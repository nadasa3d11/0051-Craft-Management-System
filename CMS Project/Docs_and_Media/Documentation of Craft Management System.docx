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3C6292" w14:textId="0FE035A3" w:rsidR="00EF140C" w:rsidRPr="005C7B43" w:rsidRDefault="00EF140C" w:rsidP="005C7B43">
      <w:pPr>
        <w:spacing w:line="278" w:lineRule="auto"/>
        <w:jc w:val="center"/>
        <w:rPr>
          <w:rFonts w:eastAsiaTheme="majorEastAsia" w:cstheme="majorBidi"/>
          <w:b/>
          <w:bCs/>
          <w:spacing w:val="-10"/>
          <w:kern w:val="28"/>
          <w:sz w:val="28"/>
          <w:szCs w:val="28"/>
        </w:rPr>
      </w:pPr>
      <w:r w:rsidRPr="002A41C2">
        <w:rPr>
          <w:b/>
          <w:bCs/>
          <w:sz w:val="40"/>
          <w:szCs w:val="40"/>
        </w:rPr>
        <w:t>Egyptian E-Learning University</w:t>
      </w:r>
    </w:p>
    <w:p w14:paraId="2ED2CAF8" w14:textId="3CB3F5D6" w:rsidR="00EF140C" w:rsidRPr="002A41C2" w:rsidRDefault="00EF140C" w:rsidP="005C7B43">
      <w:pPr>
        <w:pStyle w:val="Title"/>
        <w:jc w:val="center"/>
        <w:rPr>
          <w:b/>
          <w:bCs/>
        </w:rPr>
      </w:pPr>
      <w:r>
        <w:t>Faculty of Computers &amp; Information Technology</w:t>
      </w:r>
    </w:p>
    <w:p w14:paraId="67C16ABA" w14:textId="77777777" w:rsidR="00EF140C" w:rsidRPr="002A0EF3" w:rsidRDefault="00EF140C" w:rsidP="005C7B43">
      <w:pPr>
        <w:spacing w:before="221" w:after="0"/>
        <w:jc w:val="center"/>
        <w:rPr>
          <w:rFonts w:ascii="Times New Roman"/>
          <w:b/>
          <w:bCs/>
          <w:sz w:val="28"/>
          <w:szCs w:val="28"/>
        </w:rPr>
      </w:pPr>
      <w:r w:rsidRPr="0D9680CC">
        <w:rPr>
          <w:rFonts w:ascii="Times New Roman"/>
          <w:b/>
          <w:bCs/>
          <w:sz w:val="28"/>
          <w:szCs w:val="28"/>
        </w:rPr>
        <w:t>Craft Management System</w:t>
      </w:r>
      <w:r>
        <w:br/>
      </w:r>
      <w:r w:rsidRPr="0D9680CC">
        <w:rPr>
          <w:rFonts w:ascii="Times New Roman"/>
          <w:b/>
          <w:bCs/>
          <w:sz w:val="28"/>
          <w:szCs w:val="28"/>
        </w:rPr>
        <w:t>Using Deep Learning</w:t>
      </w:r>
    </w:p>
    <w:p w14:paraId="02284B39" w14:textId="77777777" w:rsidR="00EF140C" w:rsidRPr="002A0EF3" w:rsidRDefault="00EF140C" w:rsidP="005C7B43">
      <w:pPr>
        <w:jc w:val="center"/>
        <w:rPr>
          <w:rFonts w:ascii="Times New Roman"/>
          <w:b/>
          <w:bCs/>
          <w:sz w:val="28"/>
          <w:szCs w:val="28"/>
        </w:rPr>
      </w:pPr>
      <w:r w:rsidRPr="0D9680CC">
        <w:rPr>
          <w:rFonts w:ascii="Times New Roman"/>
          <w:b/>
          <w:bCs/>
          <w:sz w:val="28"/>
          <w:szCs w:val="28"/>
        </w:rPr>
        <w:t>[Mobile Application]</w:t>
      </w:r>
    </w:p>
    <w:p w14:paraId="5EDA8187" w14:textId="4E5AAC9F" w:rsidR="00EF140C" w:rsidRPr="002A0EF3" w:rsidRDefault="00EF140C" w:rsidP="005C7B43">
      <w:pPr>
        <w:pStyle w:val="Heading1"/>
        <w:jc w:val="center"/>
        <w:rPr>
          <w:rFonts w:ascii="Times New Roman"/>
          <w:bCs/>
          <w:sz w:val="28"/>
          <w:szCs w:val="28"/>
        </w:rPr>
      </w:pPr>
      <w:bookmarkStart w:id="0" w:name="_Toc200374866"/>
      <w:bookmarkStart w:id="1" w:name="_Toc200376983"/>
      <w:bookmarkStart w:id="2" w:name="_Toc200379544"/>
      <w:bookmarkStart w:id="3" w:name="_Toc200379666"/>
      <w:bookmarkStart w:id="4" w:name="_Toc200379985"/>
      <w:bookmarkStart w:id="5" w:name="_Toc200380323"/>
      <w:bookmarkStart w:id="6" w:name="_Toc200381230"/>
      <w:bookmarkStart w:id="7" w:name="_Toc200381436"/>
      <w:bookmarkStart w:id="8" w:name="_Toc200506858"/>
      <w:r>
        <w:t>By</w:t>
      </w:r>
      <w:bookmarkEnd w:id="0"/>
      <w:bookmarkEnd w:id="1"/>
      <w:bookmarkEnd w:id="2"/>
      <w:bookmarkEnd w:id="3"/>
      <w:bookmarkEnd w:id="4"/>
      <w:bookmarkEnd w:id="5"/>
      <w:bookmarkEnd w:id="6"/>
      <w:bookmarkEnd w:id="7"/>
      <w:bookmarkEnd w:id="8"/>
    </w:p>
    <w:tbl>
      <w:tblPr>
        <w:tblStyle w:val="TableGrid"/>
        <w:tblW w:w="9360" w:type="dxa"/>
        <w:tblLayout w:type="fixed"/>
        <w:tblLook w:val="06A0" w:firstRow="1" w:lastRow="0" w:firstColumn="1" w:lastColumn="0" w:noHBand="1" w:noVBand="1"/>
      </w:tblPr>
      <w:tblGrid>
        <w:gridCol w:w="8206"/>
        <w:gridCol w:w="1154"/>
      </w:tblGrid>
      <w:tr w:rsidR="00EF140C" w14:paraId="06B809BB" w14:textId="77777777" w:rsidTr="005C7B43">
        <w:trPr>
          <w:trHeight w:val="300"/>
        </w:trPr>
        <w:tc>
          <w:tcPr>
            <w:tcW w:w="8206" w:type="dxa"/>
          </w:tcPr>
          <w:p w14:paraId="7FA7FE3E" w14:textId="77777777" w:rsidR="00EF140C" w:rsidRDefault="00EF140C" w:rsidP="005C7B43">
            <w:pPr>
              <w:jc w:val="left"/>
              <w:rPr>
                <w:rFonts w:ascii="Times New Roman"/>
                <w:b/>
                <w:bCs/>
              </w:rPr>
            </w:pPr>
            <w:r w:rsidRPr="370B3A30">
              <w:rPr>
                <w:rFonts w:ascii="Times New Roman"/>
                <w:b/>
                <w:bCs/>
              </w:rPr>
              <w:t>Nada Saad Redwan Tawfik</w:t>
            </w:r>
          </w:p>
        </w:tc>
        <w:tc>
          <w:tcPr>
            <w:tcW w:w="1154" w:type="dxa"/>
          </w:tcPr>
          <w:p w14:paraId="6AD19E6F" w14:textId="77777777" w:rsidR="00EF140C" w:rsidRDefault="00EF140C" w:rsidP="005C7B43">
            <w:pPr>
              <w:jc w:val="center"/>
              <w:rPr>
                <w:rFonts w:ascii="Times New Roman"/>
                <w:b/>
                <w:bCs/>
              </w:rPr>
            </w:pPr>
            <w:r w:rsidRPr="370B3A30">
              <w:rPr>
                <w:rFonts w:ascii="Times New Roman"/>
                <w:b/>
                <w:bCs/>
              </w:rPr>
              <w:t>2101339</w:t>
            </w:r>
          </w:p>
        </w:tc>
      </w:tr>
      <w:tr w:rsidR="00EF140C" w14:paraId="3CBF4B5F" w14:textId="77777777" w:rsidTr="005C7B43">
        <w:trPr>
          <w:trHeight w:val="300"/>
        </w:trPr>
        <w:tc>
          <w:tcPr>
            <w:tcW w:w="8206" w:type="dxa"/>
          </w:tcPr>
          <w:p w14:paraId="5D59F2B8" w14:textId="74BF5419" w:rsidR="00EF140C" w:rsidRDefault="00EF140C" w:rsidP="005C7B43">
            <w:pPr>
              <w:jc w:val="left"/>
              <w:rPr>
                <w:rFonts w:ascii="Times New Roman"/>
                <w:b/>
                <w:bCs/>
              </w:rPr>
            </w:pPr>
            <w:r w:rsidRPr="370B3A30">
              <w:rPr>
                <w:rFonts w:ascii="Times New Roman"/>
                <w:b/>
                <w:bCs/>
              </w:rPr>
              <w:t>Hagar Hassan Gaber</w:t>
            </w:r>
          </w:p>
        </w:tc>
        <w:tc>
          <w:tcPr>
            <w:tcW w:w="1154" w:type="dxa"/>
          </w:tcPr>
          <w:p w14:paraId="5EC167FD" w14:textId="77777777" w:rsidR="00EF140C" w:rsidRDefault="00EF140C" w:rsidP="005C7B43">
            <w:pPr>
              <w:jc w:val="center"/>
              <w:rPr>
                <w:rFonts w:ascii="Times New Roman"/>
                <w:b/>
                <w:bCs/>
              </w:rPr>
            </w:pPr>
            <w:r w:rsidRPr="370B3A30">
              <w:rPr>
                <w:rFonts w:ascii="Times New Roman"/>
                <w:b/>
                <w:bCs/>
              </w:rPr>
              <w:t>2100749</w:t>
            </w:r>
          </w:p>
        </w:tc>
      </w:tr>
      <w:tr w:rsidR="00EF140C" w14:paraId="568ED2CE" w14:textId="77777777" w:rsidTr="005C7B43">
        <w:trPr>
          <w:trHeight w:val="300"/>
        </w:trPr>
        <w:tc>
          <w:tcPr>
            <w:tcW w:w="8206" w:type="dxa"/>
          </w:tcPr>
          <w:p w14:paraId="11BB5C06" w14:textId="6B0A2A8E" w:rsidR="00EF140C" w:rsidRDefault="00EF140C" w:rsidP="005C7B43">
            <w:pPr>
              <w:jc w:val="left"/>
              <w:rPr>
                <w:rFonts w:ascii="Times New Roman"/>
                <w:b/>
                <w:bCs/>
              </w:rPr>
            </w:pPr>
            <w:r w:rsidRPr="370B3A30">
              <w:rPr>
                <w:rFonts w:ascii="Times New Roman"/>
                <w:b/>
                <w:bCs/>
              </w:rPr>
              <w:t>Alaa Sayed Hassan</w:t>
            </w:r>
          </w:p>
        </w:tc>
        <w:tc>
          <w:tcPr>
            <w:tcW w:w="1154" w:type="dxa"/>
          </w:tcPr>
          <w:p w14:paraId="5BC603DB" w14:textId="77777777" w:rsidR="00EF140C" w:rsidRDefault="00EF140C" w:rsidP="005C7B43">
            <w:pPr>
              <w:jc w:val="center"/>
              <w:rPr>
                <w:rFonts w:ascii="Times New Roman"/>
                <w:b/>
                <w:bCs/>
              </w:rPr>
            </w:pPr>
            <w:r w:rsidRPr="370B3A30">
              <w:rPr>
                <w:rFonts w:ascii="Times New Roman"/>
                <w:b/>
                <w:bCs/>
              </w:rPr>
              <w:t>2100450</w:t>
            </w:r>
          </w:p>
        </w:tc>
      </w:tr>
      <w:tr w:rsidR="00EF140C" w14:paraId="633153FF" w14:textId="77777777" w:rsidTr="005C7B43">
        <w:trPr>
          <w:trHeight w:val="300"/>
        </w:trPr>
        <w:tc>
          <w:tcPr>
            <w:tcW w:w="8206" w:type="dxa"/>
          </w:tcPr>
          <w:p w14:paraId="403A1868" w14:textId="000F83F3" w:rsidR="00EF140C" w:rsidRDefault="00EF140C" w:rsidP="005C7B43">
            <w:pPr>
              <w:jc w:val="left"/>
              <w:rPr>
                <w:rFonts w:ascii="Times New Roman"/>
                <w:b/>
                <w:bCs/>
                <w:lang w:val="fr-FR"/>
              </w:rPr>
            </w:pPr>
            <w:r w:rsidRPr="026933E6">
              <w:rPr>
                <w:rFonts w:ascii="Times New Roman"/>
                <w:b/>
                <w:bCs/>
                <w:lang w:val="fr-FR"/>
              </w:rPr>
              <w:t>Ahmed Abd Elhakeem Abd Elrahman</w:t>
            </w:r>
          </w:p>
        </w:tc>
        <w:tc>
          <w:tcPr>
            <w:tcW w:w="1154" w:type="dxa"/>
          </w:tcPr>
          <w:p w14:paraId="0FC71305" w14:textId="77777777" w:rsidR="00EF140C" w:rsidRDefault="00EF140C" w:rsidP="005C7B43">
            <w:pPr>
              <w:jc w:val="center"/>
              <w:rPr>
                <w:rFonts w:ascii="Times New Roman"/>
                <w:b/>
                <w:bCs/>
              </w:rPr>
            </w:pPr>
            <w:r w:rsidRPr="370B3A30">
              <w:rPr>
                <w:rFonts w:ascii="Times New Roman"/>
                <w:b/>
                <w:bCs/>
              </w:rPr>
              <w:t>2100379</w:t>
            </w:r>
          </w:p>
        </w:tc>
      </w:tr>
      <w:tr w:rsidR="00EF140C" w14:paraId="2F75461C" w14:textId="77777777" w:rsidTr="005C7B43">
        <w:trPr>
          <w:trHeight w:val="300"/>
        </w:trPr>
        <w:tc>
          <w:tcPr>
            <w:tcW w:w="8206" w:type="dxa"/>
          </w:tcPr>
          <w:p w14:paraId="76704BC7" w14:textId="77777777" w:rsidR="00EF140C" w:rsidRDefault="00EF140C" w:rsidP="005C7B43">
            <w:pPr>
              <w:jc w:val="left"/>
              <w:rPr>
                <w:rFonts w:ascii="Times New Roman"/>
                <w:b/>
                <w:bCs/>
              </w:rPr>
            </w:pPr>
            <w:r w:rsidRPr="370B3A30">
              <w:rPr>
                <w:rFonts w:ascii="Times New Roman"/>
                <w:b/>
                <w:bCs/>
              </w:rPr>
              <w:t>Tarek Abdellah Ali</w:t>
            </w:r>
          </w:p>
        </w:tc>
        <w:tc>
          <w:tcPr>
            <w:tcW w:w="1154" w:type="dxa"/>
          </w:tcPr>
          <w:p w14:paraId="4D1811F2" w14:textId="77777777" w:rsidR="00EF140C" w:rsidRDefault="00EF140C" w:rsidP="005C7B43">
            <w:pPr>
              <w:jc w:val="center"/>
              <w:rPr>
                <w:rFonts w:ascii="Times New Roman"/>
                <w:b/>
                <w:bCs/>
              </w:rPr>
            </w:pPr>
            <w:r w:rsidRPr="171BC567">
              <w:rPr>
                <w:rFonts w:ascii="Times New Roman"/>
                <w:b/>
                <w:bCs/>
              </w:rPr>
              <w:t>2101661</w:t>
            </w:r>
          </w:p>
        </w:tc>
      </w:tr>
      <w:tr w:rsidR="00EF140C" w14:paraId="42760CCC" w14:textId="77777777" w:rsidTr="005C7B43">
        <w:trPr>
          <w:trHeight w:val="300"/>
        </w:trPr>
        <w:tc>
          <w:tcPr>
            <w:tcW w:w="8206" w:type="dxa"/>
          </w:tcPr>
          <w:p w14:paraId="410F67CE" w14:textId="6E45A637" w:rsidR="00EF140C" w:rsidRDefault="00EF140C" w:rsidP="005C7B43">
            <w:pPr>
              <w:jc w:val="left"/>
              <w:rPr>
                <w:rFonts w:ascii="Times New Roman"/>
                <w:b/>
                <w:bCs/>
              </w:rPr>
            </w:pPr>
            <w:r w:rsidRPr="370B3A30">
              <w:rPr>
                <w:rFonts w:ascii="Times New Roman"/>
                <w:b/>
                <w:bCs/>
                <w:lang w:val="fr-FR"/>
              </w:rPr>
              <w:t>Mostafa Atia Ahmed</w:t>
            </w:r>
          </w:p>
        </w:tc>
        <w:tc>
          <w:tcPr>
            <w:tcW w:w="1154" w:type="dxa"/>
          </w:tcPr>
          <w:p w14:paraId="070E1631" w14:textId="77777777" w:rsidR="00EF140C" w:rsidRDefault="00EF140C" w:rsidP="005C7B43">
            <w:pPr>
              <w:jc w:val="center"/>
              <w:rPr>
                <w:rFonts w:ascii="Times New Roman"/>
                <w:b/>
                <w:bCs/>
              </w:rPr>
            </w:pPr>
            <w:r w:rsidRPr="370B3A30">
              <w:rPr>
                <w:rFonts w:ascii="Times New Roman"/>
                <w:b/>
                <w:bCs/>
                <w:lang w:val="fr-FR"/>
              </w:rPr>
              <w:t>2101313</w:t>
            </w:r>
          </w:p>
        </w:tc>
      </w:tr>
      <w:tr w:rsidR="00EF140C" w14:paraId="6E429B84" w14:textId="77777777" w:rsidTr="005C7B43">
        <w:trPr>
          <w:trHeight w:val="300"/>
        </w:trPr>
        <w:tc>
          <w:tcPr>
            <w:tcW w:w="8206" w:type="dxa"/>
          </w:tcPr>
          <w:p w14:paraId="45D5D463" w14:textId="01067AE1" w:rsidR="00EF140C" w:rsidRDefault="00EF140C" w:rsidP="005C7B43">
            <w:pPr>
              <w:jc w:val="left"/>
              <w:rPr>
                <w:rFonts w:ascii="Times New Roman"/>
                <w:b/>
                <w:bCs/>
              </w:rPr>
            </w:pPr>
            <w:r w:rsidRPr="03E3B2A7">
              <w:rPr>
                <w:rFonts w:ascii="Times New Roman"/>
                <w:b/>
                <w:bCs/>
                <w:lang w:val="es-ES"/>
              </w:rPr>
              <w:t>Abd</w:t>
            </w:r>
            <w:r w:rsidRPr="370B3A30">
              <w:rPr>
                <w:rFonts w:ascii="Times New Roman"/>
                <w:b/>
                <w:bCs/>
                <w:lang w:val="es-ES"/>
              </w:rPr>
              <w:t xml:space="preserve"> Elrahman Mohamed Saber</w:t>
            </w:r>
          </w:p>
        </w:tc>
        <w:tc>
          <w:tcPr>
            <w:tcW w:w="1154" w:type="dxa"/>
          </w:tcPr>
          <w:p w14:paraId="3741B17B" w14:textId="77777777" w:rsidR="00EF140C" w:rsidRDefault="00EF140C" w:rsidP="005C7B43">
            <w:pPr>
              <w:jc w:val="center"/>
              <w:rPr>
                <w:rFonts w:ascii="Times New Roman"/>
                <w:b/>
                <w:bCs/>
              </w:rPr>
            </w:pPr>
            <w:r w:rsidRPr="03E3B2A7">
              <w:rPr>
                <w:rFonts w:ascii="Times New Roman"/>
                <w:b/>
                <w:bCs/>
                <w:lang w:val="es-ES"/>
              </w:rPr>
              <w:t>2100286</w:t>
            </w:r>
          </w:p>
        </w:tc>
      </w:tr>
    </w:tbl>
    <w:p w14:paraId="0C54FD02" w14:textId="77777777" w:rsidR="00EF140C" w:rsidRDefault="00EF140C" w:rsidP="005C7B43">
      <w:pPr>
        <w:pStyle w:val="Heading1"/>
        <w:jc w:val="center"/>
      </w:pPr>
      <w:bookmarkStart w:id="9" w:name="_Toc200374867"/>
      <w:bookmarkStart w:id="10" w:name="_Toc200376984"/>
      <w:bookmarkStart w:id="11" w:name="_Toc200379545"/>
      <w:bookmarkStart w:id="12" w:name="_Toc200379667"/>
      <w:bookmarkStart w:id="13" w:name="_Toc200379986"/>
      <w:bookmarkStart w:id="14" w:name="_Toc200380324"/>
      <w:bookmarkStart w:id="15" w:name="_Toc200381231"/>
      <w:bookmarkStart w:id="16" w:name="_Toc200381437"/>
      <w:bookmarkStart w:id="17" w:name="_Toc200506859"/>
      <w:r w:rsidRPr="0037687E">
        <w:t>Supervised by</w:t>
      </w:r>
      <w:bookmarkEnd w:id="9"/>
      <w:bookmarkEnd w:id="10"/>
      <w:bookmarkEnd w:id="11"/>
      <w:bookmarkEnd w:id="12"/>
      <w:bookmarkEnd w:id="13"/>
      <w:bookmarkEnd w:id="14"/>
      <w:bookmarkEnd w:id="15"/>
      <w:bookmarkEnd w:id="16"/>
      <w:bookmarkEnd w:id="17"/>
    </w:p>
    <w:p w14:paraId="1854C79D" w14:textId="77777777" w:rsidR="00872980" w:rsidRDefault="00872980" w:rsidP="005C7B43">
      <w:pPr>
        <w:jc w:val="center"/>
        <w:rPr>
          <w:b/>
          <w:bCs/>
          <w:sz w:val="32"/>
          <w:szCs w:val="32"/>
        </w:rPr>
        <w:sectPr w:rsidR="00872980" w:rsidSect="00EF140C">
          <w:headerReference w:type="default" r:id="rId8"/>
          <w:footerReference w:type="default" r:id="rId9"/>
          <w:pgSz w:w="12240" w:h="15840"/>
          <w:pgMar w:top="1440" w:right="1440" w:bottom="1134" w:left="1440" w:header="720" w:footer="720" w:gutter="0"/>
          <w:pgNumType w:start="0"/>
          <w:cols w:space="720"/>
          <w:titlePg/>
          <w:docGrid w:linePitch="360"/>
        </w:sectPr>
      </w:pPr>
      <w:bookmarkStart w:id="18" w:name="_Toc200379546"/>
    </w:p>
    <w:p w14:paraId="337AF87D" w14:textId="3F06758D" w:rsidR="00EF140C" w:rsidRPr="00200E26" w:rsidRDefault="00EF140C" w:rsidP="007C00E9">
      <w:pPr>
        <w:jc w:val="center"/>
        <w:rPr>
          <w:b/>
          <w:bCs/>
          <w:sz w:val="32"/>
          <w:szCs w:val="32"/>
        </w:rPr>
      </w:pPr>
      <w:r w:rsidRPr="00200E26">
        <w:rPr>
          <w:b/>
          <w:bCs/>
          <w:sz w:val="32"/>
          <w:szCs w:val="32"/>
        </w:rPr>
        <w:t>Dr.</w:t>
      </w:r>
      <w:r w:rsidRPr="00200E26">
        <w:rPr>
          <w:b/>
          <w:bCs/>
          <w:color w:val="262626" w:themeColor="text1" w:themeTint="D9"/>
          <w:sz w:val="32"/>
          <w:szCs w:val="32"/>
        </w:rPr>
        <w:t xml:space="preserve"> </w:t>
      </w:r>
      <w:r w:rsidRPr="00200E26">
        <w:rPr>
          <w:b/>
          <w:bCs/>
          <w:sz w:val="32"/>
          <w:szCs w:val="32"/>
        </w:rPr>
        <w:t xml:space="preserve">Ahmed Hamza                 </w:t>
      </w:r>
      <w:bookmarkEnd w:id="18"/>
    </w:p>
    <w:p w14:paraId="75AA2F2D" w14:textId="77777777" w:rsidR="007F2141" w:rsidRDefault="00EF140C" w:rsidP="0051677B">
      <w:pPr>
        <w:jc w:val="center"/>
        <w:rPr>
          <w:rFonts w:ascii="Times New Roman"/>
          <w:color w:val="262626" w:themeColor="text1" w:themeTint="D9"/>
          <w:sz w:val="28"/>
          <w:szCs w:val="28"/>
          <w:rtl/>
        </w:rPr>
      </w:pPr>
      <w:r w:rsidRPr="6F9419BC">
        <w:rPr>
          <w:rFonts w:ascii="Times New Roman"/>
          <w:color w:val="262626" w:themeColor="text1" w:themeTint="D9"/>
          <w:sz w:val="28"/>
          <w:szCs w:val="28"/>
        </w:rPr>
        <w:t>Doctor, Department of</w:t>
      </w:r>
      <w:r w:rsidR="0051677B">
        <w:rPr>
          <w:rFonts w:ascii="Times New Roman" w:hint="cs"/>
          <w:color w:val="262626" w:themeColor="text1" w:themeTint="D9"/>
          <w:sz w:val="28"/>
          <w:szCs w:val="28"/>
          <w:rtl/>
        </w:rPr>
        <w:t xml:space="preserve"> </w:t>
      </w:r>
    </w:p>
    <w:p w14:paraId="1CC93C22" w14:textId="1A34C65A" w:rsidR="007F2141" w:rsidRDefault="0051677B" w:rsidP="0051677B">
      <w:pPr>
        <w:jc w:val="center"/>
        <w:rPr>
          <w:rFonts w:ascii="Times New Roman"/>
          <w:color w:val="262626" w:themeColor="text1" w:themeTint="D9"/>
          <w:sz w:val="28"/>
          <w:szCs w:val="28"/>
          <w:rtl/>
        </w:rPr>
      </w:pPr>
      <w:r>
        <w:rPr>
          <w:rFonts w:ascii="Times New Roman"/>
          <w:color w:val="262626" w:themeColor="text1" w:themeTint="D9"/>
          <w:sz w:val="28"/>
          <w:szCs w:val="28"/>
        </w:rPr>
        <w:t>Information</w:t>
      </w:r>
      <w:r>
        <w:rPr>
          <w:rFonts w:ascii="Times New Roman" w:hint="cs"/>
          <w:color w:val="262626" w:themeColor="text1" w:themeTint="D9"/>
          <w:sz w:val="28"/>
          <w:szCs w:val="28"/>
          <w:rtl/>
        </w:rPr>
        <w:t xml:space="preserve"> </w:t>
      </w:r>
      <w:r w:rsidR="003F13BC" w:rsidRPr="6F9419BC">
        <w:rPr>
          <w:rFonts w:ascii="Times New Roman"/>
          <w:color w:val="262626" w:themeColor="text1" w:themeTint="D9"/>
          <w:sz w:val="28"/>
          <w:szCs w:val="28"/>
        </w:rPr>
        <w:t>Technology at</w:t>
      </w:r>
      <w:r>
        <w:rPr>
          <w:rFonts w:ascii="Times New Roman" w:hint="cs"/>
          <w:color w:val="262626" w:themeColor="text1" w:themeTint="D9"/>
          <w:sz w:val="28"/>
          <w:szCs w:val="28"/>
          <w:rtl/>
        </w:rPr>
        <w:t xml:space="preserve"> </w:t>
      </w:r>
    </w:p>
    <w:p w14:paraId="7EDCE65B" w14:textId="77777777" w:rsidR="007F2141" w:rsidRDefault="007C00E9" w:rsidP="0051677B">
      <w:pPr>
        <w:jc w:val="center"/>
        <w:rPr>
          <w:rFonts w:ascii="Times New Roman"/>
          <w:color w:val="262626" w:themeColor="text1" w:themeTint="D9"/>
          <w:sz w:val="28"/>
          <w:szCs w:val="28"/>
          <w:rtl/>
        </w:rPr>
      </w:pPr>
      <w:r w:rsidRPr="00392FA5">
        <w:rPr>
          <w:rFonts w:ascii="Times New Roman"/>
          <w:color w:val="262626" w:themeColor="text1" w:themeTint="D9"/>
          <w:sz w:val="28"/>
          <w:szCs w:val="28"/>
        </w:rPr>
        <w:t>Egyptian E-</w:t>
      </w:r>
      <w:r w:rsidR="0051677B">
        <w:rPr>
          <w:rFonts w:ascii="Times New Roman"/>
          <w:color w:val="262626" w:themeColor="text1" w:themeTint="D9"/>
          <w:sz w:val="28"/>
          <w:szCs w:val="28"/>
        </w:rPr>
        <w:t>Learning</w:t>
      </w:r>
      <w:r w:rsidR="0051677B">
        <w:rPr>
          <w:rFonts w:ascii="Times New Roman" w:hint="cs"/>
          <w:color w:val="262626" w:themeColor="text1" w:themeTint="D9"/>
          <w:sz w:val="28"/>
          <w:szCs w:val="28"/>
          <w:rtl/>
        </w:rPr>
        <w:t xml:space="preserve"> </w:t>
      </w:r>
      <w:r w:rsidRPr="535CBB1C">
        <w:rPr>
          <w:rFonts w:ascii="Times New Roman"/>
          <w:color w:val="262626" w:themeColor="text1" w:themeTint="D9"/>
          <w:sz w:val="28"/>
          <w:szCs w:val="28"/>
        </w:rPr>
        <w:t>University</w:t>
      </w:r>
    </w:p>
    <w:p w14:paraId="2357BBA0" w14:textId="60FDACD9" w:rsidR="007C00E9" w:rsidRPr="0051677B" w:rsidRDefault="007C00E9" w:rsidP="0051677B">
      <w:pPr>
        <w:jc w:val="center"/>
        <w:rPr>
          <w:rFonts w:ascii="Times New Roman"/>
          <w:color w:val="262626" w:themeColor="text1" w:themeTint="D9"/>
          <w:sz w:val="28"/>
          <w:szCs w:val="28"/>
          <w:rtl/>
        </w:rPr>
      </w:pPr>
      <w:r w:rsidRPr="00392FA5">
        <w:rPr>
          <w:rFonts w:ascii="Times New Roman"/>
          <w:color w:val="262626" w:themeColor="text1" w:themeTint="D9"/>
          <w:sz w:val="28"/>
          <w:szCs w:val="28"/>
        </w:rPr>
        <w:t>(EELU)</w:t>
      </w:r>
      <w:r w:rsidRPr="007C00E9">
        <w:rPr>
          <w:b/>
          <w:bCs/>
          <w:sz w:val="32"/>
          <w:szCs w:val="32"/>
        </w:rPr>
        <w:t xml:space="preserve"> </w:t>
      </w:r>
    </w:p>
    <w:p w14:paraId="5EFDA0D5" w14:textId="77777777" w:rsidR="003F13BC" w:rsidRDefault="007C00E9" w:rsidP="007C00E9">
      <w:pPr>
        <w:jc w:val="center"/>
        <w:rPr>
          <w:rFonts w:ascii="Times New Roman"/>
          <w:color w:val="262626" w:themeColor="text1" w:themeTint="D9"/>
          <w:sz w:val="28"/>
          <w:szCs w:val="28"/>
          <w:rtl/>
        </w:rPr>
      </w:pPr>
      <w:r w:rsidRPr="00200E26">
        <w:rPr>
          <w:b/>
          <w:bCs/>
          <w:sz w:val="32"/>
          <w:szCs w:val="32"/>
        </w:rPr>
        <w:t>Eng</w:t>
      </w:r>
      <w:r w:rsidRPr="00200E26">
        <w:rPr>
          <w:b/>
          <w:bCs/>
          <w:color w:val="262626" w:themeColor="text1" w:themeTint="D9"/>
          <w:sz w:val="32"/>
          <w:szCs w:val="32"/>
        </w:rPr>
        <w:t>.</w:t>
      </w:r>
      <w:r w:rsidRPr="00200E26">
        <w:rPr>
          <w:b/>
          <w:bCs/>
          <w:sz w:val="32"/>
          <w:szCs w:val="32"/>
        </w:rPr>
        <w:t xml:space="preserve"> </w:t>
      </w:r>
      <w:r w:rsidRPr="00200E26">
        <w:rPr>
          <w:b/>
          <w:bCs/>
          <w:color w:val="262626" w:themeColor="text1" w:themeTint="D9"/>
          <w:sz w:val="32"/>
          <w:szCs w:val="32"/>
        </w:rPr>
        <w:t>Mohamed Hasan</w:t>
      </w:r>
      <w:r w:rsidRPr="6F9419BC">
        <w:rPr>
          <w:rFonts w:ascii="Times New Roman"/>
          <w:color w:val="262626" w:themeColor="text1" w:themeTint="D9"/>
          <w:sz w:val="28"/>
          <w:szCs w:val="28"/>
        </w:rPr>
        <w:t xml:space="preserve"> </w:t>
      </w:r>
    </w:p>
    <w:p w14:paraId="104C7A71" w14:textId="77777777" w:rsidR="008272ED" w:rsidRDefault="003F13BC" w:rsidP="007F2141">
      <w:pPr>
        <w:jc w:val="center"/>
        <w:rPr>
          <w:rFonts w:ascii="Times New Roman"/>
          <w:color w:val="262626" w:themeColor="text1" w:themeTint="D9"/>
          <w:sz w:val="28"/>
          <w:szCs w:val="28"/>
          <w:rtl/>
        </w:rPr>
      </w:pPr>
      <w:r w:rsidRPr="6F9419BC">
        <w:rPr>
          <w:rFonts w:ascii="Times New Roman"/>
          <w:color w:val="262626" w:themeColor="text1" w:themeTint="D9"/>
          <w:sz w:val="28"/>
          <w:szCs w:val="28"/>
        </w:rPr>
        <w:t xml:space="preserve">Teaching Assistant, </w:t>
      </w:r>
      <w:r w:rsidR="007F2141">
        <w:rPr>
          <w:rFonts w:ascii="Times New Roman"/>
          <w:color w:val="262626" w:themeColor="text1" w:themeTint="D9"/>
          <w:sz w:val="28"/>
          <w:szCs w:val="28"/>
        </w:rPr>
        <w:t>Department</w:t>
      </w:r>
      <w:r w:rsidR="007F2141">
        <w:rPr>
          <w:rFonts w:ascii="Times New Roman" w:hint="cs"/>
          <w:color w:val="262626" w:themeColor="text1" w:themeTint="D9"/>
          <w:sz w:val="28"/>
          <w:szCs w:val="28"/>
          <w:rtl/>
        </w:rPr>
        <w:t xml:space="preserve"> </w:t>
      </w:r>
      <w:r w:rsidR="00EF140C" w:rsidRPr="505C31AB">
        <w:rPr>
          <w:rFonts w:ascii="Times New Roman"/>
          <w:color w:val="262626" w:themeColor="text1" w:themeTint="D9"/>
          <w:sz w:val="28"/>
          <w:szCs w:val="28"/>
        </w:rPr>
        <w:t>of</w:t>
      </w:r>
    </w:p>
    <w:p w14:paraId="6062D54B" w14:textId="1A6E30A2" w:rsidR="008272ED" w:rsidRDefault="00EF140C" w:rsidP="007F2141">
      <w:pPr>
        <w:jc w:val="center"/>
        <w:rPr>
          <w:rFonts w:ascii="Times New Roman"/>
          <w:color w:val="262626" w:themeColor="text1" w:themeTint="D9"/>
          <w:sz w:val="28"/>
          <w:szCs w:val="28"/>
          <w:rtl/>
        </w:rPr>
      </w:pPr>
      <w:r w:rsidRPr="400FA4CC">
        <w:rPr>
          <w:rFonts w:ascii="Times New Roman"/>
          <w:color w:val="262626" w:themeColor="text1" w:themeTint="D9"/>
          <w:sz w:val="28"/>
          <w:szCs w:val="28"/>
        </w:rPr>
        <w:t xml:space="preserve"> </w:t>
      </w:r>
      <w:r w:rsidRPr="6F9419BC">
        <w:rPr>
          <w:rFonts w:ascii="Times New Roman"/>
          <w:color w:val="262626" w:themeColor="text1" w:themeTint="D9"/>
          <w:sz w:val="28"/>
          <w:szCs w:val="28"/>
        </w:rPr>
        <w:t xml:space="preserve">Information Technology at </w:t>
      </w:r>
    </w:p>
    <w:p w14:paraId="5D1C1369" w14:textId="31C4A7B7" w:rsidR="007F2141" w:rsidRDefault="007F2141" w:rsidP="007F2141">
      <w:pPr>
        <w:jc w:val="center"/>
        <w:rPr>
          <w:rFonts w:ascii="Times New Roman"/>
          <w:color w:val="262626" w:themeColor="text1" w:themeTint="D9"/>
          <w:sz w:val="28"/>
          <w:szCs w:val="28"/>
          <w:rtl/>
        </w:rPr>
      </w:pPr>
      <w:r>
        <w:rPr>
          <w:rFonts w:ascii="Times New Roman"/>
          <w:color w:val="262626" w:themeColor="text1" w:themeTint="D9"/>
          <w:sz w:val="28"/>
          <w:szCs w:val="28"/>
        </w:rPr>
        <w:t>Egyptian</w:t>
      </w:r>
      <w:r>
        <w:rPr>
          <w:rFonts w:ascii="Times New Roman" w:hint="cs"/>
          <w:color w:val="262626" w:themeColor="text1" w:themeTint="D9"/>
          <w:sz w:val="28"/>
          <w:szCs w:val="28"/>
          <w:rtl/>
        </w:rPr>
        <w:t xml:space="preserve"> </w:t>
      </w:r>
      <w:r w:rsidR="00EF140C" w:rsidRPr="00392FA5">
        <w:rPr>
          <w:rFonts w:ascii="Times New Roman"/>
          <w:color w:val="262626" w:themeColor="text1" w:themeTint="D9"/>
          <w:sz w:val="28"/>
          <w:szCs w:val="28"/>
        </w:rPr>
        <w:t>E-Learning University</w:t>
      </w:r>
    </w:p>
    <w:p w14:paraId="0F9BA72F" w14:textId="43E902C5" w:rsidR="00EF140C" w:rsidRDefault="00EF140C" w:rsidP="007F2141">
      <w:pPr>
        <w:jc w:val="center"/>
        <w:rPr>
          <w:rFonts w:ascii="Times New Roman"/>
          <w:color w:val="262626" w:themeColor="text1" w:themeTint="D9"/>
          <w:sz w:val="28"/>
          <w:szCs w:val="28"/>
        </w:rPr>
      </w:pPr>
      <w:r w:rsidRPr="00392FA5">
        <w:rPr>
          <w:rFonts w:ascii="Times New Roman"/>
          <w:color w:val="262626" w:themeColor="text1" w:themeTint="D9"/>
          <w:sz w:val="28"/>
          <w:szCs w:val="28"/>
        </w:rPr>
        <w:t>(EELU)</w:t>
      </w:r>
    </w:p>
    <w:p w14:paraId="7C7D525F" w14:textId="77777777" w:rsidR="00872980" w:rsidRDefault="00872980" w:rsidP="005C7B43">
      <w:pPr>
        <w:spacing w:line="256" w:lineRule="auto"/>
        <w:ind w:left="672" w:right="811"/>
        <w:jc w:val="center"/>
        <w:rPr>
          <w:rFonts w:ascii="Times New Roman"/>
          <w:b/>
          <w:bCs/>
          <w:sz w:val="28"/>
          <w:szCs w:val="28"/>
        </w:rPr>
        <w:sectPr w:rsidR="00872980" w:rsidSect="00872980">
          <w:type w:val="continuous"/>
          <w:pgSz w:w="12240" w:h="15840"/>
          <w:pgMar w:top="1440" w:right="1440" w:bottom="1134" w:left="1440" w:header="720" w:footer="720" w:gutter="0"/>
          <w:pgNumType w:start="0"/>
          <w:cols w:num="2" w:space="720"/>
          <w:titlePg/>
          <w:docGrid w:linePitch="360"/>
        </w:sectPr>
      </w:pPr>
    </w:p>
    <w:p w14:paraId="2613416E" w14:textId="3B66E303" w:rsidR="005C7B43" w:rsidRDefault="005C7B43" w:rsidP="005C7B43">
      <w:pPr>
        <w:spacing w:line="256" w:lineRule="auto"/>
        <w:ind w:left="672" w:right="811"/>
        <w:jc w:val="center"/>
        <w:rPr>
          <w:rFonts w:ascii="Times New Roman"/>
          <w:b/>
          <w:bCs/>
          <w:sz w:val="28"/>
          <w:szCs w:val="28"/>
        </w:rPr>
      </w:pPr>
    </w:p>
    <w:p w14:paraId="61696C65" w14:textId="40EED94D" w:rsidR="00EF140C" w:rsidRDefault="00EF140C" w:rsidP="005C7B43">
      <w:pPr>
        <w:spacing w:line="256" w:lineRule="auto"/>
        <w:ind w:left="672" w:right="811"/>
        <w:jc w:val="center"/>
        <w:rPr>
          <w:rFonts w:ascii="Times New Roman"/>
          <w:b/>
          <w:bCs/>
          <w:sz w:val="28"/>
          <w:szCs w:val="28"/>
        </w:rPr>
      </w:pPr>
      <w:r w:rsidRPr="1018F270">
        <w:rPr>
          <w:rFonts w:ascii="Times New Roman"/>
          <w:b/>
          <w:bCs/>
          <w:sz w:val="28"/>
          <w:szCs w:val="28"/>
        </w:rPr>
        <w:t>A</w:t>
      </w:r>
      <w:r w:rsidRPr="1018F270">
        <w:rPr>
          <w:rFonts w:ascii="Times New Roman"/>
          <w:b/>
          <w:bCs/>
          <w:spacing w:val="-5"/>
          <w:sz w:val="28"/>
          <w:szCs w:val="28"/>
        </w:rPr>
        <w:t xml:space="preserve"> </w:t>
      </w:r>
      <w:r w:rsidRPr="1018F270">
        <w:rPr>
          <w:rFonts w:ascii="Times New Roman"/>
          <w:b/>
          <w:bCs/>
          <w:sz w:val="28"/>
          <w:szCs w:val="28"/>
        </w:rPr>
        <w:t>Graduation</w:t>
      </w:r>
      <w:r w:rsidRPr="1018F270">
        <w:rPr>
          <w:rFonts w:ascii="Times New Roman"/>
          <w:b/>
          <w:bCs/>
          <w:spacing w:val="-3"/>
          <w:sz w:val="28"/>
          <w:szCs w:val="28"/>
        </w:rPr>
        <w:t xml:space="preserve"> </w:t>
      </w:r>
      <w:r w:rsidRPr="1018F270">
        <w:rPr>
          <w:rFonts w:ascii="Times New Roman"/>
          <w:b/>
          <w:bCs/>
          <w:sz w:val="28"/>
          <w:szCs w:val="28"/>
        </w:rPr>
        <w:t>Project</w:t>
      </w:r>
      <w:r w:rsidRPr="1018F270">
        <w:rPr>
          <w:rFonts w:ascii="Times New Roman"/>
          <w:b/>
          <w:bCs/>
          <w:spacing w:val="-3"/>
          <w:sz w:val="28"/>
          <w:szCs w:val="28"/>
        </w:rPr>
        <w:t xml:space="preserve"> </w:t>
      </w:r>
      <w:r w:rsidRPr="1018F270">
        <w:rPr>
          <w:rFonts w:ascii="Times New Roman"/>
          <w:b/>
          <w:bCs/>
          <w:sz w:val="28"/>
          <w:szCs w:val="28"/>
        </w:rPr>
        <w:t>Report</w:t>
      </w:r>
      <w:r w:rsidRPr="1018F270">
        <w:rPr>
          <w:rFonts w:ascii="Times New Roman"/>
          <w:b/>
          <w:bCs/>
          <w:spacing w:val="-3"/>
          <w:sz w:val="28"/>
          <w:szCs w:val="28"/>
        </w:rPr>
        <w:t xml:space="preserve"> </w:t>
      </w:r>
      <w:r w:rsidRPr="1018F270">
        <w:rPr>
          <w:rFonts w:ascii="Times New Roman"/>
          <w:b/>
          <w:bCs/>
          <w:sz w:val="28"/>
          <w:szCs w:val="28"/>
        </w:rPr>
        <w:t>Submitted</w:t>
      </w:r>
      <w:r w:rsidRPr="1018F270">
        <w:rPr>
          <w:rFonts w:ascii="Times New Roman"/>
          <w:b/>
          <w:bCs/>
          <w:spacing w:val="-6"/>
          <w:sz w:val="28"/>
          <w:szCs w:val="28"/>
        </w:rPr>
        <w:t xml:space="preserve"> </w:t>
      </w:r>
      <w:r w:rsidRPr="1018F270">
        <w:rPr>
          <w:rFonts w:ascii="Times New Roman"/>
          <w:b/>
          <w:bCs/>
          <w:sz w:val="28"/>
          <w:szCs w:val="28"/>
        </w:rPr>
        <w:t>for</w:t>
      </w:r>
      <w:r w:rsidRPr="1018F270">
        <w:rPr>
          <w:rFonts w:ascii="Times New Roman"/>
          <w:b/>
          <w:bCs/>
          <w:spacing w:val="-3"/>
          <w:sz w:val="28"/>
          <w:szCs w:val="28"/>
        </w:rPr>
        <w:t xml:space="preserve"> </w:t>
      </w:r>
      <w:r w:rsidRPr="1018F270">
        <w:rPr>
          <w:rFonts w:ascii="Times New Roman"/>
          <w:b/>
          <w:bCs/>
          <w:sz w:val="28"/>
          <w:szCs w:val="28"/>
        </w:rPr>
        <w:t>the</w:t>
      </w:r>
      <w:r w:rsidRPr="1018F270">
        <w:rPr>
          <w:rFonts w:ascii="Times New Roman"/>
          <w:b/>
          <w:bCs/>
          <w:spacing w:val="-4"/>
          <w:sz w:val="28"/>
          <w:szCs w:val="28"/>
        </w:rPr>
        <w:t xml:space="preserve"> </w:t>
      </w:r>
      <w:r w:rsidRPr="1018F270">
        <w:rPr>
          <w:rFonts w:ascii="Times New Roman"/>
          <w:b/>
          <w:bCs/>
          <w:sz w:val="28"/>
          <w:szCs w:val="28"/>
        </w:rPr>
        <w:t>Partial</w:t>
      </w:r>
      <w:r w:rsidRPr="1018F270">
        <w:rPr>
          <w:rFonts w:ascii="Times New Roman"/>
          <w:b/>
          <w:bCs/>
          <w:spacing w:val="-3"/>
          <w:sz w:val="28"/>
          <w:szCs w:val="28"/>
        </w:rPr>
        <w:t xml:space="preserve"> </w:t>
      </w:r>
      <w:r w:rsidRPr="1018F270">
        <w:rPr>
          <w:rFonts w:ascii="Times New Roman"/>
          <w:b/>
          <w:bCs/>
          <w:sz w:val="28"/>
          <w:szCs w:val="28"/>
        </w:rPr>
        <w:t>Fulfillment</w:t>
      </w:r>
      <w:r w:rsidRPr="1018F270">
        <w:rPr>
          <w:rFonts w:ascii="Times New Roman"/>
          <w:b/>
          <w:bCs/>
          <w:spacing w:val="-3"/>
          <w:sz w:val="28"/>
          <w:szCs w:val="28"/>
        </w:rPr>
        <w:t xml:space="preserve"> </w:t>
      </w:r>
      <w:r w:rsidRPr="1018F270">
        <w:rPr>
          <w:rFonts w:ascii="Times New Roman"/>
          <w:b/>
          <w:bCs/>
          <w:sz w:val="28"/>
          <w:szCs w:val="28"/>
        </w:rPr>
        <w:t>of</w:t>
      </w:r>
      <w:r w:rsidRPr="1018F270">
        <w:rPr>
          <w:rFonts w:ascii="Times New Roman"/>
          <w:b/>
          <w:bCs/>
          <w:spacing w:val="-3"/>
          <w:sz w:val="28"/>
          <w:szCs w:val="28"/>
        </w:rPr>
        <w:t xml:space="preserve"> </w:t>
      </w:r>
      <w:r w:rsidRPr="1018F270">
        <w:rPr>
          <w:rFonts w:ascii="Times New Roman"/>
          <w:b/>
          <w:bCs/>
          <w:sz w:val="28"/>
          <w:szCs w:val="28"/>
        </w:rPr>
        <w:t>the Requirements of the B.SC. Degree</w:t>
      </w:r>
    </w:p>
    <w:p w14:paraId="247052FB" w14:textId="77777777" w:rsidR="00EF140C" w:rsidRDefault="00EF140C" w:rsidP="005C7B43">
      <w:pPr>
        <w:spacing w:line="256" w:lineRule="auto"/>
        <w:ind w:left="672" w:right="811"/>
        <w:jc w:val="center"/>
        <w:rPr>
          <w:rFonts w:ascii="Times New Roman"/>
          <w:b/>
          <w:bCs/>
          <w:sz w:val="28"/>
          <w:szCs w:val="28"/>
        </w:rPr>
      </w:pPr>
      <w:r w:rsidRPr="370B3A30">
        <w:rPr>
          <w:rFonts w:ascii="Times New Roman"/>
          <w:b/>
          <w:bCs/>
          <w:sz w:val="28"/>
          <w:szCs w:val="28"/>
        </w:rPr>
        <w:t>Assuit</w:t>
      </w:r>
      <w:r w:rsidRPr="370B3A30">
        <w:rPr>
          <w:rFonts w:ascii="Times New Roman"/>
          <w:b/>
          <w:bCs/>
          <w:spacing w:val="-13"/>
          <w:sz w:val="28"/>
          <w:szCs w:val="28"/>
        </w:rPr>
        <w:t xml:space="preserve"> </w:t>
      </w:r>
      <w:r w:rsidRPr="370B3A30">
        <w:rPr>
          <w:rFonts w:ascii="Times New Roman"/>
          <w:b/>
          <w:bCs/>
          <w:sz w:val="28"/>
          <w:szCs w:val="28"/>
        </w:rPr>
        <w:t>2024-</w:t>
      </w:r>
      <w:r w:rsidRPr="370B3A30">
        <w:rPr>
          <w:rFonts w:ascii="Times New Roman"/>
          <w:b/>
          <w:bCs/>
          <w:spacing w:val="-4"/>
          <w:sz w:val="28"/>
          <w:szCs w:val="28"/>
        </w:rPr>
        <w:t>2025</w:t>
      </w:r>
    </w:p>
    <w:p w14:paraId="79E06AA8" w14:textId="77777777" w:rsidR="005C7B43" w:rsidRDefault="005C7B43" w:rsidP="00EF140C">
      <w:pPr>
        <w:spacing w:line="256" w:lineRule="auto"/>
        <w:ind w:left="672" w:right="811"/>
        <w:jc w:val="center"/>
        <w:rPr>
          <w:rStyle w:val="Heading1Char"/>
        </w:rPr>
      </w:pPr>
      <w:bookmarkStart w:id="19" w:name="_Toc1324089555"/>
      <w:bookmarkStart w:id="20" w:name="_Toc200374868"/>
      <w:bookmarkStart w:id="21" w:name="_Toc200376985"/>
      <w:bookmarkStart w:id="22" w:name="_Toc200379547"/>
      <w:bookmarkStart w:id="23" w:name="_Toc200379668"/>
      <w:bookmarkStart w:id="24" w:name="_Toc200379987"/>
      <w:bookmarkStart w:id="25" w:name="_Toc200380325"/>
      <w:bookmarkStart w:id="26" w:name="_Toc200381232"/>
      <w:bookmarkStart w:id="27" w:name="_Toc200381438"/>
    </w:p>
    <w:p w14:paraId="3F7A26FC" w14:textId="33074313" w:rsidR="00EF140C" w:rsidRPr="005C7B43" w:rsidRDefault="00EF140C" w:rsidP="005C7B43">
      <w:pPr>
        <w:spacing w:line="256" w:lineRule="auto"/>
        <w:ind w:left="672" w:right="811"/>
        <w:jc w:val="center"/>
        <w:rPr>
          <w:rFonts w:eastAsiaTheme="majorEastAsia" w:cstheme="majorBidi"/>
          <w:b/>
          <w:sz w:val="32"/>
          <w:szCs w:val="40"/>
        </w:rPr>
      </w:pPr>
      <w:bookmarkStart w:id="28" w:name="_Toc200506860"/>
      <w:r w:rsidRPr="4E6A82C3">
        <w:rPr>
          <w:rStyle w:val="Heading1Char"/>
        </w:rPr>
        <w:t>Abstract</w:t>
      </w:r>
      <w:bookmarkEnd w:id="19"/>
      <w:bookmarkEnd w:id="20"/>
      <w:bookmarkEnd w:id="21"/>
      <w:bookmarkEnd w:id="22"/>
      <w:bookmarkEnd w:id="23"/>
      <w:bookmarkEnd w:id="24"/>
      <w:bookmarkEnd w:id="25"/>
      <w:bookmarkEnd w:id="26"/>
      <w:bookmarkEnd w:id="27"/>
      <w:bookmarkEnd w:id="28"/>
      <w:r w:rsidRPr="4E6A82C3">
        <w:rPr>
          <w:rStyle w:val="Heading1Char"/>
        </w:rPr>
        <w:t xml:space="preserve"> </w:t>
      </w:r>
      <w:r w:rsidRPr="00AF1796">
        <w:t xml:space="preserve"> </w:t>
      </w:r>
    </w:p>
    <w:p w14:paraId="4C366CE2" w14:textId="77777777" w:rsidR="00EF140C" w:rsidRPr="00AF1796" w:rsidRDefault="00EF140C" w:rsidP="00EF140C">
      <w:pPr>
        <w:spacing w:before="240" w:after="240"/>
        <w:rPr>
          <w:rFonts w:ascii="Times New Roman" w:eastAsia="Times New Roman" w:hAnsi="Times New Roman" w:cs="Times New Roman"/>
          <w:sz w:val="28"/>
          <w:szCs w:val="28"/>
        </w:rPr>
      </w:pPr>
      <w:r w:rsidRPr="00AF1796">
        <w:rPr>
          <w:rFonts w:ascii="Times New Roman" w:eastAsia="Times New Roman" w:hAnsi="Times New Roman" w:cs="Times New Roman"/>
          <w:sz w:val="28"/>
          <w:szCs w:val="28"/>
        </w:rPr>
        <w:t>This project proposes the development of a mobile application specifically designed to support artisans by creating a secure, accessible, and cost-effective platform for selling handmade products. The objective is to enhance local economic activity and reduce unemployment by empowering artisans—particularly those in rural or underserved communities—with the digital tools they need to showcase their work and connect directly with customers.</w:t>
      </w:r>
    </w:p>
    <w:p w14:paraId="5EFC040C" w14:textId="77777777" w:rsidR="00EF140C" w:rsidRPr="00AF1796" w:rsidRDefault="00EF140C" w:rsidP="00EF140C">
      <w:pPr>
        <w:spacing w:before="240" w:after="240"/>
        <w:rPr>
          <w:rFonts w:ascii="Times New Roman" w:eastAsia="Times New Roman" w:hAnsi="Times New Roman" w:cs="Times New Roman"/>
          <w:sz w:val="28"/>
          <w:szCs w:val="28"/>
        </w:rPr>
      </w:pPr>
      <w:r w:rsidRPr="00AF1796">
        <w:rPr>
          <w:rFonts w:ascii="Times New Roman" w:eastAsia="Times New Roman" w:hAnsi="Times New Roman" w:cs="Times New Roman"/>
          <w:sz w:val="28"/>
          <w:szCs w:val="28"/>
        </w:rPr>
        <w:t>The methodology involves designing a mobile application that incorporates deep learning algorithms to verify product authenticity by distinguishing handmade items from mass-produced ones. This feature builds trust and transparency between sellers and buyers. The app will also offer much lower transaction fees compared to traditional platforms and ensure full security in payment and delivery processes.</w:t>
      </w:r>
    </w:p>
    <w:p w14:paraId="05343A6C" w14:textId="77777777" w:rsidR="00EF140C" w:rsidRPr="00AF1796" w:rsidRDefault="00EF140C" w:rsidP="00EF140C">
      <w:pPr>
        <w:spacing w:before="240" w:after="240"/>
        <w:rPr>
          <w:rFonts w:ascii="Times New Roman" w:eastAsia="Times New Roman" w:hAnsi="Times New Roman" w:cs="Times New Roman"/>
          <w:sz w:val="28"/>
          <w:szCs w:val="28"/>
        </w:rPr>
      </w:pPr>
      <w:r w:rsidRPr="00AF1796">
        <w:rPr>
          <w:rFonts w:ascii="Times New Roman" w:eastAsia="Times New Roman" w:hAnsi="Times New Roman" w:cs="Times New Roman"/>
          <w:sz w:val="28"/>
          <w:szCs w:val="28"/>
        </w:rPr>
        <w:t xml:space="preserve">In addition to being user-friendly and inclusive, the platform will support a wide range of crafts across different artisan sectors. It will include built-in analytics tools to help users track sales, monitor business growth, and improve performance based on real-time data insights.  </w:t>
      </w:r>
    </w:p>
    <w:p w14:paraId="3FB1F097" w14:textId="77777777" w:rsidR="00EF140C" w:rsidRDefault="00EF140C" w:rsidP="00EF140C">
      <w:pPr>
        <w:spacing w:before="240" w:after="240"/>
        <w:rPr>
          <w:rFonts w:ascii="Times New Roman" w:eastAsia="Times New Roman" w:hAnsi="Times New Roman" w:cs="Times New Roman"/>
          <w:sz w:val="28"/>
          <w:szCs w:val="28"/>
          <w:rtl/>
        </w:rPr>
      </w:pPr>
      <w:r w:rsidRPr="00AF1796">
        <w:rPr>
          <w:rFonts w:ascii="Times New Roman" w:eastAsia="Times New Roman" w:hAnsi="Times New Roman" w:cs="Times New Roman"/>
          <w:sz w:val="28"/>
          <w:szCs w:val="28"/>
        </w:rPr>
        <w:t>Focusing on the Egyptian local market, the application aims to preserve and promote the culture of handmade craftsmanship while providing economic opportunities to artisans. The key results expected include increased visibility for handmade products, improved income generation for artisans, and strengthened customer trust in local crafts.</w:t>
      </w:r>
    </w:p>
    <w:p w14:paraId="1E3ADBA6" w14:textId="77777777" w:rsidR="005C7B43" w:rsidRDefault="005C7B43" w:rsidP="005C7B43">
      <w:pPr>
        <w:spacing w:before="240" w:after="240" w:line="278" w:lineRule="auto"/>
        <w:rPr>
          <w:rFonts w:ascii="Times New Roman" w:eastAsia="Times New Roman" w:hAnsi="Times New Roman" w:cs="Times New Roman"/>
          <w:sz w:val="28"/>
          <w:szCs w:val="28"/>
        </w:rPr>
      </w:pPr>
      <w:bookmarkStart w:id="29" w:name="_Toc197463971"/>
    </w:p>
    <w:p w14:paraId="44D16EF8" w14:textId="77777777" w:rsidR="005C7B43" w:rsidRDefault="005C7B43" w:rsidP="005C7B43">
      <w:pPr>
        <w:spacing w:before="240" w:after="240" w:line="278" w:lineRule="auto"/>
        <w:rPr>
          <w:rFonts w:ascii="Times New Roman" w:eastAsia="Times New Roman" w:hAnsi="Times New Roman" w:cs="Times New Roman"/>
          <w:sz w:val="28"/>
          <w:szCs w:val="28"/>
        </w:rPr>
      </w:pPr>
    </w:p>
    <w:p w14:paraId="2071F801" w14:textId="6B8CD0BC" w:rsidR="00EF140C" w:rsidRPr="00166444" w:rsidRDefault="00EF140C" w:rsidP="002774DC">
      <w:pPr>
        <w:spacing w:before="240" w:after="240" w:line="278" w:lineRule="auto"/>
        <w:jc w:val="center"/>
        <w:rPr>
          <w:b/>
          <w:bCs/>
          <w:sz w:val="28"/>
          <w:szCs w:val="28"/>
        </w:rPr>
      </w:pPr>
      <w:r w:rsidRPr="7EE28660">
        <w:rPr>
          <w:rFonts w:ascii="Times New Roman" w:eastAsia="Times New Roman" w:hAnsi="Times New Roman" w:cs="Times New Roman"/>
          <w:b/>
          <w:bCs/>
          <w:sz w:val="36"/>
          <w:szCs w:val="36"/>
        </w:rPr>
        <w:t>Acknowledgments</w:t>
      </w:r>
      <w:bookmarkEnd w:id="29"/>
    </w:p>
    <w:p w14:paraId="4F440BFD" w14:textId="77777777" w:rsidR="00EF140C" w:rsidRPr="00166444" w:rsidRDefault="00EF140C" w:rsidP="00EF140C">
      <w:pPr>
        <w:spacing w:after="0" w:line="271" w:lineRule="auto"/>
        <w:ind w:left="540" w:right="684"/>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First and foremost, we thank God Almighty for the blessing of reaching this advanced stage in our education to achieve this result of success.</w:t>
      </w:r>
    </w:p>
    <w:p w14:paraId="008CC9A6" w14:textId="77777777" w:rsidR="00EF140C" w:rsidRDefault="00EF140C" w:rsidP="00EF140C">
      <w:pPr>
        <w:spacing w:after="0" w:line="271" w:lineRule="auto"/>
        <w:ind w:left="540" w:right="684"/>
        <w:rPr>
          <w:rFonts w:ascii="Times New Roman" w:eastAsia="Times New Roman" w:hAnsi="Times New Roman" w:cs="Times New Roman"/>
          <w:sz w:val="28"/>
          <w:szCs w:val="28"/>
        </w:rPr>
      </w:pPr>
    </w:p>
    <w:p w14:paraId="34208586" w14:textId="77777777" w:rsidR="00EF140C" w:rsidRPr="00166444" w:rsidRDefault="00EF140C" w:rsidP="00EF140C">
      <w:pPr>
        <w:spacing w:after="0" w:line="276" w:lineRule="auto"/>
        <w:ind w:left="540" w:right="683"/>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We put effort into this project. However, this would not have been possible without the support and assistance of many individuals and organizations. I would like to express my sincere thanks to all of them.</w:t>
      </w:r>
    </w:p>
    <w:p w14:paraId="5EAF4391" w14:textId="77777777" w:rsidR="00EF140C" w:rsidRDefault="00EF140C" w:rsidP="00EF140C">
      <w:pPr>
        <w:spacing w:after="0" w:line="276" w:lineRule="auto"/>
        <w:ind w:left="540" w:right="683"/>
        <w:rPr>
          <w:rFonts w:ascii="Times New Roman" w:eastAsia="Times New Roman" w:hAnsi="Times New Roman" w:cs="Times New Roman"/>
          <w:sz w:val="28"/>
          <w:szCs w:val="28"/>
        </w:rPr>
      </w:pPr>
    </w:p>
    <w:p w14:paraId="04BFE783" w14:textId="77777777" w:rsidR="00EF140C" w:rsidRPr="00166444" w:rsidRDefault="00EF140C" w:rsidP="00EF140C">
      <w:pPr>
        <w:spacing w:after="0" w:line="276" w:lineRule="auto"/>
        <w:ind w:left="540" w:right="683"/>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Thank you to the Egyptian University for E-Learning and especially the Asyut Center for helping us reach this level of awareness.</w:t>
      </w:r>
    </w:p>
    <w:p w14:paraId="51212F81" w14:textId="77777777" w:rsidR="00EF140C" w:rsidRDefault="00EF140C" w:rsidP="00EF140C">
      <w:pPr>
        <w:spacing w:after="0" w:line="276" w:lineRule="auto"/>
        <w:ind w:left="540" w:right="683"/>
        <w:rPr>
          <w:rFonts w:ascii="Times New Roman" w:eastAsia="Times New Roman" w:hAnsi="Times New Roman" w:cs="Times New Roman"/>
          <w:sz w:val="28"/>
          <w:szCs w:val="28"/>
        </w:rPr>
      </w:pPr>
    </w:p>
    <w:p w14:paraId="01285A6F" w14:textId="3101FD10" w:rsidR="00EF140C" w:rsidRPr="00166444" w:rsidRDefault="00EF140C" w:rsidP="00EF140C">
      <w:pPr>
        <w:spacing w:after="0" w:line="276" w:lineRule="auto"/>
        <w:ind w:left="540" w:right="683"/>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We would like to express our gratitude to our Project Supervisor Dr. Ahmed Hamza for giving us the opportunity to lead us and provide invaluable guidance during this project. It was a great honor and p</w:t>
      </w:r>
      <w:r w:rsidR="00FF6760">
        <w:rPr>
          <w:rFonts w:ascii="Times New Roman" w:eastAsia="Times New Roman" w:hAnsi="Times New Roman" w:cs="Times New Roman"/>
          <w:sz w:val="28"/>
          <w:szCs w:val="28"/>
        </w:rPr>
        <w:t>rivilege for us to work under his</w:t>
      </w:r>
      <w:r w:rsidRPr="682F78F7">
        <w:rPr>
          <w:rFonts w:ascii="Times New Roman" w:eastAsia="Times New Roman" w:hAnsi="Times New Roman" w:cs="Times New Roman"/>
          <w:sz w:val="28"/>
          <w:szCs w:val="28"/>
        </w:rPr>
        <w:t xml:space="preserve"> supervision.</w:t>
      </w:r>
    </w:p>
    <w:p w14:paraId="0421FD64" w14:textId="77777777" w:rsidR="00EF140C" w:rsidRDefault="00EF140C" w:rsidP="00EF140C">
      <w:pPr>
        <w:spacing w:after="0" w:line="276" w:lineRule="auto"/>
        <w:ind w:left="540" w:right="683"/>
        <w:rPr>
          <w:rFonts w:ascii="Times New Roman" w:eastAsia="Times New Roman" w:hAnsi="Times New Roman" w:cs="Times New Roman"/>
          <w:sz w:val="28"/>
          <w:szCs w:val="28"/>
        </w:rPr>
      </w:pPr>
    </w:p>
    <w:p w14:paraId="27028720" w14:textId="77777777" w:rsidR="00EF140C" w:rsidRPr="00166444" w:rsidRDefault="00EF140C" w:rsidP="00EF140C">
      <w:pPr>
        <w:spacing w:after="0" w:line="276" w:lineRule="auto"/>
        <w:ind w:left="540" w:right="683"/>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We are especially indebted to express our heartfelt thanks to Eng. Mohamed Hasan Omar for the guidance, constant supervision, patience, friendship and great sense of humor for all his efforts with us.</w:t>
      </w:r>
    </w:p>
    <w:p w14:paraId="27069287" w14:textId="77777777" w:rsidR="00EF140C" w:rsidRDefault="00EF140C" w:rsidP="00EF140C">
      <w:pPr>
        <w:spacing w:after="0" w:line="276" w:lineRule="auto"/>
        <w:ind w:left="540" w:right="683"/>
        <w:rPr>
          <w:rFonts w:ascii="Times New Roman" w:eastAsia="Times New Roman" w:hAnsi="Times New Roman" w:cs="Times New Roman"/>
          <w:sz w:val="28"/>
          <w:szCs w:val="28"/>
        </w:rPr>
      </w:pPr>
    </w:p>
    <w:p w14:paraId="42300C90" w14:textId="77777777" w:rsidR="00EF140C" w:rsidRPr="00166444" w:rsidRDefault="00EF140C" w:rsidP="00EF140C">
      <w:pPr>
        <w:spacing w:after="0" w:line="276" w:lineRule="auto"/>
        <w:ind w:left="540" w:right="678"/>
        <w:rPr>
          <w:rFonts w:ascii="Times New Roman" w:eastAsia="Times New Roman" w:hAnsi="Times New Roman" w:cs="Times New Roman"/>
          <w:sz w:val="28"/>
          <w:szCs w:val="28"/>
        </w:rPr>
      </w:pPr>
      <w:r w:rsidRPr="682F78F7">
        <w:rPr>
          <w:rFonts w:ascii="Times New Roman" w:eastAsia="Times New Roman" w:hAnsi="Times New Roman" w:cs="Times New Roman"/>
          <w:sz w:val="28"/>
          <w:szCs w:val="28"/>
        </w:rPr>
        <w:t>Finally, we would like to express our gratitude to everyone who helped us during the graduation project.</w:t>
      </w:r>
    </w:p>
    <w:p w14:paraId="485EC565" w14:textId="77777777" w:rsidR="00EF140C" w:rsidRDefault="00EF140C" w:rsidP="00EF140C">
      <w:pPr>
        <w:spacing w:after="0" w:line="276" w:lineRule="auto"/>
        <w:ind w:right="683"/>
        <w:rPr>
          <w:rFonts w:ascii="Calibri" w:eastAsia="Calibri" w:hAnsi="Calibri" w:cs="Calibri"/>
          <w:sz w:val="28"/>
          <w:szCs w:val="28"/>
        </w:rPr>
      </w:pPr>
    </w:p>
    <w:p w14:paraId="76C78403" w14:textId="77777777" w:rsidR="00EF140C" w:rsidRDefault="00EF140C" w:rsidP="00EF140C">
      <w:pPr>
        <w:spacing w:after="0" w:line="276" w:lineRule="auto"/>
        <w:ind w:right="683"/>
        <w:rPr>
          <w:rFonts w:ascii="Calibri" w:eastAsia="Calibri" w:hAnsi="Calibri" w:cs="Calibri"/>
          <w:sz w:val="28"/>
          <w:szCs w:val="28"/>
        </w:rPr>
      </w:pPr>
    </w:p>
    <w:p w14:paraId="5F205C80" w14:textId="77777777" w:rsidR="00EF140C" w:rsidRDefault="00EF140C" w:rsidP="00EF140C">
      <w:pPr>
        <w:spacing w:after="0" w:line="276" w:lineRule="auto"/>
        <w:ind w:right="683"/>
        <w:rPr>
          <w:rFonts w:ascii="Calibri" w:eastAsia="Calibri" w:hAnsi="Calibri" w:cs="Calibri"/>
          <w:sz w:val="28"/>
          <w:szCs w:val="28"/>
        </w:rPr>
      </w:pPr>
    </w:p>
    <w:p w14:paraId="77898C9D" w14:textId="77777777" w:rsidR="00EF140C" w:rsidRDefault="00EF140C" w:rsidP="00EF140C">
      <w:pPr>
        <w:spacing w:after="0" w:line="276" w:lineRule="auto"/>
        <w:ind w:right="683"/>
        <w:rPr>
          <w:rFonts w:ascii="Calibri" w:eastAsia="Calibri" w:hAnsi="Calibri" w:cs="Calibri"/>
          <w:sz w:val="28"/>
          <w:szCs w:val="28"/>
        </w:rPr>
      </w:pPr>
    </w:p>
    <w:p w14:paraId="72E4555F" w14:textId="77777777" w:rsidR="00EF140C" w:rsidRDefault="00EF140C" w:rsidP="00EF140C">
      <w:pPr>
        <w:spacing w:after="0" w:line="276" w:lineRule="auto"/>
        <w:ind w:right="683"/>
        <w:rPr>
          <w:rFonts w:ascii="Calibri" w:eastAsia="Calibri" w:hAnsi="Calibri" w:cs="Calibri"/>
          <w:sz w:val="28"/>
          <w:szCs w:val="28"/>
        </w:rPr>
      </w:pPr>
    </w:p>
    <w:p w14:paraId="3CAC24E8" w14:textId="77777777" w:rsidR="00EF140C" w:rsidRDefault="00EF140C" w:rsidP="00EF140C">
      <w:pPr>
        <w:spacing w:after="0" w:line="276" w:lineRule="auto"/>
        <w:ind w:right="683"/>
        <w:rPr>
          <w:rFonts w:ascii="Calibri" w:eastAsia="Calibri" w:hAnsi="Calibri" w:cs="Calibri"/>
          <w:sz w:val="28"/>
          <w:szCs w:val="28"/>
        </w:rPr>
      </w:pPr>
    </w:p>
    <w:p w14:paraId="22CA45BB" w14:textId="50F3195C" w:rsidR="00EF140C" w:rsidRDefault="00EF140C" w:rsidP="00EF140C">
      <w:pPr>
        <w:spacing w:after="0" w:line="276" w:lineRule="auto"/>
        <w:ind w:right="683"/>
        <w:rPr>
          <w:rFonts w:ascii="Calibri" w:eastAsia="Calibri" w:hAnsi="Calibri" w:cs="Calibri"/>
          <w:sz w:val="28"/>
          <w:szCs w:val="28"/>
        </w:rPr>
      </w:pPr>
    </w:p>
    <w:sdt>
      <w:sdtPr>
        <w:rPr>
          <w:rFonts w:eastAsiaTheme="minorHAnsi" w:cstheme="minorBidi"/>
          <w:color w:val="auto"/>
          <w:kern w:val="2"/>
          <w:sz w:val="24"/>
          <w:szCs w:val="24"/>
          <w14:ligatures w14:val="standardContextual"/>
        </w:rPr>
        <w:id w:val="1451359199"/>
        <w:docPartObj>
          <w:docPartGallery w:val="Table of Contents"/>
          <w:docPartUnique/>
        </w:docPartObj>
      </w:sdtPr>
      <w:sdtEndPr>
        <w:rPr>
          <w:b/>
          <w:bCs/>
          <w:noProof/>
        </w:rPr>
      </w:sdtEndPr>
      <w:sdtContent>
        <w:p w14:paraId="44E1C9CF" w14:textId="77777777" w:rsidR="00EF140C" w:rsidRDefault="00EF140C" w:rsidP="00EF140C">
          <w:pPr>
            <w:pStyle w:val="TOCHeading"/>
          </w:pPr>
          <w:r>
            <w:t>Contents</w:t>
          </w:r>
        </w:p>
        <w:p w14:paraId="2361A1D5" w14:textId="5EF917CD" w:rsidR="00660A16" w:rsidRDefault="00660A16">
          <w:pPr>
            <w:pStyle w:val="TOC1"/>
            <w:tabs>
              <w:tab w:val="right" w:leader="dot" w:pos="9350"/>
            </w:tabs>
            <w:rPr>
              <w:rFonts w:asciiTheme="minorHAnsi" w:eastAsiaTheme="minorEastAsia" w:hAnsiTheme="minorHAnsi"/>
              <w:noProof/>
            </w:rPr>
          </w:pPr>
          <w:r>
            <w:fldChar w:fldCharType="begin"/>
          </w:r>
          <w:r>
            <w:instrText xml:space="preserve"> TOC \o "1-8" \h \z \u </w:instrText>
          </w:r>
          <w:r>
            <w:fldChar w:fldCharType="separate"/>
          </w:r>
          <w:hyperlink w:anchor="_Toc200506858" w:history="1">
            <w:r w:rsidRPr="00887470">
              <w:rPr>
                <w:rStyle w:val="Hyperlink"/>
                <w:noProof/>
              </w:rPr>
              <w:t>By</w:t>
            </w:r>
            <w:r>
              <w:rPr>
                <w:noProof/>
                <w:webHidden/>
              </w:rPr>
              <w:tab/>
            </w:r>
            <w:r>
              <w:rPr>
                <w:noProof/>
                <w:webHidden/>
              </w:rPr>
              <w:fldChar w:fldCharType="begin"/>
            </w:r>
            <w:r>
              <w:rPr>
                <w:noProof/>
                <w:webHidden/>
              </w:rPr>
              <w:instrText xml:space="preserve"> PAGEREF _Toc200506858 \h </w:instrText>
            </w:r>
            <w:r>
              <w:rPr>
                <w:noProof/>
                <w:webHidden/>
              </w:rPr>
            </w:r>
            <w:r>
              <w:rPr>
                <w:noProof/>
                <w:webHidden/>
              </w:rPr>
              <w:fldChar w:fldCharType="separate"/>
            </w:r>
            <w:r>
              <w:rPr>
                <w:noProof/>
                <w:webHidden/>
              </w:rPr>
              <w:t>0</w:t>
            </w:r>
            <w:r>
              <w:rPr>
                <w:noProof/>
                <w:webHidden/>
              </w:rPr>
              <w:fldChar w:fldCharType="end"/>
            </w:r>
          </w:hyperlink>
        </w:p>
        <w:p w14:paraId="738A3C72" w14:textId="4FF0A3D9" w:rsidR="00660A16" w:rsidRDefault="00CF35F4">
          <w:pPr>
            <w:pStyle w:val="TOC1"/>
            <w:tabs>
              <w:tab w:val="right" w:leader="dot" w:pos="9350"/>
            </w:tabs>
            <w:rPr>
              <w:rFonts w:asciiTheme="minorHAnsi" w:eastAsiaTheme="minorEastAsia" w:hAnsiTheme="minorHAnsi"/>
              <w:noProof/>
            </w:rPr>
          </w:pPr>
          <w:hyperlink w:anchor="_Toc200506859" w:history="1">
            <w:r w:rsidR="00660A16" w:rsidRPr="00887470">
              <w:rPr>
                <w:rStyle w:val="Hyperlink"/>
                <w:noProof/>
              </w:rPr>
              <w:t>Supervised by</w:t>
            </w:r>
            <w:r w:rsidR="00660A16">
              <w:rPr>
                <w:noProof/>
                <w:webHidden/>
              </w:rPr>
              <w:tab/>
            </w:r>
            <w:r w:rsidR="00660A16">
              <w:rPr>
                <w:noProof/>
                <w:webHidden/>
              </w:rPr>
              <w:fldChar w:fldCharType="begin"/>
            </w:r>
            <w:r w:rsidR="00660A16">
              <w:rPr>
                <w:noProof/>
                <w:webHidden/>
              </w:rPr>
              <w:instrText xml:space="preserve"> PAGEREF _Toc200506859 \h </w:instrText>
            </w:r>
            <w:r w:rsidR="00660A16">
              <w:rPr>
                <w:noProof/>
                <w:webHidden/>
              </w:rPr>
            </w:r>
            <w:r w:rsidR="00660A16">
              <w:rPr>
                <w:noProof/>
                <w:webHidden/>
              </w:rPr>
              <w:fldChar w:fldCharType="separate"/>
            </w:r>
            <w:r w:rsidR="00660A16">
              <w:rPr>
                <w:noProof/>
                <w:webHidden/>
              </w:rPr>
              <w:t>0</w:t>
            </w:r>
            <w:r w:rsidR="00660A16">
              <w:rPr>
                <w:noProof/>
                <w:webHidden/>
              </w:rPr>
              <w:fldChar w:fldCharType="end"/>
            </w:r>
          </w:hyperlink>
        </w:p>
        <w:p w14:paraId="193DD9FA" w14:textId="700CA7A8" w:rsidR="00660A16" w:rsidRDefault="00CF35F4">
          <w:pPr>
            <w:pStyle w:val="TOC1"/>
            <w:tabs>
              <w:tab w:val="right" w:leader="dot" w:pos="9350"/>
            </w:tabs>
            <w:rPr>
              <w:rFonts w:asciiTheme="minorHAnsi" w:eastAsiaTheme="minorEastAsia" w:hAnsiTheme="minorHAnsi"/>
              <w:noProof/>
            </w:rPr>
          </w:pPr>
          <w:hyperlink w:anchor="_Toc200506860" w:history="1">
            <w:r w:rsidR="00660A16" w:rsidRPr="00887470">
              <w:rPr>
                <w:rStyle w:val="Hyperlink"/>
                <w:noProof/>
              </w:rPr>
              <w:t>Abstract</w:t>
            </w:r>
            <w:r w:rsidR="00660A16">
              <w:rPr>
                <w:noProof/>
                <w:webHidden/>
              </w:rPr>
              <w:tab/>
            </w:r>
            <w:r w:rsidR="00660A16">
              <w:rPr>
                <w:noProof/>
                <w:webHidden/>
              </w:rPr>
              <w:fldChar w:fldCharType="begin"/>
            </w:r>
            <w:r w:rsidR="00660A16">
              <w:rPr>
                <w:noProof/>
                <w:webHidden/>
              </w:rPr>
              <w:instrText xml:space="preserve"> PAGEREF _Toc200506860 \h </w:instrText>
            </w:r>
            <w:r w:rsidR="00660A16">
              <w:rPr>
                <w:noProof/>
                <w:webHidden/>
              </w:rPr>
            </w:r>
            <w:r w:rsidR="00660A16">
              <w:rPr>
                <w:noProof/>
                <w:webHidden/>
              </w:rPr>
              <w:fldChar w:fldCharType="separate"/>
            </w:r>
            <w:r w:rsidR="00660A16">
              <w:rPr>
                <w:noProof/>
                <w:webHidden/>
              </w:rPr>
              <w:t>1</w:t>
            </w:r>
            <w:r w:rsidR="00660A16">
              <w:rPr>
                <w:noProof/>
                <w:webHidden/>
              </w:rPr>
              <w:fldChar w:fldCharType="end"/>
            </w:r>
          </w:hyperlink>
        </w:p>
        <w:p w14:paraId="74E00955" w14:textId="7FE2A078" w:rsidR="00660A16" w:rsidRDefault="00CF35F4">
          <w:pPr>
            <w:pStyle w:val="TOC1"/>
            <w:tabs>
              <w:tab w:val="right" w:leader="dot" w:pos="9350"/>
            </w:tabs>
            <w:rPr>
              <w:rFonts w:asciiTheme="minorHAnsi" w:eastAsiaTheme="minorEastAsia" w:hAnsiTheme="minorHAnsi"/>
              <w:noProof/>
            </w:rPr>
          </w:pPr>
          <w:hyperlink w:anchor="_Toc200506861" w:history="1">
            <w:r w:rsidR="00660A16" w:rsidRPr="00887470">
              <w:rPr>
                <w:rStyle w:val="Hyperlink"/>
                <w:noProof/>
              </w:rPr>
              <w:t>Chapter 1</w:t>
            </w:r>
            <w:r w:rsidR="00660A16">
              <w:rPr>
                <w:noProof/>
                <w:webHidden/>
              </w:rPr>
              <w:tab/>
            </w:r>
            <w:r w:rsidR="00660A16">
              <w:rPr>
                <w:noProof/>
                <w:webHidden/>
              </w:rPr>
              <w:fldChar w:fldCharType="begin"/>
            </w:r>
            <w:r w:rsidR="00660A16">
              <w:rPr>
                <w:noProof/>
                <w:webHidden/>
              </w:rPr>
              <w:instrText xml:space="preserve"> PAGEREF _Toc200506861 \h </w:instrText>
            </w:r>
            <w:r w:rsidR="00660A16">
              <w:rPr>
                <w:noProof/>
                <w:webHidden/>
              </w:rPr>
            </w:r>
            <w:r w:rsidR="00660A16">
              <w:rPr>
                <w:noProof/>
                <w:webHidden/>
              </w:rPr>
              <w:fldChar w:fldCharType="separate"/>
            </w:r>
            <w:r w:rsidR="00660A16">
              <w:rPr>
                <w:noProof/>
                <w:webHidden/>
              </w:rPr>
              <w:t>9</w:t>
            </w:r>
            <w:r w:rsidR="00660A16">
              <w:rPr>
                <w:noProof/>
                <w:webHidden/>
              </w:rPr>
              <w:fldChar w:fldCharType="end"/>
            </w:r>
          </w:hyperlink>
        </w:p>
        <w:p w14:paraId="51D306F3" w14:textId="098C3204" w:rsidR="00660A16" w:rsidRDefault="00CF35F4">
          <w:pPr>
            <w:pStyle w:val="TOC2"/>
            <w:tabs>
              <w:tab w:val="right" w:leader="dot" w:pos="9350"/>
            </w:tabs>
            <w:rPr>
              <w:rFonts w:asciiTheme="minorHAnsi" w:eastAsiaTheme="minorEastAsia" w:hAnsiTheme="minorHAnsi"/>
              <w:noProof/>
            </w:rPr>
          </w:pPr>
          <w:hyperlink w:anchor="_Toc200506862" w:history="1">
            <w:r w:rsidR="00660A16" w:rsidRPr="00887470">
              <w:rPr>
                <w:rStyle w:val="Hyperlink"/>
                <w:noProof/>
              </w:rPr>
              <w:t>1.1.Introduction</w:t>
            </w:r>
            <w:r w:rsidR="00660A16">
              <w:rPr>
                <w:noProof/>
                <w:webHidden/>
              </w:rPr>
              <w:tab/>
            </w:r>
            <w:r w:rsidR="00660A16">
              <w:rPr>
                <w:noProof/>
                <w:webHidden/>
              </w:rPr>
              <w:fldChar w:fldCharType="begin"/>
            </w:r>
            <w:r w:rsidR="00660A16">
              <w:rPr>
                <w:noProof/>
                <w:webHidden/>
              </w:rPr>
              <w:instrText xml:space="preserve"> PAGEREF _Toc200506862 \h </w:instrText>
            </w:r>
            <w:r w:rsidR="00660A16">
              <w:rPr>
                <w:noProof/>
                <w:webHidden/>
              </w:rPr>
            </w:r>
            <w:r w:rsidR="00660A16">
              <w:rPr>
                <w:noProof/>
                <w:webHidden/>
              </w:rPr>
              <w:fldChar w:fldCharType="separate"/>
            </w:r>
            <w:r w:rsidR="00660A16">
              <w:rPr>
                <w:noProof/>
                <w:webHidden/>
              </w:rPr>
              <w:t>10</w:t>
            </w:r>
            <w:r w:rsidR="00660A16">
              <w:rPr>
                <w:noProof/>
                <w:webHidden/>
              </w:rPr>
              <w:fldChar w:fldCharType="end"/>
            </w:r>
          </w:hyperlink>
        </w:p>
        <w:p w14:paraId="27BE88E5" w14:textId="35F1752F" w:rsidR="00660A16" w:rsidRDefault="00CF35F4">
          <w:pPr>
            <w:pStyle w:val="TOC2"/>
            <w:tabs>
              <w:tab w:val="right" w:leader="dot" w:pos="9350"/>
            </w:tabs>
            <w:rPr>
              <w:rFonts w:asciiTheme="minorHAnsi" w:eastAsiaTheme="minorEastAsia" w:hAnsiTheme="minorHAnsi"/>
              <w:noProof/>
            </w:rPr>
          </w:pPr>
          <w:hyperlink w:anchor="_Toc200506863" w:history="1">
            <w:r w:rsidR="00660A16" w:rsidRPr="00887470">
              <w:rPr>
                <w:rStyle w:val="Hyperlink"/>
                <w:noProof/>
              </w:rPr>
              <w:t>1.2 Background and motivation for the project:</w:t>
            </w:r>
            <w:r w:rsidR="00660A16">
              <w:rPr>
                <w:noProof/>
                <w:webHidden/>
              </w:rPr>
              <w:tab/>
            </w:r>
            <w:r w:rsidR="00660A16">
              <w:rPr>
                <w:noProof/>
                <w:webHidden/>
              </w:rPr>
              <w:fldChar w:fldCharType="begin"/>
            </w:r>
            <w:r w:rsidR="00660A16">
              <w:rPr>
                <w:noProof/>
                <w:webHidden/>
              </w:rPr>
              <w:instrText xml:space="preserve"> PAGEREF _Toc200506863 \h </w:instrText>
            </w:r>
            <w:r w:rsidR="00660A16">
              <w:rPr>
                <w:noProof/>
                <w:webHidden/>
              </w:rPr>
            </w:r>
            <w:r w:rsidR="00660A16">
              <w:rPr>
                <w:noProof/>
                <w:webHidden/>
              </w:rPr>
              <w:fldChar w:fldCharType="separate"/>
            </w:r>
            <w:r w:rsidR="00660A16">
              <w:rPr>
                <w:noProof/>
                <w:webHidden/>
              </w:rPr>
              <w:t>11</w:t>
            </w:r>
            <w:r w:rsidR="00660A16">
              <w:rPr>
                <w:noProof/>
                <w:webHidden/>
              </w:rPr>
              <w:fldChar w:fldCharType="end"/>
            </w:r>
          </w:hyperlink>
        </w:p>
        <w:p w14:paraId="53969341" w14:textId="2E3785BA" w:rsidR="00660A16" w:rsidRDefault="00CF35F4">
          <w:pPr>
            <w:pStyle w:val="TOC2"/>
            <w:tabs>
              <w:tab w:val="right" w:leader="dot" w:pos="9350"/>
            </w:tabs>
            <w:rPr>
              <w:rFonts w:asciiTheme="minorHAnsi" w:eastAsiaTheme="minorEastAsia" w:hAnsiTheme="minorHAnsi"/>
              <w:noProof/>
            </w:rPr>
          </w:pPr>
          <w:hyperlink w:anchor="_Toc200506864" w:history="1">
            <w:r w:rsidR="00660A16" w:rsidRPr="00887470">
              <w:rPr>
                <w:rStyle w:val="Hyperlink"/>
                <w:noProof/>
              </w:rPr>
              <w:t>1.3.Importance of the problem being addressed:</w:t>
            </w:r>
            <w:r w:rsidR="00660A16">
              <w:rPr>
                <w:noProof/>
                <w:webHidden/>
              </w:rPr>
              <w:tab/>
            </w:r>
            <w:r w:rsidR="00660A16">
              <w:rPr>
                <w:noProof/>
                <w:webHidden/>
              </w:rPr>
              <w:fldChar w:fldCharType="begin"/>
            </w:r>
            <w:r w:rsidR="00660A16">
              <w:rPr>
                <w:noProof/>
                <w:webHidden/>
              </w:rPr>
              <w:instrText xml:space="preserve"> PAGEREF _Toc200506864 \h </w:instrText>
            </w:r>
            <w:r w:rsidR="00660A16">
              <w:rPr>
                <w:noProof/>
                <w:webHidden/>
              </w:rPr>
            </w:r>
            <w:r w:rsidR="00660A16">
              <w:rPr>
                <w:noProof/>
                <w:webHidden/>
              </w:rPr>
              <w:fldChar w:fldCharType="separate"/>
            </w:r>
            <w:r w:rsidR="00660A16">
              <w:rPr>
                <w:noProof/>
                <w:webHidden/>
              </w:rPr>
              <w:t>12</w:t>
            </w:r>
            <w:r w:rsidR="00660A16">
              <w:rPr>
                <w:noProof/>
                <w:webHidden/>
              </w:rPr>
              <w:fldChar w:fldCharType="end"/>
            </w:r>
          </w:hyperlink>
        </w:p>
        <w:p w14:paraId="529C0B30" w14:textId="7DF93BF8" w:rsidR="00660A16" w:rsidRDefault="00CF35F4">
          <w:pPr>
            <w:pStyle w:val="TOC2"/>
            <w:tabs>
              <w:tab w:val="right" w:leader="dot" w:pos="9350"/>
            </w:tabs>
            <w:rPr>
              <w:rFonts w:asciiTheme="minorHAnsi" w:eastAsiaTheme="minorEastAsia" w:hAnsiTheme="minorHAnsi"/>
              <w:noProof/>
            </w:rPr>
          </w:pPr>
          <w:hyperlink w:anchor="_Toc200506865" w:history="1">
            <w:r w:rsidR="00660A16" w:rsidRPr="00887470">
              <w:rPr>
                <w:rStyle w:val="Hyperlink"/>
                <w:noProof/>
              </w:rPr>
              <w:t>1.4.Problem Statement</w:t>
            </w:r>
            <w:r w:rsidR="00660A16">
              <w:rPr>
                <w:noProof/>
                <w:webHidden/>
              </w:rPr>
              <w:tab/>
            </w:r>
            <w:r w:rsidR="00660A16">
              <w:rPr>
                <w:noProof/>
                <w:webHidden/>
              </w:rPr>
              <w:fldChar w:fldCharType="begin"/>
            </w:r>
            <w:r w:rsidR="00660A16">
              <w:rPr>
                <w:noProof/>
                <w:webHidden/>
              </w:rPr>
              <w:instrText xml:space="preserve"> PAGEREF _Toc200506865 \h </w:instrText>
            </w:r>
            <w:r w:rsidR="00660A16">
              <w:rPr>
                <w:noProof/>
                <w:webHidden/>
              </w:rPr>
            </w:r>
            <w:r w:rsidR="00660A16">
              <w:rPr>
                <w:noProof/>
                <w:webHidden/>
              </w:rPr>
              <w:fldChar w:fldCharType="separate"/>
            </w:r>
            <w:r w:rsidR="00660A16">
              <w:rPr>
                <w:noProof/>
                <w:webHidden/>
              </w:rPr>
              <w:t>14</w:t>
            </w:r>
            <w:r w:rsidR="00660A16">
              <w:rPr>
                <w:noProof/>
                <w:webHidden/>
              </w:rPr>
              <w:fldChar w:fldCharType="end"/>
            </w:r>
          </w:hyperlink>
        </w:p>
        <w:p w14:paraId="476623D4" w14:textId="38439C87" w:rsidR="00660A16" w:rsidRDefault="00CF35F4">
          <w:pPr>
            <w:pStyle w:val="TOC2"/>
            <w:tabs>
              <w:tab w:val="right" w:leader="dot" w:pos="9350"/>
            </w:tabs>
            <w:rPr>
              <w:rFonts w:asciiTheme="minorHAnsi" w:eastAsiaTheme="minorEastAsia" w:hAnsiTheme="minorHAnsi"/>
              <w:noProof/>
            </w:rPr>
          </w:pPr>
          <w:hyperlink w:anchor="_Toc200506866" w:history="1">
            <w:r w:rsidR="00660A16" w:rsidRPr="00887470">
              <w:rPr>
                <w:rStyle w:val="Hyperlink"/>
                <w:noProof/>
              </w:rPr>
              <w:t>1.5.Objectives</w:t>
            </w:r>
            <w:r w:rsidR="00660A16">
              <w:rPr>
                <w:noProof/>
                <w:webHidden/>
              </w:rPr>
              <w:tab/>
            </w:r>
            <w:r w:rsidR="00660A16">
              <w:rPr>
                <w:noProof/>
                <w:webHidden/>
              </w:rPr>
              <w:fldChar w:fldCharType="begin"/>
            </w:r>
            <w:r w:rsidR="00660A16">
              <w:rPr>
                <w:noProof/>
                <w:webHidden/>
              </w:rPr>
              <w:instrText xml:space="preserve"> PAGEREF _Toc200506866 \h </w:instrText>
            </w:r>
            <w:r w:rsidR="00660A16">
              <w:rPr>
                <w:noProof/>
                <w:webHidden/>
              </w:rPr>
            </w:r>
            <w:r w:rsidR="00660A16">
              <w:rPr>
                <w:noProof/>
                <w:webHidden/>
              </w:rPr>
              <w:fldChar w:fldCharType="separate"/>
            </w:r>
            <w:r w:rsidR="00660A16">
              <w:rPr>
                <w:noProof/>
                <w:webHidden/>
              </w:rPr>
              <w:t>15</w:t>
            </w:r>
            <w:r w:rsidR="00660A16">
              <w:rPr>
                <w:noProof/>
                <w:webHidden/>
              </w:rPr>
              <w:fldChar w:fldCharType="end"/>
            </w:r>
          </w:hyperlink>
        </w:p>
        <w:p w14:paraId="34794B5E" w14:textId="1CFAA779" w:rsidR="00660A16" w:rsidRDefault="00CF35F4">
          <w:pPr>
            <w:pStyle w:val="TOC2"/>
            <w:tabs>
              <w:tab w:val="right" w:leader="dot" w:pos="9350"/>
            </w:tabs>
            <w:rPr>
              <w:rFonts w:asciiTheme="minorHAnsi" w:eastAsiaTheme="minorEastAsia" w:hAnsiTheme="minorHAnsi"/>
              <w:noProof/>
            </w:rPr>
          </w:pPr>
          <w:hyperlink w:anchor="_Toc200506867" w:history="1">
            <w:r w:rsidR="00660A16" w:rsidRPr="00887470">
              <w:rPr>
                <w:rStyle w:val="Hyperlink"/>
                <w:noProof/>
              </w:rPr>
              <w:t>1.6 Brief overview of the proposed solution.</w:t>
            </w:r>
            <w:r w:rsidR="00660A16">
              <w:rPr>
                <w:noProof/>
                <w:webHidden/>
              </w:rPr>
              <w:tab/>
            </w:r>
            <w:r w:rsidR="00660A16">
              <w:rPr>
                <w:noProof/>
                <w:webHidden/>
              </w:rPr>
              <w:fldChar w:fldCharType="begin"/>
            </w:r>
            <w:r w:rsidR="00660A16">
              <w:rPr>
                <w:noProof/>
                <w:webHidden/>
              </w:rPr>
              <w:instrText xml:space="preserve"> PAGEREF _Toc200506867 \h </w:instrText>
            </w:r>
            <w:r w:rsidR="00660A16">
              <w:rPr>
                <w:noProof/>
                <w:webHidden/>
              </w:rPr>
            </w:r>
            <w:r w:rsidR="00660A16">
              <w:rPr>
                <w:noProof/>
                <w:webHidden/>
              </w:rPr>
              <w:fldChar w:fldCharType="separate"/>
            </w:r>
            <w:r w:rsidR="00660A16">
              <w:rPr>
                <w:noProof/>
                <w:webHidden/>
              </w:rPr>
              <w:t>16</w:t>
            </w:r>
            <w:r w:rsidR="00660A16">
              <w:rPr>
                <w:noProof/>
                <w:webHidden/>
              </w:rPr>
              <w:fldChar w:fldCharType="end"/>
            </w:r>
          </w:hyperlink>
        </w:p>
        <w:p w14:paraId="2C4D1656" w14:textId="7A89D5C5" w:rsidR="00660A16" w:rsidRDefault="00CF35F4">
          <w:pPr>
            <w:pStyle w:val="TOC1"/>
            <w:tabs>
              <w:tab w:val="right" w:leader="dot" w:pos="9350"/>
            </w:tabs>
            <w:rPr>
              <w:rFonts w:asciiTheme="minorHAnsi" w:eastAsiaTheme="minorEastAsia" w:hAnsiTheme="minorHAnsi"/>
              <w:noProof/>
            </w:rPr>
          </w:pPr>
          <w:hyperlink w:anchor="_Toc200506868" w:history="1">
            <w:r w:rsidR="00660A16" w:rsidRPr="00887470">
              <w:rPr>
                <w:rStyle w:val="Hyperlink"/>
                <w:noProof/>
              </w:rPr>
              <w:t>Chapter 2</w:t>
            </w:r>
            <w:r w:rsidR="00660A16">
              <w:rPr>
                <w:noProof/>
                <w:webHidden/>
              </w:rPr>
              <w:tab/>
            </w:r>
            <w:r w:rsidR="00660A16">
              <w:rPr>
                <w:noProof/>
                <w:webHidden/>
              </w:rPr>
              <w:fldChar w:fldCharType="begin"/>
            </w:r>
            <w:r w:rsidR="00660A16">
              <w:rPr>
                <w:noProof/>
                <w:webHidden/>
              </w:rPr>
              <w:instrText xml:space="preserve"> PAGEREF _Toc200506868 \h </w:instrText>
            </w:r>
            <w:r w:rsidR="00660A16">
              <w:rPr>
                <w:noProof/>
                <w:webHidden/>
              </w:rPr>
            </w:r>
            <w:r w:rsidR="00660A16">
              <w:rPr>
                <w:noProof/>
                <w:webHidden/>
              </w:rPr>
              <w:fldChar w:fldCharType="separate"/>
            </w:r>
            <w:r w:rsidR="00660A16">
              <w:rPr>
                <w:noProof/>
                <w:webHidden/>
              </w:rPr>
              <w:t>17</w:t>
            </w:r>
            <w:r w:rsidR="00660A16">
              <w:rPr>
                <w:noProof/>
                <w:webHidden/>
              </w:rPr>
              <w:fldChar w:fldCharType="end"/>
            </w:r>
          </w:hyperlink>
        </w:p>
        <w:p w14:paraId="245EBC22" w14:textId="24AC130D" w:rsidR="00660A16" w:rsidRDefault="00CF35F4">
          <w:pPr>
            <w:pStyle w:val="TOC2"/>
            <w:tabs>
              <w:tab w:val="right" w:leader="dot" w:pos="9350"/>
            </w:tabs>
            <w:rPr>
              <w:rFonts w:asciiTheme="minorHAnsi" w:eastAsiaTheme="minorEastAsia" w:hAnsiTheme="minorHAnsi"/>
              <w:noProof/>
            </w:rPr>
          </w:pPr>
          <w:hyperlink w:anchor="_Toc200506869" w:history="1">
            <w:r w:rsidR="00660A16" w:rsidRPr="00887470">
              <w:rPr>
                <w:rStyle w:val="Hyperlink"/>
                <w:noProof/>
              </w:rPr>
              <w:t>2.1.Summary of existing research and technologies related to your project.</w:t>
            </w:r>
            <w:r w:rsidR="00660A16">
              <w:rPr>
                <w:noProof/>
                <w:webHidden/>
              </w:rPr>
              <w:tab/>
            </w:r>
            <w:r w:rsidR="00660A16">
              <w:rPr>
                <w:noProof/>
                <w:webHidden/>
              </w:rPr>
              <w:fldChar w:fldCharType="begin"/>
            </w:r>
            <w:r w:rsidR="00660A16">
              <w:rPr>
                <w:noProof/>
                <w:webHidden/>
              </w:rPr>
              <w:instrText xml:space="preserve"> PAGEREF _Toc200506869 \h </w:instrText>
            </w:r>
            <w:r w:rsidR="00660A16">
              <w:rPr>
                <w:noProof/>
                <w:webHidden/>
              </w:rPr>
            </w:r>
            <w:r w:rsidR="00660A16">
              <w:rPr>
                <w:noProof/>
                <w:webHidden/>
              </w:rPr>
              <w:fldChar w:fldCharType="separate"/>
            </w:r>
            <w:r w:rsidR="00660A16">
              <w:rPr>
                <w:noProof/>
                <w:webHidden/>
              </w:rPr>
              <w:t>18</w:t>
            </w:r>
            <w:r w:rsidR="00660A16">
              <w:rPr>
                <w:noProof/>
                <w:webHidden/>
              </w:rPr>
              <w:fldChar w:fldCharType="end"/>
            </w:r>
          </w:hyperlink>
        </w:p>
        <w:p w14:paraId="6164247D" w14:textId="3C8E4B06" w:rsidR="00660A16" w:rsidRDefault="00CF35F4">
          <w:pPr>
            <w:pStyle w:val="TOC3"/>
            <w:tabs>
              <w:tab w:val="right" w:leader="dot" w:pos="9350"/>
            </w:tabs>
            <w:rPr>
              <w:rFonts w:asciiTheme="minorHAnsi" w:eastAsiaTheme="minorEastAsia" w:hAnsiTheme="minorHAnsi"/>
              <w:noProof/>
            </w:rPr>
          </w:pPr>
          <w:hyperlink w:anchor="_Toc200506870" w:history="1">
            <w:r w:rsidR="00660A16" w:rsidRPr="00887470">
              <w:rPr>
                <w:rStyle w:val="Hyperlink"/>
                <w:noProof/>
              </w:rPr>
              <w:t>2.1.1.Related Work:</w:t>
            </w:r>
            <w:r w:rsidR="00660A16">
              <w:rPr>
                <w:noProof/>
                <w:webHidden/>
              </w:rPr>
              <w:tab/>
            </w:r>
            <w:r w:rsidR="00660A16">
              <w:rPr>
                <w:noProof/>
                <w:webHidden/>
              </w:rPr>
              <w:fldChar w:fldCharType="begin"/>
            </w:r>
            <w:r w:rsidR="00660A16">
              <w:rPr>
                <w:noProof/>
                <w:webHidden/>
              </w:rPr>
              <w:instrText xml:space="preserve"> PAGEREF _Toc200506870 \h </w:instrText>
            </w:r>
            <w:r w:rsidR="00660A16">
              <w:rPr>
                <w:noProof/>
                <w:webHidden/>
              </w:rPr>
            </w:r>
            <w:r w:rsidR="00660A16">
              <w:rPr>
                <w:noProof/>
                <w:webHidden/>
              </w:rPr>
              <w:fldChar w:fldCharType="separate"/>
            </w:r>
            <w:r w:rsidR="00660A16">
              <w:rPr>
                <w:noProof/>
                <w:webHidden/>
              </w:rPr>
              <w:t>18</w:t>
            </w:r>
            <w:r w:rsidR="00660A16">
              <w:rPr>
                <w:noProof/>
                <w:webHidden/>
              </w:rPr>
              <w:fldChar w:fldCharType="end"/>
            </w:r>
          </w:hyperlink>
        </w:p>
        <w:p w14:paraId="59D8BBD5" w14:textId="04B62638"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1" w:history="1">
            <w:r w:rsidR="00660A16" w:rsidRPr="00887470">
              <w:rPr>
                <w:rStyle w:val="Hyperlink"/>
                <w:noProof/>
              </w:rPr>
              <w:t>2.1.1.1.Etsy</w:t>
            </w:r>
            <w:r w:rsidR="00660A16">
              <w:rPr>
                <w:noProof/>
                <w:webHidden/>
              </w:rPr>
              <w:tab/>
            </w:r>
            <w:r w:rsidR="00660A16">
              <w:rPr>
                <w:noProof/>
                <w:webHidden/>
              </w:rPr>
              <w:fldChar w:fldCharType="begin"/>
            </w:r>
            <w:r w:rsidR="00660A16">
              <w:rPr>
                <w:noProof/>
                <w:webHidden/>
              </w:rPr>
              <w:instrText xml:space="preserve"> PAGEREF _Toc200506871 \h </w:instrText>
            </w:r>
            <w:r w:rsidR="00660A16">
              <w:rPr>
                <w:noProof/>
                <w:webHidden/>
              </w:rPr>
            </w:r>
            <w:r w:rsidR="00660A16">
              <w:rPr>
                <w:noProof/>
                <w:webHidden/>
              </w:rPr>
              <w:fldChar w:fldCharType="separate"/>
            </w:r>
            <w:r w:rsidR="00660A16">
              <w:rPr>
                <w:noProof/>
                <w:webHidden/>
              </w:rPr>
              <w:t>18</w:t>
            </w:r>
            <w:r w:rsidR="00660A16">
              <w:rPr>
                <w:noProof/>
                <w:webHidden/>
              </w:rPr>
              <w:fldChar w:fldCharType="end"/>
            </w:r>
          </w:hyperlink>
        </w:p>
        <w:p w14:paraId="6AAAADD9" w14:textId="6802DED3"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2" w:history="1">
            <w:r w:rsidR="00660A16" w:rsidRPr="00887470">
              <w:rPr>
                <w:rStyle w:val="Hyperlink"/>
                <w:noProof/>
              </w:rPr>
              <w:t>2.1.1.2.Handmade at Amazon:</w:t>
            </w:r>
            <w:r w:rsidR="00660A16">
              <w:rPr>
                <w:noProof/>
                <w:webHidden/>
              </w:rPr>
              <w:tab/>
            </w:r>
            <w:r w:rsidR="00660A16">
              <w:rPr>
                <w:noProof/>
                <w:webHidden/>
              </w:rPr>
              <w:fldChar w:fldCharType="begin"/>
            </w:r>
            <w:r w:rsidR="00660A16">
              <w:rPr>
                <w:noProof/>
                <w:webHidden/>
              </w:rPr>
              <w:instrText xml:space="preserve"> PAGEREF _Toc200506872 \h </w:instrText>
            </w:r>
            <w:r w:rsidR="00660A16">
              <w:rPr>
                <w:noProof/>
                <w:webHidden/>
              </w:rPr>
            </w:r>
            <w:r w:rsidR="00660A16">
              <w:rPr>
                <w:noProof/>
                <w:webHidden/>
              </w:rPr>
              <w:fldChar w:fldCharType="separate"/>
            </w:r>
            <w:r w:rsidR="00660A16">
              <w:rPr>
                <w:noProof/>
                <w:webHidden/>
              </w:rPr>
              <w:t>21</w:t>
            </w:r>
            <w:r w:rsidR="00660A16">
              <w:rPr>
                <w:noProof/>
                <w:webHidden/>
              </w:rPr>
              <w:fldChar w:fldCharType="end"/>
            </w:r>
          </w:hyperlink>
        </w:p>
        <w:p w14:paraId="30DC4502" w14:textId="0449CD14"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3" w:history="1">
            <w:r w:rsidR="00660A16" w:rsidRPr="00887470">
              <w:rPr>
                <w:rStyle w:val="Hyperlink"/>
                <w:noProof/>
              </w:rPr>
              <w:t>2.1.1.3.AyadiMisr</w:t>
            </w:r>
            <w:r w:rsidR="00660A16">
              <w:rPr>
                <w:noProof/>
                <w:webHidden/>
              </w:rPr>
              <w:tab/>
            </w:r>
            <w:r w:rsidR="00660A16">
              <w:rPr>
                <w:noProof/>
                <w:webHidden/>
              </w:rPr>
              <w:fldChar w:fldCharType="begin"/>
            </w:r>
            <w:r w:rsidR="00660A16">
              <w:rPr>
                <w:noProof/>
                <w:webHidden/>
              </w:rPr>
              <w:instrText xml:space="preserve"> PAGEREF _Toc200506873 \h </w:instrText>
            </w:r>
            <w:r w:rsidR="00660A16">
              <w:rPr>
                <w:noProof/>
                <w:webHidden/>
              </w:rPr>
            </w:r>
            <w:r w:rsidR="00660A16">
              <w:rPr>
                <w:noProof/>
                <w:webHidden/>
              </w:rPr>
              <w:fldChar w:fldCharType="separate"/>
            </w:r>
            <w:r w:rsidR="00660A16">
              <w:rPr>
                <w:noProof/>
                <w:webHidden/>
              </w:rPr>
              <w:t>23</w:t>
            </w:r>
            <w:r w:rsidR="00660A16">
              <w:rPr>
                <w:noProof/>
                <w:webHidden/>
              </w:rPr>
              <w:fldChar w:fldCharType="end"/>
            </w:r>
          </w:hyperlink>
        </w:p>
        <w:p w14:paraId="0D503C24" w14:textId="05FA8820"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4" w:history="1">
            <w:r w:rsidR="00660A16" w:rsidRPr="00887470">
              <w:rPr>
                <w:rStyle w:val="Hyperlink"/>
                <w:noProof/>
              </w:rPr>
              <w:t>2.1.1.4.Herafy</w:t>
            </w:r>
            <w:r w:rsidR="00660A16">
              <w:rPr>
                <w:noProof/>
                <w:webHidden/>
              </w:rPr>
              <w:tab/>
            </w:r>
            <w:r w:rsidR="00660A16">
              <w:rPr>
                <w:noProof/>
                <w:webHidden/>
              </w:rPr>
              <w:fldChar w:fldCharType="begin"/>
            </w:r>
            <w:r w:rsidR="00660A16">
              <w:rPr>
                <w:noProof/>
                <w:webHidden/>
              </w:rPr>
              <w:instrText xml:space="preserve"> PAGEREF _Toc200506874 \h </w:instrText>
            </w:r>
            <w:r w:rsidR="00660A16">
              <w:rPr>
                <w:noProof/>
                <w:webHidden/>
              </w:rPr>
            </w:r>
            <w:r w:rsidR="00660A16">
              <w:rPr>
                <w:noProof/>
                <w:webHidden/>
              </w:rPr>
              <w:fldChar w:fldCharType="separate"/>
            </w:r>
            <w:r w:rsidR="00660A16">
              <w:rPr>
                <w:noProof/>
                <w:webHidden/>
              </w:rPr>
              <w:t>26</w:t>
            </w:r>
            <w:r w:rsidR="00660A16">
              <w:rPr>
                <w:noProof/>
                <w:webHidden/>
              </w:rPr>
              <w:fldChar w:fldCharType="end"/>
            </w:r>
          </w:hyperlink>
        </w:p>
        <w:p w14:paraId="5A1FDF75" w14:textId="58031E9F"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5" w:history="1">
            <w:r w:rsidR="00660A16" w:rsidRPr="00887470">
              <w:rPr>
                <w:rStyle w:val="Hyperlink"/>
                <w:noProof/>
              </w:rPr>
              <w:t>2.1.1.5.Oriental</w:t>
            </w:r>
            <w:r w:rsidR="00660A16">
              <w:rPr>
                <w:noProof/>
                <w:webHidden/>
              </w:rPr>
              <w:tab/>
            </w:r>
            <w:r w:rsidR="00660A16">
              <w:rPr>
                <w:noProof/>
                <w:webHidden/>
              </w:rPr>
              <w:fldChar w:fldCharType="begin"/>
            </w:r>
            <w:r w:rsidR="00660A16">
              <w:rPr>
                <w:noProof/>
                <w:webHidden/>
              </w:rPr>
              <w:instrText xml:space="preserve"> PAGEREF _Toc200506875 \h </w:instrText>
            </w:r>
            <w:r w:rsidR="00660A16">
              <w:rPr>
                <w:noProof/>
                <w:webHidden/>
              </w:rPr>
            </w:r>
            <w:r w:rsidR="00660A16">
              <w:rPr>
                <w:noProof/>
                <w:webHidden/>
              </w:rPr>
              <w:fldChar w:fldCharType="separate"/>
            </w:r>
            <w:r w:rsidR="00660A16">
              <w:rPr>
                <w:noProof/>
                <w:webHidden/>
              </w:rPr>
              <w:t>27</w:t>
            </w:r>
            <w:r w:rsidR="00660A16">
              <w:rPr>
                <w:noProof/>
                <w:webHidden/>
              </w:rPr>
              <w:fldChar w:fldCharType="end"/>
            </w:r>
          </w:hyperlink>
        </w:p>
        <w:p w14:paraId="13CC760E" w14:textId="581FAAE7"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76" w:history="1">
            <w:r w:rsidR="00660A16" w:rsidRPr="00887470">
              <w:rPr>
                <w:rStyle w:val="Hyperlink"/>
                <w:noProof/>
              </w:rPr>
              <w:t>2.1.1.6.Creative Egypt</w:t>
            </w:r>
            <w:r w:rsidR="00660A16">
              <w:rPr>
                <w:noProof/>
                <w:webHidden/>
              </w:rPr>
              <w:tab/>
            </w:r>
            <w:r w:rsidR="00660A16">
              <w:rPr>
                <w:noProof/>
                <w:webHidden/>
              </w:rPr>
              <w:fldChar w:fldCharType="begin"/>
            </w:r>
            <w:r w:rsidR="00660A16">
              <w:rPr>
                <w:noProof/>
                <w:webHidden/>
              </w:rPr>
              <w:instrText xml:space="preserve"> PAGEREF _Toc200506876 \h </w:instrText>
            </w:r>
            <w:r w:rsidR="00660A16">
              <w:rPr>
                <w:noProof/>
                <w:webHidden/>
              </w:rPr>
            </w:r>
            <w:r w:rsidR="00660A16">
              <w:rPr>
                <w:noProof/>
                <w:webHidden/>
              </w:rPr>
              <w:fldChar w:fldCharType="separate"/>
            </w:r>
            <w:r w:rsidR="00660A16">
              <w:rPr>
                <w:noProof/>
                <w:webHidden/>
              </w:rPr>
              <w:t>29</w:t>
            </w:r>
            <w:r w:rsidR="00660A16">
              <w:rPr>
                <w:noProof/>
                <w:webHidden/>
              </w:rPr>
              <w:fldChar w:fldCharType="end"/>
            </w:r>
          </w:hyperlink>
        </w:p>
        <w:p w14:paraId="25D9B5CE" w14:textId="27E2E3B2" w:rsidR="00660A16" w:rsidRDefault="00CF35F4">
          <w:pPr>
            <w:pStyle w:val="TOC2"/>
            <w:tabs>
              <w:tab w:val="right" w:leader="dot" w:pos="9350"/>
            </w:tabs>
            <w:rPr>
              <w:rFonts w:asciiTheme="minorHAnsi" w:eastAsiaTheme="minorEastAsia" w:hAnsiTheme="minorHAnsi"/>
              <w:noProof/>
            </w:rPr>
          </w:pPr>
          <w:hyperlink w:anchor="_Toc200506877" w:history="1">
            <w:r w:rsidR="00660A16" w:rsidRPr="00887470">
              <w:rPr>
                <w:rStyle w:val="Hyperlink"/>
                <w:noProof/>
              </w:rPr>
              <w:t>2.2. Gaps in current solutions that your project aims to fill:</w:t>
            </w:r>
            <w:r w:rsidR="00660A16">
              <w:rPr>
                <w:noProof/>
                <w:webHidden/>
              </w:rPr>
              <w:tab/>
            </w:r>
            <w:r w:rsidR="00660A16">
              <w:rPr>
                <w:noProof/>
                <w:webHidden/>
              </w:rPr>
              <w:fldChar w:fldCharType="begin"/>
            </w:r>
            <w:r w:rsidR="00660A16">
              <w:rPr>
                <w:noProof/>
                <w:webHidden/>
              </w:rPr>
              <w:instrText xml:space="preserve"> PAGEREF _Toc200506877 \h </w:instrText>
            </w:r>
            <w:r w:rsidR="00660A16">
              <w:rPr>
                <w:noProof/>
                <w:webHidden/>
              </w:rPr>
            </w:r>
            <w:r w:rsidR="00660A16">
              <w:rPr>
                <w:noProof/>
                <w:webHidden/>
              </w:rPr>
              <w:fldChar w:fldCharType="separate"/>
            </w:r>
            <w:r w:rsidR="00660A16">
              <w:rPr>
                <w:noProof/>
                <w:webHidden/>
              </w:rPr>
              <w:t>30</w:t>
            </w:r>
            <w:r w:rsidR="00660A16">
              <w:rPr>
                <w:noProof/>
                <w:webHidden/>
              </w:rPr>
              <w:fldChar w:fldCharType="end"/>
            </w:r>
          </w:hyperlink>
        </w:p>
        <w:p w14:paraId="2C205496" w14:textId="14D1F27E" w:rsidR="00660A16" w:rsidRDefault="00CF35F4">
          <w:pPr>
            <w:pStyle w:val="TOC2"/>
            <w:tabs>
              <w:tab w:val="right" w:leader="dot" w:pos="9350"/>
            </w:tabs>
            <w:rPr>
              <w:rFonts w:asciiTheme="minorHAnsi" w:eastAsiaTheme="minorEastAsia" w:hAnsiTheme="minorHAnsi"/>
              <w:noProof/>
            </w:rPr>
          </w:pPr>
          <w:hyperlink w:anchor="_Toc200506878" w:history="1">
            <w:r w:rsidR="00660A16" w:rsidRPr="00887470">
              <w:rPr>
                <w:rStyle w:val="Hyperlink"/>
                <w:noProof/>
              </w:rPr>
              <w:t>2.3.Summary:</w:t>
            </w:r>
            <w:r w:rsidR="00660A16">
              <w:rPr>
                <w:noProof/>
                <w:webHidden/>
              </w:rPr>
              <w:tab/>
            </w:r>
            <w:r w:rsidR="00660A16">
              <w:rPr>
                <w:noProof/>
                <w:webHidden/>
              </w:rPr>
              <w:fldChar w:fldCharType="begin"/>
            </w:r>
            <w:r w:rsidR="00660A16">
              <w:rPr>
                <w:noProof/>
                <w:webHidden/>
              </w:rPr>
              <w:instrText xml:space="preserve"> PAGEREF _Toc200506878 \h </w:instrText>
            </w:r>
            <w:r w:rsidR="00660A16">
              <w:rPr>
                <w:noProof/>
                <w:webHidden/>
              </w:rPr>
            </w:r>
            <w:r w:rsidR="00660A16">
              <w:rPr>
                <w:noProof/>
                <w:webHidden/>
              </w:rPr>
              <w:fldChar w:fldCharType="separate"/>
            </w:r>
            <w:r w:rsidR="00660A16">
              <w:rPr>
                <w:noProof/>
                <w:webHidden/>
              </w:rPr>
              <w:t>35</w:t>
            </w:r>
            <w:r w:rsidR="00660A16">
              <w:rPr>
                <w:noProof/>
                <w:webHidden/>
              </w:rPr>
              <w:fldChar w:fldCharType="end"/>
            </w:r>
          </w:hyperlink>
        </w:p>
        <w:p w14:paraId="6F59D389" w14:textId="1704C91C" w:rsidR="00660A16" w:rsidRDefault="00CF35F4">
          <w:pPr>
            <w:pStyle w:val="TOC1"/>
            <w:tabs>
              <w:tab w:val="right" w:leader="dot" w:pos="9350"/>
            </w:tabs>
            <w:rPr>
              <w:rFonts w:asciiTheme="minorHAnsi" w:eastAsiaTheme="minorEastAsia" w:hAnsiTheme="minorHAnsi"/>
              <w:noProof/>
            </w:rPr>
          </w:pPr>
          <w:hyperlink w:anchor="_Toc200506879" w:history="1">
            <w:r w:rsidR="00660A16" w:rsidRPr="00887470">
              <w:rPr>
                <w:rStyle w:val="Hyperlink"/>
                <w:noProof/>
              </w:rPr>
              <w:t>Chapter 3</w:t>
            </w:r>
            <w:r w:rsidR="00660A16">
              <w:rPr>
                <w:noProof/>
                <w:webHidden/>
              </w:rPr>
              <w:tab/>
            </w:r>
            <w:r w:rsidR="00660A16">
              <w:rPr>
                <w:noProof/>
                <w:webHidden/>
              </w:rPr>
              <w:fldChar w:fldCharType="begin"/>
            </w:r>
            <w:r w:rsidR="00660A16">
              <w:rPr>
                <w:noProof/>
                <w:webHidden/>
              </w:rPr>
              <w:instrText xml:space="preserve"> PAGEREF _Toc200506879 \h </w:instrText>
            </w:r>
            <w:r w:rsidR="00660A16">
              <w:rPr>
                <w:noProof/>
                <w:webHidden/>
              </w:rPr>
            </w:r>
            <w:r w:rsidR="00660A16">
              <w:rPr>
                <w:noProof/>
                <w:webHidden/>
              </w:rPr>
              <w:fldChar w:fldCharType="separate"/>
            </w:r>
            <w:r w:rsidR="00660A16">
              <w:rPr>
                <w:noProof/>
                <w:webHidden/>
              </w:rPr>
              <w:t>36</w:t>
            </w:r>
            <w:r w:rsidR="00660A16">
              <w:rPr>
                <w:noProof/>
                <w:webHidden/>
              </w:rPr>
              <w:fldChar w:fldCharType="end"/>
            </w:r>
          </w:hyperlink>
        </w:p>
        <w:p w14:paraId="64150ED3" w14:textId="7FBD7450" w:rsidR="00660A16" w:rsidRDefault="00CF35F4">
          <w:pPr>
            <w:pStyle w:val="TOC2"/>
            <w:tabs>
              <w:tab w:val="right" w:leader="dot" w:pos="9350"/>
            </w:tabs>
            <w:rPr>
              <w:rFonts w:asciiTheme="minorHAnsi" w:eastAsiaTheme="minorEastAsia" w:hAnsiTheme="minorHAnsi"/>
              <w:noProof/>
            </w:rPr>
          </w:pPr>
          <w:hyperlink w:anchor="_Toc200506880" w:history="1">
            <w:r w:rsidR="00660A16" w:rsidRPr="00887470">
              <w:rPr>
                <w:rStyle w:val="Hyperlink"/>
                <w:noProof/>
              </w:rPr>
              <w:t>3.1.Approach used to solve the problem</w:t>
            </w:r>
            <w:r w:rsidR="00660A16">
              <w:rPr>
                <w:noProof/>
                <w:webHidden/>
              </w:rPr>
              <w:tab/>
            </w:r>
            <w:r w:rsidR="00660A16">
              <w:rPr>
                <w:noProof/>
                <w:webHidden/>
              </w:rPr>
              <w:fldChar w:fldCharType="begin"/>
            </w:r>
            <w:r w:rsidR="00660A16">
              <w:rPr>
                <w:noProof/>
                <w:webHidden/>
              </w:rPr>
              <w:instrText xml:space="preserve"> PAGEREF _Toc200506880 \h </w:instrText>
            </w:r>
            <w:r w:rsidR="00660A16">
              <w:rPr>
                <w:noProof/>
                <w:webHidden/>
              </w:rPr>
            </w:r>
            <w:r w:rsidR="00660A16">
              <w:rPr>
                <w:noProof/>
                <w:webHidden/>
              </w:rPr>
              <w:fldChar w:fldCharType="separate"/>
            </w:r>
            <w:r w:rsidR="00660A16">
              <w:rPr>
                <w:noProof/>
                <w:webHidden/>
              </w:rPr>
              <w:t>37</w:t>
            </w:r>
            <w:r w:rsidR="00660A16">
              <w:rPr>
                <w:noProof/>
                <w:webHidden/>
              </w:rPr>
              <w:fldChar w:fldCharType="end"/>
            </w:r>
          </w:hyperlink>
        </w:p>
        <w:p w14:paraId="16E6AFC3" w14:textId="3F4DFBA3" w:rsidR="00660A16" w:rsidRDefault="00CF35F4">
          <w:pPr>
            <w:pStyle w:val="TOC2"/>
            <w:tabs>
              <w:tab w:val="right" w:leader="dot" w:pos="9350"/>
            </w:tabs>
            <w:rPr>
              <w:rFonts w:asciiTheme="minorHAnsi" w:eastAsiaTheme="minorEastAsia" w:hAnsiTheme="minorHAnsi"/>
              <w:noProof/>
            </w:rPr>
          </w:pPr>
          <w:hyperlink w:anchor="_Toc200506881" w:history="1">
            <w:r w:rsidR="00660A16" w:rsidRPr="00887470">
              <w:rPr>
                <w:rStyle w:val="Hyperlink"/>
                <w:noProof/>
              </w:rPr>
              <w:t>3.2. architecture (diagrams preferred: UML, flowcharts, ER diagrams, etc.).</w:t>
            </w:r>
            <w:r w:rsidR="00660A16">
              <w:rPr>
                <w:noProof/>
                <w:webHidden/>
              </w:rPr>
              <w:tab/>
            </w:r>
            <w:r w:rsidR="00660A16">
              <w:rPr>
                <w:noProof/>
                <w:webHidden/>
              </w:rPr>
              <w:fldChar w:fldCharType="begin"/>
            </w:r>
            <w:r w:rsidR="00660A16">
              <w:rPr>
                <w:noProof/>
                <w:webHidden/>
              </w:rPr>
              <w:instrText xml:space="preserve"> PAGEREF _Toc200506881 \h </w:instrText>
            </w:r>
            <w:r w:rsidR="00660A16">
              <w:rPr>
                <w:noProof/>
                <w:webHidden/>
              </w:rPr>
            </w:r>
            <w:r w:rsidR="00660A16">
              <w:rPr>
                <w:noProof/>
                <w:webHidden/>
              </w:rPr>
              <w:fldChar w:fldCharType="separate"/>
            </w:r>
            <w:r w:rsidR="00660A16">
              <w:rPr>
                <w:noProof/>
                <w:webHidden/>
              </w:rPr>
              <w:t>43</w:t>
            </w:r>
            <w:r w:rsidR="00660A16">
              <w:rPr>
                <w:noProof/>
                <w:webHidden/>
              </w:rPr>
              <w:fldChar w:fldCharType="end"/>
            </w:r>
          </w:hyperlink>
        </w:p>
        <w:p w14:paraId="2AF19007" w14:textId="74DDE554" w:rsidR="00660A16" w:rsidRDefault="00CF35F4">
          <w:pPr>
            <w:pStyle w:val="TOC3"/>
            <w:tabs>
              <w:tab w:val="right" w:leader="dot" w:pos="9350"/>
            </w:tabs>
            <w:rPr>
              <w:rFonts w:asciiTheme="minorHAnsi" w:eastAsiaTheme="minorEastAsia" w:hAnsiTheme="minorHAnsi"/>
              <w:noProof/>
            </w:rPr>
          </w:pPr>
          <w:hyperlink w:anchor="_Toc200506882" w:history="1">
            <w:r w:rsidR="00660A16" w:rsidRPr="00887470">
              <w:rPr>
                <w:rStyle w:val="Hyperlink"/>
                <w:noProof/>
              </w:rPr>
              <w:t>3.2.1 ERD Diagram</w:t>
            </w:r>
            <w:r w:rsidR="00660A16">
              <w:rPr>
                <w:noProof/>
                <w:webHidden/>
              </w:rPr>
              <w:tab/>
            </w:r>
            <w:r w:rsidR="00660A16">
              <w:rPr>
                <w:noProof/>
                <w:webHidden/>
              </w:rPr>
              <w:fldChar w:fldCharType="begin"/>
            </w:r>
            <w:r w:rsidR="00660A16">
              <w:rPr>
                <w:noProof/>
                <w:webHidden/>
              </w:rPr>
              <w:instrText xml:space="preserve"> PAGEREF _Toc200506882 \h </w:instrText>
            </w:r>
            <w:r w:rsidR="00660A16">
              <w:rPr>
                <w:noProof/>
                <w:webHidden/>
              </w:rPr>
            </w:r>
            <w:r w:rsidR="00660A16">
              <w:rPr>
                <w:noProof/>
                <w:webHidden/>
              </w:rPr>
              <w:fldChar w:fldCharType="separate"/>
            </w:r>
            <w:r w:rsidR="00660A16">
              <w:rPr>
                <w:noProof/>
                <w:webHidden/>
              </w:rPr>
              <w:t>45</w:t>
            </w:r>
            <w:r w:rsidR="00660A16">
              <w:rPr>
                <w:noProof/>
                <w:webHidden/>
              </w:rPr>
              <w:fldChar w:fldCharType="end"/>
            </w:r>
          </w:hyperlink>
        </w:p>
        <w:p w14:paraId="102F1B43" w14:textId="062B3677" w:rsidR="00660A16" w:rsidRDefault="00CF35F4">
          <w:pPr>
            <w:pStyle w:val="TOC3"/>
            <w:tabs>
              <w:tab w:val="right" w:leader="dot" w:pos="9350"/>
            </w:tabs>
            <w:rPr>
              <w:rFonts w:asciiTheme="minorHAnsi" w:eastAsiaTheme="minorEastAsia" w:hAnsiTheme="minorHAnsi"/>
              <w:noProof/>
            </w:rPr>
          </w:pPr>
          <w:hyperlink w:anchor="_Toc200506883" w:history="1">
            <w:r w:rsidR="00660A16" w:rsidRPr="00887470">
              <w:rPr>
                <w:rStyle w:val="Hyperlink"/>
                <w:noProof/>
              </w:rPr>
              <w:t>3.2.2.Database Schema</w:t>
            </w:r>
            <w:r w:rsidR="00660A16">
              <w:rPr>
                <w:noProof/>
                <w:webHidden/>
              </w:rPr>
              <w:tab/>
            </w:r>
            <w:r w:rsidR="00660A16">
              <w:rPr>
                <w:noProof/>
                <w:webHidden/>
              </w:rPr>
              <w:fldChar w:fldCharType="begin"/>
            </w:r>
            <w:r w:rsidR="00660A16">
              <w:rPr>
                <w:noProof/>
                <w:webHidden/>
              </w:rPr>
              <w:instrText xml:space="preserve"> PAGEREF _Toc200506883 \h </w:instrText>
            </w:r>
            <w:r w:rsidR="00660A16">
              <w:rPr>
                <w:noProof/>
                <w:webHidden/>
              </w:rPr>
            </w:r>
            <w:r w:rsidR="00660A16">
              <w:rPr>
                <w:noProof/>
                <w:webHidden/>
              </w:rPr>
              <w:fldChar w:fldCharType="separate"/>
            </w:r>
            <w:r w:rsidR="00660A16">
              <w:rPr>
                <w:noProof/>
                <w:webHidden/>
              </w:rPr>
              <w:t>46</w:t>
            </w:r>
            <w:r w:rsidR="00660A16">
              <w:rPr>
                <w:noProof/>
                <w:webHidden/>
              </w:rPr>
              <w:fldChar w:fldCharType="end"/>
            </w:r>
          </w:hyperlink>
        </w:p>
        <w:p w14:paraId="7A358E16" w14:textId="67D2F047" w:rsidR="00660A16" w:rsidRDefault="00CF35F4">
          <w:pPr>
            <w:pStyle w:val="TOC3"/>
            <w:tabs>
              <w:tab w:val="right" w:leader="dot" w:pos="9350"/>
            </w:tabs>
            <w:rPr>
              <w:rFonts w:asciiTheme="minorHAnsi" w:eastAsiaTheme="minorEastAsia" w:hAnsiTheme="minorHAnsi"/>
              <w:noProof/>
            </w:rPr>
          </w:pPr>
          <w:hyperlink w:anchor="_Toc200506884" w:history="1">
            <w:r w:rsidR="00660A16" w:rsidRPr="00887470">
              <w:rPr>
                <w:rStyle w:val="Hyperlink"/>
                <w:noProof/>
                <w:lang w:bidi="ar-EG"/>
              </w:rPr>
              <w:t>3.2.3. UML Use Case Diagram</w:t>
            </w:r>
            <w:r w:rsidR="00660A16">
              <w:rPr>
                <w:noProof/>
                <w:webHidden/>
              </w:rPr>
              <w:tab/>
            </w:r>
            <w:r w:rsidR="00660A16">
              <w:rPr>
                <w:noProof/>
                <w:webHidden/>
              </w:rPr>
              <w:fldChar w:fldCharType="begin"/>
            </w:r>
            <w:r w:rsidR="00660A16">
              <w:rPr>
                <w:noProof/>
                <w:webHidden/>
              </w:rPr>
              <w:instrText xml:space="preserve"> PAGEREF _Toc200506884 \h </w:instrText>
            </w:r>
            <w:r w:rsidR="00660A16">
              <w:rPr>
                <w:noProof/>
                <w:webHidden/>
              </w:rPr>
            </w:r>
            <w:r w:rsidR="00660A16">
              <w:rPr>
                <w:noProof/>
                <w:webHidden/>
              </w:rPr>
              <w:fldChar w:fldCharType="separate"/>
            </w:r>
            <w:r w:rsidR="00660A16">
              <w:rPr>
                <w:noProof/>
                <w:webHidden/>
              </w:rPr>
              <w:t>47</w:t>
            </w:r>
            <w:r w:rsidR="00660A16">
              <w:rPr>
                <w:noProof/>
                <w:webHidden/>
              </w:rPr>
              <w:fldChar w:fldCharType="end"/>
            </w:r>
          </w:hyperlink>
        </w:p>
        <w:p w14:paraId="7398DD65" w14:textId="659EC582" w:rsidR="00660A16" w:rsidRDefault="00CF35F4">
          <w:pPr>
            <w:pStyle w:val="TOC3"/>
            <w:tabs>
              <w:tab w:val="right" w:leader="dot" w:pos="9350"/>
            </w:tabs>
            <w:rPr>
              <w:rFonts w:asciiTheme="minorHAnsi" w:eastAsiaTheme="minorEastAsia" w:hAnsiTheme="minorHAnsi"/>
              <w:noProof/>
            </w:rPr>
          </w:pPr>
          <w:hyperlink w:anchor="_Toc200506885" w:history="1">
            <w:r w:rsidR="00660A16" w:rsidRPr="00887470">
              <w:rPr>
                <w:rStyle w:val="Hyperlink"/>
                <w:noProof/>
                <w:lang w:bidi="ar-EG"/>
              </w:rPr>
              <w:t>3.2.4.Data Flow</w:t>
            </w:r>
            <w:r w:rsidR="00660A16">
              <w:rPr>
                <w:noProof/>
                <w:webHidden/>
              </w:rPr>
              <w:tab/>
            </w:r>
            <w:r w:rsidR="00660A16">
              <w:rPr>
                <w:noProof/>
                <w:webHidden/>
              </w:rPr>
              <w:fldChar w:fldCharType="begin"/>
            </w:r>
            <w:r w:rsidR="00660A16">
              <w:rPr>
                <w:noProof/>
                <w:webHidden/>
              </w:rPr>
              <w:instrText xml:space="preserve"> PAGEREF _Toc200506885 \h </w:instrText>
            </w:r>
            <w:r w:rsidR="00660A16">
              <w:rPr>
                <w:noProof/>
                <w:webHidden/>
              </w:rPr>
            </w:r>
            <w:r w:rsidR="00660A16">
              <w:rPr>
                <w:noProof/>
                <w:webHidden/>
              </w:rPr>
              <w:fldChar w:fldCharType="separate"/>
            </w:r>
            <w:r w:rsidR="00660A16">
              <w:rPr>
                <w:noProof/>
                <w:webHidden/>
              </w:rPr>
              <w:t>50</w:t>
            </w:r>
            <w:r w:rsidR="00660A16">
              <w:rPr>
                <w:noProof/>
                <w:webHidden/>
              </w:rPr>
              <w:fldChar w:fldCharType="end"/>
            </w:r>
          </w:hyperlink>
        </w:p>
        <w:p w14:paraId="4A727230" w14:textId="009C1462" w:rsidR="00660A16" w:rsidRDefault="00CF35F4">
          <w:pPr>
            <w:pStyle w:val="TOC3"/>
            <w:tabs>
              <w:tab w:val="right" w:leader="dot" w:pos="9350"/>
            </w:tabs>
            <w:rPr>
              <w:rFonts w:asciiTheme="minorHAnsi" w:eastAsiaTheme="minorEastAsia" w:hAnsiTheme="minorHAnsi"/>
              <w:noProof/>
            </w:rPr>
          </w:pPr>
          <w:hyperlink w:anchor="_Toc200506886" w:history="1">
            <w:r w:rsidR="00660A16" w:rsidRPr="00887470">
              <w:rPr>
                <w:rStyle w:val="Hyperlink"/>
                <w:noProof/>
              </w:rPr>
              <w:t>3.2.5. System Summary</w:t>
            </w:r>
            <w:r w:rsidR="00660A16">
              <w:rPr>
                <w:noProof/>
                <w:webHidden/>
              </w:rPr>
              <w:tab/>
            </w:r>
            <w:r w:rsidR="00660A16">
              <w:rPr>
                <w:noProof/>
                <w:webHidden/>
              </w:rPr>
              <w:fldChar w:fldCharType="begin"/>
            </w:r>
            <w:r w:rsidR="00660A16">
              <w:rPr>
                <w:noProof/>
                <w:webHidden/>
              </w:rPr>
              <w:instrText xml:space="preserve"> PAGEREF _Toc200506886 \h </w:instrText>
            </w:r>
            <w:r w:rsidR="00660A16">
              <w:rPr>
                <w:noProof/>
                <w:webHidden/>
              </w:rPr>
            </w:r>
            <w:r w:rsidR="00660A16">
              <w:rPr>
                <w:noProof/>
                <w:webHidden/>
              </w:rPr>
              <w:fldChar w:fldCharType="separate"/>
            </w:r>
            <w:r w:rsidR="00660A16">
              <w:rPr>
                <w:noProof/>
                <w:webHidden/>
              </w:rPr>
              <w:t>53</w:t>
            </w:r>
            <w:r w:rsidR="00660A16">
              <w:rPr>
                <w:noProof/>
                <w:webHidden/>
              </w:rPr>
              <w:fldChar w:fldCharType="end"/>
            </w:r>
          </w:hyperlink>
        </w:p>
        <w:p w14:paraId="23937714" w14:textId="22A201C7" w:rsidR="00660A16" w:rsidRDefault="00CF35F4">
          <w:pPr>
            <w:pStyle w:val="TOC2"/>
            <w:tabs>
              <w:tab w:val="right" w:leader="dot" w:pos="9350"/>
            </w:tabs>
            <w:rPr>
              <w:rFonts w:asciiTheme="minorHAnsi" w:eastAsiaTheme="minorEastAsia" w:hAnsiTheme="minorHAnsi"/>
              <w:noProof/>
            </w:rPr>
          </w:pPr>
          <w:hyperlink w:anchor="_Toc200506887" w:history="1">
            <w:r w:rsidR="00660A16" w:rsidRPr="00887470">
              <w:rPr>
                <w:rStyle w:val="Hyperlink"/>
                <w:noProof/>
              </w:rPr>
              <w:t>3.3.Algorithms or frameworks used.</w:t>
            </w:r>
            <w:r w:rsidR="00660A16">
              <w:rPr>
                <w:noProof/>
                <w:webHidden/>
              </w:rPr>
              <w:tab/>
            </w:r>
            <w:r w:rsidR="00660A16">
              <w:rPr>
                <w:noProof/>
                <w:webHidden/>
              </w:rPr>
              <w:fldChar w:fldCharType="begin"/>
            </w:r>
            <w:r w:rsidR="00660A16">
              <w:rPr>
                <w:noProof/>
                <w:webHidden/>
              </w:rPr>
              <w:instrText xml:space="preserve"> PAGEREF _Toc200506887 \h </w:instrText>
            </w:r>
            <w:r w:rsidR="00660A16">
              <w:rPr>
                <w:noProof/>
                <w:webHidden/>
              </w:rPr>
            </w:r>
            <w:r w:rsidR="00660A16">
              <w:rPr>
                <w:noProof/>
                <w:webHidden/>
              </w:rPr>
              <w:fldChar w:fldCharType="separate"/>
            </w:r>
            <w:r w:rsidR="00660A16">
              <w:rPr>
                <w:noProof/>
                <w:webHidden/>
              </w:rPr>
              <w:t>56</w:t>
            </w:r>
            <w:r w:rsidR="00660A16">
              <w:rPr>
                <w:noProof/>
                <w:webHidden/>
              </w:rPr>
              <w:fldChar w:fldCharType="end"/>
            </w:r>
          </w:hyperlink>
        </w:p>
        <w:p w14:paraId="6B4BF35C" w14:textId="3E337455" w:rsidR="00660A16" w:rsidRDefault="00CF35F4">
          <w:pPr>
            <w:pStyle w:val="TOC3"/>
            <w:tabs>
              <w:tab w:val="right" w:leader="dot" w:pos="9350"/>
            </w:tabs>
            <w:rPr>
              <w:rFonts w:asciiTheme="minorHAnsi" w:eastAsiaTheme="minorEastAsia" w:hAnsiTheme="minorHAnsi"/>
              <w:noProof/>
            </w:rPr>
          </w:pPr>
          <w:hyperlink w:anchor="_Toc200506888" w:history="1">
            <w:r w:rsidR="00660A16" w:rsidRPr="00887470">
              <w:rPr>
                <w:rStyle w:val="Hyperlink"/>
                <w:noProof/>
              </w:rPr>
              <w:t>3.3.1.Deep Learning</w:t>
            </w:r>
            <w:r w:rsidR="00660A16">
              <w:rPr>
                <w:noProof/>
                <w:webHidden/>
              </w:rPr>
              <w:tab/>
            </w:r>
            <w:r w:rsidR="00660A16">
              <w:rPr>
                <w:noProof/>
                <w:webHidden/>
              </w:rPr>
              <w:fldChar w:fldCharType="begin"/>
            </w:r>
            <w:r w:rsidR="00660A16">
              <w:rPr>
                <w:noProof/>
                <w:webHidden/>
              </w:rPr>
              <w:instrText xml:space="preserve"> PAGEREF _Toc200506888 \h </w:instrText>
            </w:r>
            <w:r w:rsidR="00660A16">
              <w:rPr>
                <w:noProof/>
                <w:webHidden/>
              </w:rPr>
            </w:r>
            <w:r w:rsidR="00660A16">
              <w:rPr>
                <w:noProof/>
                <w:webHidden/>
              </w:rPr>
              <w:fldChar w:fldCharType="separate"/>
            </w:r>
            <w:r w:rsidR="00660A16">
              <w:rPr>
                <w:noProof/>
                <w:webHidden/>
              </w:rPr>
              <w:t>56</w:t>
            </w:r>
            <w:r w:rsidR="00660A16">
              <w:rPr>
                <w:noProof/>
                <w:webHidden/>
              </w:rPr>
              <w:fldChar w:fldCharType="end"/>
            </w:r>
          </w:hyperlink>
        </w:p>
        <w:p w14:paraId="5BC3F9FF" w14:textId="6EA7D31F" w:rsidR="00660A16" w:rsidRDefault="00CF35F4">
          <w:pPr>
            <w:pStyle w:val="TOC3"/>
            <w:tabs>
              <w:tab w:val="right" w:leader="dot" w:pos="9350"/>
            </w:tabs>
            <w:rPr>
              <w:rFonts w:asciiTheme="minorHAnsi" w:eastAsiaTheme="minorEastAsia" w:hAnsiTheme="minorHAnsi"/>
              <w:noProof/>
            </w:rPr>
          </w:pPr>
          <w:hyperlink w:anchor="_Toc200506889" w:history="1">
            <w:r w:rsidR="00660A16" w:rsidRPr="00887470">
              <w:rPr>
                <w:rStyle w:val="Hyperlink"/>
                <w:noProof/>
              </w:rPr>
              <w:t>3.3.2.Flutter (Frontend Algorithm)</w:t>
            </w:r>
            <w:r w:rsidR="00660A16">
              <w:rPr>
                <w:noProof/>
                <w:webHidden/>
              </w:rPr>
              <w:tab/>
            </w:r>
            <w:r w:rsidR="00660A16">
              <w:rPr>
                <w:noProof/>
                <w:webHidden/>
              </w:rPr>
              <w:fldChar w:fldCharType="begin"/>
            </w:r>
            <w:r w:rsidR="00660A16">
              <w:rPr>
                <w:noProof/>
                <w:webHidden/>
              </w:rPr>
              <w:instrText xml:space="preserve"> PAGEREF _Toc200506889 \h </w:instrText>
            </w:r>
            <w:r w:rsidR="00660A16">
              <w:rPr>
                <w:noProof/>
                <w:webHidden/>
              </w:rPr>
            </w:r>
            <w:r w:rsidR="00660A16">
              <w:rPr>
                <w:noProof/>
                <w:webHidden/>
              </w:rPr>
              <w:fldChar w:fldCharType="separate"/>
            </w:r>
            <w:r w:rsidR="00660A16">
              <w:rPr>
                <w:noProof/>
                <w:webHidden/>
              </w:rPr>
              <w:t>84</w:t>
            </w:r>
            <w:r w:rsidR="00660A16">
              <w:rPr>
                <w:noProof/>
                <w:webHidden/>
              </w:rPr>
              <w:fldChar w:fldCharType="end"/>
            </w:r>
          </w:hyperlink>
        </w:p>
        <w:p w14:paraId="085A82EF" w14:textId="1DE436E8" w:rsidR="00660A16" w:rsidRDefault="00CF35F4">
          <w:pPr>
            <w:pStyle w:val="TOC3"/>
            <w:tabs>
              <w:tab w:val="right" w:leader="dot" w:pos="9350"/>
            </w:tabs>
            <w:rPr>
              <w:rFonts w:asciiTheme="minorHAnsi" w:eastAsiaTheme="minorEastAsia" w:hAnsiTheme="minorHAnsi"/>
              <w:noProof/>
            </w:rPr>
          </w:pPr>
          <w:hyperlink w:anchor="_Toc200506890" w:history="1">
            <w:r w:rsidR="00660A16" w:rsidRPr="00887470">
              <w:rPr>
                <w:rStyle w:val="Hyperlink"/>
                <w:noProof/>
              </w:rPr>
              <w:t>3.3.3.C# .NET (Backend Logic / Algorithms)</w:t>
            </w:r>
            <w:r w:rsidR="00660A16">
              <w:rPr>
                <w:noProof/>
                <w:webHidden/>
              </w:rPr>
              <w:tab/>
            </w:r>
            <w:r w:rsidR="00660A16">
              <w:rPr>
                <w:noProof/>
                <w:webHidden/>
              </w:rPr>
              <w:fldChar w:fldCharType="begin"/>
            </w:r>
            <w:r w:rsidR="00660A16">
              <w:rPr>
                <w:noProof/>
                <w:webHidden/>
              </w:rPr>
              <w:instrText xml:space="preserve"> PAGEREF _Toc200506890 \h </w:instrText>
            </w:r>
            <w:r w:rsidR="00660A16">
              <w:rPr>
                <w:noProof/>
                <w:webHidden/>
              </w:rPr>
            </w:r>
            <w:r w:rsidR="00660A16">
              <w:rPr>
                <w:noProof/>
                <w:webHidden/>
              </w:rPr>
              <w:fldChar w:fldCharType="separate"/>
            </w:r>
            <w:r w:rsidR="00660A16">
              <w:rPr>
                <w:noProof/>
                <w:webHidden/>
              </w:rPr>
              <w:t>84</w:t>
            </w:r>
            <w:r w:rsidR="00660A16">
              <w:rPr>
                <w:noProof/>
                <w:webHidden/>
              </w:rPr>
              <w:fldChar w:fldCharType="end"/>
            </w:r>
          </w:hyperlink>
        </w:p>
        <w:p w14:paraId="135DAF64" w14:textId="6440EC7A" w:rsidR="00660A16" w:rsidRDefault="00CF35F4">
          <w:pPr>
            <w:pStyle w:val="TOC1"/>
            <w:tabs>
              <w:tab w:val="right" w:leader="dot" w:pos="9350"/>
            </w:tabs>
            <w:rPr>
              <w:rFonts w:asciiTheme="minorHAnsi" w:eastAsiaTheme="minorEastAsia" w:hAnsiTheme="minorHAnsi"/>
              <w:noProof/>
            </w:rPr>
          </w:pPr>
          <w:hyperlink w:anchor="_Toc200506891" w:history="1">
            <w:r w:rsidR="00660A16" w:rsidRPr="00887470">
              <w:rPr>
                <w:rStyle w:val="Hyperlink"/>
                <w:noProof/>
              </w:rPr>
              <w:t>Chapter 4</w:t>
            </w:r>
            <w:r w:rsidR="00660A16">
              <w:rPr>
                <w:noProof/>
                <w:webHidden/>
              </w:rPr>
              <w:tab/>
            </w:r>
            <w:r w:rsidR="00660A16">
              <w:rPr>
                <w:noProof/>
                <w:webHidden/>
              </w:rPr>
              <w:fldChar w:fldCharType="begin"/>
            </w:r>
            <w:r w:rsidR="00660A16">
              <w:rPr>
                <w:noProof/>
                <w:webHidden/>
              </w:rPr>
              <w:instrText xml:space="preserve"> PAGEREF _Toc200506891 \h </w:instrText>
            </w:r>
            <w:r w:rsidR="00660A16">
              <w:rPr>
                <w:noProof/>
                <w:webHidden/>
              </w:rPr>
            </w:r>
            <w:r w:rsidR="00660A16">
              <w:rPr>
                <w:noProof/>
                <w:webHidden/>
              </w:rPr>
              <w:fldChar w:fldCharType="separate"/>
            </w:r>
            <w:r w:rsidR="00660A16">
              <w:rPr>
                <w:noProof/>
                <w:webHidden/>
              </w:rPr>
              <w:t>85</w:t>
            </w:r>
            <w:r w:rsidR="00660A16">
              <w:rPr>
                <w:noProof/>
                <w:webHidden/>
              </w:rPr>
              <w:fldChar w:fldCharType="end"/>
            </w:r>
          </w:hyperlink>
        </w:p>
        <w:p w14:paraId="0C1E5B62" w14:textId="0EDA746E" w:rsidR="00660A16" w:rsidRDefault="00CF35F4">
          <w:pPr>
            <w:pStyle w:val="TOC2"/>
            <w:tabs>
              <w:tab w:val="right" w:leader="dot" w:pos="9350"/>
            </w:tabs>
            <w:rPr>
              <w:rFonts w:asciiTheme="minorHAnsi" w:eastAsiaTheme="minorEastAsia" w:hAnsiTheme="minorHAnsi"/>
              <w:noProof/>
            </w:rPr>
          </w:pPr>
          <w:hyperlink w:anchor="_Toc200506892" w:history="1">
            <w:r w:rsidR="00660A16" w:rsidRPr="00887470">
              <w:rPr>
                <w:rStyle w:val="Hyperlink"/>
                <w:noProof/>
              </w:rPr>
              <w:t>4.1 Technologies, tools, and programming languages used.</w:t>
            </w:r>
            <w:r w:rsidR="00660A16">
              <w:rPr>
                <w:noProof/>
                <w:webHidden/>
              </w:rPr>
              <w:tab/>
            </w:r>
            <w:r w:rsidR="00660A16">
              <w:rPr>
                <w:noProof/>
                <w:webHidden/>
              </w:rPr>
              <w:fldChar w:fldCharType="begin"/>
            </w:r>
            <w:r w:rsidR="00660A16">
              <w:rPr>
                <w:noProof/>
                <w:webHidden/>
              </w:rPr>
              <w:instrText xml:space="preserve"> PAGEREF _Toc200506892 \h </w:instrText>
            </w:r>
            <w:r w:rsidR="00660A16">
              <w:rPr>
                <w:noProof/>
                <w:webHidden/>
              </w:rPr>
            </w:r>
            <w:r w:rsidR="00660A16">
              <w:rPr>
                <w:noProof/>
                <w:webHidden/>
              </w:rPr>
              <w:fldChar w:fldCharType="separate"/>
            </w:r>
            <w:r w:rsidR="00660A16">
              <w:rPr>
                <w:noProof/>
                <w:webHidden/>
              </w:rPr>
              <w:t>86</w:t>
            </w:r>
            <w:r w:rsidR="00660A16">
              <w:rPr>
                <w:noProof/>
                <w:webHidden/>
              </w:rPr>
              <w:fldChar w:fldCharType="end"/>
            </w:r>
          </w:hyperlink>
        </w:p>
        <w:p w14:paraId="03A48018" w14:textId="5B37A8B5" w:rsidR="00660A16" w:rsidRDefault="00CF35F4">
          <w:pPr>
            <w:pStyle w:val="TOC3"/>
            <w:tabs>
              <w:tab w:val="right" w:leader="dot" w:pos="9350"/>
            </w:tabs>
            <w:rPr>
              <w:rFonts w:asciiTheme="minorHAnsi" w:eastAsiaTheme="minorEastAsia" w:hAnsiTheme="minorHAnsi"/>
              <w:noProof/>
            </w:rPr>
          </w:pPr>
          <w:hyperlink w:anchor="_Toc200506893" w:history="1">
            <w:r w:rsidR="00660A16" w:rsidRPr="00887470">
              <w:rPr>
                <w:rStyle w:val="Hyperlink"/>
                <w:noProof/>
              </w:rPr>
              <w:t>4.1.1. Mobile Application</w:t>
            </w:r>
            <w:r w:rsidR="00660A16">
              <w:rPr>
                <w:noProof/>
                <w:webHidden/>
              </w:rPr>
              <w:tab/>
            </w:r>
            <w:r w:rsidR="00660A16">
              <w:rPr>
                <w:noProof/>
                <w:webHidden/>
              </w:rPr>
              <w:fldChar w:fldCharType="begin"/>
            </w:r>
            <w:r w:rsidR="00660A16">
              <w:rPr>
                <w:noProof/>
                <w:webHidden/>
              </w:rPr>
              <w:instrText xml:space="preserve"> PAGEREF _Toc200506893 \h </w:instrText>
            </w:r>
            <w:r w:rsidR="00660A16">
              <w:rPr>
                <w:noProof/>
                <w:webHidden/>
              </w:rPr>
            </w:r>
            <w:r w:rsidR="00660A16">
              <w:rPr>
                <w:noProof/>
                <w:webHidden/>
              </w:rPr>
              <w:fldChar w:fldCharType="separate"/>
            </w:r>
            <w:r w:rsidR="00660A16">
              <w:rPr>
                <w:noProof/>
                <w:webHidden/>
              </w:rPr>
              <w:t>86</w:t>
            </w:r>
            <w:r w:rsidR="00660A16">
              <w:rPr>
                <w:noProof/>
                <w:webHidden/>
              </w:rPr>
              <w:fldChar w:fldCharType="end"/>
            </w:r>
          </w:hyperlink>
        </w:p>
        <w:p w14:paraId="58D2C2C1" w14:textId="30902B96" w:rsidR="00660A16" w:rsidRDefault="00CF35F4">
          <w:pPr>
            <w:pStyle w:val="TOC3"/>
            <w:tabs>
              <w:tab w:val="right" w:leader="dot" w:pos="9350"/>
            </w:tabs>
            <w:rPr>
              <w:rFonts w:asciiTheme="minorHAnsi" w:eastAsiaTheme="minorEastAsia" w:hAnsiTheme="minorHAnsi"/>
              <w:noProof/>
            </w:rPr>
          </w:pPr>
          <w:hyperlink w:anchor="_Toc200506894" w:history="1">
            <w:r w:rsidR="00660A16" w:rsidRPr="00887470">
              <w:rPr>
                <w:rStyle w:val="Hyperlink"/>
                <w:noProof/>
              </w:rPr>
              <w:t>4.1.2. Flutter</w:t>
            </w:r>
            <w:r w:rsidR="00660A16">
              <w:rPr>
                <w:noProof/>
                <w:webHidden/>
              </w:rPr>
              <w:tab/>
            </w:r>
            <w:r w:rsidR="00660A16">
              <w:rPr>
                <w:noProof/>
                <w:webHidden/>
              </w:rPr>
              <w:fldChar w:fldCharType="begin"/>
            </w:r>
            <w:r w:rsidR="00660A16">
              <w:rPr>
                <w:noProof/>
                <w:webHidden/>
              </w:rPr>
              <w:instrText xml:space="preserve"> PAGEREF _Toc200506894 \h </w:instrText>
            </w:r>
            <w:r w:rsidR="00660A16">
              <w:rPr>
                <w:noProof/>
                <w:webHidden/>
              </w:rPr>
            </w:r>
            <w:r w:rsidR="00660A16">
              <w:rPr>
                <w:noProof/>
                <w:webHidden/>
              </w:rPr>
              <w:fldChar w:fldCharType="separate"/>
            </w:r>
            <w:r w:rsidR="00660A16">
              <w:rPr>
                <w:noProof/>
                <w:webHidden/>
              </w:rPr>
              <w:t>86</w:t>
            </w:r>
            <w:r w:rsidR="00660A16">
              <w:rPr>
                <w:noProof/>
                <w:webHidden/>
              </w:rPr>
              <w:fldChar w:fldCharType="end"/>
            </w:r>
          </w:hyperlink>
        </w:p>
        <w:p w14:paraId="28863C22" w14:textId="4A642182"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95" w:history="1">
            <w:r w:rsidR="00660A16" w:rsidRPr="00887470">
              <w:rPr>
                <w:rStyle w:val="Hyperlink"/>
                <w:noProof/>
              </w:rPr>
              <w:t>4.1.2.1.Introduction</w:t>
            </w:r>
            <w:r w:rsidR="00660A16">
              <w:rPr>
                <w:noProof/>
                <w:webHidden/>
              </w:rPr>
              <w:tab/>
            </w:r>
            <w:r w:rsidR="00660A16">
              <w:rPr>
                <w:noProof/>
                <w:webHidden/>
              </w:rPr>
              <w:fldChar w:fldCharType="begin"/>
            </w:r>
            <w:r w:rsidR="00660A16">
              <w:rPr>
                <w:noProof/>
                <w:webHidden/>
              </w:rPr>
              <w:instrText xml:space="preserve"> PAGEREF _Toc200506895 \h </w:instrText>
            </w:r>
            <w:r w:rsidR="00660A16">
              <w:rPr>
                <w:noProof/>
                <w:webHidden/>
              </w:rPr>
            </w:r>
            <w:r w:rsidR="00660A16">
              <w:rPr>
                <w:noProof/>
                <w:webHidden/>
              </w:rPr>
              <w:fldChar w:fldCharType="separate"/>
            </w:r>
            <w:r w:rsidR="00660A16">
              <w:rPr>
                <w:noProof/>
                <w:webHidden/>
              </w:rPr>
              <w:t>86</w:t>
            </w:r>
            <w:r w:rsidR="00660A16">
              <w:rPr>
                <w:noProof/>
                <w:webHidden/>
              </w:rPr>
              <w:fldChar w:fldCharType="end"/>
            </w:r>
          </w:hyperlink>
        </w:p>
        <w:p w14:paraId="40BDABE9" w14:textId="61F4A1C6"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96" w:history="1">
            <w:r w:rsidR="00660A16" w:rsidRPr="00887470">
              <w:rPr>
                <w:rStyle w:val="Hyperlink"/>
                <w:noProof/>
              </w:rPr>
              <w:t>4.1.2.2. Advantages of Flutter</w:t>
            </w:r>
            <w:r w:rsidR="00660A16">
              <w:rPr>
                <w:noProof/>
                <w:webHidden/>
              </w:rPr>
              <w:tab/>
            </w:r>
            <w:r w:rsidR="00660A16">
              <w:rPr>
                <w:noProof/>
                <w:webHidden/>
              </w:rPr>
              <w:fldChar w:fldCharType="begin"/>
            </w:r>
            <w:r w:rsidR="00660A16">
              <w:rPr>
                <w:noProof/>
                <w:webHidden/>
              </w:rPr>
              <w:instrText xml:space="preserve"> PAGEREF _Toc200506896 \h </w:instrText>
            </w:r>
            <w:r w:rsidR="00660A16">
              <w:rPr>
                <w:noProof/>
                <w:webHidden/>
              </w:rPr>
            </w:r>
            <w:r w:rsidR="00660A16">
              <w:rPr>
                <w:noProof/>
                <w:webHidden/>
              </w:rPr>
              <w:fldChar w:fldCharType="separate"/>
            </w:r>
            <w:r w:rsidR="00660A16">
              <w:rPr>
                <w:noProof/>
                <w:webHidden/>
              </w:rPr>
              <w:t>87</w:t>
            </w:r>
            <w:r w:rsidR="00660A16">
              <w:rPr>
                <w:noProof/>
                <w:webHidden/>
              </w:rPr>
              <w:fldChar w:fldCharType="end"/>
            </w:r>
          </w:hyperlink>
        </w:p>
        <w:p w14:paraId="4778CF07" w14:textId="56B28FC2"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97" w:history="1">
            <w:r w:rsidR="00660A16" w:rsidRPr="00887470">
              <w:rPr>
                <w:rStyle w:val="Hyperlink"/>
                <w:noProof/>
              </w:rPr>
              <w:t>4.1.2.3. Packages in Flutter</w:t>
            </w:r>
            <w:r w:rsidR="00660A16">
              <w:rPr>
                <w:noProof/>
                <w:webHidden/>
              </w:rPr>
              <w:tab/>
            </w:r>
            <w:r w:rsidR="00660A16">
              <w:rPr>
                <w:noProof/>
                <w:webHidden/>
              </w:rPr>
              <w:fldChar w:fldCharType="begin"/>
            </w:r>
            <w:r w:rsidR="00660A16">
              <w:rPr>
                <w:noProof/>
                <w:webHidden/>
              </w:rPr>
              <w:instrText xml:space="preserve"> PAGEREF _Toc200506897 \h </w:instrText>
            </w:r>
            <w:r w:rsidR="00660A16">
              <w:rPr>
                <w:noProof/>
                <w:webHidden/>
              </w:rPr>
            </w:r>
            <w:r w:rsidR="00660A16">
              <w:rPr>
                <w:noProof/>
                <w:webHidden/>
              </w:rPr>
              <w:fldChar w:fldCharType="separate"/>
            </w:r>
            <w:r w:rsidR="00660A16">
              <w:rPr>
                <w:noProof/>
                <w:webHidden/>
              </w:rPr>
              <w:t>89</w:t>
            </w:r>
            <w:r w:rsidR="00660A16">
              <w:rPr>
                <w:noProof/>
                <w:webHidden/>
              </w:rPr>
              <w:fldChar w:fldCharType="end"/>
            </w:r>
          </w:hyperlink>
        </w:p>
        <w:p w14:paraId="00AB2107" w14:textId="14A8789A"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98" w:history="1">
            <w:r w:rsidR="00660A16" w:rsidRPr="00887470">
              <w:rPr>
                <w:rStyle w:val="Hyperlink"/>
                <w:noProof/>
              </w:rPr>
              <w:t>4.1.2.4. Flutter runs the code on Android</w:t>
            </w:r>
            <w:r w:rsidR="00660A16">
              <w:rPr>
                <w:noProof/>
                <w:webHidden/>
              </w:rPr>
              <w:tab/>
            </w:r>
            <w:r w:rsidR="00660A16">
              <w:rPr>
                <w:noProof/>
                <w:webHidden/>
              </w:rPr>
              <w:fldChar w:fldCharType="begin"/>
            </w:r>
            <w:r w:rsidR="00660A16">
              <w:rPr>
                <w:noProof/>
                <w:webHidden/>
              </w:rPr>
              <w:instrText xml:space="preserve"> PAGEREF _Toc200506898 \h </w:instrText>
            </w:r>
            <w:r w:rsidR="00660A16">
              <w:rPr>
                <w:noProof/>
                <w:webHidden/>
              </w:rPr>
            </w:r>
            <w:r w:rsidR="00660A16">
              <w:rPr>
                <w:noProof/>
                <w:webHidden/>
              </w:rPr>
              <w:fldChar w:fldCharType="separate"/>
            </w:r>
            <w:r w:rsidR="00660A16">
              <w:rPr>
                <w:noProof/>
                <w:webHidden/>
              </w:rPr>
              <w:t>91</w:t>
            </w:r>
            <w:r w:rsidR="00660A16">
              <w:rPr>
                <w:noProof/>
                <w:webHidden/>
              </w:rPr>
              <w:fldChar w:fldCharType="end"/>
            </w:r>
          </w:hyperlink>
        </w:p>
        <w:p w14:paraId="401EC915" w14:textId="30280042"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899" w:history="1">
            <w:r w:rsidR="00660A16" w:rsidRPr="00887470">
              <w:rPr>
                <w:rStyle w:val="Hyperlink"/>
                <w:noProof/>
              </w:rPr>
              <w:t>4.1.2.5. Flutter runs the code on IOS</w:t>
            </w:r>
            <w:r w:rsidR="00660A16">
              <w:rPr>
                <w:noProof/>
                <w:webHidden/>
              </w:rPr>
              <w:tab/>
            </w:r>
            <w:r w:rsidR="00660A16">
              <w:rPr>
                <w:noProof/>
                <w:webHidden/>
              </w:rPr>
              <w:fldChar w:fldCharType="begin"/>
            </w:r>
            <w:r w:rsidR="00660A16">
              <w:rPr>
                <w:noProof/>
                <w:webHidden/>
              </w:rPr>
              <w:instrText xml:space="preserve"> PAGEREF _Toc200506899 \h </w:instrText>
            </w:r>
            <w:r w:rsidR="00660A16">
              <w:rPr>
                <w:noProof/>
                <w:webHidden/>
              </w:rPr>
            </w:r>
            <w:r w:rsidR="00660A16">
              <w:rPr>
                <w:noProof/>
                <w:webHidden/>
              </w:rPr>
              <w:fldChar w:fldCharType="separate"/>
            </w:r>
            <w:r w:rsidR="00660A16">
              <w:rPr>
                <w:noProof/>
                <w:webHidden/>
              </w:rPr>
              <w:t>91</w:t>
            </w:r>
            <w:r w:rsidR="00660A16">
              <w:rPr>
                <w:noProof/>
                <w:webHidden/>
              </w:rPr>
              <w:fldChar w:fldCharType="end"/>
            </w:r>
          </w:hyperlink>
        </w:p>
        <w:p w14:paraId="781505AA" w14:textId="732E2FC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00" w:history="1">
            <w:r w:rsidR="00660A16" w:rsidRPr="00887470">
              <w:rPr>
                <w:rStyle w:val="Hyperlink"/>
                <w:noProof/>
              </w:rPr>
              <w:t>4.1.2.5.1 Dart Flutter</w:t>
            </w:r>
            <w:r w:rsidR="00660A16">
              <w:rPr>
                <w:noProof/>
                <w:webHidden/>
              </w:rPr>
              <w:tab/>
            </w:r>
            <w:r w:rsidR="00660A16">
              <w:rPr>
                <w:noProof/>
                <w:webHidden/>
              </w:rPr>
              <w:fldChar w:fldCharType="begin"/>
            </w:r>
            <w:r w:rsidR="00660A16">
              <w:rPr>
                <w:noProof/>
                <w:webHidden/>
              </w:rPr>
              <w:instrText xml:space="preserve"> PAGEREF _Toc200506900 \h </w:instrText>
            </w:r>
            <w:r w:rsidR="00660A16">
              <w:rPr>
                <w:noProof/>
                <w:webHidden/>
              </w:rPr>
            </w:r>
            <w:r w:rsidR="00660A16">
              <w:rPr>
                <w:noProof/>
                <w:webHidden/>
              </w:rPr>
              <w:fldChar w:fldCharType="separate"/>
            </w:r>
            <w:r w:rsidR="00660A16">
              <w:rPr>
                <w:noProof/>
                <w:webHidden/>
              </w:rPr>
              <w:t>91</w:t>
            </w:r>
            <w:r w:rsidR="00660A16">
              <w:rPr>
                <w:noProof/>
                <w:webHidden/>
              </w:rPr>
              <w:fldChar w:fldCharType="end"/>
            </w:r>
          </w:hyperlink>
        </w:p>
        <w:p w14:paraId="59874AA9" w14:textId="6046ABA4"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01" w:history="1">
            <w:r w:rsidR="00660A16" w:rsidRPr="00887470">
              <w:rPr>
                <w:rStyle w:val="Hyperlink"/>
                <w:noProof/>
              </w:rPr>
              <w:t>4.1.2.5.2. Dart libraries :</w:t>
            </w:r>
            <w:r w:rsidR="00660A16">
              <w:rPr>
                <w:noProof/>
                <w:webHidden/>
              </w:rPr>
              <w:tab/>
            </w:r>
            <w:r w:rsidR="00660A16">
              <w:rPr>
                <w:noProof/>
                <w:webHidden/>
              </w:rPr>
              <w:fldChar w:fldCharType="begin"/>
            </w:r>
            <w:r w:rsidR="00660A16">
              <w:rPr>
                <w:noProof/>
                <w:webHidden/>
              </w:rPr>
              <w:instrText xml:space="preserve"> PAGEREF _Toc200506901 \h </w:instrText>
            </w:r>
            <w:r w:rsidR="00660A16">
              <w:rPr>
                <w:noProof/>
                <w:webHidden/>
              </w:rPr>
            </w:r>
            <w:r w:rsidR="00660A16">
              <w:rPr>
                <w:noProof/>
                <w:webHidden/>
              </w:rPr>
              <w:fldChar w:fldCharType="separate"/>
            </w:r>
            <w:r w:rsidR="00660A16">
              <w:rPr>
                <w:noProof/>
                <w:webHidden/>
              </w:rPr>
              <w:t>92</w:t>
            </w:r>
            <w:r w:rsidR="00660A16">
              <w:rPr>
                <w:noProof/>
                <w:webHidden/>
              </w:rPr>
              <w:fldChar w:fldCharType="end"/>
            </w:r>
          </w:hyperlink>
        </w:p>
        <w:p w14:paraId="364811A2" w14:textId="1D10EEBE"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02" w:history="1">
            <w:r w:rsidR="00660A16" w:rsidRPr="00887470">
              <w:rPr>
                <w:rStyle w:val="Hyperlink"/>
                <w:noProof/>
              </w:rPr>
              <w:t>4.1.2.6.Firebase :</w:t>
            </w:r>
            <w:r w:rsidR="00660A16">
              <w:rPr>
                <w:noProof/>
                <w:webHidden/>
              </w:rPr>
              <w:tab/>
            </w:r>
            <w:r w:rsidR="00660A16">
              <w:rPr>
                <w:noProof/>
                <w:webHidden/>
              </w:rPr>
              <w:fldChar w:fldCharType="begin"/>
            </w:r>
            <w:r w:rsidR="00660A16">
              <w:rPr>
                <w:noProof/>
                <w:webHidden/>
              </w:rPr>
              <w:instrText xml:space="preserve"> PAGEREF _Toc200506902 \h </w:instrText>
            </w:r>
            <w:r w:rsidR="00660A16">
              <w:rPr>
                <w:noProof/>
                <w:webHidden/>
              </w:rPr>
            </w:r>
            <w:r w:rsidR="00660A16">
              <w:rPr>
                <w:noProof/>
                <w:webHidden/>
              </w:rPr>
              <w:fldChar w:fldCharType="separate"/>
            </w:r>
            <w:r w:rsidR="00660A16">
              <w:rPr>
                <w:noProof/>
                <w:webHidden/>
              </w:rPr>
              <w:t>93</w:t>
            </w:r>
            <w:r w:rsidR="00660A16">
              <w:rPr>
                <w:noProof/>
                <w:webHidden/>
              </w:rPr>
              <w:fldChar w:fldCharType="end"/>
            </w:r>
          </w:hyperlink>
        </w:p>
        <w:p w14:paraId="05D93E56" w14:textId="39CDA48C"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03" w:history="1">
            <w:r w:rsidR="00660A16" w:rsidRPr="00887470">
              <w:rPr>
                <w:rStyle w:val="Hyperlink"/>
                <w:noProof/>
              </w:rPr>
              <w:t>4.1.2.7. Key Features :</w:t>
            </w:r>
            <w:r w:rsidR="00660A16">
              <w:rPr>
                <w:noProof/>
                <w:webHidden/>
              </w:rPr>
              <w:tab/>
            </w:r>
            <w:r w:rsidR="00660A16">
              <w:rPr>
                <w:noProof/>
                <w:webHidden/>
              </w:rPr>
              <w:fldChar w:fldCharType="begin"/>
            </w:r>
            <w:r w:rsidR="00660A16">
              <w:rPr>
                <w:noProof/>
                <w:webHidden/>
              </w:rPr>
              <w:instrText xml:space="preserve"> PAGEREF _Toc200506903 \h </w:instrText>
            </w:r>
            <w:r w:rsidR="00660A16">
              <w:rPr>
                <w:noProof/>
                <w:webHidden/>
              </w:rPr>
            </w:r>
            <w:r w:rsidR="00660A16">
              <w:rPr>
                <w:noProof/>
                <w:webHidden/>
              </w:rPr>
              <w:fldChar w:fldCharType="separate"/>
            </w:r>
            <w:r w:rsidR="00660A16">
              <w:rPr>
                <w:noProof/>
                <w:webHidden/>
              </w:rPr>
              <w:t>94</w:t>
            </w:r>
            <w:r w:rsidR="00660A16">
              <w:rPr>
                <w:noProof/>
                <w:webHidden/>
              </w:rPr>
              <w:fldChar w:fldCharType="end"/>
            </w:r>
          </w:hyperlink>
        </w:p>
        <w:p w14:paraId="7A390B7B" w14:textId="0899D139"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04" w:history="1">
            <w:r w:rsidR="00660A16" w:rsidRPr="00887470">
              <w:rPr>
                <w:rStyle w:val="Hyperlink"/>
                <w:noProof/>
              </w:rPr>
              <w:t>4.1.2.8. Tflite (TensorFlow Lite):</w:t>
            </w:r>
            <w:r w:rsidR="00660A16">
              <w:rPr>
                <w:noProof/>
                <w:webHidden/>
              </w:rPr>
              <w:tab/>
            </w:r>
            <w:r w:rsidR="00660A16">
              <w:rPr>
                <w:noProof/>
                <w:webHidden/>
              </w:rPr>
              <w:fldChar w:fldCharType="begin"/>
            </w:r>
            <w:r w:rsidR="00660A16">
              <w:rPr>
                <w:noProof/>
                <w:webHidden/>
              </w:rPr>
              <w:instrText xml:space="preserve"> PAGEREF _Toc200506904 \h </w:instrText>
            </w:r>
            <w:r w:rsidR="00660A16">
              <w:rPr>
                <w:noProof/>
                <w:webHidden/>
              </w:rPr>
            </w:r>
            <w:r w:rsidR="00660A16">
              <w:rPr>
                <w:noProof/>
                <w:webHidden/>
              </w:rPr>
              <w:fldChar w:fldCharType="separate"/>
            </w:r>
            <w:r w:rsidR="00660A16">
              <w:rPr>
                <w:noProof/>
                <w:webHidden/>
              </w:rPr>
              <w:t>95</w:t>
            </w:r>
            <w:r w:rsidR="00660A16">
              <w:rPr>
                <w:noProof/>
                <w:webHidden/>
              </w:rPr>
              <w:fldChar w:fldCharType="end"/>
            </w:r>
          </w:hyperlink>
        </w:p>
        <w:p w14:paraId="797A6E42" w14:textId="6F09EEC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05" w:history="1">
            <w:r w:rsidR="00660A16" w:rsidRPr="00887470">
              <w:rPr>
                <w:rStyle w:val="Hyperlink"/>
                <w:noProof/>
              </w:rPr>
              <w:t>4.1.2.8.1. Linking the YOLOv8-Lite model with mobile application:</w:t>
            </w:r>
            <w:r w:rsidR="00660A16">
              <w:rPr>
                <w:noProof/>
                <w:webHidden/>
              </w:rPr>
              <w:tab/>
            </w:r>
            <w:r w:rsidR="00660A16">
              <w:rPr>
                <w:noProof/>
                <w:webHidden/>
              </w:rPr>
              <w:fldChar w:fldCharType="begin"/>
            </w:r>
            <w:r w:rsidR="00660A16">
              <w:rPr>
                <w:noProof/>
                <w:webHidden/>
              </w:rPr>
              <w:instrText xml:space="preserve"> PAGEREF _Toc200506905 \h </w:instrText>
            </w:r>
            <w:r w:rsidR="00660A16">
              <w:rPr>
                <w:noProof/>
                <w:webHidden/>
              </w:rPr>
            </w:r>
            <w:r w:rsidR="00660A16">
              <w:rPr>
                <w:noProof/>
                <w:webHidden/>
              </w:rPr>
              <w:fldChar w:fldCharType="separate"/>
            </w:r>
            <w:r w:rsidR="00660A16">
              <w:rPr>
                <w:noProof/>
                <w:webHidden/>
              </w:rPr>
              <w:t>95</w:t>
            </w:r>
            <w:r w:rsidR="00660A16">
              <w:rPr>
                <w:noProof/>
                <w:webHidden/>
              </w:rPr>
              <w:fldChar w:fldCharType="end"/>
            </w:r>
          </w:hyperlink>
        </w:p>
        <w:p w14:paraId="68E4CE7D" w14:textId="7AF23998"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06" w:history="1">
            <w:r w:rsidR="00660A16" w:rsidRPr="00887470">
              <w:rPr>
                <w:rStyle w:val="Hyperlink"/>
                <w:noProof/>
              </w:rPr>
              <w:t>4.1.2.8.2 Android studio:</w:t>
            </w:r>
            <w:r w:rsidR="00660A16">
              <w:rPr>
                <w:noProof/>
                <w:webHidden/>
              </w:rPr>
              <w:tab/>
            </w:r>
            <w:r w:rsidR="00660A16">
              <w:rPr>
                <w:noProof/>
                <w:webHidden/>
              </w:rPr>
              <w:fldChar w:fldCharType="begin"/>
            </w:r>
            <w:r w:rsidR="00660A16">
              <w:rPr>
                <w:noProof/>
                <w:webHidden/>
              </w:rPr>
              <w:instrText xml:space="preserve"> PAGEREF _Toc200506906 \h </w:instrText>
            </w:r>
            <w:r w:rsidR="00660A16">
              <w:rPr>
                <w:noProof/>
                <w:webHidden/>
              </w:rPr>
            </w:r>
            <w:r w:rsidR="00660A16">
              <w:rPr>
                <w:noProof/>
                <w:webHidden/>
              </w:rPr>
              <w:fldChar w:fldCharType="separate"/>
            </w:r>
            <w:r w:rsidR="00660A16">
              <w:rPr>
                <w:noProof/>
                <w:webHidden/>
              </w:rPr>
              <w:t>96</w:t>
            </w:r>
            <w:r w:rsidR="00660A16">
              <w:rPr>
                <w:noProof/>
                <w:webHidden/>
              </w:rPr>
              <w:fldChar w:fldCharType="end"/>
            </w:r>
          </w:hyperlink>
        </w:p>
        <w:p w14:paraId="2CD27CA2" w14:textId="19703461" w:rsidR="00660A16" w:rsidRDefault="00CF35F4">
          <w:pPr>
            <w:pStyle w:val="TOC3"/>
            <w:tabs>
              <w:tab w:val="right" w:leader="dot" w:pos="9350"/>
            </w:tabs>
            <w:rPr>
              <w:rFonts w:asciiTheme="minorHAnsi" w:eastAsiaTheme="minorEastAsia" w:hAnsiTheme="minorHAnsi"/>
              <w:noProof/>
            </w:rPr>
          </w:pPr>
          <w:hyperlink w:anchor="_Toc200506907" w:history="1">
            <w:r w:rsidR="00660A16" w:rsidRPr="00887470">
              <w:rPr>
                <w:rStyle w:val="Hyperlink"/>
                <w:noProof/>
              </w:rPr>
              <w:t>4.1.3. Deep learning:</w:t>
            </w:r>
            <w:r w:rsidR="00660A16">
              <w:rPr>
                <w:noProof/>
                <w:webHidden/>
              </w:rPr>
              <w:tab/>
            </w:r>
            <w:r w:rsidR="00660A16">
              <w:rPr>
                <w:noProof/>
                <w:webHidden/>
              </w:rPr>
              <w:fldChar w:fldCharType="begin"/>
            </w:r>
            <w:r w:rsidR="00660A16">
              <w:rPr>
                <w:noProof/>
                <w:webHidden/>
              </w:rPr>
              <w:instrText xml:space="preserve"> PAGEREF _Toc200506907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220429EC" w14:textId="6E4998BE"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08" w:history="1">
            <w:r w:rsidR="00660A16" w:rsidRPr="00887470">
              <w:rPr>
                <w:rStyle w:val="Hyperlink"/>
                <w:noProof/>
              </w:rPr>
              <w:t>4.1.3.1. Basics of Deep Learning:</w:t>
            </w:r>
            <w:r w:rsidR="00660A16">
              <w:rPr>
                <w:noProof/>
                <w:webHidden/>
              </w:rPr>
              <w:tab/>
            </w:r>
            <w:r w:rsidR="00660A16">
              <w:rPr>
                <w:noProof/>
                <w:webHidden/>
              </w:rPr>
              <w:fldChar w:fldCharType="begin"/>
            </w:r>
            <w:r w:rsidR="00660A16">
              <w:rPr>
                <w:noProof/>
                <w:webHidden/>
              </w:rPr>
              <w:instrText xml:space="preserve"> PAGEREF _Toc200506908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14C8F8C3" w14:textId="396C9C6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09" w:history="1">
            <w:r w:rsidR="00660A16" w:rsidRPr="00887470">
              <w:rPr>
                <w:rStyle w:val="Hyperlink"/>
                <w:noProof/>
              </w:rPr>
              <w:t>4.1.3.1.1. Neural Networks:</w:t>
            </w:r>
            <w:r w:rsidR="00660A16">
              <w:rPr>
                <w:noProof/>
                <w:webHidden/>
              </w:rPr>
              <w:tab/>
            </w:r>
            <w:r w:rsidR="00660A16">
              <w:rPr>
                <w:noProof/>
                <w:webHidden/>
              </w:rPr>
              <w:fldChar w:fldCharType="begin"/>
            </w:r>
            <w:r w:rsidR="00660A16">
              <w:rPr>
                <w:noProof/>
                <w:webHidden/>
              </w:rPr>
              <w:instrText xml:space="preserve"> PAGEREF _Toc200506909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7CFC02E3" w14:textId="4B61B61A"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0" w:history="1">
            <w:r w:rsidR="00660A16" w:rsidRPr="00887470">
              <w:rPr>
                <w:rStyle w:val="Hyperlink"/>
                <w:noProof/>
              </w:rPr>
              <w:t>4.1.3.1.2. Forward Propagation:</w:t>
            </w:r>
            <w:r w:rsidR="00660A16">
              <w:rPr>
                <w:noProof/>
                <w:webHidden/>
              </w:rPr>
              <w:tab/>
            </w:r>
            <w:r w:rsidR="00660A16">
              <w:rPr>
                <w:noProof/>
                <w:webHidden/>
              </w:rPr>
              <w:fldChar w:fldCharType="begin"/>
            </w:r>
            <w:r w:rsidR="00660A16">
              <w:rPr>
                <w:noProof/>
                <w:webHidden/>
              </w:rPr>
              <w:instrText xml:space="preserve"> PAGEREF _Toc200506910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6B07CB8D" w14:textId="0868944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1" w:history="1">
            <w:r w:rsidR="00660A16" w:rsidRPr="00887470">
              <w:rPr>
                <w:rStyle w:val="Hyperlink"/>
                <w:noProof/>
              </w:rPr>
              <w:t>4.1.3.1.3. Loss Function:</w:t>
            </w:r>
            <w:r w:rsidR="00660A16">
              <w:rPr>
                <w:noProof/>
                <w:webHidden/>
              </w:rPr>
              <w:tab/>
            </w:r>
            <w:r w:rsidR="00660A16">
              <w:rPr>
                <w:noProof/>
                <w:webHidden/>
              </w:rPr>
              <w:fldChar w:fldCharType="begin"/>
            </w:r>
            <w:r w:rsidR="00660A16">
              <w:rPr>
                <w:noProof/>
                <w:webHidden/>
              </w:rPr>
              <w:instrText xml:space="preserve"> PAGEREF _Toc200506911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2518E1A0" w14:textId="25D0168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2" w:history="1">
            <w:r w:rsidR="00660A16" w:rsidRPr="00887470">
              <w:rPr>
                <w:rStyle w:val="Hyperlink"/>
                <w:noProof/>
              </w:rPr>
              <w:t>4.1.3.1.4. Back propagation:</w:t>
            </w:r>
            <w:r w:rsidR="00660A16">
              <w:rPr>
                <w:noProof/>
                <w:webHidden/>
              </w:rPr>
              <w:tab/>
            </w:r>
            <w:r w:rsidR="00660A16">
              <w:rPr>
                <w:noProof/>
                <w:webHidden/>
              </w:rPr>
              <w:fldChar w:fldCharType="begin"/>
            </w:r>
            <w:r w:rsidR="00660A16">
              <w:rPr>
                <w:noProof/>
                <w:webHidden/>
              </w:rPr>
              <w:instrText xml:space="preserve"> PAGEREF _Toc200506912 \h </w:instrText>
            </w:r>
            <w:r w:rsidR="00660A16">
              <w:rPr>
                <w:noProof/>
                <w:webHidden/>
              </w:rPr>
            </w:r>
            <w:r w:rsidR="00660A16">
              <w:rPr>
                <w:noProof/>
                <w:webHidden/>
              </w:rPr>
              <w:fldChar w:fldCharType="separate"/>
            </w:r>
            <w:r w:rsidR="00660A16">
              <w:rPr>
                <w:noProof/>
                <w:webHidden/>
              </w:rPr>
              <w:t>98</w:t>
            </w:r>
            <w:r w:rsidR="00660A16">
              <w:rPr>
                <w:noProof/>
                <w:webHidden/>
              </w:rPr>
              <w:fldChar w:fldCharType="end"/>
            </w:r>
          </w:hyperlink>
        </w:p>
        <w:p w14:paraId="46948546" w14:textId="06451A4D"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13" w:history="1">
            <w:r w:rsidR="00660A16" w:rsidRPr="00887470">
              <w:rPr>
                <w:rStyle w:val="Hyperlink"/>
                <w:noProof/>
              </w:rPr>
              <w:t>4.1.3.2. Training Deep Neural Networks:</w:t>
            </w:r>
            <w:r w:rsidR="00660A16">
              <w:rPr>
                <w:noProof/>
                <w:webHidden/>
              </w:rPr>
              <w:tab/>
            </w:r>
            <w:r w:rsidR="00660A16">
              <w:rPr>
                <w:noProof/>
                <w:webHidden/>
              </w:rPr>
              <w:fldChar w:fldCharType="begin"/>
            </w:r>
            <w:r w:rsidR="00660A16">
              <w:rPr>
                <w:noProof/>
                <w:webHidden/>
              </w:rPr>
              <w:instrText xml:space="preserve"> PAGEREF _Toc200506913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4AC9B994" w14:textId="234F059D"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4" w:history="1">
            <w:r w:rsidR="00660A16" w:rsidRPr="00887470">
              <w:rPr>
                <w:rStyle w:val="Hyperlink"/>
                <w:noProof/>
              </w:rPr>
              <w:t>4.1.3.2.1. Data:</w:t>
            </w:r>
            <w:r w:rsidR="00660A16">
              <w:rPr>
                <w:noProof/>
                <w:webHidden/>
              </w:rPr>
              <w:tab/>
            </w:r>
            <w:r w:rsidR="00660A16">
              <w:rPr>
                <w:noProof/>
                <w:webHidden/>
              </w:rPr>
              <w:fldChar w:fldCharType="begin"/>
            </w:r>
            <w:r w:rsidR="00660A16">
              <w:rPr>
                <w:noProof/>
                <w:webHidden/>
              </w:rPr>
              <w:instrText xml:space="preserve"> PAGEREF _Toc200506914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37E132DD" w14:textId="5D02457A"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5" w:history="1">
            <w:r w:rsidR="00660A16" w:rsidRPr="00887470">
              <w:rPr>
                <w:rStyle w:val="Hyperlink"/>
                <w:noProof/>
              </w:rPr>
              <w:t>4.1.3.2.2. Hardware:</w:t>
            </w:r>
            <w:r w:rsidR="00660A16">
              <w:rPr>
                <w:noProof/>
                <w:webHidden/>
              </w:rPr>
              <w:tab/>
            </w:r>
            <w:r w:rsidR="00660A16">
              <w:rPr>
                <w:noProof/>
                <w:webHidden/>
              </w:rPr>
              <w:fldChar w:fldCharType="begin"/>
            </w:r>
            <w:r w:rsidR="00660A16">
              <w:rPr>
                <w:noProof/>
                <w:webHidden/>
              </w:rPr>
              <w:instrText xml:space="preserve"> PAGEREF _Toc200506915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556928CB" w14:textId="01A85EB6"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6" w:history="1">
            <w:r w:rsidR="00660A16" w:rsidRPr="00887470">
              <w:rPr>
                <w:rStyle w:val="Hyperlink"/>
                <w:noProof/>
              </w:rPr>
              <w:t>4.1.3.2.3. Overfitting and Regularization:</w:t>
            </w:r>
            <w:r w:rsidR="00660A16">
              <w:rPr>
                <w:noProof/>
                <w:webHidden/>
              </w:rPr>
              <w:tab/>
            </w:r>
            <w:r w:rsidR="00660A16">
              <w:rPr>
                <w:noProof/>
                <w:webHidden/>
              </w:rPr>
              <w:fldChar w:fldCharType="begin"/>
            </w:r>
            <w:r w:rsidR="00660A16">
              <w:rPr>
                <w:noProof/>
                <w:webHidden/>
              </w:rPr>
              <w:instrText xml:space="preserve"> PAGEREF _Toc200506916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3E4ECBCA" w14:textId="26CA49C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7" w:history="1">
            <w:r w:rsidR="00660A16" w:rsidRPr="00887470">
              <w:rPr>
                <w:rStyle w:val="Hyperlink"/>
                <w:noProof/>
              </w:rPr>
              <w:t>4.1.3.2.4. Hyper parameter Tuning:</w:t>
            </w:r>
            <w:r w:rsidR="00660A16">
              <w:rPr>
                <w:noProof/>
                <w:webHidden/>
              </w:rPr>
              <w:tab/>
            </w:r>
            <w:r w:rsidR="00660A16">
              <w:rPr>
                <w:noProof/>
                <w:webHidden/>
              </w:rPr>
              <w:fldChar w:fldCharType="begin"/>
            </w:r>
            <w:r w:rsidR="00660A16">
              <w:rPr>
                <w:noProof/>
                <w:webHidden/>
              </w:rPr>
              <w:instrText xml:space="preserve"> PAGEREF _Toc200506917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6FECC844" w14:textId="26E53A94"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18" w:history="1">
            <w:r w:rsidR="00660A16" w:rsidRPr="00887470">
              <w:rPr>
                <w:rStyle w:val="Hyperlink"/>
                <w:noProof/>
              </w:rPr>
              <w:t>4.1.3.3. Applications of Deep Learning:</w:t>
            </w:r>
            <w:r w:rsidR="00660A16">
              <w:rPr>
                <w:noProof/>
                <w:webHidden/>
              </w:rPr>
              <w:tab/>
            </w:r>
            <w:r w:rsidR="00660A16">
              <w:rPr>
                <w:noProof/>
                <w:webHidden/>
              </w:rPr>
              <w:fldChar w:fldCharType="begin"/>
            </w:r>
            <w:r w:rsidR="00660A16">
              <w:rPr>
                <w:noProof/>
                <w:webHidden/>
              </w:rPr>
              <w:instrText xml:space="preserve"> PAGEREF _Toc200506918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69CBC845" w14:textId="60D17168"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19" w:history="1">
            <w:r w:rsidR="00660A16" w:rsidRPr="00887470">
              <w:rPr>
                <w:rStyle w:val="Hyperlink"/>
                <w:noProof/>
              </w:rPr>
              <w:t>4.1.3.3.1. Deep learning is applied in numerous fields:</w:t>
            </w:r>
            <w:r w:rsidR="00660A16">
              <w:rPr>
                <w:noProof/>
                <w:webHidden/>
              </w:rPr>
              <w:tab/>
            </w:r>
            <w:r w:rsidR="00660A16">
              <w:rPr>
                <w:noProof/>
                <w:webHidden/>
              </w:rPr>
              <w:fldChar w:fldCharType="begin"/>
            </w:r>
            <w:r w:rsidR="00660A16">
              <w:rPr>
                <w:noProof/>
                <w:webHidden/>
              </w:rPr>
              <w:instrText xml:space="preserve"> PAGEREF _Toc200506919 \h </w:instrText>
            </w:r>
            <w:r w:rsidR="00660A16">
              <w:rPr>
                <w:noProof/>
                <w:webHidden/>
              </w:rPr>
            </w:r>
            <w:r w:rsidR="00660A16">
              <w:rPr>
                <w:noProof/>
                <w:webHidden/>
              </w:rPr>
              <w:fldChar w:fldCharType="separate"/>
            </w:r>
            <w:r w:rsidR="00660A16">
              <w:rPr>
                <w:noProof/>
                <w:webHidden/>
              </w:rPr>
              <w:t>99</w:t>
            </w:r>
            <w:r w:rsidR="00660A16">
              <w:rPr>
                <w:noProof/>
                <w:webHidden/>
              </w:rPr>
              <w:fldChar w:fldCharType="end"/>
            </w:r>
          </w:hyperlink>
        </w:p>
        <w:p w14:paraId="49CEEABD" w14:textId="2996C9E3"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20" w:history="1">
            <w:r w:rsidR="00660A16" w:rsidRPr="00887470">
              <w:rPr>
                <w:rStyle w:val="Hyperlink"/>
                <w:noProof/>
              </w:rPr>
              <w:t>4.1.3.4. Image processing in Deep Learning:</w:t>
            </w:r>
            <w:r w:rsidR="00660A16">
              <w:rPr>
                <w:noProof/>
                <w:webHidden/>
              </w:rPr>
              <w:tab/>
            </w:r>
            <w:r w:rsidR="00660A16">
              <w:rPr>
                <w:noProof/>
                <w:webHidden/>
              </w:rPr>
              <w:fldChar w:fldCharType="begin"/>
            </w:r>
            <w:r w:rsidR="00660A16">
              <w:rPr>
                <w:noProof/>
                <w:webHidden/>
              </w:rPr>
              <w:instrText xml:space="preserve"> PAGEREF _Toc200506920 \h </w:instrText>
            </w:r>
            <w:r w:rsidR="00660A16">
              <w:rPr>
                <w:noProof/>
                <w:webHidden/>
              </w:rPr>
            </w:r>
            <w:r w:rsidR="00660A16">
              <w:rPr>
                <w:noProof/>
                <w:webHidden/>
              </w:rPr>
              <w:fldChar w:fldCharType="separate"/>
            </w:r>
            <w:r w:rsidR="00660A16">
              <w:rPr>
                <w:noProof/>
                <w:webHidden/>
              </w:rPr>
              <w:t>100</w:t>
            </w:r>
            <w:r w:rsidR="00660A16">
              <w:rPr>
                <w:noProof/>
                <w:webHidden/>
              </w:rPr>
              <w:fldChar w:fldCharType="end"/>
            </w:r>
          </w:hyperlink>
        </w:p>
        <w:p w14:paraId="22102F2D" w14:textId="376883EB"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1" w:history="1">
            <w:r w:rsidR="00660A16" w:rsidRPr="00887470">
              <w:rPr>
                <w:rStyle w:val="Hyperlink"/>
                <w:noProof/>
              </w:rPr>
              <w:t>4.1.3.4.1. Data Collection</w:t>
            </w:r>
            <w:r w:rsidR="00660A16">
              <w:rPr>
                <w:noProof/>
                <w:webHidden/>
              </w:rPr>
              <w:tab/>
            </w:r>
            <w:r w:rsidR="00660A16">
              <w:rPr>
                <w:noProof/>
                <w:webHidden/>
              </w:rPr>
              <w:fldChar w:fldCharType="begin"/>
            </w:r>
            <w:r w:rsidR="00660A16">
              <w:rPr>
                <w:noProof/>
                <w:webHidden/>
              </w:rPr>
              <w:instrText xml:space="preserve"> PAGEREF _Toc200506921 \h </w:instrText>
            </w:r>
            <w:r w:rsidR="00660A16">
              <w:rPr>
                <w:noProof/>
                <w:webHidden/>
              </w:rPr>
            </w:r>
            <w:r w:rsidR="00660A16">
              <w:rPr>
                <w:noProof/>
                <w:webHidden/>
              </w:rPr>
              <w:fldChar w:fldCharType="separate"/>
            </w:r>
            <w:r w:rsidR="00660A16">
              <w:rPr>
                <w:noProof/>
                <w:webHidden/>
              </w:rPr>
              <w:t>100</w:t>
            </w:r>
            <w:r w:rsidR="00660A16">
              <w:rPr>
                <w:noProof/>
                <w:webHidden/>
              </w:rPr>
              <w:fldChar w:fldCharType="end"/>
            </w:r>
          </w:hyperlink>
        </w:p>
        <w:p w14:paraId="61EE9502" w14:textId="0238444A"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2" w:history="1">
            <w:r w:rsidR="00660A16" w:rsidRPr="00887470">
              <w:rPr>
                <w:rStyle w:val="Hyperlink"/>
                <w:noProof/>
              </w:rPr>
              <w:t>4.1.3.4.2. Pre-processing</w:t>
            </w:r>
            <w:r w:rsidR="00660A16">
              <w:rPr>
                <w:noProof/>
                <w:webHidden/>
              </w:rPr>
              <w:tab/>
            </w:r>
            <w:r w:rsidR="00660A16">
              <w:rPr>
                <w:noProof/>
                <w:webHidden/>
              </w:rPr>
              <w:fldChar w:fldCharType="begin"/>
            </w:r>
            <w:r w:rsidR="00660A16">
              <w:rPr>
                <w:noProof/>
                <w:webHidden/>
              </w:rPr>
              <w:instrText xml:space="preserve"> PAGEREF _Toc200506922 \h </w:instrText>
            </w:r>
            <w:r w:rsidR="00660A16">
              <w:rPr>
                <w:noProof/>
                <w:webHidden/>
              </w:rPr>
            </w:r>
            <w:r w:rsidR="00660A16">
              <w:rPr>
                <w:noProof/>
                <w:webHidden/>
              </w:rPr>
              <w:fldChar w:fldCharType="separate"/>
            </w:r>
            <w:r w:rsidR="00660A16">
              <w:rPr>
                <w:noProof/>
                <w:webHidden/>
              </w:rPr>
              <w:t>100</w:t>
            </w:r>
            <w:r w:rsidR="00660A16">
              <w:rPr>
                <w:noProof/>
                <w:webHidden/>
              </w:rPr>
              <w:fldChar w:fldCharType="end"/>
            </w:r>
          </w:hyperlink>
        </w:p>
        <w:p w14:paraId="18D74864" w14:textId="794F5421"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3" w:history="1">
            <w:r w:rsidR="00660A16" w:rsidRPr="00887470">
              <w:rPr>
                <w:rStyle w:val="Hyperlink"/>
                <w:noProof/>
              </w:rPr>
              <w:t>4.1.3.4.3. Feature Extraction</w:t>
            </w:r>
            <w:r w:rsidR="00660A16">
              <w:rPr>
                <w:noProof/>
                <w:webHidden/>
              </w:rPr>
              <w:tab/>
            </w:r>
            <w:r w:rsidR="00660A16">
              <w:rPr>
                <w:noProof/>
                <w:webHidden/>
              </w:rPr>
              <w:fldChar w:fldCharType="begin"/>
            </w:r>
            <w:r w:rsidR="00660A16">
              <w:rPr>
                <w:noProof/>
                <w:webHidden/>
              </w:rPr>
              <w:instrText xml:space="preserve"> PAGEREF _Toc200506923 \h </w:instrText>
            </w:r>
            <w:r w:rsidR="00660A16">
              <w:rPr>
                <w:noProof/>
                <w:webHidden/>
              </w:rPr>
            </w:r>
            <w:r w:rsidR="00660A16">
              <w:rPr>
                <w:noProof/>
                <w:webHidden/>
              </w:rPr>
              <w:fldChar w:fldCharType="separate"/>
            </w:r>
            <w:r w:rsidR="00660A16">
              <w:rPr>
                <w:noProof/>
                <w:webHidden/>
              </w:rPr>
              <w:t>101</w:t>
            </w:r>
            <w:r w:rsidR="00660A16">
              <w:rPr>
                <w:noProof/>
                <w:webHidden/>
              </w:rPr>
              <w:fldChar w:fldCharType="end"/>
            </w:r>
          </w:hyperlink>
        </w:p>
        <w:p w14:paraId="1600F5EE" w14:textId="16462E6C"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24" w:history="1">
            <w:r w:rsidR="00660A16" w:rsidRPr="00887470">
              <w:rPr>
                <w:rStyle w:val="Hyperlink"/>
                <w:noProof/>
              </w:rPr>
              <w:t>4.1.3.5. Model Training</w:t>
            </w:r>
            <w:r w:rsidR="00660A16">
              <w:rPr>
                <w:noProof/>
                <w:webHidden/>
              </w:rPr>
              <w:tab/>
            </w:r>
            <w:r w:rsidR="00660A16">
              <w:rPr>
                <w:noProof/>
                <w:webHidden/>
              </w:rPr>
              <w:fldChar w:fldCharType="begin"/>
            </w:r>
            <w:r w:rsidR="00660A16">
              <w:rPr>
                <w:noProof/>
                <w:webHidden/>
              </w:rPr>
              <w:instrText xml:space="preserve"> PAGEREF _Toc200506924 \h </w:instrText>
            </w:r>
            <w:r w:rsidR="00660A16">
              <w:rPr>
                <w:noProof/>
                <w:webHidden/>
              </w:rPr>
            </w:r>
            <w:r w:rsidR="00660A16">
              <w:rPr>
                <w:noProof/>
                <w:webHidden/>
              </w:rPr>
              <w:fldChar w:fldCharType="separate"/>
            </w:r>
            <w:r w:rsidR="00660A16">
              <w:rPr>
                <w:noProof/>
                <w:webHidden/>
              </w:rPr>
              <w:t>101</w:t>
            </w:r>
            <w:r w:rsidR="00660A16">
              <w:rPr>
                <w:noProof/>
                <w:webHidden/>
              </w:rPr>
              <w:fldChar w:fldCharType="end"/>
            </w:r>
          </w:hyperlink>
        </w:p>
        <w:p w14:paraId="3DE75785" w14:textId="00D25535"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5" w:history="1">
            <w:r w:rsidR="00660A16" w:rsidRPr="00887470">
              <w:rPr>
                <w:rStyle w:val="Hyperlink"/>
                <w:noProof/>
              </w:rPr>
              <w:t>4.1.3.5.1. Evaluation and Fine-tuning</w:t>
            </w:r>
            <w:r w:rsidR="00660A16">
              <w:rPr>
                <w:noProof/>
                <w:webHidden/>
              </w:rPr>
              <w:tab/>
            </w:r>
            <w:r w:rsidR="00660A16">
              <w:rPr>
                <w:noProof/>
                <w:webHidden/>
              </w:rPr>
              <w:fldChar w:fldCharType="begin"/>
            </w:r>
            <w:r w:rsidR="00660A16">
              <w:rPr>
                <w:noProof/>
                <w:webHidden/>
              </w:rPr>
              <w:instrText xml:space="preserve"> PAGEREF _Toc200506925 \h </w:instrText>
            </w:r>
            <w:r w:rsidR="00660A16">
              <w:rPr>
                <w:noProof/>
                <w:webHidden/>
              </w:rPr>
            </w:r>
            <w:r w:rsidR="00660A16">
              <w:rPr>
                <w:noProof/>
                <w:webHidden/>
              </w:rPr>
              <w:fldChar w:fldCharType="separate"/>
            </w:r>
            <w:r w:rsidR="00660A16">
              <w:rPr>
                <w:noProof/>
                <w:webHidden/>
              </w:rPr>
              <w:t>101</w:t>
            </w:r>
            <w:r w:rsidR="00660A16">
              <w:rPr>
                <w:noProof/>
                <w:webHidden/>
              </w:rPr>
              <w:fldChar w:fldCharType="end"/>
            </w:r>
          </w:hyperlink>
        </w:p>
        <w:p w14:paraId="6F155BA9" w14:textId="4C978B4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6" w:history="1">
            <w:r w:rsidR="00660A16" w:rsidRPr="00887470">
              <w:rPr>
                <w:rStyle w:val="Hyperlink"/>
                <w:noProof/>
              </w:rPr>
              <w:t>4.1.3.5.2. Deployment and Inference</w:t>
            </w:r>
            <w:r w:rsidR="00660A16">
              <w:rPr>
                <w:noProof/>
                <w:webHidden/>
              </w:rPr>
              <w:tab/>
            </w:r>
            <w:r w:rsidR="00660A16">
              <w:rPr>
                <w:noProof/>
                <w:webHidden/>
              </w:rPr>
              <w:fldChar w:fldCharType="begin"/>
            </w:r>
            <w:r w:rsidR="00660A16">
              <w:rPr>
                <w:noProof/>
                <w:webHidden/>
              </w:rPr>
              <w:instrText xml:space="preserve"> PAGEREF _Toc200506926 \h </w:instrText>
            </w:r>
            <w:r w:rsidR="00660A16">
              <w:rPr>
                <w:noProof/>
                <w:webHidden/>
              </w:rPr>
            </w:r>
            <w:r w:rsidR="00660A16">
              <w:rPr>
                <w:noProof/>
                <w:webHidden/>
              </w:rPr>
              <w:fldChar w:fldCharType="separate"/>
            </w:r>
            <w:r w:rsidR="00660A16">
              <w:rPr>
                <w:noProof/>
                <w:webHidden/>
              </w:rPr>
              <w:t>101</w:t>
            </w:r>
            <w:r w:rsidR="00660A16">
              <w:rPr>
                <w:noProof/>
                <w:webHidden/>
              </w:rPr>
              <w:fldChar w:fldCharType="end"/>
            </w:r>
          </w:hyperlink>
        </w:p>
        <w:p w14:paraId="216A5423" w14:textId="4CECCBE7"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27" w:history="1">
            <w:r w:rsidR="00660A16" w:rsidRPr="00887470">
              <w:rPr>
                <w:rStyle w:val="Hyperlink"/>
                <w:noProof/>
              </w:rPr>
              <w:t>4.1.3.6. Libraries and  Frameworks :</w:t>
            </w:r>
            <w:r w:rsidR="00660A16">
              <w:rPr>
                <w:noProof/>
                <w:webHidden/>
              </w:rPr>
              <w:tab/>
            </w:r>
            <w:r w:rsidR="00660A16">
              <w:rPr>
                <w:noProof/>
                <w:webHidden/>
              </w:rPr>
              <w:fldChar w:fldCharType="begin"/>
            </w:r>
            <w:r w:rsidR="00660A16">
              <w:rPr>
                <w:noProof/>
                <w:webHidden/>
              </w:rPr>
              <w:instrText xml:space="preserve"> PAGEREF _Toc200506927 \h </w:instrText>
            </w:r>
            <w:r w:rsidR="00660A16">
              <w:rPr>
                <w:noProof/>
                <w:webHidden/>
              </w:rPr>
            </w:r>
            <w:r w:rsidR="00660A16">
              <w:rPr>
                <w:noProof/>
                <w:webHidden/>
              </w:rPr>
              <w:fldChar w:fldCharType="separate"/>
            </w:r>
            <w:r w:rsidR="00660A16">
              <w:rPr>
                <w:noProof/>
                <w:webHidden/>
              </w:rPr>
              <w:t>102</w:t>
            </w:r>
            <w:r w:rsidR="00660A16">
              <w:rPr>
                <w:noProof/>
                <w:webHidden/>
              </w:rPr>
              <w:fldChar w:fldCharType="end"/>
            </w:r>
          </w:hyperlink>
        </w:p>
        <w:p w14:paraId="072A925E" w14:textId="5CB3A11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28" w:history="1">
            <w:r w:rsidR="00660A16" w:rsidRPr="00887470">
              <w:rPr>
                <w:rStyle w:val="Hyperlink"/>
                <w:noProof/>
              </w:rPr>
              <w:t>4.1.3.6.1. First visualization libraries :</w:t>
            </w:r>
            <w:r w:rsidR="00660A16">
              <w:rPr>
                <w:noProof/>
                <w:webHidden/>
              </w:rPr>
              <w:tab/>
            </w:r>
            <w:r w:rsidR="00660A16">
              <w:rPr>
                <w:noProof/>
                <w:webHidden/>
              </w:rPr>
              <w:fldChar w:fldCharType="begin"/>
            </w:r>
            <w:r w:rsidR="00660A16">
              <w:rPr>
                <w:noProof/>
                <w:webHidden/>
              </w:rPr>
              <w:instrText xml:space="preserve"> PAGEREF _Toc200506928 \h </w:instrText>
            </w:r>
            <w:r w:rsidR="00660A16">
              <w:rPr>
                <w:noProof/>
                <w:webHidden/>
              </w:rPr>
            </w:r>
            <w:r w:rsidR="00660A16">
              <w:rPr>
                <w:noProof/>
                <w:webHidden/>
              </w:rPr>
              <w:fldChar w:fldCharType="separate"/>
            </w:r>
            <w:r w:rsidR="00660A16">
              <w:rPr>
                <w:noProof/>
                <w:webHidden/>
              </w:rPr>
              <w:t>102</w:t>
            </w:r>
            <w:r w:rsidR="00660A16">
              <w:rPr>
                <w:noProof/>
                <w:webHidden/>
              </w:rPr>
              <w:fldChar w:fldCharType="end"/>
            </w:r>
          </w:hyperlink>
        </w:p>
        <w:p w14:paraId="073DD6DA" w14:textId="4AC315FA"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29" w:history="1">
            <w:r w:rsidR="00660A16" w:rsidRPr="00887470">
              <w:rPr>
                <w:rStyle w:val="Hyperlink"/>
                <w:noProof/>
              </w:rPr>
              <w:t>4.1. 3.6.1.1. Matplotlib</w:t>
            </w:r>
            <w:r w:rsidR="00660A16">
              <w:rPr>
                <w:noProof/>
                <w:webHidden/>
              </w:rPr>
              <w:tab/>
            </w:r>
            <w:r w:rsidR="00660A16">
              <w:rPr>
                <w:noProof/>
                <w:webHidden/>
              </w:rPr>
              <w:fldChar w:fldCharType="begin"/>
            </w:r>
            <w:r w:rsidR="00660A16">
              <w:rPr>
                <w:noProof/>
                <w:webHidden/>
              </w:rPr>
              <w:instrText xml:space="preserve"> PAGEREF _Toc200506929 \h </w:instrText>
            </w:r>
            <w:r w:rsidR="00660A16">
              <w:rPr>
                <w:noProof/>
                <w:webHidden/>
              </w:rPr>
            </w:r>
            <w:r w:rsidR="00660A16">
              <w:rPr>
                <w:noProof/>
                <w:webHidden/>
              </w:rPr>
              <w:fldChar w:fldCharType="separate"/>
            </w:r>
            <w:r w:rsidR="00660A16">
              <w:rPr>
                <w:noProof/>
                <w:webHidden/>
              </w:rPr>
              <w:t>102</w:t>
            </w:r>
            <w:r w:rsidR="00660A16">
              <w:rPr>
                <w:noProof/>
                <w:webHidden/>
              </w:rPr>
              <w:fldChar w:fldCharType="end"/>
            </w:r>
          </w:hyperlink>
        </w:p>
        <w:p w14:paraId="6A680D3C" w14:textId="2B0792FF"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30" w:history="1">
            <w:r w:rsidR="00660A16" w:rsidRPr="00887470">
              <w:rPr>
                <w:rStyle w:val="Hyperlink"/>
                <w:noProof/>
              </w:rPr>
              <w:t>4.1.3.6.1.2. OpenCV</w:t>
            </w:r>
            <w:r w:rsidR="00660A16">
              <w:rPr>
                <w:noProof/>
                <w:webHidden/>
              </w:rPr>
              <w:tab/>
            </w:r>
            <w:r w:rsidR="00660A16">
              <w:rPr>
                <w:noProof/>
                <w:webHidden/>
              </w:rPr>
              <w:fldChar w:fldCharType="begin"/>
            </w:r>
            <w:r w:rsidR="00660A16">
              <w:rPr>
                <w:noProof/>
                <w:webHidden/>
              </w:rPr>
              <w:instrText xml:space="preserve"> PAGEREF _Toc200506930 \h </w:instrText>
            </w:r>
            <w:r w:rsidR="00660A16">
              <w:rPr>
                <w:noProof/>
                <w:webHidden/>
              </w:rPr>
            </w:r>
            <w:r w:rsidR="00660A16">
              <w:rPr>
                <w:noProof/>
                <w:webHidden/>
              </w:rPr>
              <w:fldChar w:fldCharType="separate"/>
            </w:r>
            <w:r w:rsidR="00660A16">
              <w:rPr>
                <w:noProof/>
                <w:webHidden/>
              </w:rPr>
              <w:t>102</w:t>
            </w:r>
            <w:r w:rsidR="00660A16">
              <w:rPr>
                <w:noProof/>
                <w:webHidden/>
              </w:rPr>
              <w:fldChar w:fldCharType="end"/>
            </w:r>
          </w:hyperlink>
        </w:p>
        <w:p w14:paraId="34D09ECC" w14:textId="2A394CBA"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31" w:history="1">
            <w:r w:rsidR="00660A16" w:rsidRPr="00887470">
              <w:rPr>
                <w:rStyle w:val="Hyperlink"/>
                <w:noProof/>
              </w:rPr>
              <w:t>4.1.3.6.1.3. Seaborn</w:t>
            </w:r>
            <w:r w:rsidR="00660A16">
              <w:rPr>
                <w:noProof/>
                <w:webHidden/>
              </w:rPr>
              <w:tab/>
            </w:r>
            <w:r w:rsidR="00660A16">
              <w:rPr>
                <w:noProof/>
                <w:webHidden/>
              </w:rPr>
              <w:fldChar w:fldCharType="begin"/>
            </w:r>
            <w:r w:rsidR="00660A16">
              <w:rPr>
                <w:noProof/>
                <w:webHidden/>
              </w:rPr>
              <w:instrText xml:space="preserve"> PAGEREF _Toc200506931 \h </w:instrText>
            </w:r>
            <w:r w:rsidR="00660A16">
              <w:rPr>
                <w:noProof/>
                <w:webHidden/>
              </w:rPr>
            </w:r>
            <w:r w:rsidR="00660A16">
              <w:rPr>
                <w:noProof/>
                <w:webHidden/>
              </w:rPr>
              <w:fldChar w:fldCharType="separate"/>
            </w:r>
            <w:r w:rsidR="00660A16">
              <w:rPr>
                <w:noProof/>
                <w:webHidden/>
              </w:rPr>
              <w:t>102</w:t>
            </w:r>
            <w:r w:rsidR="00660A16">
              <w:rPr>
                <w:noProof/>
                <w:webHidden/>
              </w:rPr>
              <w:fldChar w:fldCharType="end"/>
            </w:r>
          </w:hyperlink>
        </w:p>
        <w:p w14:paraId="4268D672" w14:textId="1B6678A9"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32" w:history="1">
            <w:r w:rsidR="00660A16" w:rsidRPr="00887470">
              <w:rPr>
                <w:rStyle w:val="Hyperlink"/>
                <w:noProof/>
              </w:rPr>
              <w:t>4.1.3.6.1.4 OS Module</w:t>
            </w:r>
            <w:r w:rsidR="00660A16">
              <w:rPr>
                <w:noProof/>
                <w:webHidden/>
              </w:rPr>
              <w:tab/>
            </w:r>
            <w:r w:rsidR="00660A16">
              <w:rPr>
                <w:noProof/>
                <w:webHidden/>
              </w:rPr>
              <w:fldChar w:fldCharType="begin"/>
            </w:r>
            <w:r w:rsidR="00660A16">
              <w:rPr>
                <w:noProof/>
                <w:webHidden/>
              </w:rPr>
              <w:instrText xml:space="preserve"> PAGEREF _Toc200506932 \h </w:instrText>
            </w:r>
            <w:r w:rsidR="00660A16">
              <w:rPr>
                <w:noProof/>
                <w:webHidden/>
              </w:rPr>
            </w:r>
            <w:r w:rsidR="00660A16">
              <w:rPr>
                <w:noProof/>
                <w:webHidden/>
              </w:rPr>
              <w:fldChar w:fldCharType="separate"/>
            </w:r>
            <w:r w:rsidR="00660A16">
              <w:rPr>
                <w:noProof/>
                <w:webHidden/>
              </w:rPr>
              <w:t>103</w:t>
            </w:r>
            <w:r w:rsidR="00660A16">
              <w:rPr>
                <w:noProof/>
                <w:webHidden/>
              </w:rPr>
              <w:fldChar w:fldCharType="end"/>
            </w:r>
          </w:hyperlink>
        </w:p>
        <w:p w14:paraId="4AF7A130" w14:textId="5737FC13"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33" w:history="1">
            <w:r w:rsidR="00660A16" w:rsidRPr="00887470">
              <w:rPr>
                <w:rStyle w:val="Hyperlink"/>
                <w:noProof/>
              </w:rPr>
              <w:t>4.1.3.7. Second Deep Learning Library :</w:t>
            </w:r>
            <w:r w:rsidR="00660A16">
              <w:rPr>
                <w:noProof/>
                <w:webHidden/>
              </w:rPr>
              <w:tab/>
            </w:r>
            <w:r w:rsidR="00660A16">
              <w:rPr>
                <w:noProof/>
                <w:webHidden/>
              </w:rPr>
              <w:fldChar w:fldCharType="begin"/>
            </w:r>
            <w:r w:rsidR="00660A16">
              <w:rPr>
                <w:noProof/>
                <w:webHidden/>
              </w:rPr>
              <w:instrText xml:space="preserve"> PAGEREF _Toc200506933 \h </w:instrText>
            </w:r>
            <w:r w:rsidR="00660A16">
              <w:rPr>
                <w:noProof/>
                <w:webHidden/>
              </w:rPr>
            </w:r>
            <w:r w:rsidR="00660A16">
              <w:rPr>
                <w:noProof/>
                <w:webHidden/>
              </w:rPr>
              <w:fldChar w:fldCharType="separate"/>
            </w:r>
            <w:r w:rsidR="00660A16">
              <w:rPr>
                <w:noProof/>
                <w:webHidden/>
              </w:rPr>
              <w:t>104</w:t>
            </w:r>
            <w:r w:rsidR="00660A16">
              <w:rPr>
                <w:noProof/>
                <w:webHidden/>
              </w:rPr>
              <w:fldChar w:fldCharType="end"/>
            </w:r>
          </w:hyperlink>
        </w:p>
        <w:p w14:paraId="18EF9D1C" w14:textId="4EDA448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34" w:history="1">
            <w:r w:rsidR="00660A16" w:rsidRPr="00887470">
              <w:rPr>
                <w:rStyle w:val="Hyperlink"/>
                <w:noProof/>
              </w:rPr>
              <w:t>4.1.3.7.1. TensorFlow</w:t>
            </w:r>
            <w:r w:rsidR="00660A16">
              <w:rPr>
                <w:noProof/>
                <w:webHidden/>
              </w:rPr>
              <w:tab/>
            </w:r>
            <w:r w:rsidR="00660A16">
              <w:rPr>
                <w:noProof/>
                <w:webHidden/>
              </w:rPr>
              <w:fldChar w:fldCharType="begin"/>
            </w:r>
            <w:r w:rsidR="00660A16">
              <w:rPr>
                <w:noProof/>
                <w:webHidden/>
              </w:rPr>
              <w:instrText xml:space="preserve"> PAGEREF _Toc200506934 \h </w:instrText>
            </w:r>
            <w:r w:rsidR="00660A16">
              <w:rPr>
                <w:noProof/>
                <w:webHidden/>
              </w:rPr>
            </w:r>
            <w:r w:rsidR="00660A16">
              <w:rPr>
                <w:noProof/>
                <w:webHidden/>
              </w:rPr>
              <w:fldChar w:fldCharType="separate"/>
            </w:r>
            <w:r w:rsidR="00660A16">
              <w:rPr>
                <w:noProof/>
                <w:webHidden/>
              </w:rPr>
              <w:t>104</w:t>
            </w:r>
            <w:r w:rsidR="00660A16">
              <w:rPr>
                <w:noProof/>
                <w:webHidden/>
              </w:rPr>
              <w:fldChar w:fldCharType="end"/>
            </w:r>
          </w:hyperlink>
        </w:p>
        <w:p w14:paraId="3B6AF983" w14:textId="5A6D63EF"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35" w:history="1">
            <w:r w:rsidR="00660A16" w:rsidRPr="00887470">
              <w:rPr>
                <w:rStyle w:val="Hyperlink"/>
                <w:noProof/>
              </w:rPr>
              <w:t>4.1.3.7.1.1. Key Features of TensorFlow:</w:t>
            </w:r>
            <w:r w:rsidR="00660A16">
              <w:rPr>
                <w:noProof/>
                <w:webHidden/>
              </w:rPr>
              <w:tab/>
            </w:r>
            <w:r w:rsidR="00660A16">
              <w:rPr>
                <w:noProof/>
                <w:webHidden/>
              </w:rPr>
              <w:fldChar w:fldCharType="begin"/>
            </w:r>
            <w:r w:rsidR="00660A16">
              <w:rPr>
                <w:noProof/>
                <w:webHidden/>
              </w:rPr>
              <w:instrText xml:space="preserve"> PAGEREF _Toc200506935 \h </w:instrText>
            </w:r>
            <w:r w:rsidR="00660A16">
              <w:rPr>
                <w:noProof/>
                <w:webHidden/>
              </w:rPr>
            </w:r>
            <w:r w:rsidR="00660A16">
              <w:rPr>
                <w:noProof/>
                <w:webHidden/>
              </w:rPr>
              <w:fldChar w:fldCharType="separate"/>
            </w:r>
            <w:r w:rsidR="00660A16">
              <w:rPr>
                <w:noProof/>
                <w:webHidden/>
              </w:rPr>
              <w:t>104</w:t>
            </w:r>
            <w:r w:rsidR="00660A16">
              <w:rPr>
                <w:noProof/>
                <w:webHidden/>
              </w:rPr>
              <w:fldChar w:fldCharType="end"/>
            </w:r>
          </w:hyperlink>
        </w:p>
        <w:p w14:paraId="11F2F53A" w14:textId="39CE2992"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36" w:history="1">
            <w:r w:rsidR="00660A16" w:rsidRPr="00887470">
              <w:rPr>
                <w:rStyle w:val="Hyperlink"/>
                <w:noProof/>
              </w:rPr>
              <w:t>4.1.3.7.2. Keras</w:t>
            </w:r>
            <w:r w:rsidR="00660A16">
              <w:rPr>
                <w:noProof/>
                <w:webHidden/>
              </w:rPr>
              <w:tab/>
            </w:r>
            <w:r w:rsidR="00660A16">
              <w:rPr>
                <w:noProof/>
                <w:webHidden/>
              </w:rPr>
              <w:fldChar w:fldCharType="begin"/>
            </w:r>
            <w:r w:rsidR="00660A16">
              <w:rPr>
                <w:noProof/>
                <w:webHidden/>
              </w:rPr>
              <w:instrText xml:space="preserve"> PAGEREF _Toc200506936 \h </w:instrText>
            </w:r>
            <w:r w:rsidR="00660A16">
              <w:rPr>
                <w:noProof/>
                <w:webHidden/>
              </w:rPr>
            </w:r>
            <w:r w:rsidR="00660A16">
              <w:rPr>
                <w:noProof/>
                <w:webHidden/>
              </w:rPr>
              <w:fldChar w:fldCharType="separate"/>
            </w:r>
            <w:r w:rsidR="00660A16">
              <w:rPr>
                <w:noProof/>
                <w:webHidden/>
              </w:rPr>
              <w:t>106</w:t>
            </w:r>
            <w:r w:rsidR="00660A16">
              <w:rPr>
                <w:noProof/>
                <w:webHidden/>
              </w:rPr>
              <w:fldChar w:fldCharType="end"/>
            </w:r>
          </w:hyperlink>
        </w:p>
        <w:p w14:paraId="30B6755B" w14:textId="039CF194"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37" w:history="1">
            <w:r w:rsidR="00660A16" w:rsidRPr="00887470">
              <w:rPr>
                <w:rStyle w:val="Hyperlink"/>
                <w:noProof/>
              </w:rPr>
              <w:t>4.1.3.7.2.1. Key Features of Keras:</w:t>
            </w:r>
            <w:r w:rsidR="00660A16">
              <w:rPr>
                <w:noProof/>
                <w:webHidden/>
              </w:rPr>
              <w:tab/>
            </w:r>
            <w:r w:rsidR="00660A16">
              <w:rPr>
                <w:noProof/>
                <w:webHidden/>
              </w:rPr>
              <w:fldChar w:fldCharType="begin"/>
            </w:r>
            <w:r w:rsidR="00660A16">
              <w:rPr>
                <w:noProof/>
                <w:webHidden/>
              </w:rPr>
              <w:instrText xml:space="preserve"> PAGEREF _Toc200506937 \h </w:instrText>
            </w:r>
            <w:r w:rsidR="00660A16">
              <w:rPr>
                <w:noProof/>
                <w:webHidden/>
              </w:rPr>
            </w:r>
            <w:r w:rsidR="00660A16">
              <w:rPr>
                <w:noProof/>
                <w:webHidden/>
              </w:rPr>
              <w:fldChar w:fldCharType="separate"/>
            </w:r>
            <w:r w:rsidR="00660A16">
              <w:rPr>
                <w:noProof/>
                <w:webHidden/>
              </w:rPr>
              <w:t>106</w:t>
            </w:r>
            <w:r w:rsidR="00660A16">
              <w:rPr>
                <w:noProof/>
                <w:webHidden/>
              </w:rPr>
              <w:fldChar w:fldCharType="end"/>
            </w:r>
          </w:hyperlink>
        </w:p>
        <w:p w14:paraId="62C1023E" w14:textId="6D3714B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38" w:history="1">
            <w:r w:rsidR="00660A16" w:rsidRPr="00887470">
              <w:rPr>
                <w:rStyle w:val="Hyperlink"/>
                <w:noProof/>
              </w:rPr>
              <w:t>4.1.3.7.3. Layers</w:t>
            </w:r>
            <w:r w:rsidR="00660A16">
              <w:rPr>
                <w:noProof/>
                <w:webHidden/>
              </w:rPr>
              <w:tab/>
            </w:r>
            <w:r w:rsidR="00660A16">
              <w:rPr>
                <w:noProof/>
                <w:webHidden/>
              </w:rPr>
              <w:fldChar w:fldCharType="begin"/>
            </w:r>
            <w:r w:rsidR="00660A16">
              <w:rPr>
                <w:noProof/>
                <w:webHidden/>
              </w:rPr>
              <w:instrText xml:space="preserve"> PAGEREF _Toc200506938 \h </w:instrText>
            </w:r>
            <w:r w:rsidR="00660A16">
              <w:rPr>
                <w:noProof/>
                <w:webHidden/>
              </w:rPr>
            </w:r>
            <w:r w:rsidR="00660A16">
              <w:rPr>
                <w:noProof/>
                <w:webHidden/>
              </w:rPr>
              <w:fldChar w:fldCharType="separate"/>
            </w:r>
            <w:r w:rsidR="00660A16">
              <w:rPr>
                <w:noProof/>
                <w:webHidden/>
              </w:rPr>
              <w:t>107</w:t>
            </w:r>
            <w:r w:rsidR="00660A16">
              <w:rPr>
                <w:noProof/>
                <w:webHidden/>
              </w:rPr>
              <w:fldChar w:fldCharType="end"/>
            </w:r>
          </w:hyperlink>
        </w:p>
        <w:p w14:paraId="217FEABA" w14:textId="74EB0C5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39" w:history="1">
            <w:r w:rsidR="00660A16" w:rsidRPr="00887470">
              <w:rPr>
                <w:rStyle w:val="Hyperlink"/>
                <w:noProof/>
              </w:rPr>
              <w:t>4.1.3.7.4.Activation</w:t>
            </w:r>
            <w:r w:rsidR="00660A16">
              <w:rPr>
                <w:noProof/>
                <w:webHidden/>
              </w:rPr>
              <w:tab/>
            </w:r>
            <w:r w:rsidR="00660A16">
              <w:rPr>
                <w:noProof/>
                <w:webHidden/>
              </w:rPr>
              <w:fldChar w:fldCharType="begin"/>
            </w:r>
            <w:r w:rsidR="00660A16">
              <w:rPr>
                <w:noProof/>
                <w:webHidden/>
              </w:rPr>
              <w:instrText xml:space="preserve"> PAGEREF _Toc200506939 \h </w:instrText>
            </w:r>
            <w:r w:rsidR="00660A16">
              <w:rPr>
                <w:noProof/>
                <w:webHidden/>
              </w:rPr>
            </w:r>
            <w:r w:rsidR="00660A16">
              <w:rPr>
                <w:noProof/>
                <w:webHidden/>
              </w:rPr>
              <w:fldChar w:fldCharType="separate"/>
            </w:r>
            <w:r w:rsidR="00660A16">
              <w:rPr>
                <w:noProof/>
                <w:webHidden/>
              </w:rPr>
              <w:t>107</w:t>
            </w:r>
            <w:r w:rsidR="00660A16">
              <w:rPr>
                <w:noProof/>
                <w:webHidden/>
              </w:rPr>
              <w:fldChar w:fldCharType="end"/>
            </w:r>
          </w:hyperlink>
        </w:p>
        <w:p w14:paraId="435CB21E" w14:textId="6CDB828F"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40" w:history="1">
            <w:r w:rsidR="00660A16" w:rsidRPr="00887470">
              <w:rPr>
                <w:rStyle w:val="Hyperlink"/>
                <w:noProof/>
              </w:rPr>
              <w:t>4.1. 3.7.4.1. Relu function :</w:t>
            </w:r>
            <w:r w:rsidR="00660A16">
              <w:rPr>
                <w:noProof/>
                <w:webHidden/>
              </w:rPr>
              <w:tab/>
            </w:r>
            <w:r w:rsidR="00660A16">
              <w:rPr>
                <w:noProof/>
                <w:webHidden/>
              </w:rPr>
              <w:fldChar w:fldCharType="begin"/>
            </w:r>
            <w:r w:rsidR="00660A16">
              <w:rPr>
                <w:noProof/>
                <w:webHidden/>
              </w:rPr>
              <w:instrText xml:space="preserve"> PAGEREF _Toc200506940 \h </w:instrText>
            </w:r>
            <w:r w:rsidR="00660A16">
              <w:rPr>
                <w:noProof/>
                <w:webHidden/>
              </w:rPr>
            </w:r>
            <w:r w:rsidR="00660A16">
              <w:rPr>
                <w:noProof/>
                <w:webHidden/>
              </w:rPr>
              <w:fldChar w:fldCharType="separate"/>
            </w:r>
            <w:r w:rsidR="00660A16">
              <w:rPr>
                <w:noProof/>
                <w:webHidden/>
              </w:rPr>
              <w:t>107</w:t>
            </w:r>
            <w:r w:rsidR="00660A16">
              <w:rPr>
                <w:noProof/>
                <w:webHidden/>
              </w:rPr>
              <w:fldChar w:fldCharType="end"/>
            </w:r>
          </w:hyperlink>
        </w:p>
        <w:p w14:paraId="562A0CDA" w14:textId="539060A5"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41" w:history="1">
            <w:r w:rsidR="00660A16" w:rsidRPr="00887470">
              <w:rPr>
                <w:rStyle w:val="Hyperlink"/>
                <w:noProof/>
              </w:rPr>
              <w:t>4.1.3.7.4.2. Sigmoid function :</w:t>
            </w:r>
            <w:r w:rsidR="00660A16">
              <w:rPr>
                <w:noProof/>
                <w:webHidden/>
              </w:rPr>
              <w:tab/>
            </w:r>
            <w:r w:rsidR="00660A16">
              <w:rPr>
                <w:noProof/>
                <w:webHidden/>
              </w:rPr>
              <w:fldChar w:fldCharType="begin"/>
            </w:r>
            <w:r w:rsidR="00660A16">
              <w:rPr>
                <w:noProof/>
                <w:webHidden/>
              </w:rPr>
              <w:instrText xml:space="preserve"> PAGEREF _Toc200506941 \h </w:instrText>
            </w:r>
            <w:r w:rsidR="00660A16">
              <w:rPr>
                <w:noProof/>
                <w:webHidden/>
              </w:rPr>
            </w:r>
            <w:r w:rsidR="00660A16">
              <w:rPr>
                <w:noProof/>
                <w:webHidden/>
              </w:rPr>
              <w:fldChar w:fldCharType="separate"/>
            </w:r>
            <w:r w:rsidR="00660A16">
              <w:rPr>
                <w:noProof/>
                <w:webHidden/>
              </w:rPr>
              <w:t>108</w:t>
            </w:r>
            <w:r w:rsidR="00660A16">
              <w:rPr>
                <w:noProof/>
                <w:webHidden/>
              </w:rPr>
              <w:fldChar w:fldCharType="end"/>
            </w:r>
          </w:hyperlink>
        </w:p>
        <w:p w14:paraId="263BECE0" w14:textId="6FEEEC00"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42" w:history="1">
            <w:r w:rsidR="00660A16" w:rsidRPr="00887470">
              <w:rPr>
                <w:rStyle w:val="Hyperlink"/>
                <w:noProof/>
              </w:rPr>
              <w:t>4.1.3.7.4.3. Softmax function :</w:t>
            </w:r>
            <w:r w:rsidR="00660A16">
              <w:rPr>
                <w:noProof/>
                <w:webHidden/>
              </w:rPr>
              <w:tab/>
            </w:r>
            <w:r w:rsidR="00660A16">
              <w:rPr>
                <w:noProof/>
                <w:webHidden/>
              </w:rPr>
              <w:fldChar w:fldCharType="begin"/>
            </w:r>
            <w:r w:rsidR="00660A16">
              <w:rPr>
                <w:noProof/>
                <w:webHidden/>
              </w:rPr>
              <w:instrText xml:space="preserve"> PAGEREF _Toc200506942 \h </w:instrText>
            </w:r>
            <w:r w:rsidR="00660A16">
              <w:rPr>
                <w:noProof/>
                <w:webHidden/>
              </w:rPr>
            </w:r>
            <w:r w:rsidR="00660A16">
              <w:rPr>
                <w:noProof/>
                <w:webHidden/>
              </w:rPr>
              <w:fldChar w:fldCharType="separate"/>
            </w:r>
            <w:r w:rsidR="00660A16">
              <w:rPr>
                <w:noProof/>
                <w:webHidden/>
              </w:rPr>
              <w:t>108</w:t>
            </w:r>
            <w:r w:rsidR="00660A16">
              <w:rPr>
                <w:noProof/>
                <w:webHidden/>
              </w:rPr>
              <w:fldChar w:fldCharType="end"/>
            </w:r>
          </w:hyperlink>
        </w:p>
        <w:p w14:paraId="63FB1382" w14:textId="07DE9BD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3" w:history="1">
            <w:r w:rsidR="00660A16" w:rsidRPr="00887470">
              <w:rPr>
                <w:rStyle w:val="Hyperlink"/>
                <w:noProof/>
              </w:rPr>
              <w:t>4.1.3.7.5. Dense</w:t>
            </w:r>
            <w:r w:rsidR="00660A16">
              <w:rPr>
                <w:noProof/>
                <w:webHidden/>
              </w:rPr>
              <w:tab/>
            </w:r>
            <w:r w:rsidR="00660A16">
              <w:rPr>
                <w:noProof/>
                <w:webHidden/>
              </w:rPr>
              <w:fldChar w:fldCharType="begin"/>
            </w:r>
            <w:r w:rsidR="00660A16">
              <w:rPr>
                <w:noProof/>
                <w:webHidden/>
              </w:rPr>
              <w:instrText xml:space="preserve"> PAGEREF _Toc200506943 \h </w:instrText>
            </w:r>
            <w:r w:rsidR="00660A16">
              <w:rPr>
                <w:noProof/>
                <w:webHidden/>
              </w:rPr>
            </w:r>
            <w:r w:rsidR="00660A16">
              <w:rPr>
                <w:noProof/>
                <w:webHidden/>
              </w:rPr>
              <w:fldChar w:fldCharType="separate"/>
            </w:r>
            <w:r w:rsidR="00660A16">
              <w:rPr>
                <w:noProof/>
                <w:webHidden/>
              </w:rPr>
              <w:t>109</w:t>
            </w:r>
            <w:r w:rsidR="00660A16">
              <w:rPr>
                <w:noProof/>
                <w:webHidden/>
              </w:rPr>
              <w:fldChar w:fldCharType="end"/>
            </w:r>
          </w:hyperlink>
        </w:p>
        <w:p w14:paraId="32283CAB" w14:textId="3C77F017"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4" w:history="1">
            <w:r w:rsidR="00660A16" w:rsidRPr="00887470">
              <w:rPr>
                <w:rStyle w:val="Hyperlink"/>
                <w:noProof/>
              </w:rPr>
              <w:t>4.1. 3.7.6. Flatten</w:t>
            </w:r>
            <w:r w:rsidR="00660A16">
              <w:rPr>
                <w:noProof/>
                <w:webHidden/>
              </w:rPr>
              <w:tab/>
            </w:r>
            <w:r w:rsidR="00660A16">
              <w:rPr>
                <w:noProof/>
                <w:webHidden/>
              </w:rPr>
              <w:fldChar w:fldCharType="begin"/>
            </w:r>
            <w:r w:rsidR="00660A16">
              <w:rPr>
                <w:noProof/>
                <w:webHidden/>
              </w:rPr>
              <w:instrText xml:space="preserve"> PAGEREF _Toc200506944 \h </w:instrText>
            </w:r>
            <w:r w:rsidR="00660A16">
              <w:rPr>
                <w:noProof/>
                <w:webHidden/>
              </w:rPr>
            </w:r>
            <w:r w:rsidR="00660A16">
              <w:rPr>
                <w:noProof/>
                <w:webHidden/>
              </w:rPr>
              <w:fldChar w:fldCharType="separate"/>
            </w:r>
            <w:r w:rsidR="00660A16">
              <w:rPr>
                <w:noProof/>
                <w:webHidden/>
              </w:rPr>
              <w:t>110</w:t>
            </w:r>
            <w:r w:rsidR="00660A16">
              <w:rPr>
                <w:noProof/>
                <w:webHidden/>
              </w:rPr>
              <w:fldChar w:fldCharType="end"/>
            </w:r>
          </w:hyperlink>
        </w:p>
        <w:p w14:paraId="4CAC28D0" w14:textId="6FE038F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5" w:history="1">
            <w:r w:rsidR="00660A16" w:rsidRPr="00887470">
              <w:rPr>
                <w:rStyle w:val="Hyperlink"/>
                <w:noProof/>
              </w:rPr>
              <w:t>4.1.3.7.7. Ultralytics</w:t>
            </w:r>
            <w:r w:rsidR="00660A16">
              <w:rPr>
                <w:noProof/>
                <w:webHidden/>
              </w:rPr>
              <w:tab/>
            </w:r>
            <w:r w:rsidR="00660A16">
              <w:rPr>
                <w:noProof/>
                <w:webHidden/>
              </w:rPr>
              <w:fldChar w:fldCharType="begin"/>
            </w:r>
            <w:r w:rsidR="00660A16">
              <w:rPr>
                <w:noProof/>
                <w:webHidden/>
              </w:rPr>
              <w:instrText xml:space="preserve"> PAGEREF _Toc200506945 \h </w:instrText>
            </w:r>
            <w:r w:rsidR="00660A16">
              <w:rPr>
                <w:noProof/>
                <w:webHidden/>
              </w:rPr>
            </w:r>
            <w:r w:rsidR="00660A16">
              <w:rPr>
                <w:noProof/>
                <w:webHidden/>
              </w:rPr>
              <w:fldChar w:fldCharType="separate"/>
            </w:r>
            <w:r w:rsidR="00660A16">
              <w:rPr>
                <w:noProof/>
                <w:webHidden/>
              </w:rPr>
              <w:t>110</w:t>
            </w:r>
            <w:r w:rsidR="00660A16">
              <w:rPr>
                <w:noProof/>
                <w:webHidden/>
              </w:rPr>
              <w:fldChar w:fldCharType="end"/>
            </w:r>
          </w:hyperlink>
        </w:p>
        <w:p w14:paraId="03A6925A" w14:textId="7E00257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6" w:history="1">
            <w:r w:rsidR="00660A16" w:rsidRPr="00887470">
              <w:rPr>
                <w:rStyle w:val="Hyperlink"/>
                <w:noProof/>
              </w:rPr>
              <w:t>4.1. 3.7.8. PyTorch</w:t>
            </w:r>
            <w:r w:rsidR="00660A16">
              <w:rPr>
                <w:noProof/>
                <w:webHidden/>
              </w:rPr>
              <w:tab/>
            </w:r>
            <w:r w:rsidR="00660A16">
              <w:rPr>
                <w:noProof/>
                <w:webHidden/>
              </w:rPr>
              <w:fldChar w:fldCharType="begin"/>
            </w:r>
            <w:r w:rsidR="00660A16">
              <w:rPr>
                <w:noProof/>
                <w:webHidden/>
              </w:rPr>
              <w:instrText xml:space="preserve"> PAGEREF _Toc200506946 \h </w:instrText>
            </w:r>
            <w:r w:rsidR="00660A16">
              <w:rPr>
                <w:noProof/>
                <w:webHidden/>
              </w:rPr>
            </w:r>
            <w:r w:rsidR="00660A16">
              <w:rPr>
                <w:noProof/>
                <w:webHidden/>
              </w:rPr>
              <w:fldChar w:fldCharType="separate"/>
            </w:r>
            <w:r w:rsidR="00660A16">
              <w:rPr>
                <w:noProof/>
                <w:webHidden/>
              </w:rPr>
              <w:t>111</w:t>
            </w:r>
            <w:r w:rsidR="00660A16">
              <w:rPr>
                <w:noProof/>
                <w:webHidden/>
              </w:rPr>
              <w:fldChar w:fldCharType="end"/>
            </w:r>
          </w:hyperlink>
        </w:p>
        <w:p w14:paraId="2849318E" w14:textId="21A1B346"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7" w:history="1">
            <w:r w:rsidR="00660A16" w:rsidRPr="00887470">
              <w:rPr>
                <w:rStyle w:val="Hyperlink"/>
                <w:noProof/>
              </w:rPr>
              <w:t>4.1.3.7.9. Optimizers</w:t>
            </w:r>
            <w:r w:rsidR="00660A16">
              <w:rPr>
                <w:noProof/>
                <w:webHidden/>
              </w:rPr>
              <w:tab/>
            </w:r>
            <w:r w:rsidR="00660A16">
              <w:rPr>
                <w:noProof/>
                <w:webHidden/>
              </w:rPr>
              <w:fldChar w:fldCharType="begin"/>
            </w:r>
            <w:r w:rsidR="00660A16">
              <w:rPr>
                <w:noProof/>
                <w:webHidden/>
              </w:rPr>
              <w:instrText xml:space="preserve"> PAGEREF _Toc200506947 \h </w:instrText>
            </w:r>
            <w:r w:rsidR="00660A16">
              <w:rPr>
                <w:noProof/>
                <w:webHidden/>
              </w:rPr>
            </w:r>
            <w:r w:rsidR="00660A16">
              <w:rPr>
                <w:noProof/>
                <w:webHidden/>
              </w:rPr>
              <w:fldChar w:fldCharType="separate"/>
            </w:r>
            <w:r w:rsidR="00660A16">
              <w:rPr>
                <w:noProof/>
                <w:webHidden/>
              </w:rPr>
              <w:t>112</w:t>
            </w:r>
            <w:r w:rsidR="00660A16">
              <w:rPr>
                <w:noProof/>
                <w:webHidden/>
              </w:rPr>
              <w:fldChar w:fldCharType="end"/>
            </w:r>
          </w:hyperlink>
        </w:p>
        <w:p w14:paraId="1AFEEA88" w14:textId="72DC046A"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48" w:history="1">
            <w:r w:rsidR="00660A16" w:rsidRPr="00887470">
              <w:rPr>
                <w:rStyle w:val="Hyperlink"/>
                <w:noProof/>
              </w:rPr>
              <w:t>4.1.3.7.9.1. Adam</w:t>
            </w:r>
            <w:r w:rsidR="00660A16">
              <w:rPr>
                <w:noProof/>
                <w:webHidden/>
              </w:rPr>
              <w:tab/>
            </w:r>
            <w:r w:rsidR="00660A16">
              <w:rPr>
                <w:noProof/>
                <w:webHidden/>
              </w:rPr>
              <w:fldChar w:fldCharType="begin"/>
            </w:r>
            <w:r w:rsidR="00660A16">
              <w:rPr>
                <w:noProof/>
                <w:webHidden/>
              </w:rPr>
              <w:instrText xml:space="preserve"> PAGEREF _Toc200506948 \h </w:instrText>
            </w:r>
            <w:r w:rsidR="00660A16">
              <w:rPr>
                <w:noProof/>
                <w:webHidden/>
              </w:rPr>
            </w:r>
            <w:r w:rsidR="00660A16">
              <w:rPr>
                <w:noProof/>
                <w:webHidden/>
              </w:rPr>
              <w:fldChar w:fldCharType="separate"/>
            </w:r>
            <w:r w:rsidR="00660A16">
              <w:rPr>
                <w:noProof/>
                <w:webHidden/>
              </w:rPr>
              <w:t>112</w:t>
            </w:r>
            <w:r w:rsidR="00660A16">
              <w:rPr>
                <w:noProof/>
                <w:webHidden/>
              </w:rPr>
              <w:fldChar w:fldCharType="end"/>
            </w:r>
          </w:hyperlink>
        </w:p>
        <w:p w14:paraId="407823FF" w14:textId="1212FEA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49" w:history="1">
            <w:r w:rsidR="00660A16" w:rsidRPr="00887470">
              <w:rPr>
                <w:rStyle w:val="Hyperlink"/>
                <w:noProof/>
              </w:rPr>
              <w:t>4.1.3.7.10. Metrics</w:t>
            </w:r>
            <w:r w:rsidR="00660A16">
              <w:rPr>
                <w:noProof/>
                <w:webHidden/>
              </w:rPr>
              <w:tab/>
            </w:r>
            <w:r w:rsidR="00660A16">
              <w:rPr>
                <w:noProof/>
                <w:webHidden/>
              </w:rPr>
              <w:fldChar w:fldCharType="begin"/>
            </w:r>
            <w:r w:rsidR="00660A16">
              <w:rPr>
                <w:noProof/>
                <w:webHidden/>
              </w:rPr>
              <w:instrText xml:space="preserve"> PAGEREF _Toc200506949 \h </w:instrText>
            </w:r>
            <w:r w:rsidR="00660A16">
              <w:rPr>
                <w:noProof/>
                <w:webHidden/>
              </w:rPr>
            </w:r>
            <w:r w:rsidR="00660A16">
              <w:rPr>
                <w:noProof/>
                <w:webHidden/>
              </w:rPr>
              <w:fldChar w:fldCharType="separate"/>
            </w:r>
            <w:r w:rsidR="00660A16">
              <w:rPr>
                <w:noProof/>
                <w:webHidden/>
              </w:rPr>
              <w:t>113</w:t>
            </w:r>
            <w:r w:rsidR="00660A16">
              <w:rPr>
                <w:noProof/>
                <w:webHidden/>
              </w:rPr>
              <w:fldChar w:fldCharType="end"/>
            </w:r>
          </w:hyperlink>
        </w:p>
        <w:p w14:paraId="5C09B724" w14:textId="40E9C810" w:rsidR="00660A16" w:rsidRDefault="00CF35F4">
          <w:pPr>
            <w:pStyle w:val="TOC2"/>
            <w:tabs>
              <w:tab w:val="right" w:leader="dot" w:pos="9350"/>
            </w:tabs>
            <w:rPr>
              <w:rFonts w:asciiTheme="minorHAnsi" w:eastAsiaTheme="minorEastAsia" w:hAnsiTheme="minorHAnsi"/>
              <w:noProof/>
            </w:rPr>
          </w:pPr>
          <w:hyperlink w:anchor="_Toc200506950" w:history="1">
            <w:r w:rsidR="00660A16" w:rsidRPr="00887470">
              <w:rPr>
                <w:rStyle w:val="Hyperlink"/>
                <w:noProof/>
              </w:rPr>
              <w:t>4.2.Key components/modules of the system.</w:t>
            </w:r>
            <w:r w:rsidR="00660A16">
              <w:rPr>
                <w:noProof/>
                <w:webHidden/>
              </w:rPr>
              <w:tab/>
            </w:r>
            <w:r w:rsidR="00660A16">
              <w:rPr>
                <w:noProof/>
                <w:webHidden/>
              </w:rPr>
              <w:fldChar w:fldCharType="begin"/>
            </w:r>
            <w:r w:rsidR="00660A16">
              <w:rPr>
                <w:noProof/>
                <w:webHidden/>
              </w:rPr>
              <w:instrText xml:space="preserve"> PAGEREF _Toc200506950 \h </w:instrText>
            </w:r>
            <w:r w:rsidR="00660A16">
              <w:rPr>
                <w:noProof/>
                <w:webHidden/>
              </w:rPr>
            </w:r>
            <w:r w:rsidR="00660A16">
              <w:rPr>
                <w:noProof/>
                <w:webHidden/>
              </w:rPr>
              <w:fldChar w:fldCharType="separate"/>
            </w:r>
            <w:r w:rsidR="00660A16">
              <w:rPr>
                <w:noProof/>
                <w:webHidden/>
              </w:rPr>
              <w:t>115</w:t>
            </w:r>
            <w:r w:rsidR="00660A16">
              <w:rPr>
                <w:noProof/>
                <w:webHidden/>
              </w:rPr>
              <w:fldChar w:fldCharType="end"/>
            </w:r>
          </w:hyperlink>
        </w:p>
        <w:p w14:paraId="7BC3C12F" w14:textId="48C05F45" w:rsidR="00660A16" w:rsidRDefault="00CF35F4">
          <w:pPr>
            <w:pStyle w:val="TOC3"/>
            <w:tabs>
              <w:tab w:val="right" w:leader="dot" w:pos="9350"/>
            </w:tabs>
            <w:rPr>
              <w:rFonts w:asciiTheme="minorHAnsi" w:eastAsiaTheme="minorEastAsia" w:hAnsiTheme="minorHAnsi"/>
              <w:noProof/>
            </w:rPr>
          </w:pPr>
          <w:hyperlink w:anchor="_Toc200506951" w:history="1">
            <w:r w:rsidR="00660A16" w:rsidRPr="00887470">
              <w:rPr>
                <w:rStyle w:val="Hyperlink"/>
                <w:noProof/>
              </w:rPr>
              <w:t>4.2.1 Desings</w:t>
            </w:r>
            <w:r w:rsidR="00660A16">
              <w:rPr>
                <w:noProof/>
                <w:webHidden/>
              </w:rPr>
              <w:tab/>
            </w:r>
            <w:r w:rsidR="00660A16">
              <w:rPr>
                <w:noProof/>
                <w:webHidden/>
              </w:rPr>
              <w:fldChar w:fldCharType="begin"/>
            </w:r>
            <w:r w:rsidR="00660A16">
              <w:rPr>
                <w:noProof/>
                <w:webHidden/>
              </w:rPr>
              <w:instrText xml:space="preserve"> PAGEREF _Toc200506951 \h </w:instrText>
            </w:r>
            <w:r w:rsidR="00660A16">
              <w:rPr>
                <w:noProof/>
                <w:webHidden/>
              </w:rPr>
            </w:r>
            <w:r w:rsidR="00660A16">
              <w:rPr>
                <w:noProof/>
                <w:webHidden/>
              </w:rPr>
              <w:fldChar w:fldCharType="separate"/>
            </w:r>
            <w:r w:rsidR="00660A16">
              <w:rPr>
                <w:noProof/>
                <w:webHidden/>
              </w:rPr>
              <w:t>115</w:t>
            </w:r>
            <w:r w:rsidR="00660A16">
              <w:rPr>
                <w:noProof/>
                <w:webHidden/>
              </w:rPr>
              <w:fldChar w:fldCharType="end"/>
            </w:r>
          </w:hyperlink>
        </w:p>
        <w:p w14:paraId="1FD71180" w14:textId="38382D49"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52" w:history="1">
            <w:r w:rsidR="00660A16" w:rsidRPr="00887470">
              <w:rPr>
                <w:rStyle w:val="Hyperlink"/>
                <w:noProof/>
              </w:rPr>
              <w:t>4.2.1.1. Client Interface</w:t>
            </w:r>
            <w:r w:rsidR="00660A16">
              <w:rPr>
                <w:noProof/>
                <w:webHidden/>
              </w:rPr>
              <w:tab/>
            </w:r>
            <w:r w:rsidR="00660A16">
              <w:rPr>
                <w:noProof/>
                <w:webHidden/>
              </w:rPr>
              <w:fldChar w:fldCharType="begin"/>
            </w:r>
            <w:r w:rsidR="00660A16">
              <w:rPr>
                <w:noProof/>
                <w:webHidden/>
              </w:rPr>
              <w:instrText xml:space="preserve"> PAGEREF _Toc200506952 \h </w:instrText>
            </w:r>
            <w:r w:rsidR="00660A16">
              <w:rPr>
                <w:noProof/>
                <w:webHidden/>
              </w:rPr>
            </w:r>
            <w:r w:rsidR="00660A16">
              <w:rPr>
                <w:noProof/>
                <w:webHidden/>
              </w:rPr>
              <w:fldChar w:fldCharType="separate"/>
            </w:r>
            <w:r w:rsidR="00660A16">
              <w:rPr>
                <w:noProof/>
                <w:webHidden/>
              </w:rPr>
              <w:t>115</w:t>
            </w:r>
            <w:r w:rsidR="00660A16">
              <w:rPr>
                <w:noProof/>
                <w:webHidden/>
              </w:rPr>
              <w:fldChar w:fldCharType="end"/>
            </w:r>
          </w:hyperlink>
        </w:p>
        <w:p w14:paraId="18C724DC" w14:textId="70A33530"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3" w:history="1">
            <w:r w:rsidR="00660A16" w:rsidRPr="00887470">
              <w:rPr>
                <w:rStyle w:val="Hyperlink"/>
                <w:noProof/>
                <w:lang w:bidi="ar-EG"/>
              </w:rPr>
              <w:t>4.2.1.1.1.Logo Screen</w:t>
            </w:r>
            <w:r w:rsidR="00660A16">
              <w:rPr>
                <w:noProof/>
                <w:webHidden/>
              </w:rPr>
              <w:tab/>
            </w:r>
            <w:r w:rsidR="00660A16">
              <w:rPr>
                <w:noProof/>
                <w:webHidden/>
              </w:rPr>
              <w:fldChar w:fldCharType="begin"/>
            </w:r>
            <w:r w:rsidR="00660A16">
              <w:rPr>
                <w:noProof/>
                <w:webHidden/>
              </w:rPr>
              <w:instrText xml:space="preserve"> PAGEREF _Toc200506953 \h </w:instrText>
            </w:r>
            <w:r w:rsidR="00660A16">
              <w:rPr>
                <w:noProof/>
                <w:webHidden/>
              </w:rPr>
            </w:r>
            <w:r w:rsidR="00660A16">
              <w:rPr>
                <w:noProof/>
                <w:webHidden/>
              </w:rPr>
              <w:fldChar w:fldCharType="separate"/>
            </w:r>
            <w:r w:rsidR="00660A16">
              <w:rPr>
                <w:noProof/>
                <w:webHidden/>
              </w:rPr>
              <w:t>115</w:t>
            </w:r>
            <w:r w:rsidR="00660A16">
              <w:rPr>
                <w:noProof/>
                <w:webHidden/>
              </w:rPr>
              <w:fldChar w:fldCharType="end"/>
            </w:r>
          </w:hyperlink>
        </w:p>
        <w:p w14:paraId="2ADDB8BB" w14:textId="1A567BC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4" w:history="1">
            <w:r w:rsidR="00660A16" w:rsidRPr="00887470">
              <w:rPr>
                <w:rStyle w:val="Hyperlink"/>
                <w:noProof/>
                <w:lang w:bidi="ar-EG"/>
              </w:rPr>
              <w:t>4.2.1.1.2.</w:t>
            </w:r>
            <w:r w:rsidR="00660A16" w:rsidRPr="00887470">
              <w:rPr>
                <w:rStyle w:val="Hyperlink"/>
                <w:rFonts w:ascii="inherit" w:eastAsia="Times New Roman" w:hAnsi="inherit" w:cs="Courier New"/>
                <w:noProof/>
                <w:lang w:val="en"/>
              </w:rPr>
              <w:t xml:space="preserve"> </w:t>
            </w:r>
            <w:r w:rsidR="00660A16" w:rsidRPr="00887470">
              <w:rPr>
                <w:rStyle w:val="Hyperlink"/>
                <w:noProof/>
                <w:lang w:val="en" w:bidi="ar-EG"/>
              </w:rPr>
              <w:t>Login</w:t>
            </w:r>
            <w:r w:rsidR="00660A16" w:rsidRPr="00887470">
              <w:rPr>
                <w:rStyle w:val="Hyperlink"/>
                <w:noProof/>
                <w:rtl/>
                <w:lang w:bidi="ar-EG"/>
              </w:rPr>
              <w:t xml:space="preserve"> </w:t>
            </w:r>
            <w:r w:rsidR="00660A16" w:rsidRPr="00887470">
              <w:rPr>
                <w:rStyle w:val="Hyperlink"/>
                <w:noProof/>
                <w:lang w:bidi="ar-EG"/>
              </w:rPr>
              <w:t>Screen</w:t>
            </w:r>
            <w:r w:rsidR="00660A16">
              <w:rPr>
                <w:noProof/>
                <w:webHidden/>
              </w:rPr>
              <w:tab/>
            </w:r>
            <w:r w:rsidR="00660A16">
              <w:rPr>
                <w:noProof/>
                <w:webHidden/>
              </w:rPr>
              <w:fldChar w:fldCharType="begin"/>
            </w:r>
            <w:r w:rsidR="00660A16">
              <w:rPr>
                <w:noProof/>
                <w:webHidden/>
              </w:rPr>
              <w:instrText xml:space="preserve"> PAGEREF _Toc200506954 \h </w:instrText>
            </w:r>
            <w:r w:rsidR="00660A16">
              <w:rPr>
                <w:noProof/>
                <w:webHidden/>
              </w:rPr>
            </w:r>
            <w:r w:rsidR="00660A16">
              <w:rPr>
                <w:noProof/>
                <w:webHidden/>
              </w:rPr>
              <w:fldChar w:fldCharType="separate"/>
            </w:r>
            <w:r w:rsidR="00660A16">
              <w:rPr>
                <w:noProof/>
                <w:webHidden/>
              </w:rPr>
              <w:t>116</w:t>
            </w:r>
            <w:r w:rsidR="00660A16">
              <w:rPr>
                <w:noProof/>
                <w:webHidden/>
              </w:rPr>
              <w:fldChar w:fldCharType="end"/>
            </w:r>
          </w:hyperlink>
        </w:p>
        <w:p w14:paraId="1704A93D" w14:textId="429B89CD"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5" w:history="1">
            <w:r w:rsidR="00660A16" w:rsidRPr="00887470">
              <w:rPr>
                <w:rStyle w:val="Hyperlink"/>
                <w:noProof/>
                <w:lang w:bidi="ar-EG"/>
              </w:rPr>
              <w:t>4.2.1.1.3.</w:t>
            </w:r>
            <w:r w:rsidR="00660A16" w:rsidRPr="00887470">
              <w:rPr>
                <w:rStyle w:val="Hyperlink"/>
                <w:rFonts w:ascii="inherit" w:eastAsia="Times New Roman" w:hAnsi="inherit" w:cs="Courier New"/>
                <w:noProof/>
                <w:lang w:val="en"/>
              </w:rPr>
              <w:t xml:space="preserve"> </w:t>
            </w:r>
            <w:r w:rsidR="00660A16" w:rsidRPr="00887470">
              <w:rPr>
                <w:rStyle w:val="Hyperlink"/>
                <w:noProof/>
                <w:lang w:val="en" w:bidi="ar-EG"/>
              </w:rPr>
              <w:t>Registration</w:t>
            </w:r>
            <w:r w:rsidR="00660A16" w:rsidRPr="00887470">
              <w:rPr>
                <w:rStyle w:val="Hyperlink"/>
                <w:noProof/>
                <w:rtl/>
                <w:lang w:bidi="ar-EG"/>
              </w:rPr>
              <w:t xml:space="preserve"> </w:t>
            </w:r>
            <w:r w:rsidR="00660A16" w:rsidRPr="00887470">
              <w:rPr>
                <w:rStyle w:val="Hyperlink"/>
                <w:noProof/>
                <w:lang w:bidi="ar-EG"/>
              </w:rPr>
              <w:t>Screen</w:t>
            </w:r>
            <w:r w:rsidR="00660A16">
              <w:rPr>
                <w:noProof/>
                <w:webHidden/>
              </w:rPr>
              <w:tab/>
            </w:r>
            <w:r w:rsidR="00660A16">
              <w:rPr>
                <w:noProof/>
                <w:webHidden/>
              </w:rPr>
              <w:fldChar w:fldCharType="begin"/>
            </w:r>
            <w:r w:rsidR="00660A16">
              <w:rPr>
                <w:noProof/>
                <w:webHidden/>
              </w:rPr>
              <w:instrText xml:space="preserve"> PAGEREF _Toc200506955 \h </w:instrText>
            </w:r>
            <w:r w:rsidR="00660A16">
              <w:rPr>
                <w:noProof/>
                <w:webHidden/>
              </w:rPr>
            </w:r>
            <w:r w:rsidR="00660A16">
              <w:rPr>
                <w:noProof/>
                <w:webHidden/>
              </w:rPr>
              <w:fldChar w:fldCharType="separate"/>
            </w:r>
            <w:r w:rsidR="00660A16">
              <w:rPr>
                <w:noProof/>
                <w:webHidden/>
              </w:rPr>
              <w:t>117</w:t>
            </w:r>
            <w:r w:rsidR="00660A16">
              <w:rPr>
                <w:noProof/>
                <w:webHidden/>
              </w:rPr>
              <w:fldChar w:fldCharType="end"/>
            </w:r>
          </w:hyperlink>
        </w:p>
        <w:p w14:paraId="28DD51B1" w14:textId="3ADF5B8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6" w:history="1">
            <w:r w:rsidR="00660A16" w:rsidRPr="00887470">
              <w:rPr>
                <w:rStyle w:val="Hyperlink"/>
                <w:noProof/>
              </w:rPr>
              <w:t>4.2.1.1.4.Home Scree</w:t>
            </w:r>
            <w:r w:rsidR="00660A16">
              <w:rPr>
                <w:noProof/>
                <w:webHidden/>
              </w:rPr>
              <w:tab/>
            </w:r>
            <w:r w:rsidR="00660A16">
              <w:rPr>
                <w:noProof/>
                <w:webHidden/>
              </w:rPr>
              <w:fldChar w:fldCharType="begin"/>
            </w:r>
            <w:r w:rsidR="00660A16">
              <w:rPr>
                <w:noProof/>
                <w:webHidden/>
              </w:rPr>
              <w:instrText xml:space="preserve"> PAGEREF _Toc200506956 \h </w:instrText>
            </w:r>
            <w:r w:rsidR="00660A16">
              <w:rPr>
                <w:noProof/>
                <w:webHidden/>
              </w:rPr>
            </w:r>
            <w:r w:rsidR="00660A16">
              <w:rPr>
                <w:noProof/>
                <w:webHidden/>
              </w:rPr>
              <w:fldChar w:fldCharType="separate"/>
            </w:r>
            <w:r w:rsidR="00660A16">
              <w:rPr>
                <w:noProof/>
                <w:webHidden/>
              </w:rPr>
              <w:t>118</w:t>
            </w:r>
            <w:r w:rsidR="00660A16">
              <w:rPr>
                <w:noProof/>
                <w:webHidden/>
              </w:rPr>
              <w:fldChar w:fldCharType="end"/>
            </w:r>
          </w:hyperlink>
        </w:p>
        <w:p w14:paraId="4D93C68C" w14:textId="2CC43287"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7" w:history="1">
            <w:r w:rsidR="00660A16" w:rsidRPr="00887470">
              <w:rPr>
                <w:rStyle w:val="Hyperlink"/>
                <w:noProof/>
                <w:lang w:bidi="ar-EG"/>
              </w:rPr>
              <w:t>4.2.1.1.5.My Cart Screen</w:t>
            </w:r>
            <w:r w:rsidR="00660A16">
              <w:rPr>
                <w:noProof/>
                <w:webHidden/>
              </w:rPr>
              <w:tab/>
            </w:r>
            <w:r w:rsidR="00660A16">
              <w:rPr>
                <w:noProof/>
                <w:webHidden/>
              </w:rPr>
              <w:fldChar w:fldCharType="begin"/>
            </w:r>
            <w:r w:rsidR="00660A16">
              <w:rPr>
                <w:noProof/>
                <w:webHidden/>
              </w:rPr>
              <w:instrText xml:space="preserve"> PAGEREF _Toc200506957 \h </w:instrText>
            </w:r>
            <w:r w:rsidR="00660A16">
              <w:rPr>
                <w:noProof/>
                <w:webHidden/>
              </w:rPr>
            </w:r>
            <w:r w:rsidR="00660A16">
              <w:rPr>
                <w:noProof/>
                <w:webHidden/>
              </w:rPr>
              <w:fldChar w:fldCharType="separate"/>
            </w:r>
            <w:r w:rsidR="00660A16">
              <w:rPr>
                <w:noProof/>
                <w:webHidden/>
              </w:rPr>
              <w:t>120</w:t>
            </w:r>
            <w:r w:rsidR="00660A16">
              <w:rPr>
                <w:noProof/>
                <w:webHidden/>
              </w:rPr>
              <w:fldChar w:fldCharType="end"/>
            </w:r>
          </w:hyperlink>
        </w:p>
        <w:p w14:paraId="3934BB22" w14:textId="0D02BD45"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8" w:history="1">
            <w:r w:rsidR="00660A16" w:rsidRPr="00887470">
              <w:rPr>
                <w:rStyle w:val="Hyperlink"/>
                <w:noProof/>
                <w:lang w:bidi="ar-EG"/>
              </w:rPr>
              <w:t>4.2.1.1.6.Checkout Screen</w:t>
            </w:r>
            <w:r w:rsidR="00660A16">
              <w:rPr>
                <w:noProof/>
                <w:webHidden/>
              </w:rPr>
              <w:tab/>
            </w:r>
            <w:r w:rsidR="00660A16">
              <w:rPr>
                <w:noProof/>
                <w:webHidden/>
              </w:rPr>
              <w:fldChar w:fldCharType="begin"/>
            </w:r>
            <w:r w:rsidR="00660A16">
              <w:rPr>
                <w:noProof/>
                <w:webHidden/>
              </w:rPr>
              <w:instrText xml:space="preserve"> PAGEREF _Toc200506958 \h </w:instrText>
            </w:r>
            <w:r w:rsidR="00660A16">
              <w:rPr>
                <w:noProof/>
                <w:webHidden/>
              </w:rPr>
            </w:r>
            <w:r w:rsidR="00660A16">
              <w:rPr>
                <w:noProof/>
                <w:webHidden/>
              </w:rPr>
              <w:fldChar w:fldCharType="separate"/>
            </w:r>
            <w:r w:rsidR="00660A16">
              <w:rPr>
                <w:noProof/>
                <w:webHidden/>
              </w:rPr>
              <w:t>121</w:t>
            </w:r>
            <w:r w:rsidR="00660A16">
              <w:rPr>
                <w:noProof/>
                <w:webHidden/>
              </w:rPr>
              <w:fldChar w:fldCharType="end"/>
            </w:r>
          </w:hyperlink>
        </w:p>
        <w:p w14:paraId="36FBCBC3" w14:textId="1757E8A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59" w:history="1">
            <w:r w:rsidR="00660A16" w:rsidRPr="00887470">
              <w:rPr>
                <w:rStyle w:val="Hyperlink"/>
                <w:noProof/>
                <w:lang w:bidi="ar-EG"/>
              </w:rPr>
              <w:t>4.2.1.1.7.My Order Screen</w:t>
            </w:r>
            <w:r w:rsidR="00660A16">
              <w:rPr>
                <w:noProof/>
                <w:webHidden/>
              </w:rPr>
              <w:tab/>
            </w:r>
            <w:r w:rsidR="00660A16">
              <w:rPr>
                <w:noProof/>
                <w:webHidden/>
              </w:rPr>
              <w:fldChar w:fldCharType="begin"/>
            </w:r>
            <w:r w:rsidR="00660A16">
              <w:rPr>
                <w:noProof/>
                <w:webHidden/>
              </w:rPr>
              <w:instrText xml:space="preserve"> PAGEREF _Toc200506959 \h </w:instrText>
            </w:r>
            <w:r w:rsidR="00660A16">
              <w:rPr>
                <w:noProof/>
                <w:webHidden/>
              </w:rPr>
            </w:r>
            <w:r w:rsidR="00660A16">
              <w:rPr>
                <w:noProof/>
                <w:webHidden/>
              </w:rPr>
              <w:fldChar w:fldCharType="separate"/>
            </w:r>
            <w:r w:rsidR="00660A16">
              <w:rPr>
                <w:noProof/>
                <w:webHidden/>
              </w:rPr>
              <w:t>123</w:t>
            </w:r>
            <w:r w:rsidR="00660A16">
              <w:rPr>
                <w:noProof/>
                <w:webHidden/>
              </w:rPr>
              <w:fldChar w:fldCharType="end"/>
            </w:r>
          </w:hyperlink>
        </w:p>
        <w:p w14:paraId="74C4CB75" w14:textId="425F4F65"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0" w:history="1">
            <w:r w:rsidR="00660A16" w:rsidRPr="00887470">
              <w:rPr>
                <w:rStyle w:val="Hyperlink"/>
                <w:noProof/>
                <w:lang w:bidi="ar-EG"/>
              </w:rPr>
              <w:t>4.2.1.1.8.Notifications Screen</w:t>
            </w:r>
            <w:r w:rsidR="00660A16">
              <w:rPr>
                <w:noProof/>
                <w:webHidden/>
              </w:rPr>
              <w:tab/>
            </w:r>
            <w:r w:rsidR="00660A16">
              <w:rPr>
                <w:noProof/>
                <w:webHidden/>
              </w:rPr>
              <w:fldChar w:fldCharType="begin"/>
            </w:r>
            <w:r w:rsidR="00660A16">
              <w:rPr>
                <w:noProof/>
                <w:webHidden/>
              </w:rPr>
              <w:instrText xml:space="preserve"> PAGEREF _Toc200506960 \h </w:instrText>
            </w:r>
            <w:r w:rsidR="00660A16">
              <w:rPr>
                <w:noProof/>
                <w:webHidden/>
              </w:rPr>
            </w:r>
            <w:r w:rsidR="00660A16">
              <w:rPr>
                <w:noProof/>
                <w:webHidden/>
              </w:rPr>
              <w:fldChar w:fldCharType="separate"/>
            </w:r>
            <w:r w:rsidR="00660A16">
              <w:rPr>
                <w:noProof/>
                <w:webHidden/>
              </w:rPr>
              <w:t>127</w:t>
            </w:r>
            <w:r w:rsidR="00660A16">
              <w:rPr>
                <w:noProof/>
                <w:webHidden/>
              </w:rPr>
              <w:fldChar w:fldCharType="end"/>
            </w:r>
          </w:hyperlink>
        </w:p>
        <w:p w14:paraId="3CBE3C9E" w14:textId="732C352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1" w:history="1">
            <w:r w:rsidR="00660A16" w:rsidRPr="00887470">
              <w:rPr>
                <w:rStyle w:val="Hyperlink"/>
                <w:noProof/>
                <w:lang w:bidi="ar-EG"/>
              </w:rPr>
              <w:t>4.2.1.1.9.Profile Settings Screen</w:t>
            </w:r>
            <w:r w:rsidR="00660A16">
              <w:rPr>
                <w:noProof/>
                <w:webHidden/>
              </w:rPr>
              <w:tab/>
            </w:r>
            <w:r w:rsidR="00660A16">
              <w:rPr>
                <w:noProof/>
                <w:webHidden/>
              </w:rPr>
              <w:fldChar w:fldCharType="begin"/>
            </w:r>
            <w:r w:rsidR="00660A16">
              <w:rPr>
                <w:noProof/>
                <w:webHidden/>
              </w:rPr>
              <w:instrText xml:space="preserve"> PAGEREF _Toc200506961 \h </w:instrText>
            </w:r>
            <w:r w:rsidR="00660A16">
              <w:rPr>
                <w:noProof/>
                <w:webHidden/>
              </w:rPr>
            </w:r>
            <w:r w:rsidR="00660A16">
              <w:rPr>
                <w:noProof/>
                <w:webHidden/>
              </w:rPr>
              <w:fldChar w:fldCharType="separate"/>
            </w:r>
            <w:r w:rsidR="00660A16">
              <w:rPr>
                <w:noProof/>
                <w:webHidden/>
              </w:rPr>
              <w:t>128</w:t>
            </w:r>
            <w:r w:rsidR="00660A16">
              <w:rPr>
                <w:noProof/>
                <w:webHidden/>
              </w:rPr>
              <w:fldChar w:fldCharType="end"/>
            </w:r>
          </w:hyperlink>
        </w:p>
        <w:p w14:paraId="69284FA4" w14:textId="589BA6F6"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2" w:history="1">
            <w:r w:rsidR="00660A16" w:rsidRPr="00887470">
              <w:rPr>
                <w:rStyle w:val="Hyperlink"/>
                <w:noProof/>
              </w:rPr>
              <w:t>4.2.1.1.10. Categories Screen</w:t>
            </w:r>
            <w:r w:rsidR="00660A16">
              <w:rPr>
                <w:noProof/>
                <w:webHidden/>
              </w:rPr>
              <w:tab/>
            </w:r>
            <w:r w:rsidR="00660A16">
              <w:rPr>
                <w:noProof/>
                <w:webHidden/>
              </w:rPr>
              <w:fldChar w:fldCharType="begin"/>
            </w:r>
            <w:r w:rsidR="00660A16">
              <w:rPr>
                <w:noProof/>
                <w:webHidden/>
              </w:rPr>
              <w:instrText xml:space="preserve"> PAGEREF _Toc200506962 \h </w:instrText>
            </w:r>
            <w:r w:rsidR="00660A16">
              <w:rPr>
                <w:noProof/>
                <w:webHidden/>
              </w:rPr>
            </w:r>
            <w:r w:rsidR="00660A16">
              <w:rPr>
                <w:noProof/>
                <w:webHidden/>
              </w:rPr>
              <w:fldChar w:fldCharType="separate"/>
            </w:r>
            <w:r w:rsidR="00660A16">
              <w:rPr>
                <w:noProof/>
                <w:webHidden/>
              </w:rPr>
              <w:t>130</w:t>
            </w:r>
            <w:r w:rsidR="00660A16">
              <w:rPr>
                <w:noProof/>
                <w:webHidden/>
              </w:rPr>
              <w:fldChar w:fldCharType="end"/>
            </w:r>
          </w:hyperlink>
        </w:p>
        <w:p w14:paraId="4A84230A" w14:textId="30E3676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3" w:history="1">
            <w:r w:rsidR="00660A16" w:rsidRPr="00887470">
              <w:rPr>
                <w:rStyle w:val="Hyperlink"/>
                <w:noProof/>
              </w:rPr>
              <w:t>4.2.1.1.11.Profile Artisan Screen</w:t>
            </w:r>
            <w:r w:rsidR="00660A16">
              <w:rPr>
                <w:noProof/>
                <w:webHidden/>
              </w:rPr>
              <w:tab/>
            </w:r>
            <w:r w:rsidR="00660A16">
              <w:rPr>
                <w:noProof/>
                <w:webHidden/>
              </w:rPr>
              <w:fldChar w:fldCharType="begin"/>
            </w:r>
            <w:r w:rsidR="00660A16">
              <w:rPr>
                <w:noProof/>
                <w:webHidden/>
              </w:rPr>
              <w:instrText xml:space="preserve"> PAGEREF _Toc200506963 \h </w:instrText>
            </w:r>
            <w:r w:rsidR="00660A16">
              <w:rPr>
                <w:noProof/>
                <w:webHidden/>
              </w:rPr>
            </w:r>
            <w:r w:rsidR="00660A16">
              <w:rPr>
                <w:noProof/>
                <w:webHidden/>
              </w:rPr>
              <w:fldChar w:fldCharType="separate"/>
            </w:r>
            <w:r w:rsidR="00660A16">
              <w:rPr>
                <w:noProof/>
                <w:webHidden/>
              </w:rPr>
              <w:t>134</w:t>
            </w:r>
            <w:r w:rsidR="00660A16">
              <w:rPr>
                <w:noProof/>
                <w:webHidden/>
              </w:rPr>
              <w:fldChar w:fldCharType="end"/>
            </w:r>
          </w:hyperlink>
        </w:p>
        <w:p w14:paraId="4A411604" w14:textId="1C14906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4" w:history="1">
            <w:r w:rsidR="00660A16" w:rsidRPr="00887470">
              <w:rPr>
                <w:rStyle w:val="Hyperlink"/>
                <w:noProof/>
              </w:rPr>
              <w:t>4.2.1.1.12.Rate Artisan Screen</w:t>
            </w:r>
            <w:r w:rsidR="00660A16">
              <w:rPr>
                <w:noProof/>
                <w:webHidden/>
              </w:rPr>
              <w:tab/>
            </w:r>
            <w:r w:rsidR="00660A16">
              <w:rPr>
                <w:noProof/>
                <w:webHidden/>
              </w:rPr>
              <w:fldChar w:fldCharType="begin"/>
            </w:r>
            <w:r w:rsidR="00660A16">
              <w:rPr>
                <w:noProof/>
                <w:webHidden/>
              </w:rPr>
              <w:instrText xml:space="preserve"> PAGEREF _Toc200506964 \h </w:instrText>
            </w:r>
            <w:r w:rsidR="00660A16">
              <w:rPr>
                <w:noProof/>
                <w:webHidden/>
              </w:rPr>
            </w:r>
            <w:r w:rsidR="00660A16">
              <w:rPr>
                <w:noProof/>
                <w:webHidden/>
              </w:rPr>
              <w:fldChar w:fldCharType="separate"/>
            </w:r>
            <w:r w:rsidR="00660A16">
              <w:rPr>
                <w:noProof/>
                <w:webHidden/>
              </w:rPr>
              <w:t>135</w:t>
            </w:r>
            <w:r w:rsidR="00660A16">
              <w:rPr>
                <w:noProof/>
                <w:webHidden/>
              </w:rPr>
              <w:fldChar w:fldCharType="end"/>
            </w:r>
          </w:hyperlink>
        </w:p>
        <w:p w14:paraId="3DF67A0F" w14:textId="6396FEF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5" w:history="1">
            <w:r w:rsidR="00660A16" w:rsidRPr="00887470">
              <w:rPr>
                <w:rStyle w:val="Hyperlink"/>
                <w:noProof/>
              </w:rPr>
              <w:t>4.2.1.1.13.Settings Screen</w:t>
            </w:r>
            <w:r w:rsidR="00660A16">
              <w:rPr>
                <w:noProof/>
                <w:webHidden/>
              </w:rPr>
              <w:tab/>
            </w:r>
            <w:r w:rsidR="00660A16">
              <w:rPr>
                <w:noProof/>
                <w:webHidden/>
              </w:rPr>
              <w:fldChar w:fldCharType="begin"/>
            </w:r>
            <w:r w:rsidR="00660A16">
              <w:rPr>
                <w:noProof/>
                <w:webHidden/>
              </w:rPr>
              <w:instrText xml:space="preserve"> PAGEREF _Toc200506965 \h </w:instrText>
            </w:r>
            <w:r w:rsidR="00660A16">
              <w:rPr>
                <w:noProof/>
                <w:webHidden/>
              </w:rPr>
            </w:r>
            <w:r w:rsidR="00660A16">
              <w:rPr>
                <w:noProof/>
                <w:webHidden/>
              </w:rPr>
              <w:fldChar w:fldCharType="separate"/>
            </w:r>
            <w:r w:rsidR="00660A16">
              <w:rPr>
                <w:noProof/>
                <w:webHidden/>
              </w:rPr>
              <w:t>136</w:t>
            </w:r>
            <w:r w:rsidR="00660A16">
              <w:rPr>
                <w:noProof/>
                <w:webHidden/>
              </w:rPr>
              <w:fldChar w:fldCharType="end"/>
            </w:r>
          </w:hyperlink>
        </w:p>
        <w:p w14:paraId="33B56CCA" w14:textId="5323D92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6" w:history="1">
            <w:r w:rsidR="00660A16" w:rsidRPr="00887470">
              <w:rPr>
                <w:rStyle w:val="Hyperlink"/>
                <w:noProof/>
              </w:rPr>
              <w:t>4.2.1.1.14.Search Screen</w:t>
            </w:r>
            <w:r w:rsidR="00660A16">
              <w:rPr>
                <w:noProof/>
                <w:webHidden/>
              </w:rPr>
              <w:tab/>
            </w:r>
            <w:r w:rsidR="00660A16">
              <w:rPr>
                <w:noProof/>
                <w:webHidden/>
              </w:rPr>
              <w:fldChar w:fldCharType="begin"/>
            </w:r>
            <w:r w:rsidR="00660A16">
              <w:rPr>
                <w:noProof/>
                <w:webHidden/>
              </w:rPr>
              <w:instrText xml:space="preserve"> PAGEREF _Toc200506966 \h </w:instrText>
            </w:r>
            <w:r w:rsidR="00660A16">
              <w:rPr>
                <w:noProof/>
                <w:webHidden/>
              </w:rPr>
            </w:r>
            <w:r w:rsidR="00660A16">
              <w:rPr>
                <w:noProof/>
                <w:webHidden/>
              </w:rPr>
              <w:fldChar w:fldCharType="separate"/>
            </w:r>
            <w:r w:rsidR="00660A16">
              <w:rPr>
                <w:noProof/>
                <w:webHidden/>
              </w:rPr>
              <w:t>138</w:t>
            </w:r>
            <w:r w:rsidR="00660A16">
              <w:rPr>
                <w:noProof/>
                <w:webHidden/>
              </w:rPr>
              <w:fldChar w:fldCharType="end"/>
            </w:r>
          </w:hyperlink>
        </w:p>
        <w:p w14:paraId="521B44F8" w14:textId="352EE9A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7" w:history="1">
            <w:r w:rsidR="00660A16" w:rsidRPr="00887470">
              <w:rPr>
                <w:rStyle w:val="Hyperlink"/>
                <w:noProof/>
              </w:rPr>
              <w:t>4.2.1.1.15.</w:t>
            </w:r>
            <w:r w:rsidR="00660A16" w:rsidRPr="00887470">
              <w:rPr>
                <w:rStyle w:val="Hyperlink"/>
                <w:noProof/>
                <w:lang w:bidi="ar-EG"/>
              </w:rPr>
              <w:t>Rate Product Screen</w:t>
            </w:r>
            <w:r w:rsidR="00660A16">
              <w:rPr>
                <w:noProof/>
                <w:webHidden/>
              </w:rPr>
              <w:tab/>
            </w:r>
            <w:r w:rsidR="00660A16">
              <w:rPr>
                <w:noProof/>
                <w:webHidden/>
              </w:rPr>
              <w:fldChar w:fldCharType="begin"/>
            </w:r>
            <w:r w:rsidR="00660A16">
              <w:rPr>
                <w:noProof/>
                <w:webHidden/>
              </w:rPr>
              <w:instrText xml:space="preserve"> PAGEREF _Toc200506967 \h </w:instrText>
            </w:r>
            <w:r w:rsidR="00660A16">
              <w:rPr>
                <w:noProof/>
                <w:webHidden/>
              </w:rPr>
            </w:r>
            <w:r w:rsidR="00660A16">
              <w:rPr>
                <w:noProof/>
                <w:webHidden/>
              </w:rPr>
              <w:fldChar w:fldCharType="separate"/>
            </w:r>
            <w:r w:rsidR="00660A16">
              <w:rPr>
                <w:noProof/>
                <w:webHidden/>
              </w:rPr>
              <w:t>139</w:t>
            </w:r>
            <w:r w:rsidR="00660A16">
              <w:rPr>
                <w:noProof/>
                <w:webHidden/>
              </w:rPr>
              <w:fldChar w:fldCharType="end"/>
            </w:r>
          </w:hyperlink>
        </w:p>
        <w:p w14:paraId="7B31B1C9" w14:textId="3887B2FA"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68" w:history="1">
            <w:r w:rsidR="00660A16" w:rsidRPr="00887470">
              <w:rPr>
                <w:rStyle w:val="Hyperlink"/>
                <w:noProof/>
              </w:rPr>
              <w:t>4.2.1.2. Admin Interface</w:t>
            </w:r>
            <w:r w:rsidR="00660A16">
              <w:rPr>
                <w:noProof/>
                <w:webHidden/>
              </w:rPr>
              <w:tab/>
            </w:r>
            <w:r w:rsidR="00660A16">
              <w:rPr>
                <w:noProof/>
                <w:webHidden/>
              </w:rPr>
              <w:fldChar w:fldCharType="begin"/>
            </w:r>
            <w:r w:rsidR="00660A16">
              <w:rPr>
                <w:noProof/>
                <w:webHidden/>
              </w:rPr>
              <w:instrText xml:space="preserve"> PAGEREF _Toc200506968 \h </w:instrText>
            </w:r>
            <w:r w:rsidR="00660A16">
              <w:rPr>
                <w:noProof/>
                <w:webHidden/>
              </w:rPr>
            </w:r>
            <w:r w:rsidR="00660A16">
              <w:rPr>
                <w:noProof/>
                <w:webHidden/>
              </w:rPr>
              <w:fldChar w:fldCharType="separate"/>
            </w:r>
            <w:r w:rsidR="00660A16">
              <w:rPr>
                <w:noProof/>
                <w:webHidden/>
              </w:rPr>
              <w:t>140</w:t>
            </w:r>
            <w:r w:rsidR="00660A16">
              <w:rPr>
                <w:noProof/>
                <w:webHidden/>
              </w:rPr>
              <w:fldChar w:fldCharType="end"/>
            </w:r>
          </w:hyperlink>
        </w:p>
        <w:p w14:paraId="3C7E681A" w14:textId="3E438125"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69" w:history="1">
            <w:r w:rsidR="00660A16" w:rsidRPr="00887470">
              <w:rPr>
                <w:rStyle w:val="Hyperlink"/>
                <w:noProof/>
              </w:rPr>
              <w:t>4.2.1.2.1. Dashboard Screen</w:t>
            </w:r>
            <w:r w:rsidR="00660A16">
              <w:rPr>
                <w:noProof/>
                <w:webHidden/>
              </w:rPr>
              <w:tab/>
            </w:r>
            <w:r w:rsidR="00660A16">
              <w:rPr>
                <w:noProof/>
                <w:webHidden/>
              </w:rPr>
              <w:fldChar w:fldCharType="begin"/>
            </w:r>
            <w:r w:rsidR="00660A16">
              <w:rPr>
                <w:noProof/>
                <w:webHidden/>
              </w:rPr>
              <w:instrText xml:space="preserve"> PAGEREF _Toc200506969 \h </w:instrText>
            </w:r>
            <w:r w:rsidR="00660A16">
              <w:rPr>
                <w:noProof/>
                <w:webHidden/>
              </w:rPr>
            </w:r>
            <w:r w:rsidR="00660A16">
              <w:rPr>
                <w:noProof/>
                <w:webHidden/>
              </w:rPr>
              <w:fldChar w:fldCharType="separate"/>
            </w:r>
            <w:r w:rsidR="00660A16">
              <w:rPr>
                <w:noProof/>
                <w:webHidden/>
              </w:rPr>
              <w:t>140</w:t>
            </w:r>
            <w:r w:rsidR="00660A16">
              <w:rPr>
                <w:noProof/>
                <w:webHidden/>
              </w:rPr>
              <w:fldChar w:fldCharType="end"/>
            </w:r>
          </w:hyperlink>
        </w:p>
        <w:p w14:paraId="586C7F7E" w14:textId="271C853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0" w:history="1">
            <w:r w:rsidR="00660A16" w:rsidRPr="00887470">
              <w:rPr>
                <w:rStyle w:val="Hyperlink"/>
                <w:noProof/>
              </w:rPr>
              <w:t>4.2.1.2.2.ArtisanManagement Screen</w:t>
            </w:r>
            <w:r w:rsidR="00660A16">
              <w:rPr>
                <w:noProof/>
                <w:webHidden/>
              </w:rPr>
              <w:tab/>
            </w:r>
            <w:r w:rsidR="00660A16">
              <w:rPr>
                <w:noProof/>
                <w:webHidden/>
              </w:rPr>
              <w:fldChar w:fldCharType="begin"/>
            </w:r>
            <w:r w:rsidR="00660A16">
              <w:rPr>
                <w:noProof/>
                <w:webHidden/>
              </w:rPr>
              <w:instrText xml:space="preserve"> PAGEREF _Toc200506970 \h </w:instrText>
            </w:r>
            <w:r w:rsidR="00660A16">
              <w:rPr>
                <w:noProof/>
                <w:webHidden/>
              </w:rPr>
            </w:r>
            <w:r w:rsidR="00660A16">
              <w:rPr>
                <w:noProof/>
                <w:webHidden/>
              </w:rPr>
              <w:fldChar w:fldCharType="separate"/>
            </w:r>
            <w:r w:rsidR="00660A16">
              <w:rPr>
                <w:noProof/>
                <w:webHidden/>
              </w:rPr>
              <w:t>141</w:t>
            </w:r>
            <w:r w:rsidR="00660A16">
              <w:rPr>
                <w:noProof/>
                <w:webHidden/>
              </w:rPr>
              <w:fldChar w:fldCharType="end"/>
            </w:r>
          </w:hyperlink>
        </w:p>
        <w:p w14:paraId="5563DAA4" w14:textId="0D28AC16"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1" w:history="1">
            <w:r w:rsidR="00660A16" w:rsidRPr="00887470">
              <w:rPr>
                <w:rStyle w:val="Hyperlink"/>
                <w:noProof/>
              </w:rPr>
              <w:t>4.2.1.2.3.Client Management Screen</w:t>
            </w:r>
            <w:r w:rsidR="00660A16">
              <w:rPr>
                <w:noProof/>
                <w:webHidden/>
              </w:rPr>
              <w:tab/>
            </w:r>
            <w:r w:rsidR="00660A16">
              <w:rPr>
                <w:noProof/>
                <w:webHidden/>
              </w:rPr>
              <w:fldChar w:fldCharType="begin"/>
            </w:r>
            <w:r w:rsidR="00660A16">
              <w:rPr>
                <w:noProof/>
                <w:webHidden/>
              </w:rPr>
              <w:instrText xml:space="preserve"> PAGEREF _Toc200506971 \h </w:instrText>
            </w:r>
            <w:r w:rsidR="00660A16">
              <w:rPr>
                <w:noProof/>
                <w:webHidden/>
              </w:rPr>
            </w:r>
            <w:r w:rsidR="00660A16">
              <w:rPr>
                <w:noProof/>
                <w:webHidden/>
              </w:rPr>
              <w:fldChar w:fldCharType="separate"/>
            </w:r>
            <w:r w:rsidR="00660A16">
              <w:rPr>
                <w:noProof/>
                <w:webHidden/>
              </w:rPr>
              <w:t>143</w:t>
            </w:r>
            <w:r w:rsidR="00660A16">
              <w:rPr>
                <w:noProof/>
                <w:webHidden/>
              </w:rPr>
              <w:fldChar w:fldCharType="end"/>
            </w:r>
          </w:hyperlink>
        </w:p>
        <w:p w14:paraId="72C7A58F" w14:textId="1DFE6A0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2" w:history="1">
            <w:r w:rsidR="00660A16" w:rsidRPr="00887470">
              <w:rPr>
                <w:rStyle w:val="Hyperlink"/>
                <w:noProof/>
              </w:rPr>
              <w:t>4.2.1.2.4.Order Management Screen</w:t>
            </w:r>
            <w:r w:rsidR="00660A16">
              <w:rPr>
                <w:noProof/>
                <w:webHidden/>
              </w:rPr>
              <w:tab/>
            </w:r>
            <w:r w:rsidR="00660A16">
              <w:rPr>
                <w:noProof/>
                <w:webHidden/>
              </w:rPr>
              <w:fldChar w:fldCharType="begin"/>
            </w:r>
            <w:r w:rsidR="00660A16">
              <w:rPr>
                <w:noProof/>
                <w:webHidden/>
              </w:rPr>
              <w:instrText xml:space="preserve"> PAGEREF _Toc200506972 \h </w:instrText>
            </w:r>
            <w:r w:rsidR="00660A16">
              <w:rPr>
                <w:noProof/>
                <w:webHidden/>
              </w:rPr>
            </w:r>
            <w:r w:rsidR="00660A16">
              <w:rPr>
                <w:noProof/>
                <w:webHidden/>
              </w:rPr>
              <w:fldChar w:fldCharType="separate"/>
            </w:r>
            <w:r w:rsidR="00660A16">
              <w:rPr>
                <w:noProof/>
                <w:webHidden/>
              </w:rPr>
              <w:t>144</w:t>
            </w:r>
            <w:r w:rsidR="00660A16">
              <w:rPr>
                <w:noProof/>
                <w:webHidden/>
              </w:rPr>
              <w:fldChar w:fldCharType="end"/>
            </w:r>
          </w:hyperlink>
        </w:p>
        <w:p w14:paraId="702752F0" w14:textId="60CB337F"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3" w:history="1">
            <w:r w:rsidR="00660A16" w:rsidRPr="00887470">
              <w:rPr>
                <w:rStyle w:val="Hyperlink"/>
                <w:noProof/>
              </w:rPr>
              <w:t>4.2.1.2.5. Complaints and Support Screen</w:t>
            </w:r>
            <w:r w:rsidR="00660A16">
              <w:rPr>
                <w:noProof/>
                <w:webHidden/>
              </w:rPr>
              <w:tab/>
            </w:r>
            <w:r w:rsidR="00660A16">
              <w:rPr>
                <w:noProof/>
                <w:webHidden/>
              </w:rPr>
              <w:fldChar w:fldCharType="begin"/>
            </w:r>
            <w:r w:rsidR="00660A16">
              <w:rPr>
                <w:noProof/>
                <w:webHidden/>
              </w:rPr>
              <w:instrText xml:space="preserve"> PAGEREF _Toc200506973 \h </w:instrText>
            </w:r>
            <w:r w:rsidR="00660A16">
              <w:rPr>
                <w:noProof/>
                <w:webHidden/>
              </w:rPr>
            </w:r>
            <w:r w:rsidR="00660A16">
              <w:rPr>
                <w:noProof/>
                <w:webHidden/>
              </w:rPr>
              <w:fldChar w:fldCharType="separate"/>
            </w:r>
            <w:r w:rsidR="00660A16">
              <w:rPr>
                <w:noProof/>
                <w:webHidden/>
              </w:rPr>
              <w:t>145</w:t>
            </w:r>
            <w:r w:rsidR="00660A16">
              <w:rPr>
                <w:noProof/>
                <w:webHidden/>
              </w:rPr>
              <w:fldChar w:fldCharType="end"/>
            </w:r>
          </w:hyperlink>
        </w:p>
        <w:p w14:paraId="2FA5A1EC" w14:textId="39BA7C05"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4" w:history="1">
            <w:r w:rsidR="00660A16" w:rsidRPr="00887470">
              <w:rPr>
                <w:rStyle w:val="Hyperlink"/>
                <w:noProof/>
              </w:rPr>
              <w:t>4.2.1.2.6.Notifications Screen</w:t>
            </w:r>
            <w:r w:rsidR="00660A16">
              <w:rPr>
                <w:noProof/>
                <w:webHidden/>
              </w:rPr>
              <w:tab/>
            </w:r>
            <w:r w:rsidR="00660A16">
              <w:rPr>
                <w:noProof/>
                <w:webHidden/>
              </w:rPr>
              <w:fldChar w:fldCharType="begin"/>
            </w:r>
            <w:r w:rsidR="00660A16">
              <w:rPr>
                <w:noProof/>
                <w:webHidden/>
              </w:rPr>
              <w:instrText xml:space="preserve"> PAGEREF _Toc200506974 \h </w:instrText>
            </w:r>
            <w:r w:rsidR="00660A16">
              <w:rPr>
                <w:noProof/>
                <w:webHidden/>
              </w:rPr>
            </w:r>
            <w:r w:rsidR="00660A16">
              <w:rPr>
                <w:noProof/>
                <w:webHidden/>
              </w:rPr>
              <w:fldChar w:fldCharType="separate"/>
            </w:r>
            <w:r w:rsidR="00660A16">
              <w:rPr>
                <w:noProof/>
                <w:webHidden/>
              </w:rPr>
              <w:t>147</w:t>
            </w:r>
            <w:r w:rsidR="00660A16">
              <w:rPr>
                <w:noProof/>
                <w:webHidden/>
              </w:rPr>
              <w:fldChar w:fldCharType="end"/>
            </w:r>
          </w:hyperlink>
        </w:p>
        <w:p w14:paraId="0041A165" w14:textId="23EC9462"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75" w:history="1">
            <w:r w:rsidR="00660A16" w:rsidRPr="00887470">
              <w:rPr>
                <w:rStyle w:val="Hyperlink"/>
                <w:noProof/>
              </w:rPr>
              <w:t>4.2.1.3. Artisan Interface</w:t>
            </w:r>
            <w:r w:rsidR="00660A16">
              <w:rPr>
                <w:noProof/>
                <w:webHidden/>
              </w:rPr>
              <w:tab/>
            </w:r>
            <w:r w:rsidR="00660A16">
              <w:rPr>
                <w:noProof/>
                <w:webHidden/>
              </w:rPr>
              <w:fldChar w:fldCharType="begin"/>
            </w:r>
            <w:r w:rsidR="00660A16">
              <w:rPr>
                <w:noProof/>
                <w:webHidden/>
              </w:rPr>
              <w:instrText xml:space="preserve"> PAGEREF _Toc200506975 \h </w:instrText>
            </w:r>
            <w:r w:rsidR="00660A16">
              <w:rPr>
                <w:noProof/>
                <w:webHidden/>
              </w:rPr>
            </w:r>
            <w:r w:rsidR="00660A16">
              <w:rPr>
                <w:noProof/>
                <w:webHidden/>
              </w:rPr>
              <w:fldChar w:fldCharType="separate"/>
            </w:r>
            <w:r w:rsidR="00660A16">
              <w:rPr>
                <w:noProof/>
                <w:webHidden/>
              </w:rPr>
              <w:t>148</w:t>
            </w:r>
            <w:r w:rsidR="00660A16">
              <w:rPr>
                <w:noProof/>
                <w:webHidden/>
              </w:rPr>
              <w:fldChar w:fldCharType="end"/>
            </w:r>
          </w:hyperlink>
        </w:p>
        <w:p w14:paraId="70D95E2E" w14:textId="700FE396"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6" w:history="1">
            <w:r w:rsidR="00660A16" w:rsidRPr="00887470">
              <w:rPr>
                <w:rStyle w:val="Hyperlink"/>
                <w:noProof/>
              </w:rPr>
              <w:t>4.2.1.3.1.Home Screen</w:t>
            </w:r>
            <w:r w:rsidR="00660A16">
              <w:rPr>
                <w:noProof/>
                <w:webHidden/>
              </w:rPr>
              <w:tab/>
            </w:r>
            <w:r w:rsidR="00660A16">
              <w:rPr>
                <w:noProof/>
                <w:webHidden/>
              </w:rPr>
              <w:fldChar w:fldCharType="begin"/>
            </w:r>
            <w:r w:rsidR="00660A16">
              <w:rPr>
                <w:noProof/>
                <w:webHidden/>
              </w:rPr>
              <w:instrText xml:space="preserve"> PAGEREF _Toc200506976 \h </w:instrText>
            </w:r>
            <w:r w:rsidR="00660A16">
              <w:rPr>
                <w:noProof/>
                <w:webHidden/>
              </w:rPr>
            </w:r>
            <w:r w:rsidR="00660A16">
              <w:rPr>
                <w:noProof/>
                <w:webHidden/>
              </w:rPr>
              <w:fldChar w:fldCharType="separate"/>
            </w:r>
            <w:r w:rsidR="00660A16">
              <w:rPr>
                <w:noProof/>
                <w:webHidden/>
              </w:rPr>
              <w:t>148</w:t>
            </w:r>
            <w:r w:rsidR="00660A16">
              <w:rPr>
                <w:noProof/>
                <w:webHidden/>
              </w:rPr>
              <w:fldChar w:fldCharType="end"/>
            </w:r>
          </w:hyperlink>
        </w:p>
        <w:p w14:paraId="5DFEF748" w14:textId="02AEBA9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7" w:history="1">
            <w:r w:rsidR="00660A16" w:rsidRPr="00887470">
              <w:rPr>
                <w:rStyle w:val="Hyperlink"/>
                <w:noProof/>
              </w:rPr>
              <w:t>4.2.1.3.2. Order Screen</w:t>
            </w:r>
            <w:r w:rsidR="00660A16">
              <w:rPr>
                <w:noProof/>
                <w:webHidden/>
              </w:rPr>
              <w:tab/>
            </w:r>
            <w:r w:rsidR="00660A16">
              <w:rPr>
                <w:noProof/>
                <w:webHidden/>
              </w:rPr>
              <w:fldChar w:fldCharType="begin"/>
            </w:r>
            <w:r w:rsidR="00660A16">
              <w:rPr>
                <w:noProof/>
                <w:webHidden/>
              </w:rPr>
              <w:instrText xml:space="preserve"> PAGEREF _Toc200506977 \h </w:instrText>
            </w:r>
            <w:r w:rsidR="00660A16">
              <w:rPr>
                <w:noProof/>
                <w:webHidden/>
              </w:rPr>
            </w:r>
            <w:r w:rsidR="00660A16">
              <w:rPr>
                <w:noProof/>
                <w:webHidden/>
              </w:rPr>
              <w:fldChar w:fldCharType="separate"/>
            </w:r>
            <w:r w:rsidR="00660A16">
              <w:rPr>
                <w:noProof/>
                <w:webHidden/>
              </w:rPr>
              <w:t>150</w:t>
            </w:r>
            <w:r w:rsidR="00660A16">
              <w:rPr>
                <w:noProof/>
                <w:webHidden/>
              </w:rPr>
              <w:fldChar w:fldCharType="end"/>
            </w:r>
          </w:hyperlink>
        </w:p>
        <w:p w14:paraId="19617507" w14:textId="2F1B1B3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8" w:history="1">
            <w:r w:rsidR="00660A16" w:rsidRPr="00887470">
              <w:rPr>
                <w:rStyle w:val="Hyperlink"/>
                <w:noProof/>
              </w:rPr>
              <w:t>4.2.1.3.3 Add a Product Screen</w:t>
            </w:r>
            <w:r w:rsidR="00660A16">
              <w:rPr>
                <w:noProof/>
                <w:webHidden/>
              </w:rPr>
              <w:tab/>
            </w:r>
            <w:r w:rsidR="00660A16">
              <w:rPr>
                <w:noProof/>
                <w:webHidden/>
              </w:rPr>
              <w:fldChar w:fldCharType="begin"/>
            </w:r>
            <w:r w:rsidR="00660A16">
              <w:rPr>
                <w:noProof/>
                <w:webHidden/>
              </w:rPr>
              <w:instrText xml:space="preserve"> PAGEREF _Toc200506978 \h </w:instrText>
            </w:r>
            <w:r w:rsidR="00660A16">
              <w:rPr>
                <w:noProof/>
                <w:webHidden/>
              </w:rPr>
            </w:r>
            <w:r w:rsidR="00660A16">
              <w:rPr>
                <w:noProof/>
                <w:webHidden/>
              </w:rPr>
              <w:fldChar w:fldCharType="separate"/>
            </w:r>
            <w:r w:rsidR="00660A16">
              <w:rPr>
                <w:noProof/>
                <w:webHidden/>
              </w:rPr>
              <w:t>155</w:t>
            </w:r>
            <w:r w:rsidR="00660A16">
              <w:rPr>
                <w:noProof/>
                <w:webHidden/>
              </w:rPr>
              <w:fldChar w:fldCharType="end"/>
            </w:r>
          </w:hyperlink>
        </w:p>
        <w:p w14:paraId="4AD34849" w14:textId="067516C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79" w:history="1">
            <w:r w:rsidR="00660A16" w:rsidRPr="00887470">
              <w:rPr>
                <w:rStyle w:val="Hyperlink"/>
                <w:noProof/>
              </w:rPr>
              <w:t>4.2.1.3.4. Profile Screen</w:t>
            </w:r>
            <w:r w:rsidR="00660A16">
              <w:rPr>
                <w:noProof/>
                <w:webHidden/>
              </w:rPr>
              <w:tab/>
            </w:r>
            <w:r w:rsidR="00660A16">
              <w:rPr>
                <w:noProof/>
                <w:webHidden/>
              </w:rPr>
              <w:fldChar w:fldCharType="begin"/>
            </w:r>
            <w:r w:rsidR="00660A16">
              <w:rPr>
                <w:noProof/>
                <w:webHidden/>
              </w:rPr>
              <w:instrText xml:space="preserve"> PAGEREF _Toc200506979 \h </w:instrText>
            </w:r>
            <w:r w:rsidR="00660A16">
              <w:rPr>
                <w:noProof/>
                <w:webHidden/>
              </w:rPr>
            </w:r>
            <w:r w:rsidR="00660A16">
              <w:rPr>
                <w:noProof/>
                <w:webHidden/>
              </w:rPr>
              <w:fldChar w:fldCharType="separate"/>
            </w:r>
            <w:r w:rsidR="00660A16">
              <w:rPr>
                <w:noProof/>
                <w:webHidden/>
              </w:rPr>
              <w:t>156</w:t>
            </w:r>
            <w:r w:rsidR="00660A16">
              <w:rPr>
                <w:noProof/>
                <w:webHidden/>
              </w:rPr>
              <w:fldChar w:fldCharType="end"/>
            </w:r>
          </w:hyperlink>
        </w:p>
        <w:p w14:paraId="268901F2" w14:textId="04E68ECE"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80" w:history="1">
            <w:r w:rsidR="00660A16" w:rsidRPr="00887470">
              <w:rPr>
                <w:rStyle w:val="Hyperlink"/>
                <w:noProof/>
              </w:rPr>
              <w:t>4.2.1.3.4.1. Show and Edit a Product Screen</w:t>
            </w:r>
            <w:r w:rsidR="00660A16">
              <w:rPr>
                <w:noProof/>
                <w:webHidden/>
              </w:rPr>
              <w:tab/>
            </w:r>
            <w:r w:rsidR="00660A16">
              <w:rPr>
                <w:noProof/>
                <w:webHidden/>
              </w:rPr>
              <w:fldChar w:fldCharType="begin"/>
            </w:r>
            <w:r w:rsidR="00660A16">
              <w:rPr>
                <w:noProof/>
                <w:webHidden/>
              </w:rPr>
              <w:instrText xml:space="preserve"> PAGEREF _Toc200506980 \h </w:instrText>
            </w:r>
            <w:r w:rsidR="00660A16">
              <w:rPr>
                <w:noProof/>
                <w:webHidden/>
              </w:rPr>
            </w:r>
            <w:r w:rsidR="00660A16">
              <w:rPr>
                <w:noProof/>
                <w:webHidden/>
              </w:rPr>
              <w:fldChar w:fldCharType="separate"/>
            </w:r>
            <w:r w:rsidR="00660A16">
              <w:rPr>
                <w:noProof/>
                <w:webHidden/>
              </w:rPr>
              <w:t>156</w:t>
            </w:r>
            <w:r w:rsidR="00660A16">
              <w:rPr>
                <w:noProof/>
                <w:webHidden/>
              </w:rPr>
              <w:fldChar w:fldCharType="end"/>
            </w:r>
          </w:hyperlink>
        </w:p>
        <w:p w14:paraId="711C6A31" w14:textId="6E724F49" w:rsidR="00660A16" w:rsidRDefault="00CF35F4">
          <w:pPr>
            <w:pStyle w:val="TOC6"/>
            <w:tabs>
              <w:tab w:val="right" w:leader="dot" w:pos="9350"/>
            </w:tabs>
            <w:rPr>
              <w:rFonts w:asciiTheme="minorHAnsi" w:eastAsiaTheme="minorEastAsia" w:hAnsiTheme="minorHAnsi" w:cstheme="minorBidi"/>
              <w:noProof/>
              <w:kern w:val="2"/>
              <w14:ligatures w14:val="standardContextual"/>
            </w:rPr>
          </w:pPr>
          <w:hyperlink w:anchor="_Toc200506981" w:history="1">
            <w:r w:rsidR="00660A16" w:rsidRPr="00887470">
              <w:rPr>
                <w:rStyle w:val="Hyperlink"/>
                <w:noProof/>
              </w:rPr>
              <w:t>4.2.1.3.4.2.Profile Settings Screen</w:t>
            </w:r>
            <w:r w:rsidR="00660A16">
              <w:rPr>
                <w:noProof/>
                <w:webHidden/>
              </w:rPr>
              <w:tab/>
            </w:r>
            <w:r w:rsidR="00660A16">
              <w:rPr>
                <w:noProof/>
                <w:webHidden/>
              </w:rPr>
              <w:fldChar w:fldCharType="begin"/>
            </w:r>
            <w:r w:rsidR="00660A16">
              <w:rPr>
                <w:noProof/>
                <w:webHidden/>
              </w:rPr>
              <w:instrText xml:space="preserve"> PAGEREF _Toc200506981 \h </w:instrText>
            </w:r>
            <w:r w:rsidR="00660A16">
              <w:rPr>
                <w:noProof/>
                <w:webHidden/>
              </w:rPr>
            </w:r>
            <w:r w:rsidR="00660A16">
              <w:rPr>
                <w:noProof/>
                <w:webHidden/>
              </w:rPr>
              <w:fldChar w:fldCharType="separate"/>
            </w:r>
            <w:r w:rsidR="00660A16">
              <w:rPr>
                <w:noProof/>
                <w:webHidden/>
              </w:rPr>
              <w:t>157</w:t>
            </w:r>
            <w:r w:rsidR="00660A16">
              <w:rPr>
                <w:noProof/>
                <w:webHidden/>
              </w:rPr>
              <w:fldChar w:fldCharType="end"/>
            </w:r>
          </w:hyperlink>
        </w:p>
        <w:p w14:paraId="6A22CC5D" w14:textId="349D84C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2" w:history="1">
            <w:r w:rsidR="00660A16" w:rsidRPr="00887470">
              <w:rPr>
                <w:rStyle w:val="Hyperlink"/>
                <w:noProof/>
              </w:rPr>
              <w:t>4.2.1.3.5.Notifications Screen</w:t>
            </w:r>
            <w:r w:rsidR="00660A16">
              <w:rPr>
                <w:noProof/>
                <w:webHidden/>
              </w:rPr>
              <w:tab/>
            </w:r>
            <w:r w:rsidR="00660A16">
              <w:rPr>
                <w:noProof/>
                <w:webHidden/>
              </w:rPr>
              <w:fldChar w:fldCharType="begin"/>
            </w:r>
            <w:r w:rsidR="00660A16">
              <w:rPr>
                <w:noProof/>
                <w:webHidden/>
              </w:rPr>
              <w:instrText xml:space="preserve"> PAGEREF _Toc200506982 \h </w:instrText>
            </w:r>
            <w:r w:rsidR="00660A16">
              <w:rPr>
                <w:noProof/>
                <w:webHidden/>
              </w:rPr>
            </w:r>
            <w:r w:rsidR="00660A16">
              <w:rPr>
                <w:noProof/>
                <w:webHidden/>
              </w:rPr>
              <w:fldChar w:fldCharType="separate"/>
            </w:r>
            <w:r w:rsidR="00660A16">
              <w:rPr>
                <w:noProof/>
                <w:webHidden/>
              </w:rPr>
              <w:t>158</w:t>
            </w:r>
            <w:r w:rsidR="00660A16">
              <w:rPr>
                <w:noProof/>
                <w:webHidden/>
              </w:rPr>
              <w:fldChar w:fldCharType="end"/>
            </w:r>
          </w:hyperlink>
        </w:p>
        <w:p w14:paraId="540701A5" w14:textId="4E0E5EB0" w:rsidR="00660A16" w:rsidRDefault="00CF35F4">
          <w:pPr>
            <w:pStyle w:val="TOC3"/>
            <w:tabs>
              <w:tab w:val="right" w:leader="dot" w:pos="9350"/>
            </w:tabs>
            <w:rPr>
              <w:rFonts w:asciiTheme="minorHAnsi" w:eastAsiaTheme="minorEastAsia" w:hAnsiTheme="minorHAnsi"/>
              <w:noProof/>
            </w:rPr>
          </w:pPr>
          <w:hyperlink w:anchor="_Toc200506983" w:history="1">
            <w:r w:rsidR="00660A16" w:rsidRPr="00887470">
              <w:rPr>
                <w:rStyle w:val="Hyperlink"/>
                <w:noProof/>
              </w:rPr>
              <w:t>4.2.2 Mobile Application</w:t>
            </w:r>
            <w:r w:rsidR="00660A16">
              <w:rPr>
                <w:noProof/>
                <w:webHidden/>
              </w:rPr>
              <w:tab/>
            </w:r>
            <w:r w:rsidR="00660A16">
              <w:rPr>
                <w:noProof/>
                <w:webHidden/>
              </w:rPr>
              <w:fldChar w:fldCharType="begin"/>
            </w:r>
            <w:r w:rsidR="00660A16">
              <w:rPr>
                <w:noProof/>
                <w:webHidden/>
              </w:rPr>
              <w:instrText xml:space="preserve"> PAGEREF _Toc200506983 \h </w:instrText>
            </w:r>
            <w:r w:rsidR="00660A16">
              <w:rPr>
                <w:noProof/>
                <w:webHidden/>
              </w:rPr>
            </w:r>
            <w:r w:rsidR="00660A16">
              <w:rPr>
                <w:noProof/>
                <w:webHidden/>
              </w:rPr>
              <w:fldChar w:fldCharType="separate"/>
            </w:r>
            <w:r w:rsidR="00660A16">
              <w:rPr>
                <w:noProof/>
                <w:webHidden/>
              </w:rPr>
              <w:t>159</w:t>
            </w:r>
            <w:r w:rsidR="00660A16">
              <w:rPr>
                <w:noProof/>
                <w:webHidden/>
              </w:rPr>
              <w:fldChar w:fldCharType="end"/>
            </w:r>
          </w:hyperlink>
        </w:p>
        <w:p w14:paraId="2BD70C6E" w14:textId="3244B91E"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84" w:history="1">
            <w:r w:rsidR="00660A16" w:rsidRPr="00887470">
              <w:rPr>
                <w:rStyle w:val="Hyperlink"/>
                <w:noProof/>
              </w:rPr>
              <w:t>4.2.2.1. Client Interface</w:t>
            </w:r>
            <w:r w:rsidR="00660A16">
              <w:rPr>
                <w:noProof/>
                <w:webHidden/>
              </w:rPr>
              <w:tab/>
            </w:r>
            <w:r w:rsidR="00660A16">
              <w:rPr>
                <w:noProof/>
                <w:webHidden/>
              </w:rPr>
              <w:fldChar w:fldCharType="begin"/>
            </w:r>
            <w:r w:rsidR="00660A16">
              <w:rPr>
                <w:noProof/>
                <w:webHidden/>
              </w:rPr>
              <w:instrText xml:space="preserve"> PAGEREF _Toc200506984 \h </w:instrText>
            </w:r>
            <w:r w:rsidR="00660A16">
              <w:rPr>
                <w:noProof/>
                <w:webHidden/>
              </w:rPr>
            </w:r>
            <w:r w:rsidR="00660A16">
              <w:rPr>
                <w:noProof/>
                <w:webHidden/>
              </w:rPr>
              <w:fldChar w:fldCharType="separate"/>
            </w:r>
            <w:r w:rsidR="00660A16">
              <w:rPr>
                <w:noProof/>
                <w:webHidden/>
              </w:rPr>
              <w:t>159</w:t>
            </w:r>
            <w:r w:rsidR="00660A16">
              <w:rPr>
                <w:noProof/>
                <w:webHidden/>
              </w:rPr>
              <w:fldChar w:fldCharType="end"/>
            </w:r>
          </w:hyperlink>
        </w:p>
        <w:p w14:paraId="7404AA9B" w14:textId="0A025037"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5" w:history="1">
            <w:r w:rsidR="00660A16" w:rsidRPr="00887470">
              <w:rPr>
                <w:rStyle w:val="Hyperlink"/>
                <w:noProof/>
                <w:lang w:bidi="ar-EG"/>
              </w:rPr>
              <w:t>4.2.2.1.1.Login Screen</w:t>
            </w:r>
            <w:r w:rsidR="00660A16">
              <w:rPr>
                <w:noProof/>
                <w:webHidden/>
              </w:rPr>
              <w:tab/>
            </w:r>
            <w:r w:rsidR="00660A16">
              <w:rPr>
                <w:noProof/>
                <w:webHidden/>
              </w:rPr>
              <w:fldChar w:fldCharType="begin"/>
            </w:r>
            <w:r w:rsidR="00660A16">
              <w:rPr>
                <w:noProof/>
                <w:webHidden/>
              </w:rPr>
              <w:instrText xml:space="preserve"> PAGEREF _Toc200506985 \h </w:instrText>
            </w:r>
            <w:r w:rsidR="00660A16">
              <w:rPr>
                <w:noProof/>
                <w:webHidden/>
              </w:rPr>
            </w:r>
            <w:r w:rsidR="00660A16">
              <w:rPr>
                <w:noProof/>
                <w:webHidden/>
              </w:rPr>
              <w:fldChar w:fldCharType="separate"/>
            </w:r>
            <w:r w:rsidR="00660A16">
              <w:rPr>
                <w:noProof/>
                <w:webHidden/>
              </w:rPr>
              <w:t>159</w:t>
            </w:r>
            <w:r w:rsidR="00660A16">
              <w:rPr>
                <w:noProof/>
                <w:webHidden/>
              </w:rPr>
              <w:fldChar w:fldCharType="end"/>
            </w:r>
          </w:hyperlink>
        </w:p>
        <w:p w14:paraId="7211E38F" w14:textId="4A060274"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6" w:history="1">
            <w:r w:rsidR="00660A16" w:rsidRPr="00887470">
              <w:rPr>
                <w:rStyle w:val="Hyperlink"/>
                <w:noProof/>
                <w:lang w:bidi="ar-EG"/>
              </w:rPr>
              <w:t>4.2.2.1.2.RegistrationScreen</w:t>
            </w:r>
            <w:r w:rsidR="00660A16">
              <w:rPr>
                <w:noProof/>
                <w:webHidden/>
              </w:rPr>
              <w:tab/>
            </w:r>
            <w:r w:rsidR="00660A16">
              <w:rPr>
                <w:noProof/>
                <w:webHidden/>
              </w:rPr>
              <w:fldChar w:fldCharType="begin"/>
            </w:r>
            <w:r w:rsidR="00660A16">
              <w:rPr>
                <w:noProof/>
                <w:webHidden/>
              </w:rPr>
              <w:instrText xml:space="preserve"> PAGEREF _Toc200506986 \h </w:instrText>
            </w:r>
            <w:r w:rsidR="00660A16">
              <w:rPr>
                <w:noProof/>
                <w:webHidden/>
              </w:rPr>
            </w:r>
            <w:r w:rsidR="00660A16">
              <w:rPr>
                <w:noProof/>
                <w:webHidden/>
              </w:rPr>
              <w:fldChar w:fldCharType="separate"/>
            </w:r>
            <w:r w:rsidR="00660A16">
              <w:rPr>
                <w:noProof/>
                <w:webHidden/>
              </w:rPr>
              <w:t>162</w:t>
            </w:r>
            <w:r w:rsidR="00660A16">
              <w:rPr>
                <w:noProof/>
                <w:webHidden/>
              </w:rPr>
              <w:fldChar w:fldCharType="end"/>
            </w:r>
          </w:hyperlink>
        </w:p>
        <w:p w14:paraId="3353CA7A" w14:textId="713C5780"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7" w:history="1">
            <w:r w:rsidR="00660A16" w:rsidRPr="00887470">
              <w:rPr>
                <w:rStyle w:val="Hyperlink"/>
                <w:noProof/>
              </w:rPr>
              <w:t>4.2.2.1.3.Home</w:t>
            </w:r>
            <w:r w:rsidR="00660A16">
              <w:rPr>
                <w:noProof/>
                <w:webHidden/>
              </w:rPr>
              <w:tab/>
            </w:r>
            <w:r w:rsidR="00660A16">
              <w:rPr>
                <w:noProof/>
                <w:webHidden/>
              </w:rPr>
              <w:fldChar w:fldCharType="begin"/>
            </w:r>
            <w:r w:rsidR="00660A16">
              <w:rPr>
                <w:noProof/>
                <w:webHidden/>
              </w:rPr>
              <w:instrText xml:space="preserve"> PAGEREF _Toc200506987 \h </w:instrText>
            </w:r>
            <w:r w:rsidR="00660A16">
              <w:rPr>
                <w:noProof/>
                <w:webHidden/>
              </w:rPr>
            </w:r>
            <w:r w:rsidR="00660A16">
              <w:rPr>
                <w:noProof/>
                <w:webHidden/>
              </w:rPr>
              <w:fldChar w:fldCharType="separate"/>
            </w:r>
            <w:r w:rsidR="00660A16">
              <w:rPr>
                <w:noProof/>
                <w:webHidden/>
              </w:rPr>
              <w:t>165</w:t>
            </w:r>
            <w:r w:rsidR="00660A16">
              <w:rPr>
                <w:noProof/>
                <w:webHidden/>
              </w:rPr>
              <w:fldChar w:fldCharType="end"/>
            </w:r>
          </w:hyperlink>
        </w:p>
        <w:p w14:paraId="308B88F5" w14:textId="3713A8EC"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8" w:history="1">
            <w:r w:rsidR="00660A16" w:rsidRPr="00887470">
              <w:rPr>
                <w:rStyle w:val="Hyperlink"/>
                <w:noProof/>
                <w:lang w:bidi="ar-EG"/>
              </w:rPr>
              <w:t>4.2.2.1.4.Categories Screen</w:t>
            </w:r>
            <w:r w:rsidR="00660A16">
              <w:rPr>
                <w:noProof/>
                <w:webHidden/>
              </w:rPr>
              <w:tab/>
            </w:r>
            <w:r w:rsidR="00660A16">
              <w:rPr>
                <w:noProof/>
                <w:webHidden/>
              </w:rPr>
              <w:fldChar w:fldCharType="begin"/>
            </w:r>
            <w:r w:rsidR="00660A16">
              <w:rPr>
                <w:noProof/>
                <w:webHidden/>
              </w:rPr>
              <w:instrText xml:space="preserve"> PAGEREF _Toc200506988 \h </w:instrText>
            </w:r>
            <w:r w:rsidR="00660A16">
              <w:rPr>
                <w:noProof/>
                <w:webHidden/>
              </w:rPr>
            </w:r>
            <w:r w:rsidR="00660A16">
              <w:rPr>
                <w:noProof/>
                <w:webHidden/>
              </w:rPr>
              <w:fldChar w:fldCharType="separate"/>
            </w:r>
            <w:r w:rsidR="00660A16">
              <w:rPr>
                <w:noProof/>
                <w:webHidden/>
              </w:rPr>
              <w:t>168</w:t>
            </w:r>
            <w:r w:rsidR="00660A16">
              <w:rPr>
                <w:noProof/>
                <w:webHidden/>
              </w:rPr>
              <w:fldChar w:fldCharType="end"/>
            </w:r>
          </w:hyperlink>
        </w:p>
        <w:p w14:paraId="7411E249" w14:textId="552A79B0"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89" w:history="1">
            <w:r w:rsidR="00660A16" w:rsidRPr="00887470">
              <w:rPr>
                <w:rStyle w:val="Hyperlink"/>
                <w:noProof/>
              </w:rPr>
              <w:t>4.2.2.1.5. Cart Screen Implementation</w:t>
            </w:r>
            <w:r w:rsidR="00660A16">
              <w:rPr>
                <w:noProof/>
                <w:webHidden/>
              </w:rPr>
              <w:tab/>
            </w:r>
            <w:r w:rsidR="00660A16">
              <w:rPr>
                <w:noProof/>
                <w:webHidden/>
              </w:rPr>
              <w:fldChar w:fldCharType="begin"/>
            </w:r>
            <w:r w:rsidR="00660A16">
              <w:rPr>
                <w:noProof/>
                <w:webHidden/>
              </w:rPr>
              <w:instrText xml:space="preserve"> PAGEREF _Toc200506989 \h </w:instrText>
            </w:r>
            <w:r w:rsidR="00660A16">
              <w:rPr>
                <w:noProof/>
                <w:webHidden/>
              </w:rPr>
            </w:r>
            <w:r w:rsidR="00660A16">
              <w:rPr>
                <w:noProof/>
                <w:webHidden/>
              </w:rPr>
              <w:fldChar w:fldCharType="separate"/>
            </w:r>
            <w:r w:rsidR="00660A16">
              <w:rPr>
                <w:noProof/>
                <w:webHidden/>
              </w:rPr>
              <w:t>170</w:t>
            </w:r>
            <w:r w:rsidR="00660A16">
              <w:rPr>
                <w:noProof/>
                <w:webHidden/>
              </w:rPr>
              <w:fldChar w:fldCharType="end"/>
            </w:r>
          </w:hyperlink>
        </w:p>
        <w:p w14:paraId="6D230F11" w14:textId="26A8D61E"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0" w:history="1">
            <w:r w:rsidR="00660A16" w:rsidRPr="00887470">
              <w:rPr>
                <w:rStyle w:val="Hyperlink"/>
                <w:noProof/>
                <w:lang w:bidi="ar-EG"/>
              </w:rPr>
              <w:t>4.2.2.1.6.</w:t>
            </w:r>
            <w:r w:rsidR="00660A16" w:rsidRPr="00887470">
              <w:rPr>
                <w:rStyle w:val="Hyperlink"/>
                <w:noProof/>
              </w:rPr>
              <w:t xml:space="preserve"> </w:t>
            </w:r>
            <w:r w:rsidR="00660A16" w:rsidRPr="00887470">
              <w:rPr>
                <w:rStyle w:val="Hyperlink"/>
                <w:noProof/>
                <w:lang w:bidi="ar-EG"/>
              </w:rPr>
              <w:t>My Order Screen</w:t>
            </w:r>
            <w:r w:rsidR="00660A16">
              <w:rPr>
                <w:noProof/>
                <w:webHidden/>
              </w:rPr>
              <w:tab/>
            </w:r>
            <w:r w:rsidR="00660A16">
              <w:rPr>
                <w:noProof/>
                <w:webHidden/>
              </w:rPr>
              <w:fldChar w:fldCharType="begin"/>
            </w:r>
            <w:r w:rsidR="00660A16">
              <w:rPr>
                <w:noProof/>
                <w:webHidden/>
              </w:rPr>
              <w:instrText xml:space="preserve"> PAGEREF _Toc200506990 \h </w:instrText>
            </w:r>
            <w:r w:rsidR="00660A16">
              <w:rPr>
                <w:noProof/>
                <w:webHidden/>
              </w:rPr>
            </w:r>
            <w:r w:rsidR="00660A16">
              <w:rPr>
                <w:noProof/>
                <w:webHidden/>
              </w:rPr>
              <w:fldChar w:fldCharType="separate"/>
            </w:r>
            <w:r w:rsidR="00660A16">
              <w:rPr>
                <w:noProof/>
                <w:webHidden/>
              </w:rPr>
              <w:t>173</w:t>
            </w:r>
            <w:r w:rsidR="00660A16">
              <w:rPr>
                <w:noProof/>
                <w:webHidden/>
              </w:rPr>
              <w:fldChar w:fldCharType="end"/>
            </w:r>
          </w:hyperlink>
        </w:p>
        <w:p w14:paraId="7505E573" w14:textId="400DAF2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1" w:history="1">
            <w:r w:rsidR="00660A16" w:rsidRPr="00887470">
              <w:rPr>
                <w:rStyle w:val="Hyperlink"/>
                <w:noProof/>
                <w:lang w:bidi="ar-EG"/>
              </w:rPr>
              <w:t>4.2.2.1.7.Search Screen</w:t>
            </w:r>
            <w:r w:rsidR="00660A16">
              <w:rPr>
                <w:noProof/>
                <w:webHidden/>
              </w:rPr>
              <w:tab/>
            </w:r>
            <w:r w:rsidR="00660A16">
              <w:rPr>
                <w:noProof/>
                <w:webHidden/>
              </w:rPr>
              <w:fldChar w:fldCharType="begin"/>
            </w:r>
            <w:r w:rsidR="00660A16">
              <w:rPr>
                <w:noProof/>
                <w:webHidden/>
              </w:rPr>
              <w:instrText xml:space="preserve"> PAGEREF _Toc200506991 \h </w:instrText>
            </w:r>
            <w:r w:rsidR="00660A16">
              <w:rPr>
                <w:noProof/>
                <w:webHidden/>
              </w:rPr>
            </w:r>
            <w:r w:rsidR="00660A16">
              <w:rPr>
                <w:noProof/>
                <w:webHidden/>
              </w:rPr>
              <w:fldChar w:fldCharType="separate"/>
            </w:r>
            <w:r w:rsidR="00660A16">
              <w:rPr>
                <w:noProof/>
                <w:webHidden/>
              </w:rPr>
              <w:t>176</w:t>
            </w:r>
            <w:r w:rsidR="00660A16">
              <w:rPr>
                <w:noProof/>
                <w:webHidden/>
              </w:rPr>
              <w:fldChar w:fldCharType="end"/>
            </w:r>
          </w:hyperlink>
        </w:p>
        <w:p w14:paraId="7E406ABA" w14:textId="231542B4"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92" w:history="1">
            <w:r w:rsidR="00660A16" w:rsidRPr="00887470">
              <w:rPr>
                <w:rStyle w:val="Hyperlink"/>
                <w:noProof/>
                <w:lang w:bidi="ar-EG"/>
              </w:rPr>
              <w:t>4.2.2.2.Artisan Interface</w:t>
            </w:r>
            <w:r w:rsidR="00660A16">
              <w:rPr>
                <w:noProof/>
                <w:webHidden/>
              </w:rPr>
              <w:tab/>
            </w:r>
            <w:r w:rsidR="00660A16">
              <w:rPr>
                <w:noProof/>
                <w:webHidden/>
              </w:rPr>
              <w:fldChar w:fldCharType="begin"/>
            </w:r>
            <w:r w:rsidR="00660A16">
              <w:rPr>
                <w:noProof/>
                <w:webHidden/>
              </w:rPr>
              <w:instrText xml:space="preserve"> PAGEREF _Toc200506992 \h </w:instrText>
            </w:r>
            <w:r w:rsidR="00660A16">
              <w:rPr>
                <w:noProof/>
                <w:webHidden/>
              </w:rPr>
            </w:r>
            <w:r w:rsidR="00660A16">
              <w:rPr>
                <w:noProof/>
                <w:webHidden/>
              </w:rPr>
              <w:fldChar w:fldCharType="separate"/>
            </w:r>
            <w:r w:rsidR="00660A16">
              <w:rPr>
                <w:noProof/>
                <w:webHidden/>
              </w:rPr>
              <w:t>179</w:t>
            </w:r>
            <w:r w:rsidR="00660A16">
              <w:rPr>
                <w:noProof/>
                <w:webHidden/>
              </w:rPr>
              <w:fldChar w:fldCharType="end"/>
            </w:r>
          </w:hyperlink>
        </w:p>
        <w:p w14:paraId="084B6ED0" w14:textId="33AE74C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3" w:history="1">
            <w:r w:rsidR="00660A16" w:rsidRPr="00887470">
              <w:rPr>
                <w:rStyle w:val="Hyperlink"/>
                <w:noProof/>
                <w:lang w:bidi="ar-EG"/>
              </w:rPr>
              <w:t>4.2.2.2.1.home screen</w:t>
            </w:r>
            <w:r w:rsidR="00660A16">
              <w:rPr>
                <w:noProof/>
                <w:webHidden/>
              </w:rPr>
              <w:tab/>
            </w:r>
            <w:r w:rsidR="00660A16">
              <w:rPr>
                <w:noProof/>
                <w:webHidden/>
              </w:rPr>
              <w:fldChar w:fldCharType="begin"/>
            </w:r>
            <w:r w:rsidR="00660A16">
              <w:rPr>
                <w:noProof/>
                <w:webHidden/>
              </w:rPr>
              <w:instrText xml:space="preserve"> PAGEREF _Toc200506993 \h </w:instrText>
            </w:r>
            <w:r w:rsidR="00660A16">
              <w:rPr>
                <w:noProof/>
                <w:webHidden/>
              </w:rPr>
            </w:r>
            <w:r w:rsidR="00660A16">
              <w:rPr>
                <w:noProof/>
                <w:webHidden/>
              </w:rPr>
              <w:fldChar w:fldCharType="separate"/>
            </w:r>
            <w:r w:rsidR="00660A16">
              <w:rPr>
                <w:noProof/>
                <w:webHidden/>
              </w:rPr>
              <w:t>179</w:t>
            </w:r>
            <w:r w:rsidR="00660A16">
              <w:rPr>
                <w:noProof/>
                <w:webHidden/>
              </w:rPr>
              <w:fldChar w:fldCharType="end"/>
            </w:r>
          </w:hyperlink>
        </w:p>
        <w:p w14:paraId="50E6E42C" w14:textId="5B1F1CF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4" w:history="1">
            <w:r w:rsidR="00660A16" w:rsidRPr="00887470">
              <w:rPr>
                <w:rStyle w:val="Hyperlink"/>
                <w:noProof/>
                <w:lang w:bidi="ar-EG"/>
              </w:rPr>
              <w:t>4.2.2.2.2.Profile Artisan</w:t>
            </w:r>
            <w:r w:rsidR="00660A16">
              <w:rPr>
                <w:noProof/>
                <w:webHidden/>
              </w:rPr>
              <w:tab/>
            </w:r>
            <w:r w:rsidR="00660A16">
              <w:rPr>
                <w:noProof/>
                <w:webHidden/>
              </w:rPr>
              <w:fldChar w:fldCharType="begin"/>
            </w:r>
            <w:r w:rsidR="00660A16">
              <w:rPr>
                <w:noProof/>
                <w:webHidden/>
              </w:rPr>
              <w:instrText xml:space="preserve"> PAGEREF _Toc200506994 \h </w:instrText>
            </w:r>
            <w:r w:rsidR="00660A16">
              <w:rPr>
                <w:noProof/>
                <w:webHidden/>
              </w:rPr>
            </w:r>
            <w:r w:rsidR="00660A16">
              <w:rPr>
                <w:noProof/>
                <w:webHidden/>
              </w:rPr>
              <w:fldChar w:fldCharType="separate"/>
            </w:r>
            <w:r w:rsidR="00660A16">
              <w:rPr>
                <w:noProof/>
                <w:webHidden/>
              </w:rPr>
              <w:t>183</w:t>
            </w:r>
            <w:r w:rsidR="00660A16">
              <w:rPr>
                <w:noProof/>
                <w:webHidden/>
              </w:rPr>
              <w:fldChar w:fldCharType="end"/>
            </w:r>
          </w:hyperlink>
        </w:p>
        <w:p w14:paraId="44CC582E" w14:textId="551CCE1D"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5" w:history="1">
            <w:r w:rsidR="00660A16" w:rsidRPr="00887470">
              <w:rPr>
                <w:rStyle w:val="Hyperlink"/>
                <w:noProof/>
                <w:lang w:bidi="ar-EG"/>
              </w:rPr>
              <w:t>4.2.2.2.3. Orders Screen</w:t>
            </w:r>
            <w:r w:rsidR="00660A16">
              <w:rPr>
                <w:noProof/>
                <w:webHidden/>
              </w:rPr>
              <w:tab/>
            </w:r>
            <w:r w:rsidR="00660A16">
              <w:rPr>
                <w:noProof/>
                <w:webHidden/>
              </w:rPr>
              <w:fldChar w:fldCharType="begin"/>
            </w:r>
            <w:r w:rsidR="00660A16">
              <w:rPr>
                <w:noProof/>
                <w:webHidden/>
              </w:rPr>
              <w:instrText xml:space="preserve"> PAGEREF _Toc200506995 \h </w:instrText>
            </w:r>
            <w:r w:rsidR="00660A16">
              <w:rPr>
                <w:noProof/>
                <w:webHidden/>
              </w:rPr>
            </w:r>
            <w:r w:rsidR="00660A16">
              <w:rPr>
                <w:noProof/>
                <w:webHidden/>
              </w:rPr>
              <w:fldChar w:fldCharType="separate"/>
            </w:r>
            <w:r w:rsidR="00660A16">
              <w:rPr>
                <w:noProof/>
                <w:webHidden/>
              </w:rPr>
              <w:t>187</w:t>
            </w:r>
            <w:r w:rsidR="00660A16">
              <w:rPr>
                <w:noProof/>
                <w:webHidden/>
              </w:rPr>
              <w:fldChar w:fldCharType="end"/>
            </w:r>
          </w:hyperlink>
        </w:p>
        <w:p w14:paraId="6E5FC1A3" w14:textId="4DC2ED92"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6" w:history="1">
            <w:r w:rsidR="00660A16" w:rsidRPr="00887470">
              <w:rPr>
                <w:rStyle w:val="Hyperlink"/>
                <w:noProof/>
                <w:lang w:bidi="ar-EG"/>
              </w:rPr>
              <w:t>4.2.2.2.4. Add product screen</w:t>
            </w:r>
            <w:r w:rsidR="00660A16">
              <w:rPr>
                <w:noProof/>
                <w:webHidden/>
              </w:rPr>
              <w:tab/>
            </w:r>
            <w:r w:rsidR="00660A16">
              <w:rPr>
                <w:noProof/>
                <w:webHidden/>
              </w:rPr>
              <w:fldChar w:fldCharType="begin"/>
            </w:r>
            <w:r w:rsidR="00660A16">
              <w:rPr>
                <w:noProof/>
                <w:webHidden/>
              </w:rPr>
              <w:instrText xml:space="preserve"> PAGEREF _Toc200506996 \h </w:instrText>
            </w:r>
            <w:r w:rsidR="00660A16">
              <w:rPr>
                <w:noProof/>
                <w:webHidden/>
              </w:rPr>
            </w:r>
            <w:r w:rsidR="00660A16">
              <w:rPr>
                <w:noProof/>
                <w:webHidden/>
              </w:rPr>
              <w:fldChar w:fldCharType="separate"/>
            </w:r>
            <w:r w:rsidR="00660A16">
              <w:rPr>
                <w:noProof/>
                <w:webHidden/>
              </w:rPr>
              <w:t>192</w:t>
            </w:r>
            <w:r w:rsidR="00660A16">
              <w:rPr>
                <w:noProof/>
                <w:webHidden/>
              </w:rPr>
              <w:fldChar w:fldCharType="end"/>
            </w:r>
          </w:hyperlink>
        </w:p>
        <w:p w14:paraId="6A947DC1" w14:textId="692DFB0D"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6997" w:history="1">
            <w:r w:rsidR="00660A16" w:rsidRPr="00887470">
              <w:rPr>
                <w:rStyle w:val="Hyperlink"/>
                <w:noProof/>
                <w:lang w:bidi="ar-EG"/>
              </w:rPr>
              <w:t>4.2.2.3.Admin Interface</w:t>
            </w:r>
            <w:r w:rsidR="00660A16">
              <w:rPr>
                <w:noProof/>
                <w:webHidden/>
              </w:rPr>
              <w:tab/>
            </w:r>
            <w:r w:rsidR="00660A16">
              <w:rPr>
                <w:noProof/>
                <w:webHidden/>
              </w:rPr>
              <w:fldChar w:fldCharType="begin"/>
            </w:r>
            <w:r w:rsidR="00660A16">
              <w:rPr>
                <w:noProof/>
                <w:webHidden/>
              </w:rPr>
              <w:instrText xml:space="preserve"> PAGEREF _Toc200506997 \h </w:instrText>
            </w:r>
            <w:r w:rsidR="00660A16">
              <w:rPr>
                <w:noProof/>
                <w:webHidden/>
              </w:rPr>
            </w:r>
            <w:r w:rsidR="00660A16">
              <w:rPr>
                <w:noProof/>
                <w:webHidden/>
              </w:rPr>
              <w:fldChar w:fldCharType="separate"/>
            </w:r>
            <w:r w:rsidR="00660A16">
              <w:rPr>
                <w:noProof/>
                <w:webHidden/>
              </w:rPr>
              <w:t>195</w:t>
            </w:r>
            <w:r w:rsidR="00660A16">
              <w:rPr>
                <w:noProof/>
                <w:webHidden/>
              </w:rPr>
              <w:fldChar w:fldCharType="end"/>
            </w:r>
          </w:hyperlink>
        </w:p>
        <w:p w14:paraId="5DA9328C" w14:textId="55A80F78"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8" w:history="1">
            <w:r w:rsidR="00660A16" w:rsidRPr="00887470">
              <w:rPr>
                <w:rStyle w:val="Hyperlink"/>
                <w:noProof/>
                <w:lang w:bidi="ar-EG"/>
              </w:rPr>
              <w:t>4.2.2.3.1.Artisans Management Screen</w:t>
            </w:r>
            <w:r w:rsidR="00660A16">
              <w:rPr>
                <w:noProof/>
                <w:webHidden/>
              </w:rPr>
              <w:tab/>
            </w:r>
            <w:r w:rsidR="00660A16">
              <w:rPr>
                <w:noProof/>
                <w:webHidden/>
              </w:rPr>
              <w:fldChar w:fldCharType="begin"/>
            </w:r>
            <w:r w:rsidR="00660A16">
              <w:rPr>
                <w:noProof/>
                <w:webHidden/>
              </w:rPr>
              <w:instrText xml:space="preserve"> PAGEREF _Toc200506998 \h </w:instrText>
            </w:r>
            <w:r w:rsidR="00660A16">
              <w:rPr>
                <w:noProof/>
                <w:webHidden/>
              </w:rPr>
            </w:r>
            <w:r w:rsidR="00660A16">
              <w:rPr>
                <w:noProof/>
                <w:webHidden/>
              </w:rPr>
              <w:fldChar w:fldCharType="separate"/>
            </w:r>
            <w:r w:rsidR="00660A16">
              <w:rPr>
                <w:noProof/>
                <w:webHidden/>
              </w:rPr>
              <w:t>195</w:t>
            </w:r>
            <w:r w:rsidR="00660A16">
              <w:rPr>
                <w:noProof/>
                <w:webHidden/>
              </w:rPr>
              <w:fldChar w:fldCharType="end"/>
            </w:r>
          </w:hyperlink>
        </w:p>
        <w:p w14:paraId="3F05121B" w14:textId="7CD61487"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6999" w:history="1">
            <w:r w:rsidR="00660A16" w:rsidRPr="00887470">
              <w:rPr>
                <w:rStyle w:val="Hyperlink"/>
                <w:noProof/>
                <w:lang w:bidi="ar-EG"/>
              </w:rPr>
              <w:t>4.2.2.3.2. Clients Management Screen</w:t>
            </w:r>
            <w:r w:rsidR="00660A16">
              <w:rPr>
                <w:noProof/>
                <w:webHidden/>
              </w:rPr>
              <w:tab/>
            </w:r>
            <w:r w:rsidR="00660A16">
              <w:rPr>
                <w:noProof/>
                <w:webHidden/>
              </w:rPr>
              <w:fldChar w:fldCharType="begin"/>
            </w:r>
            <w:r w:rsidR="00660A16">
              <w:rPr>
                <w:noProof/>
                <w:webHidden/>
              </w:rPr>
              <w:instrText xml:space="preserve"> PAGEREF _Toc200506999 \h </w:instrText>
            </w:r>
            <w:r w:rsidR="00660A16">
              <w:rPr>
                <w:noProof/>
                <w:webHidden/>
              </w:rPr>
            </w:r>
            <w:r w:rsidR="00660A16">
              <w:rPr>
                <w:noProof/>
                <w:webHidden/>
              </w:rPr>
              <w:fldChar w:fldCharType="separate"/>
            </w:r>
            <w:r w:rsidR="00660A16">
              <w:rPr>
                <w:noProof/>
                <w:webHidden/>
              </w:rPr>
              <w:t>199</w:t>
            </w:r>
            <w:r w:rsidR="00660A16">
              <w:rPr>
                <w:noProof/>
                <w:webHidden/>
              </w:rPr>
              <w:fldChar w:fldCharType="end"/>
            </w:r>
          </w:hyperlink>
        </w:p>
        <w:p w14:paraId="40946934" w14:textId="39099EC9"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7000" w:history="1">
            <w:r w:rsidR="00660A16" w:rsidRPr="00887470">
              <w:rPr>
                <w:rStyle w:val="Hyperlink"/>
                <w:noProof/>
                <w:lang w:bidi="ar-EG"/>
              </w:rPr>
              <w:t>4.2.2.3.3.Complaints and Supports Screen</w:t>
            </w:r>
            <w:r w:rsidR="00660A16">
              <w:rPr>
                <w:noProof/>
                <w:webHidden/>
              </w:rPr>
              <w:tab/>
            </w:r>
            <w:r w:rsidR="00660A16">
              <w:rPr>
                <w:noProof/>
                <w:webHidden/>
              </w:rPr>
              <w:fldChar w:fldCharType="begin"/>
            </w:r>
            <w:r w:rsidR="00660A16">
              <w:rPr>
                <w:noProof/>
                <w:webHidden/>
              </w:rPr>
              <w:instrText xml:space="preserve"> PAGEREF _Toc200507000 \h </w:instrText>
            </w:r>
            <w:r w:rsidR="00660A16">
              <w:rPr>
                <w:noProof/>
                <w:webHidden/>
              </w:rPr>
            </w:r>
            <w:r w:rsidR="00660A16">
              <w:rPr>
                <w:noProof/>
                <w:webHidden/>
              </w:rPr>
              <w:fldChar w:fldCharType="separate"/>
            </w:r>
            <w:r w:rsidR="00660A16">
              <w:rPr>
                <w:noProof/>
                <w:webHidden/>
              </w:rPr>
              <w:t>203</w:t>
            </w:r>
            <w:r w:rsidR="00660A16">
              <w:rPr>
                <w:noProof/>
                <w:webHidden/>
              </w:rPr>
              <w:fldChar w:fldCharType="end"/>
            </w:r>
          </w:hyperlink>
        </w:p>
        <w:p w14:paraId="1894D01A" w14:textId="48E926D3"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7001" w:history="1">
            <w:r w:rsidR="00660A16" w:rsidRPr="00887470">
              <w:rPr>
                <w:rStyle w:val="Hyperlink"/>
                <w:noProof/>
                <w:lang w:bidi="ar-EG"/>
              </w:rPr>
              <w:t>4.2.2.3.4. Custom Navigator Screen</w:t>
            </w:r>
            <w:r w:rsidR="00660A16">
              <w:rPr>
                <w:noProof/>
                <w:webHidden/>
              </w:rPr>
              <w:tab/>
            </w:r>
            <w:r w:rsidR="00660A16">
              <w:rPr>
                <w:noProof/>
                <w:webHidden/>
              </w:rPr>
              <w:fldChar w:fldCharType="begin"/>
            </w:r>
            <w:r w:rsidR="00660A16">
              <w:rPr>
                <w:noProof/>
                <w:webHidden/>
              </w:rPr>
              <w:instrText xml:space="preserve"> PAGEREF _Toc200507001 \h </w:instrText>
            </w:r>
            <w:r w:rsidR="00660A16">
              <w:rPr>
                <w:noProof/>
                <w:webHidden/>
              </w:rPr>
            </w:r>
            <w:r w:rsidR="00660A16">
              <w:rPr>
                <w:noProof/>
                <w:webHidden/>
              </w:rPr>
              <w:fldChar w:fldCharType="separate"/>
            </w:r>
            <w:r w:rsidR="00660A16">
              <w:rPr>
                <w:noProof/>
                <w:webHidden/>
              </w:rPr>
              <w:t>207</w:t>
            </w:r>
            <w:r w:rsidR="00660A16">
              <w:rPr>
                <w:noProof/>
                <w:webHidden/>
              </w:rPr>
              <w:fldChar w:fldCharType="end"/>
            </w:r>
          </w:hyperlink>
        </w:p>
        <w:p w14:paraId="2000319D" w14:textId="626116DA"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7002" w:history="1">
            <w:r w:rsidR="00660A16" w:rsidRPr="00887470">
              <w:rPr>
                <w:rStyle w:val="Hyperlink"/>
                <w:noProof/>
                <w:lang w:bidi="ar-EG"/>
              </w:rPr>
              <w:t>4.2.2.3.5.Dashboard Screen</w:t>
            </w:r>
            <w:r w:rsidR="00660A16">
              <w:rPr>
                <w:noProof/>
                <w:webHidden/>
              </w:rPr>
              <w:tab/>
            </w:r>
            <w:r w:rsidR="00660A16">
              <w:rPr>
                <w:noProof/>
                <w:webHidden/>
              </w:rPr>
              <w:fldChar w:fldCharType="begin"/>
            </w:r>
            <w:r w:rsidR="00660A16">
              <w:rPr>
                <w:noProof/>
                <w:webHidden/>
              </w:rPr>
              <w:instrText xml:space="preserve"> PAGEREF _Toc200507002 \h </w:instrText>
            </w:r>
            <w:r w:rsidR="00660A16">
              <w:rPr>
                <w:noProof/>
                <w:webHidden/>
              </w:rPr>
            </w:r>
            <w:r w:rsidR="00660A16">
              <w:rPr>
                <w:noProof/>
                <w:webHidden/>
              </w:rPr>
              <w:fldChar w:fldCharType="separate"/>
            </w:r>
            <w:r w:rsidR="00660A16">
              <w:rPr>
                <w:noProof/>
                <w:webHidden/>
              </w:rPr>
              <w:t>211</w:t>
            </w:r>
            <w:r w:rsidR="00660A16">
              <w:rPr>
                <w:noProof/>
                <w:webHidden/>
              </w:rPr>
              <w:fldChar w:fldCharType="end"/>
            </w:r>
          </w:hyperlink>
        </w:p>
        <w:p w14:paraId="427C2868" w14:textId="0015CE22" w:rsidR="00660A16" w:rsidRDefault="00CF35F4">
          <w:pPr>
            <w:pStyle w:val="TOC5"/>
            <w:tabs>
              <w:tab w:val="right" w:leader="dot" w:pos="9350"/>
            </w:tabs>
            <w:rPr>
              <w:rFonts w:asciiTheme="minorHAnsi" w:eastAsiaTheme="minorEastAsia" w:hAnsiTheme="minorHAnsi" w:cstheme="minorBidi"/>
              <w:noProof/>
              <w:kern w:val="2"/>
              <w14:ligatures w14:val="standardContextual"/>
            </w:rPr>
          </w:pPr>
          <w:hyperlink w:anchor="_Toc200507003" w:history="1">
            <w:r w:rsidR="00660A16" w:rsidRPr="00887470">
              <w:rPr>
                <w:rStyle w:val="Hyperlink"/>
                <w:noProof/>
              </w:rPr>
              <w:t>4.2.2.3.6. Orders Management Screen</w:t>
            </w:r>
            <w:r w:rsidR="00660A16">
              <w:rPr>
                <w:noProof/>
                <w:webHidden/>
              </w:rPr>
              <w:tab/>
            </w:r>
            <w:r w:rsidR="00660A16">
              <w:rPr>
                <w:noProof/>
                <w:webHidden/>
              </w:rPr>
              <w:fldChar w:fldCharType="begin"/>
            </w:r>
            <w:r w:rsidR="00660A16">
              <w:rPr>
                <w:noProof/>
                <w:webHidden/>
              </w:rPr>
              <w:instrText xml:space="preserve"> PAGEREF _Toc200507003 \h </w:instrText>
            </w:r>
            <w:r w:rsidR="00660A16">
              <w:rPr>
                <w:noProof/>
                <w:webHidden/>
              </w:rPr>
            </w:r>
            <w:r w:rsidR="00660A16">
              <w:rPr>
                <w:noProof/>
                <w:webHidden/>
              </w:rPr>
              <w:fldChar w:fldCharType="separate"/>
            </w:r>
            <w:r w:rsidR="00660A16">
              <w:rPr>
                <w:noProof/>
                <w:webHidden/>
              </w:rPr>
              <w:t>214</w:t>
            </w:r>
            <w:r w:rsidR="00660A16">
              <w:rPr>
                <w:noProof/>
                <w:webHidden/>
              </w:rPr>
              <w:fldChar w:fldCharType="end"/>
            </w:r>
          </w:hyperlink>
        </w:p>
        <w:p w14:paraId="3026E57D" w14:textId="6CAEB3D8" w:rsidR="00660A16" w:rsidRDefault="00CF35F4">
          <w:pPr>
            <w:pStyle w:val="TOC3"/>
            <w:tabs>
              <w:tab w:val="right" w:leader="dot" w:pos="9350"/>
            </w:tabs>
            <w:rPr>
              <w:rFonts w:asciiTheme="minorHAnsi" w:eastAsiaTheme="minorEastAsia" w:hAnsiTheme="minorHAnsi"/>
              <w:noProof/>
            </w:rPr>
          </w:pPr>
          <w:hyperlink w:anchor="_Toc200507004" w:history="1">
            <w:r w:rsidR="00660A16" w:rsidRPr="00887470">
              <w:rPr>
                <w:rStyle w:val="Hyperlink"/>
                <w:noProof/>
              </w:rPr>
              <w:t>4.2.3 Deep Learning</w:t>
            </w:r>
            <w:r w:rsidR="00660A16">
              <w:rPr>
                <w:noProof/>
                <w:webHidden/>
              </w:rPr>
              <w:tab/>
            </w:r>
            <w:r w:rsidR="00660A16">
              <w:rPr>
                <w:noProof/>
                <w:webHidden/>
              </w:rPr>
              <w:fldChar w:fldCharType="begin"/>
            </w:r>
            <w:r w:rsidR="00660A16">
              <w:rPr>
                <w:noProof/>
                <w:webHidden/>
              </w:rPr>
              <w:instrText xml:space="preserve"> PAGEREF _Toc200507004 \h </w:instrText>
            </w:r>
            <w:r w:rsidR="00660A16">
              <w:rPr>
                <w:noProof/>
                <w:webHidden/>
              </w:rPr>
            </w:r>
            <w:r w:rsidR="00660A16">
              <w:rPr>
                <w:noProof/>
                <w:webHidden/>
              </w:rPr>
              <w:fldChar w:fldCharType="separate"/>
            </w:r>
            <w:r w:rsidR="00660A16">
              <w:rPr>
                <w:noProof/>
                <w:webHidden/>
              </w:rPr>
              <w:t>218</w:t>
            </w:r>
            <w:r w:rsidR="00660A16">
              <w:rPr>
                <w:noProof/>
                <w:webHidden/>
              </w:rPr>
              <w:fldChar w:fldCharType="end"/>
            </w:r>
          </w:hyperlink>
        </w:p>
        <w:p w14:paraId="5F3EBFBB" w14:textId="5685B5E7"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05" w:history="1">
            <w:r w:rsidR="00660A16" w:rsidRPr="00887470">
              <w:rPr>
                <w:rStyle w:val="Hyperlink"/>
                <w:noProof/>
              </w:rPr>
              <w:t>4.2.3.1.Yolov8 Model</w:t>
            </w:r>
            <w:r w:rsidR="00660A16">
              <w:rPr>
                <w:noProof/>
                <w:webHidden/>
              </w:rPr>
              <w:tab/>
            </w:r>
            <w:r w:rsidR="00660A16">
              <w:rPr>
                <w:noProof/>
                <w:webHidden/>
              </w:rPr>
              <w:fldChar w:fldCharType="begin"/>
            </w:r>
            <w:r w:rsidR="00660A16">
              <w:rPr>
                <w:noProof/>
                <w:webHidden/>
              </w:rPr>
              <w:instrText xml:space="preserve"> PAGEREF _Toc200507005 \h </w:instrText>
            </w:r>
            <w:r w:rsidR="00660A16">
              <w:rPr>
                <w:noProof/>
                <w:webHidden/>
              </w:rPr>
            </w:r>
            <w:r w:rsidR="00660A16">
              <w:rPr>
                <w:noProof/>
                <w:webHidden/>
              </w:rPr>
              <w:fldChar w:fldCharType="separate"/>
            </w:r>
            <w:r w:rsidR="00660A16">
              <w:rPr>
                <w:noProof/>
                <w:webHidden/>
              </w:rPr>
              <w:t>218</w:t>
            </w:r>
            <w:r w:rsidR="00660A16">
              <w:rPr>
                <w:noProof/>
                <w:webHidden/>
              </w:rPr>
              <w:fldChar w:fldCharType="end"/>
            </w:r>
          </w:hyperlink>
        </w:p>
        <w:p w14:paraId="054E422D" w14:textId="1AB8F7CA"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06" w:history="1">
            <w:r w:rsidR="00660A16" w:rsidRPr="00887470">
              <w:rPr>
                <w:rStyle w:val="Hyperlink"/>
                <w:noProof/>
              </w:rPr>
              <w:t>4.2.3.2.Mobile NetV2 Model</w:t>
            </w:r>
            <w:r w:rsidR="00660A16">
              <w:rPr>
                <w:noProof/>
                <w:webHidden/>
              </w:rPr>
              <w:tab/>
            </w:r>
            <w:r w:rsidR="00660A16">
              <w:rPr>
                <w:noProof/>
                <w:webHidden/>
              </w:rPr>
              <w:fldChar w:fldCharType="begin"/>
            </w:r>
            <w:r w:rsidR="00660A16">
              <w:rPr>
                <w:noProof/>
                <w:webHidden/>
              </w:rPr>
              <w:instrText xml:space="preserve"> PAGEREF _Toc200507006 \h </w:instrText>
            </w:r>
            <w:r w:rsidR="00660A16">
              <w:rPr>
                <w:noProof/>
                <w:webHidden/>
              </w:rPr>
            </w:r>
            <w:r w:rsidR="00660A16">
              <w:rPr>
                <w:noProof/>
                <w:webHidden/>
              </w:rPr>
              <w:fldChar w:fldCharType="separate"/>
            </w:r>
            <w:r w:rsidR="00660A16">
              <w:rPr>
                <w:noProof/>
                <w:webHidden/>
              </w:rPr>
              <w:t>222</w:t>
            </w:r>
            <w:r w:rsidR="00660A16">
              <w:rPr>
                <w:noProof/>
                <w:webHidden/>
              </w:rPr>
              <w:fldChar w:fldCharType="end"/>
            </w:r>
          </w:hyperlink>
        </w:p>
        <w:p w14:paraId="264D78A3" w14:textId="4A73FE89"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07" w:history="1">
            <w:r w:rsidR="00660A16" w:rsidRPr="00887470">
              <w:rPr>
                <w:rStyle w:val="Hyperlink"/>
                <w:noProof/>
                <w:lang w:bidi="ar-EG"/>
              </w:rPr>
              <w:t>4.2.3.3.ResNet Model</w:t>
            </w:r>
            <w:r w:rsidR="00660A16">
              <w:rPr>
                <w:noProof/>
                <w:webHidden/>
              </w:rPr>
              <w:tab/>
            </w:r>
            <w:r w:rsidR="00660A16">
              <w:rPr>
                <w:noProof/>
                <w:webHidden/>
              </w:rPr>
              <w:fldChar w:fldCharType="begin"/>
            </w:r>
            <w:r w:rsidR="00660A16">
              <w:rPr>
                <w:noProof/>
                <w:webHidden/>
              </w:rPr>
              <w:instrText xml:space="preserve"> PAGEREF _Toc200507007 \h </w:instrText>
            </w:r>
            <w:r w:rsidR="00660A16">
              <w:rPr>
                <w:noProof/>
                <w:webHidden/>
              </w:rPr>
            </w:r>
            <w:r w:rsidR="00660A16">
              <w:rPr>
                <w:noProof/>
                <w:webHidden/>
              </w:rPr>
              <w:fldChar w:fldCharType="separate"/>
            </w:r>
            <w:r w:rsidR="00660A16">
              <w:rPr>
                <w:noProof/>
                <w:webHidden/>
              </w:rPr>
              <w:t>225</w:t>
            </w:r>
            <w:r w:rsidR="00660A16">
              <w:rPr>
                <w:noProof/>
                <w:webHidden/>
              </w:rPr>
              <w:fldChar w:fldCharType="end"/>
            </w:r>
          </w:hyperlink>
        </w:p>
        <w:p w14:paraId="0519D937" w14:textId="5EE672EC"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08" w:history="1">
            <w:r w:rsidR="00660A16" w:rsidRPr="00887470">
              <w:rPr>
                <w:rStyle w:val="Hyperlink"/>
                <w:noProof/>
                <w:lang w:bidi="ar-EG"/>
              </w:rPr>
              <w:t>4.2.3.4.VGG16 Model</w:t>
            </w:r>
            <w:r w:rsidR="00660A16">
              <w:rPr>
                <w:noProof/>
                <w:webHidden/>
              </w:rPr>
              <w:tab/>
            </w:r>
            <w:r w:rsidR="00660A16">
              <w:rPr>
                <w:noProof/>
                <w:webHidden/>
              </w:rPr>
              <w:fldChar w:fldCharType="begin"/>
            </w:r>
            <w:r w:rsidR="00660A16">
              <w:rPr>
                <w:noProof/>
                <w:webHidden/>
              </w:rPr>
              <w:instrText xml:space="preserve"> PAGEREF _Toc200507008 \h </w:instrText>
            </w:r>
            <w:r w:rsidR="00660A16">
              <w:rPr>
                <w:noProof/>
                <w:webHidden/>
              </w:rPr>
            </w:r>
            <w:r w:rsidR="00660A16">
              <w:rPr>
                <w:noProof/>
                <w:webHidden/>
              </w:rPr>
              <w:fldChar w:fldCharType="separate"/>
            </w:r>
            <w:r w:rsidR="00660A16">
              <w:rPr>
                <w:noProof/>
                <w:webHidden/>
              </w:rPr>
              <w:t>228</w:t>
            </w:r>
            <w:r w:rsidR="00660A16">
              <w:rPr>
                <w:noProof/>
                <w:webHidden/>
              </w:rPr>
              <w:fldChar w:fldCharType="end"/>
            </w:r>
          </w:hyperlink>
        </w:p>
        <w:p w14:paraId="4BAEB7D8" w14:textId="27D77611"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09" w:history="1">
            <w:r w:rsidR="00660A16" w:rsidRPr="00887470">
              <w:rPr>
                <w:rStyle w:val="Hyperlink"/>
                <w:noProof/>
                <w:lang w:bidi="ar-EG"/>
              </w:rPr>
              <w:t>4.2.3.5.VGG19 Model</w:t>
            </w:r>
            <w:r w:rsidR="00660A16">
              <w:rPr>
                <w:noProof/>
                <w:webHidden/>
              </w:rPr>
              <w:tab/>
            </w:r>
            <w:r w:rsidR="00660A16">
              <w:rPr>
                <w:noProof/>
                <w:webHidden/>
              </w:rPr>
              <w:fldChar w:fldCharType="begin"/>
            </w:r>
            <w:r w:rsidR="00660A16">
              <w:rPr>
                <w:noProof/>
                <w:webHidden/>
              </w:rPr>
              <w:instrText xml:space="preserve"> PAGEREF _Toc200507009 \h </w:instrText>
            </w:r>
            <w:r w:rsidR="00660A16">
              <w:rPr>
                <w:noProof/>
                <w:webHidden/>
              </w:rPr>
            </w:r>
            <w:r w:rsidR="00660A16">
              <w:rPr>
                <w:noProof/>
                <w:webHidden/>
              </w:rPr>
              <w:fldChar w:fldCharType="separate"/>
            </w:r>
            <w:r w:rsidR="00660A16">
              <w:rPr>
                <w:noProof/>
                <w:webHidden/>
              </w:rPr>
              <w:t>231</w:t>
            </w:r>
            <w:r w:rsidR="00660A16">
              <w:rPr>
                <w:noProof/>
                <w:webHidden/>
              </w:rPr>
              <w:fldChar w:fldCharType="end"/>
            </w:r>
          </w:hyperlink>
        </w:p>
        <w:p w14:paraId="08CFC166" w14:textId="17C0D7CA"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10" w:history="1">
            <w:r w:rsidR="00660A16" w:rsidRPr="00887470">
              <w:rPr>
                <w:rStyle w:val="Hyperlink"/>
                <w:noProof/>
                <w:lang w:bidi="ar-EG"/>
              </w:rPr>
              <w:t>4.2.3.6.CNN Model</w:t>
            </w:r>
            <w:r w:rsidR="00660A16">
              <w:rPr>
                <w:noProof/>
                <w:webHidden/>
              </w:rPr>
              <w:tab/>
            </w:r>
            <w:r w:rsidR="00660A16">
              <w:rPr>
                <w:noProof/>
                <w:webHidden/>
              </w:rPr>
              <w:fldChar w:fldCharType="begin"/>
            </w:r>
            <w:r w:rsidR="00660A16">
              <w:rPr>
                <w:noProof/>
                <w:webHidden/>
              </w:rPr>
              <w:instrText xml:space="preserve"> PAGEREF _Toc200507010 \h </w:instrText>
            </w:r>
            <w:r w:rsidR="00660A16">
              <w:rPr>
                <w:noProof/>
                <w:webHidden/>
              </w:rPr>
            </w:r>
            <w:r w:rsidR="00660A16">
              <w:rPr>
                <w:noProof/>
                <w:webHidden/>
              </w:rPr>
              <w:fldChar w:fldCharType="separate"/>
            </w:r>
            <w:r w:rsidR="00660A16">
              <w:rPr>
                <w:noProof/>
                <w:webHidden/>
              </w:rPr>
              <w:t>234</w:t>
            </w:r>
            <w:r w:rsidR="00660A16">
              <w:rPr>
                <w:noProof/>
                <w:webHidden/>
              </w:rPr>
              <w:fldChar w:fldCharType="end"/>
            </w:r>
          </w:hyperlink>
        </w:p>
        <w:p w14:paraId="253B170F" w14:textId="00B47A7A" w:rsidR="00660A16" w:rsidRDefault="00CF35F4">
          <w:pPr>
            <w:pStyle w:val="TOC1"/>
            <w:tabs>
              <w:tab w:val="right" w:leader="dot" w:pos="9350"/>
            </w:tabs>
            <w:rPr>
              <w:rFonts w:asciiTheme="minorHAnsi" w:eastAsiaTheme="minorEastAsia" w:hAnsiTheme="minorHAnsi"/>
              <w:noProof/>
            </w:rPr>
          </w:pPr>
          <w:hyperlink w:anchor="_Toc200507011" w:history="1">
            <w:r w:rsidR="00660A16" w:rsidRPr="00887470">
              <w:rPr>
                <w:rStyle w:val="Hyperlink"/>
                <w:noProof/>
              </w:rPr>
              <w:t>Chapter 5</w:t>
            </w:r>
            <w:r w:rsidR="00660A16">
              <w:rPr>
                <w:noProof/>
                <w:webHidden/>
              </w:rPr>
              <w:tab/>
            </w:r>
            <w:r w:rsidR="00660A16">
              <w:rPr>
                <w:noProof/>
                <w:webHidden/>
              </w:rPr>
              <w:fldChar w:fldCharType="begin"/>
            </w:r>
            <w:r w:rsidR="00660A16">
              <w:rPr>
                <w:noProof/>
                <w:webHidden/>
              </w:rPr>
              <w:instrText xml:space="preserve"> PAGEREF _Toc200507011 \h </w:instrText>
            </w:r>
            <w:r w:rsidR="00660A16">
              <w:rPr>
                <w:noProof/>
                <w:webHidden/>
              </w:rPr>
            </w:r>
            <w:r w:rsidR="00660A16">
              <w:rPr>
                <w:noProof/>
                <w:webHidden/>
              </w:rPr>
              <w:fldChar w:fldCharType="separate"/>
            </w:r>
            <w:r w:rsidR="00660A16">
              <w:rPr>
                <w:noProof/>
                <w:webHidden/>
              </w:rPr>
              <w:t>238</w:t>
            </w:r>
            <w:r w:rsidR="00660A16">
              <w:rPr>
                <w:noProof/>
                <w:webHidden/>
              </w:rPr>
              <w:fldChar w:fldCharType="end"/>
            </w:r>
          </w:hyperlink>
        </w:p>
        <w:p w14:paraId="66F06C58" w14:textId="2C49F5CB" w:rsidR="00660A16" w:rsidRDefault="00CF35F4">
          <w:pPr>
            <w:pStyle w:val="TOC2"/>
            <w:tabs>
              <w:tab w:val="right" w:leader="dot" w:pos="9350"/>
            </w:tabs>
            <w:rPr>
              <w:rFonts w:asciiTheme="minorHAnsi" w:eastAsiaTheme="minorEastAsia" w:hAnsiTheme="minorHAnsi"/>
              <w:noProof/>
            </w:rPr>
          </w:pPr>
          <w:hyperlink w:anchor="_Toc200507012" w:history="1">
            <w:r w:rsidR="00660A16" w:rsidRPr="00887470">
              <w:rPr>
                <w:rStyle w:val="Hyperlink"/>
                <w:noProof/>
              </w:rPr>
              <w:t>5.1.Testing strategies (unit testing, integration testing, user testing).</w:t>
            </w:r>
            <w:r w:rsidR="00660A16">
              <w:rPr>
                <w:noProof/>
                <w:webHidden/>
              </w:rPr>
              <w:tab/>
            </w:r>
            <w:r w:rsidR="00660A16">
              <w:rPr>
                <w:noProof/>
                <w:webHidden/>
              </w:rPr>
              <w:fldChar w:fldCharType="begin"/>
            </w:r>
            <w:r w:rsidR="00660A16">
              <w:rPr>
                <w:noProof/>
                <w:webHidden/>
              </w:rPr>
              <w:instrText xml:space="preserve"> PAGEREF _Toc200507012 \h </w:instrText>
            </w:r>
            <w:r w:rsidR="00660A16">
              <w:rPr>
                <w:noProof/>
                <w:webHidden/>
              </w:rPr>
            </w:r>
            <w:r w:rsidR="00660A16">
              <w:rPr>
                <w:noProof/>
                <w:webHidden/>
              </w:rPr>
              <w:fldChar w:fldCharType="separate"/>
            </w:r>
            <w:r w:rsidR="00660A16">
              <w:rPr>
                <w:noProof/>
                <w:webHidden/>
              </w:rPr>
              <w:t>239</w:t>
            </w:r>
            <w:r w:rsidR="00660A16">
              <w:rPr>
                <w:noProof/>
                <w:webHidden/>
              </w:rPr>
              <w:fldChar w:fldCharType="end"/>
            </w:r>
          </w:hyperlink>
        </w:p>
        <w:p w14:paraId="30795A44" w14:textId="0604D16B" w:rsidR="00660A16" w:rsidRDefault="00CF35F4">
          <w:pPr>
            <w:pStyle w:val="TOC3"/>
            <w:tabs>
              <w:tab w:val="right" w:leader="dot" w:pos="9350"/>
            </w:tabs>
            <w:rPr>
              <w:rFonts w:asciiTheme="minorHAnsi" w:eastAsiaTheme="minorEastAsia" w:hAnsiTheme="minorHAnsi"/>
              <w:noProof/>
            </w:rPr>
          </w:pPr>
          <w:hyperlink w:anchor="_Toc200507013" w:history="1">
            <w:r w:rsidR="00660A16" w:rsidRPr="00887470">
              <w:rPr>
                <w:rStyle w:val="Hyperlink"/>
                <w:noProof/>
              </w:rPr>
              <w:t>5.1.1. Unit Testing</w:t>
            </w:r>
            <w:r w:rsidR="00660A16">
              <w:rPr>
                <w:noProof/>
                <w:webHidden/>
              </w:rPr>
              <w:tab/>
            </w:r>
            <w:r w:rsidR="00660A16">
              <w:rPr>
                <w:noProof/>
                <w:webHidden/>
              </w:rPr>
              <w:fldChar w:fldCharType="begin"/>
            </w:r>
            <w:r w:rsidR="00660A16">
              <w:rPr>
                <w:noProof/>
                <w:webHidden/>
              </w:rPr>
              <w:instrText xml:space="preserve"> PAGEREF _Toc200507013 \h </w:instrText>
            </w:r>
            <w:r w:rsidR="00660A16">
              <w:rPr>
                <w:noProof/>
                <w:webHidden/>
              </w:rPr>
            </w:r>
            <w:r w:rsidR="00660A16">
              <w:rPr>
                <w:noProof/>
                <w:webHidden/>
              </w:rPr>
              <w:fldChar w:fldCharType="separate"/>
            </w:r>
            <w:r w:rsidR="00660A16">
              <w:rPr>
                <w:noProof/>
                <w:webHidden/>
              </w:rPr>
              <w:t>239</w:t>
            </w:r>
            <w:r w:rsidR="00660A16">
              <w:rPr>
                <w:noProof/>
                <w:webHidden/>
              </w:rPr>
              <w:fldChar w:fldCharType="end"/>
            </w:r>
          </w:hyperlink>
        </w:p>
        <w:p w14:paraId="3A88A491" w14:textId="65F6A187" w:rsidR="00660A16" w:rsidRDefault="00CF35F4">
          <w:pPr>
            <w:pStyle w:val="TOC3"/>
            <w:tabs>
              <w:tab w:val="right" w:leader="dot" w:pos="9350"/>
            </w:tabs>
            <w:rPr>
              <w:rFonts w:asciiTheme="minorHAnsi" w:eastAsiaTheme="minorEastAsia" w:hAnsiTheme="minorHAnsi"/>
              <w:noProof/>
            </w:rPr>
          </w:pPr>
          <w:hyperlink w:anchor="_Toc200507014" w:history="1">
            <w:r w:rsidR="00660A16" w:rsidRPr="00887470">
              <w:rPr>
                <w:rStyle w:val="Hyperlink"/>
                <w:noProof/>
              </w:rPr>
              <w:t>5.1.2. Integration Testing</w:t>
            </w:r>
            <w:r w:rsidR="00660A16">
              <w:rPr>
                <w:noProof/>
                <w:webHidden/>
              </w:rPr>
              <w:tab/>
            </w:r>
            <w:r w:rsidR="00660A16">
              <w:rPr>
                <w:noProof/>
                <w:webHidden/>
              </w:rPr>
              <w:fldChar w:fldCharType="begin"/>
            </w:r>
            <w:r w:rsidR="00660A16">
              <w:rPr>
                <w:noProof/>
                <w:webHidden/>
              </w:rPr>
              <w:instrText xml:space="preserve"> PAGEREF _Toc200507014 \h </w:instrText>
            </w:r>
            <w:r w:rsidR="00660A16">
              <w:rPr>
                <w:noProof/>
                <w:webHidden/>
              </w:rPr>
            </w:r>
            <w:r w:rsidR="00660A16">
              <w:rPr>
                <w:noProof/>
                <w:webHidden/>
              </w:rPr>
              <w:fldChar w:fldCharType="separate"/>
            </w:r>
            <w:r w:rsidR="00660A16">
              <w:rPr>
                <w:noProof/>
                <w:webHidden/>
              </w:rPr>
              <w:t>239</w:t>
            </w:r>
            <w:r w:rsidR="00660A16">
              <w:rPr>
                <w:noProof/>
                <w:webHidden/>
              </w:rPr>
              <w:fldChar w:fldCharType="end"/>
            </w:r>
          </w:hyperlink>
        </w:p>
        <w:p w14:paraId="271E1B8E" w14:textId="46996C9C" w:rsidR="00660A16" w:rsidRDefault="00CF35F4">
          <w:pPr>
            <w:pStyle w:val="TOC3"/>
            <w:tabs>
              <w:tab w:val="right" w:leader="dot" w:pos="9350"/>
            </w:tabs>
            <w:rPr>
              <w:rFonts w:asciiTheme="minorHAnsi" w:eastAsiaTheme="minorEastAsia" w:hAnsiTheme="minorHAnsi"/>
              <w:noProof/>
            </w:rPr>
          </w:pPr>
          <w:hyperlink w:anchor="_Toc200507015" w:history="1">
            <w:r w:rsidR="00660A16" w:rsidRPr="00887470">
              <w:rPr>
                <w:rStyle w:val="Hyperlink"/>
                <w:noProof/>
              </w:rPr>
              <w:t>5.1.3. User Testing</w:t>
            </w:r>
            <w:r w:rsidR="00660A16">
              <w:rPr>
                <w:noProof/>
                <w:webHidden/>
              </w:rPr>
              <w:tab/>
            </w:r>
            <w:r w:rsidR="00660A16">
              <w:rPr>
                <w:noProof/>
                <w:webHidden/>
              </w:rPr>
              <w:fldChar w:fldCharType="begin"/>
            </w:r>
            <w:r w:rsidR="00660A16">
              <w:rPr>
                <w:noProof/>
                <w:webHidden/>
              </w:rPr>
              <w:instrText xml:space="preserve"> PAGEREF _Toc200507015 \h </w:instrText>
            </w:r>
            <w:r w:rsidR="00660A16">
              <w:rPr>
                <w:noProof/>
                <w:webHidden/>
              </w:rPr>
            </w:r>
            <w:r w:rsidR="00660A16">
              <w:rPr>
                <w:noProof/>
                <w:webHidden/>
              </w:rPr>
              <w:fldChar w:fldCharType="separate"/>
            </w:r>
            <w:r w:rsidR="00660A16">
              <w:rPr>
                <w:noProof/>
                <w:webHidden/>
              </w:rPr>
              <w:t>240</w:t>
            </w:r>
            <w:r w:rsidR="00660A16">
              <w:rPr>
                <w:noProof/>
                <w:webHidden/>
              </w:rPr>
              <w:fldChar w:fldCharType="end"/>
            </w:r>
          </w:hyperlink>
        </w:p>
        <w:p w14:paraId="4913D800" w14:textId="411B0C16" w:rsidR="00660A16" w:rsidRDefault="00CF35F4">
          <w:pPr>
            <w:pStyle w:val="TOC2"/>
            <w:tabs>
              <w:tab w:val="right" w:leader="dot" w:pos="9350"/>
            </w:tabs>
            <w:rPr>
              <w:rFonts w:asciiTheme="minorHAnsi" w:eastAsiaTheme="minorEastAsia" w:hAnsiTheme="minorHAnsi"/>
              <w:noProof/>
            </w:rPr>
          </w:pPr>
          <w:hyperlink w:anchor="_Toc200507016" w:history="1">
            <w:r w:rsidR="00660A16" w:rsidRPr="00887470">
              <w:rPr>
                <w:rStyle w:val="Hyperlink"/>
                <w:noProof/>
              </w:rPr>
              <w:t>5.2.Performance metrics (Accuracy, Speed, Scalability, etc.).</w:t>
            </w:r>
            <w:r w:rsidR="00660A16">
              <w:rPr>
                <w:noProof/>
                <w:webHidden/>
              </w:rPr>
              <w:tab/>
            </w:r>
            <w:r w:rsidR="00660A16">
              <w:rPr>
                <w:noProof/>
                <w:webHidden/>
              </w:rPr>
              <w:fldChar w:fldCharType="begin"/>
            </w:r>
            <w:r w:rsidR="00660A16">
              <w:rPr>
                <w:noProof/>
                <w:webHidden/>
              </w:rPr>
              <w:instrText xml:space="preserve"> PAGEREF _Toc200507016 \h </w:instrText>
            </w:r>
            <w:r w:rsidR="00660A16">
              <w:rPr>
                <w:noProof/>
                <w:webHidden/>
              </w:rPr>
            </w:r>
            <w:r w:rsidR="00660A16">
              <w:rPr>
                <w:noProof/>
                <w:webHidden/>
              </w:rPr>
              <w:fldChar w:fldCharType="separate"/>
            </w:r>
            <w:r w:rsidR="00660A16">
              <w:rPr>
                <w:noProof/>
                <w:webHidden/>
              </w:rPr>
              <w:t>240</w:t>
            </w:r>
            <w:r w:rsidR="00660A16">
              <w:rPr>
                <w:noProof/>
                <w:webHidden/>
              </w:rPr>
              <w:fldChar w:fldCharType="end"/>
            </w:r>
          </w:hyperlink>
        </w:p>
        <w:p w14:paraId="1952416F" w14:textId="6E1111DD" w:rsidR="00660A16" w:rsidRDefault="00CF35F4">
          <w:pPr>
            <w:pStyle w:val="TOC3"/>
            <w:tabs>
              <w:tab w:val="right" w:leader="dot" w:pos="9350"/>
            </w:tabs>
            <w:rPr>
              <w:rFonts w:asciiTheme="minorHAnsi" w:eastAsiaTheme="minorEastAsia" w:hAnsiTheme="minorHAnsi"/>
              <w:noProof/>
            </w:rPr>
          </w:pPr>
          <w:hyperlink w:anchor="_Toc200507017" w:history="1">
            <w:r w:rsidR="00660A16" w:rsidRPr="00887470">
              <w:rPr>
                <w:rStyle w:val="Hyperlink"/>
                <w:noProof/>
              </w:rPr>
              <w:t>5.2.1.Accuracy</w:t>
            </w:r>
            <w:r w:rsidR="00660A16">
              <w:rPr>
                <w:noProof/>
                <w:webHidden/>
              </w:rPr>
              <w:tab/>
            </w:r>
            <w:r w:rsidR="00660A16">
              <w:rPr>
                <w:noProof/>
                <w:webHidden/>
              </w:rPr>
              <w:fldChar w:fldCharType="begin"/>
            </w:r>
            <w:r w:rsidR="00660A16">
              <w:rPr>
                <w:noProof/>
                <w:webHidden/>
              </w:rPr>
              <w:instrText xml:space="preserve"> PAGEREF _Toc200507017 \h </w:instrText>
            </w:r>
            <w:r w:rsidR="00660A16">
              <w:rPr>
                <w:noProof/>
                <w:webHidden/>
              </w:rPr>
            </w:r>
            <w:r w:rsidR="00660A16">
              <w:rPr>
                <w:noProof/>
                <w:webHidden/>
              </w:rPr>
              <w:fldChar w:fldCharType="separate"/>
            </w:r>
            <w:r w:rsidR="00660A16">
              <w:rPr>
                <w:noProof/>
                <w:webHidden/>
              </w:rPr>
              <w:t>240</w:t>
            </w:r>
            <w:r w:rsidR="00660A16">
              <w:rPr>
                <w:noProof/>
                <w:webHidden/>
              </w:rPr>
              <w:fldChar w:fldCharType="end"/>
            </w:r>
          </w:hyperlink>
        </w:p>
        <w:p w14:paraId="03A4F31B" w14:textId="50FED8B7"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18" w:history="1">
            <w:r w:rsidR="00660A16" w:rsidRPr="00887470">
              <w:rPr>
                <w:rStyle w:val="Hyperlink"/>
                <w:noProof/>
              </w:rPr>
              <w:t>5.2.1.1.CNN (Convolutional Neural Network):</w:t>
            </w:r>
            <w:r w:rsidR="00660A16">
              <w:rPr>
                <w:noProof/>
                <w:webHidden/>
              </w:rPr>
              <w:tab/>
            </w:r>
            <w:r w:rsidR="00660A16">
              <w:rPr>
                <w:noProof/>
                <w:webHidden/>
              </w:rPr>
              <w:fldChar w:fldCharType="begin"/>
            </w:r>
            <w:r w:rsidR="00660A16">
              <w:rPr>
                <w:noProof/>
                <w:webHidden/>
              </w:rPr>
              <w:instrText xml:space="preserve"> PAGEREF _Toc200507018 \h </w:instrText>
            </w:r>
            <w:r w:rsidR="00660A16">
              <w:rPr>
                <w:noProof/>
                <w:webHidden/>
              </w:rPr>
            </w:r>
            <w:r w:rsidR="00660A16">
              <w:rPr>
                <w:noProof/>
                <w:webHidden/>
              </w:rPr>
              <w:fldChar w:fldCharType="separate"/>
            </w:r>
            <w:r w:rsidR="00660A16">
              <w:rPr>
                <w:noProof/>
                <w:webHidden/>
              </w:rPr>
              <w:t>241</w:t>
            </w:r>
            <w:r w:rsidR="00660A16">
              <w:rPr>
                <w:noProof/>
                <w:webHidden/>
              </w:rPr>
              <w:fldChar w:fldCharType="end"/>
            </w:r>
          </w:hyperlink>
        </w:p>
        <w:p w14:paraId="6A0EF3A0" w14:textId="0B24ACBE"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19" w:history="1">
            <w:r w:rsidR="00660A16" w:rsidRPr="00887470">
              <w:rPr>
                <w:rStyle w:val="Hyperlink"/>
                <w:noProof/>
              </w:rPr>
              <w:t xml:space="preserve">5.2.1.2. Visual Geometry Group </w:t>
            </w:r>
            <w:r w:rsidR="00660A16" w:rsidRPr="00887470">
              <w:rPr>
                <w:rStyle w:val="Hyperlink"/>
                <w:noProof/>
                <w:rtl/>
              </w:rPr>
              <w:t>)</w:t>
            </w:r>
            <w:r w:rsidR="00660A16" w:rsidRPr="00887470">
              <w:rPr>
                <w:rStyle w:val="Hyperlink"/>
                <w:noProof/>
              </w:rPr>
              <w:t>VGG16) model:</w:t>
            </w:r>
            <w:r w:rsidR="00660A16">
              <w:rPr>
                <w:noProof/>
                <w:webHidden/>
              </w:rPr>
              <w:tab/>
            </w:r>
            <w:r w:rsidR="00660A16">
              <w:rPr>
                <w:noProof/>
                <w:webHidden/>
              </w:rPr>
              <w:fldChar w:fldCharType="begin"/>
            </w:r>
            <w:r w:rsidR="00660A16">
              <w:rPr>
                <w:noProof/>
                <w:webHidden/>
              </w:rPr>
              <w:instrText xml:space="preserve"> PAGEREF _Toc200507019 \h </w:instrText>
            </w:r>
            <w:r w:rsidR="00660A16">
              <w:rPr>
                <w:noProof/>
                <w:webHidden/>
              </w:rPr>
            </w:r>
            <w:r w:rsidR="00660A16">
              <w:rPr>
                <w:noProof/>
                <w:webHidden/>
              </w:rPr>
              <w:fldChar w:fldCharType="separate"/>
            </w:r>
            <w:r w:rsidR="00660A16">
              <w:rPr>
                <w:noProof/>
                <w:webHidden/>
              </w:rPr>
              <w:t>244</w:t>
            </w:r>
            <w:r w:rsidR="00660A16">
              <w:rPr>
                <w:noProof/>
                <w:webHidden/>
              </w:rPr>
              <w:fldChar w:fldCharType="end"/>
            </w:r>
          </w:hyperlink>
        </w:p>
        <w:p w14:paraId="5AA53064" w14:textId="58D3A9AB"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20" w:history="1">
            <w:r w:rsidR="00660A16" w:rsidRPr="00887470">
              <w:rPr>
                <w:rStyle w:val="Hyperlink"/>
                <w:noProof/>
              </w:rPr>
              <w:t xml:space="preserve">5.2.1.3. Visual Geometry Group </w:t>
            </w:r>
            <w:r w:rsidR="00660A16" w:rsidRPr="00887470">
              <w:rPr>
                <w:rStyle w:val="Hyperlink"/>
                <w:noProof/>
                <w:rtl/>
              </w:rPr>
              <w:t>)</w:t>
            </w:r>
            <w:r w:rsidR="00660A16" w:rsidRPr="00887470">
              <w:rPr>
                <w:rStyle w:val="Hyperlink"/>
                <w:noProof/>
              </w:rPr>
              <w:t>VGG19</w:t>
            </w:r>
            <w:r w:rsidR="00660A16" w:rsidRPr="00887470">
              <w:rPr>
                <w:rStyle w:val="Hyperlink"/>
                <w:noProof/>
                <w:rtl/>
              </w:rPr>
              <w:t>(</w:t>
            </w:r>
            <w:r w:rsidR="00660A16" w:rsidRPr="00887470">
              <w:rPr>
                <w:rStyle w:val="Hyperlink"/>
                <w:noProof/>
              </w:rPr>
              <w:t xml:space="preserve"> model:</w:t>
            </w:r>
            <w:r w:rsidR="00660A16">
              <w:rPr>
                <w:noProof/>
                <w:webHidden/>
              </w:rPr>
              <w:tab/>
            </w:r>
            <w:r w:rsidR="00660A16">
              <w:rPr>
                <w:noProof/>
                <w:webHidden/>
              </w:rPr>
              <w:fldChar w:fldCharType="begin"/>
            </w:r>
            <w:r w:rsidR="00660A16">
              <w:rPr>
                <w:noProof/>
                <w:webHidden/>
              </w:rPr>
              <w:instrText xml:space="preserve"> PAGEREF _Toc200507020 \h </w:instrText>
            </w:r>
            <w:r w:rsidR="00660A16">
              <w:rPr>
                <w:noProof/>
                <w:webHidden/>
              </w:rPr>
            </w:r>
            <w:r w:rsidR="00660A16">
              <w:rPr>
                <w:noProof/>
                <w:webHidden/>
              </w:rPr>
              <w:fldChar w:fldCharType="separate"/>
            </w:r>
            <w:r w:rsidR="00660A16">
              <w:rPr>
                <w:noProof/>
                <w:webHidden/>
              </w:rPr>
              <w:t>247</w:t>
            </w:r>
            <w:r w:rsidR="00660A16">
              <w:rPr>
                <w:noProof/>
                <w:webHidden/>
              </w:rPr>
              <w:fldChar w:fldCharType="end"/>
            </w:r>
          </w:hyperlink>
        </w:p>
        <w:p w14:paraId="0E3E626B" w14:textId="4C197678"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21" w:history="1">
            <w:r w:rsidR="00660A16" w:rsidRPr="00887470">
              <w:rPr>
                <w:rStyle w:val="Hyperlink"/>
                <w:noProof/>
              </w:rPr>
              <w:t>5.2.1.4. Residual Network (ResNet50) Model:</w:t>
            </w:r>
            <w:r w:rsidR="00660A16">
              <w:rPr>
                <w:noProof/>
                <w:webHidden/>
              </w:rPr>
              <w:tab/>
            </w:r>
            <w:r w:rsidR="00660A16">
              <w:rPr>
                <w:noProof/>
                <w:webHidden/>
              </w:rPr>
              <w:fldChar w:fldCharType="begin"/>
            </w:r>
            <w:r w:rsidR="00660A16">
              <w:rPr>
                <w:noProof/>
                <w:webHidden/>
              </w:rPr>
              <w:instrText xml:space="preserve"> PAGEREF _Toc200507021 \h </w:instrText>
            </w:r>
            <w:r w:rsidR="00660A16">
              <w:rPr>
                <w:noProof/>
                <w:webHidden/>
              </w:rPr>
            </w:r>
            <w:r w:rsidR="00660A16">
              <w:rPr>
                <w:noProof/>
                <w:webHidden/>
              </w:rPr>
              <w:fldChar w:fldCharType="separate"/>
            </w:r>
            <w:r w:rsidR="00660A16">
              <w:rPr>
                <w:noProof/>
                <w:webHidden/>
              </w:rPr>
              <w:t>250</w:t>
            </w:r>
            <w:r w:rsidR="00660A16">
              <w:rPr>
                <w:noProof/>
                <w:webHidden/>
              </w:rPr>
              <w:fldChar w:fldCharType="end"/>
            </w:r>
          </w:hyperlink>
        </w:p>
        <w:p w14:paraId="0A52608A" w14:textId="5464E32B"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22" w:history="1">
            <w:r w:rsidR="00660A16" w:rsidRPr="00887470">
              <w:rPr>
                <w:rStyle w:val="Hyperlink"/>
                <w:noProof/>
              </w:rPr>
              <w:t>5.2.1.5. MobileNetV2 Model:</w:t>
            </w:r>
            <w:r w:rsidR="00660A16">
              <w:rPr>
                <w:noProof/>
                <w:webHidden/>
              </w:rPr>
              <w:tab/>
            </w:r>
            <w:r w:rsidR="00660A16">
              <w:rPr>
                <w:noProof/>
                <w:webHidden/>
              </w:rPr>
              <w:fldChar w:fldCharType="begin"/>
            </w:r>
            <w:r w:rsidR="00660A16">
              <w:rPr>
                <w:noProof/>
                <w:webHidden/>
              </w:rPr>
              <w:instrText xml:space="preserve"> PAGEREF _Toc200507022 \h </w:instrText>
            </w:r>
            <w:r w:rsidR="00660A16">
              <w:rPr>
                <w:noProof/>
                <w:webHidden/>
              </w:rPr>
            </w:r>
            <w:r w:rsidR="00660A16">
              <w:rPr>
                <w:noProof/>
                <w:webHidden/>
              </w:rPr>
              <w:fldChar w:fldCharType="separate"/>
            </w:r>
            <w:r w:rsidR="00660A16">
              <w:rPr>
                <w:noProof/>
                <w:webHidden/>
              </w:rPr>
              <w:t>253</w:t>
            </w:r>
            <w:r w:rsidR="00660A16">
              <w:rPr>
                <w:noProof/>
                <w:webHidden/>
              </w:rPr>
              <w:fldChar w:fldCharType="end"/>
            </w:r>
          </w:hyperlink>
        </w:p>
        <w:p w14:paraId="154E546B" w14:textId="32CEC230" w:rsidR="00660A16" w:rsidRDefault="00CF35F4">
          <w:pPr>
            <w:pStyle w:val="TOC4"/>
            <w:tabs>
              <w:tab w:val="right" w:leader="dot" w:pos="9350"/>
            </w:tabs>
            <w:rPr>
              <w:rFonts w:asciiTheme="minorHAnsi" w:eastAsiaTheme="minorEastAsia" w:hAnsiTheme="minorHAnsi" w:cstheme="minorBidi"/>
              <w:noProof/>
              <w:kern w:val="2"/>
              <w14:ligatures w14:val="standardContextual"/>
            </w:rPr>
          </w:pPr>
          <w:hyperlink w:anchor="_Toc200507023" w:history="1">
            <w:r w:rsidR="00660A16" w:rsidRPr="00887470">
              <w:rPr>
                <w:rStyle w:val="Hyperlink"/>
                <w:noProof/>
              </w:rPr>
              <w:t>5.2.1.6.You Only Look Once (YOLOv8l-cls) model:</w:t>
            </w:r>
            <w:r w:rsidR="00660A16">
              <w:rPr>
                <w:noProof/>
                <w:webHidden/>
              </w:rPr>
              <w:tab/>
            </w:r>
            <w:r w:rsidR="00660A16">
              <w:rPr>
                <w:noProof/>
                <w:webHidden/>
              </w:rPr>
              <w:fldChar w:fldCharType="begin"/>
            </w:r>
            <w:r w:rsidR="00660A16">
              <w:rPr>
                <w:noProof/>
                <w:webHidden/>
              </w:rPr>
              <w:instrText xml:space="preserve"> PAGEREF _Toc200507023 \h </w:instrText>
            </w:r>
            <w:r w:rsidR="00660A16">
              <w:rPr>
                <w:noProof/>
                <w:webHidden/>
              </w:rPr>
            </w:r>
            <w:r w:rsidR="00660A16">
              <w:rPr>
                <w:noProof/>
                <w:webHidden/>
              </w:rPr>
              <w:fldChar w:fldCharType="separate"/>
            </w:r>
            <w:r w:rsidR="00660A16">
              <w:rPr>
                <w:noProof/>
                <w:webHidden/>
              </w:rPr>
              <w:t>256</w:t>
            </w:r>
            <w:r w:rsidR="00660A16">
              <w:rPr>
                <w:noProof/>
                <w:webHidden/>
              </w:rPr>
              <w:fldChar w:fldCharType="end"/>
            </w:r>
          </w:hyperlink>
        </w:p>
        <w:p w14:paraId="79094EE1" w14:textId="214564C0" w:rsidR="00660A16" w:rsidRDefault="00CF35F4">
          <w:pPr>
            <w:pStyle w:val="TOC3"/>
            <w:tabs>
              <w:tab w:val="right" w:leader="dot" w:pos="9350"/>
            </w:tabs>
            <w:rPr>
              <w:rFonts w:asciiTheme="minorHAnsi" w:eastAsiaTheme="minorEastAsia" w:hAnsiTheme="minorHAnsi"/>
              <w:noProof/>
            </w:rPr>
          </w:pPr>
          <w:hyperlink w:anchor="_Toc200507024" w:history="1">
            <w:r w:rsidR="00660A16" w:rsidRPr="00887470">
              <w:rPr>
                <w:rStyle w:val="Hyperlink"/>
                <w:noProof/>
              </w:rPr>
              <w:t>5.2.</w:t>
            </w:r>
            <w:r w:rsidR="00660A16" w:rsidRPr="00887470">
              <w:rPr>
                <w:rStyle w:val="Hyperlink"/>
                <w:noProof/>
                <w:lang w:bidi="ar-EG"/>
              </w:rPr>
              <w:t>2. Speed</w:t>
            </w:r>
            <w:r w:rsidR="00660A16">
              <w:rPr>
                <w:noProof/>
                <w:webHidden/>
              </w:rPr>
              <w:tab/>
            </w:r>
            <w:r w:rsidR="00660A16">
              <w:rPr>
                <w:noProof/>
                <w:webHidden/>
              </w:rPr>
              <w:fldChar w:fldCharType="begin"/>
            </w:r>
            <w:r w:rsidR="00660A16">
              <w:rPr>
                <w:noProof/>
                <w:webHidden/>
              </w:rPr>
              <w:instrText xml:space="preserve"> PAGEREF _Toc200507024 \h </w:instrText>
            </w:r>
            <w:r w:rsidR="00660A16">
              <w:rPr>
                <w:noProof/>
                <w:webHidden/>
              </w:rPr>
            </w:r>
            <w:r w:rsidR="00660A16">
              <w:rPr>
                <w:noProof/>
                <w:webHidden/>
              </w:rPr>
              <w:fldChar w:fldCharType="separate"/>
            </w:r>
            <w:r w:rsidR="00660A16">
              <w:rPr>
                <w:noProof/>
                <w:webHidden/>
              </w:rPr>
              <w:t>260</w:t>
            </w:r>
            <w:r w:rsidR="00660A16">
              <w:rPr>
                <w:noProof/>
                <w:webHidden/>
              </w:rPr>
              <w:fldChar w:fldCharType="end"/>
            </w:r>
          </w:hyperlink>
        </w:p>
        <w:p w14:paraId="75240EE9" w14:textId="73084D12" w:rsidR="00660A16" w:rsidRDefault="00CF35F4">
          <w:pPr>
            <w:pStyle w:val="TOC3"/>
            <w:tabs>
              <w:tab w:val="right" w:leader="dot" w:pos="9350"/>
            </w:tabs>
            <w:rPr>
              <w:rFonts w:asciiTheme="minorHAnsi" w:eastAsiaTheme="minorEastAsia" w:hAnsiTheme="minorHAnsi"/>
              <w:noProof/>
            </w:rPr>
          </w:pPr>
          <w:hyperlink w:anchor="_Toc200507025" w:history="1">
            <w:r w:rsidR="00660A16" w:rsidRPr="00887470">
              <w:rPr>
                <w:rStyle w:val="Hyperlink"/>
                <w:noProof/>
              </w:rPr>
              <w:t>5.2.3</w:t>
            </w:r>
            <w:r w:rsidR="00660A16" w:rsidRPr="00887470">
              <w:rPr>
                <w:rStyle w:val="Hyperlink"/>
                <w:noProof/>
                <w:lang w:bidi="ar-EG"/>
              </w:rPr>
              <w:t>. Scalability</w:t>
            </w:r>
            <w:r w:rsidR="00660A16">
              <w:rPr>
                <w:noProof/>
                <w:webHidden/>
              </w:rPr>
              <w:tab/>
            </w:r>
            <w:r w:rsidR="00660A16">
              <w:rPr>
                <w:noProof/>
                <w:webHidden/>
              </w:rPr>
              <w:fldChar w:fldCharType="begin"/>
            </w:r>
            <w:r w:rsidR="00660A16">
              <w:rPr>
                <w:noProof/>
                <w:webHidden/>
              </w:rPr>
              <w:instrText xml:space="preserve"> PAGEREF _Toc200507025 \h </w:instrText>
            </w:r>
            <w:r w:rsidR="00660A16">
              <w:rPr>
                <w:noProof/>
                <w:webHidden/>
              </w:rPr>
            </w:r>
            <w:r w:rsidR="00660A16">
              <w:rPr>
                <w:noProof/>
                <w:webHidden/>
              </w:rPr>
              <w:fldChar w:fldCharType="separate"/>
            </w:r>
            <w:r w:rsidR="00660A16">
              <w:rPr>
                <w:noProof/>
                <w:webHidden/>
              </w:rPr>
              <w:t>260</w:t>
            </w:r>
            <w:r w:rsidR="00660A16">
              <w:rPr>
                <w:noProof/>
                <w:webHidden/>
              </w:rPr>
              <w:fldChar w:fldCharType="end"/>
            </w:r>
          </w:hyperlink>
        </w:p>
        <w:p w14:paraId="035D068C" w14:textId="29702F77" w:rsidR="00660A16" w:rsidRDefault="00CF35F4">
          <w:pPr>
            <w:pStyle w:val="TOC1"/>
            <w:tabs>
              <w:tab w:val="right" w:leader="dot" w:pos="9350"/>
            </w:tabs>
            <w:rPr>
              <w:rFonts w:asciiTheme="minorHAnsi" w:eastAsiaTheme="minorEastAsia" w:hAnsiTheme="minorHAnsi"/>
              <w:noProof/>
            </w:rPr>
          </w:pPr>
          <w:hyperlink w:anchor="_Toc200507026" w:history="1">
            <w:r w:rsidR="00660A16" w:rsidRPr="00887470">
              <w:rPr>
                <w:rStyle w:val="Hyperlink"/>
                <w:noProof/>
              </w:rPr>
              <w:t>Chapter 6</w:t>
            </w:r>
            <w:r w:rsidR="00660A16">
              <w:rPr>
                <w:noProof/>
                <w:webHidden/>
              </w:rPr>
              <w:tab/>
            </w:r>
            <w:r w:rsidR="00660A16">
              <w:rPr>
                <w:noProof/>
                <w:webHidden/>
              </w:rPr>
              <w:fldChar w:fldCharType="begin"/>
            </w:r>
            <w:r w:rsidR="00660A16">
              <w:rPr>
                <w:noProof/>
                <w:webHidden/>
              </w:rPr>
              <w:instrText xml:space="preserve"> PAGEREF _Toc200507026 \h </w:instrText>
            </w:r>
            <w:r w:rsidR="00660A16">
              <w:rPr>
                <w:noProof/>
                <w:webHidden/>
              </w:rPr>
            </w:r>
            <w:r w:rsidR="00660A16">
              <w:rPr>
                <w:noProof/>
                <w:webHidden/>
              </w:rPr>
              <w:fldChar w:fldCharType="separate"/>
            </w:r>
            <w:r w:rsidR="00660A16">
              <w:rPr>
                <w:noProof/>
                <w:webHidden/>
              </w:rPr>
              <w:t>261</w:t>
            </w:r>
            <w:r w:rsidR="00660A16">
              <w:rPr>
                <w:noProof/>
                <w:webHidden/>
              </w:rPr>
              <w:fldChar w:fldCharType="end"/>
            </w:r>
          </w:hyperlink>
        </w:p>
        <w:p w14:paraId="22D0CCC1" w14:textId="758F3958" w:rsidR="00660A16" w:rsidRDefault="00CF35F4">
          <w:pPr>
            <w:pStyle w:val="TOC2"/>
            <w:tabs>
              <w:tab w:val="right" w:leader="dot" w:pos="9350"/>
            </w:tabs>
            <w:rPr>
              <w:rFonts w:asciiTheme="minorHAnsi" w:eastAsiaTheme="minorEastAsia" w:hAnsiTheme="minorHAnsi"/>
              <w:noProof/>
            </w:rPr>
          </w:pPr>
          <w:hyperlink w:anchor="_Toc200507027" w:history="1">
            <w:r w:rsidR="00660A16" w:rsidRPr="00887470">
              <w:rPr>
                <w:rStyle w:val="Hyperlink"/>
                <w:noProof/>
              </w:rPr>
              <w:t>6.1.Introduction</w:t>
            </w:r>
            <w:r w:rsidR="00660A16">
              <w:rPr>
                <w:noProof/>
                <w:webHidden/>
              </w:rPr>
              <w:tab/>
            </w:r>
            <w:r w:rsidR="00660A16">
              <w:rPr>
                <w:noProof/>
                <w:webHidden/>
              </w:rPr>
              <w:fldChar w:fldCharType="begin"/>
            </w:r>
            <w:r w:rsidR="00660A16">
              <w:rPr>
                <w:noProof/>
                <w:webHidden/>
              </w:rPr>
              <w:instrText xml:space="preserve"> PAGEREF _Toc200507027 \h </w:instrText>
            </w:r>
            <w:r w:rsidR="00660A16">
              <w:rPr>
                <w:noProof/>
                <w:webHidden/>
              </w:rPr>
            </w:r>
            <w:r w:rsidR="00660A16">
              <w:rPr>
                <w:noProof/>
                <w:webHidden/>
              </w:rPr>
              <w:fldChar w:fldCharType="separate"/>
            </w:r>
            <w:r w:rsidR="00660A16">
              <w:rPr>
                <w:noProof/>
                <w:webHidden/>
              </w:rPr>
              <w:t>262</w:t>
            </w:r>
            <w:r w:rsidR="00660A16">
              <w:rPr>
                <w:noProof/>
                <w:webHidden/>
              </w:rPr>
              <w:fldChar w:fldCharType="end"/>
            </w:r>
          </w:hyperlink>
        </w:p>
        <w:p w14:paraId="3F4BBBD0" w14:textId="35D3F8DB" w:rsidR="00660A16" w:rsidRDefault="00CF35F4">
          <w:pPr>
            <w:pStyle w:val="TOC2"/>
            <w:tabs>
              <w:tab w:val="right" w:leader="dot" w:pos="9350"/>
            </w:tabs>
            <w:rPr>
              <w:rFonts w:asciiTheme="minorHAnsi" w:eastAsiaTheme="minorEastAsia" w:hAnsiTheme="minorHAnsi"/>
              <w:noProof/>
            </w:rPr>
          </w:pPr>
          <w:hyperlink w:anchor="_Toc200507028" w:history="1">
            <w:r w:rsidR="00660A16" w:rsidRPr="00887470">
              <w:rPr>
                <w:rStyle w:val="Hyperlink"/>
                <w:noProof/>
              </w:rPr>
              <w:t>6.2.Summary of findings.</w:t>
            </w:r>
            <w:r w:rsidR="00660A16">
              <w:rPr>
                <w:noProof/>
                <w:webHidden/>
              </w:rPr>
              <w:tab/>
            </w:r>
            <w:r w:rsidR="00660A16">
              <w:rPr>
                <w:noProof/>
                <w:webHidden/>
              </w:rPr>
              <w:fldChar w:fldCharType="begin"/>
            </w:r>
            <w:r w:rsidR="00660A16">
              <w:rPr>
                <w:noProof/>
                <w:webHidden/>
              </w:rPr>
              <w:instrText xml:space="preserve"> PAGEREF _Toc200507028 \h </w:instrText>
            </w:r>
            <w:r w:rsidR="00660A16">
              <w:rPr>
                <w:noProof/>
                <w:webHidden/>
              </w:rPr>
            </w:r>
            <w:r w:rsidR="00660A16">
              <w:rPr>
                <w:noProof/>
                <w:webHidden/>
              </w:rPr>
              <w:fldChar w:fldCharType="separate"/>
            </w:r>
            <w:r w:rsidR="00660A16">
              <w:rPr>
                <w:noProof/>
                <w:webHidden/>
              </w:rPr>
              <w:t>262</w:t>
            </w:r>
            <w:r w:rsidR="00660A16">
              <w:rPr>
                <w:noProof/>
                <w:webHidden/>
              </w:rPr>
              <w:fldChar w:fldCharType="end"/>
            </w:r>
          </w:hyperlink>
        </w:p>
        <w:p w14:paraId="57710123" w14:textId="51FA0BBF" w:rsidR="00660A16" w:rsidRDefault="00CF35F4">
          <w:pPr>
            <w:pStyle w:val="TOC2"/>
            <w:tabs>
              <w:tab w:val="right" w:leader="dot" w:pos="9350"/>
            </w:tabs>
            <w:rPr>
              <w:rFonts w:asciiTheme="minorHAnsi" w:eastAsiaTheme="minorEastAsia" w:hAnsiTheme="minorHAnsi"/>
              <w:noProof/>
            </w:rPr>
          </w:pPr>
          <w:hyperlink w:anchor="_Toc200507029" w:history="1">
            <w:r w:rsidR="00660A16" w:rsidRPr="00887470">
              <w:rPr>
                <w:rStyle w:val="Hyperlink"/>
                <w:noProof/>
              </w:rPr>
              <w:t>6.3.Interpretation of results.</w:t>
            </w:r>
            <w:r w:rsidR="00660A16">
              <w:rPr>
                <w:noProof/>
                <w:webHidden/>
              </w:rPr>
              <w:tab/>
            </w:r>
            <w:r w:rsidR="00660A16">
              <w:rPr>
                <w:noProof/>
                <w:webHidden/>
              </w:rPr>
              <w:fldChar w:fldCharType="begin"/>
            </w:r>
            <w:r w:rsidR="00660A16">
              <w:rPr>
                <w:noProof/>
                <w:webHidden/>
              </w:rPr>
              <w:instrText xml:space="preserve"> PAGEREF _Toc200507029 \h </w:instrText>
            </w:r>
            <w:r w:rsidR="00660A16">
              <w:rPr>
                <w:noProof/>
                <w:webHidden/>
              </w:rPr>
            </w:r>
            <w:r w:rsidR="00660A16">
              <w:rPr>
                <w:noProof/>
                <w:webHidden/>
              </w:rPr>
              <w:fldChar w:fldCharType="separate"/>
            </w:r>
            <w:r w:rsidR="00660A16">
              <w:rPr>
                <w:noProof/>
                <w:webHidden/>
              </w:rPr>
              <w:t>263</w:t>
            </w:r>
            <w:r w:rsidR="00660A16">
              <w:rPr>
                <w:noProof/>
                <w:webHidden/>
              </w:rPr>
              <w:fldChar w:fldCharType="end"/>
            </w:r>
          </w:hyperlink>
        </w:p>
        <w:p w14:paraId="25458F1B" w14:textId="0CF7BC47" w:rsidR="00660A16" w:rsidRDefault="00CF35F4">
          <w:pPr>
            <w:pStyle w:val="TOC2"/>
            <w:tabs>
              <w:tab w:val="right" w:leader="dot" w:pos="9350"/>
            </w:tabs>
            <w:rPr>
              <w:rFonts w:asciiTheme="minorHAnsi" w:eastAsiaTheme="minorEastAsia" w:hAnsiTheme="minorHAnsi"/>
              <w:noProof/>
            </w:rPr>
          </w:pPr>
          <w:hyperlink w:anchor="_Toc200507030" w:history="1">
            <w:r w:rsidR="00660A16" w:rsidRPr="00887470">
              <w:rPr>
                <w:rStyle w:val="Hyperlink"/>
                <w:noProof/>
              </w:rPr>
              <w:t>6.4.Limitations of the proposed solution.</w:t>
            </w:r>
            <w:r w:rsidR="00660A16">
              <w:rPr>
                <w:noProof/>
                <w:webHidden/>
              </w:rPr>
              <w:tab/>
            </w:r>
            <w:r w:rsidR="00660A16">
              <w:rPr>
                <w:noProof/>
                <w:webHidden/>
              </w:rPr>
              <w:fldChar w:fldCharType="begin"/>
            </w:r>
            <w:r w:rsidR="00660A16">
              <w:rPr>
                <w:noProof/>
                <w:webHidden/>
              </w:rPr>
              <w:instrText xml:space="preserve"> PAGEREF _Toc200507030 \h </w:instrText>
            </w:r>
            <w:r w:rsidR="00660A16">
              <w:rPr>
                <w:noProof/>
                <w:webHidden/>
              </w:rPr>
            </w:r>
            <w:r w:rsidR="00660A16">
              <w:rPr>
                <w:noProof/>
                <w:webHidden/>
              </w:rPr>
              <w:fldChar w:fldCharType="separate"/>
            </w:r>
            <w:r w:rsidR="00660A16">
              <w:rPr>
                <w:noProof/>
                <w:webHidden/>
              </w:rPr>
              <w:t>264</w:t>
            </w:r>
            <w:r w:rsidR="00660A16">
              <w:rPr>
                <w:noProof/>
                <w:webHidden/>
              </w:rPr>
              <w:fldChar w:fldCharType="end"/>
            </w:r>
          </w:hyperlink>
        </w:p>
        <w:p w14:paraId="788FCE28" w14:textId="11D9B291" w:rsidR="00660A16" w:rsidRDefault="00CF35F4">
          <w:pPr>
            <w:pStyle w:val="TOC1"/>
            <w:tabs>
              <w:tab w:val="right" w:leader="dot" w:pos="9350"/>
            </w:tabs>
            <w:rPr>
              <w:rFonts w:asciiTheme="minorHAnsi" w:eastAsiaTheme="minorEastAsia" w:hAnsiTheme="minorHAnsi"/>
              <w:noProof/>
            </w:rPr>
          </w:pPr>
          <w:hyperlink w:anchor="_Toc200507031" w:history="1">
            <w:r w:rsidR="00660A16" w:rsidRPr="00887470">
              <w:rPr>
                <w:rStyle w:val="Hyperlink"/>
                <w:noProof/>
              </w:rPr>
              <w:t>Chapter 7</w:t>
            </w:r>
            <w:r w:rsidR="00660A16">
              <w:rPr>
                <w:noProof/>
                <w:webHidden/>
              </w:rPr>
              <w:tab/>
            </w:r>
            <w:r w:rsidR="00660A16">
              <w:rPr>
                <w:noProof/>
                <w:webHidden/>
              </w:rPr>
              <w:fldChar w:fldCharType="begin"/>
            </w:r>
            <w:r w:rsidR="00660A16">
              <w:rPr>
                <w:noProof/>
                <w:webHidden/>
              </w:rPr>
              <w:instrText xml:space="preserve"> PAGEREF _Toc200507031 \h </w:instrText>
            </w:r>
            <w:r w:rsidR="00660A16">
              <w:rPr>
                <w:noProof/>
                <w:webHidden/>
              </w:rPr>
            </w:r>
            <w:r w:rsidR="00660A16">
              <w:rPr>
                <w:noProof/>
                <w:webHidden/>
              </w:rPr>
              <w:fldChar w:fldCharType="separate"/>
            </w:r>
            <w:r w:rsidR="00660A16">
              <w:rPr>
                <w:noProof/>
                <w:webHidden/>
              </w:rPr>
              <w:t>266</w:t>
            </w:r>
            <w:r w:rsidR="00660A16">
              <w:rPr>
                <w:noProof/>
                <w:webHidden/>
              </w:rPr>
              <w:fldChar w:fldCharType="end"/>
            </w:r>
          </w:hyperlink>
        </w:p>
        <w:p w14:paraId="3FE4BC15" w14:textId="0A250B07" w:rsidR="00660A16" w:rsidRDefault="00CF35F4">
          <w:pPr>
            <w:pStyle w:val="TOC2"/>
            <w:tabs>
              <w:tab w:val="right" w:leader="dot" w:pos="9350"/>
            </w:tabs>
            <w:rPr>
              <w:rFonts w:asciiTheme="minorHAnsi" w:eastAsiaTheme="minorEastAsia" w:hAnsiTheme="minorHAnsi"/>
              <w:noProof/>
            </w:rPr>
          </w:pPr>
          <w:hyperlink w:anchor="_Toc200507032" w:history="1">
            <w:r w:rsidR="00660A16" w:rsidRPr="00887470">
              <w:rPr>
                <w:rStyle w:val="Hyperlink"/>
                <w:noProof/>
              </w:rPr>
              <w:t>7.1.Summary of contributions.</w:t>
            </w:r>
            <w:r w:rsidR="00660A16">
              <w:rPr>
                <w:noProof/>
                <w:webHidden/>
              </w:rPr>
              <w:tab/>
            </w:r>
            <w:r w:rsidR="00660A16">
              <w:rPr>
                <w:noProof/>
                <w:webHidden/>
              </w:rPr>
              <w:fldChar w:fldCharType="begin"/>
            </w:r>
            <w:r w:rsidR="00660A16">
              <w:rPr>
                <w:noProof/>
                <w:webHidden/>
              </w:rPr>
              <w:instrText xml:space="preserve"> PAGEREF _Toc200507032 \h </w:instrText>
            </w:r>
            <w:r w:rsidR="00660A16">
              <w:rPr>
                <w:noProof/>
                <w:webHidden/>
              </w:rPr>
            </w:r>
            <w:r w:rsidR="00660A16">
              <w:rPr>
                <w:noProof/>
                <w:webHidden/>
              </w:rPr>
              <w:fldChar w:fldCharType="separate"/>
            </w:r>
            <w:r w:rsidR="00660A16">
              <w:rPr>
                <w:noProof/>
                <w:webHidden/>
              </w:rPr>
              <w:t>267</w:t>
            </w:r>
            <w:r w:rsidR="00660A16">
              <w:rPr>
                <w:noProof/>
                <w:webHidden/>
              </w:rPr>
              <w:fldChar w:fldCharType="end"/>
            </w:r>
          </w:hyperlink>
        </w:p>
        <w:p w14:paraId="45104CAB" w14:textId="145C9269" w:rsidR="00660A16" w:rsidRDefault="00CF35F4">
          <w:pPr>
            <w:pStyle w:val="TOC2"/>
            <w:tabs>
              <w:tab w:val="right" w:leader="dot" w:pos="9350"/>
            </w:tabs>
            <w:rPr>
              <w:rFonts w:asciiTheme="minorHAnsi" w:eastAsiaTheme="minorEastAsia" w:hAnsiTheme="minorHAnsi"/>
              <w:noProof/>
            </w:rPr>
          </w:pPr>
          <w:hyperlink w:anchor="_Toc200507033" w:history="1">
            <w:r w:rsidR="00660A16" w:rsidRPr="00887470">
              <w:rPr>
                <w:rStyle w:val="Hyperlink"/>
                <w:noProof/>
              </w:rPr>
              <w:t>7.2.Possible improvements or extensions for future work.</w:t>
            </w:r>
            <w:r w:rsidR="00660A16">
              <w:rPr>
                <w:noProof/>
                <w:webHidden/>
              </w:rPr>
              <w:tab/>
            </w:r>
            <w:r w:rsidR="00660A16">
              <w:rPr>
                <w:noProof/>
                <w:webHidden/>
              </w:rPr>
              <w:fldChar w:fldCharType="begin"/>
            </w:r>
            <w:r w:rsidR="00660A16">
              <w:rPr>
                <w:noProof/>
                <w:webHidden/>
              </w:rPr>
              <w:instrText xml:space="preserve"> PAGEREF _Toc200507033 \h </w:instrText>
            </w:r>
            <w:r w:rsidR="00660A16">
              <w:rPr>
                <w:noProof/>
                <w:webHidden/>
              </w:rPr>
            </w:r>
            <w:r w:rsidR="00660A16">
              <w:rPr>
                <w:noProof/>
                <w:webHidden/>
              </w:rPr>
              <w:fldChar w:fldCharType="separate"/>
            </w:r>
            <w:r w:rsidR="00660A16">
              <w:rPr>
                <w:noProof/>
                <w:webHidden/>
              </w:rPr>
              <w:t>268</w:t>
            </w:r>
            <w:r w:rsidR="00660A16">
              <w:rPr>
                <w:noProof/>
                <w:webHidden/>
              </w:rPr>
              <w:fldChar w:fldCharType="end"/>
            </w:r>
          </w:hyperlink>
        </w:p>
        <w:p w14:paraId="1D5A0A33" w14:textId="42DFD8B9" w:rsidR="00660A16" w:rsidRDefault="00CF35F4">
          <w:pPr>
            <w:pStyle w:val="TOC1"/>
            <w:tabs>
              <w:tab w:val="right" w:leader="dot" w:pos="9350"/>
            </w:tabs>
            <w:rPr>
              <w:rFonts w:asciiTheme="minorHAnsi" w:eastAsiaTheme="minorEastAsia" w:hAnsiTheme="minorHAnsi"/>
              <w:noProof/>
            </w:rPr>
          </w:pPr>
          <w:hyperlink w:anchor="_Toc200507034" w:history="1">
            <w:r w:rsidR="00660A16" w:rsidRPr="00887470">
              <w:rPr>
                <w:rStyle w:val="Hyperlink"/>
                <w:noProof/>
              </w:rPr>
              <w:t>References</w:t>
            </w:r>
            <w:r w:rsidR="00660A16">
              <w:rPr>
                <w:noProof/>
                <w:webHidden/>
              </w:rPr>
              <w:tab/>
            </w:r>
            <w:r w:rsidR="00660A16">
              <w:rPr>
                <w:noProof/>
                <w:webHidden/>
              </w:rPr>
              <w:fldChar w:fldCharType="begin"/>
            </w:r>
            <w:r w:rsidR="00660A16">
              <w:rPr>
                <w:noProof/>
                <w:webHidden/>
              </w:rPr>
              <w:instrText xml:space="preserve"> PAGEREF _Toc200507034 \h </w:instrText>
            </w:r>
            <w:r w:rsidR="00660A16">
              <w:rPr>
                <w:noProof/>
                <w:webHidden/>
              </w:rPr>
            </w:r>
            <w:r w:rsidR="00660A16">
              <w:rPr>
                <w:noProof/>
                <w:webHidden/>
              </w:rPr>
              <w:fldChar w:fldCharType="separate"/>
            </w:r>
            <w:r w:rsidR="00660A16">
              <w:rPr>
                <w:noProof/>
                <w:webHidden/>
              </w:rPr>
              <w:t>270</w:t>
            </w:r>
            <w:r w:rsidR="00660A16">
              <w:rPr>
                <w:noProof/>
                <w:webHidden/>
              </w:rPr>
              <w:fldChar w:fldCharType="end"/>
            </w:r>
          </w:hyperlink>
        </w:p>
        <w:p w14:paraId="3497C81C" w14:textId="22460458" w:rsidR="00EF140C" w:rsidRDefault="00660A16" w:rsidP="00EF140C">
          <w:r>
            <w:fldChar w:fldCharType="end"/>
          </w:r>
        </w:p>
        <w:p w14:paraId="31B8F03F" w14:textId="77777777" w:rsidR="0026685E" w:rsidRDefault="0026685E" w:rsidP="00EF140C"/>
        <w:p w14:paraId="61326AD0" w14:textId="77777777" w:rsidR="0026685E" w:rsidRDefault="0026685E" w:rsidP="00EF140C"/>
        <w:p w14:paraId="26A01330" w14:textId="77777777" w:rsidR="0026685E" w:rsidRDefault="0026685E" w:rsidP="00EF140C"/>
        <w:p w14:paraId="181F31D5" w14:textId="77777777" w:rsidR="0026685E" w:rsidRDefault="0026685E" w:rsidP="00EF140C"/>
        <w:p w14:paraId="21E5F232" w14:textId="77777777" w:rsidR="0026685E" w:rsidRDefault="0026685E" w:rsidP="00EF140C"/>
        <w:p w14:paraId="077C240E" w14:textId="2B9B9881" w:rsidR="00EF140C" w:rsidRPr="003B0C2E" w:rsidRDefault="00CF35F4" w:rsidP="00A04A13"/>
      </w:sdtContent>
    </w:sdt>
    <w:p w14:paraId="407FD34D" w14:textId="77777777" w:rsidR="00EF140C" w:rsidRDefault="00EF140C" w:rsidP="008E38FB">
      <w:bookmarkStart w:id="30" w:name="_Toc197463972"/>
    </w:p>
    <w:p w14:paraId="02D9FCE1" w14:textId="375BC3E9" w:rsidR="00EF140C" w:rsidRDefault="00EF140C" w:rsidP="00EF140C">
      <w:pPr>
        <w:pStyle w:val="ListParagraph"/>
        <w:ind w:left="360"/>
      </w:pPr>
    </w:p>
    <w:p w14:paraId="567789CD" w14:textId="77777777" w:rsidR="00A04A13" w:rsidRDefault="00A04A13" w:rsidP="00EF140C">
      <w:pPr>
        <w:pStyle w:val="ListParagraph"/>
        <w:ind w:left="360"/>
      </w:pPr>
    </w:p>
    <w:p w14:paraId="0947080B" w14:textId="77777777" w:rsidR="0008670B" w:rsidRDefault="00EF140C" w:rsidP="009D07E8">
      <w:pPr>
        <w:pStyle w:val="ListParagraph"/>
        <w:ind w:left="360"/>
      </w:pPr>
      <w:r>
        <w:lastRenderedPageBreak/>
        <w:t xml:space="preserve"> </w:t>
      </w:r>
    </w:p>
    <w:p w14:paraId="36630F37" w14:textId="77777777" w:rsidR="0008670B" w:rsidRDefault="0008670B" w:rsidP="009D07E8">
      <w:pPr>
        <w:pStyle w:val="ListParagraph"/>
        <w:ind w:left="360"/>
      </w:pPr>
    </w:p>
    <w:p w14:paraId="1AABD6C3" w14:textId="7BF9BA0A" w:rsidR="00A034BD" w:rsidRPr="009D07E8" w:rsidRDefault="00EF140C" w:rsidP="009D07E8">
      <w:pPr>
        <w:pStyle w:val="ListParagraph"/>
        <w:ind w:left="360"/>
      </w:pPr>
      <w:r>
        <w:t xml:space="preserve"> </w:t>
      </w:r>
    </w:p>
    <w:p w14:paraId="313F6D98" w14:textId="31A2C665" w:rsidR="00EF140C" w:rsidRPr="00FA44DD" w:rsidRDefault="00EF140C" w:rsidP="00AA4AAD">
      <w:pPr>
        <w:pStyle w:val="Heading1"/>
        <w:jc w:val="center"/>
        <w:rPr>
          <w:color w:val="0070C0"/>
          <w:sz w:val="96"/>
          <w:szCs w:val="96"/>
        </w:rPr>
      </w:pPr>
      <w:bookmarkStart w:id="31" w:name="_Toc200506861"/>
      <w:r w:rsidRPr="00FA44DD">
        <w:rPr>
          <w:noProof/>
          <w:color w:val="0070C0"/>
          <w:sz w:val="96"/>
          <w:szCs w:val="96"/>
        </w:rPr>
        <mc:AlternateContent>
          <mc:Choice Requires="wpg">
            <w:drawing>
              <wp:anchor distT="0" distB="0" distL="114300" distR="114300" simplePos="0" relativeHeight="252980736" behindDoc="1" locked="0" layoutInCell="1" allowOverlap="1" wp14:anchorId="5990D8D6" wp14:editId="24DB6AB4">
                <wp:simplePos x="0" y="0"/>
                <wp:positionH relativeFrom="page">
                  <wp:align>center</wp:align>
                </wp:positionH>
                <wp:positionV relativeFrom="page">
                  <wp:align>center</wp:align>
                </wp:positionV>
                <wp:extent cx="6864824" cy="9123528"/>
                <wp:effectExtent l="0" t="0" r="2540" b="635"/>
                <wp:wrapNone/>
                <wp:docPr id="1228944284"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201115013" name="Rectangle 1201115013"/>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655220" name="Rectangle 627655220"/>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1D469B" w14:textId="5523B44F" w:rsidR="005320BB" w:rsidRDefault="00CF35F4" w:rsidP="00EF140C">
                              <w:pPr>
                                <w:pStyle w:val="NoSpacing"/>
                                <w:spacing w:before="120"/>
                                <w:rPr>
                                  <w:color w:val="FFFFFF" w:themeColor="background1"/>
                                </w:rPr>
                              </w:pPr>
                              <w:sdt>
                                <w:sdtPr>
                                  <w:rPr>
                                    <w:caps/>
                                    <w:color w:val="FFFFFF" w:themeColor="background1"/>
                                  </w:rPr>
                                  <w:alias w:val="Company"/>
                                  <w:tag w:val=""/>
                                  <w:id w:val="1925292162"/>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42953327"/>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p w14:paraId="55C90ACC" w14:textId="196E7AF9" w:rsidR="005320BB" w:rsidRDefault="005320BB" w:rsidP="00EF140C">
                              <w:pPr>
                                <w:pStyle w:val="NoSpacing"/>
                                <w:spacing w:before="120"/>
                                <w:rPr>
                                  <w:color w:val="FFFFFF" w:themeColor="background1"/>
                                </w:rPr>
                              </w:pPr>
                            </w:p>
                            <w:p w14:paraId="3E7068F7" w14:textId="39C09E9E" w:rsidR="005320BB" w:rsidRDefault="005320BB" w:rsidP="00EF140C">
                              <w:pPr>
                                <w:pStyle w:val="NoSpacing"/>
                                <w:spacing w:before="120"/>
                                <w:rPr>
                                  <w:color w:val="FFFFFF" w:themeColor="background1"/>
                                </w:rPr>
                              </w:pPr>
                            </w:p>
                            <w:p w14:paraId="2D91E239" w14:textId="17744AF4" w:rsidR="005320BB" w:rsidRDefault="005320BB" w:rsidP="00EF140C">
                              <w:pPr>
                                <w:pStyle w:val="NoSpacing"/>
                                <w:spacing w:before="120"/>
                                <w:rPr>
                                  <w:color w:val="FFFFFF" w:themeColor="background1"/>
                                </w:rPr>
                              </w:pPr>
                            </w:p>
                            <w:p w14:paraId="636C370C" w14:textId="38C8D9D6" w:rsidR="005320BB" w:rsidRDefault="005320BB" w:rsidP="00EF140C">
                              <w:pPr>
                                <w:pStyle w:val="NoSpacing"/>
                                <w:spacing w:before="120"/>
                                <w:rPr>
                                  <w:color w:val="FFFFFF" w:themeColor="background1"/>
                                </w:rPr>
                              </w:pPr>
                            </w:p>
                            <w:p w14:paraId="0C59C502" w14:textId="3B89B7A1" w:rsidR="005320BB" w:rsidRDefault="005320BB" w:rsidP="00EF140C">
                              <w:pPr>
                                <w:pStyle w:val="NoSpacing"/>
                                <w:spacing w:before="120"/>
                                <w:rPr>
                                  <w:color w:val="FFFFFF" w:themeColor="background1"/>
                                </w:rPr>
                              </w:pPr>
                            </w:p>
                            <w:p w14:paraId="2D567D1F" w14:textId="5179EBE7" w:rsidR="005320BB" w:rsidRDefault="005320BB" w:rsidP="00EF140C">
                              <w:pPr>
                                <w:pStyle w:val="NoSpacing"/>
                                <w:spacing w:before="120"/>
                                <w:rPr>
                                  <w:color w:val="FFFFFF" w:themeColor="background1"/>
                                </w:rPr>
                              </w:pPr>
                            </w:p>
                            <w:p w14:paraId="4D5BED76" w14:textId="10AA0A70" w:rsidR="005320BB" w:rsidRDefault="005320BB" w:rsidP="00EF140C">
                              <w:pPr>
                                <w:pStyle w:val="NoSpacing"/>
                                <w:spacing w:before="120"/>
                                <w:rPr>
                                  <w:color w:val="FFFFFF" w:themeColor="background1"/>
                                </w:rPr>
                              </w:pPr>
                            </w:p>
                            <w:p w14:paraId="665F285A" w14:textId="40CA062F" w:rsidR="005320BB" w:rsidRDefault="005320BB" w:rsidP="00EF140C">
                              <w:pPr>
                                <w:pStyle w:val="NoSpacing"/>
                                <w:spacing w:before="120"/>
                                <w:rPr>
                                  <w:color w:val="FFFFFF" w:themeColor="background1"/>
                                </w:rPr>
                              </w:pPr>
                            </w:p>
                            <w:p w14:paraId="215C0521" w14:textId="7CEA2E70" w:rsidR="005320BB" w:rsidRDefault="005320BB" w:rsidP="00EF140C">
                              <w:pPr>
                                <w:pStyle w:val="NoSpacing"/>
                                <w:spacing w:before="120"/>
                                <w:rPr>
                                  <w:color w:val="FFFFFF" w:themeColor="background1"/>
                                </w:rPr>
                              </w:pPr>
                            </w:p>
                            <w:p w14:paraId="3F0471DA" w14:textId="7923E463" w:rsidR="005320BB" w:rsidRDefault="005320BB" w:rsidP="00EF140C">
                              <w:pPr>
                                <w:pStyle w:val="NoSpacing"/>
                                <w:spacing w:before="120"/>
                                <w:rPr>
                                  <w:color w:val="FFFFFF" w:themeColor="background1"/>
                                </w:rPr>
                              </w:pPr>
                            </w:p>
                            <w:p w14:paraId="70FD97CF" w14:textId="11799BC3" w:rsidR="005320BB" w:rsidRDefault="005320BB" w:rsidP="00EF140C">
                              <w:pPr>
                                <w:pStyle w:val="NoSpacing"/>
                                <w:spacing w:before="120"/>
                                <w:rPr>
                                  <w:color w:val="FFFFFF" w:themeColor="background1"/>
                                </w:rPr>
                              </w:pPr>
                            </w:p>
                            <w:p w14:paraId="01594FA0" w14:textId="3D170C05" w:rsidR="005320BB" w:rsidRDefault="005320BB" w:rsidP="00EF140C">
                              <w:pPr>
                                <w:pStyle w:val="NoSpacing"/>
                                <w:spacing w:before="120"/>
                                <w:rPr>
                                  <w:color w:val="FFFFFF" w:themeColor="background1"/>
                                </w:rPr>
                              </w:pPr>
                            </w:p>
                            <w:p w14:paraId="3834E34C" w14:textId="3C83D694" w:rsidR="005320BB" w:rsidRDefault="005320BB" w:rsidP="00EF140C">
                              <w:pPr>
                                <w:pStyle w:val="NoSpacing"/>
                                <w:spacing w:before="120"/>
                                <w:rPr>
                                  <w:color w:val="FFFFFF" w:themeColor="background1"/>
                                </w:rPr>
                              </w:pPr>
                            </w:p>
                            <w:p w14:paraId="28CBCFF2" w14:textId="06B6D4EC" w:rsidR="005320BB" w:rsidRDefault="005320BB" w:rsidP="00EF140C">
                              <w:pPr>
                                <w:pStyle w:val="NoSpacing"/>
                                <w:spacing w:before="120"/>
                                <w:rPr>
                                  <w:color w:val="FFFFFF" w:themeColor="background1"/>
                                </w:rPr>
                              </w:pPr>
                            </w:p>
                            <w:p w14:paraId="2F131849" w14:textId="1593961B" w:rsidR="005320BB" w:rsidRDefault="005320BB" w:rsidP="00EF140C">
                              <w:pPr>
                                <w:pStyle w:val="NoSpacing"/>
                                <w:spacing w:before="120"/>
                                <w:rPr>
                                  <w:color w:val="FFFFFF" w:themeColor="background1"/>
                                </w:rPr>
                              </w:pPr>
                            </w:p>
                            <w:p w14:paraId="59F243A7" w14:textId="173B0455" w:rsidR="005320BB" w:rsidRDefault="005320BB" w:rsidP="00EF140C">
                              <w:pPr>
                                <w:pStyle w:val="NoSpacing"/>
                                <w:spacing w:before="120"/>
                                <w:rPr>
                                  <w:color w:val="FFFFFF" w:themeColor="background1"/>
                                </w:rPr>
                              </w:pPr>
                            </w:p>
                            <w:p w14:paraId="4E220074" w14:textId="2E602657" w:rsidR="005320BB" w:rsidRDefault="005320BB" w:rsidP="00EF140C">
                              <w:pPr>
                                <w:pStyle w:val="NoSpacing"/>
                                <w:spacing w:before="120"/>
                                <w:rPr>
                                  <w:color w:val="FFFFFF" w:themeColor="background1"/>
                                </w:rPr>
                              </w:pPr>
                            </w:p>
                            <w:p w14:paraId="39AB9A38" w14:textId="0D15F45D" w:rsidR="005320BB" w:rsidRDefault="005320BB" w:rsidP="00EF140C">
                              <w:pPr>
                                <w:pStyle w:val="NoSpacing"/>
                                <w:spacing w:before="120"/>
                                <w:rPr>
                                  <w:color w:val="FFFFFF" w:themeColor="background1"/>
                                </w:rPr>
                              </w:pPr>
                            </w:p>
                            <w:p w14:paraId="1E4C3B80" w14:textId="77777777" w:rsidR="005320BB" w:rsidRDefault="005320BB" w:rsidP="00EF140C">
                              <w:pPr>
                                <w:pStyle w:val="NoSpacing"/>
                                <w:spacing w:before="120"/>
                                <w:rPr>
                                  <w:color w:val="FFFFFF" w:themeColor="background1"/>
                                </w:rPr>
                              </w:pPr>
                            </w:p>
                            <w:p w14:paraId="57663ECC" w14:textId="283929FE" w:rsidR="005320BB" w:rsidRDefault="005320BB" w:rsidP="00EF140C">
                              <w:pPr>
                                <w:pStyle w:val="NoSpacing"/>
                                <w:spacing w:before="120"/>
                                <w:rPr>
                                  <w:color w:val="FFFFFF" w:themeColor="background1"/>
                                </w:rPr>
                              </w:pPr>
                            </w:p>
                            <w:p w14:paraId="340CBCE8" w14:textId="15FCC84A" w:rsidR="005320BB" w:rsidRDefault="005320BB" w:rsidP="00EF140C">
                              <w:pPr>
                                <w:pStyle w:val="NoSpacing"/>
                                <w:spacing w:before="120"/>
                                <w:rPr>
                                  <w:color w:val="FFFFFF" w:themeColor="background1"/>
                                </w:rPr>
                              </w:pPr>
                            </w:p>
                            <w:p w14:paraId="1D9C8385" w14:textId="2D8F7580" w:rsidR="005320BB" w:rsidRDefault="005320BB" w:rsidP="00EF140C">
                              <w:pPr>
                                <w:pStyle w:val="NoSpacing"/>
                                <w:spacing w:before="120"/>
                                <w:rPr>
                                  <w:color w:val="FFFFFF" w:themeColor="background1"/>
                                </w:rPr>
                              </w:pPr>
                            </w:p>
                            <w:p w14:paraId="739B6A04" w14:textId="77777777" w:rsidR="005320BB" w:rsidRDefault="005320BB" w:rsidP="00EF140C">
                              <w:pPr>
                                <w:pStyle w:val="NoSpacing"/>
                                <w:spacing w:before="120"/>
                                <w:rPr>
                                  <w:color w:val="FFFFFF" w:themeColor="background1"/>
                                </w:rPr>
                              </w:pPr>
                            </w:p>
                            <w:p w14:paraId="7E4DE314" w14:textId="4A2DEF91" w:rsidR="005320BB" w:rsidRDefault="005320BB" w:rsidP="00EF140C">
                              <w:pPr>
                                <w:pStyle w:val="NoSpacing"/>
                                <w:spacing w:before="120"/>
                                <w:rPr>
                                  <w:color w:val="FFFFFF" w:themeColor="background1"/>
                                </w:rPr>
                              </w:pPr>
                            </w:p>
                            <w:p w14:paraId="5F4C7BD2" w14:textId="0440B8CF" w:rsidR="005320BB" w:rsidRDefault="005320BB" w:rsidP="00EF140C">
                              <w:pPr>
                                <w:pStyle w:val="NoSpacing"/>
                                <w:spacing w:before="120"/>
                                <w:rPr>
                                  <w:color w:val="FFFFFF" w:themeColor="background1"/>
                                </w:rPr>
                              </w:pPr>
                            </w:p>
                            <w:p w14:paraId="41FE9E89" w14:textId="236BFDE6" w:rsidR="005320BB" w:rsidRDefault="005320BB" w:rsidP="00EF140C">
                              <w:pPr>
                                <w:pStyle w:val="NoSpacing"/>
                                <w:spacing w:before="120"/>
                                <w:rPr>
                                  <w:color w:val="FFFFFF" w:themeColor="background1"/>
                                </w:rPr>
                              </w:pPr>
                            </w:p>
                            <w:p w14:paraId="00F8203F" w14:textId="688C1477" w:rsidR="005320BB" w:rsidRDefault="005320BB" w:rsidP="00EF140C">
                              <w:pPr>
                                <w:pStyle w:val="NoSpacing"/>
                                <w:spacing w:before="120"/>
                                <w:rPr>
                                  <w:color w:val="FFFFFF" w:themeColor="background1"/>
                                </w:rPr>
                              </w:pPr>
                            </w:p>
                            <w:p w14:paraId="60FA055A" w14:textId="77777777" w:rsidR="005320BB" w:rsidRDefault="005320BB" w:rsidP="00EF140C">
                              <w:pPr>
                                <w:pStyle w:val="NoSpacing"/>
                                <w:spacing w:before="120"/>
                                <w:rPr>
                                  <w:color w:val="FFFFFF" w:themeColor="background1"/>
                                </w:rPr>
                              </w:pPr>
                            </w:p>
                            <w:p w14:paraId="5C2CD1C4" w14:textId="77777777" w:rsidR="005320BB" w:rsidRDefault="005320BB" w:rsidP="00EF140C">
                              <w:pPr>
                                <w:pStyle w:val="NoSpacing"/>
                                <w:spacing w:before="120"/>
                                <w:rPr>
                                  <w:color w:val="FFFFFF" w:themeColor="background1"/>
                                </w:rPr>
                              </w:pPr>
                            </w:p>
                            <w:p w14:paraId="24FEA726" w14:textId="77777777" w:rsidR="005320BB" w:rsidRDefault="005320BB" w:rsidP="00EF140C">
                              <w:pPr>
                                <w:pStyle w:val="NoSpacing"/>
                                <w:spacing w:before="120"/>
                                <w:rPr>
                                  <w:color w:val="FFFFFF" w:themeColor="background1"/>
                                </w:rPr>
                              </w:pPr>
                            </w:p>
                            <w:p w14:paraId="55A981AB" w14:textId="77777777" w:rsidR="005320BB" w:rsidRDefault="005320BB" w:rsidP="00EF140C">
                              <w:pPr>
                                <w:pStyle w:val="NoSpacing"/>
                                <w:spacing w:before="120"/>
                                <w:rPr>
                                  <w:color w:val="FFFFFF" w:themeColor="background1"/>
                                </w:rPr>
                              </w:pPr>
                            </w:p>
                            <w:p w14:paraId="5346EF1B" w14:textId="77777777" w:rsidR="005320BB" w:rsidRDefault="005320BB" w:rsidP="00EF140C">
                              <w:pPr>
                                <w:pStyle w:val="NoSpacing"/>
                                <w:spacing w:before="120"/>
                                <w:rPr>
                                  <w:color w:val="FFFFFF" w:themeColor="background1"/>
                                </w:rPr>
                              </w:pPr>
                            </w:p>
                            <w:p w14:paraId="087C1B2A" w14:textId="77777777" w:rsidR="005320BB" w:rsidRDefault="005320BB" w:rsidP="00EF140C">
                              <w:pPr>
                                <w:pStyle w:val="NoSpacing"/>
                                <w:spacing w:before="120"/>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941812163" name="Text Box 941812163"/>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1353640292"/>
                                <w:showingPlcHdr/>
                                <w:dataBinding w:prefixMappings="xmlns:ns0='http://purl.org/dc/elements/1.1/' xmlns:ns1='http://schemas.openxmlformats.org/package/2006/metadata/core-properties' " w:xpath="/ns1:coreProperties[1]/ns0:title[1]" w:storeItemID="{6C3C8BC8-F283-45AE-878A-BAB7291924A1}"/>
                                <w:text/>
                              </w:sdtPr>
                              <w:sdtEndPr/>
                              <w:sdtContent>
                                <w:p w14:paraId="492A842C"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990D8D6" id="Group 198" o:spid="_x0000_s1026" style="position:absolute;left:0;text-align:left;margin-left:0;margin-top:0;width:540.55pt;height:718.4pt;z-index:-25033574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">
                <v:rect id="Rectangle 1201115013"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" fillcolor="#4472c4 [3204]" stroked="f" strokeweight="1pt"/>
                <v:rect id="Rectangle 627655220"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" fillcolor="#4472c4 [3204]" stroked="f" strokeweight="1pt">
                  <v:textbox inset="36pt,57.6pt,36pt,36pt">
                    <w:txbxContent>
                      <w:p w14:paraId="471D469B" w14:textId="5523B44F" w:rsidR="005320BB" w:rsidRDefault="00CF35F4" w:rsidP="00EF140C">
                        <w:pPr>
                          <w:pStyle w:val="NoSpacing"/>
                          <w:spacing w:before="120"/>
                          <w:rPr>
                            <w:color w:val="FFFFFF" w:themeColor="background1"/>
                          </w:rPr>
                        </w:pPr>
                        <w:sdt>
                          <w:sdtPr>
                            <w:rPr>
                              <w:caps/>
                              <w:color w:val="FFFFFF" w:themeColor="background1"/>
                            </w:rPr>
                            <w:alias w:val="Company"/>
                            <w:tag w:val=""/>
                            <w:id w:val="1925292162"/>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42953327"/>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p w14:paraId="55C90ACC" w14:textId="196E7AF9" w:rsidR="005320BB" w:rsidRDefault="005320BB" w:rsidP="00EF140C">
                        <w:pPr>
                          <w:pStyle w:val="NoSpacing"/>
                          <w:spacing w:before="120"/>
                          <w:rPr>
                            <w:color w:val="FFFFFF" w:themeColor="background1"/>
                          </w:rPr>
                        </w:pPr>
                      </w:p>
                      <w:p w14:paraId="3E7068F7" w14:textId="39C09E9E" w:rsidR="005320BB" w:rsidRDefault="005320BB" w:rsidP="00EF140C">
                        <w:pPr>
                          <w:pStyle w:val="NoSpacing"/>
                          <w:spacing w:before="120"/>
                          <w:rPr>
                            <w:color w:val="FFFFFF" w:themeColor="background1"/>
                          </w:rPr>
                        </w:pPr>
                      </w:p>
                      <w:p w14:paraId="2D91E239" w14:textId="17744AF4" w:rsidR="005320BB" w:rsidRDefault="005320BB" w:rsidP="00EF140C">
                        <w:pPr>
                          <w:pStyle w:val="NoSpacing"/>
                          <w:spacing w:before="120"/>
                          <w:rPr>
                            <w:color w:val="FFFFFF" w:themeColor="background1"/>
                          </w:rPr>
                        </w:pPr>
                      </w:p>
                      <w:p w14:paraId="636C370C" w14:textId="38C8D9D6" w:rsidR="005320BB" w:rsidRDefault="005320BB" w:rsidP="00EF140C">
                        <w:pPr>
                          <w:pStyle w:val="NoSpacing"/>
                          <w:spacing w:before="120"/>
                          <w:rPr>
                            <w:color w:val="FFFFFF" w:themeColor="background1"/>
                          </w:rPr>
                        </w:pPr>
                      </w:p>
                      <w:p w14:paraId="0C59C502" w14:textId="3B89B7A1" w:rsidR="005320BB" w:rsidRDefault="005320BB" w:rsidP="00EF140C">
                        <w:pPr>
                          <w:pStyle w:val="NoSpacing"/>
                          <w:spacing w:before="120"/>
                          <w:rPr>
                            <w:color w:val="FFFFFF" w:themeColor="background1"/>
                          </w:rPr>
                        </w:pPr>
                      </w:p>
                      <w:p w14:paraId="2D567D1F" w14:textId="5179EBE7" w:rsidR="005320BB" w:rsidRDefault="005320BB" w:rsidP="00EF140C">
                        <w:pPr>
                          <w:pStyle w:val="NoSpacing"/>
                          <w:spacing w:before="120"/>
                          <w:rPr>
                            <w:color w:val="FFFFFF" w:themeColor="background1"/>
                          </w:rPr>
                        </w:pPr>
                      </w:p>
                      <w:p w14:paraId="4D5BED76" w14:textId="10AA0A70" w:rsidR="005320BB" w:rsidRDefault="005320BB" w:rsidP="00EF140C">
                        <w:pPr>
                          <w:pStyle w:val="NoSpacing"/>
                          <w:spacing w:before="120"/>
                          <w:rPr>
                            <w:color w:val="FFFFFF" w:themeColor="background1"/>
                          </w:rPr>
                        </w:pPr>
                      </w:p>
                      <w:p w14:paraId="665F285A" w14:textId="40CA062F" w:rsidR="005320BB" w:rsidRDefault="005320BB" w:rsidP="00EF140C">
                        <w:pPr>
                          <w:pStyle w:val="NoSpacing"/>
                          <w:spacing w:before="120"/>
                          <w:rPr>
                            <w:color w:val="FFFFFF" w:themeColor="background1"/>
                          </w:rPr>
                        </w:pPr>
                      </w:p>
                      <w:p w14:paraId="215C0521" w14:textId="7CEA2E70" w:rsidR="005320BB" w:rsidRDefault="005320BB" w:rsidP="00EF140C">
                        <w:pPr>
                          <w:pStyle w:val="NoSpacing"/>
                          <w:spacing w:before="120"/>
                          <w:rPr>
                            <w:color w:val="FFFFFF" w:themeColor="background1"/>
                          </w:rPr>
                        </w:pPr>
                      </w:p>
                      <w:p w14:paraId="3F0471DA" w14:textId="7923E463" w:rsidR="005320BB" w:rsidRDefault="005320BB" w:rsidP="00EF140C">
                        <w:pPr>
                          <w:pStyle w:val="NoSpacing"/>
                          <w:spacing w:before="120"/>
                          <w:rPr>
                            <w:color w:val="FFFFFF" w:themeColor="background1"/>
                          </w:rPr>
                        </w:pPr>
                      </w:p>
                      <w:p w14:paraId="70FD97CF" w14:textId="11799BC3" w:rsidR="005320BB" w:rsidRDefault="005320BB" w:rsidP="00EF140C">
                        <w:pPr>
                          <w:pStyle w:val="NoSpacing"/>
                          <w:spacing w:before="120"/>
                          <w:rPr>
                            <w:color w:val="FFFFFF" w:themeColor="background1"/>
                          </w:rPr>
                        </w:pPr>
                      </w:p>
                      <w:p w14:paraId="01594FA0" w14:textId="3D170C05" w:rsidR="005320BB" w:rsidRDefault="005320BB" w:rsidP="00EF140C">
                        <w:pPr>
                          <w:pStyle w:val="NoSpacing"/>
                          <w:spacing w:before="120"/>
                          <w:rPr>
                            <w:color w:val="FFFFFF" w:themeColor="background1"/>
                          </w:rPr>
                        </w:pPr>
                      </w:p>
                      <w:p w14:paraId="3834E34C" w14:textId="3C83D694" w:rsidR="005320BB" w:rsidRDefault="005320BB" w:rsidP="00EF140C">
                        <w:pPr>
                          <w:pStyle w:val="NoSpacing"/>
                          <w:spacing w:before="120"/>
                          <w:rPr>
                            <w:color w:val="FFFFFF" w:themeColor="background1"/>
                          </w:rPr>
                        </w:pPr>
                      </w:p>
                      <w:p w14:paraId="28CBCFF2" w14:textId="06B6D4EC" w:rsidR="005320BB" w:rsidRDefault="005320BB" w:rsidP="00EF140C">
                        <w:pPr>
                          <w:pStyle w:val="NoSpacing"/>
                          <w:spacing w:before="120"/>
                          <w:rPr>
                            <w:color w:val="FFFFFF" w:themeColor="background1"/>
                          </w:rPr>
                        </w:pPr>
                      </w:p>
                      <w:p w14:paraId="2F131849" w14:textId="1593961B" w:rsidR="005320BB" w:rsidRDefault="005320BB" w:rsidP="00EF140C">
                        <w:pPr>
                          <w:pStyle w:val="NoSpacing"/>
                          <w:spacing w:before="120"/>
                          <w:rPr>
                            <w:color w:val="FFFFFF" w:themeColor="background1"/>
                          </w:rPr>
                        </w:pPr>
                      </w:p>
                      <w:p w14:paraId="59F243A7" w14:textId="173B0455" w:rsidR="005320BB" w:rsidRDefault="005320BB" w:rsidP="00EF140C">
                        <w:pPr>
                          <w:pStyle w:val="NoSpacing"/>
                          <w:spacing w:before="120"/>
                          <w:rPr>
                            <w:color w:val="FFFFFF" w:themeColor="background1"/>
                          </w:rPr>
                        </w:pPr>
                      </w:p>
                      <w:p w14:paraId="4E220074" w14:textId="2E602657" w:rsidR="005320BB" w:rsidRDefault="005320BB" w:rsidP="00EF140C">
                        <w:pPr>
                          <w:pStyle w:val="NoSpacing"/>
                          <w:spacing w:before="120"/>
                          <w:rPr>
                            <w:color w:val="FFFFFF" w:themeColor="background1"/>
                          </w:rPr>
                        </w:pPr>
                      </w:p>
                      <w:p w14:paraId="39AB9A38" w14:textId="0D15F45D" w:rsidR="005320BB" w:rsidRDefault="005320BB" w:rsidP="00EF140C">
                        <w:pPr>
                          <w:pStyle w:val="NoSpacing"/>
                          <w:spacing w:before="120"/>
                          <w:rPr>
                            <w:color w:val="FFFFFF" w:themeColor="background1"/>
                          </w:rPr>
                        </w:pPr>
                      </w:p>
                      <w:p w14:paraId="1E4C3B80" w14:textId="77777777" w:rsidR="005320BB" w:rsidRDefault="005320BB" w:rsidP="00EF140C">
                        <w:pPr>
                          <w:pStyle w:val="NoSpacing"/>
                          <w:spacing w:before="120"/>
                          <w:rPr>
                            <w:color w:val="FFFFFF" w:themeColor="background1"/>
                          </w:rPr>
                        </w:pPr>
                      </w:p>
                      <w:p w14:paraId="57663ECC" w14:textId="283929FE" w:rsidR="005320BB" w:rsidRDefault="005320BB" w:rsidP="00EF140C">
                        <w:pPr>
                          <w:pStyle w:val="NoSpacing"/>
                          <w:spacing w:before="120"/>
                          <w:rPr>
                            <w:color w:val="FFFFFF" w:themeColor="background1"/>
                          </w:rPr>
                        </w:pPr>
                      </w:p>
                      <w:p w14:paraId="340CBCE8" w14:textId="15FCC84A" w:rsidR="005320BB" w:rsidRDefault="005320BB" w:rsidP="00EF140C">
                        <w:pPr>
                          <w:pStyle w:val="NoSpacing"/>
                          <w:spacing w:before="120"/>
                          <w:rPr>
                            <w:color w:val="FFFFFF" w:themeColor="background1"/>
                          </w:rPr>
                        </w:pPr>
                      </w:p>
                      <w:p w14:paraId="1D9C8385" w14:textId="2D8F7580" w:rsidR="005320BB" w:rsidRDefault="005320BB" w:rsidP="00EF140C">
                        <w:pPr>
                          <w:pStyle w:val="NoSpacing"/>
                          <w:spacing w:before="120"/>
                          <w:rPr>
                            <w:color w:val="FFFFFF" w:themeColor="background1"/>
                          </w:rPr>
                        </w:pPr>
                      </w:p>
                      <w:p w14:paraId="739B6A04" w14:textId="77777777" w:rsidR="005320BB" w:rsidRDefault="005320BB" w:rsidP="00EF140C">
                        <w:pPr>
                          <w:pStyle w:val="NoSpacing"/>
                          <w:spacing w:before="120"/>
                          <w:rPr>
                            <w:color w:val="FFFFFF" w:themeColor="background1"/>
                          </w:rPr>
                        </w:pPr>
                      </w:p>
                      <w:p w14:paraId="7E4DE314" w14:textId="4A2DEF91" w:rsidR="005320BB" w:rsidRDefault="005320BB" w:rsidP="00EF140C">
                        <w:pPr>
                          <w:pStyle w:val="NoSpacing"/>
                          <w:spacing w:before="120"/>
                          <w:rPr>
                            <w:color w:val="FFFFFF" w:themeColor="background1"/>
                          </w:rPr>
                        </w:pPr>
                      </w:p>
                      <w:p w14:paraId="5F4C7BD2" w14:textId="0440B8CF" w:rsidR="005320BB" w:rsidRDefault="005320BB" w:rsidP="00EF140C">
                        <w:pPr>
                          <w:pStyle w:val="NoSpacing"/>
                          <w:spacing w:before="120"/>
                          <w:rPr>
                            <w:color w:val="FFFFFF" w:themeColor="background1"/>
                          </w:rPr>
                        </w:pPr>
                      </w:p>
                      <w:p w14:paraId="41FE9E89" w14:textId="236BFDE6" w:rsidR="005320BB" w:rsidRDefault="005320BB" w:rsidP="00EF140C">
                        <w:pPr>
                          <w:pStyle w:val="NoSpacing"/>
                          <w:spacing w:before="120"/>
                          <w:rPr>
                            <w:color w:val="FFFFFF" w:themeColor="background1"/>
                          </w:rPr>
                        </w:pPr>
                      </w:p>
                      <w:p w14:paraId="00F8203F" w14:textId="688C1477" w:rsidR="005320BB" w:rsidRDefault="005320BB" w:rsidP="00EF140C">
                        <w:pPr>
                          <w:pStyle w:val="NoSpacing"/>
                          <w:spacing w:before="120"/>
                          <w:rPr>
                            <w:color w:val="FFFFFF" w:themeColor="background1"/>
                          </w:rPr>
                        </w:pPr>
                      </w:p>
                      <w:p w14:paraId="60FA055A" w14:textId="77777777" w:rsidR="005320BB" w:rsidRDefault="005320BB" w:rsidP="00EF140C">
                        <w:pPr>
                          <w:pStyle w:val="NoSpacing"/>
                          <w:spacing w:before="120"/>
                          <w:rPr>
                            <w:color w:val="FFFFFF" w:themeColor="background1"/>
                          </w:rPr>
                        </w:pPr>
                      </w:p>
                      <w:p w14:paraId="5C2CD1C4" w14:textId="77777777" w:rsidR="005320BB" w:rsidRDefault="005320BB" w:rsidP="00EF140C">
                        <w:pPr>
                          <w:pStyle w:val="NoSpacing"/>
                          <w:spacing w:before="120"/>
                          <w:rPr>
                            <w:color w:val="FFFFFF" w:themeColor="background1"/>
                          </w:rPr>
                        </w:pPr>
                      </w:p>
                      <w:p w14:paraId="24FEA726" w14:textId="77777777" w:rsidR="005320BB" w:rsidRDefault="005320BB" w:rsidP="00EF140C">
                        <w:pPr>
                          <w:pStyle w:val="NoSpacing"/>
                          <w:spacing w:before="120"/>
                          <w:rPr>
                            <w:color w:val="FFFFFF" w:themeColor="background1"/>
                          </w:rPr>
                        </w:pPr>
                      </w:p>
                      <w:p w14:paraId="55A981AB" w14:textId="77777777" w:rsidR="005320BB" w:rsidRDefault="005320BB" w:rsidP="00EF140C">
                        <w:pPr>
                          <w:pStyle w:val="NoSpacing"/>
                          <w:spacing w:before="120"/>
                          <w:rPr>
                            <w:color w:val="FFFFFF" w:themeColor="background1"/>
                          </w:rPr>
                        </w:pPr>
                      </w:p>
                      <w:p w14:paraId="5346EF1B" w14:textId="77777777" w:rsidR="005320BB" w:rsidRDefault="005320BB" w:rsidP="00EF140C">
                        <w:pPr>
                          <w:pStyle w:val="NoSpacing"/>
                          <w:spacing w:before="120"/>
                          <w:rPr>
                            <w:color w:val="FFFFFF" w:themeColor="background1"/>
                          </w:rPr>
                        </w:pPr>
                      </w:p>
                      <w:p w14:paraId="087C1B2A" w14:textId="77777777" w:rsidR="005320BB" w:rsidRDefault="005320BB" w:rsidP="00EF140C">
                        <w:pPr>
                          <w:pStyle w:val="NoSpacing"/>
                          <w:spacing w:before="120"/>
                          <w:rPr>
                            <w:color w:val="FFFFFF" w:themeColor="background1"/>
                          </w:rPr>
                        </w:pPr>
                      </w:p>
                    </w:txbxContent>
                  </v:textbox>
                </v:rect>
                <v:shapetype id="_x0000_t202" coordsize="21600,21600" o:spt="202" path="m,l,21600r21600,l21600,xe">
                  <v:stroke joinstyle="miter"/>
                  <v:path gradientshapeok="t" o:connecttype="rect"/>
                </v:shapetype>
                <v:shape id="Text Box 941812163"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1353640292"/>
                          <w:showingPlcHdr/>
                          <w:dataBinding w:prefixMappings="xmlns:ns0='http://purl.org/dc/elements/1.1/' xmlns:ns1='http://schemas.openxmlformats.org/package/2006/metadata/core-properties' " w:xpath="/ns1:coreProperties[1]/ns0:title[1]" w:storeItemID="{6C3C8BC8-F283-45AE-878A-BAB7291924A1}"/>
                          <w:text/>
                        </w:sdtPr>
                        <w:sdtEndPr/>
                        <w:sdtContent>
                          <w:p w14:paraId="492A842C"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v:textbox>
                </v:shape>
                <w10:wrap anchorx="page" anchory="page"/>
              </v:group>
            </w:pict>
          </mc:Fallback>
        </mc:AlternateContent>
      </w:r>
      <w:bookmarkStart w:id="32" w:name="_Toc200381233"/>
      <w:bookmarkStart w:id="33" w:name="_Toc200381439"/>
      <w:r w:rsidRPr="00FA44DD">
        <w:rPr>
          <w:color w:val="0070C0"/>
          <w:sz w:val="96"/>
          <w:szCs w:val="96"/>
        </w:rPr>
        <w:t xml:space="preserve">Chapter </w:t>
      </w:r>
      <w:bookmarkEnd w:id="32"/>
      <w:bookmarkEnd w:id="33"/>
      <w:r w:rsidRPr="00FA44DD">
        <w:rPr>
          <w:color w:val="0070C0"/>
          <w:sz w:val="96"/>
          <w:szCs w:val="96"/>
        </w:rPr>
        <w:t>1</w:t>
      </w:r>
      <w:bookmarkEnd w:id="31"/>
    </w:p>
    <w:p w14:paraId="695C1FE8" w14:textId="7DBD0E1E" w:rsidR="00EF140C" w:rsidRDefault="00EF140C" w:rsidP="00332AF5">
      <w:pPr>
        <w:jc w:val="center"/>
        <w:rPr>
          <w:b/>
          <w:bCs/>
          <w:color w:val="0070C0"/>
          <w:sz w:val="48"/>
          <w:szCs w:val="48"/>
        </w:rPr>
      </w:pPr>
      <w:r w:rsidRPr="00332AF5">
        <w:rPr>
          <w:b/>
          <w:bCs/>
          <w:color w:val="0070C0"/>
          <w:sz w:val="48"/>
          <w:szCs w:val="48"/>
        </w:rPr>
        <w:t>Introduction</w:t>
      </w:r>
    </w:p>
    <w:p w14:paraId="58D38B49" w14:textId="77777777" w:rsidR="0008670B" w:rsidRPr="00332AF5" w:rsidRDefault="0008670B" w:rsidP="00332AF5">
      <w:pPr>
        <w:jc w:val="center"/>
        <w:rPr>
          <w:b/>
          <w:bCs/>
          <w:color w:val="2F5496" w:themeColor="accent1" w:themeShade="BF"/>
          <w:sz w:val="48"/>
          <w:szCs w:val="48"/>
        </w:rPr>
      </w:pPr>
    </w:p>
    <w:p w14:paraId="0E40F042" w14:textId="77777777" w:rsidR="00EF140C" w:rsidRPr="0034366B" w:rsidRDefault="00EF140C" w:rsidP="00EF140C"/>
    <w:p w14:paraId="6C4DD9CF" w14:textId="77777777" w:rsidR="00EF140C" w:rsidRDefault="00EF140C" w:rsidP="00EF140C"/>
    <w:p w14:paraId="70341B31" w14:textId="77777777" w:rsidR="00A034BD" w:rsidRDefault="00A034BD" w:rsidP="00EF140C"/>
    <w:p w14:paraId="7459B608" w14:textId="77777777" w:rsidR="00A034BD" w:rsidRDefault="00A034BD" w:rsidP="00EF140C"/>
    <w:p w14:paraId="38DF3612" w14:textId="77777777" w:rsidR="00A034BD" w:rsidRDefault="00A034BD" w:rsidP="00EF140C"/>
    <w:p w14:paraId="4C7315D1" w14:textId="77777777" w:rsidR="00A034BD" w:rsidRDefault="00A034BD" w:rsidP="00EF140C"/>
    <w:p w14:paraId="30DBEE7B" w14:textId="77777777" w:rsidR="00A034BD" w:rsidRDefault="00A034BD" w:rsidP="00EF140C"/>
    <w:p w14:paraId="5514720D" w14:textId="77777777" w:rsidR="00A034BD" w:rsidRDefault="00A034BD" w:rsidP="00EF140C"/>
    <w:p w14:paraId="64F9DD04" w14:textId="77777777" w:rsidR="00A034BD" w:rsidRDefault="00A034BD" w:rsidP="00EF140C"/>
    <w:p w14:paraId="41ED1D58" w14:textId="77777777" w:rsidR="00A034BD" w:rsidRDefault="00A034BD" w:rsidP="00EF140C"/>
    <w:p w14:paraId="5740038B" w14:textId="77777777" w:rsidR="00A034BD" w:rsidRDefault="00A034BD" w:rsidP="00EF140C"/>
    <w:p w14:paraId="2792BEE9" w14:textId="77777777" w:rsidR="00A034BD" w:rsidRDefault="00A034BD" w:rsidP="00EF140C"/>
    <w:p w14:paraId="56FD3B8E" w14:textId="0C8BEFF7" w:rsidR="00EF140C" w:rsidRDefault="00EF140C" w:rsidP="006F35FF">
      <w:pPr>
        <w:pStyle w:val="Heading2"/>
      </w:pPr>
      <w:bookmarkStart w:id="34" w:name="_Toc200374870"/>
      <w:bookmarkStart w:id="35" w:name="_Toc200376987"/>
      <w:bookmarkStart w:id="36" w:name="_Toc200379549"/>
      <w:bookmarkStart w:id="37" w:name="_Toc200379669"/>
      <w:bookmarkStart w:id="38" w:name="_Toc200379988"/>
      <w:bookmarkStart w:id="39" w:name="_Toc200380326"/>
      <w:bookmarkStart w:id="40" w:name="_Toc200381234"/>
      <w:bookmarkStart w:id="41" w:name="_Toc200381440"/>
      <w:bookmarkStart w:id="42" w:name="_Toc200506862"/>
      <w:r w:rsidRPr="3F16A2B3">
        <w:lastRenderedPageBreak/>
        <w:t>1.1.</w:t>
      </w:r>
      <w:r w:rsidRPr="00F56D56">
        <w:t>Introduction</w:t>
      </w:r>
      <w:bookmarkEnd w:id="30"/>
      <w:bookmarkEnd w:id="34"/>
      <w:bookmarkEnd w:id="35"/>
      <w:bookmarkEnd w:id="36"/>
      <w:bookmarkEnd w:id="37"/>
      <w:bookmarkEnd w:id="38"/>
      <w:bookmarkEnd w:id="39"/>
      <w:bookmarkEnd w:id="40"/>
      <w:bookmarkEnd w:id="41"/>
      <w:bookmarkEnd w:id="42"/>
    </w:p>
    <w:p w14:paraId="4BE2A9D3" w14:textId="77777777" w:rsidR="00EF140C" w:rsidRPr="00467EC7" w:rsidRDefault="00EF140C" w:rsidP="00EF140C">
      <w:pPr>
        <w:rPr>
          <w:sz w:val="28"/>
          <w:szCs w:val="28"/>
        </w:rPr>
      </w:pPr>
      <w:r w:rsidRPr="00467EC7">
        <w:rPr>
          <w:sz w:val="28"/>
          <w:szCs w:val="28"/>
        </w:rPr>
        <w:t>In recent years, there has been a growing global recognition of the importance of supporting local artisans and preserving traditional craftsmanship as vital components of cultural heritage and economic development. Handmade products embody the unique identity and creative expression of communities, reflecting generations of accumulated skills and cultural narratives. However, despite their intrinsic value, artisans—especially those in rural or marginalized areas—face significant challenges in accessing markets that would allow them to sustain and grow their businesses.</w:t>
      </w:r>
    </w:p>
    <w:p w14:paraId="5199EB6D" w14:textId="77777777" w:rsidR="00EF140C" w:rsidRPr="00467EC7" w:rsidRDefault="00EF140C" w:rsidP="00EF140C">
      <w:pPr>
        <w:spacing w:before="240" w:after="240"/>
        <w:rPr>
          <w:sz w:val="28"/>
          <w:szCs w:val="28"/>
        </w:rPr>
      </w:pPr>
      <w:r w:rsidRPr="00467EC7">
        <w:rPr>
          <w:sz w:val="28"/>
          <w:szCs w:val="28"/>
        </w:rPr>
        <w:t>The rapid digitization of commerce has transformed how products are bought and sold, yet many artisans remain excluded from these new economic opportunities. This exclusion is primarily due to several factors, including limited digital literacy, inadequate technological infrastructure, high fees and commissions charged by existing e-commerce platforms, and concerns regarding the authenticity and security of transactions. Furthermore, traditional marketplaces often lack tailored solutions that address the specific needs of handmade product sellers, such as verification of product authenticity and specialized marketing tools.</w:t>
      </w:r>
    </w:p>
    <w:p w14:paraId="18E9A465" w14:textId="77777777" w:rsidR="00EF140C" w:rsidRPr="00467EC7" w:rsidRDefault="00EF140C" w:rsidP="00EF140C">
      <w:pPr>
        <w:spacing w:before="240" w:after="240"/>
        <w:rPr>
          <w:sz w:val="28"/>
          <w:szCs w:val="28"/>
        </w:rPr>
      </w:pPr>
      <w:r w:rsidRPr="00467EC7">
        <w:rPr>
          <w:sz w:val="28"/>
          <w:szCs w:val="28"/>
        </w:rPr>
        <w:t>In Egypt, where a rich history of artisanal crafts exists, these challenges are particularly pronounced. Many skilled artisans, especially women and youth in rural communities, struggle to reach wider audiences beyond their local markets. This situation not only limits their income potential but also risks the gradual disappearance of valuable cultural traditions. The lack of a dedicated, user-friendly digital platform that supports and empowers these artisans constrains both economic growth and cultural preservation.</w:t>
      </w:r>
    </w:p>
    <w:p w14:paraId="56546A77" w14:textId="77777777" w:rsidR="00EF140C" w:rsidRPr="00F56D56" w:rsidRDefault="00EF140C" w:rsidP="00EF140C">
      <w:pPr>
        <w:spacing w:before="240" w:after="240"/>
        <w:rPr>
          <w:sz w:val="28"/>
          <w:szCs w:val="28"/>
        </w:rPr>
      </w:pPr>
      <w:r w:rsidRPr="00467EC7">
        <w:rPr>
          <w:sz w:val="28"/>
          <w:szCs w:val="28"/>
        </w:rPr>
        <w:lastRenderedPageBreak/>
        <w:t>In response to this pressing need, this project proposes the development of a comprehensive mobile application dedicated to artisans. This platform will enable artisans to easily showcase their handmade products and connect directly with</w:t>
      </w:r>
      <w:r w:rsidRPr="00F56D56">
        <w:rPr>
          <w:sz w:val="28"/>
          <w:szCs w:val="28"/>
        </w:rPr>
        <w:t xml:space="preserve"> customers in a secure, low-cost, and transparent environment. The application will leverage advanced deep learning algorithms to distinguish genuine handmade items from mass-produced goods, thus enhancing customer trust and promoting fairness in the marketplace.</w:t>
      </w:r>
    </w:p>
    <w:p w14:paraId="7F8544C6" w14:textId="77777777" w:rsidR="00EF140C" w:rsidRPr="00F56D56" w:rsidRDefault="00EF140C" w:rsidP="00EF140C">
      <w:pPr>
        <w:spacing w:before="240" w:after="240"/>
        <w:rPr>
          <w:sz w:val="28"/>
          <w:szCs w:val="28"/>
        </w:rPr>
      </w:pPr>
      <w:r w:rsidRPr="00F56D56">
        <w:rPr>
          <w:sz w:val="28"/>
          <w:szCs w:val="28"/>
        </w:rPr>
        <w:t>Additionally, the platform will provide artisans with valuable analytical tools to monitor sales performance and business growth, enabling data-driven decision-making. Designed with an intuitive interface to accommodate users of varying digital proficiency, the application will foster inclusivity and accessibility. By focusing on the Egyptian local market, the project not only aims to boost the economic livelihoods of artisans but also to preserve and revitalize the country’s rich tradition of handmade crafts.</w:t>
      </w:r>
    </w:p>
    <w:p w14:paraId="36AC4F33" w14:textId="77777777" w:rsidR="00EF140C" w:rsidRPr="00374969" w:rsidRDefault="00EF140C" w:rsidP="00EF140C">
      <w:pPr>
        <w:spacing w:before="240" w:after="240"/>
        <w:rPr>
          <w:sz w:val="28"/>
          <w:szCs w:val="28"/>
        </w:rPr>
      </w:pPr>
      <w:r w:rsidRPr="00F56D56">
        <w:rPr>
          <w:sz w:val="28"/>
          <w:szCs w:val="28"/>
        </w:rPr>
        <w:t>Ultimately, this initiative represents a significant step towards integrating traditional artisanal economies with modern digital infrastructure. It aligns with broader goals of sustainable development, cultural preservation, and social empowerment. Through this platform, artisans will gain unprecedented access to new markets, customers will enjoy authentic handmade products with confidence, and the local economy will benefit from increased entrepreneurial activity and reduced unemployment.</w:t>
      </w:r>
    </w:p>
    <w:p w14:paraId="0B672754" w14:textId="77777777" w:rsidR="00EF140C" w:rsidRPr="00F56D56" w:rsidRDefault="00EF140C" w:rsidP="006F35FF">
      <w:pPr>
        <w:pStyle w:val="Heading2"/>
      </w:pPr>
      <w:bookmarkStart w:id="43" w:name="_Toc200374871"/>
      <w:bookmarkStart w:id="44" w:name="_Toc200376988"/>
      <w:bookmarkStart w:id="45" w:name="_Toc200379550"/>
      <w:bookmarkStart w:id="46" w:name="_Toc200379670"/>
      <w:bookmarkStart w:id="47" w:name="_Toc200379989"/>
      <w:bookmarkStart w:id="48" w:name="_Toc200380327"/>
      <w:bookmarkStart w:id="49" w:name="_Toc200381235"/>
      <w:bookmarkStart w:id="50" w:name="_Toc200381441"/>
      <w:bookmarkStart w:id="51" w:name="_Toc200506863"/>
      <w:r w:rsidRPr="00F56D56">
        <w:t>1.2 Background and motivation for the project:</w:t>
      </w:r>
      <w:bookmarkEnd w:id="43"/>
      <w:bookmarkEnd w:id="44"/>
      <w:bookmarkEnd w:id="45"/>
      <w:bookmarkEnd w:id="46"/>
      <w:bookmarkEnd w:id="47"/>
      <w:bookmarkEnd w:id="48"/>
      <w:bookmarkEnd w:id="49"/>
      <w:bookmarkEnd w:id="50"/>
      <w:bookmarkEnd w:id="51"/>
    </w:p>
    <w:p w14:paraId="0F5C8627" w14:textId="77777777" w:rsidR="00EF140C" w:rsidRPr="00F56D56" w:rsidRDefault="00EF140C" w:rsidP="00EF140C">
      <w:pPr>
        <w:spacing w:before="240" w:after="240"/>
        <w:rPr>
          <w:sz w:val="28"/>
          <w:szCs w:val="28"/>
        </w:rPr>
      </w:pPr>
      <w:r w:rsidRPr="00F56D56">
        <w:rPr>
          <w:sz w:val="28"/>
          <w:szCs w:val="28"/>
        </w:rPr>
        <w:t xml:space="preserve">Handicrafts hold a vital place in preserving cultural heritage and supporting local economies, particularly in Egypt and other developing countries. Many families, </w:t>
      </w:r>
      <w:r w:rsidRPr="00F56D56">
        <w:rPr>
          <w:sz w:val="28"/>
          <w:szCs w:val="28"/>
        </w:rPr>
        <w:lastRenderedPageBreak/>
        <w:t>especially in rural and underserved communities, depend on artisanal crafts as a primary source of income. Despite their importance, artisans face significant challenges in marketing their products and reaching broader markets due to limited digital infrastructure, technological barriers, and low digital literacy. Traditional marketplaces and existing e-commerce platforms often impose high fees, lack specialized tools tailored for handmade products, and do not guarantee authenticity or transaction security, which further restricts artisans’ growth opportunities.</w:t>
      </w:r>
    </w:p>
    <w:p w14:paraId="6B934854" w14:textId="77777777" w:rsidR="00EF140C" w:rsidRPr="00F56D56" w:rsidRDefault="00EF140C" w:rsidP="00EF140C">
      <w:pPr>
        <w:spacing w:before="240" w:after="240"/>
        <w:rPr>
          <w:sz w:val="28"/>
          <w:szCs w:val="28"/>
        </w:rPr>
      </w:pPr>
      <w:r w:rsidRPr="00F56D56">
        <w:rPr>
          <w:sz w:val="28"/>
          <w:szCs w:val="28"/>
        </w:rPr>
        <w:t>This project is motivated by the urgent need to empower artisans economically by providing an accessible, secure, and low-cost digital platform that allows them to showcase and sell their handmade products directly to customers. Moreover, the preservation of cultural heritage is a key driver, as many traditional crafts risk disappearing without effective means to reach wider audiences. Incorporating advanced technologies like deep learning to verify product authenticity will enhance transparency and customer trust, fostering a fair and reliable marketplace.</w:t>
      </w:r>
    </w:p>
    <w:p w14:paraId="0C4AA745" w14:textId="77777777" w:rsidR="00EF140C" w:rsidRPr="00F56D56" w:rsidRDefault="00EF140C" w:rsidP="00EF140C">
      <w:pPr>
        <w:spacing w:before="240" w:after="240"/>
        <w:rPr>
          <w:sz w:val="28"/>
          <w:szCs w:val="28"/>
        </w:rPr>
      </w:pPr>
      <w:r w:rsidRPr="00F56D56">
        <w:rPr>
          <w:sz w:val="28"/>
          <w:szCs w:val="28"/>
        </w:rPr>
        <w:t>By expanding artisans’ market access, the project aims to stimulate local economic growth, reduce unemployment, and encourage entrepreneurship, particularly among youth and women in rural areas. Additionally, designing a user-friendly interface will ensure that artisans with varying levels of digital skills can easily adopt the platform, promoting inclusivity and sustainable development. Overall, this initiative seeks to bridge the gap between traditional craftsmanship and modern digital commerce, contributing to both cultural preservation and economic empowerment.</w:t>
      </w:r>
    </w:p>
    <w:p w14:paraId="26FFB325" w14:textId="77777777" w:rsidR="00EF140C" w:rsidRPr="00F56D56" w:rsidRDefault="00EF140C" w:rsidP="006F35FF">
      <w:pPr>
        <w:pStyle w:val="Heading2"/>
      </w:pPr>
      <w:bookmarkStart w:id="52" w:name="_Toc200374872"/>
      <w:bookmarkStart w:id="53" w:name="_Toc200376989"/>
      <w:bookmarkStart w:id="54" w:name="_Toc200379551"/>
      <w:bookmarkStart w:id="55" w:name="_Toc200379671"/>
      <w:bookmarkStart w:id="56" w:name="_Toc200379990"/>
      <w:bookmarkStart w:id="57" w:name="_Toc200380328"/>
      <w:bookmarkStart w:id="58" w:name="_Toc200381236"/>
      <w:bookmarkStart w:id="59" w:name="_Toc200381442"/>
      <w:bookmarkStart w:id="60" w:name="_Toc200506864"/>
      <w:r w:rsidRPr="00F56D56">
        <w:t>1.3.Importance of the problem being addressed:</w:t>
      </w:r>
      <w:bookmarkEnd w:id="52"/>
      <w:bookmarkEnd w:id="53"/>
      <w:bookmarkEnd w:id="54"/>
      <w:bookmarkEnd w:id="55"/>
      <w:bookmarkEnd w:id="56"/>
      <w:bookmarkEnd w:id="57"/>
      <w:bookmarkEnd w:id="58"/>
      <w:bookmarkEnd w:id="59"/>
      <w:bookmarkEnd w:id="60"/>
    </w:p>
    <w:p w14:paraId="3A886B4F" w14:textId="77777777" w:rsidR="00EF140C" w:rsidRPr="00F56D56" w:rsidRDefault="00EF140C" w:rsidP="00EF140C">
      <w:pPr>
        <w:spacing w:before="240" w:after="240"/>
        <w:rPr>
          <w:sz w:val="28"/>
          <w:szCs w:val="28"/>
        </w:rPr>
      </w:pPr>
      <w:r w:rsidRPr="00F56D56">
        <w:rPr>
          <w:sz w:val="28"/>
          <w:szCs w:val="28"/>
        </w:rPr>
        <w:t xml:space="preserve">The challenges faced by artisans in effectively showcasing and selling their handmade products pose significant obstacles to both economic development and </w:t>
      </w:r>
      <w:r w:rsidRPr="00F56D56">
        <w:rPr>
          <w:sz w:val="28"/>
          <w:szCs w:val="28"/>
        </w:rPr>
        <w:lastRenderedPageBreak/>
        <w:t>cultural preservation. Artisans, particularly those in rural and underserved areas, rely heavily on their crafts as a primary source of income. However, their limited access to broader markets restricts their potential earnings and threatens their economic stability. Without accessible and affordable platforms tailored to their unique needs, many artisans remain confined to local markets with limited customer reach.</w:t>
      </w:r>
    </w:p>
    <w:p w14:paraId="1E897983" w14:textId="77777777" w:rsidR="00EF140C" w:rsidRPr="00F56D56" w:rsidRDefault="00EF140C" w:rsidP="00EF140C">
      <w:pPr>
        <w:spacing w:before="240" w:after="240"/>
        <w:rPr>
          <w:sz w:val="28"/>
          <w:szCs w:val="28"/>
        </w:rPr>
      </w:pPr>
      <w:r w:rsidRPr="00F56D56">
        <w:rPr>
          <w:sz w:val="28"/>
          <w:szCs w:val="28"/>
        </w:rPr>
        <w:t>Furthermore, handmade crafts are not merely commercial goods; they embody the rich cultural heritage and identity of communities. The decline of artisanal crafts due to lack of market access risks the loss of valuable traditions and cultural knowledge. Protecting and promoting these crafts is essential for preserving the historical and cultural fabric of society.</w:t>
      </w:r>
    </w:p>
    <w:p w14:paraId="1B0758D4" w14:textId="77777777" w:rsidR="00EF140C" w:rsidRPr="00F56D56" w:rsidRDefault="00EF140C" w:rsidP="00EF140C">
      <w:pPr>
        <w:spacing w:before="240" w:after="240"/>
        <w:rPr>
          <w:sz w:val="28"/>
          <w:szCs w:val="28"/>
        </w:rPr>
      </w:pPr>
      <w:r w:rsidRPr="00F56D56">
        <w:rPr>
          <w:sz w:val="28"/>
          <w:szCs w:val="28"/>
        </w:rPr>
        <w:t>Existing digital marketplaces often fail to address the specific requirements of artisans. High fees, lack of verification mechanisms, and limited security undermine trust between buyers and sellers, discouraging transactions and limiting business growth. This problem highlights the urgent need for specialized, secure, and cost-effective platforms that empower artisans to confidently engage in online commerce.</w:t>
      </w:r>
    </w:p>
    <w:p w14:paraId="03E78660" w14:textId="77777777" w:rsidR="00EF140C" w:rsidRPr="00F56D56" w:rsidRDefault="00EF140C" w:rsidP="00EF140C">
      <w:pPr>
        <w:spacing w:before="240" w:after="240"/>
        <w:rPr>
          <w:sz w:val="28"/>
          <w:szCs w:val="28"/>
        </w:rPr>
      </w:pPr>
      <w:r w:rsidRPr="00F56D56">
        <w:rPr>
          <w:sz w:val="28"/>
          <w:szCs w:val="28"/>
        </w:rPr>
        <w:t>Addressing these challenges will have profound socio-economic benefits. By enabling artisans to reach wider markets, the project can stimulate local economies, reduce unemployment, and promote entrepreneurship—especially among youth and women in marginalized communities. Additionally, by fostering trust through authenticity verification, the platform can enhance consumer confidence and create a sustainable marketplace for handmade products.</w:t>
      </w:r>
    </w:p>
    <w:p w14:paraId="641ABDAE" w14:textId="77777777" w:rsidR="00EF140C" w:rsidRPr="00F56D56" w:rsidRDefault="00EF140C" w:rsidP="00EF140C">
      <w:pPr>
        <w:spacing w:before="240" w:after="240"/>
        <w:rPr>
          <w:sz w:val="28"/>
          <w:szCs w:val="28"/>
        </w:rPr>
      </w:pPr>
      <w:r w:rsidRPr="00F56D56">
        <w:rPr>
          <w:sz w:val="28"/>
          <w:szCs w:val="28"/>
        </w:rPr>
        <w:t>In summary, solving this problem is critical not only for economic empowerment but also for safeguarding cultural heritage and fostering inclusive growth within local communities.</w:t>
      </w:r>
    </w:p>
    <w:p w14:paraId="70EBADE0" w14:textId="77777777" w:rsidR="00EF140C" w:rsidRPr="00F56D56" w:rsidRDefault="00EF140C" w:rsidP="006F35FF">
      <w:pPr>
        <w:pStyle w:val="Heading2"/>
      </w:pPr>
      <w:bookmarkStart w:id="61" w:name="_Toc200374873"/>
      <w:bookmarkStart w:id="62" w:name="_Toc200376990"/>
      <w:bookmarkStart w:id="63" w:name="_Toc200379552"/>
      <w:bookmarkStart w:id="64" w:name="_Toc200379672"/>
      <w:bookmarkStart w:id="65" w:name="_Toc200379991"/>
      <w:bookmarkStart w:id="66" w:name="_Toc200380329"/>
      <w:bookmarkStart w:id="67" w:name="_Toc200381237"/>
      <w:bookmarkStart w:id="68" w:name="_Toc200381443"/>
      <w:bookmarkStart w:id="69" w:name="_Toc200506865"/>
      <w:r w:rsidRPr="00F56D56">
        <w:lastRenderedPageBreak/>
        <w:t>1.4.Problem Statement</w:t>
      </w:r>
      <w:bookmarkEnd w:id="61"/>
      <w:bookmarkEnd w:id="62"/>
      <w:bookmarkEnd w:id="63"/>
      <w:bookmarkEnd w:id="64"/>
      <w:bookmarkEnd w:id="65"/>
      <w:bookmarkEnd w:id="66"/>
      <w:bookmarkEnd w:id="67"/>
      <w:bookmarkEnd w:id="68"/>
      <w:bookmarkEnd w:id="69"/>
      <w:r w:rsidRPr="00F56D56">
        <w:t xml:space="preserve"> </w:t>
      </w:r>
    </w:p>
    <w:p w14:paraId="1C7A5945" w14:textId="77777777" w:rsidR="00EF140C" w:rsidRPr="00F56D56" w:rsidRDefault="00EF140C" w:rsidP="00EF140C">
      <w:pPr>
        <w:spacing w:before="240" w:after="240"/>
        <w:rPr>
          <w:sz w:val="28"/>
          <w:szCs w:val="28"/>
        </w:rPr>
      </w:pPr>
      <w:r w:rsidRPr="00F56D56">
        <w:rPr>
          <w:sz w:val="28"/>
          <w:szCs w:val="28"/>
        </w:rPr>
        <w:t>Artisans in Egypt, particularly those residing in rural and economically disadvantaged areas, face significant obstacles in accessing digital markets and effectively selling their handmade products. Despite possessing valuable traditional skills and cultural knowledge, these artisans are often excluded from modern e-commerce ecosystems due to high platform fees, lack of product authentication mechanisms, limited digital literacy, and insufficient trust between sellers and buyers. Consequently, they are unable to expand their customer base or achieve financial sustainability, remaining reliant on small, local markets with minimal growth potential.</w:t>
      </w:r>
    </w:p>
    <w:p w14:paraId="1CBF7F50" w14:textId="77777777" w:rsidR="00EF140C" w:rsidRPr="00F56D56" w:rsidRDefault="00EF140C" w:rsidP="00EF140C">
      <w:pPr>
        <w:spacing w:before="240" w:after="240"/>
        <w:rPr>
          <w:sz w:val="28"/>
          <w:szCs w:val="28"/>
        </w:rPr>
      </w:pPr>
      <w:r w:rsidRPr="00F56D56">
        <w:rPr>
          <w:sz w:val="28"/>
          <w:szCs w:val="28"/>
        </w:rPr>
        <w:t>Mainstream online platforms are not tailored to the specific needs of artisans or the nature of handmade products. These platforms typically prioritize mass-produced items, offering limited visibility and support for niche, craft-based sellers. Additionally, the absence of secure transaction frameworks and authenticity verification tools further undermines customer confidence in purchasing handmade goods online.</w:t>
      </w:r>
    </w:p>
    <w:p w14:paraId="7983F255" w14:textId="77777777" w:rsidR="00EF140C" w:rsidRPr="00F56D56" w:rsidRDefault="00EF140C" w:rsidP="00EF140C">
      <w:pPr>
        <w:spacing w:before="240" w:after="240"/>
        <w:rPr>
          <w:sz w:val="28"/>
          <w:szCs w:val="28"/>
        </w:rPr>
      </w:pPr>
      <w:r w:rsidRPr="00F56D56">
        <w:rPr>
          <w:sz w:val="28"/>
          <w:szCs w:val="28"/>
        </w:rPr>
        <w:t>Addressing this problem is essential for fostering inclusive economic development, reducing unemployment, and preserving cultural heritage. By providing artisans with a dedicated, low-cost, and user-friendly digital platform, it is possible to enhance their market access, empower them economically, and promote the sustainability of traditional crafts. This project seeks to bridge the gap between skilled artisans and a broader, trust-based consumer market through innovative technological solutions specifically designed to meet the unique challenges of the handmade sector.</w:t>
      </w:r>
    </w:p>
    <w:p w14:paraId="55F491A7" w14:textId="77777777" w:rsidR="00EF140C" w:rsidRPr="00035063" w:rsidRDefault="00EF140C" w:rsidP="006F35FF">
      <w:pPr>
        <w:pStyle w:val="Heading2"/>
      </w:pPr>
      <w:bookmarkStart w:id="70" w:name="_Toc200374874"/>
      <w:bookmarkStart w:id="71" w:name="_Toc200376991"/>
      <w:bookmarkStart w:id="72" w:name="_Toc200379553"/>
      <w:bookmarkStart w:id="73" w:name="_Toc200379673"/>
      <w:bookmarkStart w:id="74" w:name="_Toc200379992"/>
      <w:bookmarkStart w:id="75" w:name="_Toc200380330"/>
      <w:bookmarkStart w:id="76" w:name="_Toc200381238"/>
      <w:bookmarkStart w:id="77" w:name="_Toc200381444"/>
      <w:bookmarkStart w:id="78" w:name="_Toc200506866"/>
      <w:r w:rsidRPr="00F56D56">
        <w:lastRenderedPageBreak/>
        <w:t>1.5.Objectives</w:t>
      </w:r>
      <w:bookmarkEnd w:id="70"/>
      <w:bookmarkEnd w:id="71"/>
      <w:bookmarkEnd w:id="72"/>
      <w:bookmarkEnd w:id="73"/>
      <w:bookmarkEnd w:id="74"/>
      <w:bookmarkEnd w:id="75"/>
      <w:bookmarkEnd w:id="76"/>
      <w:bookmarkEnd w:id="77"/>
      <w:bookmarkEnd w:id="78"/>
      <w:r w:rsidRPr="00035063">
        <w:t xml:space="preserve"> </w:t>
      </w:r>
    </w:p>
    <w:p w14:paraId="2284875D" w14:textId="77777777" w:rsidR="00EF140C" w:rsidRPr="00F56D56" w:rsidRDefault="00EF140C" w:rsidP="00EF140C">
      <w:pPr>
        <w:ind w:left="360"/>
        <w:rPr>
          <w:b/>
          <w:bCs/>
          <w:sz w:val="28"/>
          <w:szCs w:val="28"/>
        </w:rPr>
      </w:pPr>
      <w:r w:rsidRPr="00F56D56">
        <w:rPr>
          <w:sz w:val="28"/>
          <w:szCs w:val="28"/>
        </w:rPr>
        <w:t>Main Objective:</w:t>
      </w:r>
      <w:r w:rsidRPr="00F56D56">
        <w:rPr>
          <w:rFonts w:ascii="Times New Roman" w:eastAsia="Times New Roman" w:hAnsi="Times New Roman" w:cs="Times New Roman"/>
          <w:sz w:val="28"/>
          <w:szCs w:val="28"/>
        </w:rPr>
        <w:t xml:space="preserve"> The primary objective of this project is to develop a secure, affordable, and user-friendly mobile application specifically designed to support Egyptian artisans in showcasing and selling their handmade products. The platform aims to bridge the gap</w:t>
      </w:r>
    </w:p>
    <w:p w14:paraId="5149D081" w14:textId="77777777" w:rsidR="00EF140C" w:rsidRPr="00F56D56" w:rsidRDefault="00EF140C" w:rsidP="00EF140C">
      <w:pPr>
        <w:ind w:left="36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between artisans and customers by providing a reliable digital marketplace</w:t>
      </w:r>
      <w:r w:rsidRPr="00F56D56">
        <w:rPr>
          <w:b/>
          <w:bCs/>
          <w:sz w:val="28"/>
          <w:szCs w:val="28"/>
        </w:rPr>
        <w:t xml:space="preserve"> </w:t>
      </w:r>
      <w:r w:rsidRPr="00F56D56">
        <w:rPr>
          <w:rFonts w:ascii="Times New Roman" w:eastAsia="Times New Roman" w:hAnsi="Times New Roman" w:cs="Times New Roman"/>
          <w:sz w:val="28"/>
          <w:szCs w:val="28"/>
        </w:rPr>
        <w:t>that fosters trust, promotes cultural heritage, and supports local economic growth.</w:t>
      </w:r>
    </w:p>
    <w:p w14:paraId="17D0B6EA" w14:textId="77777777" w:rsidR="00EF140C" w:rsidRPr="00F56D56" w:rsidRDefault="00EF140C" w:rsidP="00EF140C">
      <w:pPr>
        <w:spacing w:before="240" w:after="240"/>
        <w:rPr>
          <w:rFonts w:ascii="Times New Roman" w:eastAsia="Times New Roman" w:hAnsi="Times New Roman" w:cs="Times New Roman"/>
          <w:b/>
          <w:bCs/>
          <w:sz w:val="28"/>
          <w:szCs w:val="28"/>
        </w:rPr>
      </w:pPr>
      <w:r w:rsidRPr="00F56D56">
        <w:rPr>
          <w:rFonts w:ascii="Times New Roman" w:eastAsia="Times New Roman" w:hAnsi="Times New Roman" w:cs="Times New Roman"/>
          <w:b/>
          <w:bCs/>
          <w:sz w:val="28"/>
          <w:szCs w:val="28"/>
        </w:rPr>
        <w:t>specific Objectives:</w:t>
      </w:r>
    </w:p>
    <w:p w14:paraId="3D05DE83"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design an intuitive and accessible user interface that accommodates users with limited digital literacy.</w:t>
      </w:r>
    </w:p>
    <w:p w14:paraId="25362793"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implement advanced deep learning algorithms that verify the authenticity of handmade products and distinguish them from mass-produced items.</w:t>
      </w:r>
    </w:p>
    <w:p w14:paraId="29990008"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integrate secure payment and transaction mechanisms that protect both artisans and buyers during financial exchanges.</w:t>
      </w:r>
    </w:p>
    <w:p w14:paraId="6DA2ED46"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offer customizable artisan profiles and product galleries that highlight the uniqueness of each craft.</w:t>
      </w:r>
    </w:p>
    <w:p w14:paraId="1E758361"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develop analytical tools that allow artisans to monitor their business performance, sales data, and customer trends.</w:t>
      </w:r>
    </w:p>
    <w:p w14:paraId="1D3DD7EA"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promote the application among local artisan communities and ensure ease of onboarding and continued engagement.</w:t>
      </w:r>
    </w:p>
    <w:p w14:paraId="6890DDE8" w14:textId="77777777" w:rsidR="00EF140C" w:rsidRPr="00F56D56"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build a community-driven rating and review system that enhances customer trust and product visibility.</w:t>
      </w:r>
    </w:p>
    <w:p w14:paraId="189E0C70" w14:textId="77777777" w:rsidR="00EF140C" w:rsidRDefault="00EF140C" w:rsidP="00A26C1A">
      <w:pPr>
        <w:pStyle w:val="ListParagraph"/>
        <w:numPr>
          <w:ilvl w:val="0"/>
          <w:numId w:val="2"/>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ensure that the platform remains cost-effective for artisans by minimizing service fees and operational barriers.</w:t>
      </w:r>
    </w:p>
    <w:p w14:paraId="024FE189" w14:textId="77777777" w:rsidR="00EF140C" w:rsidRPr="00AA2F5B" w:rsidRDefault="00EF140C" w:rsidP="006F35FF">
      <w:pPr>
        <w:pStyle w:val="Heading2"/>
        <w:rPr>
          <w:rFonts w:ascii="Times New Roman" w:eastAsia="Times New Roman" w:hAnsi="Times New Roman" w:cs="Times New Roman"/>
        </w:rPr>
      </w:pPr>
      <w:bookmarkStart w:id="79" w:name="_Toc200374875"/>
      <w:bookmarkStart w:id="80" w:name="_Toc200376992"/>
      <w:bookmarkStart w:id="81" w:name="_Toc200379554"/>
      <w:bookmarkStart w:id="82" w:name="_Toc200379674"/>
      <w:bookmarkStart w:id="83" w:name="_Toc200379993"/>
      <w:bookmarkStart w:id="84" w:name="_Toc200380331"/>
      <w:bookmarkStart w:id="85" w:name="_Toc200381239"/>
      <w:bookmarkStart w:id="86" w:name="_Toc200381445"/>
      <w:bookmarkStart w:id="87" w:name="_Toc200506867"/>
      <w:r w:rsidRPr="00AA2F5B">
        <w:lastRenderedPageBreak/>
        <w:t>1.6 Brief overview of the proposed solution.</w:t>
      </w:r>
      <w:bookmarkEnd w:id="79"/>
      <w:bookmarkEnd w:id="80"/>
      <w:bookmarkEnd w:id="81"/>
      <w:bookmarkEnd w:id="82"/>
      <w:bookmarkEnd w:id="83"/>
      <w:bookmarkEnd w:id="84"/>
      <w:bookmarkEnd w:id="85"/>
      <w:bookmarkEnd w:id="86"/>
      <w:bookmarkEnd w:id="87"/>
      <w:r w:rsidRPr="00AA2F5B">
        <w:t xml:space="preserve">  </w:t>
      </w:r>
    </w:p>
    <w:p w14:paraId="4D8BE4C3" w14:textId="77777777" w:rsidR="00EF140C" w:rsidRPr="00F56D56" w:rsidRDefault="00EF140C" w:rsidP="00EF140C">
      <w:pPr>
        <w:spacing w:before="240" w:after="240"/>
        <w:rPr>
          <w:sz w:val="28"/>
          <w:szCs w:val="28"/>
        </w:rPr>
      </w:pPr>
      <w:r w:rsidRPr="00F56D56">
        <w:rPr>
          <w:sz w:val="28"/>
          <w:szCs w:val="28"/>
        </w:rPr>
        <w:t>The proposed solution is the development of a specialized mobile application designed to address the unique challenges faced by Egyptian artisans. This platform will serve as a dedicated digital marketplace where artisans can showcase and sell their handmade products directly to customers, without relying on intermediaries or paying high commission fees commonly associated with mainstream e-commerce platforms.</w:t>
      </w:r>
    </w:p>
    <w:p w14:paraId="0AD3FC30" w14:textId="77777777" w:rsidR="00EF140C" w:rsidRPr="00F56D56" w:rsidRDefault="00EF140C" w:rsidP="00EF140C">
      <w:pPr>
        <w:spacing w:before="240" w:after="240"/>
        <w:rPr>
          <w:sz w:val="28"/>
          <w:szCs w:val="28"/>
        </w:rPr>
      </w:pPr>
      <w:r w:rsidRPr="00F56D56">
        <w:rPr>
          <w:sz w:val="28"/>
          <w:szCs w:val="28"/>
        </w:rPr>
        <w:t>The application will feature a user-friendly interface tailored to individuals with limited digital literacy, ensuring accessibility across different age and skill groups. It will also incorporate deep learning algorithms capable of distinguishing authentic handmade items from mass-produced goods, thereby building customer trust and promoting transparency. To further support artisans, the platform will include analytical tools that allow users to monitor their sales, understand customer preferences, and improve their performance based on real-time data.</w:t>
      </w:r>
    </w:p>
    <w:p w14:paraId="017E84C6" w14:textId="77777777" w:rsidR="00EF140C" w:rsidRPr="002E200C" w:rsidRDefault="00EF140C" w:rsidP="00EF140C">
      <w:pPr>
        <w:spacing w:before="240" w:after="240"/>
        <w:rPr>
          <w:sz w:val="28"/>
          <w:szCs w:val="28"/>
        </w:rPr>
      </w:pPr>
      <w:r w:rsidRPr="00F56D56">
        <w:rPr>
          <w:sz w:val="28"/>
          <w:szCs w:val="28"/>
        </w:rPr>
        <w:t>In addition, the application will implement secure transaction systems to ensure safe and reliable exchanges between buyers and sellers. It will focus on promoting local craftsmanship, preserving cultural heritage, and contributing to sustainable economic development in Egypt. By offering a cost-effective, secure, and targeted solution, this project aims to empower artisans, expand their market reach, and foster a thriving ecosystem for handmade products.</w:t>
      </w:r>
    </w:p>
    <w:p w14:paraId="6DB85068" w14:textId="77777777" w:rsidR="00EF140C" w:rsidRPr="00B7702B" w:rsidRDefault="00EF140C" w:rsidP="00EF140C"/>
    <w:p w14:paraId="52F193A0" w14:textId="77777777" w:rsidR="00EF140C" w:rsidRDefault="00EF140C" w:rsidP="00EF140C"/>
    <w:p w14:paraId="18B95172" w14:textId="77777777" w:rsidR="00EF140C" w:rsidRDefault="00EF140C" w:rsidP="00EF140C"/>
    <w:p w14:paraId="1876409B" w14:textId="77777777" w:rsidR="00EF140C" w:rsidRDefault="00EF140C" w:rsidP="00EF140C"/>
    <w:p w14:paraId="0B994B03" w14:textId="7977E298" w:rsidR="00EF140C" w:rsidRDefault="0081199D" w:rsidP="00EF140C">
      <w:pPr>
        <w:rPr>
          <w:rtl/>
          <w:lang w:bidi="ar-EG"/>
        </w:rPr>
      </w:pPr>
      <w:bookmarkStart w:id="88" w:name="_Toc200379555"/>
      <w:bookmarkStart w:id="89" w:name="_Toc200379675"/>
      <w:bookmarkStart w:id="90" w:name="_Toc200379994"/>
      <w:bookmarkStart w:id="91" w:name="_Toc200380332"/>
      <w:r w:rsidRPr="009D07E8">
        <w:rPr>
          <w:noProof/>
          <w:color w:val="0070C0"/>
          <w:sz w:val="96"/>
          <w:szCs w:val="96"/>
        </w:rPr>
        <w:lastRenderedPageBreak/>
        <mc:AlternateContent>
          <mc:Choice Requires="wpg">
            <w:drawing>
              <wp:anchor distT="0" distB="0" distL="114300" distR="114300" simplePos="0" relativeHeight="252959232" behindDoc="1" locked="0" layoutInCell="1" allowOverlap="1" wp14:anchorId="10993085" wp14:editId="410E48A6">
                <wp:simplePos x="0" y="0"/>
                <wp:positionH relativeFrom="margin">
                  <wp:posOffset>-374073</wp:posOffset>
                </wp:positionH>
                <wp:positionV relativeFrom="page">
                  <wp:posOffset>581891</wp:posOffset>
                </wp:positionV>
                <wp:extent cx="6634018" cy="8849706"/>
                <wp:effectExtent l="0" t="0" r="0" b="8890"/>
                <wp:wrapNone/>
                <wp:docPr id="2021827755" name="Group 198"/>
                <wp:cNvGraphicFramePr/>
                <a:graphic xmlns:a="http://schemas.openxmlformats.org/drawingml/2006/main">
                  <a:graphicData uri="http://schemas.microsoft.com/office/word/2010/wordprocessingGroup">
                    <wpg:wgp>
                      <wpg:cNvGrpSpPr/>
                      <wpg:grpSpPr>
                        <a:xfrm>
                          <a:off x="0" y="0"/>
                          <a:ext cx="6634018" cy="8849706"/>
                          <a:chOff x="0" y="0"/>
                          <a:chExt cx="6864824" cy="9115141"/>
                        </a:xfrm>
                      </wpg:grpSpPr>
                      <wps:wsp>
                        <wps:cNvPr id="662860468" name="Rectangle 662860468"/>
                        <wps:cNvSpPr/>
                        <wps:spPr>
                          <a:xfrm>
                            <a:off x="0" y="0"/>
                            <a:ext cx="6858000" cy="13716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66080" name="Rectangle 44966080"/>
                        <wps:cNvSpPr/>
                        <wps:spPr>
                          <a:xfrm>
                            <a:off x="0" y="4085940"/>
                            <a:ext cx="6858000" cy="5029201"/>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F1D59FB" w14:textId="77777777" w:rsidR="005320BB" w:rsidRDefault="005320BB" w:rsidP="00EF140C">
                              <w:pPr>
                                <w:pStyle w:val="NoSpacing"/>
                                <w:spacing w:before="120"/>
                                <w:jc w:val="center"/>
                                <w:rPr>
                                  <w:color w:val="FFFFFF" w:themeColor="background1"/>
                                </w:rPr>
                              </w:pPr>
                            </w:p>
                            <w:p w14:paraId="2411F5C2" w14:textId="77777777" w:rsidR="005320BB" w:rsidRDefault="005320BB" w:rsidP="00EF140C">
                              <w:pPr>
                                <w:pStyle w:val="NoSpacing"/>
                                <w:spacing w:before="120"/>
                                <w:jc w:val="center"/>
                                <w:rPr>
                                  <w:color w:val="FFFFFF" w:themeColor="background1"/>
                                </w:rPr>
                              </w:pPr>
                            </w:p>
                            <w:p w14:paraId="600DEBD1" w14:textId="77777777" w:rsidR="005320BB" w:rsidRDefault="005320BB" w:rsidP="00EF140C">
                              <w:pPr>
                                <w:pStyle w:val="NoSpacing"/>
                                <w:spacing w:before="120"/>
                                <w:jc w:val="center"/>
                                <w:rPr>
                                  <w:color w:val="FFFFFF" w:themeColor="background1"/>
                                </w:rPr>
                              </w:pPr>
                            </w:p>
                            <w:p w14:paraId="111C90B0" w14:textId="77777777" w:rsidR="005320BB" w:rsidRDefault="005320BB" w:rsidP="00EF140C">
                              <w:pPr>
                                <w:pStyle w:val="NoSpacing"/>
                                <w:spacing w:before="120"/>
                                <w:jc w:val="center"/>
                                <w:rPr>
                                  <w:color w:val="FFFFFF" w:themeColor="background1"/>
                                </w:rPr>
                              </w:pPr>
                            </w:p>
                            <w:p w14:paraId="0FE768A9" w14:textId="77777777" w:rsidR="005320BB" w:rsidRDefault="005320BB" w:rsidP="00EF140C">
                              <w:pPr>
                                <w:pStyle w:val="NoSpacing"/>
                                <w:spacing w:before="120"/>
                                <w:jc w:val="center"/>
                                <w:rPr>
                                  <w:color w:val="FFFFFF" w:themeColor="background1"/>
                                </w:rPr>
                              </w:pPr>
                            </w:p>
                            <w:p w14:paraId="3BA6E221" w14:textId="77777777" w:rsidR="005320BB" w:rsidRDefault="005320BB" w:rsidP="00EF140C">
                              <w:pPr>
                                <w:pStyle w:val="NoSpacing"/>
                                <w:spacing w:before="120"/>
                                <w:jc w:val="center"/>
                                <w:rPr>
                                  <w:color w:val="FFFFFF" w:themeColor="background1"/>
                                </w:rPr>
                              </w:pPr>
                            </w:p>
                            <w:p w14:paraId="0C3DD173" w14:textId="77777777" w:rsidR="005320BB" w:rsidRDefault="005320BB" w:rsidP="00EF140C">
                              <w:pPr>
                                <w:pStyle w:val="NoSpacing"/>
                                <w:spacing w:before="120"/>
                                <w:jc w:val="center"/>
                                <w:rPr>
                                  <w:color w:val="FFFFFF" w:themeColor="background1"/>
                                </w:rPr>
                              </w:pPr>
                            </w:p>
                            <w:p w14:paraId="3A98EADD" w14:textId="77777777" w:rsidR="005320BB" w:rsidRDefault="005320BB" w:rsidP="00EF140C">
                              <w:pPr>
                                <w:pStyle w:val="NoSpacing"/>
                                <w:spacing w:before="120"/>
                                <w:jc w:val="center"/>
                                <w:rPr>
                                  <w:color w:val="FFFFFF" w:themeColor="background1"/>
                                </w:rPr>
                              </w:pPr>
                            </w:p>
                            <w:p w14:paraId="17770212" w14:textId="77777777" w:rsidR="005320BB" w:rsidRDefault="005320BB" w:rsidP="00EF140C">
                              <w:pPr>
                                <w:pStyle w:val="NoSpacing"/>
                                <w:spacing w:before="120"/>
                                <w:jc w:val="center"/>
                                <w:rPr>
                                  <w:color w:val="FFFFFF" w:themeColor="background1"/>
                                </w:rPr>
                              </w:pPr>
                            </w:p>
                            <w:p w14:paraId="4B972197" w14:textId="77777777" w:rsidR="005320BB" w:rsidRDefault="005320BB" w:rsidP="00EF140C">
                              <w:pPr>
                                <w:pStyle w:val="NoSpacing"/>
                                <w:spacing w:before="120"/>
                                <w:jc w:val="center"/>
                                <w:rPr>
                                  <w:color w:val="FFFFFF" w:themeColor="background1"/>
                                </w:rPr>
                              </w:pPr>
                            </w:p>
                            <w:p w14:paraId="7FF06868" w14:textId="77777777" w:rsidR="005320BB" w:rsidRDefault="005320BB" w:rsidP="00EF140C">
                              <w:pPr>
                                <w:pStyle w:val="NoSpacing"/>
                                <w:spacing w:before="120"/>
                                <w:jc w:val="center"/>
                                <w:rPr>
                                  <w:color w:val="FFFFFF" w:themeColor="background1"/>
                                </w:rPr>
                              </w:pPr>
                            </w:p>
                            <w:p w14:paraId="44E253B8" w14:textId="77777777" w:rsidR="005320BB" w:rsidRDefault="005320BB" w:rsidP="00EF140C">
                              <w:pPr>
                                <w:pStyle w:val="NoSpacing"/>
                                <w:spacing w:before="120"/>
                                <w:jc w:val="center"/>
                                <w:rPr>
                                  <w:color w:val="FFFFFF" w:themeColor="background1"/>
                                </w:rPr>
                              </w:pPr>
                            </w:p>
                            <w:p w14:paraId="39B29016" w14:textId="77777777" w:rsidR="005320BB" w:rsidRDefault="005320BB" w:rsidP="00EF140C">
                              <w:pPr>
                                <w:pStyle w:val="NoSpacing"/>
                                <w:spacing w:before="120"/>
                                <w:jc w:val="center"/>
                                <w:rPr>
                                  <w:color w:val="FFFFFF" w:themeColor="background1"/>
                                </w:rPr>
                              </w:pPr>
                            </w:p>
                            <w:p w14:paraId="124E7875" w14:textId="77777777" w:rsidR="005320BB" w:rsidRDefault="005320BB" w:rsidP="00EF140C">
                              <w:pPr>
                                <w:pStyle w:val="NoSpacing"/>
                                <w:spacing w:before="120"/>
                                <w:jc w:val="center"/>
                                <w:rPr>
                                  <w:color w:val="FFFFFF" w:themeColor="background1"/>
                                </w:rPr>
                              </w:pPr>
                            </w:p>
                            <w:p w14:paraId="676FD986" w14:textId="77777777" w:rsidR="005320BB" w:rsidRDefault="005320BB" w:rsidP="00EF140C">
                              <w:pPr>
                                <w:pStyle w:val="NoSpacing"/>
                                <w:spacing w:before="120"/>
                                <w:jc w:val="center"/>
                                <w:rPr>
                                  <w:color w:val="FFFFFF" w:themeColor="background1"/>
                                </w:rPr>
                              </w:pPr>
                            </w:p>
                            <w:p w14:paraId="48F8CC49" w14:textId="77777777" w:rsidR="005320BB" w:rsidRDefault="005320BB" w:rsidP="00EF140C">
                              <w:pPr>
                                <w:pStyle w:val="NoSpacing"/>
                                <w:spacing w:before="120"/>
                                <w:jc w:val="center"/>
                                <w:rPr>
                                  <w:color w:val="FFFFFF" w:themeColor="background1"/>
                                </w:rPr>
                              </w:pPr>
                            </w:p>
                            <w:p w14:paraId="0BC1E7DC" w14:textId="77777777" w:rsidR="005320BB" w:rsidRDefault="005320BB" w:rsidP="00EF140C">
                              <w:pPr>
                                <w:pStyle w:val="NoSpacing"/>
                                <w:spacing w:before="120"/>
                                <w:jc w:val="center"/>
                                <w:rPr>
                                  <w:color w:val="FFFFFF" w:themeColor="background1"/>
                                </w:rPr>
                              </w:pPr>
                            </w:p>
                            <w:p w14:paraId="28E8A682" w14:textId="77777777" w:rsidR="005320BB" w:rsidRDefault="005320BB" w:rsidP="00EF140C">
                              <w:pPr>
                                <w:pStyle w:val="NoSpacing"/>
                                <w:spacing w:before="120"/>
                                <w:jc w:val="center"/>
                                <w:rPr>
                                  <w:color w:val="FFFFFF" w:themeColor="background1"/>
                                </w:rPr>
                              </w:pPr>
                            </w:p>
                            <w:p w14:paraId="00489CED" w14:textId="77777777" w:rsidR="005320BB" w:rsidRDefault="005320BB" w:rsidP="00EF140C">
                              <w:pPr>
                                <w:pStyle w:val="NoSpacing"/>
                                <w:spacing w:before="120"/>
                                <w:jc w:val="center"/>
                                <w:rPr>
                                  <w:color w:val="FFFFFF" w:themeColor="background1"/>
                                </w:rPr>
                              </w:pPr>
                            </w:p>
                            <w:p w14:paraId="7CB8DF73" w14:textId="77777777" w:rsidR="005320BB" w:rsidRDefault="005320BB" w:rsidP="00EF140C">
                              <w:pPr>
                                <w:pStyle w:val="NoSpacing"/>
                                <w:spacing w:before="120"/>
                                <w:jc w:val="center"/>
                                <w:rPr>
                                  <w:color w:val="FFFFFF" w:themeColor="background1"/>
                                </w:rPr>
                              </w:pPr>
                            </w:p>
                            <w:p w14:paraId="5B613730" w14:textId="77777777" w:rsidR="005320BB" w:rsidRDefault="005320BB" w:rsidP="00EF140C">
                              <w:pPr>
                                <w:pStyle w:val="NoSpacing"/>
                                <w:spacing w:before="120"/>
                                <w:jc w:val="center"/>
                                <w:rPr>
                                  <w:color w:val="FFFFFF" w:themeColor="background1"/>
                                </w:rPr>
                              </w:pPr>
                            </w:p>
                            <w:p w14:paraId="3B8F10C4" w14:textId="77777777" w:rsidR="005320BB" w:rsidRDefault="005320BB" w:rsidP="00EF140C">
                              <w:pPr>
                                <w:pStyle w:val="NoSpacing"/>
                                <w:spacing w:before="120"/>
                                <w:jc w:val="center"/>
                                <w:rPr>
                                  <w:color w:val="FFFFFF" w:themeColor="background1"/>
                                </w:rPr>
                              </w:pPr>
                            </w:p>
                            <w:p w14:paraId="7A83115B" w14:textId="77777777" w:rsidR="005320BB" w:rsidRDefault="005320BB" w:rsidP="00EF140C">
                              <w:pPr>
                                <w:pStyle w:val="NoSpacing"/>
                                <w:spacing w:before="120"/>
                                <w:jc w:val="center"/>
                                <w:rPr>
                                  <w:color w:val="FFFFFF" w:themeColor="background1"/>
                                </w:rPr>
                              </w:pPr>
                            </w:p>
                            <w:p w14:paraId="113DCE51" w14:textId="77777777" w:rsidR="005320BB" w:rsidRDefault="005320BB" w:rsidP="00EF140C">
                              <w:pPr>
                                <w:pStyle w:val="NoSpacing"/>
                                <w:spacing w:before="120"/>
                                <w:jc w:val="center"/>
                                <w:rPr>
                                  <w:color w:val="FFFFFF" w:themeColor="background1"/>
                                </w:rPr>
                              </w:pPr>
                            </w:p>
                            <w:p w14:paraId="0B20AF74" w14:textId="77777777" w:rsidR="005320BB" w:rsidRDefault="005320BB" w:rsidP="00EF140C">
                              <w:pPr>
                                <w:pStyle w:val="NoSpacing"/>
                                <w:spacing w:before="120"/>
                                <w:jc w:val="center"/>
                                <w:rPr>
                                  <w:color w:val="FFFFFF" w:themeColor="background1"/>
                                </w:rPr>
                              </w:pPr>
                            </w:p>
                            <w:p w14:paraId="7FF7A730" w14:textId="77777777" w:rsidR="005320BB" w:rsidRDefault="005320BB" w:rsidP="00EF140C">
                              <w:pPr>
                                <w:pStyle w:val="NoSpacing"/>
                                <w:spacing w:before="120"/>
                                <w:jc w:val="center"/>
                                <w:rPr>
                                  <w:color w:val="FFFFFF" w:themeColor="background1"/>
                                </w:rPr>
                              </w:pPr>
                            </w:p>
                            <w:p w14:paraId="5AD5E987" w14:textId="77777777" w:rsidR="005320BB" w:rsidRDefault="005320BB" w:rsidP="00EF140C">
                              <w:pPr>
                                <w:pStyle w:val="NoSpacing"/>
                                <w:spacing w:before="120"/>
                                <w:jc w:val="center"/>
                                <w:rPr>
                                  <w:color w:val="FFFFFF" w:themeColor="background1"/>
                                </w:rPr>
                              </w:pPr>
                            </w:p>
                            <w:p w14:paraId="5B6CBB14" w14:textId="77777777" w:rsidR="005320BB" w:rsidRDefault="005320BB" w:rsidP="00EF140C">
                              <w:pPr>
                                <w:pStyle w:val="NoSpacing"/>
                                <w:spacing w:before="120"/>
                                <w:jc w:val="center"/>
                                <w:rPr>
                                  <w:color w:val="FFFFFF" w:themeColor="background1"/>
                                </w:rPr>
                              </w:pPr>
                            </w:p>
                            <w:p w14:paraId="7551E2B4" w14:textId="77777777" w:rsidR="005320BB" w:rsidRDefault="005320BB" w:rsidP="00EF140C">
                              <w:pPr>
                                <w:pStyle w:val="NoSpacing"/>
                                <w:spacing w:before="120"/>
                                <w:jc w:val="center"/>
                                <w:rPr>
                                  <w:color w:val="FFFFFF" w:themeColor="background1"/>
                                </w:rPr>
                              </w:pPr>
                            </w:p>
                            <w:p w14:paraId="6172F791" w14:textId="77777777" w:rsidR="005320BB" w:rsidRDefault="005320BB" w:rsidP="00EF140C">
                              <w:pPr>
                                <w:pStyle w:val="NoSpacing"/>
                                <w:spacing w:before="120"/>
                                <w:jc w:val="center"/>
                                <w:rPr>
                                  <w:color w:val="FFFFFF" w:themeColor="background1"/>
                                </w:rPr>
                              </w:pPr>
                            </w:p>
                            <w:p w14:paraId="12907056" w14:textId="77777777" w:rsidR="005320BB" w:rsidRDefault="005320BB" w:rsidP="00EF140C">
                              <w:pPr>
                                <w:pStyle w:val="NoSpacing"/>
                                <w:spacing w:before="120"/>
                                <w:jc w:val="center"/>
                                <w:rPr>
                                  <w:color w:val="FFFFFF" w:themeColor="background1"/>
                                </w:rPr>
                              </w:pPr>
                            </w:p>
                            <w:p w14:paraId="4A3253FB" w14:textId="77777777" w:rsidR="005320BB" w:rsidRDefault="00CF35F4" w:rsidP="00EF140C">
                              <w:pPr>
                                <w:pStyle w:val="NoSpacing"/>
                                <w:spacing w:before="120"/>
                                <w:jc w:val="center"/>
                                <w:rPr>
                                  <w:color w:val="FFFFFF" w:themeColor="background1"/>
                                </w:rPr>
                              </w:pPr>
                              <w:sdt>
                                <w:sdtPr>
                                  <w:rPr>
                                    <w:caps/>
                                    <w:color w:val="FFFFFF" w:themeColor="background1"/>
                                  </w:rPr>
                                  <w:alias w:val="Company"/>
                                  <w:tag w:val=""/>
                                  <w:id w:val="899864859"/>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1562908519"/>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p w14:paraId="07CC9BA1" w14:textId="77777777" w:rsidR="005320BB" w:rsidRDefault="005320BB" w:rsidP="00EF140C">
                              <w:pPr>
                                <w:pStyle w:val="NoSpacing"/>
                                <w:spacing w:before="120"/>
                                <w:jc w:val="center"/>
                                <w:rPr>
                                  <w:color w:val="FFFFFF" w:themeColor="background1"/>
                                </w:rPr>
                              </w:pPr>
                            </w:p>
                            <w:p w14:paraId="4F7B21FD" w14:textId="77777777" w:rsidR="005320BB" w:rsidRDefault="005320BB" w:rsidP="00EF140C">
                              <w:pPr>
                                <w:pStyle w:val="NoSpacing"/>
                                <w:spacing w:before="120"/>
                                <w:jc w:val="center"/>
                                <w:rPr>
                                  <w:color w:val="FFFFFF" w:themeColor="background1"/>
                                </w:rPr>
                              </w:pPr>
                            </w:p>
                            <w:p w14:paraId="41D3D115" w14:textId="77777777" w:rsidR="005320BB" w:rsidRDefault="005320BB" w:rsidP="00EF140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311327429" name="Text Box 1311327429"/>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Title"/>
                                <w:tag w:val=""/>
                                <w:id w:val="-2055224721"/>
                                <w:showingPlcHdr/>
                                <w:dataBinding w:prefixMappings="xmlns:ns0='http://purl.org/dc/elements/1.1/' xmlns:ns1='http://schemas.openxmlformats.org/package/2006/metadata/core-properties' " w:xpath="/ns1:coreProperties[1]/ns0:title[1]" w:storeItemID="{6C3C8BC8-F283-45AE-878A-BAB7291924A1}"/>
                                <w:text/>
                              </w:sdtPr>
                              <w:sdtEndPr/>
                              <w:sdtContent>
                                <w:p w14:paraId="7608FB3A" w14:textId="77777777" w:rsidR="005320BB" w:rsidRPr="0007227B" w:rsidRDefault="005320BB" w:rsidP="00EF140C">
                                  <w: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0993085" id="_x0000_s1030" style="position:absolute;left:0;text-align:left;margin-left:-29.45pt;margin-top:45.8pt;width:522.35pt;height:696.85pt;z-index:-250357248;mso-position-horizontal-relative:margin;mso-position-vertical-relative:page" coordsize="68648,91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">
                <v:rect id="Rectangle 662860468" o:spid="_x0000_s1031"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" fillcolor="#4472c4 [3204]" stroked="f" strokeweight="1pt"/>
                <v:rect id="Rectangle 44966080" o:spid="_x0000_s1032" style="position:absolute;top:40859;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" fillcolor="#4472c4 [3204]" stroked="f" strokeweight="1pt">
                  <v:textbox inset="36pt,57.6pt,36pt,36pt">
                    <w:txbxContent>
                      <w:p w14:paraId="7F1D59FB" w14:textId="77777777" w:rsidR="005320BB" w:rsidRDefault="005320BB" w:rsidP="00EF140C">
                        <w:pPr>
                          <w:pStyle w:val="NoSpacing"/>
                          <w:spacing w:before="120"/>
                          <w:jc w:val="center"/>
                          <w:rPr>
                            <w:color w:val="FFFFFF" w:themeColor="background1"/>
                          </w:rPr>
                        </w:pPr>
                      </w:p>
                      <w:p w14:paraId="2411F5C2" w14:textId="77777777" w:rsidR="005320BB" w:rsidRDefault="005320BB" w:rsidP="00EF140C">
                        <w:pPr>
                          <w:pStyle w:val="NoSpacing"/>
                          <w:spacing w:before="120"/>
                          <w:jc w:val="center"/>
                          <w:rPr>
                            <w:color w:val="FFFFFF" w:themeColor="background1"/>
                          </w:rPr>
                        </w:pPr>
                      </w:p>
                      <w:p w14:paraId="600DEBD1" w14:textId="77777777" w:rsidR="005320BB" w:rsidRDefault="005320BB" w:rsidP="00EF140C">
                        <w:pPr>
                          <w:pStyle w:val="NoSpacing"/>
                          <w:spacing w:before="120"/>
                          <w:jc w:val="center"/>
                          <w:rPr>
                            <w:color w:val="FFFFFF" w:themeColor="background1"/>
                          </w:rPr>
                        </w:pPr>
                      </w:p>
                      <w:p w14:paraId="111C90B0" w14:textId="77777777" w:rsidR="005320BB" w:rsidRDefault="005320BB" w:rsidP="00EF140C">
                        <w:pPr>
                          <w:pStyle w:val="NoSpacing"/>
                          <w:spacing w:before="120"/>
                          <w:jc w:val="center"/>
                          <w:rPr>
                            <w:color w:val="FFFFFF" w:themeColor="background1"/>
                          </w:rPr>
                        </w:pPr>
                      </w:p>
                      <w:p w14:paraId="0FE768A9" w14:textId="77777777" w:rsidR="005320BB" w:rsidRDefault="005320BB" w:rsidP="00EF140C">
                        <w:pPr>
                          <w:pStyle w:val="NoSpacing"/>
                          <w:spacing w:before="120"/>
                          <w:jc w:val="center"/>
                          <w:rPr>
                            <w:color w:val="FFFFFF" w:themeColor="background1"/>
                          </w:rPr>
                        </w:pPr>
                      </w:p>
                      <w:p w14:paraId="3BA6E221" w14:textId="77777777" w:rsidR="005320BB" w:rsidRDefault="005320BB" w:rsidP="00EF140C">
                        <w:pPr>
                          <w:pStyle w:val="NoSpacing"/>
                          <w:spacing w:before="120"/>
                          <w:jc w:val="center"/>
                          <w:rPr>
                            <w:color w:val="FFFFFF" w:themeColor="background1"/>
                          </w:rPr>
                        </w:pPr>
                      </w:p>
                      <w:p w14:paraId="0C3DD173" w14:textId="77777777" w:rsidR="005320BB" w:rsidRDefault="005320BB" w:rsidP="00EF140C">
                        <w:pPr>
                          <w:pStyle w:val="NoSpacing"/>
                          <w:spacing w:before="120"/>
                          <w:jc w:val="center"/>
                          <w:rPr>
                            <w:color w:val="FFFFFF" w:themeColor="background1"/>
                          </w:rPr>
                        </w:pPr>
                      </w:p>
                      <w:p w14:paraId="3A98EADD" w14:textId="77777777" w:rsidR="005320BB" w:rsidRDefault="005320BB" w:rsidP="00EF140C">
                        <w:pPr>
                          <w:pStyle w:val="NoSpacing"/>
                          <w:spacing w:before="120"/>
                          <w:jc w:val="center"/>
                          <w:rPr>
                            <w:color w:val="FFFFFF" w:themeColor="background1"/>
                          </w:rPr>
                        </w:pPr>
                      </w:p>
                      <w:p w14:paraId="17770212" w14:textId="77777777" w:rsidR="005320BB" w:rsidRDefault="005320BB" w:rsidP="00EF140C">
                        <w:pPr>
                          <w:pStyle w:val="NoSpacing"/>
                          <w:spacing w:before="120"/>
                          <w:jc w:val="center"/>
                          <w:rPr>
                            <w:color w:val="FFFFFF" w:themeColor="background1"/>
                          </w:rPr>
                        </w:pPr>
                      </w:p>
                      <w:p w14:paraId="4B972197" w14:textId="77777777" w:rsidR="005320BB" w:rsidRDefault="005320BB" w:rsidP="00EF140C">
                        <w:pPr>
                          <w:pStyle w:val="NoSpacing"/>
                          <w:spacing w:before="120"/>
                          <w:jc w:val="center"/>
                          <w:rPr>
                            <w:color w:val="FFFFFF" w:themeColor="background1"/>
                          </w:rPr>
                        </w:pPr>
                      </w:p>
                      <w:p w14:paraId="7FF06868" w14:textId="77777777" w:rsidR="005320BB" w:rsidRDefault="005320BB" w:rsidP="00EF140C">
                        <w:pPr>
                          <w:pStyle w:val="NoSpacing"/>
                          <w:spacing w:before="120"/>
                          <w:jc w:val="center"/>
                          <w:rPr>
                            <w:color w:val="FFFFFF" w:themeColor="background1"/>
                          </w:rPr>
                        </w:pPr>
                      </w:p>
                      <w:p w14:paraId="44E253B8" w14:textId="77777777" w:rsidR="005320BB" w:rsidRDefault="005320BB" w:rsidP="00EF140C">
                        <w:pPr>
                          <w:pStyle w:val="NoSpacing"/>
                          <w:spacing w:before="120"/>
                          <w:jc w:val="center"/>
                          <w:rPr>
                            <w:color w:val="FFFFFF" w:themeColor="background1"/>
                          </w:rPr>
                        </w:pPr>
                      </w:p>
                      <w:p w14:paraId="39B29016" w14:textId="77777777" w:rsidR="005320BB" w:rsidRDefault="005320BB" w:rsidP="00EF140C">
                        <w:pPr>
                          <w:pStyle w:val="NoSpacing"/>
                          <w:spacing w:before="120"/>
                          <w:jc w:val="center"/>
                          <w:rPr>
                            <w:color w:val="FFFFFF" w:themeColor="background1"/>
                          </w:rPr>
                        </w:pPr>
                      </w:p>
                      <w:p w14:paraId="124E7875" w14:textId="77777777" w:rsidR="005320BB" w:rsidRDefault="005320BB" w:rsidP="00EF140C">
                        <w:pPr>
                          <w:pStyle w:val="NoSpacing"/>
                          <w:spacing w:before="120"/>
                          <w:jc w:val="center"/>
                          <w:rPr>
                            <w:color w:val="FFFFFF" w:themeColor="background1"/>
                          </w:rPr>
                        </w:pPr>
                      </w:p>
                      <w:p w14:paraId="676FD986" w14:textId="77777777" w:rsidR="005320BB" w:rsidRDefault="005320BB" w:rsidP="00EF140C">
                        <w:pPr>
                          <w:pStyle w:val="NoSpacing"/>
                          <w:spacing w:before="120"/>
                          <w:jc w:val="center"/>
                          <w:rPr>
                            <w:color w:val="FFFFFF" w:themeColor="background1"/>
                          </w:rPr>
                        </w:pPr>
                      </w:p>
                      <w:p w14:paraId="48F8CC49" w14:textId="77777777" w:rsidR="005320BB" w:rsidRDefault="005320BB" w:rsidP="00EF140C">
                        <w:pPr>
                          <w:pStyle w:val="NoSpacing"/>
                          <w:spacing w:before="120"/>
                          <w:jc w:val="center"/>
                          <w:rPr>
                            <w:color w:val="FFFFFF" w:themeColor="background1"/>
                          </w:rPr>
                        </w:pPr>
                      </w:p>
                      <w:p w14:paraId="0BC1E7DC" w14:textId="77777777" w:rsidR="005320BB" w:rsidRDefault="005320BB" w:rsidP="00EF140C">
                        <w:pPr>
                          <w:pStyle w:val="NoSpacing"/>
                          <w:spacing w:before="120"/>
                          <w:jc w:val="center"/>
                          <w:rPr>
                            <w:color w:val="FFFFFF" w:themeColor="background1"/>
                          </w:rPr>
                        </w:pPr>
                      </w:p>
                      <w:p w14:paraId="28E8A682" w14:textId="77777777" w:rsidR="005320BB" w:rsidRDefault="005320BB" w:rsidP="00EF140C">
                        <w:pPr>
                          <w:pStyle w:val="NoSpacing"/>
                          <w:spacing w:before="120"/>
                          <w:jc w:val="center"/>
                          <w:rPr>
                            <w:color w:val="FFFFFF" w:themeColor="background1"/>
                          </w:rPr>
                        </w:pPr>
                      </w:p>
                      <w:p w14:paraId="00489CED" w14:textId="77777777" w:rsidR="005320BB" w:rsidRDefault="005320BB" w:rsidP="00EF140C">
                        <w:pPr>
                          <w:pStyle w:val="NoSpacing"/>
                          <w:spacing w:before="120"/>
                          <w:jc w:val="center"/>
                          <w:rPr>
                            <w:color w:val="FFFFFF" w:themeColor="background1"/>
                          </w:rPr>
                        </w:pPr>
                      </w:p>
                      <w:p w14:paraId="7CB8DF73" w14:textId="77777777" w:rsidR="005320BB" w:rsidRDefault="005320BB" w:rsidP="00EF140C">
                        <w:pPr>
                          <w:pStyle w:val="NoSpacing"/>
                          <w:spacing w:before="120"/>
                          <w:jc w:val="center"/>
                          <w:rPr>
                            <w:color w:val="FFFFFF" w:themeColor="background1"/>
                          </w:rPr>
                        </w:pPr>
                      </w:p>
                      <w:p w14:paraId="5B613730" w14:textId="77777777" w:rsidR="005320BB" w:rsidRDefault="005320BB" w:rsidP="00EF140C">
                        <w:pPr>
                          <w:pStyle w:val="NoSpacing"/>
                          <w:spacing w:before="120"/>
                          <w:jc w:val="center"/>
                          <w:rPr>
                            <w:color w:val="FFFFFF" w:themeColor="background1"/>
                          </w:rPr>
                        </w:pPr>
                      </w:p>
                      <w:p w14:paraId="3B8F10C4" w14:textId="77777777" w:rsidR="005320BB" w:rsidRDefault="005320BB" w:rsidP="00EF140C">
                        <w:pPr>
                          <w:pStyle w:val="NoSpacing"/>
                          <w:spacing w:before="120"/>
                          <w:jc w:val="center"/>
                          <w:rPr>
                            <w:color w:val="FFFFFF" w:themeColor="background1"/>
                          </w:rPr>
                        </w:pPr>
                      </w:p>
                      <w:p w14:paraId="7A83115B" w14:textId="77777777" w:rsidR="005320BB" w:rsidRDefault="005320BB" w:rsidP="00EF140C">
                        <w:pPr>
                          <w:pStyle w:val="NoSpacing"/>
                          <w:spacing w:before="120"/>
                          <w:jc w:val="center"/>
                          <w:rPr>
                            <w:color w:val="FFFFFF" w:themeColor="background1"/>
                          </w:rPr>
                        </w:pPr>
                      </w:p>
                      <w:p w14:paraId="113DCE51" w14:textId="77777777" w:rsidR="005320BB" w:rsidRDefault="005320BB" w:rsidP="00EF140C">
                        <w:pPr>
                          <w:pStyle w:val="NoSpacing"/>
                          <w:spacing w:before="120"/>
                          <w:jc w:val="center"/>
                          <w:rPr>
                            <w:color w:val="FFFFFF" w:themeColor="background1"/>
                          </w:rPr>
                        </w:pPr>
                      </w:p>
                      <w:p w14:paraId="0B20AF74" w14:textId="77777777" w:rsidR="005320BB" w:rsidRDefault="005320BB" w:rsidP="00EF140C">
                        <w:pPr>
                          <w:pStyle w:val="NoSpacing"/>
                          <w:spacing w:before="120"/>
                          <w:jc w:val="center"/>
                          <w:rPr>
                            <w:color w:val="FFFFFF" w:themeColor="background1"/>
                          </w:rPr>
                        </w:pPr>
                      </w:p>
                      <w:p w14:paraId="7FF7A730" w14:textId="77777777" w:rsidR="005320BB" w:rsidRDefault="005320BB" w:rsidP="00EF140C">
                        <w:pPr>
                          <w:pStyle w:val="NoSpacing"/>
                          <w:spacing w:before="120"/>
                          <w:jc w:val="center"/>
                          <w:rPr>
                            <w:color w:val="FFFFFF" w:themeColor="background1"/>
                          </w:rPr>
                        </w:pPr>
                      </w:p>
                      <w:p w14:paraId="5AD5E987" w14:textId="77777777" w:rsidR="005320BB" w:rsidRDefault="005320BB" w:rsidP="00EF140C">
                        <w:pPr>
                          <w:pStyle w:val="NoSpacing"/>
                          <w:spacing w:before="120"/>
                          <w:jc w:val="center"/>
                          <w:rPr>
                            <w:color w:val="FFFFFF" w:themeColor="background1"/>
                          </w:rPr>
                        </w:pPr>
                      </w:p>
                      <w:p w14:paraId="5B6CBB14" w14:textId="77777777" w:rsidR="005320BB" w:rsidRDefault="005320BB" w:rsidP="00EF140C">
                        <w:pPr>
                          <w:pStyle w:val="NoSpacing"/>
                          <w:spacing w:before="120"/>
                          <w:jc w:val="center"/>
                          <w:rPr>
                            <w:color w:val="FFFFFF" w:themeColor="background1"/>
                          </w:rPr>
                        </w:pPr>
                      </w:p>
                      <w:p w14:paraId="7551E2B4" w14:textId="77777777" w:rsidR="005320BB" w:rsidRDefault="005320BB" w:rsidP="00EF140C">
                        <w:pPr>
                          <w:pStyle w:val="NoSpacing"/>
                          <w:spacing w:before="120"/>
                          <w:jc w:val="center"/>
                          <w:rPr>
                            <w:color w:val="FFFFFF" w:themeColor="background1"/>
                          </w:rPr>
                        </w:pPr>
                      </w:p>
                      <w:p w14:paraId="6172F791" w14:textId="77777777" w:rsidR="005320BB" w:rsidRDefault="005320BB" w:rsidP="00EF140C">
                        <w:pPr>
                          <w:pStyle w:val="NoSpacing"/>
                          <w:spacing w:before="120"/>
                          <w:jc w:val="center"/>
                          <w:rPr>
                            <w:color w:val="FFFFFF" w:themeColor="background1"/>
                          </w:rPr>
                        </w:pPr>
                      </w:p>
                      <w:p w14:paraId="12907056" w14:textId="77777777" w:rsidR="005320BB" w:rsidRDefault="005320BB" w:rsidP="00EF140C">
                        <w:pPr>
                          <w:pStyle w:val="NoSpacing"/>
                          <w:spacing w:before="120"/>
                          <w:jc w:val="center"/>
                          <w:rPr>
                            <w:color w:val="FFFFFF" w:themeColor="background1"/>
                          </w:rPr>
                        </w:pPr>
                      </w:p>
                      <w:p w14:paraId="4A3253FB" w14:textId="77777777" w:rsidR="005320BB" w:rsidRDefault="00CF35F4" w:rsidP="00EF140C">
                        <w:pPr>
                          <w:pStyle w:val="NoSpacing"/>
                          <w:spacing w:before="120"/>
                          <w:jc w:val="center"/>
                          <w:rPr>
                            <w:color w:val="FFFFFF" w:themeColor="background1"/>
                          </w:rPr>
                        </w:pPr>
                        <w:sdt>
                          <w:sdtPr>
                            <w:rPr>
                              <w:caps/>
                              <w:color w:val="FFFFFF" w:themeColor="background1"/>
                            </w:rPr>
                            <w:alias w:val="Company"/>
                            <w:tag w:val=""/>
                            <w:id w:val="899864859"/>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1562908519"/>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p w14:paraId="07CC9BA1" w14:textId="77777777" w:rsidR="005320BB" w:rsidRDefault="005320BB" w:rsidP="00EF140C">
                        <w:pPr>
                          <w:pStyle w:val="NoSpacing"/>
                          <w:spacing w:before="120"/>
                          <w:jc w:val="center"/>
                          <w:rPr>
                            <w:color w:val="FFFFFF" w:themeColor="background1"/>
                          </w:rPr>
                        </w:pPr>
                      </w:p>
                      <w:p w14:paraId="4F7B21FD" w14:textId="77777777" w:rsidR="005320BB" w:rsidRDefault="005320BB" w:rsidP="00EF140C">
                        <w:pPr>
                          <w:pStyle w:val="NoSpacing"/>
                          <w:spacing w:before="120"/>
                          <w:jc w:val="center"/>
                          <w:rPr>
                            <w:color w:val="FFFFFF" w:themeColor="background1"/>
                          </w:rPr>
                        </w:pPr>
                      </w:p>
                      <w:p w14:paraId="41D3D115" w14:textId="77777777" w:rsidR="005320BB" w:rsidRDefault="005320BB" w:rsidP="00EF140C">
                        <w:pPr>
                          <w:pStyle w:val="NoSpacing"/>
                          <w:spacing w:before="120"/>
                          <w:jc w:val="center"/>
                          <w:rPr>
                            <w:color w:val="FFFFFF" w:themeColor="background1"/>
                          </w:rPr>
                        </w:pPr>
                      </w:p>
                    </w:txbxContent>
                  </v:textbox>
                </v:rect>
                <v:shape id="Text Box 1311327429" o:spid="_x0000_s1033"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" fillcolor="white [3212]" stroked="f" strokeweight=".5pt">
                  <v:textbox inset="36pt,7.2pt,36pt,7.2pt">
                    <w:txbxContent>
                      <w:sdt>
                        <w:sdtPr>
                          <w:alias w:val="Title"/>
                          <w:tag w:val=""/>
                          <w:id w:val="-2055224721"/>
                          <w:showingPlcHdr/>
                          <w:dataBinding w:prefixMappings="xmlns:ns0='http://purl.org/dc/elements/1.1/' xmlns:ns1='http://schemas.openxmlformats.org/package/2006/metadata/core-properties' " w:xpath="/ns1:coreProperties[1]/ns0:title[1]" w:storeItemID="{6C3C8BC8-F283-45AE-878A-BAB7291924A1}"/>
                          <w:text/>
                        </w:sdtPr>
                        <w:sdtEndPr/>
                        <w:sdtContent>
                          <w:p w14:paraId="7608FB3A" w14:textId="77777777" w:rsidR="005320BB" w:rsidRPr="0007227B" w:rsidRDefault="005320BB" w:rsidP="00EF140C">
                            <w:r>
                              <w:t xml:space="preserve">     </w:t>
                            </w:r>
                          </w:p>
                        </w:sdtContent>
                      </w:sdt>
                    </w:txbxContent>
                  </v:textbox>
                </v:shape>
                <w10:wrap anchorx="margin" anchory="page"/>
              </v:group>
            </w:pict>
          </mc:Fallback>
        </mc:AlternateContent>
      </w:r>
      <w:bookmarkEnd w:id="88"/>
      <w:bookmarkEnd w:id="89"/>
      <w:bookmarkEnd w:id="90"/>
      <w:bookmarkEnd w:id="91"/>
    </w:p>
    <w:p w14:paraId="4F87F855" w14:textId="77777777" w:rsidR="00BA5F3D" w:rsidRDefault="00BA5F3D" w:rsidP="00EF140C"/>
    <w:p w14:paraId="12DF5742" w14:textId="1CCBE92B" w:rsidR="00EF140C" w:rsidRDefault="00EF140C" w:rsidP="00EF140C"/>
    <w:p w14:paraId="4876A8B4" w14:textId="6AC7FED2" w:rsidR="00EF140C" w:rsidRPr="00FA44DD" w:rsidRDefault="00EF140C" w:rsidP="00F65DB2">
      <w:pPr>
        <w:pStyle w:val="Heading1"/>
        <w:jc w:val="center"/>
        <w:rPr>
          <w:color w:val="0070C0"/>
          <w:sz w:val="96"/>
          <w:szCs w:val="96"/>
        </w:rPr>
      </w:pPr>
      <w:bookmarkStart w:id="92" w:name="_Toc200381240"/>
      <w:bookmarkStart w:id="93" w:name="_Toc200381446"/>
      <w:bookmarkStart w:id="94" w:name="_Toc200506868"/>
      <w:r w:rsidRPr="00FA44DD">
        <w:rPr>
          <w:color w:val="0070C0"/>
          <w:sz w:val="96"/>
          <w:szCs w:val="96"/>
        </w:rPr>
        <w:t>Chapter 2</w:t>
      </w:r>
      <w:bookmarkEnd w:id="92"/>
      <w:bookmarkEnd w:id="93"/>
      <w:bookmarkEnd w:id="94"/>
    </w:p>
    <w:p w14:paraId="0B32E1AD" w14:textId="77777777" w:rsidR="00EF140C" w:rsidRPr="00FA44DD" w:rsidRDefault="00EF140C" w:rsidP="00332AF5">
      <w:pPr>
        <w:jc w:val="center"/>
        <w:rPr>
          <w:b/>
          <w:sz w:val="48"/>
          <w:szCs w:val="48"/>
        </w:rPr>
      </w:pPr>
      <w:r w:rsidRPr="00FA44DD">
        <w:rPr>
          <w:b/>
          <w:color w:val="0070C0"/>
          <w:sz w:val="48"/>
          <w:szCs w:val="48"/>
        </w:rPr>
        <w:t>Literature Review / Related Work</w:t>
      </w:r>
    </w:p>
    <w:p w14:paraId="3A086CFC" w14:textId="77777777" w:rsidR="00EF140C" w:rsidRDefault="00EF140C" w:rsidP="00EF140C"/>
    <w:p w14:paraId="7049CFCB" w14:textId="77777777" w:rsidR="00EF140C" w:rsidRDefault="00EF140C" w:rsidP="00EF140C"/>
    <w:p w14:paraId="36DC04E4" w14:textId="6F066565" w:rsidR="005B0546" w:rsidRDefault="005B0546" w:rsidP="006F35FF">
      <w:pPr>
        <w:pStyle w:val="Heading2"/>
        <w:rPr>
          <w:rtl/>
        </w:rPr>
      </w:pPr>
      <w:bookmarkStart w:id="95" w:name="_Toc200374877"/>
      <w:bookmarkStart w:id="96" w:name="_Toc200376994"/>
      <w:bookmarkStart w:id="97" w:name="_Toc200379556"/>
      <w:bookmarkStart w:id="98" w:name="_Toc200379676"/>
      <w:bookmarkStart w:id="99" w:name="_Toc200379995"/>
      <w:bookmarkStart w:id="100" w:name="_Toc200380333"/>
      <w:bookmarkStart w:id="101" w:name="_Toc200381241"/>
      <w:bookmarkStart w:id="102" w:name="_Toc200381447"/>
    </w:p>
    <w:p w14:paraId="636CB792" w14:textId="2A5A26AF" w:rsidR="005B0546" w:rsidRDefault="005B0546" w:rsidP="005B0546">
      <w:pPr>
        <w:rPr>
          <w:rtl/>
        </w:rPr>
      </w:pPr>
    </w:p>
    <w:p w14:paraId="5F8ADEF0" w14:textId="38FF80AA" w:rsidR="005B0546" w:rsidRDefault="005B0546" w:rsidP="005B0546">
      <w:pPr>
        <w:rPr>
          <w:rtl/>
        </w:rPr>
      </w:pPr>
    </w:p>
    <w:p w14:paraId="3CF7CE21" w14:textId="2723907D" w:rsidR="005B0546" w:rsidRDefault="005B0546" w:rsidP="005B0546">
      <w:pPr>
        <w:rPr>
          <w:rtl/>
        </w:rPr>
      </w:pPr>
    </w:p>
    <w:p w14:paraId="1A6AE3E7" w14:textId="22818A7B" w:rsidR="005B0546" w:rsidRDefault="005B0546" w:rsidP="005B0546">
      <w:pPr>
        <w:rPr>
          <w:rtl/>
        </w:rPr>
      </w:pPr>
    </w:p>
    <w:p w14:paraId="5EAA5936" w14:textId="5BD88F81" w:rsidR="005B0546" w:rsidRDefault="00F65DB2" w:rsidP="00F65DB2">
      <w:pPr>
        <w:tabs>
          <w:tab w:val="left" w:pos="1484"/>
        </w:tabs>
        <w:rPr>
          <w:rtl/>
        </w:rPr>
      </w:pPr>
      <w:r>
        <w:tab/>
      </w:r>
    </w:p>
    <w:p w14:paraId="419E8C07" w14:textId="0E174C40" w:rsidR="00F65DB2" w:rsidRDefault="00F65DB2" w:rsidP="00F65DB2">
      <w:pPr>
        <w:tabs>
          <w:tab w:val="left" w:pos="1484"/>
        </w:tabs>
        <w:rPr>
          <w:rtl/>
        </w:rPr>
      </w:pPr>
    </w:p>
    <w:p w14:paraId="1D6E596B" w14:textId="2C3594F3" w:rsidR="005B0546" w:rsidRDefault="005B0546" w:rsidP="005B0546">
      <w:pPr>
        <w:rPr>
          <w:rtl/>
        </w:rPr>
      </w:pPr>
    </w:p>
    <w:p w14:paraId="1E9FF29D" w14:textId="77777777" w:rsidR="005B0546" w:rsidRPr="005B0546" w:rsidRDefault="005B0546" w:rsidP="005B0546">
      <w:pPr>
        <w:rPr>
          <w:rtl/>
        </w:rPr>
      </w:pPr>
    </w:p>
    <w:p w14:paraId="46EF1204" w14:textId="6830E55D" w:rsidR="00EF140C" w:rsidRPr="00741CAE" w:rsidRDefault="00EF140C" w:rsidP="006F35FF">
      <w:pPr>
        <w:pStyle w:val="Heading2"/>
      </w:pPr>
      <w:bookmarkStart w:id="103" w:name="_Toc200506869"/>
      <w:r w:rsidRPr="00E833EB">
        <w:rPr>
          <w:rStyle w:val="Heading2Char"/>
          <w:b/>
          <w:bCs/>
        </w:rPr>
        <w:lastRenderedPageBreak/>
        <w:t>2.1</w:t>
      </w:r>
      <w:r>
        <w:rPr>
          <w:rStyle w:val="Heading2Char"/>
          <w:b/>
          <w:bCs/>
        </w:rPr>
        <w:t>.</w:t>
      </w:r>
      <w:r w:rsidRPr="00E833EB">
        <w:rPr>
          <w:rStyle w:val="Heading2Char"/>
          <w:b/>
          <w:bCs/>
        </w:rPr>
        <w:t>Summary of existing research and technologies related to your project</w:t>
      </w:r>
      <w:r w:rsidRPr="00E833EB">
        <w:t>.</w:t>
      </w:r>
      <w:bookmarkEnd w:id="95"/>
      <w:bookmarkEnd w:id="96"/>
      <w:bookmarkEnd w:id="97"/>
      <w:bookmarkEnd w:id="98"/>
      <w:bookmarkEnd w:id="99"/>
      <w:bookmarkEnd w:id="100"/>
      <w:bookmarkEnd w:id="101"/>
      <w:bookmarkEnd w:id="102"/>
      <w:bookmarkEnd w:id="103"/>
      <w:r w:rsidRPr="00E833EB">
        <w:t xml:space="preserve">  </w:t>
      </w:r>
      <w:bookmarkStart w:id="104" w:name="_Toc200374878"/>
      <w:bookmarkStart w:id="105" w:name="_Toc200376995"/>
      <w:bookmarkStart w:id="106" w:name="_Toc200379557"/>
      <w:bookmarkStart w:id="107" w:name="_Toc200379677"/>
      <w:bookmarkStart w:id="108" w:name="_Toc200379996"/>
      <w:bookmarkStart w:id="109" w:name="_Toc200380334"/>
      <w:bookmarkStart w:id="110" w:name="_Toc200381242"/>
      <w:bookmarkStart w:id="111" w:name="_Toc200381448"/>
    </w:p>
    <w:p w14:paraId="5C92EF81" w14:textId="77777777" w:rsidR="00EF140C" w:rsidRPr="002C4797" w:rsidRDefault="00EF140C" w:rsidP="00EF140C">
      <w:pPr>
        <w:pStyle w:val="Heading3"/>
      </w:pPr>
      <w:bookmarkStart w:id="112" w:name="_Toc200506870"/>
      <w:r w:rsidRPr="002C4797">
        <w:t>2.1.1.Related Work:</w:t>
      </w:r>
      <w:bookmarkEnd w:id="104"/>
      <w:bookmarkEnd w:id="105"/>
      <w:bookmarkEnd w:id="106"/>
      <w:bookmarkEnd w:id="107"/>
      <w:bookmarkEnd w:id="108"/>
      <w:bookmarkEnd w:id="109"/>
      <w:bookmarkEnd w:id="110"/>
      <w:bookmarkEnd w:id="111"/>
      <w:bookmarkEnd w:id="112"/>
      <w:r w:rsidRPr="002C4797">
        <w:t xml:space="preserve"> </w:t>
      </w:r>
    </w:p>
    <w:p w14:paraId="0BFB0FB8" w14:textId="77777777" w:rsidR="00EF140C" w:rsidRPr="000B17B8" w:rsidRDefault="00EF140C" w:rsidP="00EF140C">
      <w:pPr>
        <w:pStyle w:val="Heading4"/>
        <w:rPr>
          <w:i w:val="0"/>
          <w:iCs w:val="0"/>
          <w:sz w:val="28"/>
          <w:szCs w:val="28"/>
        </w:rPr>
      </w:pPr>
      <w:bookmarkStart w:id="113" w:name="_Toc200374879"/>
      <w:bookmarkStart w:id="114" w:name="_Toc200376996"/>
      <w:bookmarkStart w:id="115" w:name="_Toc200379558"/>
      <w:bookmarkStart w:id="116" w:name="_Toc200379678"/>
      <w:bookmarkStart w:id="117" w:name="_Toc200379997"/>
      <w:bookmarkStart w:id="118" w:name="_Toc200380335"/>
      <w:bookmarkStart w:id="119" w:name="_Toc200381243"/>
      <w:bookmarkStart w:id="120" w:name="_Toc200506871"/>
      <w:r w:rsidRPr="000B17B8">
        <w:rPr>
          <w:i w:val="0"/>
          <w:iCs w:val="0"/>
          <w:sz w:val="28"/>
          <w:szCs w:val="28"/>
        </w:rPr>
        <w:t>2.1.1.1.Etsy</w:t>
      </w:r>
      <w:bookmarkEnd w:id="113"/>
      <w:bookmarkEnd w:id="114"/>
      <w:bookmarkEnd w:id="115"/>
      <w:bookmarkEnd w:id="116"/>
      <w:bookmarkEnd w:id="117"/>
      <w:bookmarkEnd w:id="118"/>
      <w:bookmarkEnd w:id="119"/>
      <w:bookmarkEnd w:id="120"/>
    </w:p>
    <w:p w14:paraId="3996AFE1" w14:textId="77777777" w:rsidR="00EF140C" w:rsidRPr="00AE7D4D" w:rsidRDefault="00EF140C" w:rsidP="00EF140C">
      <w:pPr>
        <w:rPr>
          <w:rFonts w:cstheme="majorBidi"/>
          <w:b/>
          <w:bCs/>
          <w:sz w:val="28"/>
          <w:szCs w:val="28"/>
        </w:rPr>
      </w:pPr>
      <w:r w:rsidRPr="00F56D56">
        <w:rPr>
          <w:rFonts w:ascii="Calibri" w:eastAsia="Calibri" w:hAnsi="Calibri" w:cs="Calibri"/>
          <w:sz w:val="28"/>
          <w:szCs w:val="28"/>
        </w:rPr>
        <w:t xml:space="preserve"> </w:t>
      </w:r>
      <w:r w:rsidRPr="00AE7D4D">
        <w:rPr>
          <w:rFonts w:eastAsia="Calibri" w:cstheme="majorBidi"/>
          <w:b/>
          <w:bCs/>
          <w:sz w:val="28"/>
          <w:szCs w:val="28"/>
        </w:rPr>
        <w:t>Description:</w:t>
      </w:r>
    </w:p>
    <w:p w14:paraId="64E620C1" w14:textId="77777777" w:rsidR="00EF140C" w:rsidRPr="00AE7D4D" w:rsidRDefault="00EF140C" w:rsidP="00EF140C">
      <w:pPr>
        <w:spacing w:before="9" w:after="0"/>
        <w:rPr>
          <w:rFonts w:cstheme="majorBidi"/>
          <w:sz w:val="28"/>
          <w:szCs w:val="28"/>
        </w:rPr>
      </w:pPr>
      <w:r w:rsidRPr="00AE7D4D">
        <w:rPr>
          <w:rFonts w:eastAsia="Calibri" w:cstheme="majorBidi"/>
          <w:sz w:val="28"/>
          <w:szCs w:val="28"/>
        </w:rPr>
        <w:t>is a globally recognized e-commerce platform founded in 2005 and headquartered in Brooklyn, New York. It is uniquely positioned as a marketplace for handmade, vintage, and creatively crafted goods, connecting independent artisans, designers, and small businesses with millions of buyers around the world. Etsy stands out in the digital commerce landscape by focusing on originality, personalization, and the human touch behind every product. The marketplace features a diverse range of items, including handcrafted jewelry, personalized clothing, unique home décor, vintage collectibles (at least 20 years old), and an extensive variety of craft supplies. Sellers are empowered to build their own brand identities, customize their storefronts, and share the stories behind their creations, creating a deeply personal and engaging shopping experience.</w:t>
      </w:r>
    </w:p>
    <w:p w14:paraId="6B837A08" w14:textId="77777777" w:rsidR="00EF140C" w:rsidRPr="00AE7D4D" w:rsidRDefault="00EF140C" w:rsidP="00EF140C">
      <w:pPr>
        <w:spacing w:before="9" w:after="0"/>
        <w:rPr>
          <w:rFonts w:eastAsia="Calibri" w:cstheme="majorBidi"/>
          <w:sz w:val="28"/>
          <w:szCs w:val="28"/>
        </w:rPr>
      </w:pPr>
      <w:r w:rsidRPr="00AE7D4D">
        <w:rPr>
          <w:rFonts w:eastAsia="Calibri" w:cstheme="majorBidi"/>
          <w:sz w:val="28"/>
          <w:szCs w:val="28"/>
        </w:rPr>
        <w:t xml:space="preserve">Etsy’s business model is centered around accessibility and growth for small businesses. It generates revenue through listing fees, transaction commissions, payment processing, and value-added services such as Etsy Ads and the Etsy Plus subscription, which provides sellers with enhanced tools for marketing and customization. The platform supports a global community of creative entrepreneurs and attracts a customer base that values uniqueness, sustainability, and ethical consumerism. Etsy has cultivated a warm, community-driven </w:t>
      </w:r>
    </w:p>
    <w:p w14:paraId="2DED70A8" w14:textId="77777777" w:rsidR="00EF140C" w:rsidRPr="00F56D56" w:rsidRDefault="00EF140C" w:rsidP="00EF140C">
      <w:pPr>
        <w:spacing w:before="9" w:after="0"/>
        <w:rPr>
          <w:rFonts w:ascii="Calibri" w:eastAsia="Calibri" w:hAnsi="Calibri" w:cs="Calibri"/>
          <w:sz w:val="28"/>
          <w:szCs w:val="28"/>
        </w:rPr>
      </w:pPr>
    </w:p>
    <w:p w14:paraId="59BB47C5" w14:textId="77777777" w:rsidR="0081199D" w:rsidRDefault="0081199D" w:rsidP="00EF140C">
      <w:pPr>
        <w:spacing w:before="9" w:after="0"/>
        <w:rPr>
          <w:rFonts w:eastAsia="Calibri" w:cstheme="majorBidi"/>
          <w:sz w:val="28"/>
          <w:szCs w:val="28"/>
          <w:rtl/>
        </w:rPr>
      </w:pPr>
    </w:p>
    <w:p w14:paraId="502ABCF0" w14:textId="77777777" w:rsidR="0081199D" w:rsidRDefault="0081199D" w:rsidP="00EF140C">
      <w:pPr>
        <w:spacing w:before="9" w:after="0"/>
        <w:rPr>
          <w:rFonts w:eastAsia="Calibri" w:cstheme="majorBidi"/>
          <w:sz w:val="28"/>
          <w:szCs w:val="28"/>
          <w:rtl/>
        </w:rPr>
      </w:pPr>
    </w:p>
    <w:p w14:paraId="0907984E" w14:textId="6FD81857" w:rsidR="00EF140C" w:rsidRPr="00AE7D4D" w:rsidRDefault="00EF140C" w:rsidP="00EF140C">
      <w:pPr>
        <w:spacing w:before="9" w:after="0"/>
        <w:rPr>
          <w:rFonts w:cstheme="majorBidi"/>
          <w:sz w:val="28"/>
          <w:szCs w:val="28"/>
        </w:rPr>
      </w:pPr>
      <w:r w:rsidRPr="00AE7D4D">
        <w:rPr>
          <w:rFonts w:eastAsia="Calibri" w:cstheme="majorBidi"/>
          <w:sz w:val="28"/>
          <w:szCs w:val="28"/>
        </w:rPr>
        <w:lastRenderedPageBreak/>
        <w:t>environment with educational resources, seller forums, and personalized customer interactions, which help foster lasting relationships and brand loyalty.</w:t>
      </w:r>
    </w:p>
    <w:p w14:paraId="036A8F74" w14:textId="7F12A912" w:rsidR="00EF140C" w:rsidRDefault="00EF140C" w:rsidP="00EF140C">
      <w:pPr>
        <w:spacing w:before="9" w:after="0"/>
        <w:rPr>
          <w:rFonts w:eastAsia="Calibri" w:cstheme="majorBidi"/>
          <w:sz w:val="28"/>
          <w:szCs w:val="28"/>
          <w:rtl/>
        </w:rPr>
      </w:pPr>
      <w:r w:rsidRPr="00AE7D4D">
        <w:rPr>
          <w:rFonts w:eastAsia="Calibri" w:cstheme="majorBidi"/>
          <w:sz w:val="28"/>
          <w:szCs w:val="28"/>
        </w:rPr>
        <w:t>Etsy’s visual and user-friendly interface, combined with smart search algorithms and curated recommendations, offers buyers an enjoyable and seamless shopping journey. As a publicly traded company listed on the NASDAQ under the symbol ETSY, the company continues to innovate while staying rooted in its mission to "Keep Commerce Human"—celebrating individuality, creativity, and meaningful connections in the world of online retail.</w:t>
      </w:r>
    </w:p>
    <w:p w14:paraId="09ED21C9" w14:textId="495FB35B" w:rsidR="005B0546" w:rsidRPr="00AE7D4D" w:rsidRDefault="005B0546" w:rsidP="00EF140C">
      <w:pPr>
        <w:spacing w:before="9" w:after="0"/>
        <w:rPr>
          <w:rFonts w:eastAsia="Calibri" w:cstheme="majorBidi"/>
          <w:sz w:val="28"/>
          <w:szCs w:val="28"/>
        </w:rPr>
      </w:pPr>
    </w:p>
    <w:p w14:paraId="2A0E0193" w14:textId="77777777" w:rsidR="00EF140C" w:rsidRPr="00AE7D4D" w:rsidRDefault="00EF140C" w:rsidP="005B0546">
      <w:pPr>
        <w:spacing w:before="9" w:after="0"/>
        <w:rPr>
          <w:rFonts w:cstheme="majorBidi"/>
          <w:sz w:val="28"/>
          <w:szCs w:val="28"/>
        </w:rPr>
      </w:pPr>
      <w:r w:rsidRPr="00AE7D4D">
        <w:rPr>
          <w:rFonts w:eastAsia="Cambria" w:cstheme="majorBidi"/>
          <w:b/>
          <w:bCs/>
          <w:sz w:val="28"/>
          <w:szCs w:val="28"/>
        </w:rPr>
        <w:t>Drawbacks</w:t>
      </w:r>
      <w:r w:rsidRPr="00AE7D4D">
        <w:rPr>
          <w:rFonts w:eastAsia="Times New Roman" w:cstheme="majorBidi"/>
          <w:b/>
          <w:bCs/>
          <w:sz w:val="28"/>
          <w:szCs w:val="28"/>
        </w:rPr>
        <w:t>:</w:t>
      </w:r>
    </w:p>
    <w:p w14:paraId="28BCFA4A" w14:textId="77777777" w:rsidR="005B0546" w:rsidRPr="005B0546" w:rsidRDefault="00EF140C" w:rsidP="00D46C1E">
      <w:pPr>
        <w:pStyle w:val="ListParagraph"/>
        <w:numPr>
          <w:ilvl w:val="0"/>
          <w:numId w:val="76"/>
        </w:numPr>
        <w:spacing w:after="0"/>
        <w:rPr>
          <w:rFonts w:cstheme="majorBidi"/>
          <w:sz w:val="28"/>
          <w:szCs w:val="28"/>
        </w:rPr>
      </w:pPr>
      <w:r w:rsidRPr="005B0546">
        <w:rPr>
          <w:rFonts w:eastAsia="Calibri" w:cstheme="majorBidi"/>
          <w:b/>
          <w:bCs/>
          <w:sz w:val="28"/>
          <w:szCs w:val="28"/>
        </w:rPr>
        <w:t>High Fees for Sellers</w:t>
      </w:r>
    </w:p>
    <w:p w14:paraId="765F3339" w14:textId="25C54C8D" w:rsidR="00EF140C" w:rsidRPr="005B0546" w:rsidRDefault="002774DC" w:rsidP="002774DC">
      <w:pPr>
        <w:pStyle w:val="ListParagraph"/>
        <w:spacing w:after="0"/>
        <w:rPr>
          <w:rFonts w:cstheme="majorBidi"/>
          <w:sz w:val="28"/>
          <w:szCs w:val="28"/>
        </w:rPr>
      </w:pPr>
      <w:r w:rsidRPr="005B0546">
        <w:rPr>
          <w:rFonts w:eastAsia="Calibri" w:cstheme="majorBidi"/>
          <w:sz w:val="28"/>
          <w:szCs w:val="28"/>
        </w:rPr>
        <w:t>Etsy charges multiple fees, including listing fees, transaction fees, payment processing fees, and advertising fees. These costs can quickly add up and significantly reduce profit margins, especially for small-scale sellers</w:t>
      </w:r>
      <w:r w:rsidRPr="005B0546">
        <w:rPr>
          <w:rFonts w:eastAsia="Calibri" w:cstheme="majorBidi"/>
          <w:b/>
          <w:bCs/>
          <w:sz w:val="28"/>
          <w:szCs w:val="28"/>
        </w:rPr>
        <w:t xml:space="preserve"> .</w:t>
      </w:r>
    </w:p>
    <w:p w14:paraId="64202B34" w14:textId="77777777" w:rsidR="005B0546" w:rsidRPr="005B0546" w:rsidRDefault="005B0546" w:rsidP="005B0546">
      <w:pPr>
        <w:pStyle w:val="ListParagraph"/>
        <w:spacing w:after="0"/>
        <w:rPr>
          <w:rFonts w:cstheme="majorBidi"/>
          <w:sz w:val="28"/>
          <w:szCs w:val="28"/>
        </w:rPr>
      </w:pPr>
    </w:p>
    <w:p w14:paraId="106346BF" w14:textId="77777777" w:rsidR="002774DC" w:rsidRPr="002774DC" w:rsidRDefault="005B0546" w:rsidP="00D46C1E">
      <w:pPr>
        <w:pStyle w:val="ListParagraph"/>
        <w:numPr>
          <w:ilvl w:val="0"/>
          <w:numId w:val="76"/>
        </w:numPr>
        <w:spacing w:after="0"/>
        <w:rPr>
          <w:rFonts w:cstheme="majorBidi"/>
          <w:sz w:val="28"/>
          <w:szCs w:val="28"/>
        </w:rPr>
      </w:pPr>
      <w:r w:rsidRPr="00AE7D4D">
        <w:rPr>
          <w:rFonts w:eastAsia="Calibri" w:cstheme="majorBidi"/>
          <w:b/>
          <w:bCs/>
          <w:sz w:val="28"/>
          <w:szCs w:val="28"/>
        </w:rPr>
        <w:t>Intense Competition Within the Platform</w:t>
      </w:r>
    </w:p>
    <w:p w14:paraId="7BF979B2" w14:textId="0DF4418E" w:rsidR="005B0546" w:rsidRPr="002774DC" w:rsidRDefault="002774DC" w:rsidP="002774DC">
      <w:pPr>
        <w:pStyle w:val="ListParagraph"/>
        <w:spacing w:after="0"/>
        <w:rPr>
          <w:rFonts w:cstheme="majorBidi"/>
          <w:sz w:val="28"/>
          <w:szCs w:val="28"/>
        </w:rPr>
      </w:pPr>
      <w:r w:rsidRPr="00AE7D4D">
        <w:rPr>
          <w:rFonts w:eastAsia="Calibri" w:cstheme="majorBidi"/>
          <w:sz w:val="28"/>
          <w:szCs w:val="28"/>
        </w:rPr>
        <w:t>As more sellers join the marketplace, it becomes increasingly difficult to stand out. Many sellers find it challenging to gain visibility without investing in paid ads or external brand-building efforts.</w:t>
      </w:r>
      <w:r w:rsidR="005B0546" w:rsidRPr="00AE7D4D">
        <w:rPr>
          <w:rFonts w:cstheme="majorBidi"/>
          <w:sz w:val="28"/>
          <w:szCs w:val="28"/>
        </w:rPr>
        <w:br/>
      </w:r>
    </w:p>
    <w:p w14:paraId="09463D37" w14:textId="77777777" w:rsidR="005B0546" w:rsidRPr="005B0546" w:rsidRDefault="005B0546" w:rsidP="00D46C1E">
      <w:pPr>
        <w:pStyle w:val="ListParagraph"/>
        <w:numPr>
          <w:ilvl w:val="0"/>
          <w:numId w:val="76"/>
        </w:numPr>
        <w:spacing w:after="0"/>
        <w:rPr>
          <w:rFonts w:cstheme="majorBidi"/>
          <w:sz w:val="28"/>
          <w:szCs w:val="28"/>
        </w:rPr>
      </w:pPr>
      <w:r w:rsidRPr="005B0546">
        <w:rPr>
          <w:rFonts w:eastAsia="Calibri" w:cstheme="majorBidi"/>
          <w:b/>
          <w:bCs/>
          <w:sz w:val="28"/>
          <w:szCs w:val="28"/>
        </w:rPr>
        <w:t>Loss of Uniqueness and Handmade Identity</w:t>
      </w:r>
      <w:r>
        <w:rPr>
          <w:rFonts w:eastAsia="Calibri" w:cstheme="majorBidi"/>
          <w:b/>
          <w:bCs/>
          <w:sz w:val="28"/>
          <w:szCs w:val="28"/>
        </w:rPr>
        <w:t xml:space="preserve"> </w:t>
      </w:r>
    </w:p>
    <w:p w14:paraId="1A572A1C" w14:textId="7EFDE207" w:rsidR="005B0546" w:rsidRPr="005B0546" w:rsidRDefault="005B0546" w:rsidP="005B0546">
      <w:pPr>
        <w:spacing w:after="0"/>
        <w:ind w:left="720"/>
        <w:rPr>
          <w:rFonts w:cstheme="majorBidi"/>
          <w:sz w:val="28"/>
          <w:szCs w:val="28"/>
        </w:rPr>
      </w:pPr>
      <w:r w:rsidRPr="005B0546">
        <w:rPr>
          <w:rFonts w:eastAsia="Calibri" w:cstheme="majorBidi"/>
          <w:sz w:val="28"/>
          <w:szCs w:val="28"/>
        </w:rPr>
        <w:t xml:space="preserve">Some sellers have started listing mass-produced or drop-shipped items,raising concerns that Etsy is drifting away from its original focus on handmade, </w:t>
      </w:r>
      <w:r>
        <w:rPr>
          <w:rFonts w:eastAsia="Calibri" w:cstheme="majorBidi"/>
          <w:sz w:val="28"/>
          <w:szCs w:val="28"/>
        </w:rPr>
        <w:t xml:space="preserve"> </w:t>
      </w:r>
      <w:r w:rsidRPr="005B0546">
        <w:rPr>
          <w:rFonts w:eastAsia="Calibri" w:cstheme="majorBidi"/>
          <w:sz w:val="28"/>
          <w:szCs w:val="28"/>
        </w:rPr>
        <w:t>authentic, and creative goods</w:t>
      </w:r>
    </w:p>
    <w:p w14:paraId="6BB23BE4" w14:textId="5E17D47B" w:rsidR="005B0546" w:rsidRPr="005B0546" w:rsidRDefault="005B0546" w:rsidP="005B0546">
      <w:pPr>
        <w:spacing w:after="0"/>
        <w:rPr>
          <w:rFonts w:cstheme="majorBidi"/>
          <w:sz w:val="28"/>
          <w:szCs w:val="28"/>
        </w:rPr>
      </w:pPr>
    </w:p>
    <w:p w14:paraId="207BE08A" w14:textId="77777777" w:rsidR="005B0546" w:rsidRPr="005B0546" w:rsidRDefault="005B0546" w:rsidP="005B0546">
      <w:pPr>
        <w:pStyle w:val="ListParagraph"/>
        <w:rPr>
          <w:rFonts w:cstheme="majorBidi"/>
          <w:sz w:val="28"/>
          <w:szCs w:val="28"/>
        </w:rPr>
      </w:pPr>
    </w:p>
    <w:p w14:paraId="731E347D" w14:textId="7761EB5A" w:rsidR="005B0546" w:rsidRDefault="005B0546" w:rsidP="00D46C1E">
      <w:pPr>
        <w:pStyle w:val="ListParagraph"/>
        <w:numPr>
          <w:ilvl w:val="0"/>
          <w:numId w:val="76"/>
        </w:numPr>
        <w:spacing w:after="0"/>
        <w:rPr>
          <w:rFonts w:cstheme="majorBidi"/>
          <w:sz w:val="28"/>
          <w:szCs w:val="28"/>
        </w:rPr>
      </w:pPr>
      <w:r w:rsidRPr="00AE7D4D">
        <w:rPr>
          <w:rFonts w:eastAsia="Calibri" w:cstheme="majorBidi"/>
          <w:b/>
          <w:bCs/>
          <w:sz w:val="28"/>
          <w:szCs w:val="28"/>
        </w:rPr>
        <w:lastRenderedPageBreak/>
        <w:t>Frequent Policy Changes</w:t>
      </w:r>
    </w:p>
    <w:p w14:paraId="028ED409" w14:textId="7D4A9A37" w:rsidR="002774DC" w:rsidRPr="005B0546" w:rsidRDefault="002774DC" w:rsidP="002774DC">
      <w:pPr>
        <w:pStyle w:val="ListParagraph"/>
        <w:spacing w:after="0"/>
        <w:rPr>
          <w:rFonts w:cstheme="majorBidi"/>
          <w:sz w:val="28"/>
          <w:szCs w:val="28"/>
        </w:rPr>
      </w:pPr>
      <w:r w:rsidRPr="00AE7D4D">
        <w:rPr>
          <w:rFonts w:eastAsia="Calibri" w:cstheme="majorBidi"/>
          <w:sz w:val="28"/>
          <w:szCs w:val="28"/>
        </w:rPr>
        <w:t>Etsy regularly updates its policies and algorithms, which can confuse or disrupt sellers—especially those who are not tech-savvy or who rely heavily on the platform for income.</w:t>
      </w:r>
    </w:p>
    <w:p w14:paraId="55E35807" w14:textId="77777777" w:rsidR="005B0546" w:rsidRPr="005B0546" w:rsidRDefault="005B0546" w:rsidP="005B0546">
      <w:pPr>
        <w:pStyle w:val="ListParagraph"/>
        <w:spacing w:after="0"/>
        <w:rPr>
          <w:rFonts w:cstheme="majorBidi"/>
          <w:sz w:val="28"/>
          <w:szCs w:val="28"/>
        </w:rPr>
      </w:pPr>
    </w:p>
    <w:p w14:paraId="3850ED40" w14:textId="2F0F1CEF" w:rsidR="005B0546" w:rsidRPr="002774DC" w:rsidRDefault="002774DC" w:rsidP="00D46C1E">
      <w:pPr>
        <w:pStyle w:val="ListParagraph"/>
        <w:numPr>
          <w:ilvl w:val="0"/>
          <w:numId w:val="76"/>
        </w:numPr>
        <w:spacing w:after="0"/>
        <w:rPr>
          <w:rFonts w:cstheme="majorBidi"/>
          <w:sz w:val="28"/>
          <w:szCs w:val="28"/>
        </w:rPr>
      </w:pPr>
      <w:r w:rsidRPr="00AE7D4D">
        <w:rPr>
          <w:rFonts w:eastAsia="Calibri" w:cstheme="majorBidi"/>
          <w:b/>
          <w:bCs/>
          <w:sz w:val="28"/>
          <w:szCs w:val="28"/>
        </w:rPr>
        <w:t>Strict Review and Rating System</w:t>
      </w:r>
    </w:p>
    <w:p w14:paraId="71D5C56D" w14:textId="4CA71880" w:rsidR="002774DC" w:rsidRDefault="002774DC" w:rsidP="002774DC">
      <w:pPr>
        <w:pStyle w:val="ListParagraph"/>
        <w:spacing w:after="0"/>
        <w:rPr>
          <w:rFonts w:eastAsia="Calibri" w:cstheme="majorBidi"/>
          <w:sz w:val="28"/>
          <w:szCs w:val="28"/>
        </w:rPr>
      </w:pPr>
      <w:r w:rsidRPr="00AE7D4D">
        <w:rPr>
          <w:rFonts w:eastAsia="Calibri" w:cstheme="majorBidi"/>
          <w:sz w:val="28"/>
          <w:szCs w:val="28"/>
        </w:rPr>
        <w:t>A single negative review can significantly impact a shop’s reputation and visibility, even when the issue was minor or beyond the seller’s control.</w:t>
      </w:r>
    </w:p>
    <w:p w14:paraId="4163C3F0" w14:textId="77777777" w:rsidR="002774DC" w:rsidRPr="002774DC" w:rsidRDefault="002774DC" w:rsidP="002774DC">
      <w:pPr>
        <w:pStyle w:val="ListParagraph"/>
        <w:spacing w:after="0"/>
        <w:rPr>
          <w:rFonts w:cstheme="majorBidi"/>
          <w:sz w:val="28"/>
          <w:szCs w:val="28"/>
        </w:rPr>
      </w:pPr>
    </w:p>
    <w:p w14:paraId="785E47CE" w14:textId="4E6EDF3D" w:rsidR="002774DC" w:rsidRPr="002774DC" w:rsidRDefault="002774DC" w:rsidP="00D46C1E">
      <w:pPr>
        <w:pStyle w:val="ListParagraph"/>
        <w:numPr>
          <w:ilvl w:val="0"/>
          <w:numId w:val="76"/>
        </w:numPr>
        <w:spacing w:after="0"/>
        <w:rPr>
          <w:rFonts w:cstheme="majorBidi"/>
          <w:sz w:val="28"/>
          <w:szCs w:val="28"/>
        </w:rPr>
      </w:pPr>
      <w:r w:rsidRPr="00AE7D4D">
        <w:rPr>
          <w:rFonts w:eastAsia="Calibri" w:cstheme="majorBidi"/>
          <w:b/>
          <w:bCs/>
          <w:sz w:val="28"/>
          <w:szCs w:val="28"/>
        </w:rPr>
        <w:t>Heavy Dependence on the Platform</w:t>
      </w:r>
    </w:p>
    <w:p w14:paraId="0E770E6A" w14:textId="2C70723D" w:rsidR="002774DC" w:rsidRDefault="002774DC" w:rsidP="002774DC">
      <w:pPr>
        <w:pStyle w:val="ListParagraph"/>
        <w:spacing w:after="0"/>
        <w:rPr>
          <w:rFonts w:eastAsia="Calibri" w:cstheme="majorBidi"/>
          <w:sz w:val="28"/>
          <w:szCs w:val="28"/>
        </w:rPr>
      </w:pPr>
      <w:r w:rsidRPr="00AE7D4D">
        <w:rPr>
          <w:rFonts w:eastAsia="Calibri" w:cstheme="majorBidi"/>
          <w:sz w:val="28"/>
          <w:szCs w:val="28"/>
        </w:rPr>
        <w:t>Many sellers rely entirely on Etsy for their business, making them vulnerable to sudden account suspensions, policy shifts, or changes in marketplace dynamics.</w:t>
      </w:r>
    </w:p>
    <w:p w14:paraId="70DB52DE" w14:textId="77777777" w:rsidR="002774DC" w:rsidRPr="002774DC" w:rsidRDefault="002774DC" w:rsidP="002774DC">
      <w:pPr>
        <w:pStyle w:val="ListParagraph"/>
        <w:spacing w:after="0"/>
        <w:rPr>
          <w:rFonts w:cstheme="majorBidi"/>
          <w:sz w:val="28"/>
          <w:szCs w:val="28"/>
        </w:rPr>
      </w:pPr>
    </w:p>
    <w:p w14:paraId="5C42E7B9" w14:textId="6D1C2751" w:rsidR="002774DC" w:rsidRPr="002774DC" w:rsidRDefault="002774DC" w:rsidP="00D46C1E">
      <w:pPr>
        <w:pStyle w:val="ListParagraph"/>
        <w:numPr>
          <w:ilvl w:val="0"/>
          <w:numId w:val="76"/>
        </w:numPr>
        <w:spacing w:after="0"/>
        <w:rPr>
          <w:rFonts w:cstheme="majorBidi"/>
          <w:sz w:val="28"/>
          <w:szCs w:val="28"/>
        </w:rPr>
      </w:pPr>
      <w:r w:rsidRPr="00AE7D4D">
        <w:rPr>
          <w:rFonts w:eastAsia="Calibri" w:cstheme="majorBidi"/>
          <w:b/>
          <w:bCs/>
          <w:sz w:val="28"/>
          <w:szCs w:val="28"/>
        </w:rPr>
        <w:t>Costly Ads with Unpredictable Returns</w:t>
      </w:r>
    </w:p>
    <w:p w14:paraId="7EFDC4E5" w14:textId="42C93A99" w:rsidR="002774DC" w:rsidRDefault="002774DC" w:rsidP="002774DC">
      <w:pPr>
        <w:pStyle w:val="ListParagraph"/>
        <w:spacing w:after="0"/>
        <w:rPr>
          <w:rFonts w:eastAsia="Calibri" w:cstheme="majorBidi"/>
          <w:sz w:val="28"/>
          <w:szCs w:val="28"/>
        </w:rPr>
      </w:pPr>
      <w:r w:rsidRPr="002774DC">
        <w:rPr>
          <w:rFonts w:eastAsia="Calibri" w:cstheme="majorBidi"/>
          <w:sz w:val="28"/>
          <w:szCs w:val="28"/>
        </w:rPr>
        <w:t>Etsy Ads can become expensive, and many sellers report that the return on investment is inconsistent. This can be especially frustrating for new or small shops trying to grow.</w:t>
      </w:r>
    </w:p>
    <w:p w14:paraId="3CD9DA3F" w14:textId="77777777" w:rsidR="002774DC" w:rsidRPr="002774DC" w:rsidRDefault="002774DC" w:rsidP="002774DC">
      <w:pPr>
        <w:pStyle w:val="ListParagraph"/>
        <w:spacing w:after="0"/>
        <w:jc w:val="left"/>
        <w:rPr>
          <w:rFonts w:cstheme="majorBidi"/>
          <w:sz w:val="28"/>
          <w:szCs w:val="28"/>
        </w:rPr>
      </w:pPr>
    </w:p>
    <w:p w14:paraId="6C1D4689" w14:textId="2AA7DFE4" w:rsidR="002774DC" w:rsidRPr="002774DC" w:rsidRDefault="002774DC" w:rsidP="00D46C1E">
      <w:pPr>
        <w:pStyle w:val="ListParagraph"/>
        <w:numPr>
          <w:ilvl w:val="0"/>
          <w:numId w:val="76"/>
        </w:numPr>
        <w:spacing w:after="0"/>
        <w:rPr>
          <w:rFonts w:cstheme="majorBidi"/>
          <w:sz w:val="28"/>
          <w:szCs w:val="28"/>
        </w:rPr>
      </w:pPr>
      <w:r w:rsidRPr="00AE7D4D">
        <w:rPr>
          <w:rFonts w:eastAsia="Calibri" w:cstheme="majorBidi"/>
          <w:b/>
          <w:bCs/>
          <w:sz w:val="28"/>
          <w:szCs w:val="28"/>
        </w:rPr>
        <w:t>External Competition from Larger Platforms</w:t>
      </w:r>
    </w:p>
    <w:p w14:paraId="53E82B55" w14:textId="7A66B565" w:rsidR="002774DC" w:rsidRPr="002774DC" w:rsidRDefault="002774DC" w:rsidP="002774DC">
      <w:pPr>
        <w:pStyle w:val="ListParagraph"/>
        <w:spacing w:after="0"/>
        <w:rPr>
          <w:rFonts w:cstheme="majorBidi"/>
          <w:sz w:val="28"/>
          <w:szCs w:val="28"/>
        </w:rPr>
      </w:pPr>
      <w:r w:rsidRPr="002774DC">
        <w:rPr>
          <w:rFonts w:eastAsia="Calibri" w:cstheme="majorBidi"/>
          <w:sz w:val="28"/>
          <w:szCs w:val="28"/>
        </w:rPr>
        <w:t>Etsy competes with giants like Amazon (especially Amazon Handmade) and  Shopify. While Etsy offers built-in traffic, other platforms provide more control and potentially higher profits for experienced sellers.</w:t>
      </w:r>
    </w:p>
    <w:p w14:paraId="12FB83FA" w14:textId="417E3265" w:rsidR="00EF140C" w:rsidRDefault="00EF140C" w:rsidP="002774DC">
      <w:pPr>
        <w:spacing w:after="0"/>
        <w:rPr>
          <w:rFonts w:cstheme="majorBidi"/>
          <w:sz w:val="28"/>
          <w:szCs w:val="28"/>
        </w:rPr>
      </w:pPr>
    </w:p>
    <w:p w14:paraId="2160294E" w14:textId="77777777" w:rsidR="002774DC" w:rsidRPr="002774DC" w:rsidRDefault="002774DC" w:rsidP="002774DC">
      <w:pPr>
        <w:spacing w:after="0"/>
        <w:rPr>
          <w:rFonts w:cstheme="majorBidi"/>
          <w:sz w:val="28"/>
          <w:szCs w:val="28"/>
        </w:rPr>
      </w:pPr>
    </w:p>
    <w:p w14:paraId="5602C544" w14:textId="77777777" w:rsidR="00EF140C" w:rsidRPr="00AE7D4D" w:rsidRDefault="00EF140C" w:rsidP="00EF140C">
      <w:pPr>
        <w:pStyle w:val="Heading4"/>
        <w:rPr>
          <w:i w:val="0"/>
          <w:iCs w:val="0"/>
          <w:sz w:val="28"/>
          <w:szCs w:val="28"/>
        </w:rPr>
      </w:pPr>
      <w:bookmarkStart w:id="121" w:name="_Toc200374880"/>
      <w:bookmarkStart w:id="122" w:name="_Toc200376997"/>
      <w:bookmarkStart w:id="123" w:name="_Toc200379559"/>
      <w:bookmarkStart w:id="124" w:name="_Toc200379679"/>
      <w:bookmarkStart w:id="125" w:name="_Toc200379998"/>
      <w:bookmarkStart w:id="126" w:name="_Toc200380336"/>
      <w:bookmarkStart w:id="127" w:name="_Toc200381244"/>
      <w:bookmarkStart w:id="128" w:name="_Toc200381449"/>
      <w:bookmarkStart w:id="129" w:name="_Toc200506872"/>
      <w:r w:rsidRPr="00AE7D4D">
        <w:rPr>
          <w:i w:val="0"/>
          <w:iCs w:val="0"/>
          <w:sz w:val="28"/>
          <w:szCs w:val="28"/>
        </w:rPr>
        <w:lastRenderedPageBreak/>
        <w:t>2.1.1.2.Handmade at Amazon:</w:t>
      </w:r>
      <w:bookmarkEnd w:id="121"/>
      <w:bookmarkEnd w:id="122"/>
      <w:bookmarkEnd w:id="123"/>
      <w:bookmarkEnd w:id="124"/>
      <w:bookmarkEnd w:id="125"/>
      <w:bookmarkEnd w:id="126"/>
      <w:bookmarkEnd w:id="127"/>
      <w:bookmarkEnd w:id="128"/>
      <w:bookmarkEnd w:id="129"/>
    </w:p>
    <w:p w14:paraId="4356AB6D" w14:textId="77777777" w:rsidR="00EF140C" w:rsidRPr="00AE7D4D" w:rsidRDefault="00EF140C" w:rsidP="00EF140C">
      <w:pPr>
        <w:spacing w:after="0"/>
        <w:jc w:val="left"/>
        <w:rPr>
          <w:rFonts w:eastAsia="Calibri" w:cstheme="majorBidi"/>
          <w:b/>
          <w:bCs/>
          <w:sz w:val="28"/>
          <w:szCs w:val="28"/>
        </w:rPr>
      </w:pPr>
      <w:r w:rsidRPr="00AE7D4D">
        <w:rPr>
          <w:rFonts w:eastAsia="Calibri" w:cstheme="majorBidi"/>
          <w:b/>
          <w:bCs/>
          <w:sz w:val="28"/>
          <w:szCs w:val="28"/>
        </w:rPr>
        <w:t>Description:</w:t>
      </w:r>
    </w:p>
    <w:p w14:paraId="6EFB59C0" w14:textId="77777777" w:rsidR="00EF140C" w:rsidRPr="00AE7D4D" w:rsidRDefault="00EF140C" w:rsidP="00EF140C">
      <w:pPr>
        <w:spacing w:after="0"/>
        <w:rPr>
          <w:rFonts w:eastAsia="Calibri" w:cstheme="majorBidi"/>
          <w:sz w:val="28"/>
          <w:szCs w:val="28"/>
        </w:rPr>
      </w:pPr>
      <w:r w:rsidRPr="00AE7D4D">
        <w:rPr>
          <w:rFonts w:eastAsia="Calibri" w:cstheme="majorBidi"/>
          <w:sz w:val="28"/>
          <w:szCs w:val="28"/>
        </w:rPr>
        <w:t>is a specialized section within Amazon's vast e-commerce ecosystem, launched in October 2015, to serve as a dedicated platform for artisans and craft-makers to sell handcrafted, custom, and unique products directly to customers. Unlike Amazon's traditional retail model, Handmade at Amazon is curated to include only genuinely handmade items, such as custom jewelry, home décor, art, baby items, and gifts, all of which must meet strict eligibility requirements to ensure authenticity.</w:t>
      </w:r>
    </w:p>
    <w:p w14:paraId="3BAEFCD5" w14:textId="77777777" w:rsidR="00EF140C" w:rsidRPr="00AE7D4D" w:rsidRDefault="00EF140C" w:rsidP="00EF140C">
      <w:pPr>
        <w:spacing w:after="0"/>
        <w:rPr>
          <w:rFonts w:eastAsia="Calibri" w:cstheme="majorBidi"/>
          <w:sz w:val="28"/>
          <w:szCs w:val="28"/>
        </w:rPr>
      </w:pPr>
      <w:r w:rsidRPr="00AE7D4D">
        <w:rPr>
          <w:rFonts w:eastAsia="Calibri" w:cstheme="majorBidi"/>
          <w:sz w:val="28"/>
          <w:szCs w:val="28"/>
        </w:rPr>
        <w:t>Handmade at Amazon provides artisans with access to Amazon's massive global customer base, advanced logistics, and fulfillment services such as Fulfillment by Amazon (FBA), allowing them to scale their handmade businesses while maintaining a high standard of customer service. The platform operates with a more selective application process than typical Amazon sellers, requiring makers to apply and be approved before listing products. This helps preserve quality and uphold the marketplace's handmade identity.</w:t>
      </w:r>
    </w:p>
    <w:p w14:paraId="43264860" w14:textId="77777777" w:rsidR="00EF140C" w:rsidRPr="00AE7D4D" w:rsidRDefault="00EF140C" w:rsidP="00EF140C">
      <w:pPr>
        <w:spacing w:before="240" w:after="0"/>
        <w:rPr>
          <w:rFonts w:eastAsia="Calibri" w:cstheme="majorBidi"/>
          <w:sz w:val="28"/>
          <w:szCs w:val="28"/>
        </w:rPr>
      </w:pPr>
      <w:r w:rsidRPr="00AE7D4D">
        <w:rPr>
          <w:rFonts w:eastAsia="Calibri" w:cstheme="majorBidi"/>
          <w:sz w:val="28"/>
          <w:szCs w:val="28"/>
        </w:rPr>
        <w:t>Sellers have the ability to personalize their storefronts and product offerings, and customers can explore products by category, occasion, or region. The platform especially appeals to shoppers looking for personalized gifts, artisanal quality, and the trust and reliability that comes with Amazon’s infrastructure. Amazon charges a 15% referral fee per sale, but there are no listing fees, making it attractive for some small businesses seeking low upfront costs and access to premium services.Handmade at Amazon blends artisanal creativity with the reach and efficiency of one of the world’s largest online marketplaces, giving makers the tools to grow while customers enjoy a curated shopping experience for high-quality handmade items.</w:t>
      </w:r>
    </w:p>
    <w:p w14:paraId="2EB37247" w14:textId="77777777" w:rsidR="00EF140C" w:rsidRPr="00AE7D4D" w:rsidRDefault="00EF140C" w:rsidP="00EF140C">
      <w:pPr>
        <w:spacing w:before="9" w:after="0"/>
        <w:rPr>
          <w:rFonts w:cstheme="majorBidi"/>
          <w:sz w:val="28"/>
          <w:szCs w:val="28"/>
        </w:rPr>
      </w:pPr>
      <w:r w:rsidRPr="00AE7D4D">
        <w:rPr>
          <w:rFonts w:eastAsia="Cambria" w:cstheme="majorBidi"/>
          <w:b/>
          <w:bCs/>
          <w:sz w:val="28"/>
          <w:szCs w:val="28"/>
        </w:rPr>
        <w:lastRenderedPageBreak/>
        <w:t>Drawbacks</w:t>
      </w:r>
      <w:r w:rsidRPr="00AE7D4D">
        <w:rPr>
          <w:rFonts w:eastAsia="Times New Roman" w:cstheme="majorBidi"/>
          <w:b/>
          <w:bCs/>
          <w:sz w:val="28"/>
          <w:szCs w:val="28"/>
        </w:rPr>
        <w:t>:</w:t>
      </w:r>
    </w:p>
    <w:p w14:paraId="2851E03D" w14:textId="77777777" w:rsidR="001B2188" w:rsidRPr="001B2188" w:rsidRDefault="00EF140C" w:rsidP="00D46C1E">
      <w:pPr>
        <w:pStyle w:val="ListParagraph"/>
        <w:numPr>
          <w:ilvl w:val="0"/>
          <w:numId w:val="76"/>
        </w:numPr>
        <w:spacing w:before="9" w:after="0"/>
        <w:jc w:val="left"/>
        <w:rPr>
          <w:rFonts w:cstheme="majorBidi"/>
          <w:sz w:val="28"/>
          <w:szCs w:val="28"/>
        </w:rPr>
      </w:pPr>
      <w:r w:rsidRPr="001B2188">
        <w:rPr>
          <w:rFonts w:eastAsia="Calibri" w:cstheme="majorBidi"/>
          <w:b/>
          <w:bCs/>
          <w:sz w:val="28"/>
          <w:szCs w:val="28"/>
        </w:rPr>
        <w:t>High Referral Fees</w:t>
      </w:r>
    </w:p>
    <w:p w14:paraId="434CDF89" w14:textId="02D99864" w:rsidR="001B2188" w:rsidRPr="001B2188" w:rsidRDefault="001B2188" w:rsidP="001B2188">
      <w:pPr>
        <w:pStyle w:val="ListParagraph"/>
        <w:spacing w:before="9" w:after="0"/>
        <w:rPr>
          <w:rFonts w:cstheme="majorBidi"/>
          <w:sz w:val="28"/>
          <w:szCs w:val="28"/>
        </w:rPr>
      </w:pPr>
      <w:r w:rsidRPr="001B2188">
        <w:rPr>
          <w:rFonts w:eastAsia="Calibri" w:cstheme="majorBidi"/>
          <w:sz w:val="28"/>
          <w:szCs w:val="28"/>
        </w:rPr>
        <w:t>Handmade at Amazon charges a 15% commission per sale, which can significantly cut into the profits of small-scale makers.</w:t>
      </w:r>
      <w:r w:rsidR="00EF140C" w:rsidRPr="001B2188">
        <w:rPr>
          <w:rFonts w:cstheme="majorBidi"/>
          <w:sz w:val="28"/>
          <w:szCs w:val="28"/>
        </w:rPr>
        <w:br/>
      </w:r>
    </w:p>
    <w:p w14:paraId="376582EB" w14:textId="77777777" w:rsidR="001B2188" w:rsidRDefault="00EF140C" w:rsidP="00D46C1E">
      <w:pPr>
        <w:pStyle w:val="ListParagraph"/>
        <w:numPr>
          <w:ilvl w:val="0"/>
          <w:numId w:val="76"/>
        </w:numPr>
        <w:jc w:val="left"/>
        <w:rPr>
          <w:rFonts w:eastAsia="Calibri" w:cstheme="majorBidi"/>
          <w:b/>
          <w:bCs/>
          <w:sz w:val="28"/>
          <w:szCs w:val="28"/>
        </w:rPr>
      </w:pPr>
      <w:r w:rsidRPr="001B2188">
        <w:rPr>
          <w:rFonts w:eastAsia="Calibri" w:cstheme="majorBidi"/>
          <w:b/>
          <w:bCs/>
          <w:sz w:val="28"/>
          <w:szCs w:val="28"/>
        </w:rPr>
        <w:t>Strict Application and Approval Process</w:t>
      </w:r>
    </w:p>
    <w:p w14:paraId="1F4E0A9E" w14:textId="6D66D761" w:rsidR="001B2188" w:rsidRPr="001B2188" w:rsidRDefault="001B2188" w:rsidP="001B2188">
      <w:pPr>
        <w:pStyle w:val="ListParagraph"/>
        <w:rPr>
          <w:rFonts w:eastAsia="Calibri" w:cstheme="majorBidi"/>
          <w:b/>
          <w:bCs/>
          <w:sz w:val="28"/>
          <w:szCs w:val="28"/>
        </w:rPr>
      </w:pPr>
      <w:r w:rsidRPr="001B2188">
        <w:rPr>
          <w:rFonts w:eastAsia="Calibri" w:cstheme="majorBidi"/>
          <w:sz w:val="28"/>
          <w:szCs w:val="28"/>
        </w:rPr>
        <w:t>Sellers must go through a manual application and approval process to join, which can be time-consuming and discouraging for n</w:t>
      </w:r>
      <w:r>
        <w:rPr>
          <w:rFonts w:eastAsia="Calibri" w:cstheme="majorBidi"/>
          <w:sz w:val="28"/>
          <w:szCs w:val="28"/>
        </w:rPr>
        <w:t>ew or less-established artisans.</w:t>
      </w:r>
      <w:r w:rsidR="00EF140C" w:rsidRPr="001B2188">
        <w:rPr>
          <w:rFonts w:cstheme="majorBidi"/>
          <w:sz w:val="28"/>
          <w:szCs w:val="28"/>
        </w:rPr>
        <w:br/>
      </w:r>
      <w:r w:rsidR="00EF140C" w:rsidRPr="001B2188">
        <w:rPr>
          <w:rFonts w:eastAsia="Calibri" w:cstheme="majorBidi"/>
          <w:sz w:val="28"/>
          <w:szCs w:val="28"/>
        </w:rPr>
        <w:t xml:space="preserve"> </w:t>
      </w:r>
    </w:p>
    <w:p w14:paraId="5EED1770" w14:textId="77777777" w:rsidR="001B2188" w:rsidRPr="001B2188" w:rsidRDefault="00EF140C" w:rsidP="00D46C1E">
      <w:pPr>
        <w:pStyle w:val="ListParagraph"/>
        <w:numPr>
          <w:ilvl w:val="0"/>
          <w:numId w:val="76"/>
        </w:numPr>
        <w:jc w:val="left"/>
        <w:rPr>
          <w:rFonts w:cstheme="majorBidi"/>
          <w:sz w:val="28"/>
          <w:szCs w:val="28"/>
        </w:rPr>
      </w:pPr>
      <w:r w:rsidRPr="001B2188">
        <w:rPr>
          <w:rFonts w:eastAsia="Calibri" w:cstheme="majorBidi"/>
          <w:b/>
          <w:bCs/>
          <w:sz w:val="28"/>
          <w:szCs w:val="28"/>
        </w:rPr>
        <w:t>Less Brand Identity and Customization</w:t>
      </w:r>
    </w:p>
    <w:p w14:paraId="30B199FF" w14:textId="38B96B71" w:rsidR="001B2188" w:rsidRPr="001B2188" w:rsidRDefault="001B2188" w:rsidP="001B2188">
      <w:pPr>
        <w:pStyle w:val="ListParagraph"/>
        <w:rPr>
          <w:rFonts w:cstheme="majorBidi"/>
          <w:sz w:val="28"/>
          <w:szCs w:val="28"/>
        </w:rPr>
      </w:pPr>
      <w:r w:rsidRPr="001B2188">
        <w:rPr>
          <w:rFonts w:eastAsia="Calibri" w:cstheme="majorBidi"/>
          <w:sz w:val="28"/>
          <w:szCs w:val="28"/>
        </w:rPr>
        <w:t>Compared to platforms like Etsy, Handmade sellers have limited options for branding and customization, as the storefront experie</w:t>
      </w:r>
      <w:r>
        <w:rPr>
          <w:rFonts w:eastAsia="Calibri" w:cstheme="majorBidi"/>
          <w:sz w:val="28"/>
          <w:szCs w:val="28"/>
        </w:rPr>
        <w:t>nce remains very "Amazon-like."</w:t>
      </w:r>
      <w:r w:rsidR="00EF140C" w:rsidRPr="001B2188">
        <w:rPr>
          <w:rFonts w:cstheme="majorBidi"/>
          <w:sz w:val="28"/>
          <w:szCs w:val="28"/>
        </w:rPr>
        <w:br/>
      </w:r>
      <w:r w:rsidR="00EF140C" w:rsidRPr="001B2188">
        <w:rPr>
          <w:rFonts w:eastAsia="Calibri" w:cstheme="majorBidi"/>
          <w:sz w:val="28"/>
          <w:szCs w:val="28"/>
        </w:rPr>
        <w:t xml:space="preserve"> </w:t>
      </w:r>
    </w:p>
    <w:p w14:paraId="45FEF495" w14:textId="77777777" w:rsidR="001B2188" w:rsidRDefault="00EF140C" w:rsidP="00D46C1E">
      <w:pPr>
        <w:pStyle w:val="ListParagraph"/>
        <w:numPr>
          <w:ilvl w:val="0"/>
          <w:numId w:val="76"/>
        </w:numPr>
        <w:jc w:val="left"/>
        <w:rPr>
          <w:rFonts w:eastAsia="Calibri" w:cstheme="majorBidi"/>
          <w:b/>
          <w:bCs/>
          <w:sz w:val="28"/>
          <w:szCs w:val="28"/>
        </w:rPr>
      </w:pPr>
      <w:r w:rsidRPr="001B2188">
        <w:rPr>
          <w:rFonts w:eastAsia="Calibri" w:cstheme="majorBidi"/>
          <w:b/>
          <w:bCs/>
          <w:sz w:val="28"/>
          <w:szCs w:val="28"/>
        </w:rPr>
        <w:t>Limited Community Features</w:t>
      </w:r>
    </w:p>
    <w:p w14:paraId="32DA426B" w14:textId="0F4A2407" w:rsidR="001B2188" w:rsidRPr="001B2188" w:rsidRDefault="001B2188" w:rsidP="001B2188">
      <w:pPr>
        <w:pStyle w:val="ListParagraph"/>
        <w:rPr>
          <w:rFonts w:eastAsia="Calibri" w:cstheme="majorBidi"/>
          <w:b/>
          <w:bCs/>
          <w:sz w:val="28"/>
          <w:szCs w:val="28"/>
        </w:rPr>
      </w:pPr>
      <w:r w:rsidRPr="001B2188">
        <w:rPr>
          <w:rFonts w:eastAsia="Calibri" w:cstheme="majorBidi"/>
          <w:sz w:val="28"/>
          <w:szCs w:val="28"/>
        </w:rPr>
        <w:t>Unlike Etsy, Amazon Handmade lacks community-driven tools like forums, teams, or direct support for storytelling and seller interaction.</w:t>
      </w:r>
      <w:r w:rsidR="00EF140C" w:rsidRPr="001B2188">
        <w:rPr>
          <w:rFonts w:cstheme="majorBidi"/>
          <w:sz w:val="28"/>
          <w:szCs w:val="28"/>
        </w:rPr>
        <w:br/>
      </w:r>
      <w:r w:rsidR="00EF140C" w:rsidRPr="001B2188">
        <w:rPr>
          <w:rFonts w:eastAsia="Calibri" w:cstheme="majorBidi"/>
          <w:sz w:val="28"/>
          <w:szCs w:val="28"/>
        </w:rPr>
        <w:t xml:space="preserve"> </w:t>
      </w:r>
    </w:p>
    <w:p w14:paraId="2C5F44F5" w14:textId="77777777" w:rsidR="001B2188" w:rsidRDefault="00EF140C" w:rsidP="00D46C1E">
      <w:pPr>
        <w:pStyle w:val="ListParagraph"/>
        <w:numPr>
          <w:ilvl w:val="0"/>
          <w:numId w:val="76"/>
        </w:numPr>
        <w:jc w:val="left"/>
        <w:rPr>
          <w:rFonts w:eastAsia="Calibri" w:cstheme="majorBidi"/>
          <w:b/>
          <w:bCs/>
          <w:sz w:val="28"/>
          <w:szCs w:val="28"/>
        </w:rPr>
      </w:pPr>
      <w:r w:rsidRPr="001B2188">
        <w:rPr>
          <w:rFonts w:eastAsia="Calibri" w:cstheme="majorBidi"/>
          <w:b/>
          <w:bCs/>
          <w:sz w:val="28"/>
          <w:szCs w:val="28"/>
        </w:rPr>
        <w:t>Less Discoverability for Handmade Products</w:t>
      </w:r>
    </w:p>
    <w:p w14:paraId="12EA602F" w14:textId="0CA0EBD1" w:rsidR="001B2188" w:rsidRDefault="001B2188" w:rsidP="001B2188">
      <w:pPr>
        <w:pStyle w:val="ListParagraph"/>
        <w:rPr>
          <w:rFonts w:eastAsia="Calibri" w:cstheme="majorBidi"/>
          <w:sz w:val="28"/>
          <w:szCs w:val="28"/>
        </w:rPr>
      </w:pPr>
      <w:r w:rsidRPr="001B2188">
        <w:rPr>
          <w:rFonts w:eastAsia="Calibri" w:cstheme="majorBidi"/>
          <w:sz w:val="28"/>
          <w:szCs w:val="28"/>
        </w:rPr>
        <w:t>Despite being in a specialized section, handmade items may still get buried under mass-market listings across the wider Amazon platform, making visibility a challenge.</w:t>
      </w:r>
      <w:r w:rsidR="00EF140C" w:rsidRPr="001B2188">
        <w:rPr>
          <w:rFonts w:cstheme="majorBidi"/>
          <w:sz w:val="28"/>
          <w:szCs w:val="28"/>
        </w:rPr>
        <w:br/>
      </w:r>
      <w:r w:rsidR="00EF140C" w:rsidRPr="001B2188">
        <w:rPr>
          <w:rFonts w:eastAsia="Calibri" w:cstheme="majorBidi"/>
          <w:sz w:val="28"/>
          <w:szCs w:val="28"/>
        </w:rPr>
        <w:t xml:space="preserve"> </w:t>
      </w:r>
    </w:p>
    <w:p w14:paraId="14837138" w14:textId="29AF7D80" w:rsidR="001B2188" w:rsidRDefault="001B2188" w:rsidP="001B2188">
      <w:pPr>
        <w:pStyle w:val="ListParagraph"/>
        <w:rPr>
          <w:rFonts w:eastAsia="Calibri" w:cstheme="majorBidi"/>
          <w:sz w:val="28"/>
          <w:szCs w:val="28"/>
        </w:rPr>
      </w:pPr>
    </w:p>
    <w:p w14:paraId="4C6E6EB7" w14:textId="77777777" w:rsidR="001B2188" w:rsidRPr="001B2188" w:rsidRDefault="001B2188" w:rsidP="001B2188">
      <w:pPr>
        <w:pStyle w:val="ListParagraph"/>
        <w:rPr>
          <w:rFonts w:eastAsia="Calibri" w:cstheme="majorBidi"/>
          <w:b/>
          <w:bCs/>
          <w:sz w:val="28"/>
          <w:szCs w:val="28"/>
        </w:rPr>
      </w:pPr>
    </w:p>
    <w:p w14:paraId="700C234E" w14:textId="77777777" w:rsidR="001B2188" w:rsidRPr="001B2188" w:rsidRDefault="00EF140C" w:rsidP="00D46C1E">
      <w:pPr>
        <w:pStyle w:val="ListParagraph"/>
        <w:numPr>
          <w:ilvl w:val="0"/>
          <w:numId w:val="76"/>
        </w:numPr>
        <w:jc w:val="left"/>
        <w:rPr>
          <w:rFonts w:eastAsia="Calibri" w:cstheme="majorBidi"/>
          <w:sz w:val="28"/>
          <w:szCs w:val="28"/>
        </w:rPr>
      </w:pPr>
      <w:r w:rsidRPr="001B2188">
        <w:rPr>
          <w:rFonts w:eastAsia="Calibri" w:cstheme="majorBidi"/>
          <w:b/>
          <w:bCs/>
          <w:sz w:val="28"/>
          <w:szCs w:val="28"/>
        </w:rPr>
        <w:lastRenderedPageBreak/>
        <w:t>Fulfillment Pressure and Expectations</w:t>
      </w:r>
    </w:p>
    <w:p w14:paraId="13BB0860" w14:textId="3DFE742D" w:rsidR="001B2188" w:rsidRPr="001B2188" w:rsidRDefault="001B2188" w:rsidP="001B2188">
      <w:pPr>
        <w:pStyle w:val="ListParagraph"/>
        <w:rPr>
          <w:rFonts w:eastAsia="Calibri" w:cstheme="majorBidi"/>
          <w:sz w:val="28"/>
          <w:szCs w:val="28"/>
        </w:rPr>
      </w:pPr>
      <w:r w:rsidRPr="001B2188">
        <w:rPr>
          <w:rFonts w:eastAsia="Calibri" w:cstheme="majorBidi"/>
          <w:sz w:val="28"/>
          <w:szCs w:val="28"/>
        </w:rPr>
        <w:t>While Amazon offers FBA, sellers may feel pressured to meet Amazon’s high-speed delivery expectations, which can be difficult for handmade, custom-made items that require time to produce.</w:t>
      </w:r>
      <w:r w:rsidR="00EF140C" w:rsidRPr="001B2188">
        <w:rPr>
          <w:rFonts w:cstheme="majorBidi"/>
          <w:sz w:val="28"/>
          <w:szCs w:val="28"/>
        </w:rPr>
        <w:br/>
      </w:r>
      <w:r w:rsidR="00EF140C" w:rsidRPr="001B2188">
        <w:rPr>
          <w:rFonts w:eastAsia="Calibri" w:cstheme="majorBidi"/>
          <w:sz w:val="28"/>
          <w:szCs w:val="28"/>
        </w:rPr>
        <w:t xml:space="preserve"> </w:t>
      </w:r>
    </w:p>
    <w:p w14:paraId="7A617B97" w14:textId="77777777" w:rsidR="001B2188" w:rsidRDefault="00EF140C" w:rsidP="00D46C1E">
      <w:pPr>
        <w:pStyle w:val="ListParagraph"/>
        <w:numPr>
          <w:ilvl w:val="0"/>
          <w:numId w:val="76"/>
        </w:numPr>
        <w:jc w:val="left"/>
        <w:rPr>
          <w:rFonts w:eastAsia="Calibri" w:cstheme="majorBidi"/>
          <w:b/>
          <w:bCs/>
          <w:sz w:val="28"/>
          <w:szCs w:val="28"/>
        </w:rPr>
      </w:pPr>
      <w:r w:rsidRPr="001B2188">
        <w:rPr>
          <w:rFonts w:eastAsia="Calibri" w:cstheme="majorBidi"/>
          <w:b/>
          <w:bCs/>
          <w:sz w:val="28"/>
          <w:szCs w:val="28"/>
        </w:rPr>
        <w:t>Dependence on Amazon's Broader Ecosystem</w:t>
      </w:r>
    </w:p>
    <w:p w14:paraId="1546B1BD" w14:textId="76848910" w:rsidR="001B2188" w:rsidRPr="001B2188" w:rsidRDefault="001B2188" w:rsidP="001B2188">
      <w:pPr>
        <w:pStyle w:val="ListParagraph"/>
        <w:rPr>
          <w:rFonts w:eastAsia="Calibri" w:cstheme="majorBidi"/>
          <w:b/>
          <w:bCs/>
          <w:sz w:val="28"/>
          <w:szCs w:val="28"/>
        </w:rPr>
      </w:pPr>
      <w:r w:rsidRPr="001B2188">
        <w:rPr>
          <w:rFonts w:eastAsia="Calibri" w:cstheme="majorBidi"/>
          <w:sz w:val="28"/>
          <w:szCs w:val="28"/>
        </w:rPr>
        <w:t>Sellers are heavily subject to Amazon’s overarching rules, policies, and algorithmic changes, with little room for independent operation or dispute resolution</w:t>
      </w:r>
      <w:r w:rsidRPr="001B2188">
        <w:rPr>
          <w:rFonts w:eastAsia="Calibri" w:cstheme="majorBidi"/>
          <w:b/>
          <w:bCs/>
          <w:sz w:val="28"/>
          <w:szCs w:val="28"/>
        </w:rPr>
        <w:t>.</w:t>
      </w:r>
      <w:r w:rsidR="00EF140C" w:rsidRPr="001B2188">
        <w:rPr>
          <w:rFonts w:cstheme="majorBidi"/>
          <w:sz w:val="28"/>
          <w:szCs w:val="28"/>
        </w:rPr>
        <w:br/>
      </w:r>
      <w:r w:rsidR="00EF140C" w:rsidRPr="001B2188">
        <w:rPr>
          <w:rFonts w:eastAsia="Calibri" w:cstheme="majorBidi"/>
          <w:sz w:val="28"/>
          <w:szCs w:val="28"/>
        </w:rPr>
        <w:t xml:space="preserve"> </w:t>
      </w:r>
    </w:p>
    <w:p w14:paraId="52948FDC" w14:textId="77777777" w:rsidR="00EF140C" w:rsidRPr="002C4797" w:rsidRDefault="00EF140C" w:rsidP="00EF140C">
      <w:pPr>
        <w:pStyle w:val="Heading4"/>
        <w:rPr>
          <w:i w:val="0"/>
          <w:iCs w:val="0"/>
          <w:sz w:val="28"/>
          <w:szCs w:val="28"/>
        </w:rPr>
      </w:pPr>
      <w:bookmarkStart w:id="130" w:name="_Toc200374881"/>
      <w:bookmarkStart w:id="131" w:name="_Toc200376998"/>
      <w:bookmarkStart w:id="132" w:name="_Toc200379560"/>
      <w:bookmarkStart w:id="133" w:name="_Toc200379680"/>
      <w:bookmarkStart w:id="134" w:name="_Toc200379999"/>
      <w:bookmarkStart w:id="135" w:name="_Toc200380337"/>
      <w:bookmarkStart w:id="136" w:name="_Toc200381245"/>
      <w:bookmarkStart w:id="137" w:name="_Toc200381450"/>
      <w:bookmarkStart w:id="138" w:name="_Toc200506873"/>
      <w:r w:rsidRPr="002C4797">
        <w:rPr>
          <w:i w:val="0"/>
          <w:iCs w:val="0"/>
          <w:sz w:val="28"/>
          <w:szCs w:val="28"/>
        </w:rPr>
        <w:t>2.1.1.3.AyadiMisr</w:t>
      </w:r>
      <w:bookmarkEnd w:id="130"/>
      <w:bookmarkEnd w:id="131"/>
      <w:bookmarkEnd w:id="132"/>
      <w:bookmarkEnd w:id="133"/>
      <w:bookmarkEnd w:id="134"/>
      <w:bookmarkEnd w:id="135"/>
      <w:bookmarkEnd w:id="136"/>
      <w:bookmarkEnd w:id="137"/>
      <w:bookmarkEnd w:id="138"/>
      <w:r w:rsidRPr="002C4797">
        <w:rPr>
          <w:i w:val="0"/>
          <w:iCs w:val="0"/>
          <w:sz w:val="28"/>
          <w:szCs w:val="28"/>
        </w:rPr>
        <w:t xml:space="preserve"> </w:t>
      </w:r>
    </w:p>
    <w:p w14:paraId="5BE72656" w14:textId="77777777" w:rsidR="001B2188" w:rsidRDefault="00EF140C" w:rsidP="001B2188">
      <w:pPr>
        <w:rPr>
          <w:rFonts w:eastAsia="Calibri" w:cstheme="majorBidi"/>
          <w:sz w:val="28"/>
          <w:szCs w:val="28"/>
        </w:rPr>
      </w:pPr>
      <w:r w:rsidRPr="00AE7D4D">
        <w:rPr>
          <w:rFonts w:eastAsia="Calibri" w:cstheme="majorBidi"/>
          <w:b/>
          <w:bCs/>
          <w:sz w:val="28"/>
          <w:szCs w:val="28"/>
        </w:rPr>
        <w:t>Description:</w:t>
      </w:r>
    </w:p>
    <w:p w14:paraId="00BDF3F8" w14:textId="7756E6F4" w:rsidR="00EF140C" w:rsidRPr="00AE7D4D" w:rsidRDefault="00EF140C" w:rsidP="001B2188">
      <w:pPr>
        <w:rPr>
          <w:rFonts w:eastAsia="Calibri" w:cstheme="majorBidi"/>
          <w:sz w:val="28"/>
          <w:szCs w:val="28"/>
        </w:rPr>
      </w:pPr>
      <w:r w:rsidRPr="00AE7D4D">
        <w:rPr>
          <w:rFonts w:eastAsia="Calibri" w:cstheme="majorBidi"/>
          <w:sz w:val="28"/>
          <w:szCs w:val="28"/>
        </w:rPr>
        <w:t>Ayadi Misr (translated as "Hands of Egypt") is a national Egyptian e-commerce platform launched in March 2021 by the Ministry of Local Development, in partnership with the World Food Programme (WFP) and the Egyptian technology company EAswaaq Misr. The platform was created to empower Egypt’s local artisans—particularly women, youth, and residents of rural and disadvantaged communities—by offering them a digital space to market and sell their handmade products locally and globally.</w:t>
      </w:r>
    </w:p>
    <w:p w14:paraId="12451703" w14:textId="77777777" w:rsidR="00EF140C" w:rsidRPr="00AE7D4D" w:rsidRDefault="00EF140C" w:rsidP="00AE7D4D">
      <w:pPr>
        <w:spacing w:before="240" w:after="240"/>
        <w:rPr>
          <w:rFonts w:eastAsia="Calibri" w:cstheme="majorBidi"/>
          <w:sz w:val="28"/>
          <w:szCs w:val="28"/>
        </w:rPr>
      </w:pPr>
      <w:r w:rsidRPr="00AE7D4D">
        <w:rPr>
          <w:rFonts w:eastAsia="Calibri" w:cstheme="majorBidi"/>
          <w:sz w:val="28"/>
          <w:szCs w:val="28"/>
        </w:rPr>
        <w:t>Ayadi Misr primarily focuses on showcasing authentic Egyptian handicrafts, traditional goods, artisanal textiles, accessories, home décor, and heritage-based creations. It offers users the opportunity to set up free online storefronts, upload product images, receive online payments, and access logistics support for delivery and shipping.</w:t>
      </w:r>
    </w:p>
    <w:p w14:paraId="7F907E1E" w14:textId="77777777" w:rsidR="00EF140C" w:rsidRPr="00AE7D4D" w:rsidRDefault="00EF140C" w:rsidP="00AE7D4D">
      <w:pPr>
        <w:spacing w:before="240" w:after="240"/>
        <w:rPr>
          <w:rFonts w:eastAsia="Calibri" w:cstheme="majorBidi"/>
          <w:sz w:val="28"/>
          <w:szCs w:val="28"/>
        </w:rPr>
      </w:pPr>
      <w:r w:rsidRPr="00AE7D4D">
        <w:rPr>
          <w:rFonts w:eastAsia="Calibri" w:cstheme="majorBidi"/>
          <w:sz w:val="28"/>
          <w:szCs w:val="28"/>
        </w:rPr>
        <w:lastRenderedPageBreak/>
        <w:t>The platform is also integrated with the Egyptian government's broader goals of supporting financial inclusion, entrepreneurship, and sustainable local development. Sellers on Ayadi Misr benefit from training sessions in digital marketing, e-commerce basics, pricing strategies, and packaging. It serves not only as a marketplace but also as a developmental tool to promote Egypt’s cultural economy and support small-scale producers.</w:t>
      </w:r>
    </w:p>
    <w:p w14:paraId="65433ACC" w14:textId="77777777" w:rsidR="00EF140C" w:rsidRPr="00AE7D4D" w:rsidRDefault="00EF140C" w:rsidP="00AE7D4D">
      <w:pPr>
        <w:spacing w:before="240" w:after="240"/>
        <w:rPr>
          <w:rFonts w:eastAsia="Calibri" w:cstheme="majorBidi"/>
          <w:sz w:val="28"/>
          <w:szCs w:val="28"/>
        </w:rPr>
      </w:pPr>
      <w:r w:rsidRPr="00AE7D4D">
        <w:rPr>
          <w:rFonts w:eastAsia="Calibri" w:cstheme="majorBidi"/>
          <w:sz w:val="28"/>
          <w:szCs w:val="28"/>
        </w:rPr>
        <w:t>By combining technology, heritage preservation, and social impact, Ayadi Misr aims to create long-term economic opportunities and empower marginalized communities across the country. It stands out as a public-private partnership that leverages digital transformation to promote Egypt’s local crafts on a national and international stage.</w:t>
      </w:r>
    </w:p>
    <w:p w14:paraId="5F3389EF" w14:textId="77777777" w:rsidR="00EF140C" w:rsidRPr="00AE7D4D" w:rsidRDefault="00EF140C" w:rsidP="00CE4288">
      <w:pPr>
        <w:spacing w:before="240" w:after="0"/>
        <w:jc w:val="left"/>
        <w:rPr>
          <w:rFonts w:eastAsia="Calibri" w:cstheme="majorBidi"/>
          <w:b/>
          <w:bCs/>
          <w:sz w:val="28"/>
          <w:szCs w:val="28"/>
        </w:rPr>
      </w:pPr>
      <w:r w:rsidRPr="00AE7D4D">
        <w:rPr>
          <w:rFonts w:eastAsia="Calibri" w:cstheme="majorBidi"/>
          <w:b/>
          <w:bCs/>
          <w:sz w:val="28"/>
          <w:szCs w:val="28"/>
        </w:rPr>
        <w:t>Drawback:</w:t>
      </w:r>
    </w:p>
    <w:p w14:paraId="43A178EC" w14:textId="77777777" w:rsidR="001B2188" w:rsidRPr="001B2188" w:rsidRDefault="00EF140C" w:rsidP="00CE4288">
      <w:pPr>
        <w:pStyle w:val="ListParagraph"/>
        <w:numPr>
          <w:ilvl w:val="0"/>
          <w:numId w:val="3"/>
        </w:numPr>
        <w:spacing w:after="240"/>
        <w:jc w:val="left"/>
        <w:rPr>
          <w:rFonts w:eastAsia="Calibri" w:cstheme="majorBidi"/>
          <w:sz w:val="28"/>
          <w:szCs w:val="28"/>
        </w:rPr>
      </w:pPr>
      <w:r w:rsidRPr="001B2188">
        <w:rPr>
          <w:rFonts w:eastAsia="Calibri" w:cstheme="majorBidi"/>
          <w:b/>
          <w:bCs/>
          <w:sz w:val="28"/>
          <w:szCs w:val="28"/>
        </w:rPr>
        <w:t>Limited Brand Recognition</w:t>
      </w:r>
    </w:p>
    <w:p w14:paraId="5CA2F0D2" w14:textId="77777777" w:rsidR="001B2188" w:rsidRPr="001B2188" w:rsidRDefault="001B2188" w:rsidP="00CE4288">
      <w:pPr>
        <w:pStyle w:val="ListParagraph"/>
        <w:spacing w:before="240" w:after="240"/>
        <w:rPr>
          <w:rFonts w:eastAsia="Calibri" w:cstheme="majorBidi"/>
          <w:sz w:val="28"/>
          <w:szCs w:val="28"/>
        </w:rPr>
      </w:pPr>
      <w:r w:rsidRPr="001B2188">
        <w:rPr>
          <w:rFonts w:eastAsia="Calibri" w:cstheme="majorBidi"/>
          <w:sz w:val="28"/>
          <w:szCs w:val="28"/>
        </w:rPr>
        <w:t>As a relatively new and region-specific platform, Ayadi Misr is still building awareness and may not yet be well-known to international audiences or even to many Egyptian artisans.</w:t>
      </w:r>
    </w:p>
    <w:p w14:paraId="45FEEE68" w14:textId="1D106E27" w:rsidR="001B2188" w:rsidRDefault="00EF140C" w:rsidP="00CE4288">
      <w:pPr>
        <w:pStyle w:val="ListParagraph"/>
        <w:spacing w:before="240" w:after="240"/>
        <w:jc w:val="left"/>
        <w:rPr>
          <w:rFonts w:eastAsia="Calibri" w:cstheme="majorBidi"/>
          <w:sz w:val="28"/>
          <w:szCs w:val="28"/>
        </w:rPr>
      </w:pPr>
      <w:r w:rsidRPr="001B2188">
        <w:rPr>
          <w:rFonts w:eastAsia="Calibri" w:cstheme="majorBidi"/>
          <w:sz w:val="28"/>
          <w:szCs w:val="28"/>
        </w:rPr>
        <w:t xml:space="preserve"> </w:t>
      </w:r>
    </w:p>
    <w:p w14:paraId="026ABBB5" w14:textId="77777777" w:rsidR="00CE4288" w:rsidRPr="00CE4288" w:rsidRDefault="00EF140C" w:rsidP="00CE4288">
      <w:pPr>
        <w:pStyle w:val="ListParagraph"/>
        <w:numPr>
          <w:ilvl w:val="0"/>
          <w:numId w:val="3"/>
        </w:numPr>
        <w:spacing w:before="240" w:after="240"/>
        <w:jc w:val="left"/>
        <w:rPr>
          <w:rFonts w:eastAsia="Calibri" w:cstheme="majorBidi"/>
          <w:sz w:val="28"/>
          <w:szCs w:val="28"/>
        </w:rPr>
      </w:pPr>
      <w:r w:rsidRPr="001B2188">
        <w:rPr>
          <w:rFonts w:cstheme="majorBidi"/>
          <w:b/>
          <w:bCs/>
          <w:sz w:val="28"/>
          <w:szCs w:val="28"/>
        </w:rPr>
        <w:t>Low Digital Literacy Among Target Users</w:t>
      </w:r>
    </w:p>
    <w:p w14:paraId="3C8E062C" w14:textId="3A32FB75" w:rsidR="00EF140C" w:rsidRPr="001B2188" w:rsidRDefault="00CE4288" w:rsidP="00CE4288">
      <w:pPr>
        <w:pStyle w:val="ListParagraph"/>
        <w:spacing w:before="240" w:after="240"/>
        <w:rPr>
          <w:rFonts w:eastAsia="Calibri" w:cstheme="majorBidi"/>
          <w:sz w:val="28"/>
          <w:szCs w:val="28"/>
        </w:rPr>
      </w:pPr>
      <w:r w:rsidRPr="001B2188">
        <w:rPr>
          <w:rFonts w:cstheme="majorBidi"/>
          <w:sz w:val="28"/>
          <w:szCs w:val="28"/>
        </w:rPr>
        <w:t>Many of the platform’s intended beneficiaries—rural women, low-income individuals, and small-scale producers—often lack the technical knowledge or internet access to fully utilize the platform independently</w:t>
      </w:r>
      <w:r>
        <w:rPr>
          <w:rFonts w:cstheme="majorBidi"/>
          <w:sz w:val="28"/>
          <w:szCs w:val="28"/>
        </w:rPr>
        <w:t>.</w:t>
      </w:r>
      <w:r w:rsidR="00EF140C" w:rsidRPr="001B2188">
        <w:rPr>
          <w:rFonts w:cstheme="majorBidi"/>
          <w:sz w:val="28"/>
          <w:szCs w:val="28"/>
        </w:rPr>
        <w:br/>
        <w:t xml:space="preserve"> . </w:t>
      </w:r>
    </w:p>
    <w:p w14:paraId="2A97304F" w14:textId="77777777" w:rsidR="00CE4288" w:rsidRPr="00CE4288" w:rsidRDefault="00CE4288" w:rsidP="00CE4288">
      <w:pPr>
        <w:pStyle w:val="ListParagraph"/>
        <w:numPr>
          <w:ilvl w:val="0"/>
          <w:numId w:val="3"/>
        </w:numPr>
        <w:spacing w:before="240" w:after="240"/>
        <w:rPr>
          <w:rFonts w:eastAsia="Calibri" w:cstheme="majorBidi"/>
          <w:sz w:val="28"/>
          <w:szCs w:val="28"/>
        </w:rPr>
      </w:pPr>
      <w:r>
        <w:rPr>
          <w:rFonts w:eastAsia="Calibri" w:cstheme="majorBidi"/>
          <w:b/>
          <w:bCs/>
          <w:sz w:val="28"/>
          <w:szCs w:val="28"/>
        </w:rPr>
        <w:t>Limited International Reach</w:t>
      </w:r>
    </w:p>
    <w:p w14:paraId="64F4B348" w14:textId="320FFE2F" w:rsidR="00CE4288" w:rsidRPr="00CE4288" w:rsidRDefault="00CE4288" w:rsidP="00CE4288">
      <w:pPr>
        <w:pStyle w:val="ListParagraph"/>
        <w:spacing w:before="240" w:after="240"/>
        <w:rPr>
          <w:rFonts w:eastAsia="Calibri" w:cstheme="majorBidi"/>
          <w:sz w:val="28"/>
          <w:szCs w:val="28"/>
        </w:rPr>
      </w:pPr>
      <w:r w:rsidRPr="00CE4288">
        <w:rPr>
          <w:rFonts w:eastAsia="Calibri" w:cstheme="majorBidi"/>
          <w:sz w:val="28"/>
          <w:szCs w:val="28"/>
        </w:rPr>
        <w:t>Despite aiming to market products globally, Ayadi Misr does not yet have the     same global customer base or traffic as platforms like Etsy or Amazon Handmade .</w:t>
      </w:r>
    </w:p>
    <w:p w14:paraId="5CA8D4C2" w14:textId="77777777" w:rsidR="00CE4288" w:rsidRPr="00CE4288" w:rsidRDefault="00EF140C" w:rsidP="00CE4288">
      <w:pPr>
        <w:pStyle w:val="ListParagraph"/>
        <w:numPr>
          <w:ilvl w:val="0"/>
          <w:numId w:val="3"/>
        </w:numPr>
        <w:jc w:val="left"/>
        <w:rPr>
          <w:rFonts w:cstheme="majorBidi"/>
          <w:sz w:val="28"/>
          <w:szCs w:val="28"/>
        </w:rPr>
      </w:pPr>
      <w:r w:rsidRPr="00CE4288">
        <w:rPr>
          <w:rFonts w:cstheme="majorBidi"/>
          <w:b/>
          <w:bCs/>
          <w:sz w:val="28"/>
          <w:szCs w:val="28"/>
        </w:rPr>
        <w:lastRenderedPageBreak/>
        <w:t>Logistical and Delivery Constraints</w:t>
      </w:r>
    </w:p>
    <w:p w14:paraId="37322D8B" w14:textId="77777777" w:rsidR="00CE4288" w:rsidRDefault="00CE4288" w:rsidP="00CE4288">
      <w:pPr>
        <w:pStyle w:val="ListParagraph"/>
        <w:rPr>
          <w:rFonts w:cstheme="majorBidi"/>
          <w:sz w:val="28"/>
          <w:szCs w:val="28"/>
        </w:rPr>
      </w:pPr>
      <w:r w:rsidRPr="00CE4288">
        <w:rPr>
          <w:rFonts w:cstheme="majorBidi"/>
          <w:sz w:val="28"/>
          <w:szCs w:val="28"/>
        </w:rPr>
        <w:t>Shipping and delivery, especially from remote or rural areas, can be  inconsistent  or slow, which may discourage buyers or reduce customer satisfaction</w:t>
      </w:r>
      <w:r>
        <w:rPr>
          <w:rFonts w:cstheme="majorBidi"/>
          <w:sz w:val="28"/>
          <w:szCs w:val="28"/>
        </w:rPr>
        <w:t>.</w:t>
      </w:r>
    </w:p>
    <w:p w14:paraId="303CA1E7" w14:textId="5F50BB66" w:rsidR="00EF140C" w:rsidRPr="00CE4288" w:rsidRDefault="00EF140C" w:rsidP="00CE4288">
      <w:pPr>
        <w:pStyle w:val="ListParagraph"/>
        <w:rPr>
          <w:rFonts w:cstheme="majorBidi"/>
          <w:sz w:val="28"/>
          <w:szCs w:val="28"/>
        </w:rPr>
      </w:pPr>
      <w:r w:rsidRPr="00AE7D4D">
        <w:rPr>
          <w:rFonts w:cstheme="majorBidi"/>
          <w:sz w:val="28"/>
          <w:szCs w:val="28"/>
        </w:rPr>
        <w:t xml:space="preserve">     </w:t>
      </w:r>
    </w:p>
    <w:p w14:paraId="211BE865" w14:textId="12E347FA" w:rsidR="00EF140C" w:rsidRDefault="00EF140C" w:rsidP="00CE4288">
      <w:pPr>
        <w:pStyle w:val="ListParagraph"/>
        <w:numPr>
          <w:ilvl w:val="0"/>
          <w:numId w:val="3"/>
        </w:numPr>
        <w:spacing w:before="240" w:after="240"/>
        <w:rPr>
          <w:rFonts w:eastAsia="Times New Roman" w:cstheme="majorBidi"/>
          <w:sz w:val="28"/>
          <w:szCs w:val="28"/>
        </w:rPr>
      </w:pPr>
      <w:r w:rsidRPr="00AE7D4D">
        <w:rPr>
          <w:rFonts w:eastAsia="Times New Roman" w:cstheme="majorBidi"/>
          <w:b/>
          <w:bCs/>
          <w:sz w:val="28"/>
          <w:szCs w:val="28"/>
        </w:rPr>
        <w:t>Dependence on Government and Donor Support</w:t>
      </w:r>
      <w:r w:rsidRPr="00AE7D4D">
        <w:rPr>
          <w:rFonts w:cstheme="majorBidi"/>
          <w:sz w:val="28"/>
          <w:szCs w:val="28"/>
        </w:rPr>
        <w:br/>
      </w:r>
      <w:r w:rsidRPr="00AE7D4D">
        <w:rPr>
          <w:rFonts w:eastAsia="Times New Roman" w:cstheme="majorBidi"/>
          <w:sz w:val="28"/>
          <w:szCs w:val="28"/>
        </w:rPr>
        <w:t xml:space="preserve"> As a government-backed initiative, its sustainability may rely heavily on continuous funding, strategic partnerships, or donor involvement, which could be uncertain in the long term.</w:t>
      </w:r>
    </w:p>
    <w:p w14:paraId="344D0C9A" w14:textId="77777777" w:rsidR="00CE4288" w:rsidRPr="00AE7D4D" w:rsidRDefault="00CE4288" w:rsidP="00CE4288">
      <w:pPr>
        <w:pStyle w:val="ListParagraph"/>
        <w:spacing w:before="240" w:after="240"/>
        <w:jc w:val="left"/>
        <w:rPr>
          <w:rFonts w:eastAsia="Times New Roman" w:cstheme="majorBidi"/>
          <w:sz w:val="28"/>
          <w:szCs w:val="28"/>
        </w:rPr>
      </w:pPr>
    </w:p>
    <w:p w14:paraId="439E9AD7" w14:textId="77777777" w:rsidR="00CE4288" w:rsidRDefault="00EF140C" w:rsidP="001B2188">
      <w:pPr>
        <w:pStyle w:val="ListParagraph"/>
        <w:numPr>
          <w:ilvl w:val="0"/>
          <w:numId w:val="3"/>
        </w:numPr>
        <w:jc w:val="left"/>
        <w:rPr>
          <w:rFonts w:cstheme="majorBidi"/>
          <w:sz w:val="28"/>
          <w:szCs w:val="28"/>
        </w:rPr>
      </w:pPr>
      <w:r w:rsidRPr="001B2188">
        <w:rPr>
          <w:rFonts w:cstheme="majorBidi"/>
          <w:b/>
          <w:bCs/>
          <w:sz w:val="28"/>
          <w:szCs w:val="28"/>
        </w:rPr>
        <w:t>Lack of Advanced Customization and Features</w:t>
      </w:r>
    </w:p>
    <w:p w14:paraId="06A6E1F0" w14:textId="6E144853" w:rsidR="00EF140C" w:rsidRDefault="00EF140C" w:rsidP="00CE4288">
      <w:pPr>
        <w:pStyle w:val="ListParagraph"/>
        <w:jc w:val="left"/>
        <w:rPr>
          <w:rFonts w:cstheme="majorBidi"/>
          <w:sz w:val="28"/>
          <w:szCs w:val="28"/>
        </w:rPr>
      </w:pPr>
      <w:r w:rsidRPr="00CE4288">
        <w:rPr>
          <w:rFonts w:cstheme="majorBidi"/>
          <w:sz w:val="28"/>
          <w:szCs w:val="28"/>
        </w:rPr>
        <w:t>Compared to global platforms, Ayadi Misr may offer fewer technical tools for sellers (like advanced analytics, SEO tools, or integrations), which can  limit  growth opportunities.</w:t>
      </w:r>
    </w:p>
    <w:p w14:paraId="1B2779B6" w14:textId="77777777" w:rsidR="00CE4288" w:rsidRPr="00CE4288" w:rsidRDefault="00CE4288" w:rsidP="00CE4288">
      <w:pPr>
        <w:pStyle w:val="ListParagraph"/>
        <w:jc w:val="left"/>
        <w:rPr>
          <w:rFonts w:cstheme="majorBidi"/>
          <w:sz w:val="28"/>
          <w:szCs w:val="28"/>
        </w:rPr>
      </w:pPr>
    </w:p>
    <w:p w14:paraId="3DFE1EA0" w14:textId="77777777" w:rsidR="00CE4288" w:rsidRDefault="00EF140C" w:rsidP="00D46C1E">
      <w:pPr>
        <w:pStyle w:val="ListParagraph"/>
        <w:numPr>
          <w:ilvl w:val="0"/>
          <w:numId w:val="77"/>
        </w:numPr>
        <w:jc w:val="left"/>
        <w:rPr>
          <w:rFonts w:cstheme="majorBidi"/>
          <w:sz w:val="28"/>
          <w:szCs w:val="28"/>
        </w:rPr>
      </w:pPr>
      <w:r w:rsidRPr="001B2188">
        <w:rPr>
          <w:rFonts w:cstheme="majorBidi"/>
          <w:b/>
          <w:bCs/>
          <w:sz w:val="28"/>
          <w:szCs w:val="28"/>
        </w:rPr>
        <w:t>Marketing and Promotion Limitations</w:t>
      </w:r>
    </w:p>
    <w:p w14:paraId="0AD5B5B6" w14:textId="31CFDF1D" w:rsidR="00EF140C" w:rsidRDefault="00EF140C" w:rsidP="00CE4288">
      <w:pPr>
        <w:pStyle w:val="ListParagraph"/>
        <w:rPr>
          <w:rFonts w:cstheme="majorBidi"/>
          <w:sz w:val="28"/>
          <w:szCs w:val="28"/>
        </w:rPr>
      </w:pPr>
      <w:r w:rsidRPr="001B2188">
        <w:rPr>
          <w:rFonts w:cstheme="majorBidi"/>
          <w:sz w:val="28"/>
          <w:szCs w:val="28"/>
        </w:rPr>
        <w:t xml:space="preserve">Many sellers may not have the skills or resources to promote their stores or   </w:t>
      </w:r>
      <w:r w:rsidRPr="00CE4288">
        <w:rPr>
          <w:rFonts w:cstheme="majorBidi"/>
          <w:sz w:val="28"/>
          <w:szCs w:val="28"/>
        </w:rPr>
        <w:t>Products</w:t>
      </w:r>
      <w:r w:rsidRPr="00CE4288">
        <w:rPr>
          <w:rFonts w:eastAsia="Times New Roman" w:cstheme="majorBidi"/>
          <w:sz w:val="28"/>
          <w:szCs w:val="28"/>
        </w:rPr>
        <w:t xml:space="preserve"> </w:t>
      </w:r>
      <w:r w:rsidRPr="00CE4288">
        <w:rPr>
          <w:rFonts w:cstheme="majorBidi"/>
          <w:sz w:val="28"/>
          <w:szCs w:val="28"/>
        </w:rPr>
        <w:t>beyond the platform, and Ayadi Misr’s own digital marketing  presence is still</w:t>
      </w:r>
      <w:r w:rsidRPr="00CE4288">
        <w:rPr>
          <w:rFonts w:eastAsia="Times New Roman" w:cstheme="majorBidi"/>
          <w:sz w:val="28"/>
          <w:szCs w:val="28"/>
        </w:rPr>
        <w:t xml:space="preserve"> </w:t>
      </w:r>
      <w:r w:rsidRPr="00CE4288">
        <w:rPr>
          <w:rFonts w:cstheme="majorBidi"/>
          <w:sz w:val="28"/>
          <w:szCs w:val="28"/>
        </w:rPr>
        <w:t>developing.</w:t>
      </w:r>
    </w:p>
    <w:p w14:paraId="0EAF3647" w14:textId="77777777" w:rsidR="00CE4288" w:rsidRPr="00CE4288" w:rsidRDefault="00CE4288" w:rsidP="00CE4288">
      <w:pPr>
        <w:pStyle w:val="ListParagraph"/>
        <w:jc w:val="left"/>
        <w:rPr>
          <w:rFonts w:cstheme="majorBidi"/>
          <w:sz w:val="28"/>
          <w:szCs w:val="28"/>
        </w:rPr>
      </w:pPr>
    </w:p>
    <w:p w14:paraId="0DAEE435" w14:textId="77777777" w:rsidR="00CE4288" w:rsidRPr="00CE4288" w:rsidRDefault="00EF140C" w:rsidP="00D46C1E">
      <w:pPr>
        <w:pStyle w:val="ListParagraph"/>
        <w:numPr>
          <w:ilvl w:val="0"/>
          <w:numId w:val="77"/>
        </w:numPr>
        <w:spacing w:before="240" w:after="240"/>
        <w:jc w:val="left"/>
        <w:rPr>
          <w:rFonts w:eastAsia="Times New Roman" w:cstheme="majorBidi"/>
          <w:sz w:val="28"/>
          <w:szCs w:val="28"/>
        </w:rPr>
      </w:pPr>
      <w:r w:rsidRPr="001B2188">
        <w:rPr>
          <w:rFonts w:eastAsia="Times New Roman" w:cstheme="majorBidi"/>
          <w:b/>
          <w:bCs/>
          <w:sz w:val="28"/>
          <w:szCs w:val="28"/>
        </w:rPr>
        <w:t>Scalability Concerns</w:t>
      </w:r>
    </w:p>
    <w:p w14:paraId="37867665" w14:textId="4D229C50" w:rsidR="00EF140C" w:rsidRPr="00CE4288" w:rsidRDefault="00EF140C" w:rsidP="00CE4288">
      <w:pPr>
        <w:pStyle w:val="ListParagraph"/>
        <w:spacing w:before="240" w:after="240"/>
        <w:rPr>
          <w:rFonts w:eastAsia="Times New Roman" w:cstheme="majorBidi"/>
          <w:sz w:val="28"/>
          <w:szCs w:val="28"/>
        </w:rPr>
      </w:pPr>
      <w:r w:rsidRPr="001B2188">
        <w:rPr>
          <w:rFonts w:eastAsia="Times New Roman" w:cstheme="majorBidi"/>
          <w:sz w:val="28"/>
          <w:szCs w:val="28"/>
        </w:rPr>
        <w:t>While the platform is effective for small-scal</w:t>
      </w:r>
      <w:r w:rsidR="00CE4288">
        <w:rPr>
          <w:rFonts w:eastAsia="Times New Roman" w:cstheme="majorBidi"/>
          <w:sz w:val="28"/>
          <w:szCs w:val="28"/>
        </w:rPr>
        <w:t xml:space="preserve">e trade, it may face challenges </w:t>
      </w:r>
      <w:r w:rsidRPr="00CE4288">
        <w:rPr>
          <w:rFonts w:eastAsia="Times New Roman" w:cstheme="majorBidi"/>
          <w:sz w:val="28"/>
          <w:szCs w:val="28"/>
        </w:rPr>
        <w:t>in scaling operations or integrating with global payment gateways and logistics providers for larger or cross-border trade.</w:t>
      </w:r>
    </w:p>
    <w:p w14:paraId="3C78D00A" w14:textId="77777777" w:rsidR="00EF140C" w:rsidRPr="002C4797" w:rsidRDefault="00EF140C" w:rsidP="00EF140C">
      <w:pPr>
        <w:pStyle w:val="Heading4"/>
        <w:rPr>
          <w:i w:val="0"/>
          <w:iCs w:val="0"/>
          <w:sz w:val="28"/>
          <w:szCs w:val="28"/>
        </w:rPr>
      </w:pPr>
      <w:bookmarkStart w:id="139" w:name="_Toc200374882"/>
      <w:bookmarkStart w:id="140" w:name="_Toc200376999"/>
      <w:bookmarkStart w:id="141" w:name="_Toc200379561"/>
      <w:bookmarkStart w:id="142" w:name="_Toc200379681"/>
      <w:bookmarkStart w:id="143" w:name="_Toc200380000"/>
      <w:bookmarkStart w:id="144" w:name="_Toc200380338"/>
      <w:bookmarkStart w:id="145" w:name="_Toc200381246"/>
      <w:bookmarkStart w:id="146" w:name="_Toc200381451"/>
      <w:bookmarkStart w:id="147" w:name="_Toc200506874"/>
      <w:r w:rsidRPr="002C4797">
        <w:rPr>
          <w:i w:val="0"/>
          <w:iCs w:val="0"/>
          <w:sz w:val="28"/>
          <w:szCs w:val="28"/>
        </w:rPr>
        <w:lastRenderedPageBreak/>
        <w:t>2.1.1.4.Herafy</w:t>
      </w:r>
      <w:bookmarkEnd w:id="139"/>
      <w:bookmarkEnd w:id="140"/>
      <w:bookmarkEnd w:id="141"/>
      <w:bookmarkEnd w:id="142"/>
      <w:bookmarkEnd w:id="143"/>
      <w:bookmarkEnd w:id="144"/>
      <w:bookmarkEnd w:id="145"/>
      <w:bookmarkEnd w:id="146"/>
      <w:bookmarkEnd w:id="147"/>
    </w:p>
    <w:p w14:paraId="01D1F730" w14:textId="77777777" w:rsidR="00EF140C" w:rsidRPr="00F56D56" w:rsidRDefault="00EF140C" w:rsidP="00B74E3A">
      <w:pPr>
        <w:spacing w:after="0"/>
        <w:jc w:val="left"/>
        <w:rPr>
          <w:rFonts w:ascii="Times New Roman" w:eastAsia="Times New Roman" w:hAnsi="Times New Roman" w:cs="Times New Roman"/>
          <w:b/>
          <w:bCs/>
          <w:sz w:val="28"/>
          <w:szCs w:val="28"/>
        </w:rPr>
      </w:pPr>
      <w:r w:rsidRPr="00F56D56">
        <w:rPr>
          <w:rFonts w:ascii="Times New Roman" w:eastAsia="Times New Roman" w:hAnsi="Times New Roman" w:cs="Times New Roman"/>
          <w:b/>
          <w:bCs/>
          <w:sz w:val="28"/>
          <w:szCs w:val="28"/>
        </w:rPr>
        <w:t>Description:</w:t>
      </w:r>
    </w:p>
    <w:p w14:paraId="6F04A0F6" w14:textId="77777777" w:rsidR="00EF140C" w:rsidRPr="00F56D56" w:rsidRDefault="00EF140C" w:rsidP="00101741">
      <w:pPr>
        <w:spacing w:before="240" w:after="240"/>
        <w:rPr>
          <w:sz w:val="28"/>
          <w:szCs w:val="28"/>
        </w:rPr>
      </w:pPr>
      <w:r w:rsidRPr="00F56D56">
        <w:rPr>
          <w:rFonts w:ascii="Times New Roman" w:eastAsia="Times New Roman" w:hAnsi="Times New Roman" w:cs="Times New Roman"/>
          <w:sz w:val="28"/>
          <w:szCs w:val="28"/>
        </w:rPr>
        <w:t>is a digital platform dedicated to supporting Egyptian artisans by providing a specialized online marketplace for handmade products. The platform serves as a bridge between local craftsmen and consumers, facilitating the promotion, display, and sale of authentic, culturally rich, handmade goods. Herafy plays an essential role in preserving Egypt’s artisanal heritage, empowering economically marginalized groups, and encouraging entrepreneurship within the craft sector.</w:t>
      </w:r>
    </w:p>
    <w:p w14:paraId="1F9FE3E0" w14:textId="77777777" w:rsidR="00EF140C" w:rsidRPr="00F56D56" w:rsidRDefault="00EF140C" w:rsidP="00101741">
      <w:p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By digitizing the sales process, Herafy enables artisans to expand their reach beyond traditional local markets and engage with a broader audience. The platform promotes inclusive economic development by offering tools and services tailored to the needs of artisans, including product listing, order management, and access to a community of craft-focused buyers. Through its mission, Herafy contributes to strengthening the local economy, reducing unemployment, and fostering sustainable development in underserved regions.</w:t>
      </w:r>
    </w:p>
    <w:p w14:paraId="53F5BF26" w14:textId="77777777" w:rsidR="00EF140C" w:rsidRPr="00F56D56" w:rsidRDefault="00EF140C" w:rsidP="00EF140C">
      <w:pPr>
        <w:spacing w:before="240" w:after="240"/>
        <w:jc w:val="left"/>
        <w:rPr>
          <w:rFonts w:ascii="Times New Roman" w:eastAsia="Times New Roman" w:hAnsi="Times New Roman" w:cs="Times New Roman"/>
          <w:b/>
          <w:bCs/>
          <w:sz w:val="28"/>
          <w:szCs w:val="28"/>
        </w:rPr>
      </w:pPr>
      <w:r w:rsidRPr="00F56D56">
        <w:rPr>
          <w:rFonts w:ascii="Times New Roman" w:eastAsia="Times New Roman" w:hAnsi="Times New Roman" w:cs="Times New Roman"/>
          <w:b/>
          <w:bCs/>
          <w:sz w:val="28"/>
          <w:szCs w:val="28"/>
        </w:rPr>
        <w:t>Drawback:</w:t>
      </w:r>
    </w:p>
    <w:p w14:paraId="15B2E62E" w14:textId="77777777" w:rsidR="00EF140C" w:rsidRPr="00F56D56" w:rsidRDefault="00EF140C" w:rsidP="00D46C1E">
      <w:pPr>
        <w:pStyle w:val="ListParagraph"/>
        <w:numPr>
          <w:ilvl w:val="0"/>
          <w:numId w:val="77"/>
        </w:numPr>
        <w:spacing w:before="240" w:after="240"/>
        <w:jc w:val="left"/>
        <w:rPr>
          <w:rFonts w:ascii="Times New Roman" w:eastAsia="Times New Roman" w:hAnsi="Times New Roman" w:cs="Times New Roman"/>
          <w:sz w:val="28"/>
          <w:szCs w:val="28"/>
        </w:rPr>
      </w:pPr>
      <w:r w:rsidRPr="00F56D56">
        <w:rPr>
          <w:rFonts w:ascii="Times New Roman" w:eastAsia="Times New Roman" w:hAnsi="Times New Roman" w:cs="Times New Roman"/>
          <w:b/>
          <w:bCs/>
          <w:sz w:val="28"/>
          <w:szCs w:val="28"/>
        </w:rPr>
        <w:t>Limited Market Reach</w:t>
      </w:r>
      <w:r w:rsidRPr="00F56D56">
        <w:rPr>
          <w:rFonts w:ascii="Times New Roman" w:eastAsia="Times New Roman" w:hAnsi="Times New Roman" w:cs="Times New Roman"/>
          <w:sz w:val="28"/>
          <w:szCs w:val="28"/>
        </w:rPr>
        <w:t>:</w:t>
      </w:r>
    </w:p>
    <w:p w14:paraId="0B35303B" w14:textId="70E0232E" w:rsidR="00EF140C" w:rsidRDefault="00EF140C" w:rsidP="00CE4288">
      <w:pPr>
        <w:pStyle w:val="ListParagraph"/>
        <w:rPr>
          <w:sz w:val="28"/>
          <w:szCs w:val="28"/>
        </w:rPr>
      </w:pPr>
      <w:r w:rsidRPr="00F56D56">
        <w:rPr>
          <w:sz w:val="28"/>
          <w:szCs w:val="28"/>
        </w:rPr>
        <w:t>Herafy has relatively low visibility compared to global platforms, which restricts its ability to attract a wide customer base and limits sales opportunities for artisans.</w:t>
      </w:r>
    </w:p>
    <w:p w14:paraId="61B28CDA" w14:textId="77777777" w:rsidR="00CE4288" w:rsidRPr="00F56D56" w:rsidRDefault="00CE4288" w:rsidP="00EF140C">
      <w:pPr>
        <w:pStyle w:val="ListParagraph"/>
        <w:jc w:val="left"/>
        <w:rPr>
          <w:sz w:val="28"/>
          <w:szCs w:val="28"/>
        </w:rPr>
      </w:pPr>
    </w:p>
    <w:p w14:paraId="4B719D13" w14:textId="459C5C48" w:rsidR="00CE4288" w:rsidRPr="00B74E3A" w:rsidRDefault="00EF140C" w:rsidP="00D46C1E">
      <w:pPr>
        <w:pStyle w:val="ListParagraph"/>
        <w:numPr>
          <w:ilvl w:val="0"/>
          <w:numId w:val="77"/>
        </w:numPr>
        <w:jc w:val="left"/>
        <w:rPr>
          <w:sz w:val="28"/>
          <w:szCs w:val="28"/>
        </w:rPr>
      </w:pPr>
      <w:r w:rsidRPr="00CE4288">
        <w:rPr>
          <w:rFonts w:ascii="Times New Roman" w:eastAsia="Times New Roman" w:hAnsi="Times New Roman" w:cs="Times New Roman"/>
          <w:b/>
          <w:bCs/>
          <w:sz w:val="28"/>
          <w:szCs w:val="28"/>
        </w:rPr>
        <w:t>User Interface Accessibility:</w:t>
      </w:r>
      <w:r w:rsidRPr="00B74E3A">
        <w:rPr>
          <w:rFonts w:ascii="Times New Roman" w:eastAsia="Times New Roman" w:hAnsi="Times New Roman" w:cs="Times New Roman"/>
          <w:sz w:val="28"/>
          <w:szCs w:val="28"/>
        </w:rPr>
        <w:t>The platform may not be fully optimized for users with low levels of digital literacy, making it less accessible to the very community it intends to support.</w:t>
      </w:r>
    </w:p>
    <w:p w14:paraId="7A0F7C9D" w14:textId="77777777" w:rsidR="00B74E3A" w:rsidRDefault="00EF140C" w:rsidP="00D46C1E">
      <w:pPr>
        <w:pStyle w:val="ListParagraph"/>
        <w:numPr>
          <w:ilvl w:val="0"/>
          <w:numId w:val="77"/>
        </w:numPr>
        <w:jc w:val="left"/>
        <w:rPr>
          <w:sz w:val="28"/>
          <w:szCs w:val="28"/>
        </w:rPr>
      </w:pPr>
      <w:r w:rsidRPr="00F56D56">
        <w:rPr>
          <w:rFonts w:ascii="Times New Roman" w:eastAsia="Times New Roman" w:hAnsi="Times New Roman" w:cs="Times New Roman"/>
          <w:b/>
          <w:bCs/>
          <w:sz w:val="28"/>
          <w:szCs w:val="28"/>
        </w:rPr>
        <w:lastRenderedPageBreak/>
        <w:t>Lack of Advanced Features</w:t>
      </w:r>
      <w:r w:rsidRPr="00F56D56">
        <w:rPr>
          <w:rFonts w:ascii="Times New Roman" w:eastAsia="Times New Roman" w:hAnsi="Times New Roman" w:cs="Times New Roman"/>
          <w:sz w:val="28"/>
          <w:szCs w:val="28"/>
        </w:rPr>
        <w:t>:</w:t>
      </w:r>
    </w:p>
    <w:p w14:paraId="3E49A30A" w14:textId="5C42E7B9" w:rsidR="00EF140C" w:rsidRDefault="00EF140C" w:rsidP="00B74E3A">
      <w:pPr>
        <w:pStyle w:val="ListParagraph"/>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The absence of features such as artificial intelligence for verifying the</w:t>
      </w:r>
      <w:r w:rsidR="00B74E3A">
        <w:rPr>
          <w:rFonts w:ascii="Times New Roman" w:eastAsia="Times New Roman" w:hAnsi="Times New Roman" w:cs="Times New Roman"/>
          <w:sz w:val="28"/>
          <w:szCs w:val="28"/>
        </w:rPr>
        <w:t xml:space="preserve"> </w:t>
      </w:r>
      <w:r w:rsidRPr="00B74E3A">
        <w:rPr>
          <w:rFonts w:ascii="Times New Roman" w:eastAsia="Times New Roman" w:hAnsi="Times New Roman" w:cs="Times New Roman"/>
          <w:sz w:val="28"/>
          <w:szCs w:val="28"/>
        </w:rPr>
        <w:t>authenticity  of handmade products, or data-driven analytics tools, reduces</w:t>
      </w:r>
      <w:r w:rsidR="00B74E3A" w:rsidRPr="00B74E3A">
        <w:rPr>
          <w:rFonts w:ascii="Times New Roman" w:eastAsia="Times New Roman" w:hAnsi="Times New Roman" w:cs="Times New Roman"/>
          <w:sz w:val="28"/>
          <w:szCs w:val="28"/>
        </w:rPr>
        <w:t xml:space="preserve"> </w:t>
      </w:r>
      <w:r w:rsidRPr="00B74E3A">
        <w:rPr>
          <w:rFonts w:ascii="Times New Roman" w:eastAsia="Times New Roman" w:hAnsi="Times New Roman" w:cs="Times New Roman"/>
          <w:sz w:val="28"/>
          <w:szCs w:val="28"/>
        </w:rPr>
        <w:t>its competitiveness and limits the ability of artisans to grow strategically.</w:t>
      </w:r>
    </w:p>
    <w:p w14:paraId="0DC09EDE" w14:textId="77777777" w:rsidR="00B74E3A" w:rsidRPr="00B74E3A" w:rsidRDefault="00B74E3A" w:rsidP="00B74E3A">
      <w:pPr>
        <w:pStyle w:val="ListParagraph"/>
        <w:rPr>
          <w:sz w:val="28"/>
          <w:szCs w:val="28"/>
        </w:rPr>
      </w:pPr>
    </w:p>
    <w:p w14:paraId="36D3EE9A" w14:textId="77777777" w:rsidR="00B74E3A" w:rsidRDefault="00EF140C" w:rsidP="00B74E3A">
      <w:pPr>
        <w:pStyle w:val="ListParagraph"/>
        <w:numPr>
          <w:ilvl w:val="0"/>
          <w:numId w:val="3"/>
        </w:numPr>
        <w:rPr>
          <w:rFonts w:ascii="Times New Roman" w:eastAsia="Times New Roman" w:hAnsi="Times New Roman" w:cs="Times New Roman"/>
          <w:sz w:val="28"/>
          <w:szCs w:val="28"/>
        </w:rPr>
      </w:pPr>
      <w:r w:rsidRPr="00F56D56">
        <w:rPr>
          <w:rFonts w:ascii="Times New Roman" w:eastAsia="Times New Roman" w:hAnsi="Times New Roman" w:cs="Times New Roman"/>
          <w:b/>
          <w:bCs/>
          <w:sz w:val="28"/>
          <w:szCs w:val="28"/>
        </w:rPr>
        <w:t>Limited Marketing Capacity</w:t>
      </w:r>
      <w:r w:rsidRPr="00F56D56">
        <w:rPr>
          <w:rFonts w:ascii="Times New Roman" w:eastAsia="Times New Roman" w:hAnsi="Times New Roman" w:cs="Times New Roman"/>
          <w:sz w:val="28"/>
          <w:szCs w:val="28"/>
        </w:rPr>
        <w:t>:</w:t>
      </w:r>
    </w:p>
    <w:p w14:paraId="2A0091AC" w14:textId="3ECB1DF4" w:rsidR="00EF140C" w:rsidRDefault="00B74E3A" w:rsidP="00B74E3A">
      <w:pPr>
        <w:pStyle w:val="ListParagraph"/>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Herafy lacks strong digital marketing infrastructure, which affects its ability to</w:t>
      </w:r>
      <w:r>
        <w:rPr>
          <w:rFonts w:ascii="Times New Roman" w:eastAsia="Times New Roman" w:hAnsi="Times New Roman" w:cs="Times New Roman"/>
          <w:sz w:val="28"/>
          <w:szCs w:val="28"/>
        </w:rPr>
        <w:t xml:space="preserve"> </w:t>
      </w:r>
      <w:r w:rsidRPr="00AF7CD1">
        <w:rPr>
          <w:rFonts w:ascii="Times New Roman" w:eastAsia="Times New Roman" w:hAnsi="Times New Roman" w:cs="Times New Roman"/>
          <w:sz w:val="28"/>
          <w:szCs w:val="28"/>
        </w:rPr>
        <w:t>promote listed products and attract buyers beyond its existing user base.</w:t>
      </w:r>
      <w:r w:rsidR="00EF140C" w:rsidRPr="00F56D56">
        <w:rPr>
          <w:sz w:val="28"/>
          <w:szCs w:val="28"/>
        </w:rPr>
        <w:br/>
      </w:r>
    </w:p>
    <w:p w14:paraId="72E1418F" w14:textId="0C9440B3" w:rsidR="00EF140C" w:rsidRDefault="00EF140C" w:rsidP="00EF140C">
      <w:pPr>
        <w:pStyle w:val="Heading4"/>
        <w:rPr>
          <w:i w:val="0"/>
          <w:iCs w:val="0"/>
          <w:sz w:val="28"/>
          <w:szCs w:val="28"/>
        </w:rPr>
      </w:pPr>
      <w:bookmarkStart w:id="148" w:name="_Toc200506875"/>
      <w:r w:rsidRPr="002C4797">
        <w:rPr>
          <w:i w:val="0"/>
          <w:iCs w:val="0"/>
          <w:sz w:val="28"/>
          <w:szCs w:val="28"/>
        </w:rPr>
        <w:t>2.1.1.5.Oriental</w:t>
      </w:r>
      <w:bookmarkEnd w:id="148"/>
    </w:p>
    <w:p w14:paraId="2E82DD22" w14:textId="0D9C8397" w:rsidR="00B74E3A" w:rsidRPr="00B74E3A" w:rsidRDefault="00B74E3A" w:rsidP="00B74E3A">
      <w:r w:rsidRPr="00F56D56">
        <w:rPr>
          <w:rFonts w:ascii="Times New Roman" w:eastAsia="Times New Roman" w:hAnsi="Times New Roman" w:cs="Times New Roman"/>
          <w:b/>
          <w:bCs/>
          <w:sz w:val="28"/>
          <w:szCs w:val="28"/>
        </w:rPr>
        <w:t>Description:</w:t>
      </w:r>
    </w:p>
    <w:p w14:paraId="469CEF21" w14:textId="77777777" w:rsidR="00EF140C" w:rsidRPr="00F56D56" w:rsidRDefault="00EF140C" w:rsidP="00EF140C">
      <w:pPr>
        <w:spacing w:before="240" w:after="240"/>
        <w:rPr>
          <w:rFonts w:ascii="Times New Roman" w:eastAsia="Times New Roman" w:hAnsi="Times New Roman" w:cs="Times New Roman"/>
          <w:sz w:val="28"/>
          <w:szCs w:val="28"/>
        </w:rPr>
      </w:pPr>
      <w:r w:rsidRPr="0009444C">
        <w:rPr>
          <w:rFonts w:ascii="Times New Roman" w:eastAsia="Times New Roman" w:hAnsi="Times New Roman" w:cs="Times New Roman"/>
          <w:sz w:val="28"/>
          <w:szCs w:val="28"/>
        </w:rPr>
        <w:t>Oriental</w:t>
      </w:r>
      <w:r w:rsidRPr="00F56D56">
        <w:rPr>
          <w:rFonts w:ascii="Times New Roman" w:eastAsia="Times New Roman" w:hAnsi="Times New Roman" w:cs="Times New Roman"/>
          <w:sz w:val="28"/>
          <w:szCs w:val="28"/>
        </w:rPr>
        <w:t xml:space="preserve"> is a digital platform focused on promoting traditional oriental handicrafts by offering a curated marketplace for artisans who produce culturally significant handmade goods. The platform seeks to preserve artistic heritage, support local craftsmanship, and connect skilled artisans with a broader audience both locally and internationally. By facilitating online sales and providing digital exposure, Oriental helps artisans increase their income and sustain their craft in an increasingly commercialized market.</w:t>
      </w:r>
    </w:p>
    <w:p w14:paraId="0D8E9949" w14:textId="77777777" w:rsidR="00EF140C" w:rsidRPr="00185BBF" w:rsidRDefault="00EF140C" w:rsidP="00EF140C">
      <w:p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The platform emphasizes authenticity and cultural identity, offering a space for artisans to showcase their work in a setting that values tradition, craftsmanship, and artistic expression. Through its services, Oriental contributes to economic empowerment and the visibility of niche handmade products that often struggle for recognition in general e-commerce environments.</w:t>
      </w:r>
    </w:p>
    <w:p w14:paraId="01D6108D" w14:textId="68E07D4A" w:rsidR="00B74E3A" w:rsidRDefault="00B74E3A" w:rsidP="00B74E3A">
      <w:pPr>
        <w:spacing w:before="240" w:after="240"/>
        <w:jc w:val="left"/>
        <w:rPr>
          <w:rFonts w:ascii="Times New Roman" w:eastAsia="Times New Roman" w:hAnsi="Times New Roman" w:cs="Times New Roman"/>
          <w:sz w:val="28"/>
          <w:szCs w:val="28"/>
        </w:rPr>
      </w:pPr>
    </w:p>
    <w:p w14:paraId="6D85BFCE" w14:textId="2FC6EF25" w:rsidR="00B74E3A" w:rsidRPr="00B74E3A" w:rsidRDefault="00B74E3A" w:rsidP="00B74E3A">
      <w:pPr>
        <w:spacing w:before="240" w:after="240"/>
        <w:jc w:val="left"/>
        <w:rPr>
          <w:b/>
          <w:bCs/>
          <w:sz w:val="28"/>
          <w:szCs w:val="28"/>
        </w:rPr>
      </w:pPr>
      <w:r w:rsidRPr="00B74E3A">
        <w:rPr>
          <w:b/>
          <w:bCs/>
          <w:sz w:val="28"/>
          <w:szCs w:val="28"/>
        </w:rPr>
        <w:lastRenderedPageBreak/>
        <w:t>Drawback:</w:t>
      </w:r>
    </w:p>
    <w:p w14:paraId="5195000B" w14:textId="77777777" w:rsidR="00B74E3A" w:rsidRPr="00B74E3A" w:rsidRDefault="00EF140C" w:rsidP="00D46C1E">
      <w:pPr>
        <w:pStyle w:val="ListParagraph"/>
        <w:numPr>
          <w:ilvl w:val="0"/>
          <w:numId w:val="7"/>
        </w:num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b/>
          <w:bCs/>
          <w:sz w:val="28"/>
          <w:szCs w:val="28"/>
        </w:rPr>
        <w:t>Limited Technological Advancement</w:t>
      </w:r>
    </w:p>
    <w:p w14:paraId="2B8E5D79" w14:textId="5DF3750A" w:rsidR="00B74E3A" w:rsidRPr="00B74E3A" w:rsidRDefault="00B74E3A" w:rsidP="00B74E3A">
      <w:pPr>
        <w:pStyle w:val="ListParagraph"/>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The platform may lack advanced digital tools such as AI-based recommendations, product verification systems, or performance analytics, which could enhance user trust and artisan efficiency.</w:t>
      </w:r>
      <w:r w:rsidR="00EF140C" w:rsidRPr="00F56D56">
        <w:rPr>
          <w:sz w:val="28"/>
          <w:szCs w:val="28"/>
        </w:rPr>
        <w:br/>
      </w:r>
    </w:p>
    <w:p w14:paraId="09E3296C" w14:textId="6FB1ABF3" w:rsidR="00EF140C" w:rsidRDefault="00EF140C" w:rsidP="00D46C1E">
      <w:pPr>
        <w:pStyle w:val="ListParagraph"/>
        <w:numPr>
          <w:ilvl w:val="0"/>
          <w:numId w:val="7"/>
        </w:numPr>
        <w:jc w:val="left"/>
        <w:rPr>
          <w:rFonts w:ascii="Times New Roman" w:eastAsia="Times New Roman" w:hAnsi="Times New Roman" w:cs="Times New Roman"/>
          <w:sz w:val="28"/>
          <w:szCs w:val="28"/>
        </w:rPr>
      </w:pPr>
      <w:r w:rsidRPr="00F56D56">
        <w:rPr>
          <w:rFonts w:ascii="Times New Roman" w:eastAsia="Times New Roman" w:hAnsi="Times New Roman" w:cs="Times New Roman"/>
          <w:b/>
          <w:bCs/>
          <w:sz w:val="28"/>
          <w:szCs w:val="28"/>
        </w:rPr>
        <w:t>Narrow Product Range</w:t>
      </w:r>
      <w:r w:rsidRPr="00F56D56">
        <w:rPr>
          <w:rFonts w:ascii="Times New Roman" w:eastAsia="Times New Roman" w:hAnsi="Times New Roman" w:cs="Times New Roman"/>
          <w:sz w:val="28"/>
          <w:szCs w:val="28"/>
        </w:rPr>
        <w:t>:</w:t>
      </w:r>
    </w:p>
    <w:p w14:paraId="14BA52A6" w14:textId="1A4E7FDC" w:rsidR="00B74E3A" w:rsidRDefault="00B74E3A" w:rsidP="00B74E3A">
      <w:pPr>
        <w:pStyle w:val="ListParagraph"/>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Oriental’s highly curated nature may limit the diversity of items offered, potentially reducing customer engagement over time.</w:t>
      </w:r>
    </w:p>
    <w:p w14:paraId="508BEBD8" w14:textId="77777777" w:rsidR="00B74E3A" w:rsidRDefault="00B74E3A" w:rsidP="00B74E3A">
      <w:pPr>
        <w:pStyle w:val="ListParagraph"/>
        <w:rPr>
          <w:rFonts w:ascii="Times New Roman" w:eastAsia="Times New Roman" w:hAnsi="Times New Roman" w:cs="Times New Roman"/>
          <w:sz w:val="28"/>
          <w:szCs w:val="28"/>
        </w:rPr>
      </w:pPr>
    </w:p>
    <w:p w14:paraId="0E1E77BA" w14:textId="071C507D" w:rsidR="00B74E3A" w:rsidRPr="00B74E3A" w:rsidRDefault="00B74E3A" w:rsidP="00D46C1E">
      <w:pPr>
        <w:pStyle w:val="ListParagraph"/>
        <w:numPr>
          <w:ilvl w:val="0"/>
          <w:numId w:val="7"/>
        </w:numPr>
        <w:jc w:val="left"/>
        <w:rPr>
          <w:rFonts w:ascii="Times New Roman" w:eastAsia="Times New Roman" w:hAnsi="Times New Roman" w:cs="Times New Roman"/>
          <w:sz w:val="28"/>
          <w:szCs w:val="28"/>
        </w:rPr>
      </w:pPr>
      <w:r w:rsidRPr="00F56D56">
        <w:rPr>
          <w:b/>
          <w:bCs/>
          <w:sz w:val="28"/>
          <w:szCs w:val="28"/>
        </w:rPr>
        <w:t>Scalability Challenges</w:t>
      </w:r>
      <w:r w:rsidRPr="00F56D56">
        <w:rPr>
          <w:sz w:val="28"/>
          <w:szCs w:val="28"/>
        </w:rPr>
        <w:t>:</w:t>
      </w:r>
    </w:p>
    <w:p w14:paraId="46ACB8B9" w14:textId="1E270859" w:rsidR="00B74E3A" w:rsidRDefault="00B74E3A" w:rsidP="00B74E3A">
      <w:pPr>
        <w:pStyle w:val="ListParagraph"/>
        <w:rPr>
          <w:sz w:val="28"/>
          <w:szCs w:val="28"/>
        </w:rPr>
      </w:pPr>
      <w:r w:rsidRPr="00F56D56">
        <w:rPr>
          <w:sz w:val="28"/>
          <w:szCs w:val="28"/>
        </w:rPr>
        <w:t>Its strong focus on traditional products may restrict its ability to scale to broader markets or adapt to evolving consumer preferences</w:t>
      </w:r>
      <w:r>
        <w:rPr>
          <w:sz w:val="28"/>
          <w:szCs w:val="28"/>
        </w:rPr>
        <w:t>.</w:t>
      </w:r>
    </w:p>
    <w:p w14:paraId="5A780D28" w14:textId="77777777" w:rsidR="00B74E3A" w:rsidRPr="00B74E3A" w:rsidRDefault="00B74E3A" w:rsidP="00B74E3A">
      <w:pPr>
        <w:pStyle w:val="ListParagraph"/>
        <w:rPr>
          <w:rFonts w:ascii="Times New Roman" w:eastAsia="Times New Roman" w:hAnsi="Times New Roman" w:cs="Times New Roman"/>
          <w:sz w:val="28"/>
          <w:szCs w:val="28"/>
        </w:rPr>
      </w:pPr>
    </w:p>
    <w:p w14:paraId="3A8AF9C8" w14:textId="77777777" w:rsidR="00B74E3A" w:rsidRDefault="00EF140C" w:rsidP="00D46C1E">
      <w:pPr>
        <w:pStyle w:val="ListParagraph"/>
        <w:numPr>
          <w:ilvl w:val="0"/>
          <w:numId w:val="7"/>
        </w:numPr>
        <w:jc w:val="left"/>
        <w:rPr>
          <w:sz w:val="28"/>
          <w:szCs w:val="28"/>
        </w:rPr>
      </w:pPr>
      <w:r w:rsidRPr="00F56D56">
        <w:rPr>
          <w:b/>
          <w:bCs/>
          <w:sz w:val="28"/>
          <w:szCs w:val="28"/>
        </w:rPr>
        <w:t>Visibility Constraints</w:t>
      </w:r>
      <w:r w:rsidRPr="00F56D56">
        <w:rPr>
          <w:sz w:val="28"/>
          <w:szCs w:val="28"/>
        </w:rPr>
        <w:t>:</w:t>
      </w:r>
    </w:p>
    <w:p w14:paraId="11BD6C66" w14:textId="1F6CCD3B" w:rsidR="00B74E3A" w:rsidRPr="00F014D9" w:rsidRDefault="00B74E3A" w:rsidP="00F014D9">
      <w:pPr>
        <w:pStyle w:val="ListParagraph"/>
        <w:rPr>
          <w:sz w:val="28"/>
          <w:szCs w:val="28"/>
        </w:rPr>
      </w:pPr>
      <w:r w:rsidRPr="00F56D56">
        <w:rPr>
          <w:sz w:val="28"/>
          <w:szCs w:val="28"/>
        </w:rPr>
        <w:t>Like many local platforms, Oriental may struggle with limited digital marketing resources, impacting its ability to compete with more prominent global e-commerce brands</w:t>
      </w:r>
      <w:r>
        <w:rPr>
          <w:sz w:val="28"/>
          <w:szCs w:val="28"/>
        </w:rPr>
        <w:t>.</w:t>
      </w:r>
      <w:r w:rsidR="00EF140C" w:rsidRPr="00F56D56">
        <w:rPr>
          <w:sz w:val="28"/>
          <w:szCs w:val="28"/>
        </w:rPr>
        <w:br/>
        <w:t xml:space="preserve"> </w:t>
      </w:r>
    </w:p>
    <w:p w14:paraId="4FFC089D" w14:textId="77777777" w:rsidR="00F014D9" w:rsidRDefault="00EF140C" w:rsidP="00D46C1E">
      <w:pPr>
        <w:pStyle w:val="ListParagraph"/>
        <w:numPr>
          <w:ilvl w:val="0"/>
          <w:numId w:val="7"/>
        </w:numPr>
        <w:jc w:val="left"/>
        <w:rPr>
          <w:sz w:val="28"/>
          <w:szCs w:val="28"/>
        </w:rPr>
      </w:pPr>
      <w:r w:rsidRPr="00F56D56">
        <w:rPr>
          <w:b/>
          <w:bCs/>
          <w:sz w:val="28"/>
          <w:szCs w:val="28"/>
        </w:rPr>
        <w:t>Limited Seller Support</w:t>
      </w:r>
      <w:r w:rsidR="00F014D9">
        <w:rPr>
          <w:sz w:val="28"/>
          <w:szCs w:val="28"/>
        </w:rPr>
        <w:t>:</w:t>
      </w:r>
    </w:p>
    <w:p w14:paraId="3FF13F85" w14:textId="455F7D98" w:rsidR="00EF140C" w:rsidRDefault="00F014D9" w:rsidP="00F014D9">
      <w:pPr>
        <w:pStyle w:val="ListParagraph"/>
        <w:rPr>
          <w:sz w:val="28"/>
          <w:szCs w:val="28"/>
        </w:rPr>
      </w:pPr>
      <w:r w:rsidRPr="00F56D56">
        <w:rPr>
          <w:sz w:val="28"/>
          <w:szCs w:val="28"/>
        </w:rPr>
        <w:t>In some cases, artisans may not receive adequate training or technical support to effectively use the platform, limiting their ability to grow their digital presence</w:t>
      </w:r>
      <w:r w:rsidR="00EF140C" w:rsidRPr="00F56D56">
        <w:rPr>
          <w:sz w:val="28"/>
          <w:szCs w:val="28"/>
        </w:rPr>
        <w:t>.</w:t>
      </w:r>
    </w:p>
    <w:p w14:paraId="54820AB7" w14:textId="4B19780F" w:rsidR="00B74E3A" w:rsidRPr="00B74E3A" w:rsidRDefault="00B74E3A" w:rsidP="00B74E3A">
      <w:pPr>
        <w:jc w:val="left"/>
        <w:rPr>
          <w:sz w:val="28"/>
          <w:szCs w:val="28"/>
        </w:rPr>
      </w:pPr>
    </w:p>
    <w:p w14:paraId="251EA47D" w14:textId="77777777" w:rsidR="00EF140C" w:rsidRPr="002C4797" w:rsidRDefault="00EF140C" w:rsidP="00EF140C">
      <w:pPr>
        <w:pStyle w:val="Heading4"/>
        <w:rPr>
          <w:i w:val="0"/>
          <w:iCs w:val="0"/>
          <w:sz w:val="28"/>
          <w:szCs w:val="28"/>
        </w:rPr>
      </w:pPr>
      <w:bookmarkStart w:id="149" w:name="_Toc200374883"/>
      <w:bookmarkStart w:id="150" w:name="_Toc200377000"/>
      <w:bookmarkStart w:id="151" w:name="_Toc200379562"/>
      <w:bookmarkStart w:id="152" w:name="_Toc200379682"/>
      <w:bookmarkStart w:id="153" w:name="_Toc200380001"/>
      <w:bookmarkStart w:id="154" w:name="_Toc200380339"/>
      <w:bookmarkStart w:id="155" w:name="_Toc200381247"/>
      <w:bookmarkStart w:id="156" w:name="_Toc200381452"/>
      <w:bookmarkStart w:id="157" w:name="_Toc200506876"/>
      <w:r w:rsidRPr="002C4797">
        <w:rPr>
          <w:i w:val="0"/>
          <w:iCs w:val="0"/>
          <w:sz w:val="28"/>
          <w:szCs w:val="28"/>
        </w:rPr>
        <w:lastRenderedPageBreak/>
        <w:t>2.1.1.6.Creative Egypt</w:t>
      </w:r>
      <w:bookmarkEnd w:id="149"/>
      <w:bookmarkEnd w:id="150"/>
      <w:bookmarkEnd w:id="151"/>
      <w:bookmarkEnd w:id="152"/>
      <w:bookmarkEnd w:id="153"/>
      <w:bookmarkEnd w:id="154"/>
      <w:bookmarkEnd w:id="155"/>
      <w:bookmarkEnd w:id="156"/>
      <w:bookmarkEnd w:id="157"/>
      <w:r w:rsidRPr="002C4797">
        <w:rPr>
          <w:i w:val="0"/>
          <w:iCs w:val="0"/>
          <w:sz w:val="28"/>
          <w:szCs w:val="28"/>
        </w:rPr>
        <w:t xml:space="preserve"> </w:t>
      </w:r>
    </w:p>
    <w:p w14:paraId="5FECCD3E" w14:textId="35DBB78A" w:rsidR="00B74E3A" w:rsidRPr="00B74E3A" w:rsidRDefault="00B74E3A" w:rsidP="00F014D9">
      <w:pPr>
        <w:spacing w:after="0"/>
      </w:pPr>
      <w:r w:rsidRPr="00F56D56">
        <w:rPr>
          <w:rFonts w:ascii="Times New Roman" w:eastAsia="Times New Roman" w:hAnsi="Times New Roman" w:cs="Times New Roman"/>
          <w:b/>
          <w:bCs/>
          <w:sz w:val="28"/>
          <w:szCs w:val="28"/>
        </w:rPr>
        <w:t>Description:</w:t>
      </w:r>
    </w:p>
    <w:p w14:paraId="2399262E" w14:textId="2ADBB1AC" w:rsidR="00EF140C" w:rsidRDefault="00EF140C" w:rsidP="00EF140C">
      <w:pPr>
        <w:pStyle w:val="ListParagraph"/>
        <w:spacing w:before="240" w:after="240"/>
        <w:rPr>
          <w:sz w:val="28"/>
          <w:szCs w:val="28"/>
        </w:rPr>
      </w:pPr>
      <w:r w:rsidRPr="00F56D56">
        <w:rPr>
          <w:sz w:val="28"/>
          <w:szCs w:val="28"/>
        </w:rPr>
        <w:t>is a national initiative and digital platform launched by Egypt's Ministry of Trade and Industry, aimed at promoting and preserving the country’s rich cultural heritage through the support and commercialization of handcrafted products. The platform offers artisans across Egypt an opportunity to showcase their work on a professional level, connecting them with both local and global markets. It functions as a bridge between tradition and innovation, combining modern retail infrastructure with centuries-old crafts. By emphasizing authenticity, cultural identity, and economic empowerment, Creative Egypt plays a key role in revitalizing traditional crafts and integrating them into contemporary markets. The platform provides artisans with access to physical and digital marketplaces, training programs, and promotional opportunities. Its state-supported nature adds credibility and reach, making it one of the most structured initiatives for craft development in the country</w:t>
      </w:r>
      <w:r>
        <w:rPr>
          <w:sz w:val="28"/>
          <w:szCs w:val="28"/>
        </w:rPr>
        <w:t>.</w:t>
      </w:r>
    </w:p>
    <w:p w14:paraId="493BE23C" w14:textId="3C5DB6C5" w:rsidR="00B74E3A" w:rsidRPr="002C5FCB" w:rsidRDefault="00B74E3A" w:rsidP="00EF140C">
      <w:pPr>
        <w:pStyle w:val="ListParagraph"/>
        <w:spacing w:before="240" w:after="240"/>
        <w:rPr>
          <w:sz w:val="28"/>
          <w:szCs w:val="28"/>
        </w:rPr>
      </w:pPr>
    </w:p>
    <w:p w14:paraId="455A7339" w14:textId="77777777" w:rsidR="00EF140C" w:rsidRPr="00B74E3A" w:rsidRDefault="00EF140C" w:rsidP="007B2F0A">
      <w:pPr>
        <w:spacing w:before="240" w:after="0"/>
        <w:jc w:val="left"/>
        <w:rPr>
          <w:b/>
          <w:bCs/>
          <w:sz w:val="28"/>
          <w:szCs w:val="28"/>
        </w:rPr>
      </w:pPr>
      <w:r w:rsidRPr="00B74E3A">
        <w:rPr>
          <w:b/>
          <w:bCs/>
          <w:sz w:val="28"/>
          <w:szCs w:val="28"/>
        </w:rPr>
        <w:t>Drawback:</w:t>
      </w:r>
    </w:p>
    <w:p w14:paraId="3A761C8C" w14:textId="77777777" w:rsidR="00F014D9" w:rsidRDefault="00EF140C" w:rsidP="00D46C1E">
      <w:pPr>
        <w:pStyle w:val="ListParagraph"/>
        <w:numPr>
          <w:ilvl w:val="0"/>
          <w:numId w:val="9"/>
        </w:numPr>
        <w:jc w:val="left"/>
        <w:rPr>
          <w:sz w:val="28"/>
          <w:szCs w:val="28"/>
        </w:rPr>
      </w:pPr>
      <w:r w:rsidRPr="00F56D56">
        <w:rPr>
          <w:b/>
          <w:bCs/>
          <w:sz w:val="28"/>
          <w:szCs w:val="28"/>
        </w:rPr>
        <w:t>Centralized Management Structure</w:t>
      </w:r>
      <w:r w:rsidRPr="00F56D56">
        <w:rPr>
          <w:sz w:val="28"/>
          <w:szCs w:val="28"/>
        </w:rPr>
        <w:t>:</w:t>
      </w:r>
    </w:p>
    <w:p w14:paraId="54F2EF56" w14:textId="73852050" w:rsidR="007B2F0A" w:rsidRDefault="00F014D9" w:rsidP="007B2F0A">
      <w:pPr>
        <w:pStyle w:val="ListParagraph"/>
        <w:rPr>
          <w:sz w:val="28"/>
          <w:szCs w:val="28"/>
        </w:rPr>
      </w:pPr>
      <w:r w:rsidRPr="00F56D56">
        <w:rPr>
          <w:sz w:val="28"/>
          <w:szCs w:val="28"/>
        </w:rPr>
        <w:t>As a government-led initiative, Creative Egypt may face bureaucratic delays or inflexible policies that can hinder agile decision-making and innovation.</w:t>
      </w:r>
    </w:p>
    <w:p w14:paraId="55357F98" w14:textId="77777777" w:rsidR="007B2F0A" w:rsidRPr="007B2F0A" w:rsidRDefault="007B2F0A" w:rsidP="007B2F0A">
      <w:pPr>
        <w:pStyle w:val="ListParagraph"/>
        <w:rPr>
          <w:sz w:val="28"/>
          <w:szCs w:val="28"/>
        </w:rPr>
      </w:pPr>
    </w:p>
    <w:p w14:paraId="79A29F77" w14:textId="77777777" w:rsidR="00F014D9" w:rsidRDefault="00EF140C" w:rsidP="00D46C1E">
      <w:pPr>
        <w:pStyle w:val="ListParagraph"/>
        <w:numPr>
          <w:ilvl w:val="0"/>
          <w:numId w:val="9"/>
        </w:numPr>
        <w:jc w:val="left"/>
        <w:rPr>
          <w:sz w:val="28"/>
          <w:szCs w:val="28"/>
        </w:rPr>
      </w:pPr>
      <w:r w:rsidRPr="00F56D56">
        <w:rPr>
          <w:b/>
          <w:bCs/>
          <w:sz w:val="28"/>
          <w:szCs w:val="28"/>
        </w:rPr>
        <w:t>Limited Digital Engagement</w:t>
      </w:r>
      <w:r w:rsidRPr="00F56D56">
        <w:rPr>
          <w:sz w:val="28"/>
          <w:szCs w:val="28"/>
        </w:rPr>
        <w:t>:</w:t>
      </w:r>
    </w:p>
    <w:p w14:paraId="28EC318A" w14:textId="4E62A7F5" w:rsidR="00EF140C" w:rsidRPr="00F56D56" w:rsidRDefault="00F014D9" w:rsidP="00F014D9">
      <w:pPr>
        <w:pStyle w:val="ListParagraph"/>
        <w:rPr>
          <w:sz w:val="28"/>
          <w:szCs w:val="28"/>
        </w:rPr>
      </w:pPr>
      <w:r w:rsidRPr="00F56D56">
        <w:rPr>
          <w:sz w:val="28"/>
          <w:szCs w:val="28"/>
        </w:rPr>
        <w:t>Despite having a digital presence, the platform's online interface and user experience may not be fully optimized for modern e-commerce expectations, which could impact user retention and engagement</w:t>
      </w:r>
      <w:r>
        <w:rPr>
          <w:sz w:val="28"/>
          <w:szCs w:val="28"/>
        </w:rPr>
        <w:t>.</w:t>
      </w:r>
    </w:p>
    <w:p w14:paraId="08353DD3" w14:textId="45A43CEF" w:rsidR="00EF140C" w:rsidRDefault="00EF140C" w:rsidP="00D46C1E">
      <w:pPr>
        <w:pStyle w:val="ListParagraph"/>
        <w:numPr>
          <w:ilvl w:val="0"/>
          <w:numId w:val="9"/>
        </w:numPr>
        <w:jc w:val="left"/>
        <w:rPr>
          <w:sz w:val="28"/>
          <w:szCs w:val="28"/>
        </w:rPr>
      </w:pPr>
      <w:r w:rsidRPr="00F56D56">
        <w:rPr>
          <w:b/>
          <w:bCs/>
          <w:sz w:val="28"/>
          <w:szCs w:val="28"/>
        </w:rPr>
        <w:lastRenderedPageBreak/>
        <w:t>Focus on Curation Over Accessibility</w:t>
      </w:r>
      <w:r w:rsidR="00F014D9">
        <w:rPr>
          <w:sz w:val="28"/>
          <w:szCs w:val="28"/>
        </w:rPr>
        <w:t>:</w:t>
      </w:r>
    </w:p>
    <w:p w14:paraId="48C26F2C" w14:textId="148D8904" w:rsidR="00F014D9" w:rsidRDefault="00F014D9" w:rsidP="00F014D9">
      <w:pPr>
        <w:pStyle w:val="ListParagraph"/>
        <w:rPr>
          <w:sz w:val="28"/>
          <w:szCs w:val="28"/>
        </w:rPr>
      </w:pPr>
      <w:r w:rsidRPr="00F56D56">
        <w:rPr>
          <w:sz w:val="28"/>
          <w:szCs w:val="28"/>
        </w:rPr>
        <w:t>While the platform maintains high standards in product selection, this strict curation might exclude small artisans who lack access to formal recognition or training</w:t>
      </w:r>
      <w:r>
        <w:rPr>
          <w:sz w:val="28"/>
          <w:szCs w:val="28"/>
        </w:rPr>
        <w:t>.</w:t>
      </w:r>
    </w:p>
    <w:p w14:paraId="2614DE67" w14:textId="77777777" w:rsidR="00F014D9" w:rsidRPr="00F56D56" w:rsidRDefault="00F014D9" w:rsidP="00F014D9">
      <w:pPr>
        <w:pStyle w:val="ListParagraph"/>
        <w:jc w:val="left"/>
        <w:rPr>
          <w:sz w:val="28"/>
          <w:szCs w:val="28"/>
        </w:rPr>
      </w:pPr>
    </w:p>
    <w:p w14:paraId="6FF1911F" w14:textId="77777777" w:rsidR="00F014D9" w:rsidRDefault="00EF140C" w:rsidP="00D46C1E">
      <w:pPr>
        <w:pStyle w:val="ListParagraph"/>
        <w:numPr>
          <w:ilvl w:val="0"/>
          <w:numId w:val="9"/>
        </w:numPr>
        <w:jc w:val="left"/>
        <w:rPr>
          <w:sz w:val="28"/>
          <w:szCs w:val="28"/>
        </w:rPr>
      </w:pPr>
      <w:r w:rsidRPr="00F56D56">
        <w:rPr>
          <w:b/>
          <w:bCs/>
          <w:sz w:val="28"/>
          <w:szCs w:val="28"/>
        </w:rPr>
        <w:t>Marketing and Global Reach Challenges</w:t>
      </w:r>
      <w:r w:rsidR="00F014D9">
        <w:rPr>
          <w:sz w:val="28"/>
          <w:szCs w:val="28"/>
        </w:rPr>
        <w:t>:</w:t>
      </w:r>
    </w:p>
    <w:p w14:paraId="7D916E16" w14:textId="4AF73D35" w:rsidR="00EF140C" w:rsidRDefault="00F014D9" w:rsidP="00F014D9">
      <w:pPr>
        <w:pStyle w:val="ListParagraph"/>
        <w:rPr>
          <w:sz w:val="28"/>
          <w:szCs w:val="28"/>
        </w:rPr>
      </w:pPr>
      <w:r w:rsidRPr="00F56D56">
        <w:rPr>
          <w:sz w:val="28"/>
          <w:szCs w:val="28"/>
        </w:rPr>
        <w:t>Although supported nationally, the platform may still struggle with international visibility due to limited investment in digital marketing or partnerships with global retail channels</w:t>
      </w:r>
      <w:r w:rsidR="00EF140C">
        <w:rPr>
          <w:sz w:val="28"/>
          <w:szCs w:val="28"/>
        </w:rPr>
        <w:t>.</w:t>
      </w:r>
    </w:p>
    <w:p w14:paraId="4F39492A" w14:textId="77777777" w:rsidR="00EF140C" w:rsidRPr="00F56D56" w:rsidRDefault="00EF140C" w:rsidP="00EF140C">
      <w:pPr>
        <w:pStyle w:val="ListParagraph"/>
        <w:jc w:val="left"/>
        <w:rPr>
          <w:sz w:val="28"/>
          <w:szCs w:val="28"/>
        </w:rPr>
      </w:pPr>
    </w:p>
    <w:p w14:paraId="63B89DCF" w14:textId="7C781860" w:rsidR="00EF140C" w:rsidRDefault="00EF140C" w:rsidP="00D46C1E">
      <w:pPr>
        <w:pStyle w:val="ListParagraph"/>
        <w:numPr>
          <w:ilvl w:val="0"/>
          <w:numId w:val="9"/>
        </w:numPr>
        <w:jc w:val="left"/>
        <w:rPr>
          <w:sz w:val="28"/>
          <w:szCs w:val="28"/>
        </w:rPr>
      </w:pPr>
      <w:r w:rsidRPr="00F56D56">
        <w:rPr>
          <w:b/>
          <w:bCs/>
          <w:sz w:val="28"/>
          <w:szCs w:val="28"/>
        </w:rPr>
        <w:t>Training Gaps</w:t>
      </w:r>
      <w:r w:rsidR="00F014D9">
        <w:rPr>
          <w:sz w:val="28"/>
          <w:szCs w:val="28"/>
        </w:rPr>
        <w:t>:</w:t>
      </w:r>
    </w:p>
    <w:p w14:paraId="264C1C5A" w14:textId="1339DF19" w:rsidR="00F014D9" w:rsidRDefault="00F014D9" w:rsidP="00F014D9">
      <w:pPr>
        <w:pStyle w:val="ListParagraph"/>
        <w:rPr>
          <w:sz w:val="28"/>
          <w:szCs w:val="28"/>
        </w:rPr>
      </w:pPr>
      <w:r w:rsidRPr="00F56D56">
        <w:rPr>
          <w:sz w:val="28"/>
          <w:szCs w:val="28"/>
        </w:rPr>
        <w:t>While the initiative includes training, not all artisans have equal access to these resources, especially those in remote or underserved areas, which could widen the gap between different artisan groups.</w:t>
      </w:r>
    </w:p>
    <w:p w14:paraId="3C8AE7F7" w14:textId="77777777" w:rsidR="00EF140C" w:rsidRDefault="00EF140C" w:rsidP="00EF140C">
      <w:pPr>
        <w:pStyle w:val="ListParagraph"/>
      </w:pPr>
    </w:p>
    <w:p w14:paraId="37F1B96F" w14:textId="77777777" w:rsidR="00EF140C" w:rsidRPr="00006582" w:rsidRDefault="00EF140C" w:rsidP="006F35FF">
      <w:pPr>
        <w:pStyle w:val="Heading2"/>
      </w:pPr>
      <w:bookmarkStart w:id="158" w:name="_Toc200374884"/>
      <w:bookmarkStart w:id="159" w:name="_Toc200377001"/>
      <w:bookmarkStart w:id="160" w:name="_Toc200379563"/>
      <w:bookmarkStart w:id="161" w:name="_Toc200379683"/>
      <w:bookmarkStart w:id="162" w:name="_Toc200380002"/>
      <w:bookmarkStart w:id="163" w:name="_Toc200380340"/>
      <w:bookmarkStart w:id="164" w:name="_Toc200381248"/>
      <w:bookmarkStart w:id="165" w:name="_Toc200381453"/>
      <w:bookmarkStart w:id="166" w:name="_Toc200506877"/>
      <w:r w:rsidRPr="00006582">
        <w:t>2.2. Gaps in current solutions that your project aims to fill:</w:t>
      </w:r>
      <w:bookmarkEnd w:id="158"/>
      <w:bookmarkEnd w:id="159"/>
      <w:bookmarkEnd w:id="160"/>
      <w:bookmarkEnd w:id="161"/>
      <w:bookmarkEnd w:id="162"/>
      <w:bookmarkEnd w:id="163"/>
      <w:bookmarkEnd w:id="164"/>
      <w:bookmarkEnd w:id="165"/>
      <w:bookmarkEnd w:id="166"/>
    </w:p>
    <w:p w14:paraId="18735007" w14:textId="01E26990" w:rsidR="007B2F0A" w:rsidRDefault="00EF140C" w:rsidP="00D46C1E">
      <w:pPr>
        <w:pStyle w:val="ListParagraph"/>
        <w:numPr>
          <w:ilvl w:val="0"/>
          <w:numId w:val="78"/>
        </w:numPr>
        <w:spacing w:before="240" w:after="240"/>
        <w:rPr>
          <w:sz w:val="28"/>
          <w:szCs w:val="28"/>
        </w:rPr>
      </w:pPr>
      <w:r w:rsidRPr="00F56D56">
        <w:rPr>
          <w:b/>
          <w:bCs/>
          <w:sz w:val="28"/>
          <w:szCs w:val="28"/>
        </w:rPr>
        <w:t>Providing an Excellent User Experience</w:t>
      </w:r>
      <w:r w:rsidRPr="00F56D56">
        <w:rPr>
          <w:sz w:val="28"/>
          <w:szCs w:val="28"/>
        </w:rPr>
        <w:t xml:space="preserve">: </w:t>
      </w:r>
      <w:r w:rsidRPr="007B2F0A">
        <w:rPr>
          <w:sz w:val="28"/>
          <w:szCs w:val="28"/>
        </w:rPr>
        <w:t xml:space="preserve">Providing an excellent user experience is crucial for the success of any application, particularly    one aimed at connecting artisans and customers. This involves designing an intuitive and user-friendly interface that facilitates seamless navigation for all users. An intuitive design ensures that users can easily understand and interact with the platform without requiring extensive instructions or training. Navigation must be smooth and straightforward, allowing users to access different sections quickly and efficiently through clearly labeled menus and accessible controls. Additionally, easy access to essential </w:t>
      </w:r>
      <w:r w:rsidRPr="007B2F0A">
        <w:rPr>
          <w:sz w:val="28"/>
          <w:szCs w:val="28"/>
        </w:rPr>
        <w:lastRenderedPageBreak/>
        <w:t>information—such as product details, customer reviews, purchase options, and communication tools—is vital to support informed decision-making. The design should also accommodate a diverse range of users, including those with limited technical skills, by maintaining simplicity without sacrificing functionality. Furthermore, an aesthetically pleasing and well-organized layout encourages prolonged engagement and satisfaction. Ultimately, focusing on these aspects enhances user satisfaction, builds trust in the platform, and encourages ongoing interaction between artisans and customers, thereby contributing to the overall effectiveness and success of the application.</w:t>
      </w:r>
    </w:p>
    <w:p w14:paraId="65F86392" w14:textId="77777777" w:rsidR="007B2F0A" w:rsidRDefault="007B2F0A" w:rsidP="007B2F0A">
      <w:pPr>
        <w:pStyle w:val="ListParagraph"/>
        <w:spacing w:before="240" w:after="240"/>
        <w:ind w:left="1080"/>
        <w:rPr>
          <w:sz w:val="28"/>
          <w:szCs w:val="28"/>
        </w:rPr>
      </w:pPr>
    </w:p>
    <w:p w14:paraId="5B2F21D2" w14:textId="7D3A27E6" w:rsidR="007B2F0A" w:rsidRPr="009B3B80" w:rsidRDefault="007B2F0A" w:rsidP="00D46C1E">
      <w:pPr>
        <w:pStyle w:val="ListParagraph"/>
        <w:numPr>
          <w:ilvl w:val="0"/>
          <w:numId w:val="78"/>
        </w:numPr>
        <w:spacing w:before="240" w:after="240"/>
        <w:rPr>
          <w:sz w:val="28"/>
          <w:szCs w:val="28"/>
        </w:rPr>
      </w:pPr>
      <w:r w:rsidRPr="007B2F0A">
        <w:rPr>
          <w:b/>
          <w:bCs/>
          <w:sz w:val="28"/>
          <w:szCs w:val="28"/>
        </w:rPr>
        <w:t>Developing an Integrated Platform:</w:t>
      </w:r>
      <w:r w:rsidRPr="007B2F0A">
        <w:rPr>
          <w:rFonts w:ascii="Times New Roman" w:eastAsia="Times New Roman" w:hAnsi="Times New Roman" w:cs="Times New Roman"/>
          <w:sz w:val="28"/>
          <w:szCs w:val="28"/>
        </w:rPr>
        <w:t xml:space="preserve"> Developing an integrated platform involves creating an application that enables artisans to effortlessly showcase their products through a simple and clear user interface. The platform should consolidate all necessary features into a cohesive environment that supports the entire process of product listing, promotion, and sales. By providing a streamlined and accessible interface, artisans can efficiently upload product details, images, and descriptions without facing technical difficulties. The integration of multiple functionalities—such as categorization, search capabilities, and secure transaction processing—within a unified platform ensures a smooth user experience for both sellers and buyers. This approach not only simplifies the artisans’ workflow but also enhances their ability to reach a wider customer base. Ultimately, an integrated platform empowers artisans by offering them the tools needed to manage their online presence effectively, fostering business growth and customer engagement.</w:t>
      </w:r>
    </w:p>
    <w:p w14:paraId="69C3435E" w14:textId="5ED5CC54" w:rsidR="007B2F0A" w:rsidRPr="007B2F0A" w:rsidRDefault="007B2F0A" w:rsidP="00D46C1E">
      <w:pPr>
        <w:pStyle w:val="ListParagraph"/>
        <w:numPr>
          <w:ilvl w:val="0"/>
          <w:numId w:val="78"/>
        </w:numPr>
        <w:spacing w:before="240" w:after="240"/>
        <w:rPr>
          <w:sz w:val="28"/>
          <w:szCs w:val="28"/>
        </w:rPr>
      </w:pPr>
      <w:r>
        <w:rPr>
          <w:b/>
          <w:bCs/>
          <w:sz w:val="28"/>
          <w:szCs w:val="28"/>
        </w:rPr>
        <w:lastRenderedPageBreak/>
        <w:t xml:space="preserve">Ensuring Product Authenticity: </w:t>
      </w:r>
      <w:r w:rsidR="00EF140C" w:rsidRPr="007B2F0A">
        <w:rPr>
          <w:sz w:val="28"/>
          <w:szCs w:val="28"/>
        </w:rPr>
        <w:t>Ensuring product authenticity is a critical aspect of building trust between artisans and customers within any marketplace platform. This involves implementing reliable verification mechanisms that guarantee the products displayed are genuinely handmade and not counterfeit or mass-produced imitations. By employing advanced technologies such as deep learning algorithms, the platform can effectively distinguish authentic handmade items from manufactured ones. This assurance provides customers with confidence in the quality and uniqueness of the products they purchase, thereby enhancing transparency and fostering a trustworthy relationship between buyers and sellers. Maintaining product authenticity not only protects the reputation of artisans but also strengthens the overall credibility and integrity of the platform.</w:t>
      </w:r>
    </w:p>
    <w:p w14:paraId="6B377C5A" w14:textId="77777777" w:rsidR="007B2F0A" w:rsidRDefault="007B2F0A" w:rsidP="007B2F0A">
      <w:pPr>
        <w:pStyle w:val="ListParagraph"/>
        <w:spacing w:before="240" w:after="240"/>
        <w:ind w:left="1080"/>
        <w:rPr>
          <w:sz w:val="28"/>
          <w:szCs w:val="28"/>
        </w:rPr>
      </w:pPr>
    </w:p>
    <w:p w14:paraId="50FD8B9E" w14:textId="6CC33CBA" w:rsidR="007B2F0A" w:rsidRPr="008E38FB" w:rsidRDefault="00EF140C" w:rsidP="008E38FB">
      <w:pPr>
        <w:pStyle w:val="ListParagraph"/>
        <w:numPr>
          <w:ilvl w:val="0"/>
          <w:numId w:val="78"/>
        </w:numPr>
        <w:spacing w:before="240" w:after="240"/>
        <w:rPr>
          <w:sz w:val="28"/>
          <w:szCs w:val="28"/>
        </w:rPr>
      </w:pPr>
      <w:r w:rsidRPr="007B2F0A">
        <w:rPr>
          <w:rFonts w:ascii="Times New Roman" w:eastAsia="Times New Roman" w:hAnsi="Times New Roman" w:cs="Times New Roman"/>
          <w:b/>
          <w:bCs/>
          <w:sz w:val="28"/>
          <w:szCs w:val="28"/>
        </w:rPr>
        <w:t>Collecting Accurate Information:</w:t>
      </w:r>
      <w:r w:rsidRPr="007B2F0A">
        <w:rPr>
          <w:rFonts w:ascii="Times New Roman" w:eastAsia="Times New Roman" w:hAnsi="Times New Roman" w:cs="Times New Roman"/>
          <w:sz w:val="28"/>
          <w:szCs w:val="28"/>
        </w:rPr>
        <w:t>Collecting accurate and sufficient information from both artisans and customers is essential to ensure the credibility and security of communication and transactions within the platform. Verifying user identities through official documentation, such as national ID numbers and personal identification images, helps build a trustworthy environment where all parties feel secure. This process reduces the risk of fraud, impersonation, or misinformation, thereby enhancing the integrity of the platform. Accurate data collection also enables the system to offer personalized services, maintain clear transaction records, and resolve disputes effectively. Ultimately, by prioritizing the collection of reliable information, the platform reinforces transparency, accountability, and user confidence.</w:t>
      </w:r>
    </w:p>
    <w:p w14:paraId="5D1E91D9" w14:textId="62937C3E" w:rsidR="00EF140C" w:rsidRDefault="00EF140C" w:rsidP="00D46C1E">
      <w:pPr>
        <w:pStyle w:val="ListParagraph"/>
        <w:numPr>
          <w:ilvl w:val="0"/>
          <w:numId w:val="78"/>
        </w:numPr>
        <w:spacing w:before="240" w:after="240"/>
        <w:rPr>
          <w:sz w:val="28"/>
          <w:szCs w:val="28"/>
        </w:rPr>
      </w:pPr>
      <w:r w:rsidRPr="007B2F0A">
        <w:rPr>
          <w:b/>
          <w:bCs/>
          <w:sz w:val="28"/>
          <w:szCs w:val="28"/>
        </w:rPr>
        <w:lastRenderedPageBreak/>
        <w:t>Expanding Categories:</w:t>
      </w:r>
      <w:r w:rsidRPr="007B2F0A">
        <w:rPr>
          <w:sz w:val="28"/>
          <w:szCs w:val="28"/>
        </w:rPr>
        <w:t>Expanding product categories is a vital strategy to enhance the inclusivity and usability of the platform. By incorporating a broad range of high-demand and widely available categories, the application can accommodate the diverse offerings of artisans and the varied preferences of customers. This inclusive approach allows artisans to classify their products more accurately, increasing their visibility and accessibility to potential buyers. For customers, it ensures a more organized and efficient browsing experience, where they can easily find specific types of handmade products. Broadening the category structure also encourages the participation of artisans from different specialties, ultimately enriching the platform's content and better aligning with market demands.</w:t>
      </w:r>
    </w:p>
    <w:p w14:paraId="4F123708" w14:textId="77777777" w:rsidR="007B2F0A" w:rsidRDefault="007B2F0A" w:rsidP="007B2F0A">
      <w:pPr>
        <w:pStyle w:val="ListParagraph"/>
        <w:spacing w:before="240" w:after="240"/>
        <w:ind w:left="1080"/>
        <w:rPr>
          <w:sz w:val="28"/>
          <w:szCs w:val="28"/>
        </w:rPr>
      </w:pPr>
    </w:p>
    <w:p w14:paraId="48FDE098" w14:textId="7CFEF0AB" w:rsidR="007B2F0A" w:rsidRPr="007B2F0A" w:rsidRDefault="00EF140C" w:rsidP="00D46C1E">
      <w:pPr>
        <w:pStyle w:val="ListParagraph"/>
        <w:numPr>
          <w:ilvl w:val="0"/>
          <w:numId w:val="78"/>
        </w:numPr>
        <w:spacing w:before="240" w:after="240"/>
        <w:rPr>
          <w:sz w:val="28"/>
          <w:szCs w:val="28"/>
        </w:rPr>
      </w:pPr>
      <w:r w:rsidRPr="007B2F0A">
        <w:rPr>
          <w:rFonts w:ascii="Times New Roman" w:eastAsia="Times New Roman" w:hAnsi="Times New Roman" w:cs="Times New Roman"/>
          <w:b/>
          <w:bCs/>
          <w:sz w:val="28"/>
          <w:szCs w:val="28"/>
        </w:rPr>
        <w:t>Low Fees:</w:t>
      </w:r>
      <w:r w:rsidR="007B2F0A">
        <w:rPr>
          <w:rFonts w:ascii="Times New Roman" w:eastAsia="Times New Roman" w:hAnsi="Times New Roman" w:cs="Times New Roman"/>
          <w:b/>
          <w:bCs/>
          <w:sz w:val="28"/>
          <w:szCs w:val="28"/>
        </w:rPr>
        <w:t xml:space="preserve"> </w:t>
      </w:r>
      <w:r w:rsidRPr="007B2F0A">
        <w:rPr>
          <w:sz w:val="28"/>
          <w:szCs w:val="28"/>
        </w:rPr>
        <w:t>Implementing a low-fee structure is a strategic approach to attract and support artisans, particularly those who may be new to online selling or operate with limited financial resources. By charging only minimal fees on successfully sold products, the platform ensures that artisans are not burdened with upfront costs, encouraging broader participation. Offering the first year completely free of charge further lowers the barrier to entry, allowing artisans to explore the platform's features and build their customer base without financial pressure. This model fosters trust, promotes fairness, and enhances accessibility, ultimately contributing to the growth of a vibrant artisan community and supporting the plat</w:t>
      </w:r>
      <w:r w:rsidR="007B2F0A">
        <w:rPr>
          <w:sz w:val="28"/>
          <w:szCs w:val="28"/>
        </w:rPr>
        <w:t>form’s long-term sustainability</w:t>
      </w:r>
    </w:p>
    <w:p w14:paraId="2A7D752B" w14:textId="7F2C2273" w:rsidR="007B2F0A" w:rsidRPr="007B2F0A" w:rsidRDefault="007B2F0A" w:rsidP="007B2F0A">
      <w:pPr>
        <w:pStyle w:val="ListParagraph"/>
        <w:spacing w:before="240" w:after="240"/>
        <w:ind w:left="1080"/>
        <w:rPr>
          <w:sz w:val="28"/>
          <w:szCs w:val="28"/>
        </w:rPr>
      </w:pPr>
    </w:p>
    <w:p w14:paraId="5357BCA2" w14:textId="5471EC4A" w:rsidR="00EF140C" w:rsidRDefault="00EF140C" w:rsidP="00D46C1E">
      <w:pPr>
        <w:pStyle w:val="ListParagraph"/>
        <w:numPr>
          <w:ilvl w:val="0"/>
          <w:numId w:val="78"/>
        </w:numPr>
        <w:spacing w:before="240" w:after="240"/>
        <w:rPr>
          <w:sz w:val="28"/>
          <w:szCs w:val="28"/>
        </w:rPr>
      </w:pPr>
      <w:r w:rsidRPr="007B2F0A">
        <w:rPr>
          <w:b/>
          <w:bCs/>
          <w:sz w:val="28"/>
          <w:szCs w:val="28"/>
        </w:rPr>
        <w:lastRenderedPageBreak/>
        <w:t>Local Egyptian Application:</w:t>
      </w:r>
      <w:r w:rsidR="007B2F0A">
        <w:rPr>
          <w:b/>
          <w:bCs/>
          <w:sz w:val="28"/>
          <w:szCs w:val="28"/>
        </w:rPr>
        <w:t xml:space="preserve"> </w:t>
      </w:r>
      <w:r w:rsidRPr="007B2F0A">
        <w:rPr>
          <w:sz w:val="28"/>
          <w:szCs w:val="28"/>
        </w:rPr>
        <w:t>Designing the application with a strong local focus is essential to ensure its relevance and competitiveness within the Egyptian market. By tailoring the platform to meet the specific cultural, economic, and linguistic needs of Egyptian users, it becomes more accessible and relatable to both artisans and customers. Localized features—such as support for the Arabic language, region-specific payment and delivery options, and an emphasis on traditional Egyptian crafts—strengthen user engagement and trust. This localized approach also provides an advantage over foreign platforms that may not fully address the unique dynamics of the Egyptian handmade market. Ultimately, focusing on local relevance enhances the application's appeal, encourages national economic participation, and positions it as a leading platform for handmade products in Egypt.</w:t>
      </w:r>
    </w:p>
    <w:p w14:paraId="3182C2D4" w14:textId="77777777" w:rsidR="007B2F0A" w:rsidRDefault="007B2F0A" w:rsidP="007B2F0A">
      <w:pPr>
        <w:pStyle w:val="ListParagraph"/>
        <w:spacing w:before="240" w:after="240"/>
        <w:ind w:left="1080"/>
        <w:rPr>
          <w:sz w:val="28"/>
          <w:szCs w:val="28"/>
        </w:rPr>
      </w:pPr>
    </w:p>
    <w:p w14:paraId="3EE410E5" w14:textId="1330F0E9" w:rsidR="00AE7D4D" w:rsidRPr="007B2F0A" w:rsidRDefault="00EF140C" w:rsidP="00D46C1E">
      <w:pPr>
        <w:pStyle w:val="ListParagraph"/>
        <w:numPr>
          <w:ilvl w:val="0"/>
          <w:numId w:val="78"/>
        </w:numPr>
        <w:spacing w:before="240" w:after="240"/>
        <w:rPr>
          <w:sz w:val="28"/>
          <w:szCs w:val="28"/>
        </w:rPr>
      </w:pPr>
      <w:r w:rsidRPr="007B2F0A">
        <w:rPr>
          <w:b/>
          <w:bCs/>
          <w:sz w:val="28"/>
          <w:szCs w:val="28"/>
        </w:rPr>
        <w:t>Analytics and Reports for Artisans:</w:t>
      </w:r>
      <w:r w:rsidR="007B2F0A">
        <w:rPr>
          <w:b/>
          <w:bCs/>
          <w:sz w:val="28"/>
          <w:szCs w:val="28"/>
        </w:rPr>
        <w:t xml:space="preserve"> </w:t>
      </w:r>
      <w:r w:rsidRPr="007B2F0A">
        <w:rPr>
          <w:sz w:val="28"/>
          <w:szCs w:val="28"/>
        </w:rPr>
        <w:t xml:space="preserve">Providing artisans with access to analytics and reporting tools is essential for empowering them to monitor their business performance and identify areas for improvement. These tools can offer insights into key metrics such as sales trends, customer preferences, product views, and feedback ratings. By analyzing this data, artisans gain a clearer understanding of what strategies are effective and where adjustments are needed. This not only encourages data-driven decision-making but also supports continuous growth and skill development. Moreover, performance reports can motivate artisans to set goals, track progress, and stay engaged with their craft. Integrating these tools within the platform enhances the professionalization of artisan </w:t>
      </w:r>
      <w:r w:rsidRPr="007B2F0A">
        <w:rPr>
          <w:sz w:val="28"/>
          <w:szCs w:val="28"/>
        </w:rPr>
        <w:lastRenderedPageBreak/>
        <w:t>businesses and contributes to a more sustainable and competitive handmade economy.</w:t>
      </w:r>
    </w:p>
    <w:p w14:paraId="16FF6DA4" w14:textId="77777777" w:rsidR="00EF140C" w:rsidRPr="00F56D56" w:rsidRDefault="00EF140C" w:rsidP="006F35FF">
      <w:pPr>
        <w:pStyle w:val="Heading2"/>
      </w:pPr>
      <w:bookmarkStart w:id="167" w:name="_Toc1836176748"/>
      <w:bookmarkStart w:id="168" w:name="_Toc200374885"/>
      <w:bookmarkStart w:id="169" w:name="_Toc200377002"/>
      <w:bookmarkStart w:id="170" w:name="_Toc200379564"/>
      <w:bookmarkStart w:id="171" w:name="_Toc200379684"/>
      <w:bookmarkStart w:id="172" w:name="_Toc200380003"/>
      <w:bookmarkStart w:id="173" w:name="_Toc200380341"/>
      <w:bookmarkStart w:id="174" w:name="_Toc200381249"/>
      <w:bookmarkStart w:id="175" w:name="_Toc200381454"/>
      <w:bookmarkStart w:id="176" w:name="_Toc200506878"/>
      <w:r w:rsidRPr="00F56D56">
        <w:t>2.3.Summary:</w:t>
      </w:r>
      <w:bookmarkEnd w:id="167"/>
      <w:bookmarkEnd w:id="168"/>
      <w:bookmarkEnd w:id="169"/>
      <w:bookmarkEnd w:id="170"/>
      <w:bookmarkEnd w:id="171"/>
      <w:bookmarkEnd w:id="172"/>
      <w:bookmarkEnd w:id="173"/>
      <w:bookmarkEnd w:id="174"/>
      <w:bookmarkEnd w:id="175"/>
      <w:bookmarkEnd w:id="176"/>
    </w:p>
    <w:p w14:paraId="601DF4F5" w14:textId="77777777" w:rsidR="00EF140C" w:rsidRPr="00F56D56" w:rsidRDefault="00EF140C" w:rsidP="00EF140C">
      <w:pPr>
        <w:spacing w:before="240" w:after="240"/>
        <w:rPr>
          <w:sz w:val="28"/>
          <w:szCs w:val="28"/>
        </w:rPr>
      </w:pPr>
      <w:r w:rsidRPr="00F56D56">
        <w:rPr>
          <w:rFonts w:ascii="Times New Roman" w:eastAsia="Times New Roman" w:hAnsi="Times New Roman" w:cs="Times New Roman"/>
          <w:sz w:val="28"/>
          <w:szCs w:val="28"/>
        </w:rPr>
        <w:t>Current platforms supporting handmade products, such as Etsy, Handmade at Amazon, Herafy, and others, offer valuable services for artisans but face several limitations. These include high fees, limited product categories, lack of accurate artisan verification, absence of tools for performance tracking, and insufficient local focus, particularly within the Egyptian market. Moreover, many platforms fail to guarantee product authenticity or provide seamless user experiences tailored to both artisans and customers.</w:t>
      </w:r>
    </w:p>
    <w:p w14:paraId="784B46AC" w14:textId="77777777" w:rsidR="00EF140C" w:rsidRDefault="00EF140C" w:rsidP="00EF140C">
      <w:pPr>
        <w:spacing w:before="240" w:after="240"/>
        <w:rPr>
          <w:rFonts w:ascii="Times New Roman" w:eastAsia="Times New Roman" w:hAnsi="Times New Roman" w:cs="Times New Roman"/>
          <w:sz w:val="28"/>
          <w:szCs w:val="28"/>
        </w:rPr>
      </w:pPr>
      <w:r w:rsidRPr="00F56D56">
        <w:rPr>
          <w:rFonts w:ascii="Times New Roman" w:eastAsia="Times New Roman" w:hAnsi="Times New Roman" w:cs="Times New Roman"/>
          <w:sz w:val="28"/>
          <w:szCs w:val="28"/>
        </w:rPr>
        <w:t>To address these gaps, this project proposes the development of a locally focused Egyptian mobile application designed specifically for artisans. The platform ensures product authenticity using deep learning algorithms to differentiate handmade products from manufactured ones. It collects verified information from users through national ID integration to increase trust and transaction safety. Additionally, it expands product categories, offers in-app analytics and reports for artisans, and charges low fees—with the first year being completely free. The user interface is designed to be intuitive, clear, and suitable for all user levels. By prioritizing local culture and needs, this solution aims to empower Egyptian artisans, strengthen customer trust, and promote sustainable engagement in the handmade industry.</w:t>
      </w:r>
    </w:p>
    <w:p w14:paraId="3A56D9BA" w14:textId="461FCA81" w:rsidR="00B74E3A" w:rsidRDefault="00B74E3A" w:rsidP="009D6708"/>
    <w:p w14:paraId="6B7AC7E5" w14:textId="552D319B" w:rsidR="002752BB" w:rsidRDefault="0045358C" w:rsidP="0045358C">
      <w:pPr>
        <w:rPr>
          <w:rtl/>
        </w:rPr>
      </w:pPr>
      <w:r>
        <w:tab/>
      </w:r>
    </w:p>
    <w:p w14:paraId="41D4F108" w14:textId="0F176299" w:rsidR="00140347" w:rsidRDefault="00140347" w:rsidP="0045358C">
      <w:pPr>
        <w:rPr>
          <w:rtl/>
        </w:rPr>
      </w:pPr>
    </w:p>
    <w:p w14:paraId="0F2E38F7" w14:textId="11BC03AB" w:rsidR="004A6E91" w:rsidRDefault="004A6E91" w:rsidP="0045358C">
      <w:pPr>
        <w:rPr>
          <w:rtl/>
        </w:rPr>
      </w:pPr>
    </w:p>
    <w:p w14:paraId="74E58199" w14:textId="77777777" w:rsidR="004A6E91" w:rsidRDefault="004A6E91" w:rsidP="0045358C">
      <w:pPr>
        <w:rPr>
          <w:rtl/>
        </w:rPr>
      </w:pPr>
    </w:p>
    <w:p w14:paraId="754CD357" w14:textId="248EC02F" w:rsidR="009B3B80" w:rsidRDefault="009B3B80" w:rsidP="0045358C"/>
    <w:p w14:paraId="066CDE60" w14:textId="481512B0" w:rsidR="00EF140C" w:rsidRPr="009B3B80" w:rsidRDefault="00B74E3A" w:rsidP="00EF140C">
      <w:pPr>
        <w:pStyle w:val="Heading1"/>
        <w:jc w:val="center"/>
        <w:rPr>
          <w:color w:val="0070C0"/>
          <w:sz w:val="96"/>
          <w:szCs w:val="96"/>
        </w:rPr>
      </w:pPr>
      <w:bookmarkStart w:id="177" w:name="_Toc200506879"/>
      <w:r w:rsidRPr="009B3B80">
        <w:rPr>
          <w:noProof/>
        </w:rPr>
        <mc:AlternateContent>
          <mc:Choice Requires="wpg">
            <w:drawing>
              <wp:anchor distT="0" distB="0" distL="114300" distR="114300" simplePos="0" relativeHeight="252984832" behindDoc="1" locked="0" layoutInCell="1" allowOverlap="1" wp14:anchorId="3D6358C6" wp14:editId="06D82237">
                <wp:simplePos x="0" y="0"/>
                <wp:positionH relativeFrom="margin">
                  <wp:align>center</wp:align>
                </wp:positionH>
                <wp:positionV relativeFrom="page">
                  <wp:align>center</wp:align>
                </wp:positionV>
                <wp:extent cx="6864824" cy="9123528"/>
                <wp:effectExtent l="0" t="0" r="2540" b="635"/>
                <wp:wrapNone/>
                <wp:docPr id="1406107243"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844286077" name="Rectangle 844286077"/>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5697235" name="Rectangle 157569723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19ACFCA" w14:textId="77777777" w:rsidR="005320BB" w:rsidRDefault="005320BB" w:rsidP="00EF140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347190931" name="Text Box 1347190931"/>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514035944"/>
                                <w:showingPlcHdr/>
                                <w:dataBinding w:prefixMappings="xmlns:ns0='http://purl.org/dc/elements/1.1/' xmlns:ns1='http://schemas.openxmlformats.org/package/2006/metadata/core-properties' " w:xpath="/ns1:coreProperties[1]/ns0:title[1]" w:storeItemID="{6C3C8BC8-F283-45AE-878A-BAB7291924A1}"/>
                                <w:text/>
                              </w:sdtPr>
                              <w:sdtEndPr/>
                              <w:sdtContent>
                                <w:p w14:paraId="3B224BA1"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D6358C6" id="_x0000_s1034" style="position:absolute;left:0;text-align:left;margin-left:0;margin-top:0;width:540.55pt;height:718.4pt;z-index:-250331648;mso-width-percent:882;mso-height-percent:909;mso-position-horizontal:center;mso-position-horizontal-relative:margin;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">
                <v:rect id="Rectangle 844286077" o:spid="_x0000_s1035"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" fillcolor="#4472c4 [3204]" stroked="f" strokeweight="1pt"/>
                <v:rect id="Rectangle 1575697235" o:spid="_x0000_s1036"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" fillcolor="#4472c4 [3204]" stroked="f" strokeweight="1pt">
                  <v:textbox inset="36pt,57.6pt,36pt,36pt">
                    <w:txbxContent>
                      <w:p w14:paraId="519ACFCA" w14:textId="77777777" w:rsidR="005320BB" w:rsidRDefault="005320BB" w:rsidP="00EF140C">
                        <w:pPr>
                          <w:pStyle w:val="NoSpacing"/>
                          <w:spacing w:before="120"/>
                          <w:jc w:val="center"/>
                          <w:rPr>
                            <w:color w:val="FFFFFF" w:themeColor="background1"/>
                          </w:rPr>
                        </w:pPr>
                      </w:p>
                    </w:txbxContent>
                  </v:textbox>
                </v:rect>
                <v:shape id="Text Box 1347190931" o:spid="_x0000_s1037"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514035944"/>
                          <w:showingPlcHdr/>
                          <w:dataBinding w:prefixMappings="xmlns:ns0='http://purl.org/dc/elements/1.1/' xmlns:ns1='http://schemas.openxmlformats.org/package/2006/metadata/core-properties' " w:xpath="/ns1:coreProperties[1]/ns0:title[1]" w:storeItemID="{6C3C8BC8-F283-45AE-878A-BAB7291924A1}"/>
                          <w:text/>
                        </w:sdtPr>
                        <w:sdtEndPr/>
                        <w:sdtContent>
                          <w:p w14:paraId="3B224BA1"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v:textbox>
                </v:shape>
                <w10:wrap anchorx="margin" anchory="page"/>
              </v:group>
            </w:pict>
          </mc:Fallback>
        </mc:AlternateContent>
      </w:r>
      <w:r w:rsidR="00EF140C" w:rsidRPr="009B3B80">
        <w:rPr>
          <w:color w:val="0070C0"/>
          <w:sz w:val="96"/>
          <w:szCs w:val="96"/>
        </w:rPr>
        <w:t>Chapter 3</w:t>
      </w:r>
      <w:bookmarkEnd w:id="177"/>
    </w:p>
    <w:p w14:paraId="199BC81E" w14:textId="77777777" w:rsidR="00EF140C" w:rsidRPr="00B45BFB" w:rsidRDefault="00EF140C" w:rsidP="00EF140C">
      <w:pPr>
        <w:jc w:val="center"/>
        <w:rPr>
          <w:b/>
          <w:bCs/>
          <w:sz w:val="48"/>
          <w:szCs w:val="48"/>
        </w:rPr>
      </w:pPr>
      <w:r w:rsidRPr="00B45BFB">
        <w:rPr>
          <w:b/>
          <w:bCs/>
          <w:color w:val="0070C0"/>
          <w:sz w:val="48"/>
          <w:szCs w:val="48"/>
        </w:rPr>
        <w:t>Proposed system</w:t>
      </w:r>
    </w:p>
    <w:p w14:paraId="0858E611" w14:textId="77777777" w:rsidR="00EF140C" w:rsidRDefault="00EF140C" w:rsidP="00EF140C"/>
    <w:p w14:paraId="557ED25F" w14:textId="77777777" w:rsidR="00EF140C" w:rsidRDefault="00EF140C" w:rsidP="00EF140C"/>
    <w:p w14:paraId="7D596930" w14:textId="77777777" w:rsidR="00EF140C" w:rsidRDefault="00EF140C" w:rsidP="00EF140C"/>
    <w:p w14:paraId="6A255F1B" w14:textId="77777777" w:rsidR="00EF140C" w:rsidRDefault="00EF140C" w:rsidP="00EF140C"/>
    <w:p w14:paraId="36BE74A3" w14:textId="77777777" w:rsidR="00EF140C" w:rsidRDefault="00EF140C" w:rsidP="00EF140C"/>
    <w:p w14:paraId="438D6549" w14:textId="77777777" w:rsidR="00EF140C" w:rsidRDefault="00EF140C" w:rsidP="00EF140C"/>
    <w:p w14:paraId="227373B8" w14:textId="77777777" w:rsidR="00EF140C" w:rsidRDefault="00EF140C" w:rsidP="00EF140C"/>
    <w:p w14:paraId="422B1749" w14:textId="77777777" w:rsidR="00EF140C" w:rsidRDefault="00EF140C" w:rsidP="00EF140C"/>
    <w:p w14:paraId="0A292344" w14:textId="77777777" w:rsidR="00EF140C" w:rsidRDefault="00EF140C" w:rsidP="00EF140C"/>
    <w:p w14:paraId="673A8FB6" w14:textId="77777777" w:rsidR="00EF140C" w:rsidRDefault="00EF140C" w:rsidP="00EF140C"/>
    <w:p w14:paraId="4CA8392B" w14:textId="3ABA436E" w:rsidR="00EF140C" w:rsidRDefault="00EF140C" w:rsidP="00EF140C"/>
    <w:p w14:paraId="16B9ACF4" w14:textId="77777777" w:rsidR="00B74E3A" w:rsidRDefault="00B74E3A" w:rsidP="00EF140C"/>
    <w:p w14:paraId="6CA610B8" w14:textId="77777777" w:rsidR="00EF140C" w:rsidRDefault="00EF140C" w:rsidP="00EF140C"/>
    <w:p w14:paraId="5ABC49C6" w14:textId="080F6BF4" w:rsidR="00EF140C" w:rsidRPr="009A30AE" w:rsidRDefault="00EF140C" w:rsidP="00EF140C"/>
    <w:p w14:paraId="04672200" w14:textId="645DBC8C" w:rsidR="00EF140C" w:rsidRPr="00AE7D4D" w:rsidRDefault="00EF140C" w:rsidP="006F35FF">
      <w:pPr>
        <w:pStyle w:val="Heading2"/>
      </w:pPr>
      <w:bookmarkStart w:id="178" w:name="_Toc200377005"/>
      <w:bookmarkStart w:id="179" w:name="_Toc200379567"/>
      <w:bookmarkStart w:id="180" w:name="_Toc200379687"/>
      <w:bookmarkStart w:id="181" w:name="_Toc200380006"/>
      <w:bookmarkStart w:id="182" w:name="_Toc200380344"/>
      <w:bookmarkStart w:id="183" w:name="_Toc200381252"/>
      <w:bookmarkStart w:id="184" w:name="_Toc200381457"/>
      <w:bookmarkStart w:id="185" w:name="_Toc200506880"/>
      <w:r w:rsidRPr="00AE7D4D">
        <w:lastRenderedPageBreak/>
        <w:t>3.1.Approach used to solve the problem</w:t>
      </w:r>
      <w:bookmarkEnd w:id="178"/>
      <w:bookmarkEnd w:id="179"/>
      <w:bookmarkEnd w:id="180"/>
      <w:bookmarkEnd w:id="181"/>
      <w:bookmarkEnd w:id="182"/>
      <w:bookmarkEnd w:id="183"/>
      <w:bookmarkEnd w:id="184"/>
      <w:bookmarkEnd w:id="185"/>
    </w:p>
    <w:p w14:paraId="47FC02E2" w14:textId="444F4C76" w:rsidR="001C237A" w:rsidRDefault="001C237A" w:rsidP="00B16E58">
      <w:pPr>
        <w:rPr>
          <w:rFonts w:cstheme="majorBidi"/>
          <w:sz w:val="28"/>
          <w:szCs w:val="28"/>
          <w:rtl/>
        </w:rPr>
      </w:pPr>
      <w:r w:rsidRPr="00AE7D4D">
        <w:rPr>
          <w:rFonts w:cstheme="majorBidi"/>
          <w:sz w:val="28"/>
          <w:szCs w:val="28"/>
        </w:rPr>
        <w:t>The proposed system is a digital platform designed to connect artisans with clients through a smart, user-friendly mobile application. It addresses key challenges in the handmade product market by providing a structured, technology-driven solution. Below, I’ll break down the approach, explain the problems it solves, and elaborate on how the system works in more detail, as requested.</w:t>
      </w:r>
    </w:p>
    <w:p w14:paraId="313515DF" w14:textId="77777777" w:rsidR="00427B63" w:rsidRPr="00AE7D4D" w:rsidRDefault="00427B63" w:rsidP="00B16E58">
      <w:pPr>
        <w:rPr>
          <w:rFonts w:cstheme="majorBidi"/>
          <w:sz w:val="28"/>
          <w:szCs w:val="28"/>
        </w:rPr>
      </w:pPr>
    </w:p>
    <w:p w14:paraId="2A076F9F" w14:textId="77777777" w:rsidR="001C237A" w:rsidRPr="00427B63" w:rsidRDefault="001C237A" w:rsidP="00B16E58">
      <w:pPr>
        <w:rPr>
          <w:rFonts w:cstheme="majorBidi"/>
          <w:b/>
          <w:bCs/>
          <w:sz w:val="30"/>
          <w:szCs w:val="30"/>
        </w:rPr>
      </w:pPr>
      <w:r w:rsidRPr="00427B63">
        <w:rPr>
          <w:rFonts w:cstheme="majorBidi"/>
          <w:b/>
          <w:bCs/>
          <w:sz w:val="30"/>
          <w:szCs w:val="30"/>
        </w:rPr>
        <w:t>Problems Addressed</w:t>
      </w:r>
    </w:p>
    <w:p w14:paraId="32141D7D" w14:textId="0BF52891" w:rsidR="001C237A" w:rsidRPr="00AE7D4D" w:rsidRDefault="001C237A" w:rsidP="00B16E58">
      <w:pPr>
        <w:rPr>
          <w:rFonts w:cstheme="majorBidi"/>
          <w:sz w:val="28"/>
          <w:szCs w:val="28"/>
        </w:rPr>
      </w:pPr>
      <w:r w:rsidRPr="00AE7D4D">
        <w:rPr>
          <w:rFonts w:cstheme="majorBidi"/>
          <w:sz w:val="28"/>
          <w:szCs w:val="28"/>
        </w:rPr>
        <w:t>The system tackles four main issues in the handmade product commercialization space:</w:t>
      </w:r>
    </w:p>
    <w:p w14:paraId="48BC072C" w14:textId="4F5AB88D" w:rsidR="001C237A" w:rsidRPr="00427B63" w:rsidRDefault="001C237A" w:rsidP="00D46C1E">
      <w:pPr>
        <w:pStyle w:val="ListParagraph"/>
        <w:numPr>
          <w:ilvl w:val="0"/>
          <w:numId w:val="82"/>
        </w:numPr>
        <w:rPr>
          <w:rFonts w:cstheme="majorBidi"/>
          <w:b/>
          <w:bCs/>
          <w:sz w:val="28"/>
          <w:szCs w:val="28"/>
        </w:rPr>
      </w:pPr>
      <w:r w:rsidRPr="00427B63">
        <w:rPr>
          <w:rFonts w:cstheme="majorBidi"/>
          <w:b/>
          <w:bCs/>
          <w:sz w:val="28"/>
          <w:szCs w:val="28"/>
        </w:rPr>
        <w:t>Lack of Exposure for Artisans:</w:t>
      </w:r>
    </w:p>
    <w:p w14:paraId="706BF6C0" w14:textId="12E74A8A" w:rsidR="001C237A" w:rsidRPr="0074292E" w:rsidRDefault="001C237A" w:rsidP="0074292E">
      <w:pPr>
        <w:ind w:left="720"/>
        <w:rPr>
          <w:rFonts w:cstheme="majorBidi"/>
          <w:sz w:val="28"/>
          <w:szCs w:val="28"/>
        </w:rPr>
      </w:pPr>
      <w:r w:rsidRPr="0074292E">
        <w:rPr>
          <w:rFonts w:cstheme="majorBidi"/>
          <w:sz w:val="28"/>
          <w:szCs w:val="28"/>
        </w:rPr>
        <w:t>Many artisans, especially in rural or underserved areas, struggle to reach a broader audience due to limited access to digital marketplaces or marketing resources.</w:t>
      </w:r>
    </w:p>
    <w:p w14:paraId="306B5479" w14:textId="766D3377" w:rsidR="001C237A" w:rsidRDefault="001C237A" w:rsidP="0074292E">
      <w:pPr>
        <w:ind w:left="720"/>
        <w:rPr>
          <w:rFonts w:cstheme="majorBidi"/>
          <w:sz w:val="28"/>
          <w:szCs w:val="28"/>
          <w:rtl/>
        </w:rPr>
      </w:pPr>
      <w:r w:rsidRPr="0074292E">
        <w:rPr>
          <w:rFonts w:cstheme="majorBidi"/>
          <w:sz w:val="28"/>
          <w:szCs w:val="28"/>
        </w:rPr>
        <w:t>Traditional methods like local markets or word-of-mouth restrict their customer base, limiting their income potential.</w:t>
      </w:r>
    </w:p>
    <w:p w14:paraId="565C5071" w14:textId="77777777" w:rsidR="0074292E" w:rsidRPr="0074292E" w:rsidRDefault="0074292E" w:rsidP="0074292E">
      <w:pPr>
        <w:ind w:left="720"/>
        <w:rPr>
          <w:rFonts w:cstheme="majorBidi"/>
          <w:sz w:val="28"/>
          <w:szCs w:val="28"/>
        </w:rPr>
      </w:pPr>
    </w:p>
    <w:p w14:paraId="2094833F" w14:textId="3FBE21A7" w:rsidR="001C237A" w:rsidRPr="00427B63" w:rsidRDefault="001C237A" w:rsidP="00D46C1E">
      <w:pPr>
        <w:pStyle w:val="ListParagraph"/>
        <w:numPr>
          <w:ilvl w:val="0"/>
          <w:numId w:val="82"/>
        </w:numPr>
        <w:rPr>
          <w:rFonts w:cstheme="majorBidi"/>
          <w:b/>
          <w:bCs/>
          <w:sz w:val="28"/>
          <w:szCs w:val="28"/>
        </w:rPr>
      </w:pPr>
      <w:r w:rsidRPr="00427B63">
        <w:rPr>
          <w:rFonts w:cstheme="majorBidi"/>
          <w:b/>
          <w:bCs/>
          <w:sz w:val="28"/>
          <w:szCs w:val="28"/>
        </w:rPr>
        <w:t>Client Uncertainty in Product Authenticity:</w:t>
      </w:r>
    </w:p>
    <w:p w14:paraId="7C7BC0D4" w14:textId="03FAE6C3" w:rsidR="001C237A" w:rsidRPr="0074292E" w:rsidRDefault="001C237A" w:rsidP="0074292E">
      <w:pPr>
        <w:ind w:left="720"/>
        <w:rPr>
          <w:rFonts w:cstheme="majorBidi"/>
          <w:sz w:val="28"/>
          <w:szCs w:val="28"/>
        </w:rPr>
      </w:pPr>
      <w:r w:rsidRPr="0074292E">
        <w:rPr>
          <w:rFonts w:cstheme="majorBidi"/>
          <w:sz w:val="28"/>
          <w:szCs w:val="28"/>
        </w:rPr>
        <w:t>Clients often hesitate to purchase handmade products online because they cannot verify whether the items are genuinely handmade or mass-produced by machines.</w:t>
      </w:r>
    </w:p>
    <w:p w14:paraId="79C583FC" w14:textId="738F3450" w:rsidR="001C237A" w:rsidRPr="00AE7D4D" w:rsidRDefault="001C237A" w:rsidP="00CF110D">
      <w:pPr>
        <w:ind w:left="720"/>
        <w:rPr>
          <w:rFonts w:cstheme="majorBidi"/>
          <w:sz w:val="28"/>
          <w:szCs w:val="28"/>
        </w:rPr>
      </w:pPr>
      <w:r w:rsidRPr="0074292E">
        <w:rPr>
          <w:rFonts w:cstheme="majorBidi"/>
          <w:sz w:val="28"/>
          <w:szCs w:val="28"/>
        </w:rPr>
        <w:t>This lack of trust discourages purchases and affects the reputation of authentic artisans.</w:t>
      </w:r>
    </w:p>
    <w:p w14:paraId="29654B17" w14:textId="78C5EAA0" w:rsidR="001C237A" w:rsidRPr="00427B63" w:rsidRDefault="001C237A" w:rsidP="00D46C1E">
      <w:pPr>
        <w:pStyle w:val="ListParagraph"/>
        <w:numPr>
          <w:ilvl w:val="0"/>
          <w:numId w:val="82"/>
        </w:numPr>
        <w:rPr>
          <w:rFonts w:cstheme="majorBidi"/>
          <w:b/>
          <w:bCs/>
          <w:sz w:val="28"/>
          <w:szCs w:val="28"/>
        </w:rPr>
      </w:pPr>
      <w:r w:rsidRPr="00427B63">
        <w:rPr>
          <w:rFonts w:cstheme="majorBidi"/>
          <w:b/>
          <w:bCs/>
          <w:sz w:val="28"/>
          <w:szCs w:val="28"/>
        </w:rPr>
        <w:lastRenderedPageBreak/>
        <w:t>No Automation in Product Verification:</w:t>
      </w:r>
    </w:p>
    <w:p w14:paraId="2DFE849A" w14:textId="4D42CE87" w:rsidR="001C237A" w:rsidRPr="00CF110D" w:rsidRDefault="001C237A" w:rsidP="00CF110D">
      <w:pPr>
        <w:ind w:left="720"/>
        <w:rPr>
          <w:rFonts w:cstheme="majorBidi"/>
          <w:sz w:val="28"/>
          <w:szCs w:val="28"/>
        </w:rPr>
      </w:pPr>
      <w:r w:rsidRPr="00CF110D">
        <w:rPr>
          <w:rFonts w:cstheme="majorBidi"/>
          <w:sz w:val="28"/>
          <w:szCs w:val="28"/>
        </w:rPr>
        <w:t>Existing platforms often rely on manual checks or user reports to verify product authenticity, which is time-consuming, prone to errors, and unscalable.</w:t>
      </w:r>
    </w:p>
    <w:p w14:paraId="03577512" w14:textId="29CC19E9" w:rsidR="00CF110D" w:rsidRDefault="001C237A" w:rsidP="003D0DED">
      <w:pPr>
        <w:ind w:left="720"/>
        <w:rPr>
          <w:rFonts w:cstheme="majorBidi"/>
          <w:sz w:val="28"/>
          <w:szCs w:val="28"/>
          <w:rtl/>
        </w:rPr>
      </w:pPr>
      <w:r w:rsidRPr="00CF110D">
        <w:rPr>
          <w:rFonts w:cstheme="majorBidi"/>
          <w:sz w:val="28"/>
          <w:szCs w:val="28"/>
        </w:rPr>
        <w:t>Without automated systems, ensuring consistent quality and authenticity is challenging.</w:t>
      </w:r>
    </w:p>
    <w:p w14:paraId="160AC75B" w14:textId="77777777" w:rsidR="003D0DED" w:rsidRPr="00CF110D" w:rsidRDefault="003D0DED" w:rsidP="003D0DED">
      <w:pPr>
        <w:ind w:left="720"/>
        <w:rPr>
          <w:rFonts w:cstheme="majorBidi"/>
          <w:sz w:val="28"/>
          <w:szCs w:val="28"/>
        </w:rPr>
      </w:pPr>
    </w:p>
    <w:p w14:paraId="08DF71BD" w14:textId="0DE54B90" w:rsidR="001C237A" w:rsidRPr="00427B63" w:rsidRDefault="001C237A" w:rsidP="00D46C1E">
      <w:pPr>
        <w:pStyle w:val="ListParagraph"/>
        <w:numPr>
          <w:ilvl w:val="0"/>
          <w:numId w:val="82"/>
        </w:numPr>
        <w:rPr>
          <w:rFonts w:cstheme="majorBidi"/>
          <w:b/>
          <w:bCs/>
          <w:sz w:val="28"/>
          <w:szCs w:val="28"/>
        </w:rPr>
      </w:pPr>
      <w:r w:rsidRPr="00427B63">
        <w:rPr>
          <w:rFonts w:cstheme="majorBidi"/>
          <w:b/>
          <w:bCs/>
          <w:sz w:val="28"/>
          <w:szCs w:val="28"/>
        </w:rPr>
        <w:t>Absence of Administrative Control:</w:t>
      </w:r>
    </w:p>
    <w:p w14:paraId="7F1B080B" w14:textId="1C59D7EB" w:rsidR="001C237A" w:rsidRPr="00CF110D" w:rsidRDefault="001C237A" w:rsidP="00CF110D">
      <w:pPr>
        <w:ind w:left="720"/>
        <w:rPr>
          <w:rFonts w:cstheme="majorBidi"/>
          <w:sz w:val="28"/>
          <w:szCs w:val="28"/>
        </w:rPr>
      </w:pPr>
      <w:r w:rsidRPr="00CF110D">
        <w:rPr>
          <w:rFonts w:cstheme="majorBidi"/>
          <w:sz w:val="28"/>
          <w:szCs w:val="28"/>
        </w:rPr>
        <w:t>Many platforms lack robust administrative tools to manage users, resolve disputes, or enforce policies.</w:t>
      </w:r>
    </w:p>
    <w:p w14:paraId="549F32AF" w14:textId="017EAEFC" w:rsidR="001C237A" w:rsidRDefault="001C237A" w:rsidP="00CF110D">
      <w:pPr>
        <w:ind w:left="720"/>
        <w:rPr>
          <w:rFonts w:cstheme="majorBidi"/>
          <w:sz w:val="28"/>
          <w:szCs w:val="28"/>
          <w:rtl/>
        </w:rPr>
      </w:pPr>
      <w:r w:rsidRPr="00CF110D">
        <w:rPr>
          <w:rFonts w:cstheme="majorBidi"/>
          <w:sz w:val="28"/>
          <w:szCs w:val="28"/>
        </w:rPr>
        <w:t>This leads to issues like fraudulent listings, unresolved complaints, or inconsistent user experiences.</w:t>
      </w:r>
    </w:p>
    <w:p w14:paraId="740BA6CD" w14:textId="77777777" w:rsidR="00CF110D" w:rsidRPr="00CF110D" w:rsidRDefault="00CF110D" w:rsidP="00CF110D">
      <w:pPr>
        <w:ind w:left="720"/>
        <w:rPr>
          <w:rFonts w:cstheme="majorBidi"/>
          <w:sz w:val="28"/>
          <w:szCs w:val="28"/>
        </w:rPr>
      </w:pPr>
    </w:p>
    <w:p w14:paraId="7A685503" w14:textId="77777777" w:rsidR="001C237A" w:rsidRPr="00CF110D" w:rsidRDefault="001C237A" w:rsidP="00B16E58">
      <w:pPr>
        <w:jc w:val="left"/>
        <w:rPr>
          <w:rFonts w:cstheme="majorBidi"/>
          <w:b/>
          <w:bCs/>
          <w:sz w:val="30"/>
          <w:szCs w:val="30"/>
        </w:rPr>
      </w:pPr>
      <w:r w:rsidRPr="00CF110D">
        <w:rPr>
          <w:rFonts w:cstheme="majorBidi"/>
          <w:b/>
          <w:bCs/>
          <w:sz w:val="30"/>
          <w:szCs w:val="30"/>
        </w:rPr>
        <w:t>Proposed Solution</w:t>
      </w:r>
    </w:p>
    <w:p w14:paraId="7BBE52BB" w14:textId="4FBD424F" w:rsidR="001C237A" w:rsidRPr="00AE7D4D" w:rsidRDefault="001C237A" w:rsidP="004E367D">
      <w:pPr>
        <w:rPr>
          <w:rFonts w:cstheme="majorBidi"/>
          <w:sz w:val="28"/>
          <w:szCs w:val="28"/>
        </w:rPr>
      </w:pPr>
      <w:r w:rsidRPr="00AE7D4D">
        <w:rPr>
          <w:rFonts w:cstheme="majorBidi"/>
          <w:sz w:val="28"/>
          <w:szCs w:val="28"/>
        </w:rPr>
        <w:t>The system introduces a comprehensive mobile application that integrates artisans, clients, and administrators into a single ecosystem. It leverages modern technologies, including machine learning, to streamline operations and enhance trust. Here’s a detailed explanation of how it works:</w:t>
      </w:r>
    </w:p>
    <w:p w14:paraId="4F78CE69" w14:textId="176B9125" w:rsidR="001C237A" w:rsidRPr="00842E62" w:rsidRDefault="001C237A" w:rsidP="00D46C1E">
      <w:pPr>
        <w:pStyle w:val="ListParagraph"/>
        <w:numPr>
          <w:ilvl w:val="0"/>
          <w:numId w:val="82"/>
        </w:numPr>
        <w:jc w:val="left"/>
        <w:rPr>
          <w:rFonts w:cstheme="majorBidi"/>
          <w:b/>
          <w:bCs/>
          <w:sz w:val="28"/>
          <w:szCs w:val="28"/>
        </w:rPr>
      </w:pPr>
      <w:r w:rsidRPr="00842E62">
        <w:rPr>
          <w:rFonts w:cstheme="majorBidi"/>
          <w:b/>
          <w:bCs/>
          <w:sz w:val="28"/>
          <w:szCs w:val="28"/>
        </w:rPr>
        <w:t>Artisan Features:</w:t>
      </w:r>
    </w:p>
    <w:p w14:paraId="6893835C" w14:textId="1520BFB4" w:rsidR="001C237A" w:rsidRPr="00842E62" w:rsidRDefault="001C237A" w:rsidP="004E367D">
      <w:pPr>
        <w:ind w:left="720"/>
        <w:rPr>
          <w:rFonts w:cstheme="majorBidi"/>
          <w:sz w:val="28"/>
          <w:szCs w:val="28"/>
        </w:rPr>
      </w:pPr>
      <w:r w:rsidRPr="00842E62">
        <w:rPr>
          <w:rFonts w:cstheme="majorBidi"/>
          <w:sz w:val="28"/>
          <w:szCs w:val="28"/>
        </w:rPr>
        <w:t>Registration: Artisans create profiles by providing details such as their skills, location, and portfolio. This ensures only verified artisans can join the platform.</w:t>
      </w:r>
    </w:p>
    <w:p w14:paraId="7E234BDE" w14:textId="5F32EA0E" w:rsidR="001C237A" w:rsidRPr="00842E62" w:rsidRDefault="001C237A" w:rsidP="004E367D">
      <w:pPr>
        <w:ind w:left="720"/>
        <w:rPr>
          <w:rFonts w:cstheme="majorBidi"/>
          <w:sz w:val="28"/>
          <w:szCs w:val="28"/>
        </w:rPr>
      </w:pPr>
      <w:r w:rsidRPr="00842E62">
        <w:rPr>
          <w:rFonts w:cstheme="majorBidi"/>
          <w:sz w:val="28"/>
          <w:szCs w:val="28"/>
        </w:rPr>
        <w:lastRenderedPageBreak/>
        <w:t>Product Management: Artisans can upload product details, including images, descriptions, prices, and materials used. They can edit or remove listings as needed.</w:t>
      </w:r>
    </w:p>
    <w:p w14:paraId="2B226F9F" w14:textId="2124B2F7" w:rsidR="001C237A" w:rsidRPr="00842E62" w:rsidRDefault="001C237A" w:rsidP="004E367D">
      <w:pPr>
        <w:ind w:left="720"/>
        <w:rPr>
          <w:rFonts w:cstheme="majorBidi"/>
          <w:sz w:val="28"/>
          <w:szCs w:val="28"/>
        </w:rPr>
      </w:pPr>
      <w:r w:rsidRPr="00842E62">
        <w:rPr>
          <w:rFonts w:cstheme="majorBidi"/>
          <w:sz w:val="28"/>
          <w:szCs w:val="28"/>
        </w:rPr>
        <w:t>Visibility: The platform promotes artisans’ products through a searchable catalog, giving them exposure to a global audience. Features like personalized recommendations and trending sections further boost visibility.</w:t>
      </w:r>
    </w:p>
    <w:p w14:paraId="02AB366F" w14:textId="745B28D8" w:rsidR="001C237A" w:rsidRDefault="001C237A" w:rsidP="004E367D">
      <w:pPr>
        <w:ind w:left="720"/>
        <w:rPr>
          <w:rFonts w:cstheme="majorBidi"/>
          <w:sz w:val="28"/>
          <w:szCs w:val="28"/>
          <w:rtl/>
        </w:rPr>
      </w:pPr>
      <w:r w:rsidRPr="00842E62">
        <w:rPr>
          <w:rFonts w:cstheme="majorBidi"/>
          <w:sz w:val="28"/>
          <w:szCs w:val="28"/>
        </w:rPr>
        <w:t>Order Management: Artisans receive and manage client orders directly through the app, with tools to track production and shipping.</w:t>
      </w:r>
    </w:p>
    <w:p w14:paraId="683AC972" w14:textId="77777777" w:rsidR="004E367D" w:rsidRPr="00842E62" w:rsidRDefault="004E367D" w:rsidP="004E367D">
      <w:pPr>
        <w:ind w:left="720"/>
        <w:rPr>
          <w:rFonts w:cstheme="majorBidi"/>
          <w:sz w:val="28"/>
          <w:szCs w:val="28"/>
        </w:rPr>
      </w:pPr>
    </w:p>
    <w:p w14:paraId="7D53F200" w14:textId="6453813D" w:rsidR="001C237A" w:rsidRPr="00842E62" w:rsidRDefault="001C237A" w:rsidP="00D46C1E">
      <w:pPr>
        <w:pStyle w:val="ListParagraph"/>
        <w:numPr>
          <w:ilvl w:val="0"/>
          <w:numId w:val="82"/>
        </w:numPr>
        <w:rPr>
          <w:rFonts w:cstheme="majorBidi"/>
          <w:b/>
          <w:bCs/>
          <w:sz w:val="28"/>
          <w:szCs w:val="28"/>
        </w:rPr>
      </w:pPr>
      <w:r w:rsidRPr="00842E62">
        <w:rPr>
          <w:rFonts w:cstheme="majorBidi"/>
          <w:b/>
          <w:bCs/>
          <w:sz w:val="28"/>
          <w:szCs w:val="28"/>
        </w:rPr>
        <w:t>Client Features:</w:t>
      </w:r>
    </w:p>
    <w:p w14:paraId="1877D441" w14:textId="3EB8E4C3" w:rsidR="001C237A" w:rsidRPr="003D0DED" w:rsidRDefault="001C237A" w:rsidP="004260C5">
      <w:pPr>
        <w:ind w:left="720"/>
        <w:rPr>
          <w:rFonts w:cstheme="majorBidi"/>
          <w:sz w:val="28"/>
          <w:szCs w:val="28"/>
        </w:rPr>
      </w:pPr>
      <w:r w:rsidRPr="003D0DED">
        <w:rPr>
          <w:rFonts w:cstheme="majorBidi"/>
          <w:sz w:val="28"/>
          <w:szCs w:val="28"/>
        </w:rPr>
        <w:t>Browsing Products: Clients can explore a wide range of handmade products using filters like category, price, or artisan location. The app’s intuitive interface ensures a seamless shopping experience.</w:t>
      </w:r>
    </w:p>
    <w:p w14:paraId="48167B88" w14:textId="6ED99435" w:rsidR="001C237A" w:rsidRPr="003D0DED" w:rsidRDefault="001C237A" w:rsidP="004260C5">
      <w:pPr>
        <w:ind w:left="720"/>
        <w:rPr>
          <w:rFonts w:cstheme="majorBidi"/>
          <w:sz w:val="28"/>
          <w:szCs w:val="28"/>
        </w:rPr>
      </w:pPr>
      <w:r w:rsidRPr="003D0DED">
        <w:rPr>
          <w:rFonts w:cstheme="majorBidi"/>
          <w:sz w:val="28"/>
          <w:szCs w:val="28"/>
        </w:rPr>
        <w:t>Rating and Reviews: After purchasing, clients can rate artisans and leave feedback, fostering trust and accountability. High-rated artisans gain prominence on the platform.</w:t>
      </w:r>
    </w:p>
    <w:p w14:paraId="218DF9E8" w14:textId="0104AC42" w:rsidR="001C237A" w:rsidRPr="003D0DED" w:rsidRDefault="001C237A" w:rsidP="004260C5">
      <w:pPr>
        <w:ind w:left="720"/>
        <w:rPr>
          <w:rFonts w:cstheme="majorBidi"/>
          <w:sz w:val="28"/>
          <w:szCs w:val="28"/>
        </w:rPr>
      </w:pPr>
      <w:r w:rsidRPr="003D0DED">
        <w:rPr>
          <w:rFonts w:cstheme="majorBidi"/>
          <w:sz w:val="28"/>
          <w:szCs w:val="28"/>
        </w:rPr>
        <w:t>Order Placement: Clients can place orders, track their status, and communicate with artisans for custom requests or clarifications.</w:t>
      </w:r>
    </w:p>
    <w:p w14:paraId="7BAF6E7C" w14:textId="3A9E6BF4" w:rsidR="001C237A" w:rsidRDefault="001C237A" w:rsidP="004260C5">
      <w:pPr>
        <w:ind w:left="720"/>
        <w:rPr>
          <w:rFonts w:cstheme="majorBidi"/>
          <w:sz w:val="28"/>
          <w:szCs w:val="28"/>
          <w:rtl/>
        </w:rPr>
      </w:pPr>
      <w:r w:rsidRPr="003D0DED">
        <w:rPr>
          <w:rFonts w:cstheme="majorBidi"/>
          <w:sz w:val="28"/>
          <w:szCs w:val="28"/>
        </w:rPr>
        <w:t>Authenticity Assurance: The platform’s verification system (described below) reassures clients that products are genuinely handmade.</w:t>
      </w:r>
    </w:p>
    <w:p w14:paraId="6AA04E7F" w14:textId="30C64D4D" w:rsidR="004260C5" w:rsidRDefault="004260C5" w:rsidP="003D0DED">
      <w:pPr>
        <w:ind w:left="720"/>
        <w:rPr>
          <w:rFonts w:cstheme="majorBidi"/>
          <w:sz w:val="28"/>
          <w:szCs w:val="28"/>
          <w:rtl/>
        </w:rPr>
      </w:pPr>
    </w:p>
    <w:p w14:paraId="42904D60" w14:textId="77777777" w:rsidR="004260C5" w:rsidRPr="003D0DED" w:rsidRDefault="004260C5" w:rsidP="003D0DED">
      <w:pPr>
        <w:ind w:left="720"/>
        <w:rPr>
          <w:rFonts w:cstheme="majorBidi"/>
          <w:sz w:val="28"/>
          <w:szCs w:val="28"/>
        </w:rPr>
      </w:pPr>
    </w:p>
    <w:p w14:paraId="142E8136" w14:textId="249DA6C3" w:rsidR="001C237A" w:rsidRPr="00842E62" w:rsidRDefault="001C237A" w:rsidP="00D46C1E">
      <w:pPr>
        <w:pStyle w:val="ListParagraph"/>
        <w:numPr>
          <w:ilvl w:val="0"/>
          <w:numId w:val="82"/>
        </w:numPr>
        <w:rPr>
          <w:rFonts w:cstheme="majorBidi"/>
          <w:b/>
          <w:bCs/>
          <w:sz w:val="28"/>
          <w:szCs w:val="28"/>
        </w:rPr>
      </w:pPr>
      <w:r w:rsidRPr="00842E62">
        <w:rPr>
          <w:rFonts w:cstheme="majorBidi"/>
          <w:b/>
          <w:bCs/>
          <w:sz w:val="28"/>
          <w:szCs w:val="28"/>
        </w:rPr>
        <w:lastRenderedPageBreak/>
        <w:t>Machine Learning for Product Verification:</w:t>
      </w:r>
    </w:p>
    <w:p w14:paraId="571FB953" w14:textId="133DEC9A" w:rsidR="001C237A" w:rsidRPr="004260C5" w:rsidRDefault="001C237A" w:rsidP="004260C5">
      <w:pPr>
        <w:ind w:left="720"/>
        <w:rPr>
          <w:rFonts w:cstheme="majorBidi"/>
          <w:sz w:val="28"/>
          <w:szCs w:val="28"/>
        </w:rPr>
      </w:pPr>
      <w:r w:rsidRPr="004260C5">
        <w:rPr>
          <w:rFonts w:cstheme="majorBidi"/>
          <w:sz w:val="28"/>
          <w:szCs w:val="28"/>
        </w:rPr>
        <w:t>A core feature of the system is a machine learning (ML) model that automatically classifies products as Handmade or Machine-made.</w:t>
      </w:r>
    </w:p>
    <w:p w14:paraId="771594A5" w14:textId="4070C5F4" w:rsidR="001C237A" w:rsidRPr="008C5697" w:rsidRDefault="001C237A" w:rsidP="004260C5">
      <w:pPr>
        <w:ind w:left="720"/>
        <w:rPr>
          <w:rFonts w:cstheme="majorBidi"/>
          <w:b/>
          <w:bCs/>
          <w:sz w:val="28"/>
          <w:szCs w:val="28"/>
        </w:rPr>
      </w:pPr>
      <w:r w:rsidRPr="008C5697">
        <w:rPr>
          <w:rFonts w:cstheme="majorBidi"/>
          <w:b/>
          <w:bCs/>
          <w:sz w:val="28"/>
          <w:szCs w:val="28"/>
        </w:rPr>
        <w:t>How It Works:</w:t>
      </w:r>
    </w:p>
    <w:p w14:paraId="11F46293" w14:textId="116A21BA" w:rsidR="001C237A" w:rsidRPr="004260C5" w:rsidRDefault="001C237A" w:rsidP="004260C5">
      <w:pPr>
        <w:ind w:left="720"/>
        <w:rPr>
          <w:rFonts w:cstheme="majorBidi"/>
          <w:sz w:val="28"/>
          <w:szCs w:val="28"/>
        </w:rPr>
      </w:pPr>
      <w:r w:rsidRPr="004260C5">
        <w:rPr>
          <w:rFonts w:cstheme="majorBidi"/>
          <w:sz w:val="28"/>
          <w:szCs w:val="28"/>
        </w:rPr>
        <w:t>When an artisan uploads a product, the ML model analyzes images and metadata (e.g., materials, production techniques).</w:t>
      </w:r>
    </w:p>
    <w:p w14:paraId="677652C7" w14:textId="01EED8E0" w:rsidR="001C237A" w:rsidRPr="004260C5" w:rsidRDefault="001C237A" w:rsidP="004260C5">
      <w:pPr>
        <w:ind w:left="720"/>
        <w:rPr>
          <w:rFonts w:cstheme="majorBidi"/>
          <w:sz w:val="28"/>
          <w:szCs w:val="28"/>
        </w:rPr>
      </w:pPr>
      <w:r w:rsidRPr="004260C5">
        <w:rPr>
          <w:rFonts w:cstheme="majorBidi"/>
          <w:sz w:val="28"/>
          <w:szCs w:val="28"/>
        </w:rPr>
        <w:t>The model is trained on a dataset of handmade and machine-made products, learning to identify visual and contextual differences (e.g., irregularities in handmade items vs. uniformity in machine-made ones).</w:t>
      </w:r>
    </w:p>
    <w:p w14:paraId="41529108" w14:textId="3E3D37C2" w:rsidR="001C237A" w:rsidRPr="004260C5" w:rsidRDefault="001C237A" w:rsidP="004260C5">
      <w:pPr>
        <w:ind w:left="720"/>
        <w:rPr>
          <w:rFonts w:cstheme="majorBidi"/>
          <w:sz w:val="28"/>
          <w:szCs w:val="28"/>
        </w:rPr>
      </w:pPr>
      <w:r w:rsidRPr="004260C5">
        <w:rPr>
          <w:rFonts w:cstheme="majorBidi"/>
          <w:sz w:val="28"/>
          <w:szCs w:val="28"/>
        </w:rPr>
        <w:t>The system flags suspicious listings for further review, reducing the risk of fraudulent or misrepresented products.</w:t>
      </w:r>
    </w:p>
    <w:p w14:paraId="1792B999" w14:textId="69C9A168" w:rsidR="001C237A" w:rsidRPr="008C5697" w:rsidRDefault="001C237A" w:rsidP="004260C5">
      <w:pPr>
        <w:ind w:left="720"/>
        <w:rPr>
          <w:rFonts w:cstheme="majorBidi"/>
          <w:b/>
          <w:bCs/>
          <w:sz w:val="28"/>
          <w:szCs w:val="28"/>
        </w:rPr>
      </w:pPr>
      <w:r w:rsidRPr="008C5697">
        <w:rPr>
          <w:rFonts w:cstheme="majorBidi"/>
          <w:b/>
          <w:bCs/>
          <w:sz w:val="28"/>
          <w:szCs w:val="28"/>
        </w:rPr>
        <w:t>Benefits:</w:t>
      </w:r>
    </w:p>
    <w:p w14:paraId="72E6E650" w14:textId="12E23ABD" w:rsidR="001C237A" w:rsidRPr="004260C5" w:rsidRDefault="001C237A" w:rsidP="004260C5">
      <w:pPr>
        <w:ind w:left="720"/>
        <w:rPr>
          <w:rFonts w:cstheme="majorBidi"/>
          <w:sz w:val="28"/>
          <w:szCs w:val="28"/>
        </w:rPr>
      </w:pPr>
      <w:r w:rsidRPr="004260C5">
        <w:rPr>
          <w:rFonts w:cstheme="majorBidi"/>
          <w:sz w:val="28"/>
          <w:szCs w:val="28"/>
        </w:rPr>
        <w:t>Automates the verification process, saving time and resources.</w:t>
      </w:r>
    </w:p>
    <w:p w14:paraId="1F1E930F" w14:textId="61B9BD02" w:rsidR="001C237A" w:rsidRPr="004260C5" w:rsidRDefault="001C237A" w:rsidP="004260C5">
      <w:pPr>
        <w:ind w:left="720"/>
        <w:rPr>
          <w:rFonts w:cstheme="majorBidi"/>
          <w:sz w:val="28"/>
          <w:szCs w:val="28"/>
        </w:rPr>
      </w:pPr>
      <w:r w:rsidRPr="004260C5">
        <w:rPr>
          <w:rFonts w:cstheme="majorBidi"/>
          <w:sz w:val="28"/>
          <w:szCs w:val="28"/>
        </w:rPr>
        <w:t>Enhances client trust by ensuring only authentic handmade products are listed.</w:t>
      </w:r>
    </w:p>
    <w:p w14:paraId="59FAFDC3" w14:textId="402CCE89" w:rsidR="001C237A" w:rsidRDefault="001C237A" w:rsidP="004260C5">
      <w:pPr>
        <w:ind w:left="720"/>
        <w:rPr>
          <w:rFonts w:cstheme="majorBidi"/>
          <w:sz w:val="28"/>
          <w:szCs w:val="28"/>
          <w:rtl/>
        </w:rPr>
      </w:pPr>
      <w:r w:rsidRPr="004260C5">
        <w:rPr>
          <w:rFonts w:cstheme="majorBidi"/>
          <w:sz w:val="28"/>
          <w:szCs w:val="28"/>
        </w:rPr>
        <w:t>Scales effectively as the platform grows, handling large volumes of uploads.</w:t>
      </w:r>
    </w:p>
    <w:p w14:paraId="11FC2614" w14:textId="77777777" w:rsidR="004260C5" w:rsidRPr="004260C5" w:rsidRDefault="004260C5" w:rsidP="004260C5">
      <w:pPr>
        <w:ind w:left="720"/>
        <w:rPr>
          <w:rFonts w:cstheme="majorBidi"/>
          <w:sz w:val="28"/>
          <w:szCs w:val="28"/>
        </w:rPr>
      </w:pPr>
    </w:p>
    <w:p w14:paraId="0CE6130F" w14:textId="31376F1F" w:rsidR="001C237A" w:rsidRPr="00842E62" w:rsidRDefault="001C237A" w:rsidP="00D46C1E">
      <w:pPr>
        <w:pStyle w:val="ListParagraph"/>
        <w:numPr>
          <w:ilvl w:val="0"/>
          <w:numId w:val="82"/>
        </w:numPr>
        <w:rPr>
          <w:rFonts w:cstheme="majorBidi"/>
          <w:b/>
          <w:bCs/>
          <w:sz w:val="28"/>
          <w:szCs w:val="28"/>
        </w:rPr>
      </w:pPr>
      <w:r w:rsidRPr="00842E62">
        <w:rPr>
          <w:rFonts w:cstheme="majorBidi"/>
          <w:b/>
          <w:bCs/>
          <w:sz w:val="28"/>
          <w:szCs w:val="28"/>
        </w:rPr>
        <w:t>Administrative Tools:</w:t>
      </w:r>
    </w:p>
    <w:p w14:paraId="7175EB88" w14:textId="20E9CD99" w:rsidR="001C237A" w:rsidRPr="008C5697" w:rsidRDefault="001C237A" w:rsidP="008C5697">
      <w:pPr>
        <w:ind w:left="720"/>
        <w:rPr>
          <w:rFonts w:cstheme="majorBidi"/>
          <w:sz w:val="28"/>
          <w:szCs w:val="28"/>
        </w:rPr>
      </w:pPr>
      <w:r w:rsidRPr="008C5697">
        <w:rPr>
          <w:rFonts w:cstheme="majorBidi"/>
          <w:sz w:val="28"/>
          <w:szCs w:val="28"/>
        </w:rPr>
        <w:t>User Management: Admins can verify artisan and client accounts, suspend or ban users for policy violations, and ensure compliance with platform rules.</w:t>
      </w:r>
    </w:p>
    <w:p w14:paraId="53D9AC61" w14:textId="53D37635" w:rsidR="001C237A" w:rsidRPr="008C5697" w:rsidRDefault="001C237A" w:rsidP="008C5697">
      <w:pPr>
        <w:ind w:left="720"/>
        <w:rPr>
          <w:rFonts w:cstheme="majorBidi"/>
          <w:sz w:val="28"/>
          <w:szCs w:val="28"/>
        </w:rPr>
      </w:pPr>
      <w:r w:rsidRPr="008C5697">
        <w:rPr>
          <w:rFonts w:cstheme="majorBidi"/>
          <w:sz w:val="28"/>
          <w:szCs w:val="28"/>
        </w:rPr>
        <w:t>Complaint Resolution: The app includes a system for clients to report issues (e.g., product quality, delivery delays). Admins review and mediate disputes to maintain fairness.</w:t>
      </w:r>
    </w:p>
    <w:p w14:paraId="60B6D556" w14:textId="58AC82CA" w:rsidR="001C237A" w:rsidRPr="008C5697" w:rsidRDefault="001C237A" w:rsidP="008C5697">
      <w:pPr>
        <w:ind w:left="720"/>
        <w:rPr>
          <w:rFonts w:cstheme="majorBidi"/>
          <w:sz w:val="28"/>
          <w:szCs w:val="28"/>
        </w:rPr>
      </w:pPr>
      <w:r w:rsidRPr="008C5697">
        <w:rPr>
          <w:rFonts w:cstheme="majorBidi"/>
          <w:sz w:val="28"/>
          <w:szCs w:val="28"/>
        </w:rPr>
        <w:lastRenderedPageBreak/>
        <w:t>Order Oversight: Admins monitor order trends, ensuring timely fulfillment and addressing bottlenecks.</w:t>
      </w:r>
    </w:p>
    <w:p w14:paraId="612324C0" w14:textId="1AB6A93D" w:rsidR="001C237A" w:rsidRPr="008C5697" w:rsidRDefault="001C237A" w:rsidP="008C5697">
      <w:pPr>
        <w:ind w:left="720"/>
        <w:rPr>
          <w:rFonts w:cstheme="majorBidi"/>
          <w:sz w:val="28"/>
          <w:szCs w:val="28"/>
        </w:rPr>
      </w:pPr>
      <w:r w:rsidRPr="008C5697">
        <w:rPr>
          <w:rFonts w:cstheme="majorBidi"/>
          <w:sz w:val="28"/>
          <w:szCs w:val="28"/>
        </w:rPr>
        <w:t>Violation Enforcement: Admins can penalize users for fraudulent listings, false claims, or other violations, maintaining platform integrity.</w:t>
      </w:r>
    </w:p>
    <w:p w14:paraId="0886F63C" w14:textId="32C9B4FE" w:rsidR="00386B3F" w:rsidRPr="00AE7D4D" w:rsidRDefault="001C237A" w:rsidP="008C5697">
      <w:pPr>
        <w:ind w:left="720"/>
        <w:rPr>
          <w:rFonts w:cstheme="majorBidi"/>
          <w:sz w:val="28"/>
          <w:szCs w:val="28"/>
        </w:rPr>
      </w:pPr>
      <w:r w:rsidRPr="008C5697">
        <w:rPr>
          <w:rFonts w:cstheme="majorBidi"/>
          <w:sz w:val="28"/>
          <w:szCs w:val="28"/>
        </w:rPr>
        <w:t>Analytics Dashboard: Admins access data on user activity, sales trends, and platform performance to make informed decisions.</w:t>
      </w:r>
    </w:p>
    <w:p w14:paraId="0BD64AF5" w14:textId="77777777" w:rsidR="00386B3F" w:rsidRPr="00AE7D4D" w:rsidRDefault="00386B3F" w:rsidP="001B2699">
      <w:pPr>
        <w:rPr>
          <w:rFonts w:cstheme="majorBidi"/>
          <w:sz w:val="28"/>
          <w:szCs w:val="28"/>
        </w:rPr>
      </w:pPr>
    </w:p>
    <w:p w14:paraId="18341C0F" w14:textId="77777777" w:rsidR="001C237A" w:rsidRPr="00AE7D4D" w:rsidRDefault="001C237A" w:rsidP="001B2699">
      <w:pPr>
        <w:rPr>
          <w:rFonts w:cstheme="majorBidi"/>
          <w:b/>
          <w:bCs/>
          <w:sz w:val="28"/>
          <w:szCs w:val="28"/>
        </w:rPr>
      </w:pPr>
      <w:r w:rsidRPr="00AE7D4D">
        <w:rPr>
          <w:rFonts w:cstheme="majorBidi"/>
          <w:b/>
          <w:bCs/>
          <w:sz w:val="28"/>
          <w:szCs w:val="28"/>
        </w:rPr>
        <w:t>How the System Bridges the Gap</w:t>
      </w:r>
    </w:p>
    <w:p w14:paraId="222530AF" w14:textId="77777777" w:rsidR="001C237A" w:rsidRPr="00713CC6" w:rsidRDefault="001C237A" w:rsidP="00713CC6">
      <w:pPr>
        <w:rPr>
          <w:rFonts w:cstheme="majorBidi"/>
          <w:sz w:val="28"/>
          <w:szCs w:val="28"/>
        </w:rPr>
      </w:pPr>
      <w:r w:rsidRPr="00713CC6">
        <w:rPr>
          <w:rFonts w:cstheme="majorBidi"/>
          <w:sz w:val="28"/>
          <w:szCs w:val="28"/>
        </w:rPr>
        <w:t>The platform creates a win-win scenario for all stakeholders:</w:t>
      </w:r>
    </w:p>
    <w:p w14:paraId="07C97D1F" w14:textId="7DBAB1E4" w:rsidR="001C237A" w:rsidRPr="00713CC6" w:rsidRDefault="001C237A" w:rsidP="00D46C1E">
      <w:pPr>
        <w:pStyle w:val="ListParagraph"/>
        <w:numPr>
          <w:ilvl w:val="0"/>
          <w:numId w:val="82"/>
        </w:numPr>
        <w:rPr>
          <w:rFonts w:cstheme="majorBidi"/>
          <w:sz w:val="28"/>
          <w:szCs w:val="28"/>
        </w:rPr>
      </w:pPr>
      <w:r w:rsidRPr="00713CC6">
        <w:rPr>
          <w:rFonts w:cstheme="majorBidi"/>
          <w:sz w:val="28"/>
          <w:szCs w:val="28"/>
        </w:rPr>
        <w:t>Artisans gain a digital storefront, reaching clients worldwide without needing technical or marketing expertise.</w:t>
      </w:r>
    </w:p>
    <w:p w14:paraId="57D1D60B" w14:textId="7ACC8F2B" w:rsidR="001C237A" w:rsidRPr="00713CC6" w:rsidRDefault="001C237A" w:rsidP="00D46C1E">
      <w:pPr>
        <w:pStyle w:val="ListParagraph"/>
        <w:numPr>
          <w:ilvl w:val="0"/>
          <w:numId w:val="82"/>
        </w:numPr>
        <w:rPr>
          <w:rFonts w:cstheme="majorBidi"/>
          <w:sz w:val="28"/>
          <w:szCs w:val="28"/>
        </w:rPr>
      </w:pPr>
      <w:r w:rsidRPr="00713CC6">
        <w:rPr>
          <w:rFonts w:cstheme="majorBidi"/>
          <w:sz w:val="28"/>
          <w:szCs w:val="28"/>
        </w:rPr>
        <w:t>Clients enjoy a trusted marketplace with verified handmade products, personalized recommendations, and a seamless shopping experience.</w:t>
      </w:r>
    </w:p>
    <w:p w14:paraId="280D3E49" w14:textId="21E9C8C5" w:rsidR="001C237A" w:rsidRPr="00713CC6" w:rsidRDefault="001C237A" w:rsidP="00D46C1E">
      <w:pPr>
        <w:pStyle w:val="ListParagraph"/>
        <w:numPr>
          <w:ilvl w:val="0"/>
          <w:numId w:val="82"/>
        </w:numPr>
        <w:rPr>
          <w:rFonts w:cstheme="majorBidi"/>
          <w:sz w:val="28"/>
          <w:szCs w:val="28"/>
        </w:rPr>
      </w:pPr>
      <w:r w:rsidRPr="00713CC6">
        <w:rPr>
          <w:rFonts w:cstheme="majorBidi"/>
          <w:sz w:val="28"/>
          <w:szCs w:val="28"/>
        </w:rPr>
        <w:t>Administrators have the tools to maintain quality, resolve disputes, and scale the platform effectively.</w:t>
      </w:r>
    </w:p>
    <w:p w14:paraId="7531933D" w14:textId="2D886DCC" w:rsidR="001C237A" w:rsidRDefault="001C237A" w:rsidP="00D46C1E">
      <w:pPr>
        <w:pStyle w:val="ListParagraph"/>
        <w:numPr>
          <w:ilvl w:val="0"/>
          <w:numId w:val="82"/>
        </w:numPr>
        <w:rPr>
          <w:rFonts w:cstheme="majorBidi"/>
          <w:sz w:val="28"/>
          <w:szCs w:val="28"/>
        </w:rPr>
      </w:pPr>
      <w:r w:rsidRPr="00713CC6">
        <w:rPr>
          <w:rFonts w:cstheme="majorBidi"/>
          <w:sz w:val="28"/>
          <w:szCs w:val="28"/>
        </w:rPr>
        <w:t>The machine learning model acts as a backbone, ensuring authenticity and reducing manual oversight.</w:t>
      </w:r>
    </w:p>
    <w:p w14:paraId="65E8EB05" w14:textId="77777777" w:rsidR="00713CC6" w:rsidRPr="00713CC6" w:rsidRDefault="00713CC6" w:rsidP="00713CC6">
      <w:pPr>
        <w:pStyle w:val="ListParagraph"/>
        <w:rPr>
          <w:rFonts w:cstheme="majorBidi"/>
          <w:sz w:val="28"/>
          <w:szCs w:val="28"/>
        </w:rPr>
      </w:pPr>
    </w:p>
    <w:p w14:paraId="09EA8200" w14:textId="77777777" w:rsidR="001C237A" w:rsidRPr="00AE7D4D" w:rsidRDefault="001C237A" w:rsidP="001B2699">
      <w:pPr>
        <w:rPr>
          <w:rFonts w:cstheme="majorBidi"/>
          <w:b/>
          <w:bCs/>
          <w:sz w:val="28"/>
          <w:szCs w:val="28"/>
        </w:rPr>
      </w:pPr>
      <w:r w:rsidRPr="00AE7D4D">
        <w:rPr>
          <w:rFonts w:cstheme="majorBidi"/>
          <w:b/>
          <w:bCs/>
          <w:sz w:val="28"/>
          <w:szCs w:val="28"/>
        </w:rPr>
        <w:t>Technical and User-Centric Approach</w:t>
      </w:r>
    </w:p>
    <w:p w14:paraId="05F15757" w14:textId="2DD2FE1F" w:rsidR="00386B3F" w:rsidRDefault="001C237A" w:rsidP="00D46C1E">
      <w:pPr>
        <w:pStyle w:val="ListParagraph"/>
        <w:numPr>
          <w:ilvl w:val="0"/>
          <w:numId w:val="83"/>
        </w:numPr>
        <w:rPr>
          <w:rFonts w:cstheme="majorBidi"/>
          <w:sz w:val="28"/>
          <w:szCs w:val="28"/>
        </w:rPr>
      </w:pPr>
      <w:r w:rsidRPr="001347B7">
        <w:rPr>
          <w:rFonts w:cstheme="majorBidi"/>
          <w:b/>
          <w:bCs/>
          <w:sz w:val="28"/>
          <w:szCs w:val="28"/>
        </w:rPr>
        <w:t>Technology Stack:</w:t>
      </w:r>
      <w:r w:rsidRPr="001347B7">
        <w:rPr>
          <w:rFonts w:cstheme="majorBidi"/>
          <w:sz w:val="28"/>
          <w:szCs w:val="28"/>
        </w:rPr>
        <w:t xml:space="preserve"> The app likely uses a mobile-friendly framework (e.g., Flutter, React Native) for cross-platform compatibility. The backend could rely on cloud services (e.g., AWS, Firebase) for scalability, with a database to </w:t>
      </w:r>
      <w:r w:rsidRPr="001347B7">
        <w:rPr>
          <w:rFonts w:cstheme="majorBidi"/>
          <w:sz w:val="28"/>
          <w:szCs w:val="28"/>
        </w:rPr>
        <w:lastRenderedPageBreak/>
        <w:t>store user and product data. The ML model might be built using frameworks like TensorFlow or PyTorch.</w:t>
      </w:r>
    </w:p>
    <w:p w14:paraId="126BB884" w14:textId="77777777" w:rsidR="00002590" w:rsidRPr="001347B7" w:rsidRDefault="00002590" w:rsidP="00002590">
      <w:pPr>
        <w:pStyle w:val="ListParagraph"/>
        <w:rPr>
          <w:rFonts w:cstheme="majorBidi"/>
          <w:sz w:val="28"/>
          <w:szCs w:val="28"/>
        </w:rPr>
      </w:pPr>
    </w:p>
    <w:p w14:paraId="3CC13CE3" w14:textId="2755FE17" w:rsidR="00002590" w:rsidRPr="00002590" w:rsidRDefault="001C237A" w:rsidP="00D46C1E">
      <w:pPr>
        <w:pStyle w:val="ListParagraph"/>
        <w:numPr>
          <w:ilvl w:val="0"/>
          <w:numId w:val="83"/>
        </w:numPr>
        <w:rPr>
          <w:rFonts w:cstheme="majorBidi"/>
          <w:sz w:val="28"/>
          <w:szCs w:val="28"/>
        </w:rPr>
      </w:pPr>
      <w:r w:rsidRPr="001347B7">
        <w:rPr>
          <w:rFonts w:cstheme="majorBidi"/>
          <w:b/>
          <w:bCs/>
          <w:sz w:val="28"/>
          <w:szCs w:val="28"/>
        </w:rPr>
        <w:t>User-Centric Design:</w:t>
      </w:r>
      <w:r w:rsidRPr="001347B7">
        <w:rPr>
          <w:rFonts w:cstheme="majorBidi"/>
          <w:sz w:val="28"/>
          <w:szCs w:val="28"/>
        </w:rPr>
        <w:t xml:space="preserve"> The interface is designed for ease of use, with simple navigation for non-tech-savvy artisans and clients. Features like multilingual support and accessibility options cater to diverse users.</w:t>
      </w:r>
    </w:p>
    <w:p w14:paraId="194FD535" w14:textId="77777777" w:rsidR="00002590" w:rsidRPr="00002590" w:rsidRDefault="00002590" w:rsidP="00002590">
      <w:pPr>
        <w:pStyle w:val="ListParagraph"/>
        <w:rPr>
          <w:rFonts w:cstheme="majorBidi"/>
          <w:sz w:val="28"/>
          <w:szCs w:val="28"/>
        </w:rPr>
      </w:pPr>
    </w:p>
    <w:p w14:paraId="505A5F37" w14:textId="3B72D703" w:rsidR="00002590" w:rsidRPr="00002590" w:rsidRDefault="001C237A" w:rsidP="00D46C1E">
      <w:pPr>
        <w:pStyle w:val="ListParagraph"/>
        <w:numPr>
          <w:ilvl w:val="0"/>
          <w:numId w:val="83"/>
        </w:numPr>
        <w:rPr>
          <w:rFonts w:cstheme="majorBidi"/>
          <w:sz w:val="28"/>
          <w:szCs w:val="28"/>
        </w:rPr>
      </w:pPr>
      <w:r w:rsidRPr="001347B7">
        <w:rPr>
          <w:rFonts w:cstheme="majorBidi"/>
          <w:b/>
          <w:bCs/>
          <w:sz w:val="28"/>
          <w:szCs w:val="28"/>
        </w:rPr>
        <w:t>Scalability:</w:t>
      </w:r>
      <w:r w:rsidRPr="001347B7">
        <w:rPr>
          <w:rFonts w:cstheme="majorBidi"/>
          <w:sz w:val="28"/>
          <w:szCs w:val="28"/>
        </w:rPr>
        <w:t xml:space="preserve"> The system is built to handle growing numbers of users and transactions, with automated processes (e.g., ML verification) reducing operational strain.</w:t>
      </w:r>
    </w:p>
    <w:p w14:paraId="11715A05" w14:textId="77777777" w:rsidR="00002590" w:rsidRPr="00002590" w:rsidRDefault="00002590" w:rsidP="00002590">
      <w:pPr>
        <w:pStyle w:val="ListParagraph"/>
        <w:rPr>
          <w:rFonts w:cstheme="majorBidi"/>
          <w:sz w:val="28"/>
          <w:szCs w:val="28"/>
        </w:rPr>
      </w:pPr>
    </w:p>
    <w:p w14:paraId="6E315FF4" w14:textId="6CEE9CDC" w:rsidR="001C237A" w:rsidRPr="001347B7" w:rsidRDefault="001C237A" w:rsidP="00D46C1E">
      <w:pPr>
        <w:pStyle w:val="ListParagraph"/>
        <w:numPr>
          <w:ilvl w:val="0"/>
          <w:numId w:val="83"/>
        </w:numPr>
        <w:rPr>
          <w:rFonts w:cstheme="majorBidi"/>
          <w:sz w:val="28"/>
          <w:szCs w:val="28"/>
          <w:rtl/>
        </w:rPr>
      </w:pPr>
      <w:r w:rsidRPr="001347B7">
        <w:rPr>
          <w:rFonts w:cstheme="majorBidi"/>
          <w:b/>
          <w:bCs/>
          <w:sz w:val="28"/>
          <w:szCs w:val="28"/>
        </w:rPr>
        <w:t>Security:</w:t>
      </w:r>
      <w:r w:rsidRPr="001347B7">
        <w:rPr>
          <w:rFonts w:cstheme="majorBidi"/>
          <w:sz w:val="28"/>
          <w:szCs w:val="28"/>
        </w:rPr>
        <w:t xml:space="preserve"> Measures like encrypted transactions, secure user authentication, and data privacy protocols protect users’ information.</w:t>
      </w:r>
    </w:p>
    <w:p w14:paraId="6040F34C" w14:textId="77777777" w:rsidR="00E84B54" w:rsidRPr="00AE7D4D" w:rsidRDefault="00E84B54" w:rsidP="001B2699">
      <w:pPr>
        <w:rPr>
          <w:rFonts w:cstheme="majorBidi"/>
          <w:sz w:val="28"/>
          <w:szCs w:val="28"/>
        </w:rPr>
      </w:pPr>
    </w:p>
    <w:p w14:paraId="773B0707" w14:textId="77777777" w:rsidR="001C237A" w:rsidRPr="00AE7D4D" w:rsidRDefault="001C237A" w:rsidP="001B2699">
      <w:pPr>
        <w:rPr>
          <w:rFonts w:cstheme="majorBidi"/>
          <w:b/>
          <w:bCs/>
          <w:sz w:val="28"/>
          <w:szCs w:val="28"/>
        </w:rPr>
      </w:pPr>
      <w:r w:rsidRPr="00AE7D4D">
        <w:rPr>
          <w:rFonts w:cstheme="majorBidi"/>
          <w:b/>
          <w:bCs/>
          <w:sz w:val="28"/>
          <w:szCs w:val="28"/>
        </w:rPr>
        <w:t xml:space="preserve">Additional Explanation </w:t>
      </w:r>
    </w:p>
    <w:p w14:paraId="2E898D42" w14:textId="77777777" w:rsidR="001C237A" w:rsidRPr="00AE7D4D" w:rsidRDefault="001C237A" w:rsidP="001B2699">
      <w:pPr>
        <w:rPr>
          <w:rFonts w:cstheme="majorBidi"/>
          <w:sz w:val="28"/>
          <w:szCs w:val="28"/>
        </w:rPr>
      </w:pPr>
      <w:r w:rsidRPr="00AE7D4D">
        <w:rPr>
          <w:rFonts w:cstheme="majorBidi"/>
          <w:sz w:val="28"/>
          <w:szCs w:val="28"/>
        </w:rPr>
        <w:t>To further clarify, the system is not just a marketplace but a holistic solution that empowers artisans economically and socially. For example:</w:t>
      </w:r>
    </w:p>
    <w:p w14:paraId="6DFCDE3D" w14:textId="0C2EF3E3" w:rsidR="001C237A" w:rsidRDefault="001C237A" w:rsidP="00D46C1E">
      <w:pPr>
        <w:pStyle w:val="ListParagraph"/>
        <w:numPr>
          <w:ilvl w:val="0"/>
          <w:numId w:val="84"/>
        </w:numPr>
        <w:rPr>
          <w:rFonts w:cstheme="majorBidi"/>
          <w:sz w:val="28"/>
          <w:szCs w:val="28"/>
        </w:rPr>
      </w:pPr>
      <w:r w:rsidRPr="00002590">
        <w:rPr>
          <w:rFonts w:cstheme="majorBidi"/>
          <w:b/>
          <w:bCs/>
          <w:sz w:val="28"/>
          <w:szCs w:val="28"/>
        </w:rPr>
        <w:t>Economic Impact:</w:t>
      </w:r>
      <w:r w:rsidRPr="00002590">
        <w:rPr>
          <w:rFonts w:cstheme="majorBidi"/>
          <w:sz w:val="28"/>
          <w:szCs w:val="28"/>
        </w:rPr>
        <w:t xml:space="preserve"> By giving artisans access to a global market, the platform helps them earn sustainable incomes, preserving cultural crafts that might otherwise fade.</w:t>
      </w:r>
    </w:p>
    <w:p w14:paraId="004EF5BB" w14:textId="77777777" w:rsidR="00B57409" w:rsidRPr="00002590" w:rsidRDefault="00B57409" w:rsidP="00B57409">
      <w:pPr>
        <w:pStyle w:val="ListParagraph"/>
        <w:rPr>
          <w:rFonts w:cstheme="majorBidi"/>
          <w:sz w:val="28"/>
          <w:szCs w:val="28"/>
        </w:rPr>
      </w:pPr>
    </w:p>
    <w:p w14:paraId="18E6AC05" w14:textId="1A9601F4" w:rsidR="001C237A" w:rsidRPr="00002590" w:rsidRDefault="001C237A" w:rsidP="00D46C1E">
      <w:pPr>
        <w:pStyle w:val="ListParagraph"/>
        <w:numPr>
          <w:ilvl w:val="0"/>
          <w:numId w:val="84"/>
        </w:numPr>
        <w:rPr>
          <w:rFonts w:cstheme="majorBidi"/>
          <w:sz w:val="28"/>
          <w:szCs w:val="28"/>
        </w:rPr>
      </w:pPr>
      <w:r w:rsidRPr="00002590">
        <w:rPr>
          <w:rFonts w:cstheme="majorBidi"/>
          <w:b/>
          <w:bCs/>
          <w:sz w:val="28"/>
          <w:szCs w:val="28"/>
        </w:rPr>
        <w:t>Social Impact:</w:t>
      </w:r>
      <w:r w:rsidRPr="00002590">
        <w:rPr>
          <w:rFonts w:cstheme="majorBidi"/>
          <w:sz w:val="28"/>
          <w:szCs w:val="28"/>
        </w:rPr>
        <w:t xml:space="preserve"> It fosters community by connecting clients with artisans’ stories, promoting appreciation for handmade work.</w:t>
      </w:r>
    </w:p>
    <w:p w14:paraId="6461F7FB" w14:textId="7DE0BFE1" w:rsidR="001C237A" w:rsidRDefault="001C237A" w:rsidP="00D46C1E">
      <w:pPr>
        <w:pStyle w:val="ListParagraph"/>
        <w:numPr>
          <w:ilvl w:val="0"/>
          <w:numId w:val="84"/>
        </w:numPr>
        <w:rPr>
          <w:rFonts w:cstheme="majorBidi"/>
          <w:sz w:val="28"/>
          <w:szCs w:val="28"/>
        </w:rPr>
      </w:pPr>
      <w:r w:rsidRPr="00002590">
        <w:rPr>
          <w:rFonts w:cstheme="majorBidi"/>
          <w:b/>
          <w:bCs/>
          <w:sz w:val="28"/>
          <w:szCs w:val="28"/>
        </w:rPr>
        <w:lastRenderedPageBreak/>
        <w:t>Trust-Building:</w:t>
      </w:r>
      <w:r w:rsidRPr="00002590">
        <w:rPr>
          <w:rFonts w:cstheme="majorBidi"/>
          <w:sz w:val="28"/>
          <w:szCs w:val="28"/>
        </w:rPr>
        <w:t xml:space="preserve"> The ML-driven verification and admin oversight create a transparent environment, addressing common e-commerce pain points like fraud or misrepresentation.</w:t>
      </w:r>
    </w:p>
    <w:p w14:paraId="322E080F" w14:textId="77777777" w:rsidR="00B57409" w:rsidRPr="00002590" w:rsidRDefault="00B57409" w:rsidP="00B57409">
      <w:pPr>
        <w:pStyle w:val="ListParagraph"/>
        <w:rPr>
          <w:rFonts w:cstheme="majorBidi"/>
          <w:sz w:val="28"/>
          <w:szCs w:val="28"/>
        </w:rPr>
      </w:pPr>
    </w:p>
    <w:p w14:paraId="31D87ABB" w14:textId="050A806F" w:rsidR="001347B7" w:rsidRDefault="001C237A" w:rsidP="00D46C1E">
      <w:pPr>
        <w:pStyle w:val="ListParagraph"/>
        <w:numPr>
          <w:ilvl w:val="0"/>
          <w:numId w:val="84"/>
        </w:numPr>
        <w:rPr>
          <w:rFonts w:cstheme="majorBidi"/>
          <w:sz w:val="28"/>
          <w:szCs w:val="28"/>
        </w:rPr>
      </w:pPr>
      <w:r w:rsidRPr="00002590">
        <w:rPr>
          <w:rFonts w:cstheme="majorBidi"/>
          <w:b/>
          <w:bCs/>
          <w:sz w:val="28"/>
          <w:szCs w:val="28"/>
        </w:rPr>
        <w:t>Future Potential:</w:t>
      </w:r>
      <w:r w:rsidRPr="00002590">
        <w:rPr>
          <w:rFonts w:cstheme="majorBidi"/>
          <w:sz w:val="28"/>
          <w:szCs w:val="28"/>
        </w:rPr>
        <w:t xml:space="preserve"> The platform could expand to include features like artisan training programs, live workshops, or integration with social media for broader reach.</w:t>
      </w:r>
    </w:p>
    <w:p w14:paraId="7EEDE861" w14:textId="4B9C0E45" w:rsidR="000C06D2" w:rsidRPr="000C06D2" w:rsidRDefault="000C06D2" w:rsidP="000C06D2">
      <w:pPr>
        <w:rPr>
          <w:rFonts w:cstheme="majorBidi"/>
          <w:sz w:val="28"/>
          <w:szCs w:val="28"/>
        </w:rPr>
      </w:pPr>
    </w:p>
    <w:p w14:paraId="38638F97" w14:textId="69652576" w:rsidR="00617F96" w:rsidRPr="00AE7D4D" w:rsidRDefault="00EF140C" w:rsidP="006F35FF">
      <w:pPr>
        <w:pStyle w:val="Heading2"/>
      </w:pPr>
      <w:bookmarkStart w:id="186" w:name="_Toc200377006"/>
      <w:bookmarkStart w:id="187" w:name="_Toc200379568"/>
      <w:bookmarkStart w:id="188" w:name="_Toc200379688"/>
      <w:bookmarkStart w:id="189" w:name="_Toc200380007"/>
      <w:bookmarkStart w:id="190" w:name="_Toc200380345"/>
      <w:bookmarkStart w:id="191" w:name="_Toc200381253"/>
      <w:bookmarkStart w:id="192" w:name="_Toc200381458"/>
      <w:bookmarkStart w:id="193" w:name="_Toc200506881"/>
      <w:r w:rsidRPr="00AE7D4D">
        <w:t>3.2. architecture (diagrams preferred: UML, flowcharts, ER diagrams, etc.).</w:t>
      </w:r>
      <w:bookmarkEnd w:id="186"/>
      <w:bookmarkEnd w:id="187"/>
      <w:bookmarkEnd w:id="188"/>
      <w:bookmarkEnd w:id="189"/>
      <w:bookmarkEnd w:id="190"/>
      <w:bookmarkEnd w:id="191"/>
      <w:bookmarkEnd w:id="192"/>
      <w:bookmarkEnd w:id="193"/>
    </w:p>
    <w:p w14:paraId="33DC4C37" w14:textId="4A7F6F6B" w:rsidR="00617F96" w:rsidRPr="00AE7D4D" w:rsidRDefault="00617F96" w:rsidP="006F32B7">
      <w:pPr>
        <w:rPr>
          <w:rFonts w:cstheme="majorBidi"/>
          <w:sz w:val="28"/>
          <w:szCs w:val="28"/>
        </w:rPr>
      </w:pPr>
      <w:r w:rsidRPr="00AE7D4D">
        <w:rPr>
          <w:rFonts w:cstheme="majorBidi"/>
          <w:sz w:val="28"/>
          <w:szCs w:val="28"/>
        </w:rPr>
        <w:t>The proposed system follows a multi-tier architecture, separating concerns and providing scalabi</w:t>
      </w:r>
      <w:r w:rsidR="006F32B7">
        <w:rPr>
          <w:rFonts w:cstheme="majorBidi"/>
          <w:sz w:val="28"/>
          <w:szCs w:val="28"/>
        </w:rPr>
        <w:t>lity,</w:t>
      </w:r>
      <w:r w:rsidR="006F32B7">
        <w:rPr>
          <w:rFonts w:cstheme="majorBidi" w:hint="cs"/>
          <w:sz w:val="28"/>
          <w:szCs w:val="28"/>
          <w:rtl/>
        </w:rPr>
        <w:t xml:space="preserve"> </w:t>
      </w:r>
      <w:r w:rsidRPr="00AE7D4D">
        <w:rPr>
          <w:rFonts w:cstheme="majorBidi"/>
          <w:sz w:val="28"/>
          <w:szCs w:val="28"/>
        </w:rPr>
        <w:t>maintainability, and security.</w:t>
      </w:r>
    </w:p>
    <w:p w14:paraId="2564AA3B" w14:textId="77777777" w:rsidR="00617F96" w:rsidRPr="00AE7D4D" w:rsidRDefault="00617F96" w:rsidP="00B269A6">
      <w:pPr>
        <w:rPr>
          <w:rFonts w:cstheme="majorBidi"/>
          <w:sz w:val="28"/>
          <w:szCs w:val="28"/>
        </w:rPr>
      </w:pPr>
      <w:r w:rsidRPr="00AE7D4D">
        <w:rPr>
          <w:rFonts w:cstheme="majorBidi"/>
          <w:sz w:val="28"/>
          <w:szCs w:val="28"/>
        </w:rPr>
        <w:t>Overview:</w:t>
      </w:r>
    </w:p>
    <w:p w14:paraId="21E36184" w14:textId="40BC6B06" w:rsidR="00617F96" w:rsidRPr="00B846AA" w:rsidRDefault="00617F96" w:rsidP="00D46C1E">
      <w:pPr>
        <w:pStyle w:val="ListParagraph"/>
        <w:numPr>
          <w:ilvl w:val="0"/>
          <w:numId w:val="85"/>
        </w:numPr>
        <w:rPr>
          <w:rFonts w:cstheme="majorBidi"/>
          <w:sz w:val="28"/>
          <w:szCs w:val="28"/>
        </w:rPr>
      </w:pPr>
      <w:r w:rsidRPr="00B846AA">
        <w:rPr>
          <w:rFonts w:cstheme="majorBidi"/>
          <w:sz w:val="28"/>
          <w:szCs w:val="28"/>
        </w:rPr>
        <w:t>Flutter Mobile App (Client, Artisan, Admin)</w:t>
      </w:r>
    </w:p>
    <w:p w14:paraId="2B20D4C1" w14:textId="0CD8ED0A" w:rsidR="00617F96" w:rsidRPr="00B846AA" w:rsidRDefault="00617F96" w:rsidP="00D46C1E">
      <w:pPr>
        <w:pStyle w:val="ListParagraph"/>
        <w:numPr>
          <w:ilvl w:val="0"/>
          <w:numId w:val="85"/>
        </w:numPr>
        <w:rPr>
          <w:rFonts w:cstheme="majorBidi"/>
          <w:sz w:val="28"/>
          <w:szCs w:val="28"/>
        </w:rPr>
      </w:pPr>
      <w:r w:rsidRPr="00B846AA">
        <w:rPr>
          <w:rFonts w:cstheme="majorBidi"/>
          <w:sz w:val="28"/>
          <w:szCs w:val="28"/>
        </w:rPr>
        <w:t>ASP.NET Core Web API (handles logic and APIs)</w:t>
      </w:r>
    </w:p>
    <w:p w14:paraId="258EB4C0" w14:textId="2A63AA85" w:rsidR="00617F96" w:rsidRPr="00B846AA" w:rsidRDefault="00617F96" w:rsidP="00D46C1E">
      <w:pPr>
        <w:pStyle w:val="ListParagraph"/>
        <w:numPr>
          <w:ilvl w:val="0"/>
          <w:numId w:val="85"/>
        </w:numPr>
        <w:rPr>
          <w:rFonts w:cstheme="majorBidi"/>
          <w:sz w:val="28"/>
          <w:szCs w:val="28"/>
        </w:rPr>
      </w:pPr>
      <w:r w:rsidRPr="00B846AA">
        <w:rPr>
          <w:rFonts w:cstheme="majorBidi"/>
          <w:sz w:val="28"/>
          <w:szCs w:val="28"/>
        </w:rPr>
        <w:t>SQL Server Database (stores users, orders, etc.)</w:t>
      </w:r>
    </w:p>
    <w:p w14:paraId="6EB8EBE9" w14:textId="7A5AA628" w:rsidR="00617F96" w:rsidRDefault="00617F96" w:rsidP="00D46C1E">
      <w:pPr>
        <w:pStyle w:val="ListParagraph"/>
        <w:numPr>
          <w:ilvl w:val="0"/>
          <w:numId w:val="85"/>
        </w:numPr>
        <w:rPr>
          <w:rFonts w:cstheme="majorBidi"/>
          <w:sz w:val="28"/>
          <w:szCs w:val="28"/>
        </w:rPr>
      </w:pPr>
      <w:r w:rsidRPr="00B846AA">
        <w:rPr>
          <w:rFonts w:cstheme="majorBidi"/>
          <w:sz w:val="28"/>
          <w:szCs w:val="28"/>
        </w:rPr>
        <w:t>Machine Learning Service (classifies products)</w:t>
      </w:r>
    </w:p>
    <w:p w14:paraId="02A54326" w14:textId="77777777" w:rsidR="00B846AA" w:rsidRPr="00B846AA" w:rsidRDefault="00B846AA" w:rsidP="00B846AA">
      <w:pPr>
        <w:pStyle w:val="ListParagraph"/>
        <w:ind w:left="1080"/>
        <w:rPr>
          <w:rFonts w:cstheme="majorBidi"/>
          <w:sz w:val="28"/>
          <w:szCs w:val="28"/>
        </w:rPr>
      </w:pPr>
    </w:p>
    <w:p w14:paraId="5E7D2422" w14:textId="7759852F" w:rsidR="00617F96" w:rsidRDefault="00617F96" w:rsidP="00B846AA">
      <w:pPr>
        <w:rPr>
          <w:rFonts w:cstheme="majorBidi"/>
          <w:sz w:val="28"/>
          <w:szCs w:val="28"/>
          <w:rtl/>
        </w:rPr>
      </w:pPr>
      <w:r w:rsidRPr="00AE7D4D">
        <w:rPr>
          <w:rFonts w:cstheme="majorBidi"/>
          <w:sz w:val="28"/>
          <w:szCs w:val="28"/>
        </w:rPr>
        <w:t>Each role interacts with the system via Flutter, and communicate</w:t>
      </w:r>
      <w:r w:rsidR="00B846AA">
        <w:rPr>
          <w:rFonts w:cstheme="majorBidi"/>
          <w:sz w:val="28"/>
          <w:szCs w:val="28"/>
        </w:rPr>
        <w:t>s with backend services and the</w:t>
      </w:r>
      <w:r w:rsidR="00B846AA">
        <w:rPr>
          <w:rFonts w:cstheme="majorBidi" w:hint="cs"/>
          <w:sz w:val="28"/>
          <w:szCs w:val="28"/>
          <w:rtl/>
        </w:rPr>
        <w:t xml:space="preserve"> </w:t>
      </w:r>
      <w:r w:rsidRPr="00AE7D4D">
        <w:rPr>
          <w:rFonts w:cstheme="majorBidi"/>
          <w:sz w:val="28"/>
          <w:szCs w:val="28"/>
        </w:rPr>
        <w:t>database or classification model based on responsibilities.</w:t>
      </w:r>
    </w:p>
    <w:p w14:paraId="618FBBDF" w14:textId="70657543" w:rsidR="000C06D2" w:rsidRDefault="000C06D2" w:rsidP="00B269A6">
      <w:pPr>
        <w:rPr>
          <w:rFonts w:cstheme="majorBidi"/>
          <w:sz w:val="28"/>
          <w:szCs w:val="28"/>
          <w:rtl/>
        </w:rPr>
      </w:pPr>
    </w:p>
    <w:p w14:paraId="7F507C41" w14:textId="365E256C" w:rsidR="000C06D2" w:rsidRDefault="000C06D2" w:rsidP="00B269A6">
      <w:pPr>
        <w:rPr>
          <w:rFonts w:cstheme="majorBidi"/>
          <w:sz w:val="28"/>
          <w:szCs w:val="28"/>
          <w:rtl/>
        </w:rPr>
      </w:pPr>
    </w:p>
    <w:p w14:paraId="54CE6072" w14:textId="22C0E1B6" w:rsidR="00B846AA" w:rsidRDefault="00B846AA" w:rsidP="00B269A6">
      <w:pPr>
        <w:rPr>
          <w:rFonts w:cstheme="majorBidi"/>
          <w:sz w:val="28"/>
          <w:szCs w:val="28"/>
          <w:rtl/>
        </w:rPr>
      </w:pPr>
    </w:p>
    <w:p w14:paraId="5C9FBFBC" w14:textId="77777777" w:rsidR="00B846AA" w:rsidRPr="00AE7D4D" w:rsidRDefault="00B846AA" w:rsidP="00B269A6">
      <w:pPr>
        <w:rPr>
          <w:rFonts w:cstheme="majorBidi"/>
          <w:sz w:val="28"/>
          <w:szCs w:val="28"/>
        </w:rPr>
      </w:pPr>
    </w:p>
    <w:p w14:paraId="01E00538" w14:textId="401A40A1" w:rsidR="00617F96" w:rsidRPr="00AE7D4D" w:rsidRDefault="00617F96" w:rsidP="00B269A6">
      <w:pPr>
        <w:rPr>
          <w:rFonts w:cstheme="majorBidi"/>
          <w:b/>
          <w:bCs/>
          <w:sz w:val="28"/>
          <w:szCs w:val="28"/>
        </w:rPr>
      </w:pPr>
      <w:r w:rsidRPr="00AE7D4D">
        <w:rPr>
          <w:rFonts w:cstheme="majorBidi"/>
          <w:b/>
          <w:bCs/>
          <w:sz w:val="28"/>
          <w:szCs w:val="28"/>
        </w:rPr>
        <w:lastRenderedPageBreak/>
        <w:t>Architecture Diagram:</w:t>
      </w:r>
    </w:p>
    <w:p w14:paraId="0A34F928" w14:textId="7A287E2F" w:rsidR="00617F96" w:rsidRPr="00AE7D4D" w:rsidRDefault="006F32B7" w:rsidP="00617F96">
      <w:pPr>
        <w:rPr>
          <w:rFonts w:cstheme="majorBidi"/>
          <w:sz w:val="28"/>
          <w:szCs w:val="28"/>
        </w:rPr>
      </w:pPr>
      <w:r>
        <w:rPr>
          <w:noProof/>
        </w:rPr>
        <w:drawing>
          <wp:anchor distT="0" distB="0" distL="114300" distR="114300" simplePos="0" relativeHeight="253244928" behindDoc="0" locked="0" layoutInCell="1" allowOverlap="1" wp14:anchorId="58114385" wp14:editId="66EC54C7">
            <wp:simplePos x="0" y="0"/>
            <wp:positionH relativeFrom="margin">
              <wp:posOffset>-166312</wp:posOffset>
            </wp:positionH>
            <wp:positionV relativeFrom="paragraph">
              <wp:posOffset>393123</wp:posOffset>
            </wp:positionV>
            <wp:extent cx="6076763" cy="4114800"/>
            <wp:effectExtent l="0" t="0" r="635" b="0"/>
            <wp:wrapNone/>
            <wp:docPr id="359438242" name="Picture 20" descr="A diagram of a system archite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38242" name="Picture 20" descr="A diagram of a system architecture&#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6076763" cy="4114800"/>
                    </a:xfrm>
                    <a:prstGeom prst="rect">
                      <a:avLst/>
                    </a:prstGeom>
                  </pic:spPr>
                </pic:pic>
              </a:graphicData>
            </a:graphic>
            <wp14:sizeRelH relativeFrom="margin">
              <wp14:pctWidth>0</wp14:pctWidth>
            </wp14:sizeRelH>
            <wp14:sizeRelV relativeFrom="margin">
              <wp14:pctHeight>0</wp14:pctHeight>
            </wp14:sizeRelV>
          </wp:anchor>
        </w:drawing>
      </w:r>
    </w:p>
    <w:p w14:paraId="27F75A6F" w14:textId="6E9E665A" w:rsidR="00D72998" w:rsidRDefault="00D72998" w:rsidP="007131AE">
      <w:pPr>
        <w:rPr>
          <w:rtl/>
        </w:rPr>
      </w:pPr>
    </w:p>
    <w:p w14:paraId="28191ED2" w14:textId="6951975B" w:rsidR="00D72998" w:rsidRDefault="00D72998" w:rsidP="007131AE">
      <w:pPr>
        <w:rPr>
          <w:rtl/>
        </w:rPr>
      </w:pPr>
    </w:p>
    <w:p w14:paraId="09C0AE87" w14:textId="77777777" w:rsidR="00D72998" w:rsidRDefault="00D72998" w:rsidP="007131AE">
      <w:pPr>
        <w:rPr>
          <w:rtl/>
        </w:rPr>
      </w:pPr>
    </w:p>
    <w:p w14:paraId="65210BAE" w14:textId="15ED543E" w:rsidR="00D72998" w:rsidRDefault="00D72998" w:rsidP="007131AE">
      <w:pPr>
        <w:rPr>
          <w:rtl/>
        </w:rPr>
      </w:pPr>
    </w:p>
    <w:p w14:paraId="43993D83" w14:textId="510CFA67" w:rsidR="00D72998" w:rsidRDefault="00D72998" w:rsidP="007131AE">
      <w:pPr>
        <w:rPr>
          <w:rtl/>
        </w:rPr>
      </w:pPr>
    </w:p>
    <w:p w14:paraId="79EF255E" w14:textId="4D981B3C" w:rsidR="006F32B7" w:rsidRDefault="006F32B7" w:rsidP="007131AE">
      <w:pPr>
        <w:rPr>
          <w:rtl/>
        </w:rPr>
      </w:pPr>
    </w:p>
    <w:p w14:paraId="5F59B0E6" w14:textId="238E116D" w:rsidR="006F32B7" w:rsidRDefault="006F32B7" w:rsidP="007131AE">
      <w:pPr>
        <w:rPr>
          <w:rtl/>
        </w:rPr>
      </w:pPr>
    </w:p>
    <w:p w14:paraId="1C3F3F5E" w14:textId="78DCF5C9" w:rsidR="006F32B7" w:rsidRDefault="006F32B7" w:rsidP="007131AE">
      <w:pPr>
        <w:rPr>
          <w:rtl/>
        </w:rPr>
      </w:pPr>
    </w:p>
    <w:p w14:paraId="4FCE11FC" w14:textId="6F8D9DBB" w:rsidR="006F32B7" w:rsidRDefault="006F32B7" w:rsidP="007131AE">
      <w:pPr>
        <w:rPr>
          <w:rtl/>
        </w:rPr>
      </w:pPr>
    </w:p>
    <w:p w14:paraId="26E90C71" w14:textId="2DF0D763" w:rsidR="006F32B7" w:rsidRDefault="006F32B7" w:rsidP="007131AE">
      <w:pPr>
        <w:rPr>
          <w:rtl/>
        </w:rPr>
      </w:pPr>
    </w:p>
    <w:p w14:paraId="0B83B8F9" w14:textId="574F298E" w:rsidR="006F32B7" w:rsidRDefault="006F32B7" w:rsidP="007131AE">
      <w:pPr>
        <w:rPr>
          <w:rtl/>
        </w:rPr>
      </w:pPr>
    </w:p>
    <w:p w14:paraId="12FA1809" w14:textId="1C9EFF54" w:rsidR="006F32B7" w:rsidRDefault="006F32B7" w:rsidP="007131AE">
      <w:pPr>
        <w:rPr>
          <w:rtl/>
        </w:rPr>
      </w:pPr>
    </w:p>
    <w:p w14:paraId="1AB5ED38" w14:textId="1E7D4FF2" w:rsidR="006F32B7" w:rsidRDefault="006F32B7" w:rsidP="007131AE">
      <w:pPr>
        <w:rPr>
          <w:rtl/>
        </w:rPr>
      </w:pPr>
    </w:p>
    <w:p w14:paraId="4870BCBF" w14:textId="3506FB48" w:rsidR="006F32B7" w:rsidRDefault="006F32B7" w:rsidP="007131AE">
      <w:pPr>
        <w:rPr>
          <w:rtl/>
        </w:rPr>
      </w:pPr>
    </w:p>
    <w:p w14:paraId="67E2CAFA" w14:textId="71848F55" w:rsidR="006F32B7" w:rsidRDefault="006F32B7" w:rsidP="007131AE">
      <w:pPr>
        <w:rPr>
          <w:rtl/>
        </w:rPr>
      </w:pPr>
    </w:p>
    <w:p w14:paraId="057BB09C" w14:textId="65F63032" w:rsidR="006F32B7" w:rsidRDefault="006F32B7" w:rsidP="007131AE">
      <w:pPr>
        <w:rPr>
          <w:rtl/>
        </w:rPr>
      </w:pPr>
    </w:p>
    <w:p w14:paraId="30A3D411" w14:textId="77777777" w:rsidR="006F32B7" w:rsidRDefault="006F32B7" w:rsidP="007131AE">
      <w:pPr>
        <w:rPr>
          <w:rtl/>
        </w:rPr>
      </w:pPr>
    </w:p>
    <w:p w14:paraId="510CFC5D" w14:textId="60211D6C" w:rsidR="00D72998" w:rsidRDefault="00D72998" w:rsidP="00D72998">
      <w:pPr>
        <w:rPr>
          <w:rtl/>
        </w:rPr>
      </w:pPr>
    </w:p>
    <w:p w14:paraId="276A0B9E" w14:textId="0DB63F39" w:rsidR="00617F96" w:rsidRPr="00B269A6" w:rsidRDefault="00617F96" w:rsidP="00B269A6">
      <w:pPr>
        <w:pStyle w:val="Heading3"/>
      </w:pPr>
      <w:bookmarkStart w:id="194" w:name="_Toc200506882"/>
      <w:r w:rsidRPr="0023014C">
        <w:lastRenderedPageBreak/>
        <w:t>3.</w:t>
      </w:r>
      <w:r>
        <w:t>2</w:t>
      </w:r>
      <w:r w:rsidRPr="0023014C">
        <w:t>.</w:t>
      </w:r>
      <w:r w:rsidR="007131AE">
        <w:t>1</w:t>
      </w:r>
      <w:r w:rsidRPr="0023014C">
        <w:t xml:space="preserve"> ERD Diagram</w:t>
      </w:r>
      <w:bookmarkEnd w:id="194"/>
    </w:p>
    <w:p w14:paraId="05268E84" w14:textId="3CC1887C" w:rsidR="00617F96" w:rsidRPr="004A0677" w:rsidRDefault="00617F96" w:rsidP="00AC20A2">
      <w:pPr>
        <w:rPr>
          <w:sz w:val="28"/>
          <w:szCs w:val="28"/>
        </w:rPr>
      </w:pPr>
      <w:r w:rsidRPr="004A0677">
        <w:rPr>
          <w:sz w:val="28"/>
          <w:szCs w:val="28"/>
        </w:rPr>
        <w:t>The Entity Relationship Diagram (ERD) is used to model the logical structure of the database</w:t>
      </w:r>
      <w:r w:rsidR="004A0677">
        <w:rPr>
          <w:sz w:val="28"/>
          <w:szCs w:val="28"/>
        </w:rPr>
        <w:t xml:space="preserve"> </w:t>
      </w:r>
      <w:r w:rsidRPr="004A0677">
        <w:rPr>
          <w:sz w:val="28"/>
          <w:szCs w:val="28"/>
        </w:rPr>
        <w:t>system. It clearly illustrates how entities in the system relate to each other through foreign key</w:t>
      </w:r>
      <w:r w:rsidR="004A0677">
        <w:rPr>
          <w:sz w:val="28"/>
          <w:szCs w:val="28"/>
        </w:rPr>
        <w:t xml:space="preserve"> </w:t>
      </w:r>
      <w:r w:rsidRPr="004A0677">
        <w:rPr>
          <w:sz w:val="28"/>
          <w:szCs w:val="28"/>
        </w:rPr>
        <w:t>relationships. This diagram helps understand the data flow and ensures consistency and integrity in</w:t>
      </w:r>
      <w:r w:rsidR="004A0677">
        <w:rPr>
          <w:sz w:val="28"/>
          <w:szCs w:val="28"/>
        </w:rPr>
        <w:t xml:space="preserve"> </w:t>
      </w:r>
      <w:r w:rsidRPr="004A0677">
        <w:rPr>
          <w:sz w:val="28"/>
          <w:szCs w:val="28"/>
        </w:rPr>
        <w:t>database design.</w:t>
      </w:r>
      <w:r w:rsidR="00AC20A2">
        <w:rPr>
          <w:sz w:val="28"/>
          <w:szCs w:val="28"/>
        </w:rPr>
        <w:t xml:space="preserve"> </w:t>
      </w:r>
      <w:r w:rsidRPr="004A0677">
        <w:rPr>
          <w:sz w:val="28"/>
          <w:szCs w:val="28"/>
        </w:rPr>
        <w:t>The ERD for this project contains all the major entities such as Users, Products, Orders, Ratings,Notifications, Complaints, and their respective relationships. It also defines primary keys, foreign</w:t>
      </w:r>
      <w:r w:rsidR="004A0677">
        <w:rPr>
          <w:sz w:val="28"/>
          <w:szCs w:val="28"/>
        </w:rPr>
        <w:t xml:space="preserve"> </w:t>
      </w:r>
      <w:r w:rsidRPr="004A0677">
        <w:rPr>
          <w:sz w:val="28"/>
          <w:szCs w:val="28"/>
        </w:rPr>
        <w:t>keys, and the cardinality between the tables.</w:t>
      </w:r>
    </w:p>
    <w:p w14:paraId="33361C12" w14:textId="77777777" w:rsidR="00617F96" w:rsidRPr="008A0B79" w:rsidRDefault="00617F96" w:rsidP="004A0677">
      <w:pPr>
        <w:rPr>
          <w:b/>
          <w:bCs/>
          <w:sz w:val="28"/>
          <w:szCs w:val="28"/>
        </w:rPr>
      </w:pPr>
      <w:r w:rsidRPr="008A0B79">
        <w:rPr>
          <w:b/>
          <w:bCs/>
          <w:sz w:val="28"/>
          <w:szCs w:val="28"/>
        </w:rPr>
        <w:t>The diagram below demonstrates the complete ERD for the proposed system:</w:t>
      </w:r>
    </w:p>
    <w:p w14:paraId="3DDFA845" w14:textId="77777777" w:rsidR="00617F96" w:rsidRPr="004A0677" w:rsidRDefault="00617F96" w:rsidP="004A0677">
      <w:pPr>
        <w:rPr>
          <w:noProof/>
          <w:sz w:val="28"/>
          <w:szCs w:val="28"/>
        </w:rPr>
      </w:pPr>
    </w:p>
    <w:p w14:paraId="29D2521A" w14:textId="6D58CD14" w:rsidR="00617F96" w:rsidRPr="00AC20A2" w:rsidRDefault="00617F96" w:rsidP="00AC20A2">
      <w:pPr>
        <w:rPr>
          <w:sz w:val="30"/>
          <w:szCs w:val="30"/>
        </w:rPr>
      </w:pPr>
      <w:r>
        <w:rPr>
          <w:noProof/>
          <w:sz w:val="30"/>
          <w:szCs w:val="30"/>
        </w:rPr>
        <w:drawing>
          <wp:inline distT="0" distB="0" distL="0" distR="0" wp14:anchorId="28C48D7F" wp14:editId="1774FAE9">
            <wp:extent cx="6294120" cy="3924300"/>
            <wp:effectExtent l="0" t="0" r="0" b="0"/>
            <wp:docPr id="1493781418" name="Picture 21" descr="A diagram of a produ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81418" name="Picture 21" descr="A diagram of a product&#10;&#10;AI-generated content may be incorrect."/>
                    <pic:cNvPicPr/>
                  </pic:nvPicPr>
                  <pic:blipFill rotWithShape="1">
                    <a:blip r:embed="rId11">
                      <a:extLst>
                        <a:ext uri="{28A0092B-C50C-407E-A947-70E740481C1C}">
                          <a14:useLocalDpi xmlns:a14="http://schemas.microsoft.com/office/drawing/2010/main" val="0"/>
                        </a:ext>
                      </a:extLst>
                    </a:blip>
                    <a:srcRect l="1874" t="2604" r="1423" b="7973"/>
                    <a:stretch>
                      <a:fillRect/>
                    </a:stretch>
                  </pic:blipFill>
                  <pic:spPr bwMode="auto">
                    <a:xfrm>
                      <a:off x="0" y="0"/>
                      <a:ext cx="6294120" cy="3924300"/>
                    </a:xfrm>
                    <a:prstGeom prst="rect">
                      <a:avLst/>
                    </a:prstGeom>
                    <a:ln>
                      <a:noFill/>
                    </a:ln>
                    <a:extLst>
                      <a:ext uri="{53640926-AAD7-44D8-BBD7-CCE9431645EC}">
                        <a14:shadowObscured xmlns:a14="http://schemas.microsoft.com/office/drawing/2010/main"/>
                      </a:ext>
                    </a:extLst>
                  </pic:spPr>
                </pic:pic>
              </a:graphicData>
            </a:graphic>
          </wp:inline>
        </w:drawing>
      </w:r>
    </w:p>
    <w:p w14:paraId="328D7CBC" w14:textId="760E24FB" w:rsidR="00617F96" w:rsidRPr="00AC20A2" w:rsidRDefault="00617F96" w:rsidP="00AC20A2">
      <w:pPr>
        <w:pStyle w:val="Heading3"/>
      </w:pPr>
      <w:bookmarkStart w:id="195" w:name="_Toc200506883"/>
      <w:r w:rsidRPr="00AC20A2">
        <w:lastRenderedPageBreak/>
        <w:t>3.2</w:t>
      </w:r>
      <w:r w:rsidR="00AC20A2" w:rsidRPr="00AC20A2">
        <w:t>.2.</w:t>
      </w:r>
      <w:r w:rsidRPr="00AC20A2">
        <w:t>Database Schema</w:t>
      </w:r>
      <w:bookmarkEnd w:id="195"/>
    </w:p>
    <w:p w14:paraId="41C43610" w14:textId="53FACF96" w:rsidR="00617F96" w:rsidRPr="00CF4C22" w:rsidRDefault="00617F96" w:rsidP="00CF4C22">
      <w:pPr>
        <w:rPr>
          <w:sz w:val="28"/>
          <w:szCs w:val="28"/>
        </w:rPr>
      </w:pPr>
      <w:r w:rsidRPr="00CF4C22">
        <w:rPr>
          <w:sz w:val="28"/>
          <w:szCs w:val="28"/>
        </w:rPr>
        <w:t>The database schema represents the actual structure of the database in terms of tables, columns,</w:t>
      </w:r>
      <w:r w:rsidR="00AC20A2" w:rsidRPr="00CF4C22">
        <w:rPr>
          <w:sz w:val="28"/>
          <w:szCs w:val="28"/>
        </w:rPr>
        <w:t xml:space="preserve"> </w:t>
      </w:r>
      <w:r w:rsidRPr="00CF4C22">
        <w:rPr>
          <w:sz w:val="28"/>
          <w:szCs w:val="28"/>
        </w:rPr>
        <w:t>data types, and constraints. Unlike the ERD, which is conceptual, the schema is a more technical</w:t>
      </w:r>
      <w:r w:rsidR="00AC20A2" w:rsidRPr="00CF4C22">
        <w:rPr>
          <w:sz w:val="28"/>
          <w:szCs w:val="28"/>
        </w:rPr>
        <w:t xml:space="preserve"> </w:t>
      </w:r>
      <w:r w:rsidRPr="00CF4C22">
        <w:rPr>
          <w:sz w:val="28"/>
          <w:szCs w:val="28"/>
        </w:rPr>
        <w:t>blueprint that maps directly to the implementation in SQL Server using Code-First approach in</w:t>
      </w:r>
      <w:r w:rsidR="00AC20A2" w:rsidRPr="00CF4C22">
        <w:rPr>
          <w:sz w:val="28"/>
          <w:szCs w:val="28"/>
        </w:rPr>
        <w:t xml:space="preserve"> </w:t>
      </w:r>
      <w:r w:rsidRPr="00CF4C22">
        <w:rPr>
          <w:sz w:val="28"/>
          <w:szCs w:val="28"/>
        </w:rPr>
        <w:t>ASP.NET Core.</w:t>
      </w:r>
    </w:p>
    <w:p w14:paraId="65C1C1C5" w14:textId="4848D58E" w:rsidR="00617F96" w:rsidRPr="00CF4C22" w:rsidRDefault="00617F96" w:rsidP="00CF4C22">
      <w:pPr>
        <w:rPr>
          <w:sz w:val="28"/>
          <w:szCs w:val="28"/>
        </w:rPr>
      </w:pPr>
      <w:r w:rsidRPr="00CF4C22">
        <w:rPr>
          <w:sz w:val="28"/>
          <w:szCs w:val="28"/>
        </w:rPr>
        <w:t>Each table is described with its fields and relationships. The schema ensures proper normalization</w:t>
      </w:r>
      <w:r w:rsidR="00AC20A2" w:rsidRPr="00CF4C22">
        <w:rPr>
          <w:sz w:val="28"/>
          <w:szCs w:val="28"/>
        </w:rPr>
        <w:t xml:space="preserve"> </w:t>
      </w:r>
      <w:r w:rsidRPr="00CF4C22">
        <w:rPr>
          <w:sz w:val="28"/>
          <w:szCs w:val="28"/>
        </w:rPr>
        <w:t>and avoids redundancy. It is the foundation for all database operations such as insert, update,</w:t>
      </w:r>
      <w:r w:rsidR="00AC20A2" w:rsidRPr="00CF4C22">
        <w:rPr>
          <w:sz w:val="28"/>
          <w:szCs w:val="28"/>
        </w:rPr>
        <w:t xml:space="preserve"> </w:t>
      </w:r>
      <w:r w:rsidRPr="00CF4C22">
        <w:rPr>
          <w:sz w:val="28"/>
          <w:szCs w:val="28"/>
        </w:rPr>
        <w:t>delete, and read.</w:t>
      </w:r>
    </w:p>
    <w:p w14:paraId="55338E63" w14:textId="77777777" w:rsidR="00617F96" w:rsidRPr="008A0B79" w:rsidRDefault="00617F96" w:rsidP="00CF4C22">
      <w:pPr>
        <w:rPr>
          <w:b/>
          <w:bCs/>
          <w:sz w:val="28"/>
          <w:szCs w:val="28"/>
        </w:rPr>
      </w:pPr>
      <w:r w:rsidRPr="008A0B79">
        <w:rPr>
          <w:b/>
          <w:bCs/>
          <w:sz w:val="28"/>
          <w:szCs w:val="28"/>
        </w:rPr>
        <w:t>Below is the full schema diagram for the database used in this project:</w:t>
      </w:r>
    </w:p>
    <w:p w14:paraId="35EA546A" w14:textId="66112025" w:rsidR="00617F96" w:rsidRPr="00CF4C22" w:rsidRDefault="00D72998" w:rsidP="00CF4C22">
      <w:pPr>
        <w:rPr>
          <w:sz w:val="28"/>
          <w:szCs w:val="28"/>
        </w:rPr>
      </w:pPr>
      <w:r>
        <w:rPr>
          <w:noProof/>
          <w:sz w:val="30"/>
          <w:szCs w:val="30"/>
        </w:rPr>
        <w:drawing>
          <wp:inline distT="0" distB="0" distL="0" distR="0" wp14:anchorId="3A0B15B1" wp14:editId="7FDBF52B">
            <wp:extent cx="5943600" cy="4147183"/>
            <wp:effectExtent l="0" t="0" r="0" b="6350"/>
            <wp:docPr id="139294734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47341" name="Picture 22"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5943600" cy="4147183"/>
                    </a:xfrm>
                    <a:prstGeom prst="rect">
                      <a:avLst/>
                    </a:prstGeom>
                  </pic:spPr>
                </pic:pic>
              </a:graphicData>
            </a:graphic>
          </wp:inline>
        </w:drawing>
      </w:r>
    </w:p>
    <w:p w14:paraId="79B54849" w14:textId="3CAF851E" w:rsidR="00617F96" w:rsidRDefault="00617F96" w:rsidP="00617F96">
      <w:pPr>
        <w:rPr>
          <w:sz w:val="30"/>
          <w:szCs w:val="30"/>
        </w:rPr>
      </w:pPr>
    </w:p>
    <w:p w14:paraId="63F13AD4" w14:textId="0EFFA07F" w:rsidR="00617F96" w:rsidRPr="00CF4C22" w:rsidRDefault="00617F96" w:rsidP="00CF4C22">
      <w:pPr>
        <w:pStyle w:val="Heading3"/>
        <w:rPr>
          <w:lang w:val="en-AE" w:bidi="ar-EG"/>
        </w:rPr>
      </w:pPr>
      <w:bookmarkStart w:id="196" w:name="_Toc200506884"/>
      <w:r w:rsidRPr="00CF4C22">
        <w:rPr>
          <w:lang w:bidi="ar-EG"/>
        </w:rPr>
        <w:lastRenderedPageBreak/>
        <w:t>3.2.</w:t>
      </w:r>
      <w:r w:rsidR="00CF4C22" w:rsidRPr="00CF4C22">
        <w:rPr>
          <w:lang w:bidi="ar-EG"/>
        </w:rPr>
        <w:t>3.</w:t>
      </w:r>
      <w:r w:rsidRPr="00CF4C22">
        <w:rPr>
          <w:lang w:bidi="ar-EG"/>
        </w:rPr>
        <w:t xml:space="preserve"> UML Use Case Diagram</w:t>
      </w:r>
      <w:bookmarkEnd w:id="196"/>
    </w:p>
    <w:p w14:paraId="386AD379" w14:textId="77777777" w:rsidR="00617F96" w:rsidRPr="00311243" w:rsidRDefault="00617F96" w:rsidP="00311243">
      <w:pPr>
        <w:rPr>
          <w:sz w:val="28"/>
          <w:szCs w:val="28"/>
        </w:rPr>
      </w:pPr>
      <w:r w:rsidRPr="00311243">
        <w:rPr>
          <w:sz w:val="28"/>
          <w:szCs w:val="28"/>
        </w:rPr>
        <w:t>The UML Use Case Diagram provides a high-level overview of the artisan-client platform’s functionalities and the interactions between the three primary actors (Admin, Artisan, Client) and the system.</w:t>
      </w:r>
    </w:p>
    <w:p w14:paraId="753F977B" w14:textId="77777777" w:rsidR="00617F96" w:rsidRPr="008A0B79" w:rsidRDefault="00617F96" w:rsidP="00311243">
      <w:pPr>
        <w:rPr>
          <w:b/>
          <w:bCs/>
          <w:sz w:val="28"/>
          <w:szCs w:val="28"/>
        </w:rPr>
      </w:pPr>
      <w:r w:rsidRPr="008A0B79">
        <w:rPr>
          <w:b/>
          <w:bCs/>
          <w:sz w:val="28"/>
          <w:szCs w:val="28"/>
        </w:rPr>
        <w:t>Actors and Their Roles:</w:t>
      </w:r>
    </w:p>
    <w:p w14:paraId="23A33150" w14:textId="77777777" w:rsidR="00617F96" w:rsidRPr="00187EBE" w:rsidRDefault="00617F96" w:rsidP="00D46C1E">
      <w:pPr>
        <w:pStyle w:val="ListParagraph"/>
        <w:numPr>
          <w:ilvl w:val="0"/>
          <w:numId w:val="86"/>
        </w:numPr>
        <w:rPr>
          <w:sz w:val="28"/>
          <w:szCs w:val="28"/>
        </w:rPr>
      </w:pPr>
      <w:r w:rsidRPr="00187EBE">
        <w:rPr>
          <w:b/>
          <w:bCs/>
          <w:sz w:val="28"/>
          <w:szCs w:val="28"/>
        </w:rPr>
        <w:t>Admin</w:t>
      </w:r>
      <w:r w:rsidRPr="00187EBE">
        <w:rPr>
          <w:sz w:val="28"/>
          <w:szCs w:val="28"/>
        </w:rPr>
        <w:t>: Manages the platform, overseeing users, orders, products, complaints, and reports.</w:t>
      </w:r>
    </w:p>
    <w:p w14:paraId="46A785A1" w14:textId="77777777" w:rsidR="00617F96" w:rsidRPr="00187EBE" w:rsidRDefault="00617F96" w:rsidP="00D46C1E">
      <w:pPr>
        <w:pStyle w:val="ListParagraph"/>
        <w:numPr>
          <w:ilvl w:val="0"/>
          <w:numId w:val="86"/>
        </w:numPr>
        <w:rPr>
          <w:sz w:val="28"/>
          <w:szCs w:val="28"/>
        </w:rPr>
      </w:pPr>
      <w:r w:rsidRPr="00187EBE">
        <w:rPr>
          <w:b/>
          <w:bCs/>
          <w:sz w:val="28"/>
          <w:szCs w:val="28"/>
        </w:rPr>
        <w:t>Artisan</w:t>
      </w:r>
      <w:r w:rsidRPr="00187EBE">
        <w:rPr>
          <w:sz w:val="28"/>
          <w:szCs w:val="28"/>
        </w:rPr>
        <w:t>: Creates and manages products, handles orders, views statistics, and submits complaints.</w:t>
      </w:r>
    </w:p>
    <w:p w14:paraId="7C07035E" w14:textId="70C20CBF" w:rsidR="00187EBE" w:rsidRDefault="00617F96" w:rsidP="00D46C1E">
      <w:pPr>
        <w:pStyle w:val="ListParagraph"/>
        <w:numPr>
          <w:ilvl w:val="0"/>
          <w:numId w:val="86"/>
        </w:numPr>
        <w:spacing w:after="0"/>
        <w:rPr>
          <w:sz w:val="28"/>
          <w:szCs w:val="28"/>
        </w:rPr>
      </w:pPr>
      <w:r w:rsidRPr="00187EBE">
        <w:rPr>
          <w:b/>
          <w:bCs/>
          <w:sz w:val="28"/>
          <w:szCs w:val="28"/>
        </w:rPr>
        <w:t>Client</w:t>
      </w:r>
      <w:r w:rsidRPr="00187EBE">
        <w:rPr>
          <w:sz w:val="28"/>
          <w:szCs w:val="28"/>
        </w:rPr>
        <w:t>: Browses products, manages cart and orders, rates artisans/products, and files complaints.</w:t>
      </w:r>
    </w:p>
    <w:p w14:paraId="5F6FEE66" w14:textId="77777777" w:rsidR="004745CC" w:rsidRPr="004745CC" w:rsidRDefault="004745CC" w:rsidP="004745CC">
      <w:pPr>
        <w:pStyle w:val="ListParagraph"/>
        <w:spacing w:after="0"/>
        <w:rPr>
          <w:sz w:val="28"/>
          <w:szCs w:val="28"/>
        </w:rPr>
      </w:pPr>
    </w:p>
    <w:p w14:paraId="58AFAC6A" w14:textId="77777777" w:rsidR="00617F96" w:rsidRPr="00187EBE" w:rsidRDefault="00617F96" w:rsidP="007C33E1">
      <w:pPr>
        <w:spacing w:after="0"/>
        <w:rPr>
          <w:b/>
          <w:bCs/>
          <w:sz w:val="28"/>
          <w:szCs w:val="28"/>
        </w:rPr>
      </w:pPr>
      <w:r w:rsidRPr="00187EBE">
        <w:rPr>
          <w:b/>
          <w:bCs/>
          <w:sz w:val="28"/>
          <w:szCs w:val="28"/>
        </w:rPr>
        <w:t>Use Cases and Actor Interactions:</w:t>
      </w:r>
    </w:p>
    <w:p w14:paraId="66765531" w14:textId="362C9AF7" w:rsidR="00617F96" w:rsidRPr="004745CC" w:rsidRDefault="00617F96" w:rsidP="004745CC">
      <w:pPr>
        <w:rPr>
          <w:sz w:val="28"/>
          <w:szCs w:val="28"/>
        </w:rPr>
      </w:pPr>
      <w:r w:rsidRPr="004745CC">
        <w:rPr>
          <w:b/>
          <w:bCs/>
          <w:sz w:val="28"/>
          <w:szCs w:val="28"/>
        </w:rPr>
        <w:t>Admin</w:t>
      </w:r>
      <w:r w:rsidRPr="004745CC">
        <w:rPr>
          <w:sz w:val="28"/>
          <w:szCs w:val="28"/>
        </w:rPr>
        <w:t xml:space="preserve">: </w:t>
      </w:r>
    </w:p>
    <w:p w14:paraId="64AF2E36" w14:textId="77777777" w:rsidR="00617F96" w:rsidRPr="00187EBE" w:rsidRDefault="00617F96" w:rsidP="00D46C1E">
      <w:pPr>
        <w:pStyle w:val="ListParagraph"/>
        <w:numPr>
          <w:ilvl w:val="0"/>
          <w:numId w:val="87"/>
        </w:numPr>
        <w:rPr>
          <w:sz w:val="28"/>
          <w:szCs w:val="28"/>
        </w:rPr>
      </w:pPr>
      <w:r w:rsidRPr="00187EBE">
        <w:rPr>
          <w:b/>
          <w:bCs/>
          <w:sz w:val="28"/>
          <w:szCs w:val="28"/>
        </w:rPr>
        <w:t>Manage Users</w:t>
      </w:r>
      <w:r w:rsidRPr="00187EBE">
        <w:rPr>
          <w:sz w:val="28"/>
          <w:szCs w:val="28"/>
        </w:rPr>
        <w:t>: Verify, suspend, or ban user accounts (artisans/clients).</w:t>
      </w:r>
    </w:p>
    <w:p w14:paraId="2F8CBFA9" w14:textId="77777777" w:rsidR="00617F96" w:rsidRPr="00187EBE" w:rsidRDefault="00617F96" w:rsidP="00D46C1E">
      <w:pPr>
        <w:pStyle w:val="ListParagraph"/>
        <w:numPr>
          <w:ilvl w:val="0"/>
          <w:numId w:val="87"/>
        </w:numPr>
        <w:rPr>
          <w:sz w:val="28"/>
          <w:szCs w:val="28"/>
        </w:rPr>
      </w:pPr>
      <w:r w:rsidRPr="00187EBE">
        <w:rPr>
          <w:b/>
          <w:bCs/>
          <w:sz w:val="28"/>
          <w:szCs w:val="28"/>
        </w:rPr>
        <w:t>Manage Orders</w:t>
      </w:r>
      <w:r w:rsidRPr="00187EBE">
        <w:rPr>
          <w:sz w:val="28"/>
          <w:szCs w:val="28"/>
        </w:rPr>
        <w:t>: Monitor order status, resolve issues (e.g., delays).</w:t>
      </w:r>
    </w:p>
    <w:p w14:paraId="45A17B67" w14:textId="77777777" w:rsidR="00617F96" w:rsidRPr="00187EBE" w:rsidRDefault="00617F96" w:rsidP="00D46C1E">
      <w:pPr>
        <w:pStyle w:val="ListParagraph"/>
        <w:numPr>
          <w:ilvl w:val="0"/>
          <w:numId w:val="87"/>
        </w:numPr>
        <w:rPr>
          <w:sz w:val="28"/>
          <w:szCs w:val="28"/>
        </w:rPr>
      </w:pPr>
      <w:r w:rsidRPr="00187EBE">
        <w:rPr>
          <w:b/>
          <w:bCs/>
          <w:sz w:val="28"/>
          <w:szCs w:val="28"/>
        </w:rPr>
        <w:t>Manage Products</w:t>
      </w:r>
      <w:r w:rsidRPr="00187EBE">
        <w:rPr>
          <w:sz w:val="28"/>
          <w:szCs w:val="28"/>
        </w:rPr>
        <w:t>: Review/approve product listings, flag violations.</w:t>
      </w:r>
    </w:p>
    <w:p w14:paraId="5F08036B" w14:textId="77777777" w:rsidR="00617F96" w:rsidRPr="00187EBE" w:rsidRDefault="00617F96" w:rsidP="00D46C1E">
      <w:pPr>
        <w:pStyle w:val="ListParagraph"/>
        <w:numPr>
          <w:ilvl w:val="0"/>
          <w:numId w:val="87"/>
        </w:numPr>
        <w:rPr>
          <w:sz w:val="28"/>
          <w:szCs w:val="28"/>
        </w:rPr>
      </w:pPr>
      <w:r w:rsidRPr="00187EBE">
        <w:rPr>
          <w:b/>
          <w:bCs/>
          <w:sz w:val="28"/>
          <w:szCs w:val="28"/>
        </w:rPr>
        <w:t>Manage Complaints</w:t>
      </w:r>
      <w:r w:rsidRPr="00187EBE">
        <w:rPr>
          <w:sz w:val="28"/>
          <w:szCs w:val="28"/>
        </w:rPr>
        <w:t>: Resolve disputes filed by clients or artisans.</w:t>
      </w:r>
    </w:p>
    <w:p w14:paraId="51781A61" w14:textId="77777777" w:rsidR="00617F96" w:rsidRPr="00187EBE" w:rsidRDefault="00617F96" w:rsidP="00D46C1E">
      <w:pPr>
        <w:pStyle w:val="ListParagraph"/>
        <w:numPr>
          <w:ilvl w:val="0"/>
          <w:numId w:val="87"/>
        </w:numPr>
        <w:rPr>
          <w:sz w:val="28"/>
          <w:szCs w:val="28"/>
        </w:rPr>
      </w:pPr>
      <w:r w:rsidRPr="00187EBE">
        <w:rPr>
          <w:b/>
          <w:bCs/>
          <w:sz w:val="28"/>
          <w:szCs w:val="28"/>
        </w:rPr>
        <w:t>Generate Reports</w:t>
      </w:r>
      <w:r w:rsidRPr="00187EBE">
        <w:rPr>
          <w:sz w:val="28"/>
          <w:szCs w:val="28"/>
        </w:rPr>
        <w:t>: View system analytics (e.g., sales, user activity).</w:t>
      </w:r>
    </w:p>
    <w:p w14:paraId="0798D468" w14:textId="2621E440" w:rsidR="00617F96" w:rsidRPr="00187EBE" w:rsidRDefault="00617F96" w:rsidP="00187EBE">
      <w:pPr>
        <w:rPr>
          <w:sz w:val="28"/>
          <w:szCs w:val="28"/>
        </w:rPr>
      </w:pPr>
      <w:r w:rsidRPr="00187EBE">
        <w:rPr>
          <w:b/>
          <w:bCs/>
          <w:sz w:val="28"/>
          <w:szCs w:val="28"/>
        </w:rPr>
        <w:t>Artisan</w:t>
      </w:r>
      <w:r w:rsidRPr="00187EBE">
        <w:rPr>
          <w:sz w:val="28"/>
          <w:szCs w:val="28"/>
        </w:rPr>
        <w:t xml:space="preserve">: </w:t>
      </w:r>
    </w:p>
    <w:p w14:paraId="0D19531B" w14:textId="77777777" w:rsidR="00617F96" w:rsidRPr="00187EBE" w:rsidRDefault="00617F96" w:rsidP="00D46C1E">
      <w:pPr>
        <w:pStyle w:val="ListParagraph"/>
        <w:numPr>
          <w:ilvl w:val="0"/>
          <w:numId w:val="88"/>
        </w:numPr>
        <w:rPr>
          <w:sz w:val="28"/>
          <w:szCs w:val="28"/>
        </w:rPr>
      </w:pPr>
      <w:r w:rsidRPr="00187EBE">
        <w:rPr>
          <w:b/>
          <w:bCs/>
          <w:sz w:val="28"/>
          <w:szCs w:val="28"/>
        </w:rPr>
        <w:t>Manage Products</w:t>
      </w:r>
      <w:r w:rsidRPr="00187EBE">
        <w:rPr>
          <w:sz w:val="28"/>
          <w:szCs w:val="28"/>
        </w:rPr>
        <w:t>: Upload, edit, or delete product listings.</w:t>
      </w:r>
    </w:p>
    <w:p w14:paraId="1F95E490" w14:textId="77777777" w:rsidR="00617F96" w:rsidRPr="00187EBE" w:rsidRDefault="00617F96" w:rsidP="00D46C1E">
      <w:pPr>
        <w:pStyle w:val="ListParagraph"/>
        <w:numPr>
          <w:ilvl w:val="0"/>
          <w:numId w:val="88"/>
        </w:numPr>
        <w:rPr>
          <w:sz w:val="28"/>
          <w:szCs w:val="28"/>
        </w:rPr>
      </w:pPr>
      <w:r w:rsidRPr="00187EBE">
        <w:rPr>
          <w:b/>
          <w:bCs/>
          <w:sz w:val="28"/>
          <w:szCs w:val="28"/>
        </w:rPr>
        <w:t>Handle Orders</w:t>
      </w:r>
      <w:r w:rsidRPr="00187EBE">
        <w:rPr>
          <w:sz w:val="28"/>
          <w:szCs w:val="28"/>
        </w:rPr>
        <w:t>: Accept, process, and ship client orders.</w:t>
      </w:r>
    </w:p>
    <w:p w14:paraId="546E332A" w14:textId="77777777" w:rsidR="00617F96" w:rsidRPr="00187EBE" w:rsidRDefault="00617F96" w:rsidP="00D46C1E">
      <w:pPr>
        <w:pStyle w:val="ListParagraph"/>
        <w:numPr>
          <w:ilvl w:val="0"/>
          <w:numId w:val="88"/>
        </w:numPr>
        <w:rPr>
          <w:sz w:val="28"/>
          <w:szCs w:val="28"/>
        </w:rPr>
      </w:pPr>
      <w:r w:rsidRPr="00187EBE">
        <w:rPr>
          <w:b/>
          <w:bCs/>
          <w:sz w:val="28"/>
          <w:szCs w:val="28"/>
        </w:rPr>
        <w:t>View Statistics</w:t>
      </w:r>
      <w:r w:rsidRPr="00187EBE">
        <w:rPr>
          <w:sz w:val="28"/>
          <w:szCs w:val="28"/>
        </w:rPr>
        <w:t>: Check sales, ratings, or product performance.</w:t>
      </w:r>
    </w:p>
    <w:p w14:paraId="22ADBDB5" w14:textId="77777777" w:rsidR="00617F96" w:rsidRPr="00187EBE" w:rsidRDefault="00617F96" w:rsidP="00D46C1E">
      <w:pPr>
        <w:pStyle w:val="ListParagraph"/>
        <w:numPr>
          <w:ilvl w:val="0"/>
          <w:numId w:val="88"/>
        </w:numPr>
        <w:rPr>
          <w:sz w:val="28"/>
          <w:szCs w:val="28"/>
        </w:rPr>
      </w:pPr>
      <w:r w:rsidRPr="00187EBE">
        <w:rPr>
          <w:b/>
          <w:bCs/>
          <w:sz w:val="28"/>
          <w:szCs w:val="28"/>
        </w:rPr>
        <w:t>Submit Complaints</w:t>
      </w:r>
      <w:r w:rsidRPr="00187EBE">
        <w:rPr>
          <w:sz w:val="28"/>
          <w:szCs w:val="28"/>
        </w:rPr>
        <w:t>: Report issues (e.g., client disputes).</w:t>
      </w:r>
    </w:p>
    <w:p w14:paraId="7E538E5C" w14:textId="1FDE3231" w:rsidR="00617F96" w:rsidRPr="00187EBE" w:rsidRDefault="00617F96" w:rsidP="00187EBE">
      <w:pPr>
        <w:rPr>
          <w:sz w:val="28"/>
          <w:szCs w:val="28"/>
        </w:rPr>
      </w:pPr>
      <w:r w:rsidRPr="00187EBE">
        <w:rPr>
          <w:b/>
          <w:bCs/>
          <w:sz w:val="28"/>
          <w:szCs w:val="28"/>
        </w:rPr>
        <w:lastRenderedPageBreak/>
        <w:t>Client</w:t>
      </w:r>
      <w:r w:rsidRPr="00187EBE">
        <w:rPr>
          <w:sz w:val="28"/>
          <w:szCs w:val="28"/>
        </w:rPr>
        <w:t xml:space="preserve">: </w:t>
      </w:r>
    </w:p>
    <w:p w14:paraId="668955CE" w14:textId="77777777" w:rsidR="00617F96" w:rsidRPr="007C33E1" w:rsidRDefault="00617F96" w:rsidP="00D46C1E">
      <w:pPr>
        <w:pStyle w:val="ListParagraph"/>
        <w:numPr>
          <w:ilvl w:val="0"/>
          <w:numId w:val="89"/>
        </w:numPr>
        <w:rPr>
          <w:sz w:val="28"/>
          <w:szCs w:val="28"/>
        </w:rPr>
      </w:pPr>
      <w:r w:rsidRPr="007C33E1">
        <w:rPr>
          <w:b/>
          <w:bCs/>
          <w:sz w:val="28"/>
          <w:szCs w:val="28"/>
        </w:rPr>
        <w:t>Browse/Search Products</w:t>
      </w:r>
      <w:r w:rsidRPr="007C33E1">
        <w:rPr>
          <w:sz w:val="28"/>
          <w:szCs w:val="28"/>
        </w:rPr>
        <w:t>: View and filter products by category, price, etc.</w:t>
      </w:r>
    </w:p>
    <w:p w14:paraId="3DADBFBD" w14:textId="77777777" w:rsidR="00617F96" w:rsidRPr="007C33E1" w:rsidRDefault="00617F96" w:rsidP="00D46C1E">
      <w:pPr>
        <w:pStyle w:val="ListParagraph"/>
        <w:numPr>
          <w:ilvl w:val="0"/>
          <w:numId w:val="89"/>
        </w:numPr>
        <w:rPr>
          <w:sz w:val="28"/>
          <w:szCs w:val="28"/>
        </w:rPr>
      </w:pPr>
      <w:r w:rsidRPr="007C33E1">
        <w:rPr>
          <w:b/>
          <w:bCs/>
          <w:sz w:val="28"/>
          <w:szCs w:val="28"/>
        </w:rPr>
        <w:t>Manage Cart</w:t>
      </w:r>
      <w:r w:rsidRPr="007C33E1">
        <w:rPr>
          <w:sz w:val="28"/>
          <w:szCs w:val="28"/>
        </w:rPr>
        <w:t>: Add/remove products, proceed to checkout.</w:t>
      </w:r>
    </w:p>
    <w:p w14:paraId="4DA191D2" w14:textId="77777777" w:rsidR="00617F96" w:rsidRPr="007C33E1" w:rsidRDefault="00617F96" w:rsidP="00D46C1E">
      <w:pPr>
        <w:pStyle w:val="ListParagraph"/>
        <w:numPr>
          <w:ilvl w:val="0"/>
          <w:numId w:val="89"/>
        </w:numPr>
        <w:rPr>
          <w:sz w:val="28"/>
          <w:szCs w:val="28"/>
        </w:rPr>
      </w:pPr>
      <w:r w:rsidRPr="007C33E1">
        <w:rPr>
          <w:b/>
          <w:bCs/>
          <w:sz w:val="28"/>
          <w:szCs w:val="28"/>
        </w:rPr>
        <w:t>Manage Orders</w:t>
      </w:r>
      <w:r w:rsidRPr="007C33E1">
        <w:rPr>
          <w:sz w:val="28"/>
          <w:szCs w:val="28"/>
        </w:rPr>
        <w:t>: Place, track, or cancel orders.</w:t>
      </w:r>
    </w:p>
    <w:p w14:paraId="4A640F2A" w14:textId="77777777" w:rsidR="00617F96" w:rsidRPr="007C33E1" w:rsidRDefault="00617F96" w:rsidP="00D46C1E">
      <w:pPr>
        <w:pStyle w:val="ListParagraph"/>
        <w:numPr>
          <w:ilvl w:val="0"/>
          <w:numId w:val="89"/>
        </w:numPr>
        <w:rPr>
          <w:sz w:val="28"/>
          <w:szCs w:val="28"/>
        </w:rPr>
      </w:pPr>
      <w:r w:rsidRPr="007C33E1">
        <w:rPr>
          <w:b/>
          <w:bCs/>
          <w:sz w:val="28"/>
          <w:szCs w:val="28"/>
        </w:rPr>
        <w:t>Rate Artisans/Products</w:t>
      </w:r>
      <w:r w:rsidRPr="007C33E1">
        <w:rPr>
          <w:sz w:val="28"/>
          <w:szCs w:val="28"/>
        </w:rPr>
        <w:t>: Submit ratings and reviews post-purchase.</w:t>
      </w:r>
    </w:p>
    <w:p w14:paraId="7BA68AFB" w14:textId="5FCAFBDA" w:rsidR="00617F96" w:rsidRDefault="00617F96" w:rsidP="00D46C1E">
      <w:pPr>
        <w:pStyle w:val="ListParagraph"/>
        <w:numPr>
          <w:ilvl w:val="0"/>
          <w:numId w:val="89"/>
        </w:numPr>
        <w:rPr>
          <w:sz w:val="28"/>
          <w:szCs w:val="28"/>
        </w:rPr>
      </w:pPr>
      <w:r w:rsidRPr="007C33E1">
        <w:rPr>
          <w:b/>
          <w:bCs/>
          <w:sz w:val="28"/>
          <w:szCs w:val="28"/>
        </w:rPr>
        <w:t>File Complaints</w:t>
      </w:r>
      <w:r w:rsidRPr="007C33E1">
        <w:rPr>
          <w:sz w:val="28"/>
          <w:szCs w:val="28"/>
        </w:rPr>
        <w:t>: Report issues with products or orders.</w:t>
      </w:r>
    </w:p>
    <w:p w14:paraId="092CBEFA" w14:textId="77777777" w:rsidR="00D2549A" w:rsidRPr="007C33E1" w:rsidRDefault="00D2549A" w:rsidP="00D2549A">
      <w:pPr>
        <w:pStyle w:val="ListParagraph"/>
        <w:rPr>
          <w:sz w:val="28"/>
          <w:szCs w:val="28"/>
        </w:rPr>
      </w:pPr>
    </w:p>
    <w:p w14:paraId="3F2EBF63" w14:textId="77777777" w:rsidR="00617F96" w:rsidRPr="00D2549A" w:rsidRDefault="00617F96" w:rsidP="00D2549A">
      <w:pPr>
        <w:rPr>
          <w:sz w:val="28"/>
          <w:szCs w:val="28"/>
        </w:rPr>
      </w:pPr>
      <w:r w:rsidRPr="00D2549A">
        <w:rPr>
          <w:b/>
          <w:bCs/>
          <w:sz w:val="28"/>
          <w:szCs w:val="28"/>
        </w:rPr>
        <w:t>Relationships</w:t>
      </w:r>
      <w:r w:rsidRPr="00D2549A">
        <w:rPr>
          <w:sz w:val="28"/>
          <w:szCs w:val="28"/>
        </w:rPr>
        <w:t>:</w:t>
      </w:r>
    </w:p>
    <w:p w14:paraId="7F710AB5" w14:textId="77777777" w:rsidR="00617F96" w:rsidRPr="007C33E1" w:rsidRDefault="00617F96" w:rsidP="00D46C1E">
      <w:pPr>
        <w:pStyle w:val="ListParagraph"/>
        <w:numPr>
          <w:ilvl w:val="0"/>
          <w:numId w:val="89"/>
        </w:numPr>
        <w:rPr>
          <w:sz w:val="28"/>
          <w:szCs w:val="28"/>
        </w:rPr>
      </w:pPr>
      <w:r w:rsidRPr="007C33E1">
        <w:rPr>
          <w:b/>
          <w:bCs/>
          <w:sz w:val="28"/>
          <w:szCs w:val="28"/>
        </w:rPr>
        <w:t>Include</w:t>
      </w:r>
      <w:r w:rsidRPr="007C33E1">
        <w:rPr>
          <w:sz w:val="28"/>
          <w:szCs w:val="28"/>
        </w:rPr>
        <w:t>: Some use cases depend on others (e.g., “Place Order” includes “Manage Cart” for Clients).</w:t>
      </w:r>
    </w:p>
    <w:p w14:paraId="2EB4C87A" w14:textId="77777777" w:rsidR="00617F96" w:rsidRPr="007C33E1" w:rsidRDefault="00617F96" w:rsidP="00D46C1E">
      <w:pPr>
        <w:pStyle w:val="ListParagraph"/>
        <w:numPr>
          <w:ilvl w:val="0"/>
          <w:numId w:val="89"/>
        </w:numPr>
        <w:rPr>
          <w:sz w:val="28"/>
          <w:szCs w:val="28"/>
        </w:rPr>
      </w:pPr>
      <w:r w:rsidRPr="007C33E1">
        <w:rPr>
          <w:b/>
          <w:bCs/>
          <w:sz w:val="28"/>
          <w:szCs w:val="28"/>
        </w:rPr>
        <w:t>Extend</w:t>
      </w:r>
      <w:r w:rsidRPr="007C33E1">
        <w:rPr>
          <w:sz w:val="28"/>
          <w:szCs w:val="28"/>
        </w:rPr>
        <w:t>: Optional actions (e.g., “File Complaint” extends “Manage Orders” if an issue arises).</w:t>
      </w:r>
    </w:p>
    <w:p w14:paraId="6DB17377" w14:textId="65CBBE86" w:rsidR="00617F96" w:rsidRPr="007C33E1" w:rsidRDefault="00617F96" w:rsidP="00187EBE">
      <w:pPr>
        <w:rPr>
          <w:b/>
          <w:bCs/>
          <w:sz w:val="28"/>
          <w:szCs w:val="28"/>
        </w:rPr>
      </w:pPr>
      <w:r w:rsidRPr="007C33E1">
        <w:rPr>
          <w:b/>
          <w:bCs/>
          <w:sz w:val="28"/>
          <w:szCs w:val="28"/>
        </w:rPr>
        <w:t>All actors interact with the system, but not with each other directly.</w:t>
      </w:r>
    </w:p>
    <w:p w14:paraId="4BA782CF" w14:textId="77777777" w:rsidR="00617F96" w:rsidRPr="006018C4" w:rsidRDefault="00617F96" w:rsidP="00617F96">
      <w:pPr>
        <w:rPr>
          <w:lang w:val="en-AE"/>
        </w:rPr>
      </w:pPr>
      <w:r>
        <w:rPr>
          <w:noProof/>
        </w:rPr>
        <w:lastRenderedPageBreak/>
        <w:drawing>
          <wp:anchor distT="0" distB="0" distL="114300" distR="114300" simplePos="0" relativeHeight="253064704" behindDoc="1" locked="0" layoutInCell="1" allowOverlap="1" wp14:anchorId="3901FBC6" wp14:editId="4360D5F5">
            <wp:simplePos x="0" y="0"/>
            <wp:positionH relativeFrom="margin">
              <wp:posOffset>-261620</wp:posOffset>
            </wp:positionH>
            <wp:positionV relativeFrom="paragraph">
              <wp:posOffset>0</wp:posOffset>
            </wp:positionV>
            <wp:extent cx="6248400" cy="8380095"/>
            <wp:effectExtent l="0" t="0" r="0" b="1905"/>
            <wp:wrapTight wrapText="bothSides">
              <wp:wrapPolygon edited="0">
                <wp:start x="0" y="0"/>
                <wp:lineTo x="0" y="21556"/>
                <wp:lineTo x="21534" y="21556"/>
                <wp:lineTo x="21534" y="0"/>
                <wp:lineTo x="0" y="0"/>
              </wp:wrapPolygon>
            </wp:wrapTight>
            <wp:docPr id="2781135" name="Picture 2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1135" name="Picture 23" descr="A diagram of a company&#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248400" cy="8380095"/>
                    </a:xfrm>
                    <a:prstGeom prst="rect">
                      <a:avLst/>
                    </a:prstGeom>
                  </pic:spPr>
                </pic:pic>
              </a:graphicData>
            </a:graphic>
            <wp14:sizeRelH relativeFrom="margin">
              <wp14:pctWidth>0</wp14:pctWidth>
            </wp14:sizeRelH>
            <wp14:sizeRelV relativeFrom="margin">
              <wp14:pctHeight>0</wp14:pctHeight>
            </wp14:sizeRelV>
          </wp:anchor>
        </w:drawing>
      </w:r>
    </w:p>
    <w:p w14:paraId="74520C4C" w14:textId="51254DAC" w:rsidR="00617F96" w:rsidRPr="00AE7D4D" w:rsidRDefault="00617F96" w:rsidP="00311243">
      <w:pPr>
        <w:pStyle w:val="Heading3"/>
        <w:rPr>
          <w:lang w:val="en-AE" w:bidi="ar-EG"/>
        </w:rPr>
      </w:pPr>
      <w:bookmarkStart w:id="197" w:name="_Toc200506885"/>
      <w:r w:rsidRPr="00AE7D4D">
        <w:rPr>
          <w:lang w:bidi="ar-EG"/>
        </w:rPr>
        <w:lastRenderedPageBreak/>
        <w:t>3.2.</w:t>
      </w:r>
      <w:r w:rsidR="00311243" w:rsidRPr="00AE7D4D">
        <w:rPr>
          <w:lang w:bidi="ar-EG"/>
        </w:rPr>
        <w:t>4.</w:t>
      </w:r>
      <w:r w:rsidRPr="00AE7D4D">
        <w:rPr>
          <w:lang w:bidi="ar-EG"/>
        </w:rPr>
        <w:t>Data Flow</w:t>
      </w:r>
      <w:bookmarkEnd w:id="197"/>
    </w:p>
    <w:p w14:paraId="0AAEBC4B" w14:textId="77777777" w:rsidR="00617F96" w:rsidRPr="00AE7D4D" w:rsidRDefault="00617F96" w:rsidP="00311243">
      <w:pPr>
        <w:rPr>
          <w:rFonts w:cstheme="majorBidi"/>
          <w:b/>
          <w:bCs/>
          <w:sz w:val="28"/>
          <w:szCs w:val="28"/>
          <w:lang w:bidi="ar-EG"/>
        </w:rPr>
      </w:pPr>
      <w:r w:rsidRPr="00AE7D4D">
        <w:rPr>
          <w:rFonts w:cstheme="majorBidi"/>
          <w:b/>
          <w:bCs/>
          <w:sz w:val="28"/>
          <w:szCs w:val="28"/>
          <w:lang w:bidi="ar-EG"/>
        </w:rPr>
        <w:t>Introduction:</w:t>
      </w:r>
    </w:p>
    <w:p w14:paraId="29E84654" w14:textId="56520D59" w:rsidR="00617F96" w:rsidRPr="00AE7D4D" w:rsidRDefault="00617F96" w:rsidP="00E75225">
      <w:pPr>
        <w:rPr>
          <w:rFonts w:cstheme="majorBidi"/>
          <w:sz w:val="28"/>
          <w:szCs w:val="28"/>
          <w:lang w:bidi="ar-EG"/>
        </w:rPr>
      </w:pPr>
      <w:r w:rsidRPr="00AE7D4D">
        <w:rPr>
          <w:rFonts w:cstheme="majorBidi"/>
          <w:sz w:val="28"/>
          <w:szCs w:val="28"/>
          <w:lang w:bidi="ar-EG"/>
        </w:rPr>
        <w:t xml:space="preserve">The Data Flow Diagram (DFD) illustrates how data moves through the </w:t>
      </w:r>
      <w:r w:rsidR="00E75225">
        <w:rPr>
          <w:rFonts w:cstheme="majorBidi"/>
          <w:sz w:val="28"/>
          <w:szCs w:val="28"/>
          <w:lang w:bidi="ar-EG"/>
        </w:rPr>
        <w:t>"Craft Management System" among</w:t>
      </w:r>
      <w:r w:rsidR="00E75225">
        <w:rPr>
          <w:rFonts w:cstheme="majorBidi" w:hint="cs"/>
          <w:sz w:val="28"/>
          <w:szCs w:val="28"/>
          <w:rtl/>
          <w:lang w:bidi="ar-EG"/>
        </w:rPr>
        <w:t xml:space="preserve"> </w:t>
      </w:r>
      <w:r w:rsidRPr="00AE7D4D">
        <w:rPr>
          <w:rFonts w:cstheme="majorBidi"/>
          <w:sz w:val="28"/>
          <w:szCs w:val="28"/>
          <w:lang w:bidi="ar-EG"/>
        </w:rPr>
        <w:t>users (Client, Artisan, Admin), processes, and data stores.</w:t>
      </w:r>
    </w:p>
    <w:p w14:paraId="4EDEC148" w14:textId="77777777" w:rsidR="00617F96" w:rsidRPr="00AE7D4D" w:rsidRDefault="00617F96" w:rsidP="00311243">
      <w:pPr>
        <w:rPr>
          <w:rFonts w:cstheme="majorBidi"/>
          <w:b/>
          <w:bCs/>
          <w:sz w:val="28"/>
          <w:szCs w:val="28"/>
          <w:lang w:bidi="ar-EG"/>
        </w:rPr>
      </w:pPr>
      <w:r w:rsidRPr="00AE7D4D">
        <w:rPr>
          <w:rFonts w:cstheme="majorBidi"/>
          <w:b/>
          <w:bCs/>
          <w:sz w:val="28"/>
          <w:szCs w:val="28"/>
          <w:lang w:bidi="ar-EG"/>
        </w:rPr>
        <w:t>1. Client (End-User)</w:t>
      </w:r>
    </w:p>
    <w:p w14:paraId="52A9CCE8" w14:textId="77777777" w:rsidR="00617F96" w:rsidRPr="00FD3806" w:rsidRDefault="00617F96" w:rsidP="00D46C1E">
      <w:pPr>
        <w:pStyle w:val="ListParagraph"/>
        <w:numPr>
          <w:ilvl w:val="0"/>
          <w:numId w:val="90"/>
        </w:numPr>
        <w:rPr>
          <w:rFonts w:cstheme="majorBidi"/>
          <w:b/>
          <w:bCs/>
          <w:sz w:val="28"/>
          <w:szCs w:val="28"/>
          <w:lang w:bidi="ar-EG"/>
        </w:rPr>
      </w:pPr>
      <w:r w:rsidRPr="00FD3806">
        <w:rPr>
          <w:rFonts w:cstheme="majorBidi"/>
          <w:b/>
          <w:bCs/>
          <w:sz w:val="28"/>
          <w:szCs w:val="28"/>
          <w:lang w:bidi="ar-EG"/>
        </w:rPr>
        <w:t>Main Actions:</w:t>
      </w:r>
    </w:p>
    <w:p w14:paraId="5726D3BF" w14:textId="65ECF0C3"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Register / Login</w:t>
      </w:r>
    </w:p>
    <w:p w14:paraId="07961CB5" w14:textId="32B84EE5"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Browse Products</w:t>
      </w:r>
    </w:p>
    <w:p w14:paraId="24D808D3" w14:textId="3E9C0FE2"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Add/Remove from Cart</w:t>
      </w:r>
    </w:p>
    <w:p w14:paraId="0ED73B8E" w14:textId="2D1733BA"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Place / Cancel Orders</w:t>
      </w:r>
    </w:p>
    <w:p w14:paraId="72147333" w14:textId="7197B3E1"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Rate Product / Artisan / App</w:t>
      </w:r>
    </w:p>
    <w:p w14:paraId="159469B6" w14:textId="5D382AC8"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Submit Complaints</w:t>
      </w:r>
    </w:p>
    <w:p w14:paraId="79A81A18" w14:textId="29E53150"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View Notifications</w:t>
      </w:r>
    </w:p>
    <w:p w14:paraId="40FE06A7" w14:textId="122B78D1" w:rsidR="00617F96" w:rsidRPr="00FD3806" w:rsidRDefault="00617F96" w:rsidP="00D46C1E">
      <w:pPr>
        <w:pStyle w:val="ListParagraph"/>
        <w:numPr>
          <w:ilvl w:val="1"/>
          <w:numId w:val="82"/>
        </w:numPr>
        <w:rPr>
          <w:rFonts w:cstheme="majorBidi"/>
          <w:sz w:val="28"/>
          <w:szCs w:val="28"/>
          <w:lang w:bidi="ar-EG"/>
        </w:rPr>
      </w:pPr>
      <w:r w:rsidRPr="00FD3806">
        <w:rPr>
          <w:rFonts w:cstheme="majorBidi"/>
          <w:sz w:val="28"/>
          <w:szCs w:val="28"/>
          <w:lang w:bidi="ar-EG"/>
        </w:rPr>
        <w:t>Update Profile</w:t>
      </w:r>
    </w:p>
    <w:p w14:paraId="6C51F8ED" w14:textId="77777777" w:rsidR="00617F96" w:rsidRPr="00FD3806" w:rsidRDefault="00617F96" w:rsidP="00D46C1E">
      <w:pPr>
        <w:pStyle w:val="ListParagraph"/>
        <w:numPr>
          <w:ilvl w:val="0"/>
          <w:numId w:val="90"/>
        </w:numPr>
        <w:rPr>
          <w:rFonts w:cstheme="majorBidi"/>
          <w:b/>
          <w:bCs/>
          <w:sz w:val="28"/>
          <w:szCs w:val="28"/>
          <w:lang w:bidi="ar-EG"/>
        </w:rPr>
      </w:pPr>
      <w:r w:rsidRPr="00FD3806">
        <w:rPr>
          <w:rFonts w:cstheme="majorBidi"/>
          <w:b/>
          <w:bCs/>
          <w:sz w:val="28"/>
          <w:szCs w:val="28"/>
          <w:lang w:bidi="ar-EG"/>
        </w:rPr>
        <w:t>Data Flow:</w:t>
      </w:r>
    </w:p>
    <w:p w14:paraId="1FC78826"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[Register/Login] -&gt; DB.Users</w:t>
      </w:r>
    </w:p>
    <w:p w14:paraId="44BECA95"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[Browse Products] &lt;- DB.Products + DB.ProductImages</w:t>
      </w:r>
    </w:p>
    <w:p w14:paraId="666E997B"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[Cart Actions] &lt;-&gt; DB.Carts</w:t>
      </w:r>
    </w:p>
    <w:p w14:paraId="3C02FE57"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[Place Order] -&gt; DB.Orders + DB.OrderItems</w:t>
      </w:r>
    </w:p>
    <w:p w14:paraId="59E436B5" w14:textId="10D6C2FB"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Notify Artisan -&gt; DB.Notifications</w:t>
      </w:r>
    </w:p>
    <w:p w14:paraId="23139533"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[Cancel Order] -&gt; DB.Orders</w:t>
      </w:r>
    </w:p>
    <w:p w14:paraId="414F7807"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[Rate Artisan/Product/App] -&gt; DB.UserRates / DB.ProductRates / DB.AppRatings</w:t>
      </w:r>
    </w:p>
    <w:p w14:paraId="20BC8EB8"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t>Client -&gt; [Submit Complaint] -&gt; DB.Complaints</w:t>
      </w:r>
    </w:p>
    <w:p w14:paraId="7CBBEB14" w14:textId="77777777" w:rsidR="00617F96" w:rsidRPr="00D9671B" w:rsidRDefault="00617F96" w:rsidP="00D46C1E">
      <w:pPr>
        <w:pStyle w:val="ListParagraph"/>
        <w:numPr>
          <w:ilvl w:val="0"/>
          <w:numId w:val="91"/>
        </w:numPr>
        <w:rPr>
          <w:rFonts w:cstheme="majorBidi"/>
          <w:sz w:val="28"/>
          <w:szCs w:val="28"/>
          <w:lang w:bidi="ar-EG"/>
        </w:rPr>
      </w:pPr>
      <w:r w:rsidRPr="00D9671B">
        <w:rPr>
          <w:rFonts w:cstheme="majorBidi"/>
          <w:sz w:val="28"/>
          <w:szCs w:val="28"/>
          <w:lang w:bidi="ar-EG"/>
        </w:rPr>
        <w:lastRenderedPageBreak/>
        <w:t>Client -&gt; [View Notifications] &lt;- DB.Notifications</w:t>
      </w:r>
    </w:p>
    <w:p w14:paraId="50364DFC" w14:textId="77777777" w:rsidR="00617F96" w:rsidRPr="00AE7D4D" w:rsidRDefault="00617F96" w:rsidP="00311243">
      <w:pPr>
        <w:rPr>
          <w:rFonts w:cstheme="majorBidi"/>
          <w:b/>
          <w:bCs/>
          <w:sz w:val="28"/>
          <w:szCs w:val="28"/>
          <w:lang w:bidi="ar-EG"/>
        </w:rPr>
      </w:pPr>
      <w:r w:rsidRPr="00AE7D4D">
        <w:rPr>
          <w:rFonts w:cstheme="majorBidi"/>
          <w:b/>
          <w:bCs/>
          <w:sz w:val="28"/>
          <w:szCs w:val="28"/>
          <w:lang w:bidi="ar-EG"/>
        </w:rPr>
        <w:t>2. Artisan (Seller)</w:t>
      </w:r>
    </w:p>
    <w:p w14:paraId="4E5A8FCB" w14:textId="77777777" w:rsidR="00617F96" w:rsidRPr="00D9671B" w:rsidRDefault="00617F96" w:rsidP="00D46C1E">
      <w:pPr>
        <w:pStyle w:val="ListParagraph"/>
        <w:numPr>
          <w:ilvl w:val="0"/>
          <w:numId w:val="92"/>
        </w:numPr>
        <w:rPr>
          <w:rFonts w:cstheme="majorBidi"/>
          <w:b/>
          <w:bCs/>
          <w:sz w:val="28"/>
          <w:szCs w:val="28"/>
          <w:lang w:bidi="ar-EG"/>
        </w:rPr>
      </w:pPr>
      <w:r w:rsidRPr="00D9671B">
        <w:rPr>
          <w:rFonts w:cstheme="majorBidi"/>
          <w:b/>
          <w:bCs/>
          <w:sz w:val="28"/>
          <w:szCs w:val="28"/>
          <w:lang w:bidi="ar-EG"/>
        </w:rPr>
        <w:t>Main Actions:</w:t>
      </w:r>
    </w:p>
    <w:p w14:paraId="034B3105" w14:textId="62B93AFF"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Register / Login</w:t>
      </w:r>
    </w:p>
    <w:p w14:paraId="76A45139" w14:textId="3A3C4A6B"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Add/Edit/Delete Product</w:t>
      </w:r>
    </w:p>
    <w:p w14:paraId="18CCF1B2" w14:textId="6084F98E"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View &amp; Manage Orders</w:t>
      </w:r>
    </w:p>
    <w:p w14:paraId="0960F922" w14:textId="1C41E6AE"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Update Order Status</w:t>
      </w:r>
    </w:p>
    <w:p w14:paraId="68423B0E" w14:textId="205961B1"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View Ratings / Statistics</w:t>
      </w:r>
    </w:p>
    <w:p w14:paraId="4FE080A5" w14:textId="34494356"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Submit Complaints</w:t>
      </w:r>
    </w:p>
    <w:p w14:paraId="72B41DBE" w14:textId="5C40B308"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View Notifications</w:t>
      </w:r>
    </w:p>
    <w:p w14:paraId="02E60022" w14:textId="77777777" w:rsidR="00617F96" w:rsidRPr="00E74769" w:rsidRDefault="00617F96" w:rsidP="00D46C1E">
      <w:pPr>
        <w:pStyle w:val="ListParagraph"/>
        <w:numPr>
          <w:ilvl w:val="0"/>
          <w:numId w:val="92"/>
        </w:numPr>
        <w:rPr>
          <w:rFonts w:cstheme="majorBidi"/>
          <w:b/>
          <w:bCs/>
          <w:sz w:val="28"/>
          <w:szCs w:val="28"/>
          <w:lang w:bidi="ar-EG"/>
        </w:rPr>
      </w:pPr>
      <w:r w:rsidRPr="00E74769">
        <w:rPr>
          <w:rFonts w:cstheme="majorBidi"/>
          <w:b/>
          <w:bCs/>
          <w:sz w:val="28"/>
          <w:szCs w:val="28"/>
          <w:lang w:bidi="ar-EG"/>
        </w:rPr>
        <w:t>Data Flow:</w:t>
      </w:r>
    </w:p>
    <w:p w14:paraId="4C9FC070"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[Register/Login] -&gt; DB.Users</w:t>
      </w:r>
    </w:p>
    <w:p w14:paraId="27A66959"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[Add Product] -&gt; DB.Products + DB.ProductImages</w:t>
      </w:r>
    </w:p>
    <w:p w14:paraId="362451F3"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[Edit/Delete Product] -&gt; DB.Products -&gt; DB.DeleteProduct</w:t>
      </w:r>
    </w:p>
    <w:p w14:paraId="2A68B038"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[View Orders] &lt;- DB.Orders + DB.OrderItems</w:t>
      </w:r>
    </w:p>
    <w:p w14:paraId="0D3D1F20"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[Update Order] -&gt; DB.Orders</w:t>
      </w:r>
    </w:p>
    <w:p w14:paraId="7CDFCCBD"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[View Ratings] &lt;- DB.UserRates + DB.ProductRates</w:t>
      </w:r>
    </w:p>
    <w:p w14:paraId="30BE5EC1" w14:textId="7777777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[Statistics] &lt;- Aggregated from DB.Orders, DB.Products</w:t>
      </w:r>
    </w:p>
    <w:p w14:paraId="13082BBF" w14:textId="3F603357" w:rsidR="00617F96" w:rsidRPr="00E74769" w:rsidRDefault="00617F96" w:rsidP="00D46C1E">
      <w:pPr>
        <w:pStyle w:val="ListParagraph"/>
        <w:numPr>
          <w:ilvl w:val="1"/>
          <w:numId w:val="92"/>
        </w:numPr>
        <w:rPr>
          <w:rFonts w:cstheme="majorBidi"/>
          <w:sz w:val="28"/>
          <w:szCs w:val="28"/>
          <w:lang w:bidi="ar-EG"/>
        </w:rPr>
      </w:pPr>
      <w:r w:rsidRPr="00E74769">
        <w:rPr>
          <w:rFonts w:cstheme="majorBidi"/>
          <w:sz w:val="28"/>
          <w:szCs w:val="28"/>
          <w:lang w:bidi="ar-EG"/>
        </w:rPr>
        <w:t>Artisan -&gt; [Notifications] &lt;- DB.Notifications</w:t>
      </w:r>
    </w:p>
    <w:p w14:paraId="3B830C8A" w14:textId="77777777" w:rsidR="00617F96" w:rsidRPr="00AE7D4D" w:rsidRDefault="00617F96" w:rsidP="00311243">
      <w:pPr>
        <w:rPr>
          <w:rFonts w:cstheme="majorBidi"/>
          <w:b/>
          <w:bCs/>
          <w:sz w:val="28"/>
          <w:szCs w:val="28"/>
          <w:lang w:bidi="ar-EG"/>
        </w:rPr>
      </w:pPr>
      <w:r w:rsidRPr="00AE7D4D">
        <w:rPr>
          <w:rFonts w:cstheme="majorBidi"/>
          <w:b/>
          <w:bCs/>
          <w:sz w:val="28"/>
          <w:szCs w:val="28"/>
          <w:lang w:bidi="ar-EG"/>
        </w:rPr>
        <w:t>3. Admin (System Manager)</w:t>
      </w:r>
    </w:p>
    <w:p w14:paraId="2D84CEEB" w14:textId="77777777" w:rsidR="00617F96" w:rsidRPr="00E74769" w:rsidRDefault="00617F96" w:rsidP="00D46C1E">
      <w:pPr>
        <w:pStyle w:val="ListParagraph"/>
        <w:numPr>
          <w:ilvl w:val="0"/>
          <w:numId w:val="93"/>
        </w:numPr>
        <w:rPr>
          <w:rFonts w:cstheme="majorBidi"/>
          <w:b/>
          <w:bCs/>
          <w:sz w:val="28"/>
          <w:szCs w:val="28"/>
          <w:lang w:bidi="ar-EG"/>
        </w:rPr>
      </w:pPr>
      <w:r w:rsidRPr="00E74769">
        <w:rPr>
          <w:rFonts w:cstheme="majorBidi"/>
          <w:b/>
          <w:bCs/>
          <w:sz w:val="28"/>
          <w:szCs w:val="28"/>
          <w:lang w:bidi="ar-EG"/>
        </w:rPr>
        <w:t>Main Actions:</w:t>
      </w:r>
    </w:p>
    <w:p w14:paraId="5B02DD78" w14:textId="72F887AA"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Login</w:t>
      </w:r>
    </w:p>
    <w:p w14:paraId="17F7251B" w14:textId="3E44E6EB"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Manage Users</w:t>
      </w:r>
    </w:p>
    <w:p w14:paraId="7F572E7C" w14:textId="6D1E8582"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View / Cancel Orders</w:t>
      </w:r>
    </w:p>
    <w:p w14:paraId="4E9F354B" w14:textId="36B7B15C"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lastRenderedPageBreak/>
        <w:t>Handle Complaints</w:t>
      </w:r>
    </w:p>
    <w:p w14:paraId="4CCC6DF7" w14:textId="0D6499E2"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View Ratings / Statistics</w:t>
      </w:r>
    </w:p>
    <w:p w14:paraId="59A36FE6" w14:textId="2FD36455"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Delete Violating Products</w:t>
      </w:r>
    </w:p>
    <w:p w14:paraId="6E08BC38" w14:textId="01EE418E" w:rsidR="00617F96" w:rsidRPr="00705F2A" w:rsidRDefault="00617F96" w:rsidP="00D46C1E">
      <w:pPr>
        <w:pStyle w:val="ListParagraph"/>
        <w:numPr>
          <w:ilvl w:val="1"/>
          <w:numId w:val="82"/>
        </w:numPr>
        <w:rPr>
          <w:rFonts w:cstheme="majorBidi"/>
          <w:sz w:val="28"/>
          <w:szCs w:val="28"/>
          <w:lang w:bidi="ar-EG"/>
        </w:rPr>
      </w:pPr>
      <w:r w:rsidRPr="00705F2A">
        <w:rPr>
          <w:rFonts w:cstheme="majorBidi"/>
          <w:sz w:val="28"/>
          <w:szCs w:val="28"/>
          <w:lang w:bidi="ar-EG"/>
        </w:rPr>
        <w:t>Manage Notifications</w:t>
      </w:r>
    </w:p>
    <w:p w14:paraId="60299F3C" w14:textId="77777777" w:rsidR="00617F96" w:rsidRPr="00E74769" w:rsidRDefault="00617F96" w:rsidP="00D46C1E">
      <w:pPr>
        <w:pStyle w:val="ListParagraph"/>
        <w:numPr>
          <w:ilvl w:val="0"/>
          <w:numId w:val="93"/>
        </w:numPr>
        <w:rPr>
          <w:rFonts w:cstheme="majorBidi"/>
          <w:b/>
          <w:bCs/>
          <w:sz w:val="28"/>
          <w:szCs w:val="28"/>
          <w:lang w:bidi="ar-EG"/>
        </w:rPr>
      </w:pPr>
      <w:r w:rsidRPr="00E74769">
        <w:rPr>
          <w:rFonts w:cstheme="majorBidi"/>
          <w:b/>
          <w:bCs/>
          <w:sz w:val="28"/>
          <w:szCs w:val="28"/>
          <w:lang w:bidi="ar-EG"/>
        </w:rPr>
        <w:t>Data Flow:</w:t>
      </w:r>
    </w:p>
    <w:p w14:paraId="37CEBA68"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[Login] -&gt; DB.Users</w:t>
      </w:r>
    </w:p>
    <w:p w14:paraId="10D1FA0E"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[Manage Users] -&gt; DB.Users</w:t>
      </w:r>
    </w:p>
    <w:p w14:paraId="6272AF7E"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[Cancel Order] -&gt; DB.Orders</w:t>
      </w:r>
    </w:p>
    <w:p w14:paraId="64C36EC1"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[Reply Complaint] -&gt; DB.Complaints -&gt; Notify Client</w:t>
      </w:r>
    </w:p>
    <w:p w14:paraId="387CD73A"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[Delete Product] -&gt; DB.Products -&gt; DB.DeleteProduct -&gt; Notify Artisan</w:t>
      </w:r>
    </w:p>
    <w:p w14:paraId="2859A23D" w14:textId="77777777" w:rsidR="00617F96" w:rsidRPr="00705F2A" w:rsidRDefault="00617F96" w:rsidP="00D46C1E">
      <w:pPr>
        <w:pStyle w:val="ListParagraph"/>
        <w:numPr>
          <w:ilvl w:val="0"/>
          <w:numId w:val="94"/>
        </w:numPr>
        <w:rPr>
          <w:rFonts w:cstheme="majorBidi"/>
          <w:sz w:val="28"/>
          <w:szCs w:val="28"/>
          <w:lang w:bidi="ar-EG"/>
        </w:rPr>
      </w:pPr>
      <w:r w:rsidRPr="00705F2A">
        <w:rPr>
          <w:rFonts w:cstheme="majorBidi"/>
          <w:sz w:val="28"/>
          <w:szCs w:val="28"/>
          <w:lang w:bidi="ar-EG"/>
        </w:rPr>
        <w:t>Admin -&gt; [View Stats/Ratings] &lt;- DB.AppRatings, DB.Users, DB.Products, DB.Orders</w:t>
      </w:r>
    </w:p>
    <w:p w14:paraId="180A657B" w14:textId="2400D16C" w:rsidR="00617F96" w:rsidRPr="00705F2A" w:rsidRDefault="00617F96" w:rsidP="00D46C1E">
      <w:pPr>
        <w:pStyle w:val="ListParagraph"/>
        <w:numPr>
          <w:ilvl w:val="0"/>
          <w:numId w:val="94"/>
        </w:numPr>
        <w:rPr>
          <w:rFonts w:cstheme="majorBidi"/>
          <w:sz w:val="28"/>
          <w:szCs w:val="28"/>
          <w:rtl/>
          <w:lang w:bidi="ar-EG"/>
        </w:rPr>
      </w:pPr>
      <w:r w:rsidRPr="00705F2A">
        <w:rPr>
          <w:rFonts w:cstheme="majorBidi"/>
          <w:sz w:val="28"/>
          <w:szCs w:val="28"/>
          <w:lang w:bidi="ar-EG"/>
        </w:rPr>
        <w:t>Admin -&gt; [View Notifications] &lt;- DB.Notifications</w:t>
      </w:r>
    </w:p>
    <w:p w14:paraId="4E6EE8BC" w14:textId="77777777" w:rsidR="00975D1F" w:rsidRPr="00AE7D4D" w:rsidRDefault="00975D1F" w:rsidP="00975D1F">
      <w:pPr>
        <w:ind w:left="1440"/>
        <w:rPr>
          <w:rFonts w:cstheme="majorBidi"/>
          <w:sz w:val="28"/>
          <w:szCs w:val="28"/>
          <w:lang w:bidi="ar-EG"/>
        </w:rPr>
      </w:pPr>
    </w:p>
    <w:p w14:paraId="61E3E49E" w14:textId="77777777" w:rsidR="00617F96" w:rsidRPr="00AE7D4D" w:rsidRDefault="00617F96" w:rsidP="00617F96">
      <w:pPr>
        <w:rPr>
          <w:rFonts w:cstheme="majorBidi"/>
          <w:b/>
          <w:bCs/>
          <w:sz w:val="40"/>
          <w:szCs w:val="40"/>
          <w:lang w:bidi="ar-EG"/>
        </w:rPr>
      </w:pPr>
      <w:r w:rsidRPr="00AE7D4D">
        <w:rPr>
          <w:rFonts w:cstheme="majorBidi"/>
          <w:b/>
          <w:bCs/>
          <w:sz w:val="40"/>
          <w:szCs w:val="40"/>
          <w:lang w:bidi="ar-EG"/>
        </w:rPr>
        <w:t>Key Data Stores:</w:t>
      </w:r>
    </w:p>
    <w:p w14:paraId="7EC65F6E" w14:textId="3889F7B8"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DB.Users</w:t>
      </w:r>
    </w:p>
    <w:p w14:paraId="1B47FD98" w14:textId="05AF16B7"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DB.Products</w:t>
      </w:r>
    </w:p>
    <w:p w14:paraId="33D862CC" w14:textId="41995F61"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DB.ProductImages</w:t>
      </w:r>
    </w:p>
    <w:p w14:paraId="0F52F6E4" w14:textId="345565D4"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DB.Orders</w:t>
      </w:r>
    </w:p>
    <w:p w14:paraId="7CD646F1" w14:textId="299353D1"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DB.OrderItems</w:t>
      </w:r>
    </w:p>
    <w:p w14:paraId="436C7BA5" w14:textId="57539C2D"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DB.Carts</w:t>
      </w:r>
    </w:p>
    <w:p w14:paraId="33D03897" w14:textId="20CEB861"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DB.UserRates</w:t>
      </w:r>
    </w:p>
    <w:p w14:paraId="5617D5EA" w14:textId="2170911E"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DB.ProductRates</w:t>
      </w:r>
    </w:p>
    <w:p w14:paraId="6B7662C6" w14:textId="3D2C0BBF"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lastRenderedPageBreak/>
        <w:t>DB.AppRatings</w:t>
      </w:r>
    </w:p>
    <w:p w14:paraId="37B82DEE" w14:textId="56BEDA3C"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DB.Notifications</w:t>
      </w:r>
    </w:p>
    <w:p w14:paraId="2FC6E1CC" w14:textId="7CF3C992"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DB.Complaints</w:t>
      </w:r>
    </w:p>
    <w:p w14:paraId="7BD11CE2" w14:textId="3CA8421C" w:rsidR="00617F96" w:rsidRPr="00705F2A"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DB.DeleteProduct</w:t>
      </w:r>
    </w:p>
    <w:p w14:paraId="024519F8" w14:textId="6C37FF89" w:rsidR="00311243" w:rsidRDefault="00617F96" w:rsidP="00D46C1E">
      <w:pPr>
        <w:pStyle w:val="ListParagraph"/>
        <w:numPr>
          <w:ilvl w:val="0"/>
          <w:numId w:val="82"/>
        </w:numPr>
        <w:rPr>
          <w:rFonts w:cstheme="majorBidi"/>
          <w:sz w:val="28"/>
          <w:szCs w:val="28"/>
          <w:lang w:bidi="ar-EG"/>
        </w:rPr>
      </w:pPr>
      <w:r w:rsidRPr="00705F2A">
        <w:rPr>
          <w:rFonts w:cstheme="majorBidi"/>
          <w:sz w:val="28"/>
          <w:szCs w:val="28"/>
          <w:lang w:bidi="ar-EG"/>
        </w:rPr>
        <w:t>DB.ConfirmationCodes</w:t>
      </w:r>
    </w:p>
    <w:p w14:paraId="3B531698" w14:textId="77777777" w:rsidR="004F2A70" w:rsidRPr="004F2A70" w:rsidRDefault="004F2A70" w:rsidP="004F2A70">
      <w:pPr>
        <w:pStyle w:val="ListParagraph"/>
        <w:rPr>
          <w:rFonts w:cstheme="majorBidi"/>
          <w:sz w:val="28"/>
          <w:szCs w:val="28"/>
          <w:lang w:bidi="ar-EG"/>
        </w:rPr>
      </w:pPr>
    </w:p>
    <w:p w14:paraId="6A4D8258" w14:textId="77777777" w:rsidR="00617F96" w:rsidRPr="00AE7D4D" w:rsidRDefault="00617F96" w:rsidP="00617F96">
      <w:pPr>
        <w:spacing w:line="276" w:lineRule="auto"/>
        <w:rPr>
          <w:rFonts w:cstheme="majorBidi"/>
          <w:b/>
          <w:bCs/>
          <w:sz w:val="40"/>
          <w:szCs w:val="40"/>
          <w:lang w:bidi="ar-EG"/>
        </w:rPr>
      </w:pPr>
      <w:r w:rsidRPr="00AE7D4D">
        <w:rPr>
          <w:rFonts w:cstheme="majorBidi"/>
          <w:b/>
          <w:bCs/>
          <w:sz w:val="40"/>
          <w:szCs w:val="40"/>
          <w:lang w:bidi="ar-EG"/>
        </w:rPr>
        <w:t>Notes:</w:t>
      </w:r>
    </w:p>
    <w:p w14:paraId="3A8E4F92" w14:textId="4FE185ED" w:rsidR="00617F96" w:rsidRPr="004F2A70" w:rsidRDefault="00617F96" w:rsidP="00D46C1E">
      <w:pPr>
        <w:pStyle w:val="ListParagraph"/>
        <w:numPr>
          <w:ilvl w:val="0"/>
          <w:numId w:val="82"/>
        </w:numPr>
        <w:rPr>
          <w:rFonts w:cstheme="majorBidi"/>
          <w:sz w:val="28"/>
          <w:szCs w:val="28"/>
          <w:lang w:bidi="ar-EG"/>
        </w:rPr>
      </w:pPr>
      <w:r w:rsidRPr="004F2A70">
        <w:rPr>
          <w:rFonts w:cstheme="majorBidi"/>
          <w:sz w:val="28"/>
          <w:szCs w:val="28"/>
          <w:lang w:bidi="ar-EG"/>
        </w:rPr>
        <w:t>All users are authenticated via JWT tokens.</w:t>
      </w:r>
    </w:p>
    <w:p w14:paraId="008F7992" w14:textId="66289DAE" w:rsidR="00617F96" w:rsidRPr="004F2A70" w:rsidRDefault="00617F96" w:rsidP="00D46C1E">
      <w:pPr>
        <w:pStyle w:val="ListParagraph"/>
        <w:numPr>
          <w:ilvl w:val="0"/>
          <w:numId w:val="82"/>
        </w:numPr>
        <w:rPr>
          <w:rFonts w:cstheme="majorBidi"/>
          <w:sz w:val="28"/>
          <w:szCs w:val="28"/>
          <w:lang w:bidi="ar-EG"/>
        </w:rPr>
      </w:pPr>
      <w:r w:rsidRPr="004F2A70">
        <w:rPr>
          <w:rFonts w:cstheme="majorBidi"/>
          <w:sz w:val="28"/>
          <w:szCs w:val="28"/>
          <w:lang w:bidi="ar-EG"/>
        </w:rPr>
        <w:t>Notifications are pushed using SignalR and stored in DB.Notifications.</w:t>
      </w:r>
    </w:p>
    <w:p w14:paraId="1B378E3D" w14:textId="289CACD0" w:rsidR="00617F96" w:rsidRPr="004F2A70" w:rsidRDefault="00617F96" w:rsidP="00D46C1E">
      <w:pPr>
        <w:pStyle w:val="ListParagraph"/>
        <w:numPr>
          <w:ilvl w:val="0"/>
          <w:numId w:val="82"/>
        </w:numPr>
        <w:rPr>
          <w:rFonts w:cstheme="majorBidi"/>
          <w:sz w:val="28"/>
          <w:szCs w:val="28"/>
          <w:lang w:bidi="ar-EG"/>
        </w:rPr>
      </w:pPr>
      <w:r w:rsidRPr="004F2A70">
        <w:rPr>
          <w:rFonts w:cstheme="majorBidi"/>
          <w:sz w:val="28"/>
          <w:szCs w:val="28"/>
          <w:lang w:bidi="ar-EG"/>
        </w:rPr>
        <w:t>Deleted products are archived in DB.DeleteProduct.</w:t>
      </w:r>
    </w:p>
    <w:p w14:paraId="359536C9" w14:textId="7F321B04" w:rsidR="00617F96" w:rsidRDefault="00617F96" w:rsidP="00D46C1E">
      <w:pPr>
        <w:pStyle w:val="ListParagraph"/>
        <w:numPr>
          <w:ilvl w:val="0"/>
          <w:numId w:val="82"/>
        </w:numPr>
        <w:rPr>
          <w:rFonts w:cstheme="majorBidi"/>
          <w:sz w:val="28"/>
          <w:szCs w:val="28"/>
          <w:lang w:bidi="ar-EG"/>
        </w:rPr>
      </w:pPr>
      <w:r w:rsidRPr="004F2A70">
        <w:rPr>
          <w:rFonts w:cstheme="majorBidi"/>
          <w:sz w:val="28"/>
          <w:szCs w:val="28"/>
          <w:lang w:bidi="ar-EG"/>
        </w:rPr>
        <w:t>All complaints are stored in DB.Complaints with admin responses.</w:t>
      </w:r>
    </w:p>
    <w:p w14:paraId="404360DD" w14:textId="77777777" w:rsidR="004F2A70" w:rsidRPr="004F2A70" w:rsidRDefault="004F2A70" w:rsidP="004F2A70">
      <w:pPr>
        <w:pStyle w:val="ListParagraph"/>
        <w:rPr>
          <w:rFonts w:cstheme="majorBidi"/>
          <w:sz w:val="28"/>
          <w:szCs w:val="28"/>
          <w:lang w:bidi="ar-EG"/>
        </w:rPr>
      </w:pPr>
    </w:p>
    <w:p w14:paraId="7CA13250" w14:textId="6E2C32CD" w:rsidR="00F66B8B" w:rsidRPr="00AE7D4D" w:rsidRDefault="00F66B8B" w:rsidP="007B6423">
      <w:pPr>
        <w:pStyle w:val="Heading3"/>
      </w:pPr>
      <w:bookmarkStart w:id="198" w:name="_Toc200506886"/>
      <w:r w:rsidRPr="00AE7D4D">
        <w:t>3.2.</w:t>
      </w:r>
      <w:r w:rsidR="007B6423" w:rsidRPr="00AE7D4D">
        <w:t>5.</w:t>
      </w:r>
      <w:r w:rsidRPr="00AE7D4D">
        <w:t xml:space="preserve"> System Summary</w:t>
      </w:r>
      <w:bookmarkEnd w:id="198"/>
    </w:p>
    <w:p w14:paraId="1D685F3A" w14:textId="5C306532" w:rsidR="004F2A70" w:rsidRDefault="00F66B8B" w:rsidP="004F2A70">
      <w:pPr>
        <w:rPr>
          <w:rFonts w:cstheme="majorBidi"/>
          <w:sz w:val="28"/>
          <w:szCs w:val="28"/>
          <w:rtl/>
        </w:rPr>
      </w:pPr>
      <w:r w:rsidRPr="00AE7D4D">
        <w:rPr>
          <w:rFonts w:cstheme="majorBidi"/>
          <w:sz w:val="28"/>
          <w:szCs w:val="28"/>
        </w:rPr>
        <w:t>Craft Management System is a mobile-first solution designed to revolutionize the way handmade products are managed, marketed, and purchased. Built using Flutter for cross-platform support and powered by a robust .NET Core Web API, the application serves as an integrated platform that connects artisans with clients while providing administrative tools for effective system governance. At its core, the system addresses a common issue in the handmade products ecosystem - the lack of a unified, digital, and reliable space where artisans can showcase their crafts, clients can place orders conveniently, and administrators can monitor activity and enforce policy compliance.Unlike traditional e-commerce platforms that cater mainly to industrial or commercial products, Craft</w:t>
      </w:r>
      <w:r w:rsidR="007B6423" w:rsidRPr="00AE7D4D">
        <w:rPr>
          <w:rFonts w:cstheme="majorBidi"/>
          <w:sz w:val="28"/>
          <w:szCs w:val="28"/>
        </w:rPr>
        <w:t xml:space="preserve"> </w:t>
      </w:r>
      <w:r w:rsidRPr="00AE7D4D">
        <w:rPr>
          <w:rFonts w:cstheme="majorBidi"/>
          <w:sz w:val="28"/>
          <w:szCs w:val="28"/>
        </w:rPr>
        <w:t>Management System focuses specifically on handmade goods and the crafting community. It offers a curated</w:t>
      </w:r>
      <w:r w:rsidR="007B6423" w:rsidRPr="00AE7D4D">
        <w:rPr>
          <w:rFonts w:cstheme="majorBidi"/>
          <w:sz w:val="28"/>
          <w:szCs w:val="28"/>
        </w:rPr>
        <w:t xml:space="preserve"> </w:t>
      </w:r>
      <w:r w:rsidRPr="00AE7D4D">
        <w:rPr>
          <w:rFonts w:cstheme="majorBidi"/>
          <w:sz w:val="28"/>
          <w:szCs w:val="28"/>
        </w:rPr>
        <w:t xml:space="preserve">experience that </w:t>
      </w:r>
      <w:r w:rsidRPr="00AE7D4D">
        <w:rPr>
          <w:rFonts w:cstheme="majorBidi"/>
          <w:sz w:val="28"/>
          <w:szCs w:val="28"/>
        </w:rPr>
        <w:lastRenderedPageBreak/>
        <w:t>not only supports day-to-day transactions but also promotes trust, visibility, and long-term</w:t>
      </w:r>
      <w:r w:rsidR="007B6423" w:rsidRPr="00AE7D4D">
        <w:rPr>
          <w:rFonts w:cstheme="majorBidi"/>
          <w:sz w:val="28"/>
          <w:szCs w:val="28"/>
        </w:rPr>
        <w:t xml:space="preserve"> </w:t>
      </w:r>
      <w:r w:rsidRPr="00AE7D4D">
        <w:rPr>
          <w:rFonts w:cstheme="majorBidi"/>
          <w:sz w:val="28"/>
          <w:szCs w:val="28"/>
        </w:rPr>
        <w:t>engagement among users.</w:t>
      </w:r>
    </w:p>
    <w:p w14:paraId="47A71B10" w14:textId="77777777" w:rsidR="004F2A70" w:rsidRPr="00AE7D4D" w:rsidRDefault="004F2A70" w:rsidP="004F2A70">
      <w:pPr>
        <w:rPr>
          <w:rFonts w:cstheme="majorBidi"/>
          <w:sz w:val="28"/>
          <w:szCs w:val="28"/>
        </w:rPr>
      </w:pPr>
    </w:p>
    <w:p w14:paraId="6D21F9CB" w14:textId="77777777" w:rsidR="00F66B8B" w:rsidRPr="00AE7D4D" w:rsidRDefault="00F66B8B" w:rsidP="00F66B8B">
      <w:pPr>
        <w:rPr>
          <w:rFonts w:cstheme="majorBidi"/>
          <w:b/>
          <w:bCs/>
          <w:sz w:val="28"/>
          <w:szCs w:val="28"/>
        </w:rPr>
      </w:pPr>
      <w:r w:rsidRPr="00AE7D4D">
        <w:rPr>
          <w:rFonts w:cstheme="majorBidi"/>
          <w:b/>
          <w:bCs/>
          <w:sz w:val="28"/>
          <w:szCs w:val="28"/>
        </w:rPr>
        <w:t>User Roles &amp; Target Audience:</w:t>
      </w:r>
    </w:p>
    <w:p w14:paraId="4B78C2D4" w14:textId="145CEF44" w:rsidR="00F66B8B" w:rsidRPr="0038107A" w:rsidRDefault="00F66B8B" w:rsidP="00D46C1E">
      <w:pPr>
        <w:pStyle w:val="ListParagraph"/>
        <w:numPr>
          <w:ilvl w:val="0"/>
          <w:numId w:val="98"/>
        </w:numPr>
        <w:rPr>
          <w:rFonts w:cstheme="majorBidi"/>
          <w:b/>
          <w:bCs/>
          <w:sz w:val="28"/>
          <w:szCs w:val="28"/>
        </w:rPr>
      </w:pPr>
      <w:r w:rsidRPr="0038107A">
        <w:rPr>
          <w:rFonts w:cstheme="majorBidi"/>
          <w:b/>
          <w:bCs/>
          <w:sz w:val="28"/>
          <w:szCs w:val="28"/>
        </w:rPr>
        <w:t>Artisan:</w:t>
      </w:r>
    </w:p>
    <w:p w14:paraId="72D71003" w14:textId="6AFB0764" w:rsidR="00F66B8B" w:rsidRPr="00A9202F" w:rsidRDefault="00F66B8B" w:rsidP="00D46C1E">
      <w:pPr>
        <w:pStyle w:val="ListParagraph"/>
        <w:numPr>
          <w:ilvl w:val="0"/>
          <w:numId w:val="95"/>
        </w:numPr>
        <w:rPr>
          <w:rFonts w:cstheme="majorBidi"/>
          <w:sz w:val="28"/>
          <w:szCs w:val="28"/>
        </w:rPr>
      </w:pPr>
      <w:r w:rsidRPr="00A9202F">
        <w:rPr>
          <w:rFonts w:cstheme="majorBidi"/>
          <w:sz w:val="28"/>
          <w:szCs w:val="28"/>
        </w:rPr>
        <w:t>Registers and manages profile and SSN image</w:t>
      </w:r>
    </w:p>
    <w:p w14:paraId="3F8E2A7E" w14:textId="7F927F32" w:rsidR="00F66B8B" w:rsidRPr="00A9202F" w:rsidRDefault="00F66B8B" w:rsidP="00D46C1E">
      <w:pPr>
        <w:pStyle w:val="ListParagraph"/>
        <w:numPr>
          <w:ilvl w:val="0"/>
          <w:numId w:val="95"/>
        </w:numPr>
        <w:rPr>
          <w:rFonts w:cstheme="majorBidi"/>
          <w:sz w:val="28"/>
          <w:szCs w:val="28"/>
        </w:rPr>
      </w:pPr>
      <w:r w:rsidRPr="00A9202F">
        <w:rPr>
          <w:rFonts w:cstheme="majorBidi"/>
          <w:sz w:val="28"/>
          <w:szCs w:val="28"/>
        </w:rPr>
        <w:t>Adds, updates, and manages handmade products</w:t>
      </w:r>
    </w:p>
    <w:p w14:paraId="4C00F0B9" w14:textId="4831B2D1" w:rsidR="00F66B8B" w:rsidRPr="00A9202F" w:rsidRDefault="00F66B8B" w:rsidP="00D46C1E">
      <w:pPr>
        <w:pStyle w:val="ListParagraph"/>
        <w:numPr>
          <w:ilvl w:val="0"/>
          <w:numId w:val="95"/>
        </w:numPr>
        <w:rPr>
          <w:rFonts w:cstheme="majorBidi"/>
          <w:sz w:val="28"/>
          <w:szCs w:val="28"/>
        </w:rPr>
      </w:pPr>
      <w:r w:rsidRPr="00A9202F">
        <w:rPr>
          <w:rFonts w:cstheme="majorBidi"/>
          <w:sz w:val="28"/>
          <w:szCs w:val="28"/>
        </w:rPr>
        <w:t>Accepts, ships, or cancels orders</w:t>
      </w:r>
    </w:p>
    <w:p w14:paraId="5B1FD7F3" w14:textId="2404C55F" w:rsidR="00F66B8B" w:rsidRPr="00A9202F" w:rsidRDefault="00F66B8B" w:rsidP="00D46C1E">
      <w:pPr>
        <w:pStyle w:val="ListParagraph"/>
        <w:numPr>
          <w:ilvl w:val="0"/>
          <w:numId w:val="95"/>
        </w:numPr>
        <w:rPr>
          <w:rFonts w:cstheme="majorBidi"/>
          <w:sz w:val="28"/>
          <w:szCs w:val="28"/>
        </w:rPr>
      </w:pPr>
      <w:r w:rsidRPr="00A9202F">
        <w:rPr>
          <w:rFonts w:cstheme="majorBidi"/>
          <w:sz w:val="28"/>
          <w:szCs w:val="28"/>
        </w:rPr>
        <w:t>Views product ratings and statistics (best-selling products, sales, revenue)</w:t>
      </w:r>
    </w:p>
    <w:p w14:paraId="6FAC70F2" w14:textId="3AEB1211" w:rsidR="00F66B8B" w:rsidRDefault="00F66B8B" w:rsidP="00D46C1E">
      <w:pPr>
        <w:pStyle w:val="ListParagraph"/>
        <w:numPr>
          <w:ilvl w:val="0"/>
          <w:numId w:val="95"/>
        </w:numPr>
        <w:rPr>
          <w:rFonts w:cstheme="majorBidi"/>
          <w:sz w:val="28"/>
          <w:szCs w:val="28"/>
        </w:rPr>
      </w:pPr>
      <w:r w:rsidRPr="00A9202F">
        <w:rPr>
          <w:rFonts w:cstheme="majorBidi"/>
          <w:sz w:val="28"/>
          <w:szCs w:val="28"/>
        </w:rPr>
        <w:t>Submits complaints and rates the application</w:t>
      </w:r>
    </w:p>
    <w:p w14:paraId="6720DDA8" w14:textId="77777777" w:rsidR="0038107A" w:rsidRPr="00A9202F" w:rsidRDefault="0038107A" w:rsidP="0038107A">
      <w:pPr>
        <w:pStyle w:val="ListParagraph"/>
        <w:rPr>
          <w:rFonts w:cstheme="majorBidi"/>
          <w:sz w:val="28"/>
          <w:szCs w:val="28"/>
        </w:rPr>
      </w:pPr>
    </w:p>
    <w:p w14:paraId="4575F4CA" w14:textId="5728BB5B" w:rsidR="00F66B8B" w:rsidRPr="0038107A" w:rsidRDefault="00F66B8B" w:rsidP="00D46C1E">
      <w:pPr>
        <w:pStyle w:val="ListParagraph"/>
        <w:numPr>
          <w:ilvl w:val="0"/>
          <w:numId w:val="98"/>
        </w:numPr>
        <w:rPr>
          <w:rFonts w:cstheme="majorBidi"/>
          <w:b/>
          <w:bCs/>
          <w:sz w:val="28"/>
          <w:szCs w:val="28"/>
        </w:rPr>
      </w:pPr>
      <w:r w:rsidRPr="0038107A">
        <w:rPr>
          <w:rFonts w:cstheme="majorBidi"/>
          <w:b/>
          <w:bCs/>
          <w:sz w:val="28"/>
          <w:szCs w:val="28"/>
        </w:rPr>
        <w:t>Client:</w:t>
      </w:r>
    </w:p>
    <w:p w14:paraId="593CD368" w14:textId="09E14526" w:rsidR="00F66B8B" w:rsidRPr="00A9202F" w:rsidRDefault="00F66B8B" w:rsidP="00D46C1E">
      <w:pPr>
        <w:pStyle w:val="ListParagraph"/>
        <w:numPr>
          <w:ilvl w:val="0"/>
          <w:numId w:val="96"/>
        </w:numPr>
        <w:rPr>
          <w:rFonts w:cstheme="majorBidi"/>
          <w:sz w:val="28"/>
          <w:szCs w:val="28"/>
        </w:rPr>
      </w:pPr>
      <w:r w:rsidRPr="00A9202F">
        <w:rPr>
          <w:rFonts w:cstheme="majorBidi"/>
          <w:sz w:val="28"/>
          <w:szCs w:val="28"/>
        </w:rPr>
        <w:t>Browses and favorites products</w:t>
      </w:r>
    </w:p>
    <w:p w14:paraId="0D871773" w14:textId="5913B821" w:rsidR="00F66B8B" w:rsidRPr="00A9202F" w:rsidRDefault="00F66B8B" w:rsidP="00D46C1E">
      <w:pPr>
        <w:pStyle w:val="ListParagraph"/>
        <w:numPr>
          <w:ilvl w:val="0"/>
          <w:numId w:val="96"/>
        </w:numPr>
        <w:rPr>
          <w:rFonts w:cstheme="majorBidi"/>
          <w:sz w:val="28"/>
          <w:szCs w:val="28"/>
        </w:rPr>
      </w:pPr>
      <w:r w:rsidRPr="00A9202F">
        <w:rPr>
          <w:rFonts w:cstheme="majorBidi"/>
          <w:sz w:val="28"/>
          <w:szCs w:val="28"/>
        </w:rPr>
        <w:t>Adds items to cart and places orders</w:t>
      </w:r>
    </w:p>
    <w:p w14:paraId="129B4204" w14:textId="0828FE6D" w:rsidR="00F66B8B" w:rsidRPr="00A9202F" w:rsidRDefault="00F66B8B" w:rsidP="00D46C1E">
      <w:pPr>
        <w:pStyle w:val="ListParagraph"/>
        <w:numPr>
          <w:ilvl w:val="0"/>
          <w:numId w:val="96"/>
        </w:numPr>
        <w:rPr>
          <w:rFonts w:cstheme="majorBidi"/>
          <w:sz w:val="28"/>
          <w:szCs w:val="28"/>
        </w:rPr>
      </w:pPr>
      <w:r w:rsidRPr="00A9202F">
        <w:rPr>
          <w:rFonts w:cstheme="majorBidi"/>
          <w:sz w:val="28"/>
          <w:szCs w:val="28"/>
        </w:rPr>
        <w:t>Cancels pending orders</w:t>
      </w:r>
    </w:p>
    <w:p w14:paraId="69403F82" w14:textId="3B27EFA7" w:rsidR="00F66B8B" w:rsidRPr="00A9202F" w:rsidRDefault="00F66B8B" w:rsidP="00D46C1E">
      <w:pPr>
        <w:pStyle w:val="ListParagraph"/>
        <w:numPr>
          <w:ilvl w:val="0"/>
          <w:numId w:val="96"/>
        </w:numPr>
        <w:rPr>
          <w:rFonts w:cstheme="majorBidi"/>
          <w:sz w:val="28"/>
          <w:szCs w:val="28"/>
        </w:rPr>
      </w:pPr>
      <w:r w:rsidRPr="00A9202F">
        <w:rPr>
          <w:rFonts w:cstheme="majorBidi"/>
          <w:sz w:val="28"/>
          <w:szCs w:val="28"/>
        </w:rPr>
        <w:t>Rates artisans and products</w:t>
      </w:r>
    </w:p>
    <w:p w14:paraId="60D156EF" w14:textId="770A0654" w:rsidR="00F66B8B" w:rsidRDefault="00F66B8B" w:rsidP="00D46C1E">
      <w:pPr>
        <w:pStyle w:val="ListParagraph"/>
        <w:numPr>
          <w:ilvl w:val="0"/>
          <w:numId w:val="96"/>
        </w:numPr>
        <w:rPr>
          <w:rFonts w:cstheme="majorBidi"/>
          <w:sz w:val="28"/>
          <w:szCs w:val="28"/>
        </w:rPr>
      </w:pPr>
      <w:r w:rsidRPr="00A9202F">
        <w:rPr>
          <w:rFonts w:cstheme="majorBidi"/>
          <w:sz w:val="28"/>
          <w:szCs w:val="28"/>
        </w:rPr>
        <w:t>Views average ratings and submits complaints</w:t>
      </w:r>
    </w:p>
    <w:p w14:paraId="56A1BA87" w14:textId="77777777" w:rsidR="0038107A" w:rsidRPr="00A9202F" w:rsidRDefault="0038107A" w:rsidP="0038107A">
      <w:pPr>
        <w:pStyle w:val="ListParagraph"/>
        <w:rPr>
          <w:rFonts w:cstheme="majorBidi"/>
          <w:sz w:val="28"/>
          <w:szCs w:val="28"/>
        </w:rPr>
      </w:pPr>
    </w:p>
    <w:p w14:paraId="5A010090" w14:textId="5BE7C766" w:rsidR="00F66B8B" w:rsidRPr="0038107A" w:rsidRDefault="00F66B8B" w:rsidP="00D46C1E">
      <w:pPr>
        <w:pStyle w:val="ListParagraph"/>
        <w:numPr>
          <w:ilvl w:val="0"/>
          <w:numId w:val="98"/>
        </w:numPr>
        <w:rPr>
          <w:rFonts w:cstheme="majorBidi"/>
          <w:b/>
          <w:bCs/>
          <w:sz w:val="28"/>
          <w:szCs w:val="28"/>
        </w:rPr>
      </w:pPr>
      <w:r w:rsidRPr="0038107A">
        <w:rPr>
          <w:rFonts w:cstheme="majorBidi"/>
          <w:b/>
          <w:bCs/>
          <w:sz w:val="28"/>
          <w:szCs w:val="28"/>
        </w:rPr>
        <w:t>Admin:</w:t>
      </w:r>
    </w:p>
    <w:p w14:paraId="737F8A2C" w14:textId="3C73DC0B" w:rsidR="00F66B8B" w:rsidRPr="00730F43" w:rsidRDefault="00F66B8B" w:rsidP="00D46C1E">
      <w:pPr>
        <w:pStyle w:val="ListParagraph"/>
        <w:numPr>
          <w:ilvl w:val="0"/>
          <w:numId w:val="97"/>
        </w:numPr>
        <w:rPr>
          <w:rFonts w:cstheme="majorBidi"/>
          <w:sz w:val="28"/>
          <w:szCs w:val="28"/>
        </w:rPr>
      </w:pPr>
      <w:r w:rsidRPr="00730F43">
        <w:rPr>
          <w:rFonts w:cstheme="majorBidi"/>
          <w:sz w:val="28"/>
          <w:szCs w:val="28"/>
        </w:rPr>
        <w:t>Manages artisan and client accounts (disable/delete)</w:t>
      </w:r>
    </w:p>
    <w:p w14:paraId="7EE4AF78" w14:textId="092D40A8" w:rsidR="00F66B8B" w:rsidRPr="00730F43" w:rsidRDefault="00F66B8B" w:rsidP="00D46C1E">
      <w:pPr>
        <w:pStyle w:val="ListParagraph"/>
        <w:numPr>
          <w:ilvl w:val="0"/>
          <w:numId w:val="97"/>
        </w:numPr>
        <w:rPr>
          <w:rFonts w:cstheme="majorBidi"/>
          <w:sz w:val="28"/>
          <w:szCs w:val="28"/>
        </w:rPr>
      </w:pPr>
      <w:r w:rsidRPr="00730F43">
        <w:rPr>
          <w:rFonts w:cstheme="majorBidi"/>
          <w:sz w:val="28"/>
          <w:szCs w:val="28"/>
        </w:rPr>
        <w:t>Handles and responds to user complaints</w:t>
      </w:r>
    </w:p>
    <w:p w14:paraId="155B0646" w14:textId="438EC1DE" w:rsidR="00F66B8B" w:rsidRPr="00730F43" w:rsidRDefault="00F66B8B" w:rsidP="00D46C1E">
      <w:pPr>
        <w:pStyle w:val="ListParagraph"/>
        <w:numPr>
          <w:ilvl w:val="0"/>
          <w:numId w:val="97"/>
        </w:numPr>
        <w:rPr>
          <w:rFonts w:cstheme="majorBidi"/>
          <w:sz w:val="28"/>
          <w:szCs w:val="28"/>
        </w:rPr>
      </w:pPr>
      <w:r w:rsidRPr="00730F43">
        <w:rPr>
          <w:rFonts w:cstheme="majorBidi"/>
          <w:sz w:val="28"/>
          <w:szCs w:val="28"/>
        </w:rPr>
        <w:t>Updates or cancels orders if needed</w:t>
      </w:r>
    </w:p>
    <w:p w14:paraId="600C7169" w14:textId="2D649F88" w:rsidR="00F66B8B" w:rsidRPr="00730F43" w:rsidRDefault="00F66B8B" w:rsidP="00D46C1E">
      <w:pPr>
        <w:pStyle w:val="ListParagraph"/>
        <w:numPr>
          <w:ilvl w:val="0"/>
          <w:numId w:val="97"/>
        </w:numPr>
        <w:rPr>
          <w:rFonts w:cstheme="majorBidi"/>
          <w:sz w:val="28"/>
          <w:szCs w:val="28"/>
        </w:rPr>
      </w:pPr>
      <w:r w:rsidRPr="00730F43">
        <w:rPr>
          <w:rFonts w:cstheme="majorBidi"/>
          <w:sz w:val="28"/>
          <w:szCs w:val="28"/>
        </w:rPr>
        <w:t>Deletes products violating policies (price/quality/category)</w:t>
      </w:r>
    </w:p>
    <w:p w14:paraId="5867BC02" w14:textId="67B2460A" w:rsidR="00F66B8B" w:rsidRDefault="00F66B8B" w:rsidP="00D46C1E">
      <w:pPr>
        <w:pStyle w:val="ListParagraph"/>
        <w:numPr>
          <w:ilvl w:val="0"/>
          <w:numId w:val="97"/>
        </w:numPr>
        <w:rPr>
          <w:rFonts w:cstheme="majorBidi"/>
          <w:sz w:val="28"/>
          <w:szCs w:val="28"/>
        </w:rPr>
      </w:pPr>
      <w:r w:rsidRPr="00730F43">
        <w:rPr>
          <w:rFonts w:cstheme="majorBidi"/>
          <w:sz w:val="28"/>
          <w:szCs w:val="28"/>
        </w:rPr>
        <w:t>Accesses system statistics via dashboard</w:t>
      </w:r>
    </w:p>
    <w:p w14:paraId="3D35D02A" w14:textId="77777777" w:rsidR="00730F43" w:rsidRPr="00730F43" w:rsidRDefault="00730F43" w:rsidP="00730F43">
      <w:pPr>
        <w:pStyle w:val="ListParagraph"/>
        <w:rPr>
          <w:rFonts w:cstheme="majorBidi"/>
          <w:sz w:val="28"/>
          <w:szCs w:val="28"/>
        </w:rPr>
      </w:pPr>
    </w:p>
    <w:p w14:paraId="1EA48407" w14:textId="77777777" w:rsidR="00F66B8B" w:rsidRPr="0038107A" w:rsidRDefault="00F66B8B" w:rsidP="00D46C1E">
      <w:pPr>
        <w:pStyle w:val="ListParagraph"/>
        <w:numPr>
          <w:ilvl w:val="0"/>
          <w:numId w:val="98"/>
        </w:numPr>
        <w:rPr>
          <w:rFonts w:cstheme="majorBidi"/>
          <w:b/>
          <w:bCs/>
          <w:sz w:val="28"/>
          <w:szCs w:val="28"/>
        </w:rPr>
      </w:pPr>
      <w:r w:rsidRPr="0038107A">
        <w:rPr>
          <w:rFonts w:cstheme="majorBidi"/>
          <w:b/>
          <w:bCs/>
          <w:sz w:val="28"/>
          <w:szCs w:val="28"/>
        </w:rPr>
        <w:lastRenderedPageBreak/>
        <w:t>Machine Learning Integration:</w:t>
      </w:r>
    </w:p>
    <w:p w14:paraId="4188FF16" w14:textId="6F946EE3" w:rsidR="00D925C9" w:rsidRDefault="00F66B8B" w:rsidP="00E75225">
      <w:pPr>
        <w:rPr>
          <w:rFonts w:cstheme="majorBidi"/>
          <w:sz w:val="28"/>
          <w:szCs w:val="28"/>
          <w:rtl/>
        </w:rPr>
      </w:pPr>
      <w:r w:rsidRPr="00AE7D4D">
        <w:rPr>
          <w:rFonts w:cstheme="majorBidi"/>
          <w:sz w:val="28"/>
          <w:szCs w:val="28"/>
        </w:rPr>
        <w:t>The system features an ML model that classifies products as handmade or machine-made, ensuring platform</w:t>
      </w:r>
      <w:r w:rsidR="00D925C9" w:rsidRPr="00AE7D4D">
        <w:rPr>
          <w:rFonts w:cstheme="majorBidi"/>
          <w:sz w:val="28"/>
          <w:szCs w:val="28"/>
        </w:rPr>
        <w:t xml:space="preserve"> </w:t>
      </w:r>
      <w:r w:rsidRPr="00AE7D4D">
        <w:rPr>
          <w:rFonts w:cstheme="majorBidi"/>
          <w:sz w:val="28"/>
          <w:szCs w:val="28"/>
        </w:rPr>
        <w:t>quality. This model helps detect invalid listings and supports moderation.</w:t>
      </w:r>
    </w:p>
    <w:p w14:paraId="2C6EF772" w14:textId="77777777" w:rsidR="00FE0578" w:rsidRPr="00AE7D4D" w:rsidRDefault="00FE0578" w:rsidP="00E75225">
      <w:pPr>
        <w:rPr>
          <w:rFonts w:cstheme="majorBidi"/>
          <w:sz w:val="28"/>
          <w:szCs w:val="28"/>
        </w:rPr>
      </w:pPr>
    </w:p>
    <w:p w14:paraId="22DCBFAE" w14:textId="77777777" w:rsidR="00F66B8B" w:rsidRPr="00AE7D4D" w:rsidRDefault="00F66B8B" w:rsidP="00F66B8B">
      <w:pPr>
        <w:rPr>
          <w:rFonts w:cstheme="majorBidi"/>
          <w:b/>
          <w:bCs/>
          <w:sz w:val="28"/>
          <w:szCs w:val="28"/>
        </w:rPr>
      </w:pPr>
      <w:r w:rsidRPr="00AE7D4D">
        <w:rPr>
          <w:rFonts w:cstheme="majorBidi"/>
          <w:b/>
          <w:bCs/>
          <w:sz w:val="28"/>
          <w:szCs w:val="28"/>
        </w:rPr>
        <w:t>Technology Stack:</w:t>
      </w:r>
    </w:p>
    <w:p w14:paraId="09B23322" w14:textId="47672413" w:rsidR="00F66B8B" w:rsidRPr="0038107A" w:rsidRDefault="00F66B8B" w:rsidP="00D46C1E">
      <w:pPr>
        <w:pStyle w:val="ListParagraph"/>
        <w:numPr>
          <w:ilvl w:val="0"/>
          <w:numId w:val="99"/>
        </w:numPr>
        <w:rPr>
          <w:rFonts w:cstheme="majorBidi"/>
          <w:sz w:val="28"/>
          <w:szCs w:val="28"/>
        </w:rPr>
      </w:pPr>
      <w:r w:rsidRPr="0038107A">
        <w:rPr>
          <w:rFonts w:cstheme="majorBidi"/>
          <w:sz w:val="28"/>
          <w:szCs w:val="28"/>
        </w:rPr>
        <w:t>Mobile App: Flutter</w:t>
      </w:r>
    </w:p>
    <w:p w14:paraId="14604651" w14:textId="06798F8B" w:rsidR="00F66B8B" w:rsidRPr="0038107A" w:rsidRDefault="00F66B8B" w:rsidP="00D46C1E">
      <w:pPr>
        <w:pStyle w:val="ListParagraph"/>
        <w:numPr>
          <w:ilvl w:val="0"/>
          <w:numId w:val="99"/>
        </w:numPr>
        <w:rPr>
          <w:rFonts w:cstheme="majorBidi"/>
          <w:sz w:val="28"/>
          <w:szCs w:val="28"/>
        </w:rPr>
      </w:pPr>
      <w:r w:rsidRPr="0038107A">
        <w:rPr>
          <w:rFonts w:cstheme="majorBidi"/>
          <w:sz w:val="28"/>
          <w:szCs w:val="28"/>
        </w:rPr>
        <w:t>Backend API: ASP.NET Core</w:t>
      </w:r>
    </w:p>
    <w:p w14:paraId="4C765649" w14:textId="1E79024C" w:rsidR="00F66B8B" w:rsidRPr="0038107A" w:rsidRDefault="00F66B8B" w:rsidP="00D46C1E">
      <w:pPr>
        <w:pStyle w:val="ListParagraph"/>
        <w:numPr>
          <w:ilvl w:val="0"/>
          <w:numId w:val="99"/>
        </w:numPr>
        <w:rPr>
          <w:rFonts w:cstheme="majorBidi"/>
          <w:sz w:val="28"/>
          <w:szCs w:val="28"/>
        </w:rPr>
      </w:pPr>
      <w:r w:rsidRPr="0038107A">
        <w:rPr>
          <w:rFonts w:cstheme="majorBidi"/>
          <w:sz w:val="28"/>
          <w:szCs w:val="28"/>
        </w:rPr>
        <w:t>Auth: JWT</w:t>
      </w:r>
    </w:p>
    <w:p w14:paraId="72D90595" w14:textId="2775B046" w:rsidR="00F66B8B" w:rsidRPr="0038107A" w:rsidRDefault="00F66B8B" w:rsidP="00D46C1E">
      <w:pPr>
        <w:pStyle w:val="ListParagraph"/>
        <w:numPr>
          <w:ilvl w:val="0"/>
          <w:numId w:val="99"/>
        </w:numPr>
        <w:rPr>
          <w:rFonts w:cstheme="majorBidi"/>
          <w:sz w:val="28"/>
          <w:szCs w:val="28"/>
        </w:rPr>
      </w:pPr>
      <w:r w:rsidRPr="0038107A">
        <w:rPr>
          <w:rFonts w:cstheme="majorBidi"/>
          <w:sz w:val="28"/>
          <w:szCs w:val="28"/>
        </w:rPr>
        <w:t>Database: SQL Server (EF Core)</w:t>
      </w:r>
    </w:p>
    <w:p w14:paraId="0AB827E2" w14:textId="1D911C8B" w:rsidR="00F66B8B" w:rsidRPr="0038107A" w:rsidRDefault="00F66B8B" w:rsidP="00D46C1E">
      <w:pPr>
        <w:pStyle w:val="ListParagraph"/>
        <w:numPr>
          <w:ilvl w:val="0"/>
          <w:numId w:val="99"/>
        </w:numPr>
        <w:rPr>
          <w:rFonts w:cstheme="majorBidi"/>
          <w:sz w:val="28"/>
          <w:szCs w:val="28"/>
        </w:rPr>
      </w:pPr>
      <w:r w:rsidRPr="0038107A">
        <w:rPr>
          <w:rFonts w:cstheme="majorBidi"/>
          <w:sz w:val="28"/>
          <w:szCs w:val="28"/>
        </w:rPr>
        <w:t>Notifications: SignalR</w:t>
      </w:r>
    </w:p>
    <w:p w14:paraId="55DEBB3A" w14:textId="56679F84" w:rsidR="00F66B8B" w:rsidRDefault="00F66B8B" w:rsidP="00D46C1E">
      <w:pPr>
        <w:pStyle w:val="ListParagraph"/>
        <w:numPr>
          <w:ilvl w:val="0"/>
          <w:numId w:val="99"/>
        </w:numPr>
        <w:rPr>
          <w:rFonts w:cstheme="majorBidi"/>
          <w:sz w:val="28"/>
          <w:szCs w:val="28"/>
        </w:rPr>
      </w:pPr>
      <w:r w:rsidRPr="0038107A">
        <w:rPr>
          <w:rFonts w:cstheme="majorBidi"/>
          <w:sz w:val="28"/>
          <w:szCs w:val="28"/>
        </w:rPr>
        <w:t>ML Model: Classification API</w:t>
      </w:r>
    </w:p>
    <w:p w14:paraId="605F66D0" w14:textId="77777777" w:rsidR="0038107A" w:rsidRPr="0038107A" w:rsidRDefault="0038107A" w:rsidP="0038107A">
      <w:pPr>
        <w:pStyle w:val="ListParagraph"/>
        <w:rPr>
          <w:rFonts w:cstheme="majorBidi"/>
          <w:sz w:val="28"/>
          <w:szCs w:val="28"/>
        </w:rPr>
      </w:pPr>
    </w:p>
    <w:p w14:paraId="5CC18DC4" w14:textId="77777777" w:rsidR="00F66B8B" w:rsidRPr="00AE7D4D" w:rsidRDefault="00F66B8B" w:rsidP="00F66B8B">
      <w:pPr>
        <w:rPr>
          <w:rFonts w:cstheme="majorBidi"/>
          <w:b/>
          <w:bCs/>
          <w:sz w:val="28"/>
          <w:szCs w:val="28"/>
        </w:rPr>
      </w:pPr>
      <w:r w:rsidRPr="00AE7D4D">
        <w:rPr>
          <w:rFonts w:cstheme="majorBidi"/>
          <w:b/>
          <w:bCs/>
          <w:sz w:val="28"/>
          <w:szCs w:val="28"/>
        </w:rPr>
        <w:t>Conclusion:</w:t>
      </w:r>
    </w:p>
    <w:p w14:paraId="6ACA27DF" w14:textId="7E2725CC" w:rsidR="004E0D0E" w:rsidRDefault="00F66B8B" w:rsidP="004E0D0E">
      <w:pPr>
        <w:rPr>
          <w:rFonts w:cstheme="majorBidi"/>
          <w:sz w:val="28"/>
          <w:szCs w:val="28"/>
          <w:rtl/>
        </w:rPr>
      </w:pPr>
      <w:r w:rsidRPr="00AE7D4D">
        <w:rPr>
          <w:rFonts w:cstheme="majorBidi"/>
          <w:sz w:val="28"/>
          <w:szCs w:val="28"/>
        </w:rPr>
        <w:t>Craft Management System is a smart ecosystem for handmade commerce, bridging traditional crafting with</w:t>
      </w:r>
      <w:r w:rsidR="00D925C9" w:rsidRPr="00AE7D4D">
        <w:rPr>
          <w:rFonts w:cstheme="majorBidi"/>
          <w:sz w:val="28"/>
          <w:szCs w:val="28"/>
        </w:rPr>
        <w:t xml:space="preserve"> </w:t>
      </w:r>
      <w:r w:rsidRPr="00AE7D4D">
        <w:rPr>
          <w:rFonts w:cstheme="majorBidi"/>
          <w:sz w:val="28"/>
          <w:szCs w:val="28"/>
        </w:rPr>
        <w:t>modern digital platforms.</w:t>
      </w:r>
    </w:p>
    <w:p w14:paraId="3EE1FA65" w14:textId="5E7D3677" w:rsidR="004E0D0E" w:rsidRDefault="004E0D0E" w:rsidP="004E0D0E">
      <w:pPr>
        <w:rPr>
          <w:rFonts w:cstheme="majorBidi"/>
          <w:sz w:val="28"/>
          <w:szCs w:val="28"/>
          <w:rtl/>
        </w:rPr>
      </w:pPr>
    </w:p>
    <w:p w14:paraId="049F552A" w14:textId="19A3A4C4" w:rsidR="004E0D0E" w:rsidRDefault="004E0D0E" w:rsidP="004E0D0E">
      <w:pPr>
        <w:rPr>
          <w:rFonts w:cstheme="majorBidi"/>
          <w:sz w:val="28"/>
          <w:szCs w:val="28"/>
          <w:rtl/>
        </w:rPr>
      </w:pPr>
    </w:p>
    <w:p w14:paraId="17E852B3" w14:textId="77F862A4" w:rsidR="004E0D0E" w:rsidRDefault="004E0D0E" w:rsidP="004E0D0E">
      <w:pPr>
        <w:rPr>
          <w:rFonts w:cstheme="majorBidi"/>
          <w:sz w:val="28"/>
          <w:szCs w:val="28"/>
          <w:rtl/>
        </w:rPr>
      </w:pPr>
    </w:p>
    <w:p w14:paraId="0EED1A4D" w14:textId="77777777" w:rsidR="004E0D0E" w:rsidRPr="00AE7D4D" w:rsidRDefault="004E0D0E" w:rsidP="004E0D0E">
      <w:pPr>
        <w:rPr>
          <w:rFonts w:cstheme="majorBidi"/>
          <w:sz w:val="28"/>
          <w:szCs w:val="28"/>
        </w:rPr>
      </w:pPr>
    </w:p>
    <w:p w14:paraId="48EEACA8" w14:textId="77777777" w:rsidR="00EF140C" w:rsidRPr="00AE7D4D" w:rsidRDefault="00EF140C" w:rsidP="006F35FF">
      <w:pPr>
        <w:pStyle w:val="Heading2"/>
      </w:pPr>
      <w:bookmarkStart w:id="199" w:name="_Toc200377007"/>
      <w:bookmarkStart w:id="200" w:name="_Toc200379569"/>
      <w:bookmarkStart w:id="201" w:name="_Toc200379689"/>
      <w:bookmarkStart w:id="202" w:name="_Toc200380008"/>
      <w:bookmarkStart w:id="203" w:name="_Toc200380346"/>
      <w:bookmarkStart w:id="204" w:name="_Toc200381254"/>
      <w:bookmarkStart w:id="205" w:name="_Toc200381459"/>
      <w:bookmarkStart w:id="206" w:name="_Toc200506887"/>
      <w:r w:rsidRPr="00AE7D4D">
        <w:lastRenderedPageBreak/>
        <w:t>3.3.Algorithms or frameworks used.</w:t>
      </w:r>
      <w:bookmarkEnd w:id="199"/>
      <w:bookmarkEnd w:id="200"/>
      <w:bookmarkEnd w:id="201"/>
      <w:bookmarkEnd w:id="202"/>
      <w:bookmarkEnd w:id="203"/>
      <w:bookmarkEnd w:id="204"/>
      <w:bookmarkEnd w:id="205"/>
      <w:bookmarkEnd w:id="206"/>
    </w:p>
    <w:p w14:paraId="4B3340C3" w14:textId="1AFC4418" w:rsidR="00654796" w:rsidRPr="00AE7D4D" w:rsidRDefault="008B3479" w:rsidP="008B3479">
      <w:pPr>
        <w:pStyle w:val="Heading3"/>
      </w:pPr>
      <w:r w:rsidRPr="00AE7D4D">
        <w:t xml:space="preserve"> </w:t>
      </w:r>
      <w:bookmarkStart w:id="207" w:name="_Toc200506888"/>
      <w:r w:rsidRPr="00AE7D4D">
        <w:t>3.3.1.Deep Learning</w:t>
      </w:r>
      <w:bookmarkEnd w:id="207"/>
      <w:r w:rsidRPr="00AE7D4D">
        <w:t xml:space="preserve"> </w:t>
      </w:r>
    </w:p>
    <w:p w14:paraId="48D1B4EE" w14:textId="39A77EAD" w:rsidR="00C003D1" w:rsidRPr="00B57CAE" w:rsidRDefault="00C003D1" w:rsidP="00D46C1E">
      <w:pPr>
        <w:pStyle w:val="ListParagraph"/>
        <w:numPr>
          <w:ilvl w:val="0"/>
          <w:numId w:val="100"/>
        </w:numPr>
        <w:rPr>
          <w:rFonts w:cstheme="majorBidi"/>
          <w:b/>
          <w:bCs/>
          <w:sz w:val="28"/>
          <w:szCs w:val="28"/>
        </w:rPr>
      </w:pPr>
      <w:bookmarkStart w:id="208" w:name="_Toc168963513"/>
      <w:r w:rsidRPr="00B57CAE">
        <w:rPr>
          <w:rFonts w:cstheme="majorBidi"/>
          <w:b/>
          <w:bCs/>
          <w:sz w:val="28"/>
          <w:szCs w:val="28"/>
        </w:rPr>
        <w:t>Introduction</w:t>
      </w:r>
      <w:bookmarkEnd w:id="208"/>
    </w:p>
    <w:p w14:paraId="7AEA8DB3" w14:textId="4714F38A" w:rsidR="00E826DE" w:rsidRPr="004E0D0E" w:rsidRDefault="00C003D1" w:rsidP="002E786B">
      <w:pPr>
        <w:rPr>
          <w:rFonts w:cstheme="majorBidi"/>
          <w:sz w:val="28"/>
          <w:szCs w:val="28"/>
        </w:rPr>
      </w:pPr>
      <w:r w:rsidRPr="004E0D0E">
        <w:rPr>
          <w:rFonts w:cstheme="majorBidi"/>
          <w:sz w:val="28"/>
          <w:szCs w:val="28"/>
        </w:rPr>
        <w:t xml:space="preserve">In today’s competitive and rapidly evolving market, the ability to distinguish between </w:t>
      </w:r>
      <w:r w:rsidRPr="004E0D0E">
        <w:rPr>
          <w:rStyle w:val="Strong"/>
          <w:rFonts w:cstheme="majorBidi"/>
          <w:b w:val="0"/>
          <w:bCs w:val="0"/>
          <w:sz w:val="28"/>
          <w:szCs w:val="28"/>
        </w:rPr>
        <w:t>homemade</w:t>
      </w:r>
      <w:r w:rsidRPr="004E0D0E">
        <w:rPr>
          <w:rFonts w:cstheme="majorBidi"/>
          <w:sz w:val="28"/>
          <w:szCs w:val="28"/>
        </w:rPr>
        <w:t xml:space="preserve"> and </w:t>
      </w:r>
      <w:r w:rsidRPr="004E0D0E">
        <w:rPr>
          <w:rStyle w:val="Strong"/>
          <w:rFonts w:cstheme="majorBidi"/>
          <w:b w:val="0"/>
          <w:bCs w:val="0"/>
          <w:sz w:val="28"/>
          <w:szCs w:val="28"/>
        </w:rPr>
        <w:t>machine-made</w:t>
      </w:r>
      <w:r w:rsidRPr="004E0D0E">
        <w:rPr>
          <w:rFonts w:cstheme="majorBidi"/>
          <w:sz w:val="28"/>
          <w:szCs w:val="28"/>
        </w:rPr>
        <w:t xml:space="preserve"> products is more relevant than ever. Consumers are increasingly interested in the authenticity and craftsmanship of the products they buy, often willing to pay more for handmade items that carry cultural, emotional, or artisanal value. At the same time, businesses and online platforms are seeking smarter ways to categorize and verify product types, reduce fraud, and improve customer trust.</w:t>
      </w:r>
      <w:r w:rsidR="002E786B" w:rsidRPr="004E0D0E">
        <w:rPr>
          <w:rFonts w:cstheme="majorBidi"/>
          <w:sz w:val="28"/>
          <w:szCs w:val="28"/>
        </w:rPr>
        <w:tab/>
      </w:r>
      <w:r w:rsidR="002E786B" w:rsidRPr="004E0D0E">
        <w:rPr>
          <w:rFonts w:cstheme="majorBidi"/>
          <w:sz w:val="28"/>
          <w:szCs w:val="28"/>
        </w:rPr>
        <w:tab/>
      </w:r>
      <w:r w:rsidR="002E786B" w:rsidRPr="004E0D0E">
        <w:rPr>
          <w:rFonts w:cstheme="majorBidi"/>
          <w:sz w:val="28"/>
          <w:szCs w:val="28"/>
        </w:rPr>
        <w:tab/>
      </w:r>
    </w:p>
    <w:p w14:paraId="3135A701" w14:textId="4EEB20E5" w:rsidR="00C003D1" w:rsidRPr="004E0D0E" w:rsidRDefault="00C003D1" w:rsidP="00C003D1">
      <w:pPr>
        <w:rPr>
          <w:rFonts w:cstheme="majorBidi"/>
          <w:sz w:val="28"/>
          <w:szCs w:val="28"/>
        </w:rPr>
      </w:pPr>
      <w:r w:rsidRPr="004E0D0E">
        <w:rPr>
          <w:rFonts w:cstheme="majorBidi"/>
          <w:sz w:val="28"/>
          <w:szCs w:val="28"/>
        </w:rPr>
        <w:t xml:space="preserve">Traditionally, this distinction has relied on manual inspection, expert knowledge, or self-reported product descriptions—all of which are subjective, time-consuming, and prone to error. With the rise of visual platforms like Etsy and Pinterest, there's a growing need for intelligent systems that can </w:t>
      </w:r>
      <w:r w:rsidRPr="00B57CAE">
        <w:rPr>
          <w:rStyle w:val="Strong"/>
          <w:rFonts w:cstheme="majorBidi"/>
          <w:b w:val="0"/>
          <w:bCs w:val="0"/>
          <w:sz w:val="28"/>
          <w:szCs w:val="28"/>
        </w:rPr>
        <w:t>analyze product images and automatically determine their origin</w:t>
      </w:r>
      <w:r w:rsidRPr="00B57CAE">
        <w:rPr>
          <w:rFonts w:cstheme="majorBidi"/>
          <w:b/>
          <w:bCs/>
          <w:sz w:val="28"/>
          <w:szCs w:val="28"/>
        </w:rPr>
        <w:t>.</w:t>
      </w:r>
      <w:r w:rsidRPr="004E0D0E">
        <w:rPr>
          <w:rFonts w:cstheme="majorBidi"/>
          <w:sz w:val="28"/>
          <w:szCs w:val="28"/>
        </w:rPr>
        <w:tab/>
      </w:r>
      <w:r w:rsidRPr="004E0D0E">
        <w:rPr>
          <w:rFonts w:cstheme="majorBidi"/>
          <w:sz w:val="28"/>
          <w:szCs w:val="28"/>
        </w:rPr>
        <w:tab/>
      </w:r>
      <w:r w:rsidRPr="004E0D0E">
        <w:rPr>
          <w:rFonts w:cstheme="majorBidi"/>
          <w:sz w:val="28"/>
          <w:szCs w:val="28"/>
        </w:rPr>
        <w:tab/>
      </w:r>
      <w:r w:rsidRPr="004E0D0E">
        <w:rPr>
          <w:rFonts w:cstheme="majorBidi"/>
          <w:sz w:val="28"/>
          <w:szCs w:val="28"/>
        </w:rPr>
        <w:tab/>
      </w:r>
      <w:r w:rsidRPr="004E0D0E">
        <w:rPr>
          <w:rFonts w:cstheme="majorBidi"/>
          <w:sz w:val="28"/>
          <w:szCs w:val="28"/>
        </w:rPr>
        <w:tab/>
      </w:r>
    </w:p>
    <w:p w14:paraId="7254A07C" w14:textId="61FAF2D9" w:rsidR="00C003D1" w:rsidRPr="004E0D0E" w:rsidRDefault="00C003D1" w:rsidP="00C003D1">
      <w:pPr>
        <w:rPr>
          <w:rFonts w:cstheme="majorBidi"/>
          <w:sz w:val="28"/>
          <w:szCs w:val="28"/>
        </w:rPr>
      </w:pPr>
      <w:r w:rsidRPr="004E0D0E">
        <w:rPr>
          <w:rFonts w:cstheme="majorBidi"/>
          <w:sz w:val="28"/>
          <w:szCs w:val="28"/>
        </w:rPr>
        <w:t xml:space="preserve">Our project aims to bridge this gap </w:t>
      </w:r>
      <w:r w:rsidRPr="00B57CAE">
        <w:rPr>
          <w:rFonts w:cstheme="majorBidi"/>
          <w:sz w:val="28"/>
          <w:szCs w:val="28"/>
        </w:rPr>
        <w:t xml:space="preserve">using </w:t>
      </w:r>
      <w:r w:rsidRPr="00B57CAE">
        <w:rPr>
          <w:rStyle w:val="Strong"/>
          <w:rFonts w:cstheme="majorBidi"/>
          <w:b w:val="0"/>
          <w:bCs w:val="0"/>
          <w:sz w:val="28"/>
          <w:szCs w:val="28"/>
        </w:rPr>
        <w:t>deep learning and computer vision</w:t>
      </w:r>
      <w:r w:rsidRPr="004E0D0E">
        <w:rPr>
          <w:rFonts w:cstheme="majorBidi"/>
          <w:sz w:val="28"/>
          <w:szCs w:val="28"/>
        </w:rPr>
        <w:t xml:space="preserve"> to build a smart classifier that can differentiate between homemade and machine-made products based solely on image input. This kind of tool can support a wide range of applications, from online marketplaces to mobile apps for product curation, authenticity verification, or even consumer education.</w:t>
      </w:r>
      <w:r w:rsidRPr="004E0D0E">
        <w:rPr>
          <w:rFonts w:cstheme="majorBidi"/>
          <w:sz w:val="28"/>
          <w:szCs w:val="28"/>
        </w:rPr>
        <w:tab/>
      </w:r>
      <w:r w:rsidRPr="004E0D0E">
        <w:rPr>
          <w:rFonts w:cstheme="majorBidi"/>
          <w:sz w:val="28"/>
          <w:szCs w:val="28"/>
        </w:rPr>
        <w:tab/>
      </w:r>
      <w:r w:rsidRPr="004E0D0E">
        <w:rPr>
          <w:rFonts w:cstheme="majorBidi"/>
          <w:sz w:val="28"/>
          <w:szCs w:val="28"/>
        </w:rPr>
        <w:tab/>
      </w:r>
    </w:p>
    <w:p w14:paraId="339DAE0F" w14:textId="708975F7" w:rsidR="00C003D1" w:rsidRPr="00AE7D4D" w:rsidRDefault="00C003D1" w:rsidP="00C003D1">
      <w:pPr>
        <w:rPr>
          <w:rFonts w:cstheme="majorBidi"/>
          <w:sz w:val="28"/>
          <w:szCs w:val="28"/>
        </w:rPr>
      </w:pPr>
      <w:r w:rsidRPr="004E0D0E">
        <w:rPr>
          <w:rFonts w:cstheme="majorBidi"/>
          <w:sz w:val="28"/>
          <w:szCs w:val="28"/>
        </w:rPr>
        <w:t>We chose to develop our system using modern deep learning frameworks that allow us to train powerful models capable of detecting fine-grained visual cues. These cues might include irregularities in texture, stitching, symmetry, or finish—elements that often indicate whether a product was handcrafted or mass-produced.</w:t>
      </w:r>
      <w:r w:rsidRPr="004E0D0E">
        <w:rPr>
          <w:rFonts w:cstheme="majorBidi"/>
          <w:sz w:val="28"/>
          <w:szCs w:val="28"/>
        </w:rPr>
        <w:tab/>
      </w:r>
      <w:r w:rsidRPr="00AE7D4D">
        <w:rPr>
          <w:rFonts w:cstheme="majorBidi"/>
          <w:sz w:val="28"/>
          <w:szCs w:val="28"/>
        </w:rPr>
        <w:tab/>
      </w:r>
      <w:r w:rsidRPr="00AE7D4D">
        <w:rPr>
          <w:rFonts w:cstheme="majorBidi"/>
          <w:sz w:val="28"/>
          <w:szCs w:val="28"/>
        </w:rPr>
        <w:tab/>
      </w:r>
    </w:p>
    <w:p w14:paraId="06FD94CE" w14:textId="06399968" w:rsidR="00C003D1" w:rsidRPr="004F2A70" w:rsidRDefault="00C003D1" w:rsidP="004F2A70">
      <w:pPr>
        <w:rPr>
          <w:rFonts w:cstheme="majorBidi"/>
          <w:sz w:val="28"/>
          <w:szCs w:val="28"/>
        </w:rPr>
      </w:pPr>
      <w:r w:rsidRPr="00AE7D4D">
        <w:rPr>
          <w:rFonts w:cstheme="majorBidi"/>
          <w:sz w:val="28"/>
          <w:szCs w:val="28"/>
        </w:rPr>
        <w:lastRenderedPageBreak/>
        <w:t xml:space="preserve">Ultimately, our goal is to provide a </w:t>
      </w:r>
      <w:r w:rsidRPr="00B57CAE">
        <w:rPr>
          <w:rStyle w:val="Strong"/>
          <w:rFonts w:cstheme="majorBidi"/>
          <w:b w:val="0"/>
          <w:bCs w:val="0"/>
          <w:sz w:val="28"/>
          <w:szCs w:val="28"/>
        </w:rPr>
        <w:t>reliable, efficient, and scalable solution</w:t>
      </w:r>
      <w:r w:rsidRPr="00AE7D4D">
        <w:rPr>
          <w:rFonts w:cstheme="majorBidi"/>
          <w:sz w:val="28"/>
          <w:szCs w:val="28"/>
        </w:rPr>
        <w:t xml:space="preserve"> that democratizes access to product classification. Whether it’s for independent sellers showcasing their handmade creations or for platforms looking to enhance the shopping experience, our AI-powered tool brings </w:t>
      </w:r>
      <w:r w:rsidRPr="00B57CAE">
        <w:rPr>
          <w:rStyle w:val="Strong"/>
          <w:rFonts w:cstheme="majorBidi"/>
          <w:b w:val="0"/>
          <w:bCs w:val="0"/>
          <w:sz w:val="28"/>
          <w:szCs w:val="28"/>
        </w:rPr>
        <w:t>transparency, efficiency, and trust</w:t>
      </w:r>
      <w:r w:rsidRPr="00AE7D4D">
        <w:rPr>
          <w:rFonts w:cstheme="majorBidi"/>
          <w:sz w:val="28"/>
          <w:szCs w:val="28"/>
        </w:rPr>
        <w:t xml:space="preserve"> to the forefront of digital commerce.</w:t>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p>
    <w:p w14:paraId="11E2F324" w14:textId="48FCF541" w:rsidR="00E826DE" w:rsidRPr="00B57CAE" w:rsidRDefault="00C003D1" w:rsidP="00D46C1E">
      <w:pPr>
        <w:pStyle w:val="ListParagraph"/>
        <w:numPr>
          <w:ilvl w:val="0"/>
          <w:numId w:val="100"/>
        </w:numPr>
        <w:rPr>
          <w:rFonts w:cstheme="majorBidi"/>
          <w:b/>
          <w:bCs/>
          <w:sz w:val="28"/>
          <w:szCs w:val="28"/>
        </w:rPr>
      </w:pPr>
      <w:bookmarkStart w:id="209" w:name="_Toc168963514"/>
      <w:r w:rsidRPr="00B57CAE">
        <w:rPr>
          <w:rFonts w:cstheme="majorBidi"/>
          <w:b/>
          <w:bCs/>
          <w:sz w:val="28"/>
          <w:szCs w:val="28"/>
        </w:rPr>
        <w:t>Dataset</w:t>
      </w:r>
      <w:bookmarkEnd w:id="209"/>
    </w:p>
    <w:p w14:paraId="794F0364" w14:textId="5F13B3BB" w:rsidR="00C003D1" w:rsidRPr="00AE7D4D" w:rsidRDefault="00C003D1" w:rsidP="001D6791">
      <w:pPr>
        <w:rPr>
          <w:rFonts w:cstheme="majorBidi"/>
          <w:b/>
          <w:bCs/>
          <w:sz w:val="28"/>
          <w:szCs w:val="28"/>
        </w:rPr>
      </w:pPr>
      <w:r w:rsidRPr="00AE7D4D">
        <w:rPr>
          <w:rFonts w:cstheme="majorBidi"/>
          <w:sz w:val="28"/>
          <w:szCs w:val="28"/>
        </w:rPr>
        <w:t xml:space="preserve">To train and evaluate our deep learning model, we curated </w:t>
      </w:r>
      <w:r w:rsidRPr="000E2BC7">
        <w:rPr>
          <w:rFonts w:cstheme="majorBidi"/>
          <w:sz w:val="28"/>
          <w:szCs w:val="28"/>
        </w:rPr>
        <w:t>a</w:t>
      </w:r>
      <w:r w:rsidRPr="000E2BC7">
        <w:rPr>
          <w:rFonts w:cstheme="majorBidi"/>
          <w:b/>
          <w:bCs/>
          <w:sz w:val="28"/>
          <w:szCs w:val="28"/>
        </w:rPr>
        <w:t xml:space="preserve"> </w:t>
      </w:r>
      <w:r w:rsidRPr="000E2BC7">
        <w:rPr>
          <w:rStyle w:val="Strong"/>
          <w:rFonts w:cstheme="majorBidi"/>
          <w:b w:val="0"/>
          <w:bCs w:val="0"/>
          <w:sz w:val="28"/>
          <w:szCs w:val="28"/>
        </w:rPr>
        <w:t>custom image dataset</w:t>
      </w:r>
      <w:r w:rsidRPr="000E2BC7">
        <w:rPr>
          <w:rFonts w:cstheme="majorBidi"/>
          <w:b/>
          <w:bCs/>
          <w:sz w:val="28"/>
          <w:szCs w:val="28"/>
        </w:rPr>
        <w:t xml:space="preserve"> </w:t>
      </w:r>
      <w:r w:rsidRPr="00AE7D4D">
        <w:rPr>
          <w:rFonts w:cstheme="majorBidi"/>
          <w:sz w:val="28"/>
          <w:szCs w:val="28"/>
        </w:rPr>
        <w:t>consisting of five distinct product categories, each representing a commonly handmade or machine-made item type:</w:t>
      </w:r>
    </w:p>
    <w:p w14:paraId="6742195F" w14:textId="70A55B7D" w:rsidR="00C003D1" w:rsidRPr="000E2BC7" w:rsidRDefault="00C003D1" w:rsidP="00D46C1E">
      <w:pPr>
        <w:pStyle w:val="ListParagraph"/>
        <w:numPr>
          <w:ilvl w:val="0"/>
          <w:numId w:val="101"/>
        </w:numPr>
        <w:rPr>
          <w:rFonts w:cstheme="majorBidi"/>
          <w:b/>
          <w:bCs/>
          <w:sz w:val="28"/>
          <w:szCs w:val="28"/>
        </w:rPr>
      </w:pPr>
      <w:r w:rsidRPr="000E2BC7">
        <w:rPr>
          <w:rStyle w:val="Strong"/>
          <w:rFonts w:cstheme="majorBidi"/>
          <w:b w:val="0"/>
          <w:bCs w:val="0"/>
          <w:sz w:val="28"/>
          <w:szCs w:val="28"/>
        </w:rPr>
        <w:t>Flowers</w:t>
      </w:r>
    </w:p>
    <w:p w14:paraId="6DD45010" w14:textId="589DD6EB" w:rsidR="00C003D1" w:rsidRPr="000E2BC7" w:rsidRDefault="00C003D1" w:rsidP="00D46C1E">
      <w:pPr>
        <w:pStyle w:val="ListParagraph"/>
        <w:numPr>
          <w:ilvl w:val="0"/>
          <w:numId w:val="101"/>
        </w:numPr>
        <w:rPr>
          <w:rFonts w:cstheme="majorBidi"/>
          <w:b/>
          <w:bCs/>
          <w:sz w:val="28"/>
          <w:szCs w:val="28"/>
        </w:rPr>
      </w:pPr>
      <w:r w:rsidRPr="000E2BC7">
        <w:rPr>
          <w:rStyle w:val="Strong"/>
          <w:rFonts w:cstheme="majorBidi"/>
          <w:b w:val="0"/>
          <w:bCs w:val="0"/>
          <w:sz w:val="28"/>
          <w:szCs w:val="28"/>
        </w:rPr>
        <w:t>Bags</w:t>
      </w:r>
    </w:p>
    <w:p w14:paraId="05106E00" w14:textId="53BBA0B2" w:rsidR="00C003D1" w:rsidRPr="000E2BC7" w:rsidRDefault="00C003D1" w:rsidP="00D46C1E">
      <w:pPr>
        <w:pStyle w:val="ListParagraph"/>
        <w:numPr>
          <w:ilvl w:val="0"/>
          <w:numId w:val="101"/>
        </w:numPr>
        <w:rPr>
          <w:rStyle w:val="Strong"/>
          <w:rFonts w:cstheme="majorBidi"/>
          <w:b w:val="0"/>
          <w:bCs w:val="0"/>
          <w:sz w:val="28"/>
          <w:szCs w:val="28"/>
        </w:rPr>
      </w:pPr>
      <w:r w:rsidRPr="000E2BC7">
        <w:rPr>
          <w:rStyle w:val="Strong"/>
          <w:rFonts w:cstheme="majorBidi"/>
          <w:b w:val="0"/>
          <w:bCs w:val="0"/>
          <w:sz w:val="28"/>
          <w:szCs w:val="28"/>
        </w:rPr>
        <w:t>Rugs</w:t>
      </w:r>
    </w:p>
    <w:p w14:paraId="6258B6F6" w14:textId="07398187" w:rsidR="00C003D1" w:rsidRPr="000E2BC7" w:rsidRDefault="00C003D1" w:rsidP="00D46C1E">
      <w:pPr>
        <w:pStyle w:val="ListParagraph"/>
        <w:numPr>
          <w:ilvl w:val="0"/>
          <w:numId w:val="101"/>
        </w:numPr>
        <w:rPr>
          <w:rFonts w:cstheme="majorBidi"/>
          <w:b/>
          <w:bCs/>
          <w:sz w:val="28"/>
          <w:szCs w:val="28"/>
        </w:rPr>
      </w:pPr>
      <w:r w:rsidRPr="000E2BC7">
        <w:rPr>
          <w:rStyle w:val="Strong"/>
          <w:rFonts w:cstheme="majorBidi"/>
          <w:b w:val="0"/>
          <w:bCs w:val="0"/>
          <w:sz w:val="28"/>
          <w:szCs w:val="28"/>
        </w:rPr>
        <w:t>Clothes</w:t>
      </w:r>
    </w:p>
    <w:p w14:paraId="006FE7B8" w14:textId="35FFEE8C" w:rsidR="00C003D1" w:rsidRPr="000E2BC7" w:rsidRDefault="00C003D1" w:rsidP="00D46C1E">
      <w:pPr>
        <w:pStyle w:val="ListParagraph"/>
        <w:numPr>
          <w:ilvl w:val="0"/>
          <w:numId w:val="101"/>
        </w:numPr>
        <w:rPr>
          <w:rFonts w:cstheme="majorBidi"/>
          <w:b/>
          <w:bCs/>
          <w:sz w:val="28"/>
          <w:szCs w:val="28"/>
        </w:rPr>
      </w:pPr>
      <w:r w:rsidRPr="000E2BC7">
        <w:rPr>
          <w:rStyle w:val="Strong"/>
          <w:rFonts w:cstheme="majorBidi"/>
          <w:b w:val="0"/>
          <w:bCs w:val="0"/>
          <w:sz w:val="28"/>
          <w:szCs w:val="28"/>
        </w:rPr>
        <w:t>Bracelets</w:t>
      </w:r>
    </w:p>
    <w:p w14:paraId="601923FB" w14:textId="77777777" w:rsidR="00C003D1" w:rsidRPr="00AE7D4D" w:rsidRDefault="00C003D1" w:rsidP="001D6791">
      <w:pPr>
        <w:rPr>
          <w:rFonts w:cstheme="majorBidi"/>
          <w:sz w:val="28"/>
          <w:szCs w:val="28"/>
        </w:rPr>
      </w:pPr>
      <w:r w:rsidRPr="00AE7D4D">
        <w:rPr>
          <w:rFonts w:cstheme="majorBidi"/>
          <w:sz w:val="28"/>
          <w:szCs w:val="28"/>
        </w:rPr>
        <w:t xml:space="preserve">The dataset was </w:t>
      </w:r>
      <w:r w:rsidRPr="000E2BC7">
        <w:rPr>
          <w:rStyle w:val="Strong"/>
          <w:rFonts w:cstheme="majorBidi"/>
          <w:b w:val="0"/>
          <w:bCs w:val="0"/>
          <w:sz w:val="28"/>
          <w:szCs w:val="28"/>
        </w:rPr>
        <w:t>manually collected</w:t>
      </w:r>
      <w:r w:rsidRPr="00AE7D4D">
        <w:rPr>
          <w:rFonts w:cstheme="majorBidi"/>
          <w:sz w:val="28"/>
          <w:szCs w:val="28"/>
        </w:rPr>
        <w:t xml:space="preserve"> from popular visual platforms such as </w:t>
      </w:r>
      <w:r w:rsidRPr="000E2BC7">
        <w:rPr>
          <w:rStyle w:val="Strong"/>
          <w:rFonts w:cstheme="majorBidi"/>
          <w:b w:val="0"/>
          <w:bCs w:val="0"/>
          <w:sz w:val="28"/>
          <w:szCs w:val="28"/>
        </w:rPr>
        <w:t>Pinterest</w:t>
      </w:r>
      <w:r w:rsidRPr="000E2BC7">
        <w:rPr>
          <w:rFonts w:cstheme="majorBidi"/>
          <w:b/>
          <w:bCs/>
          <w:sz w:val="28"/>
          <w:szCs w:val="28"/>
        </w:rPr>
        <w:t xml:space="preserve"> </w:t>
      </w:r>
      <w:r w:rsidRPr="00AE7D4D">
        <w:rPr>
          <w:rFonts w:cstheme="majorBidi"/>
          <w:sz w:val="28"/>
          <w:szCs w:val="28"/>
        </w:rPr>
        <w:t xml:space="preserve">and </w:t>
      </w:r>
      <w:r w:rsidRPr="000E2BC7">
        <w:rPr>
          <w:rStyle w:val="Strong"/>
          <w:rFonts w:cstheme="majorBidi"/>
          <w:b w:val="0"/>
          <w:bCs w:val="0"/>
          <w:sz w:val="28"/>
          <w:szCs w:val="28"/>
        </w:rPr>
        <w:t>Etsy</w:t>
      </w:r>
      <w:r w:rsidRPr="00AE7D4D">
        <w:rPr>
          <w:rFonts w:cstheme="majorBidi"/>
          <w:sz w:val="28"/>
          <w:szCs w:val="28"/>
        </w:rPr>
        <w:t>, where users showcase their products with visual tags and descriptions. This approach allowed us to gather real-world images that are visually rich and relevant to our classification goals.</w:t>
      </w:r>
    </w:p>
    <w:p w14:paraId="3F863F7C" w14:textId="7510E68F" w:rsidR="00C003D1" w:rsidRDefault="00C003D1" w:rsidP="001D6791">
      <w:pPr>
        <w:rPr>
          <w:rFonts w:cstheme="majorBidi"/>
          <w:sz w:val="28"/>
          <w:szCs w:val="28"/>
          <w:rtl/>
        </w:rPr>
      </w:pPr>
      <w:r w:rsidRPr="00AE7D4D">
        <w:rPr>
          <w:rFonts w:cstheme="majorBidi"/>
          <w:sz w:val="28"/>
          <w:szCs w:val="28"/>
        </w:rPr>
        <w:t xml:space="preserve">Each category contains exactly </w:t>
      </w:r>
      <w:r w:rsidRPr="000E2BC7">
        <w:rPr>
          <w:rStyle w:val="Strong"/>
          <w:rFonts w:cstheme="majorBidi"/>
          <w:b w:val="0"/>
          <w:bCs w:val="0"/>
          <w:sz w:val="28"/>
          <w:szCs w:val="28"/>
        </w:rPr>
        <w:t>500 images</w:t>
      </w:r>
      <w:r w:rsidRPr="00AE7D4D">
        <w:rPr>
          <w:rFonts w:cstheme="majorBidi"/>
          <w:sz w:val="28"/>
          <w:szCs w:val="28"/>
        </w:rPr>
        <w:t>, carefully selected to ensure a variety of styles, angles, lighting conditions, and backgrounds. All images were verified manually to ensure quality and accurate labeling.</w:t>
      </w:r>
    </w:p>
    <w:p w14:paraId="2469FC4E" w14:textId="77777777" w:rsidR="000E2BC7" w:rsidRPr="00AE7D4D" w:rsidRDefault="000E2BC7" w:rsidP="001D6791">
      <w:pPr>
        <w:rPr>
          <w:rFonts w:cstheme="majorBidi"/>
          <w:sz w:val="28"/>
          <w:szCs w:val="28"/>
        </w:rPr>
      </w:pPr>
    </w:p>
    <w:p w14:paraId="1C3E3B2F" w14:textId="77777777" w:rsidR="00C003D1" w:rsidRPr="00AE7D4D" w:rsidRDefault="00C003D1" w:rsidP="001D6791">
      <w:pPr>
        <w:rPr>
          <w:rFonts w:cstheme="majorBidi"/>
          <w:sz w:val="28"/>
          <w:szCs w:val="28"/>
        </w:rPr>
      </w:pPr>
      <w:r w:rsidRPr="00AE7D4D">
        <w:rPr>
          <w:rStyle w:val="Strong"/>
          <w:rFonts w:eastAsia="SimSun" w:cstheme="majorBidi"/>
          <w:sz w:val="28"/>
          <w:szCs w:val="28"/>
        </w:rPr>
        <w:lastRenderedPageBreak/>
        <w:t>Number of images per category:</w:t>
      </w:r>
    </w:p>
    <w:p w14:paraId="1A714A53" w14:textId="5F3733B8" w:rsidR="00C003D1" w:rsidRPr="00755694" w:rsidRDefault="00C003D1" w:rsidP="00D46C1E">
      <w:pPr>
        <w:pStyle w:val="ListParagraph"/>
        <w:numPr>
          <w:ilvl w:val="0"/>
          <w:numId w:val="102"/>
        </w:numPr>
        <w:rPr>
          <w:rFonts w:cstheme="majorBidi"/>
          <w:sz w:val="28"/>
          <w:szCs w:val="28"/>
        </w:rPr>
      </w:pPr>
      <w:r w:rsidRPr="00755694">
        <w:rPr>
          <w:rFonts w:eastAsia="SimSun" w:cstheme="majorBidi"/>
          <w:sz w:val="28"/>
          <w:szCs w:val="28"/>
        </w:rPr>
        <w:t>Flowers: 500 images</w:t>
      </w:r>
    </w:p>
    <w:p w14:paraId="073D1A3D" w14:textId="14C1624E" w:rsidR="00C003D1" w:rsidRPr="00755694" w:rsidRDefault="00C003D1" w:rsidP="00D46C1E">
      <w:pPr>
        <w:pStyle w:val="ListParagraph"/>
        <w:numPr>
          <w:ilvl w:val="0"/>
          <w:numId w:val="102"/>
        </w:numPr>
        <w:rPr>
          <w:rFonts w:cstheme="majorBidi"/>
          <w:sz w:val="28"/>
          <w:szCs w:val="28"/>
        </w:rPr>
      </w:pPr>
      <w:r w:rsidRPr="00755694">
        <w:rPr>
          <w:rFonts w:eastAsia="SimSun" w:cstheme="majorBidi"/>
          <w:sz w:val="28"/>
          <w:szCs w:val="28"/>
        </w:rPr>
        <w:t>Bags: 500 images</w:t>
      </w:r>
    </w:p>
    <w:p w14:paraId="4E243F98" w14:textId="500AF4BB" w:rsidR="00C003D1" w:rsidRPr="00755694" w:rsidRDefault="00C003D1" w:rsidP="00D46C1E">
      <w:pPr>
        <w:pStyle w:val="ListParagraph"/>
        <w:numPr>
          <w:ilvl w:val="0"/>
          <w:numId w:val="102"/>
        </w:numPr>
        <w:rPr>
          <w:rFonts w:eastAsia="SimSun" w:cstheme="majorBidi"/>
          <w:sz w:val="28"/>
          <w:szCs w:val="28"/>
        </w:rPr>
      </w:pPr>
      <w:r w:rsidRPr="00755694">
        <w:rPr>
          <w:rFonts w:eastAsia="SimSun" w:cstheme="majorBidi"/>
          <w:sz w:val="28"/>
          <w:szCs w:val="28"/>
        </w:rPr>
        <w:t>Rugs: 500 images</w:t>
      </w:r>
    </w:p>
    <w:p w14:paraId="5FA89537" w14:textId="014F3B81" w:rsidR="00C003D1" w:rsidRPr="00755694" w:rsidRDefault="00C003D1" w:rsidP="00D46C1E">
      <w:pPr>
        <w:pStyle w:val="ListParagraph"/>
        <w:numPr>
          <w:ilvl w:val="0"/>
          <w:numId w:val="102"/>
        </w:numPr>
        <w:rPr>
          <w:rFonts w:cstheme="majorBidi"/>
          <w:sz w:val="28"/>
          <w:szCs w:val="28"/>
        </w:rPr>
      </w:pPr>
      <w:r w:rsidRPr="00755694">
        <w:rPr>
          <w:rFonts w:eastAsia="SimSun" w:cstheme="majorBidi"/>
          <w:sz w:val="28"/>
          <w:szCs w:val="28"/>
        </w:rPr>
        <w:t>Clothes: 500 images</w:t>
      </w:r>
    </w:p>
    <w:p w14:paraId="38DBFC00" w14:textId="267DF099" w:rsidR="00AE7D4D" w:rsidRPr="00755694" w:rsidRDefault="00C003D1" w:rsidP="00D46C1E">
      <w:pPr>
        <w:pStyle w:val="ListParagraph"/>
        <w:numPr>
          <w:ilvl w:val="0"/>
          <w:numId w:val="102"/>
        </w:numPr>
        <w:rPr>
          <w:rFonts w:eastAsia="SimSun" w:cstheme="majorBidi"/>
          <w:sz w:val="28"/>
          <w:szCs w:val="28"/>
        </w:rPr>
      </w:pPr>
      <w:r w:rsidRPr="00755694">
        <w:rPr>
          <w:rFonts w:eastAsia="SimSun" w:cstheme="majorBidi"/>
          <w:sz w:val="28"/>
          <w:szCs w:val="28"/>
        </w:rPr>
        <w:t>Bracelets: 500 images</w:t>
      </w:r>
    </w:p>
    <w:p w14:paraId="51D1089D" w14:textId="043D25B3" w:rsidR="00C003D1" w:rsidRPr="00AE7D4D" w:rsidRDefault="00C003D1" w:rsidP="00AE7D4D">
      <w:pPr>
        <w:rPr>
          <w:rFonts w:cstheme="majorBidi"/>
          <w:sz w:val="28"/>
          <w:szCs w:val="28"/>
        </w:rPr>
      </w:pPr>
      <w:r w:rsidRPr="00AE7D4D">
        <w:rPr>
          <w:rStyle w:val="Strong"/>
          <w:rFonts w:eastAsia="SimSun" w:cstheme="majorBidi"/>
          <w:sz w:val="28"/>
          <w:szCs w:val="28"/>
        </w:rPr>
        <w:t>Total dataset size: 2,500 images</w:t>
      </w:r>
    </w:p>
    <w:p w14:paraId="5B444653" w14:textId="77777777" w:rsidR="00C003D1" w:rsidRDefault="00C003D1" w:rsidP="00C003D1">
      <w:pPr>
        <w:pStyle w:val="NormalWeb"/>
        <w:rPr>
          <w:rFonts w:ascii="Calibri" w:hAnsi="Calibri" w:cs="Calibri"/>
          <w:sz w:val="28"/>
          <w:szCs w:val="28"/>
        </w:rPr>
      </w:pPr>
      <w:r w:rsidRPr="00AE7D4D">
        <w:rPr>
          <w:rFonts w:asciiTheme="majorBidi" w:hAnsiTheme="majorBidi" w:cstheme="majorBidi"/>
          <w:sz w:val="28"/>
          <w:szCs w:val="28"/>
        </w:rPr>
        <w:t>This balanced and diverse dataset forms the foundation for training a multi-class classification model capable of recognizing subtle visual patterns across different product types.</w:t>
      </w:r>
      <w:r w:rsidRPr="00AE7D4D">
        <w:rPr>
          <w:rFonts w:asciiTheme="majorBidi" w:hAnsiTheme="majorBidi" w:cstheme="majorBidi"/>
          <w:sz w:val="28"/>
          <w:szCs w:val="28"/>
        </w:rPr>
        <w:tab/>
      </w:r>
      <w:r w:rsidRPr="00AE7D4D">
        <w:rPr>
          <w:rFonts w:asciiTheme="majorBidi" w:hAnsiTheme="majorBidi" w:cstheme="majorBidi"/>
          <w:sz w:val="28"/>
          <w:szCs w:val="28"/>
        </w:rPr>
        <w:tab/>
      </w:r>
      <w:r w:rsidRPr="00AE7D4D">
        <w:rPr>
          <w:rFonts w:asciiTheme="majorBidi" w:hAnsiTheme="majorBidi" w:cstheme="majorBidi"/>
          <w:sz w:val="28"/>
          <w:szCs w:val="28"/>
        </w:rPr>
        <w:tab/>
      </w:r>
      <w:r>
        <w:rPr>
          <w:b/>
          <w:bCs/>
          <w:noProof/>
          <w:sz w:val="28"/>
          <w:szCs w:val="28"/>
        </w:rPr>
        <w:drawing>
          <wp:inline distT="0" distB="0" distL="114300" distR="114300" wp14:anchorId="1576161B" wp14:editId="6E3AB75D">
            <wp:extent cx="6403975" cy="3648075"/>
            <wp:effectExtent l="0" t="0" r="12065" b="9525"/>
            <wp:docPr id="3" name="Picture 3" descr="image_counts_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mage_counts_chart"/>
                    <pic:cNvPicPr>
                      <a:picLocks noChangeAspect="1"/>
                    </pic:cNvPicPr>
                  </pic:nvPicPr>
                  <pic:blipFill>
                    <a:blip r:embed="rId14"/>
                    <a:stretch>
                      <a:fillRect/>
                    </a:stretch>
                  </pic:blipFill>
                  <pic:spPr>
                    <a:xfrm>
                      <a:off x="0" y="0"/>
                      <a:ext cx="6403975" cy="3648075"/>
                    </a:xfrm>
                    <a:prstGeom prst="rect">
                      <a:avLst/>
                    </a:prstGeom>
                  </pic:spPr>
                </pic:pic>
              </a:graphicData>
            </a:graphic>
          </wp:inline>
        </w:drawing>
      </w:r>
    </w:p>
    <w:p w14:paraId="59B86E51" w14:textId="3F8B597F" w:rsidR="00AE7D4D" w:rsidRDefault="00AE7D4D" w:rsidP="00755694">
      <w:pPr>
        <w:pStyle w:val="BodyText"/>
        <w:spacing w:line="276" w:lineRule="auto"/>
        <w:ind w:right="680"/>
        <w:jc w:val="both"/>
        <w:rPr>
          <w:b/>
          <w:bCs/>
        </w:rPr>
      </w:pPr>
      <w:bookmarkStart w:id="210" w:name="_Hlk200406598"/>
      <w:bookmarkStart w:id="211" w:name="_Toc168963515"/>
    </w:p>
    <w:tbl>
      <w:tblPr>
        <w:tblStyle w:val="TableGrid"/>
        <w:tblpPr w:leftFromText="180" w:rightFromText="180" w:vertAnchor="text" w:horzAnchor="margin" w:tblpY="452"/>
        <w:tblW w:w="10075" w:type="dxa"/>
        <w:tblLook w:val="04A0" w:firstRow="1" w:lastRow="0" w:firstColumn="1" w:lastColumn="0" w:noHBand="0" w:noVBand="1"/>
      </w:tblPr>
      <w:tblGrid>
        <w:gridCol w:w="3179"/>
        <w:gridCol w:w="6896"/>
      </w:tblGrid>
      <w:tr w:rsidR="00A84A69" w14:paraId="5E64E9F2" w14:textId="77777777" w:rsidTr="00F61748">
        <w:trPr>
          <w:trHeight w:val="416"/>
        </w:trPr>
        <w:tc>
          <w:tcPr>
            <w:tcW w:w="3179" w:type="dxa"/>
          </w:tcPr>
          <w:p w14:paraId="58CDA6E4" w14:textId="77777777" w:rsidR="00A84A69" w:rsidRDefault="00A84A69" w:rsidP="0039166A">
            <w:pPr>
              <w:jc w:val="center"/>
              <w:rPr>
                <w:b/>
                <w:bCs/>
                <w:sz w:val="28"/>
                <w:szCs w:val="28"/>
              </w:rPr>
            </w:pPr>
            <w:r>
              <w:rPr>
                <w:b/>
                <w:bCs/>
                <w:sz w:val="28"/>
                <w:szCs w:val="28"/>
              </w:rPr>
              <w:lastRenderedPageBreak/>
              <w:t>categories</w:t>
            </w:r>
          </w:p>
        </w:tc>
        <w:tc>
          <w:tcPr>
            <w:tcW w:w="6896" w:type="dxa"/>
          </w:tcPr>
          <w:p w14:paraId="64885D01" w14:textId="77777777" w:rsidR="00A84A69" w:rsidRDefault="00A84A69" w:rsidP="0039166A">
            <w:pPr>
              <w:jc w:val="center"/>
              <w:rPr>
                <w:b/>
                <w:bCs/>
                <w:sz w:val="28"/>
                <w:szCs w:val="28"/>
              </w:rPr>
            </w:pPr>
            <w:r>
              <w:rPr>
                <w:b/>
                <w:bCs/>
                <w:sz w:val="28"/>
                <w:szCs w:val="28"/>
              </w:rPr>
              <w:t>Samples of categories</w:t>
            </w:r>
          </w:p>
        </w:tc>
      </w:tr>
      <w:tr w:rsidR="00A84A69" w14:paraId="2EA02267" w14:textId="77777777" w:rsidTr="00F61748">
        <w:trPr>
          <w:trHeight w:val="2024"/>
        </w:trPr>
        <w:tc>
          <w:tcPr>
            <w:tcW w:w="3179" w:type="dxa"/>
          </w:tcPr>
          <w:p w14:paraId="606FC90C" w14:textId="77777777" w:rsidR="00A84A69" w:rsidRDefault="00A84A69" w:rsidP="0039166A">
            <w:pPr>
              <w:jc w:val="center"/>
              <w:rPr>
                <w:b/>
                <w:bCs/>
                <w:sz w:val="28"/>
                <w:szCs w:val="28"/>
              </w:rPr>
            </w:pPr>
            <w:r>
              <w:rPr>
                <w:b/>
                <w:bCs/>
                <w:noProof/>
                <w:sz w:val="28"/>
                <w:szCs w:val="28"/>
              </w:rPr>
              <mc:AlternateContent>
                <mc:Choice Requires="wps">
                  <w:drawing>
                    <wp:anchor distT="0" distB="0" distL="114300" distR="114300" simplePos="0" relativeHeight="253150720" behindDoc="0" locked="0" layoutInCell="1" allowOverlap="1" wp14:anchorId="4EBD43EB" wp14:editId="4DE3709A">
                      <wp:simplePos x="0" y="0"/>
                      <wp:positionH relativeFrom="column">
                        <wp:posOffset>2228215</wp:posOffset>
                      </wp:positionH>
                      <wp:positionV relativeFrom="paragraph">
                        <wp:posOffset>17145</wp:posOffset>
                      </wp:positionV>
                      <wp:extent cx="2143125" cy="1118870"/>
                      <wp:effectExtent l="4445" t="4445" r="16510" b="19685"/>
                      <wp:wrapNone/>
                      <wp:docPr id="827163752" name="Text Box 2"/>
                      <wp:cNvGraphicFramePr/>
                      <a:graphic xmlns:a="http://schemas.openxmlformats.org/drawingml/2006/main">
                        <a:graphicData uri="http://schemas.microsoft.com/office/word/2010/wordprocessingShape">
                          <wps:wsp>
                            <wps:cNvSpPr txBox="1"/>
                            <wps:spPr>
                              <a:xfrm>
                                <a:off x="0" y="0"/>
                                <a:ext cx="2143125" cy="1118870"/>
                              </a:xfrm>
                              <a:prstGeom prst="rect">
                                <a:avLst/>
                              </a:prstGeom>
                              <a:solidFill>
                                <a:schemeClr val="lt1"/>
                              </a:solidFill>
                              <a:ln w="6350">
                                <a:solidFill>
                                  <a:prstClr val="black"/>
                                </a:solidFill>
                              </a:ln>
                            </wps:spPr>
                            <wps:txbx>
                              <w:txbxContent>
                                <w:p w14:paraId="0F42E70D" w14:textId="77777777" w:rsidR="005320BB" w:rsidRDefault="005320BB" w:rsidP="00A84A69">
                                  <w:r>
                                    <w:rPr>
                                      <w:noProof/>
                                    </w:rPr>
                                    <w:drawing>
                                      <wp:inline distT="0" distB="0" distL="114300" distR="114300" wp14:anchorId="14A69B3E" wp14:editId="569E51DE">
                                        <wp:extent cx="1679575" cy="1063625"/>
                                        <wp:effectExtent l="0" t="0" r="12065" b="3175"/>
                                        <wp:docPr id="1175727455" name="Picture 1175727455" descr="7c771a4b-57b5-4eeb-905c-4665d7c8c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c771a4b-57b5-4eeb-905c-4665d7c8c082"/>
                                                <pic:cNvPicPr>
                                                  <a:picLocks noChangeAspect="1"/>
                                                </pic:cNvPicPr>
                                              </pic:nvPicPr>
                                              <pic:blipFill>
                                                <a:blip r:embed="rId15"/>
                                                <a:stretch>
                                                  <a:fillRect/>
                                                </a:stretch>
                                              </pic:blipFill>
                                              <pic:spPr>
                                                <a:xfrm>
                                                  <a:off x="0" y="0"/>
                                                  <a:ext cx="1679575" cy="10636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BD43EB" id="Text Box 2" o:spid="_x0000_s1038" type="#_x0000_t202" style="position:absolute;left:0;text-align:left;margin-left:175.45pt;margin-top:1.35pt;width:168.75pt;height:88.1pt;z-index:25315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" fillcolor="white [3201]" strokeweight=".5pt">
                      <v:textbox>
                        <w:txbxContent>
                          <w:p w14:paraId="0F42E70D" w14:textId="77777777" w:rsidR="005320BB" w:rsidRDefault="005320BB" w:rsidP="00A84A69">
                            <w:r>
                              <w:rPr>
                                <w:noProof/>
                              </w:rPr>
                              <w:drawing>
                                <wp:inline distT="0" distB="0" distL="114300" distR="114300" wp14:anchorId="14A69B3E" wp14:editId="569E51DE">
                                  <wp:extent cx="1679575" cy="1063625"/>
                                  <wp:effectExtent l="0" t="0" r="12065" b="3175"/>
                                  <wp:docPr id="1175727455" name="Picture 1175727455" descr="7c771a4b-57b5-4eeb-905c-4665d7c8c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7c771a4b-57b5-4eeb-905c-4665d7c8c082"/>
                                          <pic:cNvPicPr>
                                            <a:picLocks noChangeAspect="1"/>
                                          </pic:cNvPicPr>
                                        </pic:nvPicPr>
                                        <pic:blipFill>
                                          <a:blip r:embed="rId15"/>
                                          <a:stretch>
                                            <a:fillRect/>
                                          </a:stretch>
                                        </pic:blipFill>
                                        <pic:spPr>
                                          <a:xfrm>
                                            <a:off x="0" y="0"/>
                                            <a:ext cx="1679575" cy="1063625"/>
                                          </a:xfrm>
                                          <a:prstGeom prst="rect">
                                            <a:avLst/>
                                          </a:prstGeom>
                                        </pic:spPr>
                                      </pic:pic>
                                    </a:graphicData>
                                  </a:graphic>
                                </wp:inline>
                              </w:drawing>
                            </w:r>
                          </w:p>
                        </w:txbxContent>
                      </v:textbox>
                    </v:shape>
                  </w:pict>
                </mc:Fallback>
              </mc:AlternateContent>
            </w:r>
          </w:p>
          <w:p w14:paraId="3B80ACEC" w14:textId="77777777" w:rsidR="00A84A69" w:rsidRDefault="00A84A69" w:rsidP="0039166A">
            <w:pPr>
              <w:jc w:val="center"/>
              <w:rPr>
                <w:b/>
                <w:bCs/>
                <w:sz w:val="28"/>
                <w:szCs w:val="28"/>
              </w:rPr>
            </w:pPr>
            <w:r>
              <w:rPr>
                <w:b/>
                <w:bCs/>
                <w:sz w:val="28"/>
                <w:szCs w:val="28"/>
              </w:rPr>
              <w:t>clothes</w:t>
            </w:r>
          </w:p>
        </w:tc>
        <w:tc>
          <w:tcPr>
            <w:tcW w:w="6896" w:type="dxa"/>
          </w:tcPr>
          <w:p w14:paraId="5276B239" w14:textId="77777777" w:rsidR="00A84A69" w:rsidRDefault="00A84A69" w:rsidP="0039166A">
            <w:pPr>
              <w:rPr>
                <w:b/>
                <w:bCs/>
                <w:sz w:val="28"/>
                <w:szCs w:val="28"/>
              </w:rPr>
            </w:pPr>
            <w:r>
              <w:rPr>
                <w:b/>
                <w:bCs/>
                <w:noProof/>
                <w:sz w:val="28"/>
                <w:szCs w:val="28"/>
              </w:rPr>
              <mc:AlternateContent>
                <mc:Choice Requires="wps">
                  <w:drawing>
                    <wp:anchor distT="0" distB="0" distL="114300" distR="114300" simplePos="0" relativeHeight="253166080" behindDoc="0" locked="0" layoutInCell="1" allowOverlap="1" wp14:anchorId="2963A2CE" wp14:editId="6E699106">
                      <wp:simplePos x="0" y="0"/>
                      <wp:positionH relativeFrom="column">
                        <wp:posOffset>2219325</wp:posOffset>
                      </wp:positionH>
                      <wp:positionV relativeFrom="paragraph">
                        <wp:posOffset>7620</wp:posOffset>
                      </wp:positionV>
                      <wp:extent cx="1933575" cy="1146810"/>
                      <wp:effectExtent l="5080" t="4445" r="12065" b="6985"/>
                      <wp:wrapNone/>
                      <wp:docPr id="2018190719" name="Text Box 3"/>
                      <wp:cNvGraphicFramePr/>
                      <a:graphic xmlns:a="http://schemas.openxmlformats.org/drawingml/2006/main">
                        <a:graphicData uri="http://schemas.microsoft.com/office/word/2010/wordprocessingShape">
                          <wps:wsp>
                            <wps:cNvSpPr txBox="1"/>
                            <wps:spPr>
                              <a:xfrm>
                                <a:off x="0" y="0"/>
                                <a:ext cx="1933575" cy="1146810"/>
                              </a:xfrm>
                              <a:prstGeom prst="rect">
                                <a:avLst/>
                              </a:prstGeom>
                              <a:solidFill>
                                <a:schemeClr val="lt1"/>
                              </a:solidFill>
                              <a:ln w="6350">
                                <a:solidFill>
                                  <a:prstClr val="black"/>
                                </a:solidFill>
                              </a:ln>
                            </wps:spPr>
                            <wps:txbx>
                              <w:txbxContent>
                                <w:p w14:paraId="12B7A245" w14:textId="77777777" w:rsidR="005320BB" w:rsidRDefault="005320BB" w:rsidP="00A84A69">
                                  <w:r>
                                    <w:rPr>
                                      <w:noProof/>
                                    </w:rPr>
                                    <w:drawing>
                                      <wp:inline distT="0" distB="0" distL="114300" distR="114300" wp14:anchorId="29D8E4C5" wp14:editId="00CD19C9">
                                        <wp:extent cx="1651635" cy="1005840"/>
                                        <wp:effectExtent l="0" t="0" r="9525" b="0"/>
                                        <wp:docPr id="1175727456" name="Picture 1175727456"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rror"/>
                                                <pic:cNvPicPr>
                                                  <a:picLocks noChangeAspect="1"/>
                                                </pic:cNvPicPr>
                                              </pic:nvPicPr>
                                              <pic:blipFill>
                                                <a:blip r:embed="rId16"/>
                                                <a:stretch>
                                                  <a:fillRect/>
                                                </a:stretch>
                                              </pic:blipFill>
                                              <pic:spPr>
                                                <a:xfrm>
                                                  <a:off x="0" y="0"/>
                                                  <a:ext cx="1651635" cy="1005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2963A2CE" id="Text Box 3" o:spid="_x0000_s1039" type="#_x0000_t202" style="position:absolute;left:0;text-align:left;margin-left:174.75pt;margin-top:.6pt;width:152.25pt;height:90.3pt;z-index:25316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" fillcolor="white [3201]" strokeweight=".5pt">
                      <v:textbox>
                        <w:txbxContent>
                          <w:p w14:paraId="12B7A245" w14:textId="77777777" w:rsidR="005320BB" w:rsidRDefault="005320BB" w:rsidP="00A84A69">
                            <w:r>
                              <w:rPr>
                                <w:noProof/>
                              </w:rPr>
                              <w:drawing>
                                <wp:inline distT="0" distB="0" distL="114300" distR="114300" wp14:anchorId="29D8E4C5" wp14:editId="00CD19C9">
                                  <wp:extent cx="1651635" cy="1005840"/>
                                  <wp:effectExtent l="0" t="0" r="9525" b="0"/>
                                  <wp:docPr id="1175727456" name="Picture 1175727456" descr="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Error"/>
                                          <pic:cNvPicPr>
                                            <a:picLocks noChangeAspect="1"/>
                                          </pic:cNvPicPr>
                                        </pic:nvPicPr>
                                        <pic:blipFill>
                                          <a:blip r:embed="rId16"/>
                                          <a:stretch>
                                            <a:fillRect/>
                                          </a:stretch>
                                        </pic:blipFill>
                                        <pic:spPr>
                                          <a:xfrm>
                                            <a:off x="0" y="0"/>
                                            <a:ext cx="1651635" cy="1005840"/>
                                          </a:xfrm>
                                          <a:prstGeom prst="rect">
                                            <a:avLst/>
                                          </a:prstGeom>
                                        </pic:spPr>
                                      </pic:pic>
                                    </a:graphicData>
                                  </a:graphic>
                                </wp:inline>
                              </w:drawing>
                            </w:r>
                          </w:p>
                        </w:txbxContent>
                      </v:textbox>
                    </v:shape>
                  </w:pict>
                </mc:Fallback>
              </mc:AlternateContent>
            </w:r>
          </w:p>
        </w:tc>
      </w:tr>
      <w:tr w:rsidR="00A84A69" w14:paraId="2AD973C8" w14:textId="77777777" w:rsidTr="00F61748">
        <w:trPr>
          <w:trHeight w:val="1981"/>
        </w:trPr>
        <w:tc>
          <w:tcPr>
            <w:tcW w:w="3179" w:type="dxa"/>
          </w:tcPr>
          <w:p w14:paraId="5054A042" w14:textId="77777777" w:rsidR="00A84A69" w:rsidRDefault="00A84A69" w:rsidP="0039166A">
            <w:pPr>
              <w:jc w:val="center"/>
              <w:rPr>
                <w:b/>
                <w:bCs/>
                <w:sz w:val="28"/>
                <w:szCs w:val="28"/>
              </w:rPr>
            </w:pPr>
          </w:p>
          <w:p w14:paraId="5994F1D2" w14:textId="77777777" w:rsidR="00A84A69" w:rsidRDefault="00A84A69" w:rsidP="0039166A">
            <w:pPr>
              <w:jc w:val="center"/>
              <w:rPr>
                <w:b/>
                <w:bCs/>
                <w:sz w:val="28"/>
                <w:szCs w:val="28"/>
              </w:rPr>
            </w:pPr>
            <w:r>
              <w:rPr>
                <w:b/>
                <w:bCs/>
                <w:sz w:val="28"/>
                <w:szCs w:val="28"/>
              </w:rPr>
              <w:t>Rugs</w:t>
            </w:r>
          </w:p>
        </w:tc>
        <w:tc>
          <w:tcPr>
            <w:tcW w:w="6896" w:type="dxa"/>
          </w:tcPr>
          <w:p w14:paraId="420DEA11" w14:textId="77777777" w:rsidR="00A84A69" w:rsidRDefault="00A84A69" w:rsidP="0039166A">
            <w:pPr>
              <w:tabs>
                <w:tab w:val="left" w:pos="3975"/>
              </w:tabs>
              <w:rPr>
                <w:b/>
                <w:bCs/>
                <w:sz w:val="28"/>
                <w:szCs w:val="28"/>
              </w:rPr>
            </w:pPr>
            <w:r>
              <w:rPr>
                <w:b/>
                <w:bCs/>
                <w:noProof/>
                <w:sz w:val="28"/>
                <w:szCs w:val="28"/>
              </w:rPr>
              <mc:AlternateContent>
                <mc:Choice Requires="wps">
                  <w:drawing>
                    <wp:anchor distT="0" distB="0" distL="114300" distR="114300" simplePos="0" relativeHeight="253097472" behindDoc="0" locked="0" layoutInCell="1" allowOverlap="1" wp14:anchorId="62ED8B5D" wp14:editId="4E08561C">
                      <wp:simplePos x="0" y="0"/>
                      <wp:positionH relativeFrom="column">
                        <wp:posOffset>0</wp:posOffset>
                      </wp:positionH>
                      <wp:positionV relativeFrom="paragraph">
                        <wp:posOffset>72390</wp:posOffset>
                      </wp:positionV>
                      <wp:extent cx="2162175" cy="1137920"/>
                      <wp:effectExtent l="4445" t="5080" r="12700" b="15240"/>
                      <wp:wrapNone/>
                      <wp:docPr id="734634383" name="Text Box 3"/>
                      <wp:cNvGraphicFramePr/>
                      <a:graphic xmlns:a="http://schemas.openxmlformats.org/drawingml/2006/main">
                        <a:graphicData uri="http://schemas.microsoft.com/office/word/2010/wordprocessingShape">
                          <wps:wsp>
                            <wps:cNvSpPr txBox="1"/>
                            <wps:spPr>
                              <a:xfrm>
                                <a:off x="0" y="0"/>
                                <a:ext cx="2162175" cy="1137920"/>
                              </a:xfrm>
                              <a:prstGeom prst="rect">
                                <a:avLst/>
                              </a:prstGeom>
                              <a:solidFill>
                                <a:schemeClr val="lt1"/>
                              </a:solidFill>
                              <a:ln w="6350">
                                <a:solidFill>
                                  <a:prstClr val="black"/>
                                </a:solidFill>
                              </a:ln>
                            </wps:spPr>
                            <wps:txbx>
                              <w:txbxContent>
                                <w:p w14:paraId="5762DAAE" w14:textId="77777777" w:rsidR="005320BB" w:rsidRDefault="005320BB" w:rsidP="00A84A69">
                                  <w:r>
                                    <w:rPr>
                                      <w:noProof/>
                                    </w:rPr>
                                    <w:drawing>
                                      <wp:inline distT="0" distB="0" distL="114300" distR="114300" wp14:anchorId="066C3AEE" wp14:editId="011D62C1">
                                        <wp:extent cx="1866900" cy="1085215"/>
                                        <wp:effectExtent l="0" t="0" r="7620" b="12065"/>
                                        <wp:docPr id="1175727457" name="Picture 1175727457" descr="Area Rug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ea Rugs (6)"/>
                                                <pic:cNvPicPr>
                                                  <a:picLocks noChangeAspect="1"/>
                                                </pic:cNvPicPr>
                                              </pic:nvPicPr>
                                              <pic:blipFill>
                                                <a:blip r:embed="rId17"/>
                                                <a:stretch>
                                                  <a:fillRect/>
                                                </a:stretch>
                                              </pic:blipFill>
                                              <pic:spPr>
                                                <a:xfrm>
                                                  <a:off x="0" y="0"/>
                                                  <a:ext cx="1866900" cy="10852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2ED8B5D" id="_x0000_s1040" type="#_x0000_t202" style="position:absolute;left:0;text-align:left;margin-left:0;margin-top:5.7pt;width:170.25pt;height:89.6pt;z-index:2530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" fillcolor="white [3201]" strokeweight=".5pt">
                      <v:textbox>
                        <w:txbxContent>
                          <w:p w14:paraId="5762DAAE" w14:textId="77777777" w:rsidR="005320BB" w:rsidRDefault="005320BB" w:rsidP="00A84A69">
                            <w:r>
                              <w:rPr>
                                <w:noProof/>
                              </w:rPr>
                              <w:drawing>
                                <wp:inline distT="0" distB="0" distL="114300" distR="114300" wp14:anchorId="066C3AEE" wp14:editId="011D62C1">
                                  <wp:extent cx="1866900" cy="1085215"/>
                                  <wp:effectExtent l="0" t="0" r="7620" b="12065"/>
                                  <wp:docPr id="1175727457" name="Picture 1175727457" descr="Area Rugs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rea Rugs (6)"/>
                                          <pic:cNvPicPr>
                                            <a:picLocks noChangeAspect="1"/>
                                          </pic:cNvPicPr>
                                        </pic:nvPicPr>
                                        <pic:blipFill>
                                          <a:blip r:embed="rId17"/>
                                          <a:stretch>
                                            <a:fillRect/>
                                          </a:stretch>
                                        </pic:blipFill>
                                        <pic:spPr>
                                          <a:xfrm>
                                            <a:off x="0" y="0"/>
                                            <a:ext cx="1866900" cy="1085215"/>
                                          </a:xfrm>
                                          <a:prstGeom prst="rect">
                                            <a:avLst/>
                                          </a:prstGeom>
                                        </pic:spPr>
                                      </pic:pic>
                                    </a:graphicData>
                                  </a:graphic>
                                </wp:inline>
                              </w:drawing>
                            </w:r>
                          </w:p>
                        </w:txbxContent>
                      </v:textbox>
                    </v:shape>
                  </w:pict>
                </mc:Fallback>
              </mc:AlternateContent>
            </w:r>
            <w:r>
              <w:rPr>
                <w:b/>
                <w:bCs/>
                <w:noProof/>
                <w:sz w:val="28"/>
                <w:szCs w:val="28"/>
              </w:rPr>
              <mc:AlternateContent>
                <mc:Choice Requires="wps">
                  <w:drawing>
                    <wp:anchor distT="0" distB="0" distL="114300" distR="114300" simplePos="0" relativeHeight="253179392" behindDoc="0" locked="0" layoutInCell="1" allowOverlap="1" wp14:anchorId="30DC5C85" wp14:editId="10D626D2">
                      <wp:simplePos x="0" y="0"/>
                      <wp:positionH relativeFrom="column">
                        <wp:posOffset>2238375</wp:posOffset>
                      </wp:positionH>
                      <wp:positionV relativeFrom="paragraph">
                        <wp:posOffset>29845</wp:posOffset>
                      </wp:positionV>
                      <wp:extent cx="1905000" cy="1184275"/>
                      <wp:effectExtent l="4445" t="4445" r="10795" b="15240"/>
                      <wp:wrapNone/>
                      <wp:docPr id="1988336649" name="Text Box 4"/>
                      <wp:cNvGraphicFramePr/>
                      <a:graphic xmlns:a="http://schemas.openxmlformats.org/drawingml/2006/main">
                        <a:graphicData uri="http://schemas.microsoft.com/office/word/2010/wordprocessingShape">
                          <wps:wsp>
                            <wps:cNvSpPr txBox="1"/>
                            <wps:spPr>
                              <a:xfrm>
                                <a:off x="0" y="0"/>
                                <a:ext cx="1905000" cy="1184275"/>
                              </a:xfrm>
                              <a:prstGeom prst="rect">
                                <a:avLst/>
                              </a:prstGeom>
                              <a:solidFill>
                                <a:schemeClr val="lt1"/>
                              </a:solidFill>
                              <a:ln w="6350">
                                <a:solidFill>
                                  <a:prstClr val="black"/>
                                </a:solidFill>
                              </a:ln>
                            </wps:spPr>
                            <wps:txbx>
                              <w:txbxContent>
                                <w:p w14:paraId="5F62329E" w14:textId="77777777" w:rsidR="005320BB" w:rsidRDefault="005320BB" w:rsidP="00A84A69">
                                  <w:r>
                                    <w:rPr>
                                      <w:noProof/>
                                    </w:rPr>
                                    <w:drawing>
                                      <wp:inline distT="0" distB="0" distL="114300" distR="114300" wp14:anchorId="553CD38E" wp14:editId="198CD311">
                                        <wp:extent cx="1731645" cy="1032510"/>
                                        <wp:effectExtent l="0" t="0" r="5715" b="3810"/>
                                        <wp:docPr id="1175727458" name="Picture 1175727458" descr="5' X 9' Vintage Moroccan Rug, Purple - Ar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 X 9' Vintage Moroccan Rug, Purple - Arbana"/>
                                                <pic:cNvPicPr>
                                                  <a:picLocks noChangeAspect="1"/>
                                                </pic:cNvPicPr>
                                              </pic:nvPicPr>
                                              <pic:blipFill>
                                                <a:blip r:embed="rId18"/>
                                                <a:stretch>
                                                  <a:fillRect/>
                                                </a:stretch>
                                              </pic:blipFill>
                                              <pic:spPr>
                                                <a:xfrm>
                                                  <a:off x="0" y="0"/>
                                                  <a:ext cx="1731645" cy="103251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0DC5C85" id="Text Box 4" o:spid="_x0000_s1041" type="#_x0000_t202" style="position:absolute;left:0;text-align:left;margin-left:176.25pt;margin-top:2.35pt;width:150pt;height:93.25pt;z-index:253179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" fillcolor="white [3201]" strokeweight=".5pt">
                      <v:textbox>
                        <w:txbxContent>
                          <w:p w14:paraId="5F62329E" w14:textId="77777777" w:rsidR="005320BB" w:rsidRDefault="005320BB" w:rsidP="00A84A69">
                            <w:r>
                              <w:rPr>
                                <w:noProof/>
                              </w:rPr>
                              <w:drawing>
                                <wp:inline distT="0" distB="0" distL="114300" distR="114300" wp14:anchorId="553CD38E" wp14:editId="198CD311">
                                  <wp:extent cx="1731645" cy="1032510"/>
                                  <wp:effectExtent l="0" t="0" r="5715" b="3810"/>
                                  <wp:docPr id="1175727458" name="Picture 1175727458" descr="5' X 9' Vintage Moroccan Rug, Purple - Arb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5' X 9' Vintage Moroccan Rug, Purple - Arbana"/>
                                          <pic:cNvPicPr>
                                            <a:picLocks noChangeAspect="1"/>
                                          </pic:cNvPicPr>
                                        </pic:nvPicPr>
                                        <pic:blipFill>
                                          <a:blip r:embed="rId18"/>
                                          <a:stretch>
                                            <a:fillRect/>
                                          </a:stretch>
                                        </pic:blipFill>
                                        <pic:spPr>
                                          <a:xfrm>
                                            <a:off x="0" y="0"/>
                                            <a:ext cx="1731645" cy="1032510"/>
                                          </a:xfrm>
                                          <a:prstGeom prst="rect">
                                            <a:avLst/>
                                          </a:prstGeom>
                                        </pic:spPr>
                                      </pic:pic>
                                    </a:graphicData>
                                  </a:graphic>
                                </wp:inline>
                              </w:drawing>
                            </w:r>
                          </w:p>
                        </w:txbxContent>
                      </v:textbox>
                    </v:shape>
                  </w:pict>
                </mc:Fallback>
              </mc:AlternateContent>
            </w:r>
            <w:r>
              <w:rPr>
                <w:b/>
                <w:bCs/>
                <w:sz w:val="28"/>
                <w:szCs w:val="28"/>
              </w:rPr>
              <w:t xml:space="preserve">      </w:t>
            </w:r>
          </w:p>
        </w:tc>
      </w:tr>
      <w:tr w:rsidR="00A84A69" w14:paraId="07D5AAA4" w14:textId="77777777" w:rsidTr="00F61748">
        <w:trPr>
          <w:trHeight w:val="1960"/>
        </w:trPr>
        <w:tc>
          <w:tcPr>
            <w:tcW w:w="3179" w:type="dxa"/>
          </w:tcPr>
          <w:p w14:paraId="733B7ED1" w14:textId="77777777" w:rsidR="00A84A69" w:rsidRDefault="00A84A69" w:rsidP="0039166A">
            <w:pPr>
              <w:jc w:val="center"/>
              <w:rPr>
                <w:b/>
                <w:bCs/>
                <w:sz w:val="28"/>
                <w:szCs w:val="28"/>
              </w:rPr>
            </w:pPr>
          </w:p>
          <w:p w14:paraId="4C7D1CD9" w14:textId="77777777" w:rsidR="00A84A69" w:rsidRDefault="00A84A69" w:rsidP="0039166A">
            <w:pPr>
              <w:jc w:val="center"/>
              <w:rPr>
                <w:b/>
                <w:bCs/>
                <w:sz w:val="28"/>
                <w:szCs w:val="28"/>
              </w:rPr>
            </w:pPr>
            <w:r>
              <w:rPr>
                <w:b/>
                <w:bCs/>
                <w:sz w:val="28"/>
                <w:szCs w:val="28"/>
              </w:rPr>
              <w:t>flowers</w:t>
            </w:r>
          </w:p>
        </w:tc>
        <w:tc>
          <w:tcPr>
            <w:tcW w:w="6896" w:type="dxa"/>
          </w:tcPr>
          <w:p w14:paraId="76C893A9" w14:textId="77777777" w:rsidR="00A84A69" w:rsidRDefault="00A84A69" w:rsidP="0039166A">
            <w:pPr>
              <w:rPr>
                <w:b/>
                <w:bCs/>
                <w:sz w:val="28"/>
                <w:szCs w:val="28"/>
              </w:rPr>
            </w:pPr>
            <w:r>
              <w:rPr>
                <w:b/>
                <w:bCs/>
                <w:noProof/>
                <w:sz w:val="28"/>
                <w:szCs w:val="28"/>
              </w:rPr>
              <mc:AlternateContent>
                <mc:Choice Requires="wps">
                  <w:drawing>
                    <wp:anchor distT="0" distB="0" distL="114300" distR="114300" simplePos="0" relativeHeight="253192704" behindDoc="0" locked="0" layoutInCell="1" allowOverlap="1" wp14:anchorId="029C0B3A" wp14:editId="376767BE">
                      <wp:simplePos x="0" y="0"/>
                      <wp:positionH relativeFrom="column">
                        <wp:posOffset>2228850</wp:posOffset>
                      </wp:positionH>
                      <wp:positionV relativeFrom="paragraph">
                        <wp:posOffset>42545</wp:posOffset>
                      </wp:positionV>
                      <wp:extent cx="1952625" cy="1145540"/>
                      <wp:effectExtent l="4445" t="4445" r="8890" b="8255"/>
                      <wp:wrapNone/>
                      <wp:docPr id="1059418422" name="Text Box 5"/>
                      <wp:cNvGraphicFramePr/>
                      <a:graphic xmlns:a="http://schemas.openxmlformats.org/drawingml/2006/main">
                        <a:graphicData uri="http://schemas.microsoft.com/office/word/2010/wordprocessingShape">
                          <wps:wsp>
                            <wps:cNvSpPr txBox="1"/>
                            <wps:spPr>
                              <a:xfrm>
                                <a:off x="0" y="0"/>
                                <a:ext cx="1952625" cy="1145540"/>
                              </a:xfrm>
                              <a:prstGeom prst="rect">
                                <a:avLst/>
                              </a:prstGeom>
                              <a:solidFill>
                                <a:schemeClr val="lt1"/>
                              </a:solidFill>
                              <a:ln w="6350">
                                <a:solidFill>
                                  <a:prstClr val="black"/>
                                </a:solidFill>
                              </a:ln>
                            </wps:spPr>
                            <wps:txbx>
                              <w:txbxContent>
                                <w:p w14:paraId="4A89FCE8" w14:textId="77777777" w:rsidR="005320BB" w:rsidRDefault="005320BB" w:rsidP="00A84A69">
                                  <w:r>
                                    <w:rPr>
                                      <w:noProof/>
                                    </w:rPr>
                                    <w:drawing>
                                      <wp:inline distT="0" distB="0" distL="114300" distR="114300" wp14:anchorId="2AB81FEF" wp14:editId="74ADCA85">
                                        <wp:extent cx="1766570" cy="1151255"/>
                                        <wp:effectExtent l="0" t="0" r="1270" b="6985"/>
                                        <wp:docPr id="1175727459" name="Picture 1175727459" descr="Crochet flower pattern at Etsy Lingzhihand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rochet flower pattern at Etsy Lingzhihandmade"/>
                                                <pic:cNvPicPr>
                                                  <a:picLocks noChangeAspect="1"/>
                                                </pic:cNvPicPr>
                                              </pic:nvPicPr>
                                              <pic:blipFill>
                                                <a:blip r:embed="rId19"/>
                                                <a:stretch>
                                                  <a:fillRect/>
                                                </a:stretch>
                                              </pic:blipFill>
                                              <pic:spPr>
                                                <a:xfrm>
                                                  <a:off x="0" y="0"/>
                                                  <a:ext cx="1766570" cy="11512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9C0B3A" id="Text Box 5" o:spid="_x0000_s1042" type="#_x0000_t202" style="position:absolute;left:0;text-align:left;margin-left:175.5pt;margin-top:3.35pt;width:153.75pt;height:90.2pt;z-index:253192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" fillcolor="white [3201]" strokeweight=".5pt">
                      <v:textbox>
                        <w:txbxContent>
                          <w:p w14:paraId="4A89FCE8" w14:textId="77777777" w:rsidR="005320BB" w:rsidRDefault="005320BB" w:rsidP="00A84A69">
                            <w:r>
                              <w:rPr>
                                <w:noProof/>
                              </w:rPr>
                              <w:drawing>
                                <wp:inline distT="0" distB="0" distL="114300" distR="114300" wp14:anchorId="2AB81FEF" wp14:editId="74ADCA85">
                                  <wp:extent cx="1766570" cy="1151255"/>
                                  <wp:effectExtent l="0" t="0" r="1270" b="6985"/>
                                  <wp:docPr id="1175727459" name="Picture 1175727459" descr="Crochet flower pattern at Etsy Lingzhihandm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rochet flower pattern at Etsy Lingzhihandmade"/>
                                          <pic:cNvPicPr>
                                            <a:picLocks noChangeAspect="1"/>
                                          </pic:cNvPicPr>
                                        </pic:nvPicPr>
                                        <pic:blipFill>
                                          <a:blip r:embed="rId19"/>
                                          <a:stretch>
                                            <a:fillRect/>
                                          </a:stretch>
                                        </pic:blipFill>
                                        <pic:spPr>
                                          <a:xfrm>
                                            <a:off x="0" y="0"/>
                                            <a:ext cx="1766570" cy="1151255"/>
                                          </a:xfrm>
                                          <a:prstGeom prst="rect">
                                            <a:avLst/>
                                          </a:prstGeom>
                                        </pic:spPr>
                                      </pic:pic>
                                    </a:graphicData>
                                  </a:graphic>
                                </wp:inline>
                              </w:drawing>
                            </w:r>
                          </w:p>
                        </w:txbxContent>
                      </v:textbox>
                    </v:shape>
                  </w:pict>
                </mc:Fallback>
              </mc:AlternateContent>
            </w:r>
            <w:r>
              <w:rPr>
                <w:b/>
                <w:bCs/>
                <w:noProof/>
                <w:sz w:val="28"/>
                <w:szCs w:val="28"/>
              </w:rPr>
              <mc:AlternateContent>
                <mc:Choice Requires="wps">
                  <w:drawing>
                    <wp:anchor distT="0" distB="0" distL="114300" distR="114300" simplePos="0" relativeHeight="253110784" behindDoc="0" locked="0" layoutInCell="1" allowOverlap="1" wp14:anchorId="1503BC4B" wp14:editId="4B5B52AD">
                      <wp:simplePos x="0" y="0"/>
                      <wp:positionH relativeFrom="column">
                        <wp:posOffset>-1270</wp:posOffset>
                      </wp:positionH>
                      <wp:positionV relativeFrom="paragraph">
                        <wp:posOffset>10160</wp:posOffset>
                      </wp:positionV>
                      <wp:extent cx="2162175" cy="1245235"/>
                      <wp:effectExtent l="4445" t="5080" r="12700" b="14605"/>
                      <wp:wrapNone/>
                      <wp:docPr id="1648241965" name="Text Box 3"/>
                      <wp:cNvGraphicFramePr/>
                      <a:graphic xmlns:a="http://schemas.openxmlformats.org/drawingml/2006/main">
                        <a:graphicData uri="http://schemas.microsoft.com/office/word/2010/wordprocessingShape">
                          <wps:wsp>
                            <wps:cNvSpPr txBox="1"/>
                            <wps:spPr>
                              <a:xfrm>
                                <a:off x="0" y="0"/>
                                <a:ext cx="2162175" cy="1245235"/>
                              </a:xfrm>
                              <a:prstGeom prst="rect">
                                <a:avLst/>
                              </a:prstGeom>
                              <a:solidFill>
                                <a:schemeClr val="lt1"/>
                              </a:solidFill>
                              <a:ln w="6350">
                                <a:solidFill>
                                  <a:prstClr val="black"/>
                                </a:solidFill>
                              </a:ln>
                            </wps:spPr>
                            <wps:txbx>
                              <w:txbxContent>
                                <w:p w14:paraId="4A3F4115" w14:textId="77777777" w:rsidR="005320BB" w:rsidRDefault="005320BB" w:rsidP="00A84A69">
                                  <w:r>
                                    <w:rPr>
                                      <w:noProof/>
                                    </w:rPr>
                                    <w:drawing>
                                      <wp:inline distT="0" distB="0" distL="114300" distR="114300" wp14:anchorId="77B0AAB4" wp14:editId="4F91A0B1">
                                        <wp:extent cx="2084705" cy="1019175"/>
                                        <wp:effectExtent l="0" t="0" r="3175" b="1905"/>
                                        <wp:docPr id="1175727460" name="Picture 1175727460" descr="61tYjcG0ssL._AC_UL32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1tYjcG0ssL._AC_UL320_"/>
                                                <pic:cNvPicPr>
                                                  <a:picLocks noChangeAspect="1"/>
                                                </pic:cNvPicPr>
                                              </pic:nvPicPr>
                                              <pic:blipFill>
                                                <a:blip r:embed="rId20"/>
                                                <a:stretch>
                                                  <a:fillRect/>
                                                </a:stretch>
                                              </pic:blipFill>
                                              <pic:spPr>
                                                <a:xfrm>
                                                  <a:off x="0" y="0"/>
                                                  <a:ext cx="2084705" cy="10191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03BC4B" id="_x0000_s1043" type="#_x0000_t202" style="position:absolute;left:0;text-align:left;margin-left:-.1pt;margin-top:.8pt;width:170.25pt;height:98.05pt;z-index:2531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" fillcolor="white [3201]" strokeweight=".5pt">
                      <v:textbox>
                        <w:txbxContent>
                          <w:p w14:paraId="4A3F4115" w14:textId="77777777" w:rsidR="005320BB" w:rsidRDefault="005320BB" w:rsidP="00A84A69">
                            <w:r>
                              <w:rPr>
                                <w:noProof/>
                              </w:rPr>
                              <w:drawing>
                                <wp:inline distT="0" distB="0" distL="114300" distR="114300" wp14:anchorId="77B0AAB4" wp14:editId="4F91A0B1">
                                  <wp:extent cx="2084705" cy="1019175"/>
                                  <wp:effectExtent l="0" t="0" r="3175" b="1905"/>
                                  <wp:docPr id="1175727460" name="Picture 1175727460" descr="61tYjcG0ssL._AC_UL320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61tYjcG0ssL._AC_UL320_"/>
                                          <pic:cNvPicPr>
                                            <a:picLocks noChangeAspect="1"/>
                                          </pic:cNvPicPr>
                                        </pic:nvPicPr>
                                        <pic:blipFill>
                                          <a:blip r:embed="rId20"/>
                                          <a:stretch>
                                            <a:fillRect/>
                                          </a:stretch>
                                        </pic:blipFill>
                                        <pic:spPr>
                                          <a:xfrm>
                                            <a:off x="0" y="0"/>
                                            <a:ext cx="2084705" cy="1019175"/>
                                          </a:xfrm>
                                          <a:prstGeom prst="rect">
                                            <a:avLst/>
                                          </a:prstGeom>
                                        </pic:spPr>
                                      </pic:pic>
                                    </a:graphicData>
                                  </a:graphic>
                                </wp:inline>
                              </w:drawing>
                            </w:r>
                          </w:p>
                        </w:txbxContent>
                      </v:textbox>
                    </v:shape>
                  </w:pict>
                </mc:Fallback>
              </mc:AlternateContent>
            </w:r>
          </w:p>
        </w:tc>
      </w:tr>
      <w:tr w:rsidR="00A84A69" w14:paraId="7E4AA36A" w14:textId="77777777" w:rsidTr="00F61748">
        <w:trPr>
          <w:trHeight w:val="2213"/>
        </w:trPr>
        <w:tc>
          <w:tcPr>
            <w:tcW w:w="3179" w:type="dxa"/>
          </w:tcPr>
          <w:p w14:paraId="2B000CF4" w14:textId="77777777" w:rsidR="00A84A69" w:rsidRDefault="00A84A69" w:rsidP="0039166A">
            <w:pPr>
              <w:jc w:val="center"/>
              <w:rPr>
                <w:b/>
                <w:bCs/>
                <w:sz w:val="28"/>
                <w:szCs w:val="28"/>
              </w:rPr>
            </w:pPr>
          </w:p>
          <w:p w14:paraId="3BFDA909" w14:textId="77777777" w:rsidR="00A84A69" w:rsidRDefault="00A84A69" w:rsidP="0039166A">
            <w:pPr>
              <w:jc w:val="center"/>
              <w:rPr>
                <w:b/>
                <w:bCs/>
                <w:sz w:val="28"/>
                <w:szCs w:val="28"/>
              </w:rPr>
            </w:pPr>
            <w:r>
              <w:rPr>
                <w:b/>
                <w:bCs/>
                <w:sz w:val="28"/>
                <w:szCs w:val="28"/>
              </w:rPr>
              <w:t>Bags</w:t>
            </w:r>
          </w:p>
        </w:tc>
        <w:tc>
          <w:tcPr>
            <w:tcW w:w="6896" w:type="dxa"/>
          </w:tcPr>
          <w:p w14:paraId="0D4A812F" w14:textId="77777777" w:rsidR="00A84A69" w:rsidRDefault="00A84A69" w:rsidP="0039166A">
            <w:pPr>
              <w:rPr>
                <w:b/>
                <w:bCs/>
                <w:sz w:val="28"/>
                <w:szCs w:val="28"/>
              </w:rPr>
            </w:pPr>
            <w:r>
              <w:rPr>
                <w:b/>
                <w:bCs/>
                <w:noProof/>
                <w:sz w:val="28"/>
                <w:szCs w:val="28"/>
              </w:rPr>
              <mc:AlternateContent>
                <mc:Choice Requires="wps">
                  <w:drawing>
                    <wp:anchor distT="0" distB="0" distL="114300" distR="114300" simplePos="0" relativeHeight="253203968" behindDoc="0" locked="0" layoutInCell="1" allowOverlap="1" wp14:anchorId="097F90FD" wp14:editId="7DEA0117">
                      <wp:simplePos x="0" y="0"/>
                      <wp:positionH relativeFrom="column">
                        <wp:posOffset>2247900</wp:posOffset>
                      </wp:positionH>
                      <wp:positionV relativeFrom="paragraph">
                        <wp:posOffset>36195</wp:posOffset>
                      </wp:positionV>
                      <wp:extent cx="1914525" cy="1202055"/>
                      <wp:effectExtent l="4445" t="4445" r="16510" b="12700"/>
                      <wp:wrapNone/>
                      <wp:docPr id="194071282" name="Text Box 6"/>
                      <wp:cNvGraphicFramePr/>
                      <a:graphic xmlns:a="http://schemas.openxmlformats.org/drawingml/2006/main">
                        <a:graphicData uri="http://schemas.microsoft.com/office/word/2010/wordprocessingShape">
                          <wps:wsp>
                            <wps:cNvSpPr txBox="1"/>
                            <wps:spPr>
                              <a:xfrm>
                                <a:off x="0" y="0"/>
                                <a:ext cx="1914525" cy="1202055"/>
                              </a:xfrm>
                              <a:prstGeom prst="rect">
                                <a:avLst/>
                              </a:prstGeom>
                              <a:solidFill>
                                <a:schemeClr val="lt1"/>
                              </a:solidFill>
                              <a:ln w="6350">
                                <a:solidFill>
                                  <a:prstClr val="black"/>
                                </a:solidFill>
                              </a:ln>
                            </wps:spPr>
                            <wps:txbx>
                              <w:txbxContent>
                                <w:p w14:paraId="20CE9652" w14:textId="77777777" w:rsidR="005320BB" w:rsidRDefault="005320BB" w:rsidP="00A84A69">
                                  <w:r>
                                    <w:rPr>
                                      <w:noProof/>
                                    </w:rPr>
                                    <w:drawing>
                                      <wp:inline distT="0" distB="0" distL="114300" distR="114300" wp14:anchorId="30699079" wp14:editId="5CD82CC6">
                                        <wp:extent cx="1737360" cy="1102995"/>
                                        <wp:effectExtent l="0" t="0" r="0" b="9525"/>
                                        <wp:docPr id="1175727461" name="Picture 1175727461" descr="Crochet Flower Tot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rochet Flower Tote Bag"/>
                                                <pic:cNvPicPr>
                                                  <a:picLocks noChangeAspect="1"/>
                                                </pic:cNvPicPr>
                                              </pic:nvPicPr>
                                              <pic:blipFill>
                                                <a:blip r:embed="rId21"/>
                                                <a:stretch>
                                                  <a:fillRect/>
                                                </a:stretch>
                                              </pic:blipFill>
                                              <pic:spPr>
                                                <a:xfrm>
                                                  <a:off x="0" y="0"/>
                                                  <a:ext cx="1737360" cy="11029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97F90FD" id="Text Box 6" o:spid="_x0000_s1044" type="#_x0000_t202" style="position:absolute;left:0;text-align:left;margin-left:177pt;margin-top:2.85pt;width:150.75pt;height:94.65pt;z-index:2532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" fillcolor="white [3201]" strokeweight=".5pt">
                      <v:textbox>
                        <w:txbxContent>
                          <w:p w14:paraId="20CE9652" w14:textId="77777777" w:rsidR="005320BB" w:rsidRDefault="005320BB" w:rsidP="00A84A69">
                            <w:r>
                              <w:rPr>
                                <w:noProof/>
                              </w:rPr>
                              <w:drawing>
                                <wp:inline distT="0" distB="0" distL="114300" distR="114300" wp14:anchorId="30699079" wp14:editId="5CD82CC6">
                                  <wp:extent cx="1737360" cy="1102995"/>
                                  <wp:effectExtent l="0" t="0" r="0" b="9525"/>
                                  <wp:docPr id="1175727461" name="Picture 1175727461" descr="Crochet Flower Tote B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rochet Flower Tote Bag"/>
                                          <pic:cNvPicPr>
                                            <a:picLocks noChangeAspect="1"/>
                                          </pic:cNvPicPr>
                                        </pic:nvPicPr>
                                        <pic:blipFill>
                                          <a:blip r:embed="rId21"/>
                                          <a:stretch>
                                            <a:fillRect/>
                                          </a:stretch>
                                        </pic:blipFill>
                                        <pic:spPr>
                                          <a:xfrm>
                                            <a:off x="0" y="0"/>
                                            <a:ext cx="1737360" cy="1102995"/>
                                          </a:xfrm>
                                          <a:prstGeom prst="rect">
                                            <a:avLst/>
                                          </a:prstGeom>
                                        </pic:spPr>
                                      </pic:pic>
                                    </a:graphicData>
                                  </a:graphic>
                                </wp:inline>
                              </w:drawing>
                            </w:r>
                          </w:p>
                        </w:txbxContent>
                      </v:textbox>
                    </v:shape>
                  </w:pict>
                </mc:Fallback>
              </mc:AlternateContent>
            </w:r>
            <w:r>
              <w:rPr>
                <w:b/>
                <w:bCs/>
                <w:noProof/>
                <w:sz w:val="28"/>
                <w:szCs w:val="28"/>
              </w:rPr>
              <mc:AlternateContent>
                <mc:Choice Requires="wps">
                  <w:drawing>
                    <wp:anchor distT="0" distB="0" distL="114300" distR="114300" simplePos="0" relativeHeight="253124096" behindDoc="0" locked="0" layoutInCell="1" allowOverlap="1" wp14:anchorId="1538BEA0" wp14:editId="3CF5CFED">
                      <wp:simplePos x="0" y="0"/>
                      <wp:positionH relativeFrom="column">
                        <wp:posOffset>-1270</wp:posOffset>
                      </wp:positionH>
                      <wp:positionV relativeFrom="paragraph">
                        <wp:posOffset>3810</wp:posOffset>
                      </wp:positionV>
                      <wp:extent cx="2162175" cy="1264285"/>
                      <wp:effectExtent l="4445" t="5080" r="12700" b="10795"/>
                      <wp:wrapNone/>
                      <wp:docPr id="1714264702" name="Text Box 3"/>
                      <wp:cNvGraphicFramePr/>
                      <a:graphic xmlns:a="http://schemas.openxmlformats.org/drawingml/2006/main">
                        <a:graphicData uri="http://schemas.microsoft.com/office/word/2010/wordprocessingShape">
                          <wps:wsp>
                            <wps:cNvSpPr txBox="1"/>
                            <wps:spPr>
                              <a:xfrm>
                                <a:off x="0" y="0"/>
                                <a:ext cx="2162175" cy="1264285"/>
                              </a:xfrm>
                              <a:prstGeom prst="rect">
                                <a:avLst/>
                              </a:prstGeom>
                              <a:solidFill>
                                <a:schemeClr val="lt1"/>
                              </a:solidFill>
                              <a:ln w="6350">
                                <a:solidFill>
                                  <a:prstClr val="black"/>
                                </a:solidFill>
                              </a:ln>
                            </wps:spPr>
                            <wps:txbx>
                              <w:txbxContent>
                                <w:p w14:paraId="6C3A9852" w14:textId="77777777" w:rsidR="005320BB" w:rsidRDefault="005320BB" w:rsidP="00A84A69">
                                  <w:r>
                                    <w:rPr>
                                      <w:noProof/>
                                    </w:rPr>
                                    <w:drawing>
                                      <wp:inline distT="0" distB="0" distL="114300" distR="114300" wp14:anchorId="1EF26D50" wp14:editId="555862B7">
                                        <wp:extent cx="1889125" cy="1161415"/>
                                        <wp:effectExtent l="0" t="0" r="635" b="12065"/>
                                        <wp:docPr id="1175727462" name="Picture 1175727462" descr="Cute Summer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te Summer Purse!"/>
                                                <pic:cNvPicPr>
                                                  <a:picLocks noChangeAspect="1"/>
                                                </pic:cNvPicPr>
                                              </pic:nvPicPr>
                                              <pic:blipFill>
                                                <a:blip r:embed="rId22"/>
                                                <a:stretch>
                                                  <a:fillRect/>
                                                </a:stretch>
                                              </pic:blipFill>
                                              <pic:spPr>
                                                <a:xfrm>
                                                  <a:off x="0" y="0"/>
                                                  <a:ext cx="1889125" cy="116141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538BEA0" id="_x0000_s1045" type="#_x0000_t202" style="position:absolute;left:0;text-align:left;margin-left:-.1pt;margin-top:.3pt;width:170.25pt;height:99.55pt;z-index:2531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" fillcolor="white [3201]" strokeweight=".5pt">
                      <v:textbox>
                        <w:txbxContent>
                          <w:p w14:paraId="6C3A9852" w14:textId="77777777" w:rsidR="005320BB" w:rsidRDefault="005320BB" w:rsidP="00A84A69">
                            <w:r>
                              <w:rPr>
                                <w:noProof/>
                              </w:rPr>
                              <w:drawing>
                                <wp:inline distT="0" distB="0" distL="114300" distR="114300" wp14:anchorId="1EF26D50" wp14:editId="555862B7">
                                  <wp:extent cx="1889125" cy="1161415"/>
                                  <wp:effectExtent l="0" t="0" r="635" b="12065"/>
                                  <wp:docPr id="1175727462" name="Picture 1175727462" descr="Cute Summer P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te Summer Purse!"/>
                                          <pic:cNvPicPr>
                                            <a:picLocks noChangeAspect="1"/>
                                          </pic:cNvPicPr>
                                        </pic:nvPicPr>
                                        <pic:blipFill>
                                          <a:blip r:embed="rId22"/>
                                          <a:stretch>
                                            <a:fillRect/>
                                          </a:stretch>
                                        </pic:blipFill>
                                        <pic:spPr>
                                          <a:xfrm>
                                            <a:off x="0" y="0"/>
                                            <a:ext cx="1889125" cy="1161415"/>
                                          </a:xfrm>
                                          <a:prstGeom prst="rect">
                                            <a:avLst/>
                                          </a:prstGeom>
                                        </pic:spPr>
                                      </pic:pic>
                                    </a:graphicData>
                                  </a:graphic>
                                </wp:inline>
                              </w:drawing>
                            </w:r>
                          </w:p>
                        </w:txbxContent>
                      </v:textbox>
                    </v:shape>
                  </w:pict>
                </mc:Fallback>
              </mc:AlternateContent>
            </w:r>
          </w:p>
        </w:tc>
      </w:tr>
      <w:tr w:rsidR="00A84A69" w14:paraId="5631C772" w14:textId="77777777" w:rsidTr="00F61748">
        <w:trPr>
          <w:trHeight w:val="3410"/>
        </w:trPr>
        <w:tc>
          <w:tcPr>
            <w:tcW w:w="3179" w:type="dxa"/>
          </w:tcPr>
          <w:p w14:paraId="106C1452" w14:textId="77777777" w:rsidR="00A84A69" w:rsidRDefault="00A84A69" w:rsidP="0039166A">
            <w:pPr>
              <w:jc w:val="center"/>
              <w:rPr>
                <w:b/>
                <w:bCs/>
                <w:sz w:val="28"/>
                <w:szCs w:val="28"/>
              </w:rPr>
            </w:pPr>
          </w:p>
          <w:p w14:paraId="1D54362E" w14:textId="77777777" w:rsidR="00A84A69" w:rsidRDefault="00A84A69" w:rsidP="0039166A">
            <w:pPr>
              <w:jc w:val="center"/>
              <w:rPr>
                <w:b/>
                <w:bCs/>
                <w:sz w:val="28"/>
                <w:szCs w:val="28"/>
              </w:rPr>
            </w:pPr>
            <w:r>
              <w:rPr>
                <w:b/>
                <w:bCs/>
                <w:sz w:val="28"/>
                <w:szCs w:val="28"/>
              </w:rPr>
              <w:t>bracelets</w:t>
            </w:r>
          </w:p>
        </w:tc>
        <w:tc>
          <w:tcPr>
            <w:tcW w:w="6896" w:type="dxa"/>
          </w:tcPr>
          <w:p w14:paraId="42AF3284" w14:textId="77777777" w:rsidR="00A84A69" w:rsidRDefault="00A84A69" w:rsidP="0039166A">
            <w:pPr>
              <w:rPr>
                <w:b/>
                <w:bCs/>
                <w:sz w:val="28"/>
                <w:szCs w:val="28"/>
              </w:rPr>
            </w:pPr>
            <w:r>
              <w:rPr>
                <w:b/>
                <w:bCs/>
                <w:noProof/>
                <w:sz w:val="28"/>
                <w:szCs w:val="28"/>
              </w:rPr>
              <mc:AlternateContent>
                <mc:Choice Requires="wps">
                  <w:drawing>
                    <wp:anchor distT="0" distB="0" distL="114300" distR="114300" simplePos="0" relativeHeight="253217280" behindDoc="0" locked="0" layoutInCell="1" allowOverlap="1" wp14:anchorId="3D367BBC" wp14:editId="6E359D75">
                      <wp:simplePos x="0" y="0"/>
                      <wp:positionH relativeFrom="column">
                        <wp:posOffset>2219325</wp:posOffset>
                      </wp:positionH>
                      <wp:positionV relativeFrom="paragraph">
                        <wp:posOffset>20320</wp:posOffset>
                      </wp:positionV>
                      <wp:extent cx="1971675" cy="2044065"/>
                      <wp:effectExtent l="4445" t="4445" r="5080" b="8890"/>
                      <wp:wrapNone/>
                      <wp:docPr id="1211625735" name="Text Box 7"/>
                      <wp:cNvGraphicFramePr/>
                      <a:graphic xmlns:a="http://schemas.openxmlformats.org/drawingml/2006/main">
                        <a:graphicData uri="http://schemas.microsoft.com/office/word/2010/wordprocessingShape">
                          <wps:wsp>
                            <wps:cNvSpPr txBox="1"/>
                            <wps:spPr>
                              <a:xfrm>
                                <a:off x="0" y="0"/>
                                <a:ext cx="1971675" cy="2044065"/>
                              </a:xfrm>
                              <a:prstGeom prst="rect">
                                <a:avLst/>
                              </a:prstGeom>
                              <a:solidFill>
                                <a:schemeClr val="lt1"/>
                              </a:solidFill>
                              <a:ln w="6350">
                                <a:solidFill>
                                  <a:prstClr val="black"/>
                                </a:solidFill>
                              </a:ln>
                            </wps:spPr>
                            <wps:txbx>
                              <w:txbxContent>
                                <w:p w14:paraId="3ACFD95A" w14:textId="77777777" w:rsidR="005320BB" w:rsidRDefault="005320BB" w:rsidP="00A84A69">
                                  <w:r>
                                    <w:rPr>
                                      <w:noProof/>
                                    </w:rPr>
                                    <w:drawing>
                                      <wp:inline distT="0" distB="0" distL="114300" distR="114300" wp14:anchorId="52D2277D" wp14:editId="6341BF6C">
                                        <wp:extent cx="1779270" cy="1853565"/>
                                        <wp:effectExtent l="0" t="0" r="3810" b="5715"/>
                                        <wp:docPr id="1175727463" name="Picture 1175727463" descr="AnandaEnergy - Etsy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nandaEnergy - Etsy (11)"/>
                                                <pic:cNvPicPr>
                                                  <a:picLocks noChangeAspect="1"/>
                                                </pic:cNvPicPr>
                                              </pic:nvPicPr>
                                              <pic:blipFill>
                                                <a:blip r:embed="rId23"/>
                                                <a:stretch>
                                                  <a:fillRect/>
                                                </a:stretch>
                                              </pic:blipFill>
                                              <pic:spPr>
                                                <a:xfrm>
                                                  <a:off x="0" y="0"/>
                                                  <a:ext cx="1779270" cy="18535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D367BBC" id="Text Box 7" o:spid="_x0000_s1046" type="#_x0000_t202" style="position:absolute;left:0;text-align:left;margin-left:174.75pt;margin-top:1.6pt;width:155.25pt;height:160.95pt;z-index:2532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" fillcolor="white [3201]" strokeweight=".5pt">
                      <v:textbox>
                        <w:txbxContent>
                          <w:p w14:paraId="3ACFD95A" w14:textId="77777777" w:rsidR="005320BB" w:rsidRDefault="005320BB" w:rsidP="00A84A69">
                            <w:r>
                              <w:rPr>
                                <w:noProof/>
                              </w:rPr>
                              <w:drawing>
                                <wp:inline distT="0" distB="0" distL="114300" distR="114300" wp14:anchorId="52D2277D" wp14:editId="6341BF6C">
                                  <wp:extent cx="1779270" cy="1853565"/>
                                  <wp:effectExtent l="0" t="0" r="3810" b="5715"/>
                                  <wp:docPr id="1175727463" name="Picture 1175727463" descr="AnandaEnergy - Etsy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nandaEnergy - Etsy (11)"/>
                                          <pic:cNvPicPr>
                                            <a:picLocks noChangeAspect="1"/>
                                          </pic:cNvPicPr>
                                        </pic:nvPicPr>
                                        <pic:blipFill>
                                          <a:blip r:embed="rId23"/>
                                          <a:stretch>
                                            <a:fillRect/>
                                          </a:stretch>
                                        </pic:blipFill>
                                        <pic:spPr>
                                          <a:xfrm>
                                            <a:off x="0" y="0"/>
                                            <a:ext cx="1779270" cy="1853565"/>
                                          </a:xfrm>
                                          <a:prstGeom prst="rect">
                                            <a:avLst/>
                                          </a:prstGeom>
                                        </pic:spPr>
                                      </pic:pic>
                                    </a:graphicData>
                                  </a:graphic>
                                </wp:inline>
                              </w:drawing>
                            </w:r>
                          </w:p>
                        </w:txbxContent>
                      </v:textbox>
                    </v:shape>
                  </w:pict>
                </mc:Fallback>
              </mc:AlternateContent>
            </w:r>
            <w:r>
              <w:rPr>
                <w:b/>
                <w:bCs/>
                <w:noProof/>
                <w:sz w:val="28"/>
                <w:szCs w:val="28"/>
              </w:rPr>
              <mc:AlternateContent>
                <mc:Choice Requires="wps">
                  <w:drawing>
                    <wp:anchor distT="0" distB="0" distL="114300" distR="114300" simplePos="0" relativeHeight="253139456" behindDoc="0" locked="0" layoutInCell="1" allowOverlap="1" wp14:anchorId="19E67A42" wp14:editId="39ECE70E">
                      <wp:simplePos x="0" y="0"/>
                      <wp:positionH relativeFrom="column">
                        <wp:posOffset>-1270</wp:posOffset>
                      </wp:positionH>
                      <wp:positionV relativeFrom="paragraph">
                        <wp:posOffset>6985</wp:posOffset>
                      </wp:positionV>
                      <wp:extent cx="2162175" cy="2027555"/>
                      <wp:effectExtent l="4445" t="5080" r="12700" b="9525"/>
                      <wp:wrapNone/>
                      <wp:docPr id="2018085317" name="Text Box 3"/>
                      <wp:cNvGraphicFramePr/>
                      <a:graphic xmlns:a="http://schemas.openxmlformats.org/drawingml/2006/main">
                        <a:graphicData uri="http://schemas.microsoft.com/office/word/2010/wordprocessingShape">
                          <wps:wsp>
                            <wps:cNvSpPr txBox="1"/>
                            <wps:spPr>
                              <a:xfrm>
                                <a:off x="0" y="0"/>
                                <a:ext cx="2162175" cy="2027555"/>
                              </a:xfrm>
                              <a:prstGeom prst="rect">
                                <a:avLst/>
                              </a:prstGeom>
                              <a:solidFill>
                                <a:schemeClr val="lt1"/>
                              </a:solidFill>
                              <a:ln w="6350">
                                <a:solidFill>
                                  <a:prstClr val="black"/>
                                </a:solidFill>
                              </a:ln>
                            </wps:spPr>
                            <wps:txbx>
                              <w:txbxContent>
                                <w:p w14:paraId="6C598A58" w14:textId="77777777" w:rsidR="005320BB" w:rsidRDefault="005320BB" w:rsidP="00A84A69">
                                  <w:r>
                                    <w:rPr>
                                      <w:noProof/>
                                    </w:rPr>
                                    <w:drawing>
                                      <wp:inline distT="0" distB="0" distL="114300" distR="114300" wp14:anchorId="421D3254" wp14:editId="75208AC4">
                                        <wp:extent cx="1929130" cy="1929130"/>
                                        <wp:effectExtent l="0" t="0" r="6350" b="6350"/>
                                        <wp:docPr id="1175727464" name="Picture 1175727464" descr="#1 Online Accessories Store_Cool Infinity Jewelries For Men and Wom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 Online Accessories Store_Cool Infinity Jewelries For Men and Women (1)"/>
                                                <pic:cNvPicPr>
                                                  <a:picLocks noChangeAspect="1"/>
                                                </pic:cNvPicPr>
                                              </pic:nvPicPr>
                                              <pic:blipFill>
                                                <a:blip r:embed="rId24"/>
                                                <a:stretch>
                                                  <a:fillRect/>
                                                </a:stretch>
                                              </pic:blipFill>
                                              <pic:spPr>
                                                <a:xfrm>
                                                  <a:off x="0" y="0"/>
                                                  <a:ext cx="1929130" cy="19291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9E67A42" id="_x0000_s1047" type="#_x0000_t202" style="position:absolute;left:0;text-align:left;margin-left:-.1pt;margin-top:.55pt;width:170.25pt;height:159.65pt;z-index:25313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" fillcolor="white [3201]" strokeweight=".5pt">
                      <v:textbox>
                        <w:txbxContent>
                          <w:p w14:paraId="6C598A58" w14:textId="77777777" w:rsidR="005320BB" w:rsidRDefault="005320BB" w:rsidP="00A84A69">
                            <w:r>
                              <w:rPr>
                                <w:noProof/>
                              </w:rPr>
                              <w:drawing>
                                <wp:inline distT="0" distB="0" distL="114300" distR="114300" wp14:anchorId="421D3254" wp14:editId="75208AC4">
                                  <wp:extent cx="1929130" cy="1929130"/>
                                  <wp:effectExtent l="0" t="0" r="6350" b="6350"/>
                                  <wp:docPr id="1175727464" name="Picture 1175727464" descr="#1 Online Accessories Store_Cool Infinity Jewelries For Men and Wom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1 Online Accessories Store_Cool Infinity Jewelries For Men and Women (1)"/>
                                          <pic:cNvPicPr>
                                            <a:picLocks noChangeAspect="1"/>
                                          </pic:cNvPicPr>
                                        </pic:nvPicPr>
                                        <pic:blipFill>
                                          <a:blip r:embed="rId24"/>
                                          <a:stretch>
                                            <a:fillRect/>
                                          </a:stretch>
                                        </pic:blipFill>
                                        <pic:spPr>
                                          <a:xfrm>
                                            <a:off x="0" y="0"/>
                                            <a:ext cx="1929130" cy="1929130"/>
                                          </a:xfrm>
                                          <a:prstGeom prst="rect">
                                            <a:avLst/>
                                          </a:prstGeom>
                                        </pic:spPr>
                                      </pic:pic>
                                    </a:graphicData>
                                  </a:graphic>
                                </wp:inline>
                              </w:drawing>
                            </w:r>
                          </w:p>
                        </w:txbxContent>
                      </v:textbox>
                    </v:shape>
                  </w:pict>
                </mc:Fallback>
              </mc:AlternateContent>
            </w:r>
          </w:p>
        </w:tc>
      </w:tr>
      <w:bookmarkEnd w:id="210"/>
    </w:tbl>
    <w:p w14:paraId="6D681471" w14:textId="1DE6410F" w:rsidR="000C2AA3" w:rsidRDefault="000C2AA3" w:rsidP="000C2AA3">
      <w:pPr>
        <w:rPr>
          <w:b/>
          <w:bCs/>
          <w:sz w:val="28"/>
          <w:szCs w:val="28"/>
        </w:rPr>
      </w:pPr>
    </w:p>
    <w:p w14:paraId="278C4249" w14:textId="42815843" w:rsidR="00C003D1" w:rsidRPr="00AE7D4D" w:rsidRDefault="00C003D1" w:rsidP="0039166A">
      <w:pPr>
        <w:rPr>
          <w:rFonts w:cstheme="majorBidi"/>
          <w:b/>
          <w:bCs/>
          <w:sz w:val="28"/>
          <w:szCs w:val="28"/>
        </w:rPr>
      </w:pPr>
      <w:r w:rsidRPr="00AE7D4D">
        <w:rPr>
          <w:rFonts w:cstheme="majorBidi"/>
          <w:b/>
          <w:bCs/>
          <w:sz w:val="28"/>
          <w:szCs w:val="28"/>
        </w:rPr>
        <w:lastRenderedPageBreak/>
        <w:t>3. Preprocessing</w:t>
      </w:r>
      <w:bookmarkEnd w:id="211"/>
    </w:p>
    <w:p w14:paraId="4AD7BF6A" w14:textId="77777777" w:rsidR="00C003D1" w:rsidRPr="00AE7D4D" w:rsidRDefault="00C003D1" w:rsidP="00C003D1">
      <w:pPr>
        <w:pStyle w:val="BodyText"/>
        <w:spacing w:line="276" w:lineRule="auto"/>
        <w:ind w:left="794" w:right="680"/>
        <w:jc w:val="both"/>
        <w:rPr>
          <w:rFonts w:asciiTheme="majorBidi" w:hAnsiTheme="majorBidi" w:cstheme="majorBidi"/>
        </w:rPr>
      </w:pPr>
      <w:r w:rsidRPr="00AE7D4D">
        <w:rPr>
          <w:rFonts w:asciiTheme="majorBidi" w:hAnsiTheme="majorBidi" w:cstheme="majorBidi"/>
        </w:rPr>
        <w:t>Preprocessing in deep learning for image classification involves a series of steps to prepare raw image data into a suitable format for training neural networks. These steps help in improving the efficiency and effectiveness of the model training process. Here are the common preprocessing tasks in image classification:</w:t>
      </w:r>
    </w:p>
    <w:p w14:paraId="43B25853" w14:textId="77777777" w:rsidR="00C003D1" w:rsidRPr="00AE7D4D" w:rsidRDefault="00C003D1" w:rsidP="0039166A">
      <w:pPr>
        <w:pStyle w:val="BodyText"/>
        <w:spacing w:line="276" w:lineRule="auto"/>
        <w:ind w:right="680"/>
        <w:jc w:val="both"/>
        <w:rPr>
          <w:rFonts w:asciiTheme="majorBidi" w:hAnsiTheme="majorBidi" w:cstheme="majorBidi"/>
          <w:rtl/>
        </w:rPr>
      </w:pPr>
    </w:p>
    <w:p w14:paraId="2BF34404" w14:textId="77777777" w:rsidR="00C003D1" w:rsidRPr="00AE7D4D" w:rsidRDefault="00C003D1" w:rsidP="00D820D3">
      <w:pPr>
        <w:rPr>
          <w:rFonts w:cstheme="majorBidi"/>
          <w:b/>
          <w:bCs/>
          <w:sz w:val="28"/>
          <w:szCs w:val="28"/>
        </w:rPr>
      </w:pPr>
      <w:bookmarkStart w:id="212" w:name="_Toc168963516"/>
      <w:r w:rsidRPr="00AE7D4D">
        <w:rPr>
          <w:rFonts w:cstheme="majorBidi"/>
          <w:b/>
          <w:bCs/>
          <w:sz w:val="28"/>
          <w:szCs w:val="28"/>
        </w:rPr>
        <w:t>3.1. Image Resizing</w:t>
      </w:r>
      <w:bookmarkEnd w:id="212"/>
    </w:p>
    <w:p w14:paraId="62E26B09" w14:textId="2CADEF34" w:rsidR="00C003D1" w:rsidRDefault="00C003D1" w:rsidP="000741BD">
      <w:pPr>
        <w:pStyle w:val="BodyText"/>
        <w:spacing w:line="276" w:lineRule="auto"/>
        <w:ind w:left="720" w:right="680"/>
        <w:jc w:val="both"/>
        <w:rPr>
          <w:rFonts w:asciiTheme="majorBidi" w:hAnsiTheme="majorBidi" w:cstheme="majorBidi"/>
          <w:rtl/>
        </w:rPr>
      </w:pPr>
      <w:r w:rsidRPr="00AE7D4D">
        <w:rPr>
          <w:rFonts w:asciiTheme="majorBidi" w:hAnsiTheme="majorBidi" w:cstheme="majorBidi"/>
        </w:rPr>
        <w:t>Most neural networks expect input images of a fixed size. Therefore, images must be resized to conform to the network's input specifications. This ensures that all input images have the same dimensions (width, height, and depth) which is necessary for batching and model architecture constraints.</w:t>
      </w:r>
    </w:p>
    <w:p w14:paraId="27BE7915" w14:textId="77777777" w:rsidR="000741BD" w:rsidRPr="00AE7D4D" w:rsidRDefault="000741BD" w:rsidP="000741BD">
      <w:pPr>
        <w:pStyle w:val="BodyText"/>
        <w:spacing w:line="276" w:lineRule="auto"/>
        <w:ind w:left="720" w:right="680"/>
        <w:jc w:val="both"/>
        <w:rPr>
          <w:rFonts w:asciiTheme="majorBidi" w:hAnsiTheme="majorBidi" w:cstheme="majorBidi"/>
        </w:rPr>
      </w:pPr>
    </w:p>
    <w:p w14:paraId="23311808" w14:textId="77777777" w:rsidR="00C003D1" w:rsidRPr="00AE7D4D" w:rsidRDefault="00C003D1" w:rsidP="00D820D3">
      <w:pPr>
        <w:rPr>
          <w:rFonts w:cstheme="majorBidi"/>
          <w:b/>
          <w:bCs/>
          <w:sz w:val="28"/>
          <w:szCs w:val="28"/>
        </w:rPr>
      </w:pPr>
      <w:bookmarkStart w:id="213" w:name="_Toc168963517"/>
      <w:r w:rsidRPr="00AE7D4D">
        <w:rPr>
          <w:rFonts w:cstheme="majorBidi"/>
          <w:b/>
          <w:bCs/>
          <w:sz w:val="28"/>
          <w:szCs w:val="28"/>
        </w:rPr>
        <w:t>3.2. Data Augmentation</w:t>
      </w:r>
      <w:bookmarkEnd w:id="213"/>
    </w:p>
    <w:p w14:paraId="48591E38" w14:textId="55FFBE7B" w:rsidR="00C003D1" w:rsidRPr="00AE7D4D" w:rsidRDefault="00C003D1" w:rsidP="000741BD">
      <w:pPr>
        <w:pStyle w:val="BodyText"/>
        <w:spacing w:line="276" w:lineRule="auto"/>
        <w:ind w:left="794" w:right="680"/>
        <w:jc w:val="both"/>
        <w:rPr>
          <w:rFonts w:asciiTheme="majorBidi" w:hAnsiTheme="majorBidi" w:cstheme="majorBidi"/>
          <w:rtl/>
        </w:rPr>
      </w:pPr>
      <w:r w:rsidRPr="00AE7D4D">
        <w:rPr>
          <w:rFonts w:asciiTheme="majorBidi" w:hAnsiTheme="majorBidi" w:cstheme="majorBidi"/>
        </w:rPr>
        <w:t>Data augmentation artificially increases the size and diversity of your training dataset by creating modified versions of images in the dataset</w:t>
      </w:r>
      <w:r w:rsidR="000741BD">
        <w:rPr>
          <w:rFonts w:asciiTheme="majorBidi" w:hAnsiTheme="majorBidi" w:cstheme="majorBidi"/>
        </w:rPr>
        <w:t>. Common augmentations include:</w:t>
      </w:r>
    </w:p>
    <w:p w14:paraId="1DE9362B" w14:textId="77777777" w:rsidR="00C003D1" w:rsidRPr="00AE7D4D" w:rsidRDefault="00C003D1" w:rsidP="00D46C1E">
      <w:pPr>
        <w:pStyle w:val="BodyText"/>
        <w:widowControl/>
        <w:numPr>
          <w:ilvl w:val="0"/>
          <w:numId w:val="49"/>
        </w:numPr>
        <w:autoSpaceDE/>
        <w:autoSpaceDN/>
        <w:ind w:right="680"/>
        <w:jc w:val="both"/>
        <w:rPr>
          <w:rFonts w:asciiTheme="majorBidi" w:hAnsiTheme="majorBidi" w:cstheme="majorBidi"/>
        </w:rPr>
      </w:pPr>
      <w:r w:rsidRPr="00AE7D4D">
        <w:rPr>
          <w:rFonts w:asciiTheme="majorBidi" w:hAnsiTheme="majorBidi" w:cstheme="majorBidi"/>
        </w:rPr>
        <w:t>Rotating the image</w:t>
      </w:r>
    </w:p>
    <w:p w14:paraId="16CFD1B6" w14:textId="77777777" w:rsidR="00C003D1" w:rsidRPr="00AE7D4D" w:rsidRDefault="00C003D1" w:rsidP="00D46C1E">
      <w:pPr>
        <w:pStyle w:val="BodyText"/>
        <w:widowControl/>
        <w:numPr>
          <w:ilvl w:val="0"/>
          <w:numId w:val="49"/>
        </w:numPr>
        <w:autoSpaceDE/>
        <w:autoSpaceDN/>
        <w:ind w:right="680"/>
        <w:jc w:val="both"/>
        <w:rPr>
          <w:rFonts w:asciiTheme="majorBidi" w:hAnsiTheme="majorBidi" w:cstheme="majorBidi"/>
        </w:rPr>
      </w:pPr>
      <w:r w:rsidRPr="00AE7D4D">
        <w:rPr>
          <w:rFonts w:asciiTheme="majorBidi" w:hAnsiTheme="majorBidi" w:cstheme="majorBidi"/>
        </w:rPr>
        <w:t>Zooming in or out</w:t>
      </w:r>
    </w:p>
    <w:p w14:paraId="3DACEE89" w14:textId="77777777" w:rsidR="00C003D1" w:rsidRPr="00AE7D4D" w:rsidRDefault="00C003D1" w:rsidP="00D46C1E">
      <w:pPr>
        <w:pStyle w:val="BodyText"/>
        <w:widowControl/>
        <w:numPr>
          <w:ilvl w:val="0"/>
          <w:numId w:val="49"/>
        </w:numPr>
        <w:autoSpaceDE/>
        <w:autoSpaceDN/>
        <w:ind w:right="680"/>
        <w:jc w:val="both"/>
        <w:rPr>
          <w:rFonts w:asciiTheme="majorBidi" w:hAnsiTheme="majorBidi" w:cstheme="majorBidi"/>
        </w:rPr>
      </w:pPr>
      <w:r w:rsidRPr="00AE7D4D">
        <w:rPr>
          <w:rFonts w:asciiTheme="majorBidi" w:hAnsiTheme="majorBidi" w:cstheme="majorBidi"/>
        </w:rPr>
        <w:t>Cropping</w:t>
      </w:r>
    </w:p>
    <w:p w14:paraId="2E47D92F" w14:textId="77777777" w:rsidR="00C003D1" w:rsidRPr="00AE7D4D" w:rsidRDefault="00C003D1" w:rsidP="00D46C1E">
      <w:pPr>
        <w:pStyle w:val="BodyText"/>
        <w:widowControl/>
        <w:numPr>
          <w:ilvl w:val="0"/>
          <w:numId w:val="49"/>
        </w:numPr>
        <w:autoSpaceDE/>
        <w:autoSpaceDN/>
        <w:ind w:right="680"/>
        <w:jc w:val="both"/>
        <w:rPr>
          <w:rFonts w:asciiTheme="majorBidi" w:hAnsiTheme="majorBidi" w:cstheme="majorBidi"/>
        </w:rPr>
      </w:pPr>
      <w:r w:rsidRPr="00AE7D4D">
        <w:rPr>
          <w:rFonts w:asciiTheme="majorBidi" w:hAnsiTheme="majorBidi" w:cstheme="majorBidi"/>
        </w:rPr>
        <w:t>Flipping the image horizontally or vertically</w:t>
      </w:r>
    </w:p>
    <w:p w14:paraId="1563AAA1" w14:textId="77777777" w:rsidR="00C003D1" w:rsidRPr="00AE7D4D" w:rsidRDefault="00C003D1" w:rsidP="00D46C1E">
      <w:pPr>
        <w:pStyle w:val="BodyText"/>
        <w:widowControl/>
        <w:numPr>
          <w:ilvl w:val="0"/>
          <w:numId w:val="49"/>
        </w:numPr>
        <w:autoSpaceDE/>
        <w:autoSpaceDN/>
        <w:ind w:right="680"/>
        <w:jc w:val="both"/>
        <w:rPr>
          <w:rFonts w:asciiTheme="majorBidi" w:hAnsiTheme="majorBidi" w:cstheme="majorBidi"/>
        </w:rPr>
      </w:pPr>
      <w:r w:rsidRPr="00AE7D4D">
        <w:rPr>
          <w:rFonts w:asciiTheme="majorBidi" w:hAnsiTheme="majorBidi" w:cstheme="majorBidi"/>
        </w:rPr>
        <w:t>Changing the brightness or contrast</w:t>
      </w:r>
    </w:p>
    <w:p w14:paraId="28DCE5E8" w14:textId="42C8C7D8" w:rsidR="00C003D1" w:rsidRPr="000741BD" w:rsidRDefault="00C003D1" w:rsidP="00D46C1E">
      <w:pPr>
        <w:pStyle w:val="BodyText"/>
        <w:widowControl/>
        <w:numPr>
          <w:ilvl w:val="0"/>
          <w:numId w:val="49"/>
        </w:numPr>
        <w:autoSpaceDE/>
        <w:autoSpaceDN/>
        <w:spacing w:line="276" w:lineRule="auto"/>
        <w:ind w:right="680"/>
        <w:jc w:val="both"/>
        <w:rPr>
          <w:rFonts w:asciiTheme="majorBidi" w:hAnsiTheme="majorBidi" w:cstheme="majorBidi"/>
        </w:rPr>
      </w:pPr>
      <w:r w:rsidRPr="00AE7D4D">
        <w:rPr>
          <w:rFonts w:asciiTheme="majorBidi" w:hAnsiTheme="majorBidi" w:cstheme="majorBidi"/>
        </w:rPr>
        <w:t>Shearing</w:t>
      </w:r>
    </w:p>
    <w:p w14:paraId="3D6CC3CE" w14:textId="77777777" w:rsidR="00C003D1" w:rsidRPr="00AE7D4D" w:rsidRDefault="00C003D1" w:rsidP="00C003D1">
      <w:pPr>
        <w:pStyle w:val="BodyText"/>
        <w:spacing w:line="276" w:lineRule="auto"/>
        <w:ind w:left="794" w:right="680"/>
        <w:jc w:val="both"/>
        <w:rPr>
          <w:rFonts w:asciiTheme="majorBidi" w:hAnsiTheme="majorBidi" w:cstheme="majorBidi"/>
        </w:rPr>
      </w:pPr>
      <w:r w:rsidRPr="00AE7D4D">
        <w:rPr>
          <w:rFonts w:asciiTheme="majorBidi" w:hAnsiTheme="majorBidi" w:cstheme="majorBidi"/>
        </w:rPr>
        <w:t>These modifications help the model generalize better to new, unseen data by simulating various scenarios that might not be sufficiently represented in the original training data.</w:t>
      </w:r>
    </w:p>
    <w:p w14:paraId="10A09D77" w14:textId="77777777" w:rsidR="00C003D1" w:rsidRPr="00AE7D4D" w:rsidRDefault="00C003D1" w:rsidP="00C003D1">
      <w:pPr>
        <w:pStyle w:val="BodyText"/>
        <w:spacing w:line="276" w:lineRule="auto"/>
        <w:ind w:right="680"/>
        <w:jc w:val="both"/>
        <w:rPr>
          <w:rFonts w:asciiTheme="majorBidi" w:hAnsiTheme="majorBidi" w:cstheme="majorBidi"/>
        </w:rPr>
      </w:pPr>
    </w:p>
    <w:p w14:paraId="7CC599B8" w14:textId="77777777" w:rsidR="00C003D1" w:rsidRPr="00AE7D4D" w:rsidRDefault="00C003D1" w:rsidP="00C003D1">
      <w:pPr>
        <w:pStyle w:val="BodyText"/>
        <w:spacing w:line="276" w:lineRule="auto"/>
        <w:ind w:right="680"/>
        <w:jc w:val="both"/>
        <w:rPr>
          <w:rFonts w:asciiTheme="majorBidi" w:hAnsiTheme="majorBidi" w:cstheme="majorBidi"/>
        </w:rPr>
      </w:pPr>
    </w:p>
    <w:p w14:paraId="43A73097" w14:textId="6C1086CC" w:rsidR="00C003D1" w:rsidRDefault="00C003D1" w:rsidP="00C003D1">
      <w:pPr>
        <w:pStyle w:val="BodyText"/>
        <w:spacing w:line="276" w:lineRule="auto"/>
        <w:ind w:right="680"/>
        <w:jc w:val="both"/>
        <w:rPr>
          <w:rFonts w:asciiTheme="majorBidi" w:hAnsiTheme="majorBidi" w:cstheme="majorBidi"/>
          <w:rtl/>
        </w:rPr>
      </w:pPr>
    </w:p>
    <w:p w14:paraId="51102F87" w14:textId="77777777" w:rsidR="000741BD" w:rsidRPr="00AE7D4D" w:rsidRDefault="000741BD" w:rsidP="00C003D1">
      <w:pPr>
        <w:pStyle w:val="BodyText"/>
        <w:spacing w:line="276" w:lineRule="auto"/>
        <w:ind w:right="680"/>
        <w:jc w:val="both"/>
        <w:rPr>
          <w:rFonts w:asciiTheme="majorBidi" w:hAnsiTheme="majorBidi" w:cstheme="majorBidi"/>
        </w:rPr>
      </w:pPr>
    </w:p>
    <w:p w14:paraId="7FFFD75C" w14:textId="77777777" w:rsidR="00C003D1" w:rsidRPr="00AE7D4D" w:rsidRDefault="00C003D1" w:rsidP="00C003D1">
      <w:pPr>
        <w:pStyle w:val="BodyText"/>
        <w:spacing w:line="276" w:lineRule="auto"/>
        <w:ind w:right="680"/>
        <w:jc w:val="both"/>
        <w:rPr>
          <w:rFonts w:asciiTheme="majorBidi" w:hAnsiTheme="majorBidi" w:cstheme="majorBidi"/>
        </w:rPr>
      </w:pPr>
    </w:p>
    <w:p w14:paraId="37E084D7" w14:textId="50FA9999" w:rsidR="00C003D1" w:rsidRPr="00AE7D4D" w:rsidRDefault="00C003D1" w:rsidP="00D820D3">
      <w:pPr>
        <w:rPr>
          <w:rFonts w:cstheme="majorBidi"/>
          <w:b/>
          <w:bCs/>
          <w:sz w:val="28"/>
          <w:szCs w:val="28"/>
        </w:rPr>
      </w:pPr>
      <w:bookmarkStart w:id="214" w:name="_Toc168963518"/>
      <w:r w:rsidRPr="00AE7D4D">
        <w:rPr>
          <w:rFonts w:cstheme="majorBidi"/>
          <w:b/>
          <w:bCs/>
          <w:sz w:val="28"/>
          <w:szCs w:val="28"/>
        </w:rPr>
        <w:lastRenderedPageBreak/>
        <w:t>3.3. ImageDataGenerator</w:t>
      </w:r>
      <w:bookmarkEnd w:id="214"/>
    </w:p>
    <w:p w14:paraId="48D77AD1" w14:textId="18E3E91A" w:rsidR="00C003D1" w:rsidRPr="00AE7D4D" w:rsidRDefault="00C003D1" w:rsidP="00D820D3">
      <w:pPr>
        <w:pStyle w:val="BodyText"/>
        <w:spacing w:line="276" w:lineRule="auto"/>
        <w:ind w:left="794" w:right="680"/>
        <w:jc w:val="both"/>
        <w:rPr>
          <w:rFonts w:asciiTheme="majorBidi" w:hAnsiTheme="majorBidi" w:cstheme="majorBidi"/>
        </w:rPr>
      </w:pPr>
      <w:r w:rsidRPr="00AE7D4D">
        <w:rPr>
          <w:rFonts w:asciiTheme="majorBidi" w:hAnsiTheme="majorBidi" w:cstheme="majorBidi"/>
        </w:rPr>
        <w:t>The ImageDataGenerator class in Keras is a powerful tool that helps in preparing and augmenting image data for deep learning models. This utility class allows you to perform image preprocessing and real-time data augmentation seamlessly. The real-time data augmentation is particularly useful in deep learning as it expands the size of the training set with modified versions of the original images, which can help improve the model's ability to generalize and reduce overfitting.</w:t>
      </w:r>
    </w:p>
    <w:p w14:paraId="0D8F85EF" w14:textId="77777777" w:rsidR="00C003D1" w:rsidRPr="00AE7D4D" w:rsidRDefault="00C003D1" w:rsidP="00C003D1">
      <w:pPr>
        <w:pStyle w:val="BodyText"/>
        <w:spacing w:line="276" w:lineRule="auto"/>
        <w:ind w:left="794" w:right="680"/>
        <w:jc w:val="both"/>
        <w:rPr>
          <w:rFonts w:asciiTheme="majorBidi" w:hAnsiTheme="majorBidi" w:cstheme="majorBidi"/>
          <w:rtl/>
        </w:rPr>
      </w:pPr>
    </w:p>
    <w:p w14:paraId="5611EBC7" w14:textId="77777777" w:rsidR="00C003D1" w:rsidRPr="00AE7D4D" w:rsidRDefault="00C003D1" w:rsidP="00D820D3">
      <w:pPr>
        <w:rPr>
          <w:rFonts w:cstheme="majorBidi"/>
          <w:b/>
          <w:bCs/>
          <w:sz w:val="28"/>
          <w:szCs w:val="28"/>
        </w:rPr>
      </w:pPr>
      <w:bookmarkStart w:id="215" w:name="_Toc168963519"/>
      <w:r w:rsidRPr="00AE7D4D">
        <w:rPr>
          <w:rFonts w:cstheme="majorBidi"/>
          <w:b/>
          <w:bCs/>
          <w:sz w:val="28"/>
          <w:szCs w:val="28"/>
        </w:rPr>
        <w:t>3.3.1. Key Features of ImageDataGenerator</w:t>
      </w:r>
      <w:bookmarkEnd w:id="215"/>
    </w:p>
    <w:p w14:paraId="088F15DA" w14:textId="77777777" w:rsidR="00C003D1" w:rsidRPr="00AE7D4D" w:rsidRDefault="00C003D1" w:rsidP="00F97B01">
      <w:pPr>
        <w:pStyle w:val="BodyText"/>
        <w:spacing w:line="276" w:lineRule="auto"/>
        <w:ind w:left="794" w:right="680"/>
        <w:jc w:val="both"/>
        <w:rPr>
          <w:rFonts w:asciiTheme="majorBidi" w:hAnsiTheme="majorBidi" w:cstheme="majorBidi"/>
        </w:rPr>
      </w:pPr>
      <w:r w:rsidRPr="00AE7D4D">
        <w:rPr>
          <w:rFonts w:asciiTheme="majorBidi" w:hAnsiTheme="majorBidi" w:cstheme="majorBidi"/>
        </w:rPr>
        <w:t>Here are some of the main functionalities provided by ImageDataGenerator:</w:t>
      </w:r>
    </w:p>
    <w:p w14:paraId="7445F687" w14:textId="77777777" w:rsidR="00C003D1" w:rsidRPr="00AE7D4D" w:rsidRDefault="00C003D1" w:rsidP="00F97B01">
      <w:pPr>
        <w:pStyle w:val="BodyText"/>
        <w:spacing w:line="276" w:lineRule="auto"/>
        <w:ind w:left="794" w:right="680"/>
        <w:jc w:val="both"/>
        <w:rPr>
          <w:rFonts w:asciiTheme="majorBidi" w:hAnsiTheme="majorBidi" w:cstheme="majorBidi"/>
          <w:rtl/>
        </w:rPr>
      </w:pPr>
    </w:p>
    <w:p w14:paraId="3B0F8AEF"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Preprocessing:</w:t>
      </w:r>
      <w:r w:rsidRPr="00AE7D4D">
        <w:rPr>
          <w:rFonts w:asciiTheme="majorBidi" w:hAnsiTheme="majorBidi" w:cstheme="majorBidi"/>
        </w:rPr>
        <w:t xml:space="preserve"> Normalize, standardize, or rescale image data.</w:t>
      </w:r>
    </w:p>
    <w:p w14:paraId="5E51D042"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Rotation:</w:t>
      </w:r>
      <w:r w:rsidRPr="00AE7D4D">
        <w:rPr>
          <w:rFonts w:asciiTheme="majorBidi" w:hAnsiTheme="majorBidi" w:cstheme="majorBidi"/>
        </w:rPr>
        <w:t xml:space="preserve"> Randomly rotate images during training.</w:t>
      </w:r>
    </w:p>
    <w:p w14:paraId="03AF613A"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Width and Height Shifts:</w:t>
      </w:r>
      <w:r w:rsidRPr="00AE7D4D">
        <w:rPr>
          <w:rFonts w:asciiTheme="majorBidi" w:hAnsiTheme="majorBidi" w:cstheme="majorBidi"/>
        </w:rPr>
        <w:t xml:space="preserve"> Randomly translate images vertically or horizontally.</w:t>
      </w:r>
    </w:p>
    <w:p w14:paraId="7A319B19"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Brightness Range:</w:t>
      </w:r>
      <w:r w:rsidRPr="00AE7D4D">
        <w:rPr>
          <w:rFonts w:asciiTheme="majorBidi" w:hAnsiTheme="majorBidi" w:cstheme="majorBidi"/>
        </w:rPr>
        <w:t xml:space="preserve"> Randomly change the brightness of images.</w:t>
      </w:r>
    </w:p>
    <w:p w14:paraId="5C1814A7"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0741BD">
        <w:rPr>
          <w:rFonts w:asciiTheme="majorBidi" w:hAnsiTheme="majorBidi" w:cstheme="majorBidi"/>
          <w:b/>
          <w:bCs/>
        </w:rPr>
        <w:t>Shear Transformation:</w:t>
      </w:r>
      <w:r w:rsidRPr="00AE7D4D">
        <w:rPr>
          <w:rFonts w:asciiTheme="majorBidi" w:hAnsiTheme="majorBidi" w:cstheme="majorBidi"/>
        </w:rPr>
        <w:t xml:space="preserve"> Apply random shearing transformations.</w:t>
      </w:r>
    </w:p>
    <w:p w14:paraId="22DD2D33"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Zoom:</w:t>
      </w:r>
      <w:r w:rsidRPr="00AE7D4D">
        <w:rPr>
          <w:rFonts w:asciiTheme="majorBidi" w:hAnsiTheme="majorBidi" w:cstheme="majorBidi"/>
        </w:rPr>
        <w:t xml:space="preserve"> Randomly zoom into images.</w:t>
      </w:r>
    </w:p>
    <w:p w14:paraId="1A1BD1E6"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9325BA">
        <w:rPr>
          <w:rFonts w:asciiTheme="majorBidi" w:hAnsiTheme="majorBidi" w:cstheme="majorBidi"/>
          <w:b/>
          <w:bCs/>
        </w:rPr>
        <w:t>Horizontal and Vertical Flip:</w:t>
      </w:r>
      <w:r w:rsidRPr="00AE7D4D">
        <w:rPr>
          <w:rFonts w:asciiTheme="majorBidi" w:hAnsiTheme="majorBidi" w:cstheme="majorBidi"/>
        </w:rPr>
        <w:t xml:space="preserve"> Randomly flip images horizontally or vertically.</w:t>
      </w:r>
    </w:p>
    <w:p w14:paraId="38502C43" w14:textId="77777777" w:rsidR="00C003D1" w:rsidRPr="00AE7D4D" w:rsidRDefault="00C003D1" w:rsidP="00D46C1E">
      <w:pPr>
        <w:pStyle w:val="BodyText"/>
        <w:numPr>
          <w:ilvl w:val="0"/>
          <w:numId w:val="103"/>
        </w:numPr>
        <w:spacing w:line="276" w:lineRule="auto"/>
        <w:ind w:right="680"/>
        <w:jc w:val="both"/>
        <w:rPr>
          <w:rFonts w:asciiTheme="majorBidi" w:hAnsiTheme="majorBidi" w:cstheme="majorBidi"/>
        </w:rPr>
      </w:pPr>
      <w:r w:rsidRPr="00AE7D4D">
        <w:rPr>
          <w:rFonts w:asciiTheme="majorBidi" w:hAnsiTheme="majorBidi" w:cstheme="majorBidi"/>
          <w:b/>
          <w:bCs/>
        </w:rPr>
        <w:t>Fill Mode:</w:t>
      </w:r>
      <w:r w:rsidRPr="00AE7D4D">
        <w:rPr>
          <w:rFonts w:asciiTheme="majorBidi" w:hAnsiTheme="majorBidi" w:cstheme="majorBidi"/>
        </w:rPr>
        <w:t xml:space="preserve"> Specify how to fill in newly created pixels, which can appear after a rotation or a width/height shift.</w:t>
      </w:r>
    </w:p>
    <w:p w14:paraId="36DEB2B5" w14:textId="77777777" w:rsidR="00F97B01" w:rsidRPr="00AE7D4D" w:rsidRDefault="00F97B01" w:rsidP="00F97B01">
      <w:pPr>
        <w:pStyle w:val="BodyText"/>
        <w:spacing w:line="276" w:lineRule="auto"/>
        <w:ind w:left="794" w:right="680"/>
        <w:jc w:val="both"/>
        <w:rPr>
          <w:rFonts w:asciiTheme="majorBidi" w:hAnsiTheme="majorBidi" w:cstheme="majorBidi"/>
        </w:rPr>
      </w:pPr>
    </w:p>
    <w:p w14:paraId="58365144" w14:textId="77777777" w:rsidR="00BE2D66" w:rsidRPr="00AE7D4D" w:rsidRDefault="00BE2D66" w:rsidP="00F97B01">
      <w:pPr>
        <w:pStyle w:val="BodyText"/>
        <w:spacing w:line="276" w:lineRule="auto"/>
        <w:ind w:left="794" w:right="680"/>
        <w:jc w:val="both"/>
        <w:rPr>
          <w:rFonts w:asciiTheme="majorBidi" w:hAnsiTheme="majorBidi" w:cstheme="majorBidi"/>
        </w:rPr>
      </w:pPr>
    </w:p>
    <w:p w14:paraId="31DD672C" w14:textId="77777777" w:rsidR="00F97B01" w:rsidRPr="00AE7D4D" w:rsidRDefault="00F97B01" w:rsidP="00F97B01">
      <w:pPr>
        <w:pStyle w:val="BodyText"/>
        <w:spacing w:line="276" w:lineRule="auto"/>
        <w:ind w:left="794" w:right="680"/>
        <w:jc w:val="both"/>
        <w:rPr>
          <w:rFonts w:asciiTheme="majorBidi" w:hAnsiTheme="majorBidi" w:cstheme="majorBidi"/>
        </w:rPr>
      </w:pPr>
    </w:p>
    <w:p w14:paraId="4500C912" w14:textId="77777777" w:rsidR="00F97B01" w:rsidRPr="00AE7D4D" w:rsidRDefault="00F97B01" w:rsidP="00C003D1">
      <w:pPr>
        <w:pStyle w:val="BodyText"/>
        <w:spacing w:line="276" w:lineRule="auto"/>
        <w:ind w:left="794" w:right="680"/>
        <w:jc w:val="both"/>
        <w:rPr>
          <w:rFonts w:asciiTheme="majorBidi" w:hAnsiTheme="majorBidi" w:cstheme="majorBidi"/>
        </w:rPr>
      </w:pPr>
    </w:p>
    <w:p w14:paraId="7871FD90" w14:textId="77777777" w:rsidR="00F97B01" w:rsidRPr="00AE7D4D" w:rsidRDefault="00F97B01" w:rsidP="00C003D1">
      <w:pPr>
        <w:pStyle w:val="BodyText"/>
        <w:spacing w:line="276" w:lineRule="auto"/>
        <w:ind w:left="794" w:right="680"/>
        <w:jc w:val="both"/>
        <w:rPr>
          <w:rFonts w:asciiTheme="majorBidi" w:hAnsiTheme="majorBidi" w:cstheme="majorBidi"/>
        </w:rPr>
      </w:pPr>
    </w:p>
    <w:p w14:paraId="1175EACB" w14:textId="77777777" w:rsidR="00F97B01" w:rsidRPr="00AE7D4D" w:rsidRDefault="00F97B01" w:rsidP="00C003D1">
      <w:pPr>
        <w:pStyle w:val="BodyText"/>
        <w:spacing w:line="276" w:lineRule="auto"/>
        <w:ind w:left="794" w:right="680"/>
        <w:jc w:val="both"/>
        <w:rPr>
          <w:rFonts w:asciiTheme="majorBidi" w:hAnsiTheme="majorBidi" w:cstheme="majorBidi"/>
        </w:rPr>
      </w:pPr>
    </w:p>
    <w:p w14:paraId="3C651A36" w14:textId="77777777" w:rsidR="00F97B01" w:rsidRPr="00AE7D4D" w:rsidRDefault="00F97B01" w:rsidP="00C003D1">
      <w:pPr>
        <w:pStyle w:val="BodyText"/>
        <w:spacing w:line="276" w:lineRule="auto"/>
        <w:ind w:left="794" w:right="680"/>
        <w:jc w:val="both"/>
        <w:rPr>
          <w:rFonts w:asciiTheme="majorBidi" w:hAnsiTheme="majorBidi" w:cstheme="majorBidi"/>
        </w:rPr>
      </w:pPr>
    </w:p>
    <w:p w14:paraId="2B988A94" w14:textId="597570AB" w:rsidR="00C003D1" w:rsidRPr="00AE7D4D" w:rsidRDefault="00C003D1" w:rsidP="00AE7D4D">
      <w:pPr>
        <w:rPr>
          <w:rFonts w:cstheme="majorBidi"/>
          <w:b/>
          <w:bCs/>
          <w:sz w:val="28"/>
          <w:szCs w:val="28"/>
        </w:rPr>
      </w:pPr>
      <w:bookmarkStart w:id="216" w:name="_Toc168963520"/>
      <w:r w:rsidRPr="00AE7D4D">
        <w:rPr>
          <w:rFonts w:cstheme="majorBidi"/>
          <w:b/>
          <w:bCs/>
          <w:sz w:val="28"/>
          <w:szCs w:val="28"/>
        </w:rPr>
        <w:lastRenderedPageBreak/>
        <w:t>3.4. Handling Overfitting</w:t>
      </w:r>
      <w:bookmarkEnd w:id="216"/>
    </w:p>
    <w:p w14:paraId="16092ABB" w14:textId="654ABE78" w:rsidR="00C003D1" w:rsidRDefault="00C003D1" w:rsidP="00AE7D4D">
      <w:pPr>
        <w:pStyle w:val="BodyText"/>
        <w:spacing w:line="276" w:lineRule="auto"/>
        <w:ind w:left="794" w:right="680"/>
        <w:jc w:val="both"/>
        <w:rPr>
          <w:rFonts w:asciiTheme="majorBidi" w:hAnsiTheme="majorBidi" w:cstheme="majorBidi"/>
          <w:rtl/>
        </w:rPr>
      </w:pPr>
      <w:r w:rsidRPr="00AE7D4D">
        <w:rPr>
          <w:rFonts w:asciiTheme="majorBidi" w:hAnsiTheme="majorBidi" w:cstheme="majorBidi"/>
        </w:rPr>
        <w:t>Preprocessing techniques like data augmentation are part of broader strategies to handle overfitting, where the model performs well on training data but poorly on unseen data. Techniques like dropout or regularization might also be configured during the model design phase but are related to managing data complexity and model capacity .</w:t>
      </w:r>
    </w:p>
    <w:p w14:paraId="7F79FB59" w14:textId="77777777" w:rsidR="00F61748" w:rsidRPr="00AE7D4D" w:rsidRDefault="00F61748" w:rsidP="00AE7D4D">
      <w:pPr>
        <w:pStyle w:val="BodyText"/>
        <w:spacing w:line="276" w:lineRule="auto"/>
        <w:ind w:left="794" w:right="680"/>
        <w:jc w:val="both"/>
        <w:rPr>
          <w:rFonts w:asciiTheme="majorBidi" w:hAnsiTheme="majorBidi" w:cstheme="majorBidi"/>
        </w:rPr>
      </w:pPr>
    </w:p>
    <w:p w14:paraId="2D15D6AC" w14:textId="77777777" w:rsidR="00C003D1" w:rsidRPr="00AE7D4D" w:rsidRDefault="00C003D1" w:rsidP="00AE7D4D">
      <w:pPr>
        <w:rPr>
          <w:rFonts w:cstheme="majorBidi"/>
          <w:b/>
          <w:bCs/>
          <w:sz w:val="28"/>
          <w:szCs w:val="28"/>
        </w:rPr>
      </w:pPr>
      <w:bookmarkStart w:id="217" w:name="_Toc168963521"/>
      <w:r w:rsidRPr="00AE7D4D">
        <w:rPr>
          <w:rFonts w:cstheme="majorBidi"/>
          <w:b/>
          <w:bCs/>
          <w:sz w:val="28"/>
          <w:szCs w:val="28"/>
        </w:rPr>
        <w:t>4. Models:</w:t>
      </w:r>
      <w:bookmarkEnd w:id="217"/>
    </w:p>
    <w:p w14:paraId="5EC018F7" w14:textId="77777777" w:rsidR="00C003D1" w:rsidRPr="00AE7D4D" w:rsidRDefault="00C003D1" w:rsidP="00AE7D4D">
      <w:pPr>
        <w:rPr>
          <w:rFonts w:cstheme="majorBidi"/>
          <w:b/>
          <w:bCs/>
          <w:sz w:val="28"/>
          <w:szCs w:val="28"/>
        </w:rPr>
      </w:pPr>
      <w:bookmarkStart w:id="218" w:name="_Toc168963522"/>
      <w:r w:rsidRPr="00AE7D4D">
        <w:rPr>
          <w:rFonts w:cstheme="majorBidi"/>
          <w:b/>
          <w:bCs/>
          <w:sz w:val="28"/>
          <w:szCs w:val="28"/>
        </w:rPr>
        <w:t>4.1. Introduction:</w:t>
      </w:r>
      <w:bookmarkEnd w:id="218"/>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r w:rsidRPr="00AE7D4D">
        <w:rPr>
          <w:rFonts w:cstheme="majorBidi"/>
          <w:b/>
          <w:bCs/>
          <w:sz w:val="28"/>
          <w:szCs w:val="28"/>
        </w:rPr>
        <w:tab/>
      </w:r>
    </w:p>
    <w:p w14:paraId="0A8AB498" w14:textId="77777777" w:rsidR="00C003D1" w:rsidRPr="00AE7D4D" w:rsidRDefault="00C003D1" w:rsidP="00AE7D4D">
      <w:pPr>
        <w:rPr>
          <w:rFonts w:cstheme="majorBidi"/>
          <w:sz w:val="28"/>
          <w:szCs w:val="28"/>
        </w:rPr>
      </w:pPr>
      <w:r w:rsidRPr="00AE7D4D">
        <w:rPr>
          <w:rFonts w:cstheme="majorBidi"/>
          <w:sz w:val="28"/>
          <w:szCs w:val="28"/>
        </w:rPr>
        <w:t>In our effort to develop a model capable of distinguishing between homemade and machine-made products, we embarked on a journey of exploration and experimentation with four distinct deep learning models. These models included resnet 50 ,mobilenet ,CNN, VGG16, VGG19, and Yolov8, each bringing its own unique approach and capabilities to the classification task.</w:t>
      </w:r>
      <w:r w:rsidRPr="00AE7D4D">
        <w:rPr>
          <w:rFonts w:cstheme="majorBidi"/>
          <w:sz w:val="28"/>
          <w:szCs w:val="28"/>
        </w:rPr>
        <w:tab/>
      </w:r>
      <w:r w:rsidRPr="00AE7D4D">
        <w:rPr>
          <w:rFonts w:cstheme="majorBidi"/>
          <w:sz w:val="28"/>
          <w:szCs w:val="28"/>
        </w:rPr>
        <w:tab/>
      </w:r>
    </w:p>
    <w:p w14:paraId="063EDE2D" w14:textId="2FCBD720" w:rsidR="00C003D1" w:rsidRPr="00AE7D4D" w:rsidRDefault="00C003D1" w:rsidP="00AE7D4D">
      <w:pPr>
        <w:rPr>
          <w:rFonts w:cstheme="majorBidi"/>
          <w:sz w:val="28"/>
          <w:szCs w:val="28"/>
        </w:rPr>
      </w:pPr>
      <w:r w:rsidRPr="00AE7D4D">
        <w:rPr>
          <w:rFonts w:cstheme="majorBidi"/>
          <w:sz w:val="28"/>
          <w:szCs w:val="28"/>
        </w:rPr>
        <w:t>We started by preparing a diverse dataset containing images of both homemade and machine-made products, which laid the foundation for the training process. Using this dataset, we trained each model individually, fine-tuning parameters and optimizing their architectures to achieve the best possible performance.</w:t>
      </w:r>
      <w:r w:rsidRPr="00AE7D4D">
        <w:rPr>
          <w:rFonts w:cstheme="majorBidi"/>
          <w:sz w:val="28"/>
          <w:szCs w:val="28"/>
        </w:rPr>
        <w:tab/>
      </w:r>
    </w:p>
    <w:p w14:paraId="34DE053E" w14:textId="4308390A" w:rsidR="00C003D1" w:rsidRPr="00AE7D4D" w:rsidRDefault="00C003D1" w:rsidP="00AE7D4D">
      <w:pPr>
        <w:rPr>
          <w:rFonts w:cstheme="majorBidi"/>
          <w:sz w:val="28"/>
          <w:szCs w:val="28"/>
        </w:rPr>
      </w:pPr>
      <w:r w:rsidRPr="00AE7D4D">
        <w:rPr>
          <w:rFonts w:cstheme="majorBidi"/>
          <w:sz w:val="28"/>
          <w:szCs w:val="28"/>
        </w:rPr>
        <w:t>Once trained, each model produced its own set of results reflecting its ability to accurately classify products based on learned visual patterns. These results provided valuable insights into the strengths and weaknesses of each model, guiding our decision-making process.</w:t>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p>
    <w:p w14:paraId="447BEB66" w14:textId="0B5F3FC2" w:rsidR="00C003D1" w:rsidRPr="00AE7D4D" w:rsidRDefault="00C003D1" w:rsidP="00AE7D4D">
      <w:pPr>
        <w:rPr>
          <w:rFonts w:cstheme="majorBidi"/>
          <w:sz w:val="28"/>
          <w:szCs w:val="28"/>
        </w:rPr>
      </w:pPr>
      <w:r w:rsidRPr="00AE7D4D">
        <w:rPr>
          <w:rFonts w:cstheme="majorBidi"/>
          <w:sz w:val="28"/>
          <w:szCs w:val="28"/>
        </w:rPr>
        <w:t>Through careful analysis and comparison of the performances of CNN, VGG16, VGG19, and Yolov8, we identified the most effective model in terms of accuracy, computational efficiency, and robustness.</w:t>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p>
    <w:p w14:paraId="6D631E6A" w14:textId="77777777" w:rsidR="009325BA" w:rsidRDefault="00C003D1" w:rsidP="00863FC5">
      <w:pPr>
        <w:rPr>
          <w:rFonts w:cstheme="majorBidi"/>
          <w:sz w:val="28"/>
          <w:szCs w:val="28"/>
          <w:rtl/>
        </w:rPr>
      </w:pPr>
      <w:r w:rsidRPr="00AE7D4D">
        <w:rPr>
          <w:rFonts w:cstheme="majorBidi"/>
          <w:sz w:val="28"/>
          <w:szCs w:val="28"/>
        </w:rPr>
        <w:lastRenderedPageBreak/>
        <w:t>Therefore, we selected the model that demonstrated the highest accuracy and reliability to ensure precise classification of products as either homemade or machine-made. This model will serve as the foundation of our project, aimed at improving product classification quality and supporting decision-making through advanced AI technologies.</w:t>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p>
    <w:p w14:paraId="654B0372" w14:textId="298EFBEB" w:rsidR="00C003D1" w:rsidRPr="00AE7D4D" w:rsidRDefault="00C003D1" w:rsidP="00863FC5">
      <w:pPr>
        <w:rPr>
          <w:rFonts w:cstheme="majorBidi"/>
        </w:rPr>
      </w:pP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r w:rsidRPr="00AE7D4D">
        <w:rPr>
          <w:rFonts w:cstheme="majorBidi"/>
          <w:sz w:val="28"/>
          <w:szCs w:val="28"/>
        </w:rPr>
        <w:tab/>
      </w:r>
    </w:p>
    <w:p w14:paraId="1163A58D" w14:textId="3FB038D3" w:rsidR="00C003D1" w:rsidRPr="00AE7D4D" w:rsidRDefault="00C003D1" w:rsidP="00863FC5">
      <w:pPr>
        <w:rPr>
          <w:rFonts w:cstheme="majorBidi"/>
          <w:b/>
          <w:bCs/>
          <w:sz w:val="28"/>
          <w:szCs w:val="28"/>
        </w:rPr>
      </w:pPr>
      <w:bookmarkStart w:id="219" w:name="_Toc168963523"/>
      <w:r w:rsidRPr="00AE7D4D">
        <w:rPr>
          <w:rFonts w:cstheme="majorBidi"/>
          <w:b/>
          <w:bCs/>
          <w:sz w:val="28"/>
          <w:szCs w:val="28"/>
        </w:rPr>
        <w:t>4.2. Convolutional Neural Networks (CNN) model :</w:t>
      </w:r>
      <w:bookmarkEnd w:id="219"/>
    </w:p>
    <w:p w14:paraId="36D2B9C9" w14:textId="77777777" w:rsidR="00C003D1" w:rsidRPr="00AE7D4D" w:rsidRDefault="00C003D1" w:rsidP="00863FC5">
      <w:pPr>
        <w:rPr>
          <w:rFonts w:cstheme="majorBidi"/>
          <w:b/>
          <w:bCs/>
          <w:sz w:val="28"/>
          <w:szCs w:val="28"/>
        </w:rPr>
      </w:pPr>
      <w:r w:rsidRPr="00AE7D4D">
        <w:rPr>
          <w:rFonts w:cstheme="majorBidi"/>
          <w:b/>
          <w:bCs/>
          <w:sz w:val="28"/>
          <w:szCs w:val="28"/>
        </w:rPr>
        <w:t xml:space="preserve"> </w:t>
      </w:r>
      <w:bookmarkStart w:id="220" w:name="_Toc168963524"/>
      <w:r w:rsidRPr="00AE7D4D">
        <w:rPr>
          <w:rFonts w:cstheme="majorBidi"/>
          <w:b/>
          <w:bCs/>
          <w:sz w:val="28"/>
          <w:szCs w:val="28"/>
        </w:rPr>
        <w:t>4.2.1.  Introduction</w:t>
      </w:r>
      <w:bookmarkEnd w:id="220"/>
    </w:p>
    <w:p w14:paraId="4D2E2A43" w14:textId="77777777" w:rsidR="00C003D1" w:rsidRPr="00AE7D4D" w:rsidRDefault="00C003D1" w:rsidP="00C003D1">
      <w:pPr>
        <w:pStyle w:val="BodyText"/>
        <w:widowControl/>
        <w:autoSpaceDE/>
        <w:spacing w:after="160" w:line="276" w:lineRule="auto"/>
        <w:ind w:left="851" w:right="680"/>
        <w:jc w:val="both"/>
        <w:rPr>
          <w:rFonts w:asciiTheme="majorBidi" w:hAnsiTheme="majorBidi" w:cstheme="majorBidi"/>
        </w:rPr>
      </w:pPr>
      <w:r w:rsidRPr="00AE7D4D">
        <w:rPr>
          <w:rFonts w:asciiTheme="majorBidi" w:hAnsiTheme="majorBidi" w:cstheme="majorBidi"/>
        </w:rPr>
        <w:t>A Convolutional Neural Network (CNN) is a deep learning algorithm designed to automatically and adaptively learn spatial hierarchies of features from input images. Unlike traditional classification methods that require manual feature extraction, CNNs learn filters directly from the data through training. This makes them highly effective for image classification tasks.</w:t>
      </w:r>
    </w:p>
    <w:p w14:paraId="7F1828CC" w14:textId="77777777" w:rsidR="00C003D1" w:rsidRPr="00AE7D4D" w:rsidRDefault="00C003D1" w:rsidP="00C003D1">
      <w:pPr>
        <w:pStyle w:val="BodyText"/>
        <w:widowControl/>
        <w:autoSpaceDE/>
        <w:spacing w:after="160" w:line="276" w:lineRule="auto"/>
        <w:ind w:left="851" w:right="680"/>
        <w:jc w:val="both"/>
        <w:rPr>
          <w:rFonts w:asciiTheme="majorBidi" w:hAnsiTheme="majorBidi" w:cstheme="majorBidi"/>
          <w:b/>
          <w:bCs/>
        </w:rPr>
      </w:pPr>
      <w:r w:rsidRPr="00AE7D4D">
        <w:rPr>
          <w:rFonts w:asciiTheme="majorBidi" w:hAnsiTheme="majorBidi" w:cstheme="majorBidi"/>
          <w:b/>
          <w:bCs/>
        </w:rPr>
        <w:t>Project Overview:</w:t>
      </w:r>
    </w:p>
    <w:p w14:paraId="5CE21FDB" w14:textId="6F025EC6" w:rsidR="00C003D1" w:rsidRDefault="00C003D1" w:rsidP="00C003D1">
      <w:pPr>
        <w:pStyle w:val="BodyText"/>
        <w:widowControl/>
        <w:autoSpaceDE/>
        <w:spacing w:after="160" w:line="276" w:lineRule="auto"/>
        <w:ind w:left="851" w:right="680"/>
        <w:jc w:val="both"/>
        <w:rPr>
          <w:rFonts w:asciiTheme="majorBidi" w:hAnsiTheme="majorBidi" w:cstheme="majorBidi"/>
          <w:rtl/>
        </w:rPr>
      </w:pPr>
      <w:r w:rsidRPr="00AE7D4D">
        <w:rPr>
          <w:rFonts w:asciiTheme="majorBidi" w:hAnsiTheme="majorBidi" w:cstheme="majorBidi"/>
        </w:rPr>
        <w:t>This project focuses on classifying images of products using a CNN model. The goal is to distinguish between machine-made and homemade products based on their visual characteristics.</w:t>
      </w:r>
    </w:p>
    <w:p w14:paraId="48FABEA7" w14:textId="77777777" w:rsidR="007D36ED" w:rsidRPr="00AE7D4D" w:rsidRDefault="007D36ED" w:rsidP="00C003D1">
      <w:pPr>
        <w:pStyle w:val="BodyText"/>
        <w:widowControl/>
        <w:autoSpaceDE/>
        <w:spacing w:after="160" w:line="276" w:lineRule="auto"/>
        <w:ind w:left="851" w:right="680"/>
        <w:jc w:val="both"/>
        <w:rPr>
          <w:rFonts w:asciiTheme="majorBidi" w:hAnsiTheme="majorBidi" w:cstheme="majorBidi"/>
        </w:rPr>
      </w:pPr>
    </w:p>
    <w:p w14:paraId="69ECF73D" w14:textId="77777777" w:rsidR="00C003D1" w:rsidRPr="00AE7D4D" w:rsidRDefault="00C003D1" w:rsidP="00C003D1">
      <w:pPr>
        <w:pStyle w:val="BodyText"/>
        <w:widowControl/>
        <w:autoSpaceDE/>
        <w:spacing w:after="160" w:line="276" w:lineRule="auto"/>
        <w:ind w:left="851" w:right="680"/>
        <w:jc w:val="both"/>
        <w:rPr>
          <w:rFonts w:asciiTheme="majorBidi" w:hAnsiTheme="majorBidi" w:cstheme="majorBidi"/>
          <w:b/>
          <w:bCs/>
        </w:rPr>
      </w:pPr>
      <w:r w:rsidRPr="00AE7D4D">
        <w:rPr>
          <w:rFonts w:asciiTheme="majorBidi" w:hAnsiTheme="majorBidi" w:cstheme="majorBidi"/>
          <w:b/>
          <w:bCs/>
        </w:rPr>
        <w:t>Importance of the Project:</w:t>
      </w:r>
    </w:p>
    <w:p w14:paraId="42D5C177" w14:textId="77777777" w:rsidR="00C003D1" w:rsidRPr="00AE7D4D" w:rsidRDefault="00C003D1" w:rsidP="00C003D1">
      <w:pPr>
        <w:pStyle w:val="BodyText"/>
        <w:widowControl/>
        <w:autoSpaceDE/>
        <w:spacing w:after="160" w:line="276" w:lineRule="auto"/>
        <w:ind w:left="851" w:right="680"/>
        <w:jc w:val="both"/>
        <w:rPr>
          <w:rFonts w:asciiTheme="majorBidi" w:hAnsiTheme="majorBidi" w:cstheme="majorBidi"/>
        </w:rPr>
      </w:pPr>
      <w:r w:rsidRPr="00AE7D4D">
        <w:rPr>
          <w:rFonts w:asciiTheme="majorBidi" w:hAnsiTheme="majorBidi" w:cstheme="majorBidi"/>
        </w:rPr>
        <w:t>Accurate classification of machine-made versus homemade products has significant implications in fields such as automated quality control, inventory management, and product labeling. Using a CNN model enhances the ability to automate this process with high accuracy.</w:t>
      </w:r>
      <w:r w:rsidRPr="00AE7D4D">
        <w:rPr>
          <w:rFonts w:asciiTheme="majorBidi" w:hAnsiTheme="majorBidi" w:cstheme="majorBidi"/>
        </w:rPr>
        <w:tab/>
      </w:r>
      <w:r w:rsidRPr="00AE7D4D">
        <w:rPr>
          <w:rFonts w:asciiTheme="majorBidi" w:hAnsiTheme="majorBidi" w:cstheme="majorBidi"/>
        </w:rPr>
        <w:tab/>
        <w:t xml:space="preserve"> </w:t>
      </w:r>
    </w:p>
    <w:p w14:paraId="1D6BD80F" w14:textId="77777777" w:rsidR="00C003D1" w:rsidRPr="00AE7D4D" w:rsidRDefault="00C003D1" w:rsidP="00C003D1">
      <w:pPr>
        <w:pStyle w:val="BodyText"/>
        <w:widowControl/>
        <w:autoSpaceDE/>
        <w:spacing w:after="160" w:line="276" w:lineRule="auto"/>
        <w:ind w:left="851" w:right="680"/>
        <w:jc w:val="both"/>
        <w:rPr>
          <w:rFonts w:asciiTheme="majorBidi" w:hAnsiTheme="majorBidi" w:cstheme="majorBidi"/>
        </w:rPr>
      </w:pPr>
    </w:p>
    <w:p w14:paraId="1E725AB8" w14:textId="568D9733" w:rsidR="00C003D1" w:rsidRPr="00863FC5" w:rsidRDefault="00C003D1" w:rsidP="00863FC5">
      <w:pPr>
        <w:rPr>
          <w:sz w:val="28"/>
          <w:szCs w:val="28"/>
        </w:rPr>
      </w:pPr>
    </w:p>
    <w:p w14:paraId="6DD7ADC5" w14:textId="7E0C153D" w:rsidR="00C003D1" w:rsidRPr="008066D3" w:rsidRDefault="00C003D1" w:rsidP="008066D3">
      <w:pPr>
        <w:rPr>
          <w:b/>
          <w:bCs/>
          <w:sz w:val="28"/>
          <w:szCs w:val="28"/>
        </w:rPr>
      </w:pPr>
      <w:bookmarkStart w:id="221" w:name="_Toc168963525"/>
      <w:r w:rsidRPr="008066D3">
        <w:rPr>
          <w:b/>
          <w:bCs/>
          <w:sz w:val="28"/>
          <w:szCs w:val="28"/>
        </w:rPr>
        <w:lastRenderedPageBreak/>
        <w:t>4.2.2. CNN Architecture</w:t>
      </w:r>
      <w:r w:rsidRPr="008066D3">
        <w:rPr>
          <w:b/>
          <w:bCs/>
          <w:sz w:val="28"/>
          <w:szCs w:val="28"/>
          <w:rtl/>
        </w:rPr>
        <w:t xml:space="preserve"> </w:t>
      </w:r>
      <w:r w:rsidRPr="008066D3">
        <w:rPr>
          <w:b/>
          <w:bCs/>
          <w:sz w:val="28"/>
          <w:szCs w:val="28"/>
        </w:rPr>
        <w:t>:</w:t>
      </w:r>
      <w:bookmarkEnd w:id="221"/>
    </w:p>
    <w:p w14:paraId="06324273" w14:textId="77777777" w:rsidR="00C003D1" w:rsidRPr="00863FC5" w:rsidRDefault="00C003D1" w:rsidP="00863FC5">
      <w:pPr>
        <w:rPr>
          <w:sz w:val="28"/>
          <w:szCs w:val="28"/>
        </w:rPr>
      </w:pPr>
      <w:r w:rsidRPr="00863FC5">
        <w:rPr>
          <w:sz w:val="28"/>
          <w:szCs w:val="28"/>
        </w:rPr>
        <w:t>The CNN model consists of multiple convolutional and pooling layers followed by fully connected (Dense) layers. The architecture is designed to progressively extract high-level features from raw image pixels and use them for classification.</w:t>
      </w:r>
    </w:p>
    <w:p w14:paraId="512BEE33" w14:textId="77777777" w:rsidR="00C003D1" w:rsidRDefault="00C003D1" w:rsidP="00C003D1">
      <w:pPr>
        <w:pStyle w:val="BodyText"/>
        <w:spacing w:line="276" w:lineRule="auto"/>
        <w:ind w:left="709" w:right="680"/>
        <w:jc w:val="both"/>
        <w:rPr>
          <w:b/>
          <w:bCs/>
          <w:sz w:val="36"/>
          <w:szCs w:val="36"/>
        </w:rPr>
      </w:pPr>
    </w:p>
    <w:p w14:paraId="1D5DEBC1" w14:textId="77777777" w:rsidR="00C003D1" w:rsidRDefault="00C003D1" w:rsidP="00C003D1">
      <w:pPr>
        <w:pStyle w:val="BodyText"/>
        <w:spacing w:line="276" w:lineRule="auto"/>
        <w:ind w:left="709" w:right="680"/>
        <w:jc w:val="both"/>
        <w:rPr>
          <w:b/>
          <w:bCs/>
          <w:sz w:val="36"/>
          <w:szCs w:val="36"/>
        </w:rPr>
      </w:pPr>
      <w:r>
        <w:rPr>
          <w:rFonts w:hint="cs"/>
          <w:noProof/>
          <w:rtl/>
        </w:rPr>
        <w:drawing>
          <wp:anchor distT="0" distB="0" distL="114300" distR="114300" simplePos="0" relativeHeight="253084160" behindDoc="0" locked="0" layoutInCell="1" allowOverlap="1" wp14:anchorId="09B1EB95" wp14:editId="09A76050">
            <wp:simplePos x="0" y="0"/>
            <wp:positionH relativeFrom="column">
              <wp:posOffset>47625</wp:posOffset>
            </wp:positionH>
            <wp:positionV relativeFrom="paragraph">
              <wp:posOffset>1905</wp:posOffset>
            </wp:positionV>
            <wp:extent cx="6508750" cy="2914650"/>
            <wp:effectExtent l="0" t="0" r="6350" b="0"/>
            <wp:wrapNone/>
            <wp:docPr id="1739215916" name="Picture 4" descr="A diagram of 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215916" name="Picture 4" descr="A diagram of a diagram of a diagram&#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6508750" cy="2914650"/>
                    </a:xfrm>
                    <a:prstGeom prst="rect">
                      <a:avLst/>
                    </a:prstGeom>
                    <a:noFill/>
                  </pic:spPr>
                </pic:pic>
              </a:graphicData>
            </a:graphic>
          </wp:anchor>
        </w:drawing>
      </w:r>
    </w:p>
    <w:p w14:paraId="3729FAB2" w14:textId="77777777" w:rsidR="00C003D1" w:rsidRDefault="00C003D1" w:rsidP="00C003D1">
      <w:pPr>
        <w:pStyle w:val="BodyText"/>
        <w:spacing w:line="276" w:lineRule="auto"/>
        <w:ind w:left="709" w:right="680"/>
        <w:jc w:val="both"/>
        <w:rPr>
          <w:b/>
          <w:bCs/>
          <w:sz w:val="36"/>
          <w:szCs w:val="36"/>
        </w:rPr>
      </w:pPr>
    </w:p>
    <w:p w14:paraId="60833F40" w14:textId="77777777" w:rsidR="00C003D1" w:rsidRDefault="00C003D1" w:rsidP="00C003D1">
      <w:pPr>
        <w:pStyle w:val="BodyText"/>
        <w:spacing w:line="276" w:lineRule="auto"/>
        <w:ind w:left="709" w:right="680"/>
        <w:jc w:val="both"/>
        <w:rPr>
          <w:b/>
          <w:bCs/>
          <w:sz w:val="36"/>
          <w:szCs w:val="36"/>
          <w:rtl/>
        </w:rPr>
      </w:pPr>
    </w:p>
    <w:p w14:paraId="261E6A1F" w14:textId="77777777" w:rsidR="00C003D1" w:rsidRDefault="00C003D1" w:rsidP="00C003D1">
      <w:pPr>
        <w:pStyle w:val="BodyText"/>
        <w:spacing w:line="276" w:lineRule="auto"/>
        <w:ind w:left="1154" w:right="680"/>
        <w:jc w:val="both"/>
        <w:rPr>
          <w:b/>
          <w:bCs/>
          <w:sz w:val="40"/>
          <w:szCs w:val="40"/>
          <w:rtl/>
        </w:rPr>
      </w:pPr>
    </w:p>
    <w:p w14:paraId="77D9E201" w14:textId="77777777" w:rsidR="00C003D1" w:rsidRDefault="00C003D1" w:rsidP="00C003D1">
      <w:pPr>
        <w:pStyle w:val="BodyText"/>
        <w:spacing w:line="276" w:lineRule="auto"/>
        <w:ind w:left="1154" w:right="680"/>
        <w:jc w:val="both"/>
        <w:rPr>
          <w:b/>
          <w:bCs/>
          <w:sz w:val="40"/>
          <w:szCs w:val="40"/>
          <w:rtl/>
        </w:rPr>
      </w:pPr>
    </w:p>
    <w:p w14:paraId="7CC029C9" w14:textId="77777777" w:rsidR="00C003D1" w:rsidRDefault="00C003D1" w:rsidP="00C003D1">
      <w:pPr>
        <w:pStyle w:val="BodyText"/>
        <w:spacing w:line="276" w:lineRule="auto"/>
        <w:ind w:left="1154" w:right="680"/>
        <w:jc w:val="both"/>
        <w:rPr>
          <w:b/>
          <w:bCs/>
          <w:sz w:val="40"/>
          <w:szCs w:val="40"/>
          <w:rtl/>
        </w:rPr>
      </w:pPr>
    </w:p>
    <w:p w14:paraId="730FF3BC" w14:textId="77777777" w:rsidR="00C003D1" w:rsidRDefault="00C003D1" w:rsidP="00C003D1">
      <w:pPr>
        <w:pStyle w:val="BodyText"/>
        <w:spacing w:line="276" w:lineRule="auto"/>
        <w:ind w:left="1154" w:right="680"/>
        <w:jc w:val="both"/>
        <w:rPr>
          <w:b/>
          <w:bCs/>
          <w:sz w:val="40"/>
          <w:szCs w:val="40"/>
          <w:rtl/>
        </w:rPr>
      </w:pPr>
    </w:p>
    <w:p w14:paraId="46066CE8" w14:textId="77777777" w:rsidR="00C003D1" w:rsidRDefault="00C003D1" w:rsidP="00C003D1">
      <w:pPr>
        <w:pStyle w:val="BodyText"/>
        <w:spacing w:line="276" w:lineRule="auto"/>
        <w:ind w:left="1154" w:right="680"/>
        <w:jc w:val="both"/>
        <w:rPr>
          <w:b/>
          <w:bCs/>
          <w:sz w:val="40"/>
          <w:szCs w:val="40"/>
          <w:rtl/>
        </w:rPr>
      </w:pPr>
    </w:p>
    <w:p w14:paraId="7F8CD2A0" w14:textId="77777777" w:rsidR="00C003D1" w:rsidRDefault="00C003D1" w:rsidP="00C003D1">
      <w:pPr>
        <w:pStyle w:val="BodyText"/>
        <w:spacing w:line="276" w:lineRule="auto"/>
        <w:ind w:left="1154" w:right="680"/>
        <w:jc w:val="both"/>
        <w:rPr>
          <w:b/>
          <w:bCs/>
          <w:sz w:val="40"/>
          <w:szCs w:val="40"/>
          <w:rtl/>
        </w:rPr>
      </w:pPr>
    </w:p>
    <w:p w14:paraId="587935DD" w14:textId="77777777" w:rsidR="00C003D1" w:rsidRDefault="00C003D1" w:rsidP="00C003D1">
      <w:pPr>
        <w:pStyle w:val="BodyText"/>
        <w:spacing w:line="276" w:lineRule="auto"/>
        <w:ind w:right="680"/>
        <w:jc w:val="both"/>
        <w:rPr>
          <w:b/>
          <w:bCs/>
          <w:sz w:val="36"/>
          <w:szCs w:val="36"/>
        </w:rPr>
      </w:pPr>
    </w:p>
    <w:p w14:paraId="501921AB" w14:textId="1DAD023C" w:rsidR="00C003D1" w:rsidRPr="00AE7D4D" w:rsidRDefault="00C003D1" w:rsidP="00AE7D4D">
      <w:pPr>
        <w:rPr>
          <w:rFonts w:cstheme="majorBidi"/>
          <w:b/>
          <w:bCs/>
          <w:sz w:val="28"/>
          <w:szCs w:val="28"/>
        </w:rPr>
      </w:pPr>
      <w:bookmarkStart w:id="222" w:name="_Toc168963526"/>
      <w:r w:rsidRPr="008066D3">
        <w:rPr>
          <w:rFonts w:cstheme="majorBidi"/>
          <w:b/>
          <w:bCs/>
          <w:sz w:val="28"/>
          <w:szCs w:val="28"/>
        </w:rPr>
        <w:t>4.2.3. Convolutional Layers:</w:t>
      </w:r>
      <w:bookmarkEnd w:id="222"/>
    </w:p>
    <w:p w14:paraId="41A92577" w14:textId="437BBE82" w:rsidR="00C003D1" w:rsidRPr="00AE7D4D" w:rsidRDefault="00C003D1" w:rsidP="00D46C1E">
      <w:pPr>
        <w:pStyle w:val="BodyText"/>
        <w:widowControl/>
        <w:numPr>
          <w:ilvl w:val="0"/>
          <w:numId w:val="104"/>
        </w:numPr>
        <w:autoSpaceDE/>
        <w:spacing w:after="160" w:line="276" w:lineRule="auto"/>
        <w:ind w:right="680"/>
        <w:jc w:val="both"/>
        <w:rPr>
          <w:rFonts w:asciiTheme="majorBidi" w:hAnsiTheme="majorBidi" w:cstheme="majorBidi"/>
        </w:rPr>
      </w:pPr>
      <w:r w:rsidRPr="008066D3">
        <w:rPr>
          <w:rFonts w:asciiTheme="majorBidi" w:hAnsiTheme="majorBidi" w:cstheme="majorBidi"/>
        </w:rPr>
        <w:t>Convolutional layers are the core components of a CNN. They extract features from input images by performing a dot product between the image and a set of learnable filters or kernels. These filters slide over the input to detect patterns such as edges, shapes, and textures.</w:t>
      </w:r>
    </w:p>
    <w:p w14:paraId="110F2492" w14:textId="77777777" w:rsidR="00C003D1" w:rsidRPr="008066D3" w:rsidRDefault="00C003D1" w:rsidP="00D46C1E">
      <w:pPr>
        <w:pStyle w:val="BodyText"/>
        <w:widowControl/>
        <w:numPr>
          <w:ilvl w:val="0"/>
          <w:numId w:val="104"/>
        </w:numPr>
        <w:autoSpaceDE/>
        <w:spacing w:after="160" w:line="276" w:lineRule="auto"/>
        <w:ind w:right="680"/>
        <w:jc w:val="both"/>
        <w:rPr>
          <w:rFonts w:asciiTheme="majorBidi" w:hAnsiTheme="majorBidi" w:cstheme="majorBidi"/>
        </w:rPr>
      </w:pPr>
      <w:r w:rsidRPr="008066D3">
        <w:rPr>
          <w:rFonts w:asciiTheme="majorBidi" w:hAnsiTheme="majorBidi" w:cstheme="majorBidi"/>
        </w:rPr>
        <w:t>The first layer, "Convolution + ReLU", applies convolution followed by a ReLU activation function to introduce non-linearity</w:t>
      </w:r>
    </w:p>
    <w:p w14:paraId="0CFA9C74" w14:textId="77777777" w:rsidR="00C003D1" w:rsidRPr="008066D3" w:rsidRDefault="00C003D1" w:rsidP="00D46C1E">
      <w:pPr>
        <w:pStyle w:val="BodyText"/>
        <w:widowControl/>
        <w:numPr>
          <w:ilvl w:val="0"/>
          <w:numId w:val="104"/>
        </w:numPr>
        <w:autoSpaceDE/>
        <w:spacing w:after="160" w:line="276" w:lineRule="auto"/>
        <w:ind w:right="680"/>
        <w:jc w:val="both"/>
        <w:rPr>
          <w:rFonts w:asciiTheme="majorBidi" w:hAnsiTheme="majorBidi" w:cstheme="majorBidi"/>
        </w:rPr>
      </w:pPr>
      <w:r w:rsidRPr="008066D3">
        <w:rPr>
          <w:rFonts w:asciiTheme="majorBidi" w:hAnsiTheme="majorBidi" w:cstheme="majorBidi"/>
        </w:rPr>
        <w:t>Additional convolutional layers further extract complex and abstract features from the image.</w:t>
      </w:r>
    </w:p>
    <w:p w14:paraId="0550D673" w14:textId="77777777" w:rsidR="00C003D1" w:rsidRPr="008066D3" w:rsidRDefault="00C003D1" w:rsidP="00D46C1E">
      <w:pPr>
        <w:pStyle w:val="BodyText"/>
        <w:widowControl/>
        <w:numPr>
          <w:ilvl w:val="0"/>
          <w:numId w:val="50"/>
        </w:numPr>
        <w:autoSpaceDE/>
        <w:spacing w:after="160" w:line="276" w:lineRule="auto"/>
        <w:ind w:left="1080" w:right="680"/>
        <w:jc w:val="both"/>
        <w:rPr>
          <w:rFonts w:asciiTheme="majorBidi" w:hAnsiTheme="majorBidi" w:cstheme="majorBidi"/>
        </w:rPr>
      </w:pPr>
      <w:r w:rsidRPr="008066D3">
        <w:rPr>
          <w:rFonts w:asciiTheme="majorBidi" w:hAnsiTheme="majorBidi" w:cstheme="majorBidi"/>
        </w:rPr>
        <w:lastRenderedPageBreak/>
        <w:t>The ReLU activation ensures the network can learn complex relationships between pixels.introduces non-linearity  which allows the network to learn more complex features [1].</w:t>
      </w:r>
    </w:p>
    <w:p w14:paraId="1A1D8C0F" w14:textId="2D056B46" w:rsidR="00C003D1" w:rsidRPr="00AE7D4D" w:rsidRDefault="00C003D1" w:rsidP="00D46C1E">
      <w:pPr>
        <w:pStyle w:val="BodyText"/>
        <w:widowControl/>
        <w:numPr>
          <w:ilvl w:val="0"/>
          <w:numId w:val="50"/>
        </w:numPr>
        <w:autoSpaceDE/>
        <w:spacing w:after="160" w:line="276" w:lineRule="auto"/>
        <w:ind w:left="1080" w:right="680"/>
        <w:jc w:val="both"/>
        <w:rPr>
          <w:rFonts w:asciiTheme="majorBidi" w:hAnsiTheme="majorBidi" w:cstheme="majorBidi"/>
          <w:rtl/>
        </w:rPr>
      </w:pPr>
      <w:r w:rsidRPr="008066D3">
        <w:rPr>
          <w:rFonts w:asciiTheme="majorBidi" w:hAnsiTheme="majorBidi" w:cstheme="majorBidi"/>
        </w:rPr>
        <w:t>After the first convolutional layer, there can be multiple additional convolutional layers, each using different filters to extract higher-level features [2]. The image depicts one more convolutional layer followed by a ReLU activation function.</w:t>
      </w:r>
    </w:p>
    <w:p w14:paraId="6DC5A402" w14:textId="7104A643" w:rsidR="00C003D1" w:rsidRPr="008066D3" w:rsidRDefault="00C003D1" w:rsidP="008066D3">
      <w:pPr>
        <w:rPr>
          <w:rFonts w:cstheme="majorBidi"/>
          <w:b/>
          <w:bCs/>
          <w:sz w:val="28"/>
          <w:szCs w:val="28"/>
        </w:rPr>
      </w:pPr>
      <w:bookmarkStart w:id="223" w:name="_Toc168963527"/>
      <w:r w:rsidRPr="008066D3">
        <w:rPr>
          <w:rFonts w:cstheme="majorBidi"/>
          <w:b/>
          <w:bCs/>
          <w:sz w:val="28"/>
          <w:szCs w:val="28"/>
        </w:rPr>
        <w:t>4.2.4. Pooling Layers:</w:t>
      </w:r>
      <w:bookmarkEnd w:id="223"/>
    </w:p>
    <w:p w14:paraId="5BF3FA36" w14:textId="7593EB6F" w:rsidR="00C003D1" w:rsidRPr="008066D3" w:rsidRDefault="00C003D1" w:rsidP="007D36ED">
      <w:pPr>
        <w:pStyle w:val="BodyText"/>
        <w:widowControl/>
        <w:autoSpaceDE/>
        <w:spacing w:after="160" w:line="276" w:lineRule="auto"/>
        <w:ind w:left="720" w:right="680"/>
        <w:jc w:val="both"/>
        <w:rPr>
          <w:rFonts w:asciiTheme="majorBidi" w:hAnsiTheme="majorBidi" w:cstheme="majorBidi"/>
        </w:rPr>
      </w:pPr>
      <w:r w:rsidRPr="008066D3">
        <w:rPr>
          <w:rFonts w:asciiTheme="majorBidi" w:hAnsiTheme="majorBidi" w:cstheme="majorBidi"/>
        </w:rPr>
        <w:t>Pooling layers are used after convolutional layers to reduce the spatial dimensions of the feature maps, which helps minimize computatio</w:t>
      </w:r>
      <w:r w:rsidR="007D36ED">
        <w:rPr>
          <w:rFonts w:asciiTheme="majorBidi" w:hAnsiTheme="majorBidi" w:cstheme="majorBidi"/>
        </w:rPr>
        <w:t>nal cost and avoid overfitting.</w:t>
      </w:r>
    </w:p>
    <w:p w14:paraId="66284B18" w14:textId="0B0B2D5F" w:rsidR="00C003D1" w:rsidRPr="008066D3" w:rsidRDefault="00C003D1" w:rsidP="007D36ED">
      <w:pPr>
        <w:pStyle w:val="BodyText"/>
        <w:widowControl/>
        <w:autoSpaceDE/>
        <w:spacing w:after="160" w:line="276" w:lineRule="auto"/>
        <w:ind w:left="720" w:right="680"/>
        <w:jc w:val="both"/>
        <w:rPr>
          <w:rFonts w:asciiTheme="majorBidi" w:hAnsiTheme="majorBidi" w:cstheme="majorBidi"/>
        </w:rPr>
      </w:pPr>
      <w:r w:rsidRPr="008066D3">
        <w:rPr>
          <w:rFonts w:asciiTheme="majorBidi" w:hAnsiTheme="majorBidi" w:cstheme="majorBidi"/>
        </w:rPr>
        <w:t>This model uses MaxPooling2D with a pool size of (2,2), which takes the ma</w:t>
      </w:r>
      <w:r w:rsidR="007D36ED">
        <w:rPr>
          <w:rFonts w:asciiTheme="majorBidi" w:hAnsiTheme="majorBidi" w:cstheme="majorBidi"/>
        </w:rPr>
        <w:t>ximum value in each 2×2 window.</w:t>
      </w:r>
    </w:p>
    <w:p w14:paraId="50702E6A" w14:textId="741CFE26" w:rsidR="00C003D1" w:rsidRPr="008066D3" w:rsidRDefault="00C003D1" w:rsidP="007D36ED">
      <w:pPr>
        <w:pStyle w:val="BodyText"/>
        <w:widowControl/>
        <w:autoSpaceDE/>
        <w:spacing w:after="160" w:line="276" w:lineRule="auto"/>
        <w:ind w:left="720" w:right="680"/>
        <w:jc w:val="both"/>
        <w:rPr>
          <w:rFonts w:asciiTheme="majorBidi" w:hAnsiTheme="majorBidi" w:cstheme="majorBidi"/>
        </w:rPr>
      </w:pPr>
      <w:r w:rsidRPr="008066D3">
        <w:rPr>
          <w:rFonts w:asciiTheme="majorBidi" w:hAnsiTheme="majorBidi" w:cstheme="majorBidi"/>
        </w:rPr>
        <w:t>Pooling retains the most important features while reducing the data size and complexity</w:t>
      </w:r>
    </w:p>
    <w:p w14:paraId="06511CED" w14:textId="499CF49F" w:rsidR="00C003D1" w:rsidRPr="008066D3" w:rsidRDefault="00C003D1" w:rsidP="008066D3">
      <w:pPr>
        <w:rPr>
          <w:rFonts w:cstheme="majorBidi"/>
          <w:b/>
          <w:bCs/>
          <w:sz w:val="28"/>
          <w:szCs w:val="28"/>
        </w:rPr>
      </w:pPr>
      <w:bookmarkStart w:id="224" w:name="_Toc168963528"/>
      <w:r w:rsidRPr="008066D3">
        <w:rPr>
          <w:rFonts w:cstheme="majorBidi"/>
          <w:b/>
          <w:bCs/>
          <w:sz w:val="28"/>
          <w:szCs w:val="28"/>
        </w:rPr>
        <w:t>4.2.5. Fully Connected Layers:</w:t>
      </w:r>
      <w:bookmarkEnd w:id="224"/>
    </w:p>
    <w:p w14:paraId="70CF7601" w14:textId="77777777" w:rsidR="00C003D1" w:rsidRPr="008066D3" w:rsidRDefault="00C003D1" w:rsidP="00B74192">
      <w:pPr>
        <w:pStyle w:val="BodyText"/>
        <w:widowControl/>
        <w:autoSpaceDE/>
        <w:spacing w:after="160" w:line="276" w:lineRule="auto"/>
        <w:ind w:right="680"/>
        <w:jc w:val="both"/>
        <w:rPr>
          <w:rFonts w:asciiTheme="majorBidi" w:hAnsiTheme="majorBidi" w:cstheme="majorBidi"/>
        </w:rPr>
      </w:pPr>
      <w:r w:rsidRPr="008066D3">
        <w:rPr>
          <w:rFonts w:asciiTheme="majorBidi" w:hAnsiTheme="majorBidi" w:cstheme="majorBidi"/>
        </w:rPr>
        <w:t>After convolution and pooling, the data is flattened into a 1D vector and passed through Dense layers:</w:t>
      </w:r>
    </w:p>
    <w:p w14:paraId="61EEF042" w14:textId="77777777" w:rsidR="00C003D1" w:rsidRPr="008066D3" w:rsidRDefault="00C003D1" w:rsidP="00B74192">
      <w:pPr>
        <w:pStyle w:val="BodyText"/>
        <w:widowControl/>
        <w:autoSpaceDE/>
        <w:spacing w:after="160" w:line="276" w:lineRule="auto"/>
        <w:ind w:right="680"/>
        <w:jc w:val="both"/>
        <w:rPr>
          <w:rFonts w:asciiTheme="majorBidi" w:hAnsiTheme="majorBidi" w:cstheme="majorBidi"/>
        </w:rPr>
      </w:pPr>
      <w:r w:rsidRPr="008066D3">
        <w:rPr>
          <w:rFonts w:asciiTheme="majorBidi" w:hAnsiTheme="majorBidi" w:cstheme="majorBidi"/>
        </w:rPr>
        <w:t>The Flatten layer reshapes the feature maps.</w:t>
      </w:r>
    </w:p>
    <w:p w14:paraId="26840366" w14:textId="77777777" w:rsidR="00C003D1" w:rsidRPr="008066D3" w:rsidRDefault="00C003D1" w:rsidP="00B74192">
      <w:pPr>
        <w:pStyle w:val="BodyText"/>
        <w:widowControl/>
        <w:autoSpaceDE/>
        <w:spacing w:after="160" w:line="276" w:lineRule="auto"/>
        <w:ind w:right="680"/>
        <w:jc w:val="both"/>
        <w:rPr>
          <w:rFonts w:asciiTheme="majorBidi" w:hAnsiTheme="majorBidi" w:cstheme="majorBidi"/>
        </w:rPr>
      </w:pPr>
      <w:r w:rsidRPr="008066D3">
        <w:rPr>
          <w:rFonts w:asciiTheme="majorBidi" w:hAnsiTheme="majorBidi" w:cstheme="majorBidi"/>
        </w:rPr>
        <w:t>A Dense layer with 512 neurons and ReLU activation learns complex patterns.</w:t>
      </w:r>
    </w:p>
    <w:p w14:paraId="0D23B37C" w14:textId="589F1E0E" w:rsidR="00C003D1" w:rsidRPr="008066D3" w:rsidRDefault="00C003D1" w:rsidP="00B74192">
      <w:pPr>
        <w:pStyle w:val="BodyText"/>
        <w:widowControl/>
        <w:autoSpaceDE/>
        <w:spacing w:after="160" w:line="276" w:lineRule="auto"/>
        <w:ind w:right="680"/>
        <w:jc w:val="both"/>
        <w:rPr>
          <w:rFonts w:asciiTheme="majorBidi" w:hAnsiTheme="majorBidi" w:cstheme="majorBidi"/>
        </w:rPr>
      </w:pPr>
      <w:r w:rsidRPr="008066D3">
        <w:rPr>
          <w:rFonts w:asciiTheme="majorBidi" w:hAnsiTheme="majorBidi" w:cstheme="majorBidi"/>
        </w:rPr>
        <w:t>Followed by another Dense layer with 256 neurons and a Dropout layer to prevent overfitting.</w:t>
      </w:r>
    </w:p>
    <w:p w14:paraId="2DA96315" w14:textId="77777777" w:rsidR="00C003D1" w:rsidRPr="008066D3" w:rsidRDefault="00C003D1" w:rsidP="00B74192">
      <w:pPr>
        <w:pStyle w:val="BodyText"/>
        <w:widowControl/>
        <w:autoSpaceDE/>
        <w:spacing w:after="160" w:line="276" w:lineRule="auto"/>
        <w:ind w:right="680"/>
        <w:jc w:val="both"/>
        <w:rPr>
          <w:rFonts w:asciiTheme="majorBidi" w:hAnsiTheme="majorBidi" w:cstheme="majorBidi"/>
        </w:rPr>
      </w:pPr>
      <w:r w:rsidRPr="008066D3">
        <w:rPr>
          <w:rFonts w:asciiTheme="majorBidi" w:hAnsiTheme="majorBidi" w:cstheme="majorBidi"/>
        </w:rPr>
        <w:t>The final Dense layer with 2 neurons uses a softmax activation to output probabilities for the two classes: homemade and machine-made.</w:t>
      </w:r>
    </w:p>
    <w:p w14:paraId="564AD799" w14:textId="3DA7849E" w:rsidR="00C003D1" w:rsidRDefault="00C003D1" w:rsidP="00C003D1">
      <w:pPr>
        <w:pStyle w:val="BodyText"/>
        <w:widowControl/>
        <w:autoSpaceDE/>
        <w:spacing w:after="160" w:line="276" w:lineRule="auto"/>
        <w:ind w:right="680"/>
        <w:jc w:val="both"/>
        <w:rPr>
          <w:rFonts w:asciiTheme="majorBidi" w:hAnsiTheme="majorBidi" w:cstheme="majorBidi"/>
          <w:rtl/>
        </w:rPr>
      </w:pPr>
    </w:p>
    <w:p w14:paraId="5E977AA3" w14:textId="230E23DE" w:rsidR="00B74192" w:rsidRDefault="00B74192" w:rsidP="00C003D1">
      <w:pPr>
        <w:pStyle w:val="BodyText"/>
        <w:widowControl/>
        <w:autoSpaceDE/>
        <w:spacing w:after="160" w:line="276" w:lineRule="auto"/>
        <w:ind w:right="680"/>
        <w:jc w:val="both"/>
        <w:rPr>
          <w:rFonts w:asciiTheme="majorBidi" w:hAnsiTheme="majorBidi" w:cstheme="majorBidi"/>
          <w:rtl/>
        </w:rPr>
      </w:pPr>
    </w:p>
    <w:p w14:paraId="7082BD95" w14:textId="77777777" w:rsidR="00B74192" w:rsidRPr="008066D3" w:rsidRDefault="00B74192" w:rsidP="00C003D1">
      <w:pPr>
        <w:pStyle w:val="BodyText"/>
        <w:widowControl/>
        <w:autoSpaceDE/>
        <w:spacing w:after="160" w:line="276" w:lineRule="auto"/>
        <w:ind w:right="680"/>
        <w:jc w:val="both"/>
        <w:rPr>
          <w:rFonts w:asciiTheme="majorBidi" w:hAnsiTheme="majorBidi" w:cstheme="majorBidi"/>
        </w:rPr>
      </w:pPr>
    </w:p>
    <w:p w14:paraId="103DE08D" w14:textId="77777777" w:rsidR="00C003D1" w:rsidRPr="008066D3" w:rsidRDefault="00C003D1" w:rsidP="008066D3">
      <w:pPr>
        <w:rPr>
          <w:b/>
          <w:bCs/>
          <w:sz w:val="28"/>
          <w:szCs w:val="28"/>
        </w:rPr>
      </w:pPr>
      <w:bookmarkStart w:id="225" w:name="_Toc168963529"/>
      <w:r w:rsidRPr="008066D3">
        <w:rPr>
          <w:b/>
          <w:bCs/>
          <w:sz w:val="28"/>
          <w:szCs w:val="28"/>
        </w:rPr>
        <w:lastRenderedPageBreak/>
        <w:t>4.2.6. layers that we use in CNN model:</w:t>
      </w:r>
      <w:bookmarkEnd w:id="225"/>
    </w:p>
    <w:p w14:paraId="0C48B868" w14:textId="4A7509ED"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Conv2D: Applies convolutional filters to capture spatial features. Used with filter sizes of 32, 64, 128, 256, and 512 and ReLU activation.</w:t>
      </w:r>
    </w:p>
    <w:p w14:paraId="46BE94A5" w14:textId="6691DAFC"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BatchNormalization: Normalizes outputs to stabilize and speed up training.</w:t>
      </w:r>
    </w:p>
    <w:p w14:paraId="36EB20EF" w14:textId="6D5149EF"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MaxPooling2D: Reduces the spatial size of the feature maps.</w:t>
      </w:r>
    </w:p>
    <w:p w14:paraId="467AD967" w14:textId="022F54E2"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Flatten: Converts 2D matrices into a 1D vector before passing to Dense layers.</w:t>
      </w:r>
    </w:p>
    <w:p w14:paraId="1413BBB9" w14:textId="45D630D7"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Dense: Fully connected layers used for learning decision boundaries.</w:t>
      </w:r>
    </w:p>
    <w:p w14:paraId="560E7058" w14:textId="38D4C308" w:rsidR="00C003D1" w:rsidRPr="008066D3" w:rsidRDefault="00C003D1" w:rsidP="0003769C">
      <w:pPr>
        <w:pStyle w:val="NormalWeb"/>
        <w:ind w:left="720"/>
        <w:jc w:val="both"/>
        <w:rPr>
          <w:rFonts w:asciiTheme="majorBidi" w:hAnsiTheme="majorBidi" w:cstheme="majorBidi"/>
          <w:sz w:val="28"/>
          <w:szCs w:val="28"/>
        </w:rPr>
      </w:pPr>
      <w:r w:rsidRPr="008066D3">
        <w:rPr>
          <w:rFonts w:asciiTheme="majorBidi" w:hAnsiTheme="majorBidi" w:cstheme="majorBidi"/>
          <w:sz w:val="28"/>
          <w:szCs w:val="28"/>
        </w:rPr>
        <w:t>Dropout: Prevents overfitting by randomly deactivating neurons during training.</w:t>
      </w:r>
    </w:p>
    <w:p w14:paraId="1C07D6C1" w14:textId="38A06267" w:rsidR="00C003D1" w:rsidRDefault="00C003D1" w:rsidP="0003769C">
      <w:pPr>
        <w:pStyle w:val="NormalWeb"/>
        <w:ind w:left="720"/>
        <w:jc w:val="both"/>
        <w:rPr>
          <w:rFonts w:asciiTheme="majorBidi" w:hAnsiTheme="majorBidi" w:cstheme="majorBidi"/>
          <w:sz w:val="28"/>
          <w:szCs w:val="28"/>
          <w:rtl/>
        </w:rPr>
      </w:pPr>
      <w:r w:rsidRPr="008066D3">
        <w:rPr>
          <w:rFonts w:asciiTheme="majorBidi" w:hAnsiTheme="majorBidi" w:cstheme="majorBidi"/>
          <w:sz w:val="28"/>
          <w:szCs w:val="28"/>
        </w:rPr>
        <w:t>Softmax Layer: Outputs a probability distribution over the two output classes.</w:t>
      </w:r>
    </w:p>
    <w:p w14:paraId="7BEBE25B" w14:textId="77777777" w:rsidR="00B74192" w:rsidRPr="00AE7D4D" w:rsidRDefault="00B74192" w:rsidP="00B74192">
      <w:pPr>
        <w:pStyle w:val="NormalWeb"/>
        <w:ind w:left="720"/>
        <w:jc w:val="both"/>
        <w:rPr>
          <w:rFonts w:asciiTheme="majorBidi" w:hAnsiTheme="majorBidi" w:cstheme="majorBidi"/>
          <w:sz w:val="28"/>
          <w:szCs w:val="28"/>
        </w:rPr>
      </w:pPr>
    </w:p>
    <w:p w14:paraId="73C66B26" w14:textId="77777777" w:rsidR="00C003D1" w:rsidRPr="00AE7D4D" w:rsidRDefault="00C003D1" w:rsidP="008066D3">
      <w:pPr>
        <w:rPr>
          <w:rFonts w:cstheme="majorBidi"/>
          <w:b/>
          <w:bCs/>
          <w:sz w:val="28"/>
          <w:szCs w:val="28"/>
        </w:rPr>
      </w:pPr>
      <w:bookmarkStart w:id="226" w:name="_Toc168963530"/>
      <w:r w:rsidRPr="00AE7D4D">
        <w:rPr>
          <w:rFonts w:cstheme="majorBidi"/>
          <w:b/>
          <w:bCs/>
          <w:sz w:val="28"/>
          <w:szCs w:val="28"/>
        </w:rPr>
        <w:t xml:space="preserve">4.3. Visual Geometry Group </w:t>
      </w:r>
      <w:r w:rsidRPr="00AE7D4D">
        <w:rPr>
          <w:rFonts w:cstheme="majorBidi"/>
          <w:b/>
          <w:bCs/>
          <w:sz w:val="28"/>
          <w:szCs w:val="28"/>
          <w:rtl/>
        </w:rPr>
        <w:t>)</w:t>
      </w:r>
      <w:r w:rsidRPr="00AE7D4D">
        <w:rPr>
          <w:rFonts w:cstheme="majorBidi"/>
          <w:b/>
          <w:bCs/>
          <w:sz w:val="28"/>
          <w:szCs w:val="28"/>
        </w:rPr>
        <w:t>VGG16</w:t>
      </w:r>
      <w:r w:rsidRPr="00AE7D4D">
        <w:rPr>
          <w:rFonts w:cstheme="majorBidi"/>
          <w:b/>
          <w:bCs/>
          <w:sz w:val="28"/>
          <w:szCs w:val="28"/>
          <w:rtl/>
        </w:rPr>
        <w:t>(</w:t>
      </w:r>
      <w:r w:rsidRPr="00AE7D4D">
        <w:rPr>
          <w:rFonts w:cstheme="majorBidi"/>
          <w:b/>
          <w:bCs/>
          <w:sz w:val="28"/>
          <w:szCs w:val="28"/>
        </w:rPr>
        <w:t xml:space="preserve"> model</w:t>
      </w:r>
      <w:bookmarkEnd w:id="226"/>
      <w:r w:rsidRPr="00AE7D4D">
        <w:rPr>
          <w:rFonts w:cstheme="majorBidi"/>
          <w:b/>
          <w:bCs/>
          <w:sz w:val="28"/>
          <w:szCs w:val="28"/>
        </w:rPr>
        <w:t xml:space="preserve">  </w:t>
      </w:r>
    </w:p>
    <w:p w14:paraId="1E09841F" w14:textId="77777777" w:rsidR="00C003D1" w:rsidRPr="00AE7D4D" w:rsidRDefault="00C003D1" w:rsidP="008066D3">
      <w:pPr>
        <w:rPr>
          <w:rFonts w:cstheme="majorBidi"/>
          <w:b/>
          <w:bCs/>
          <w:sz w:val="28"/>
          <w:szCs w:val="28"/>
        </w:rPr>
      </w:pPr>
      <w:bookmarkStart w:id="227" w:name="_Toc168963531"/>
      <w:r w:rsidRPr="00AE7D4D">
        <w:rPr>
          <w:rFonts w:cstheme="majorBidi"/>
          <w:b/>
          <w:bCs/>
          <w:sz w:val="28"/>
          <w:szCs w:val="28"/>
        </w:rPr>
        <w:t>4.3.1 Introduction</w:t>
      </w:r>
      <w:bookmarkEnd w:id="227"/>
    </w:p>
    <w:p w14:paraId="6E1E61B7" w14:textId="77777777"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t xml:space="preserve"> VGG16 is a convolutional neural network architecture named after the Visual Geometry Group (VGG) at the University of Oxford, where it was developed.</w:t>
      </w:r>
    </w:p>
    <w:p w14:paraId="1E979C20" w14:textId="6EC720F7"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t>It is one of the most widely used deep learning models for image classification tasks.</w:t>
      </w:r>
    </w:p>
    <w:p w14:paraId="394D27CE" w14:textId="6848A282" w:rsidR="00C003D1" w:rsidRPr="00AE7D4D" w:rsidRDefault="00C003D1" w:rsidP="0003769C">
      <w:pPr>
        <w:pStyle w:val="BodyText"/>
        <w:spacing w:before="4"/>
        <w:ind w:left="432"/>
        <w:jc w:val="both"/>
        <w:rPr>
          <w:rFonts w:asciiTheme="majorBidi" w:hAnsiTheme="majorBidi" w:cstheme="majorBidi"/>
        </w:rPr>
      </w:pPr>
    </w:p>
    <w:p w14:paraId="5FFCDBCE" w14:textId="77777777"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t>The VGG16 architecture consists of 16 layers, including 13 convolutional layers and 3 fully connected layers. The convolutional layers are comprised of 3x3 filters with a stride of 1 pixel, and they are followed by max-pooling layers with 2x2 filters and a stride of 2 pixels.</w:t>
      </w:r>
    </w:p>
    <w:p w14:paraId="0289631A" w14:textId="77777777" w:rsidR="00C003D1" w:rsidRPr="00AE7D4D" w:rsidRDefault="00C003D1" w:rsidP="0003769C">
      <w:pPr>
        <w:pStyle w:val="BodyText"/>
        <w:spacing w:before="4"/>
        <w:ind w:left="360"/>
        <w:jc w:val="both"/>
        <w:rPr>
          <w:rFonts w:asciiTheme="majorBidi" w:hAnsiTheme="majorBidi" w:cstheme="majorBidi"/>
        </w:rPr>
      </w:pPr>
    </w:p>
    <w:p w14:paraId="6BAB9A2F" w14:textId="77777777"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t>The use of small convolutional filters with a stride of 1 allows VGG16 to have a very deep network while maintaining a relatively simple and uniform architecture. This simplicity and uniformity make it easy to understand and implement, which contributed to its popularity.</w:t>
      </w:r>
    </w:p>
    <w:p w14:paraId="3146F0B1" w14:textId="77777777" w:rsidR="00C003D1" w:rsidRPr="00AE7D4D" w:rsidRDefault="00C003D1" w:rsidP="0003769C">
      <w:pPr>
        <w:pStyle w:val="BodyText"/>
        <w:spacing w:before="4"/>
        <w:jc w:val="both"/>
        <w:rPr>
          <w:rFonts w:asciiTheme="majorBidi" w:hAnsiTheme="majorBidi" w:cstheme="majorBidi"/>
        </w:rPr>
      </w:pPr>
    </w:p>
    <w:p w14:paraId="098C8B33" w14:textId="77777777"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lastRenderedPageBreak/>
        <w:t>Although VGG16 has been surpassed in terms of performance by more recent architectures like ResNet and DenseNet, it still serves as a benchmark in the field  of deep learning and is often used as a baseline for comparison when developing new models or evaluating new techniques.</w:t>
      </w:r>
    </w:p>
    <w:p w14:paraId="6C51005A" w14:textId="77777777" w:rsidR="00C003D1" w:rsidRPr="00AE7D4D" w:rsidRDefault="00C003D1" w:rsidP="0003769C">
      <w:pPr>
        <w:pStyle w:val="BodyText"/>
        <w:spacing w:before="4"/>
        <w:jc w:val="both"/>
        <w:rPr>
          <w:rFonts w:asciiTheme="majorBidi" w:hAnsiTheme="majorBidi" w:cstheme="majorBidi"/>
        </w:rPr>
      </w:pPr>
    </w:p>
    <w:p w14:paraId="522D257D" w14:textId="480629D2" w:rsidR="00C003D1" w:rsidRPr="00AE7D4D" w:rsidRDefault="00C003D1" w:rsidP="0003769C">
      <w:pPr>
        <w:pStyle w:val="BodyText"/>
        <w:spacing w:before="4"/>
        <w:ind w:left="360"/>
        <w:jc w:val="both"/>
        <w:rPr>
          <w:rFonts w:asciiTheme="majorBidi" w:hAnsiTheme="majorBidi" w:cstheme="majorBidi"/>
        </w:rPr>
      </w:pPr>
      <w:r w:rsidRPr="00AE7D4D">
        <w:rPr>
          <w:rFonts w:asciiTheme="majorBidi" w:hAnsiTheme="majorBidi" w:cstheme="majorBidi"/>
        </w:rPr>
        <w:t>One notable characteristic of VGG16 is its high number of trainable parameters, which can make training and deploying the model computationally expensive, especially when working with large datasets or limited computational resources. However, its straightforward architecture and strong performance on various image recognition tasks have made it a popular choice in both research and practical applications.</w:t>
      </w:r>
    </w:p>
    <w:p w14:paraId="0373AB37" w14:textId="77777777" w:rsidR="008066D3" w:rsidRPr="00AE7D4D" w:rsidRDefault="008066D3" w:rsidP="008066D3">
      <w:pPr>
        <w:pStyle w:val="BodyText"/>
        <w:spacing w:before="4"/>
        <w:ind w:left="1080"/>
        <w:rPr>
          <w:rFonts w:asciiTheme="majorBidi" w:hAnsiTheme="majorBidi" w:cstheme="majorBidi"/>
        </w:rPr>
      </w:pPr>
    </w:p>
    <w:p w14:paraId="1A8795E4" w14:textId="17C8814D" w:rsidR="00C003D1" w:rsidRPr="00AE7D4D" w:rsidRDefault="00C003D1" w:rsidP="008066D3">
      <w:pPr>
        <w:rPr>
          <w:rFonts w:cstheme="majorBidi"/>
          <w:b/>
          <w:bCs/>
          <w:sz w:val="28"/>
          <w:szCs w:val="28"/>
        </w:rPr>
      </w:pPr>
      <w:bookmarkStart w:id="228" w:name="_Toc168963532"/>
      <w:r w:rsidRPr="00AE7D4D">
        <w:rPr>
          <w:rFonts w:cstheme="majorBidi"/>
          <w:b/>
          <w:bCs/>
          <w:sz w:val="28"/>
          <w:szCs w:val="28"/>
        </w:rPr>
        <w:t>4.3.2. VGG16 Architecture:</w:t>
      </w:r>
      <w:bookmarkEnd w:id="228"/>
    </w:p>
    <w:p w14:paraId="5E8E043F" w14:textId="77777777" w:rsidR="00C003D1" w:rsidRDefault="00C003D1" w:rsidP="00C003D1">
      <w:pPr>
        <w:pStyle w:val="BodyText"/>
        <w:spacing w:before="4"/>
        <w:ind w:left="1080"/>
      </w:pPr>
      <w:r>
        <w:rPr>
          <w:noProof/>
        </w:rPr>
        <mc:AlternateContent>
          <mc:Choice Requires="wps">
            <w:drawing>
              <wp:anchor distT="0" distB="0" distL="114300" distR="114300" simplePos="0" relativeHeight="253069824" behindDoc="0" locked="0" layoutInCell="1" allowOverlap="1" wp14:anchorId="7526A4D7" wp14:editId="65384BBF">
                <wp:simplePos x="0" y="0"/>
                <wp:positionH relativeFrom="column">
                  <wp:posOffset>514350</wp:posOffset>
                </wp:positionH>
                <wp:positionV relativeFrom="paragraph">
                  <wp:posOffset>138430</wp:posOffset>
                </wp:positionV>
                <wp:extent cx="5590540" cy="2286000"/>
                <wp:effectExtent l="0" t="0" r="10160" b="19050"/>
                <wp:wrapNone/>
                <wp:docPr id="2056702325" name="Text Box 14"/>
                <wp:cNvGraphicFramePr/>
                <a:graphic xmlns:a="http://schemas.openxmlformats.org/drawingml/2006/main">
                  <a:graphicData uri="http://schemas.microsoft.com/office/word/2010/wordprocessingShape">
                    <wps:wsp>
                      <wps:cNvSpPr txBox="1"/>
                      <wps:spPr>
                        <a:xfrm>
                          <a:off x="0" y="0"/>
                          <a:ext cx="5590540" cy="2286000"/>
                        </a:xfrm>
                        <a:prstGeom prst="rect">
                          <a:avLst/>
                        </a:prstGeom>
                        <a:solidFill>
                          <a:schemeClr val="lt1"/>
                        </a:solidFill>
                        <a:ln w="6350">
                          <a:solidFill>
                            <a:prstClr val="black"/>
                          </a:solidFill>
                        </a:ln>
                      </wps:spPr>
                      <wps:txbx>
                        <w:txbxContent>
                          <w:p w14:paraId="22979864" w14:textId="77777777" w:rsidR="005320BB" w:rsidRDefault="005320BB" w:rsidP="00C003D1">
                            <w:r>
                              <w:rPr>
                                <w:noProof/>
                              </w:rPr>
                              <w:drawing>
                                <wp:inline distT="0" distB="0" distL="0" distR="0" wp14:anchorId="0D52D16C" wp14:editId="26AABB93">
                                  <wp:extent cx="4989018" cy="1877371"/>
                                  <wp:effectExtent l="0" t="0" r="2540" b="8890"/>
                                  <wp:docPr id="1063910731"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0731" name="Picture 13" descr="A diagram of a graph&#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68624" cy="19073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526A4D7" id="Text Box 14" o:spid="_x0000_s1048" type="#_x0000_t202" style="position:absolute;left:0;text-align:left;margin-left:40.5pt;margin-top:10.9pt;width:440.2pt;height:180pt;z-index:25306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" fillcolor="white [3201]" strokeweight=".5pt">
                <v:textbox>
                  <w:txbxContent>
                    <w:p w14:paraId="22979864" w14:textId="77777777" w:rsidR="005320BB" w:rsidRDefault="005320BB" w:rsidP="00C003D1">
                      <w:r>
                        <w:rPr>
                          <w:noProof/>
                        </w:rPr>
                        <w:drawing>
                          <wp:inline distT="0" distB="0" distL="0" distR="0" wp14:anchorId="0D52D16C" wp14:editId="26AABB93">
                            <wp:extent cx="4989018" cy="1877371"/>
                            <wp:effectExtent l="0" t="0" r="2540" b="8890"/>
                            <wp:docPr id="1063910731" name="Picture 13"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10731" name="Picture 13" descr="A diagram of a graph&#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068624" cy="1907327"/>
                                    </a:xfrm>
                                    <a:prstGeom prst="rect">
                                      <a:avLst/>
                                    </a:prstGeom>
                                  </pic:spPr>
                                </pic:pic>
                              </a:graphicData>
                            </a:graphic>
                          </wp:inline>
                        </w:drawing>
                      </w:r>
                    </w:p>
                  </w:txbxContent>
                </v:textbox>
              </v:shape>
            </w:pict>
          </mc:Fallback>
        </mc:AlternateContent>
      </w:r>
    </w:p>
    <w:p w14:paraId="0945DC7A" w14:textId="77777777" w:rsidR="00C003D1" w:rsidRDefault="00C003D1" w:rsidP="00C003D1">
      <w:pPr>
        <w:pStyle w:val="BodyText"/>
      </w:pPr>
    </w:p>
    <w:p w14:paraId="5827E3E6" w14:textId="77777777" w:rsidR="00C003D1" w:rsidRDefault="00C003D1" w:rsidP="00C003D1">
      <w:pPr>
        <w:pStyle w:val="BodyText"/>
      </w:pPr>
    </w:p>
    <w:p w14:paraId="0D5ED582" w14:textId="77777777" w:rsidR="00C003D1" w:rsidRDefault="00C003D1" w:rsidP="00C003D1">
      <w:pPr>
        <w:pStyle w:val="BodyText"/>
      </w:pPr>
    </w:p>
    <w:p w14:paraId="0A31A5BC" w14:textId="77777777" w:rsidR="00C003D1" w:rsidRDefault="00C003D1" w:rsidP="00C003D1">
      <w:pPr>
        <w:pStyle w:val="BodyText"/>
      </w:pPr>
    </w:p>
    <w:p w14:paraId="2DAFD80B" w14:textId="77777777" w:rsidR="00C003D1" w:rsidRDefault="00C003D1" w:rsidP="00C003D1">
      <w:pPr>
        <w:pStyle w:val="BodyText"/>
      </w:pPr>
    </w:p>
    <w:p w14:paraId="4DFFE10E" w14:textId="77777777" w:rsidR="00C003D1" w:rsidRDefault="00C003D1" w:rsidP="00C003D1">
      <w:pPr>
        <w:pStyle w:val="BodyText"/>
      </w:pPr>
    </w:p>
    <w:p w14:paraId="6C69C5BA" w14:textId="77777777" w:rsidR="00C003D1" w:rsidRDefault="00C003D1" w:rsidP="00C003D1">
      <w:pPr>
        <w:pStyle w:val="BodyText"/>
        <w:rPr>
          <w:b/>
          <w:bCs/>
        </w:rPr>
      </w:pPr>
    </w:p>
    <w:p w14:paraId="1AD4AAB6" w14:textId="77777777" w:rsidR="00AE7D4D" w:rsidRDefault="00AE7D4D" w:rsidP="00C003D1">
      <w:pPr>
        <w:pStyle w:val="BodyText"/>
        <w:rPr>
          <w:b/>
          <w:bCs/>
        </w:rPr>
      </w:pPr>
    </w:p>
    <w:p w14:paraId="53D7BCD3" w14:textId="77777777" w:rsidR="00AE7D4D" w:rsidRDefault="00AE7D4D" w:rsidP="00C003D1">
      <w:pPr>
        <w:pStyle w:val="BodyText"/>
        <w:rPr>
          <w:b/>
          <w:bCs/>
        </w:rPr>
      </w:pPr>
    </w:p>
    <w:p w14:paraId="7387D8F5" w14:textId="77777777" w:rsidR="00AE7D4D" w:rsidRDefault="00AE7D4D" w:rsidP="00C003D1">
      <w:pPr>
        <w:pStyle w:val="BodyText"/>
        <w:rPr>
          <w:b/>
          <w:bCs/>
        </w:rPr>
      </w:pPr>
    </w:p>
    <w:p w14:paraId="30D36323" w14:textId="0459724D" w:rsidR="00C003D1" w:rsidRDefault="00C003D1" w:rsidP="00C003D1">
      <w:pPr>
        <w:pStyle w:val="BodyText"/>
        <w:ind w:left="284"/>
        <w:rPr>
          <w:b/>
          <w:bCs/>
        </w:rPr>
      </w:pPr>
    </w:p>
    <w:p w14:paraId="388F0537" w14:textId="77777777" w:rsidR="00C003D1" w:rsidRPr="00AE7D4D" w:rsidRDefault="00C003D1" w:rsidP="00E546F6">
      <w:pPr>
        <w:rPr>
          <w:rFonts w:cstheme="majorBidi"/>
        </w:rPr>
      </w:pPr>
      <w:r w:rsidRPr="00AE7D4D">
        <w:rPr>
          <w:rStyle w:val="Strong"/>
          <w:rFonts w:cstheme="majorBidi"/>
          <w:color w:val="000000" w:themeColor="text1"/>
          <w:sz w:val="28"/>
          <w:szCs w:val="28"/>
        </w:rPr>
        <w:t>Input:</w:t>
      </w:r>
    </w:p>
    <w:p w14:paraId="4BA08474" w14:textId="038D641F" w:rsidR="00C003D1" w:rsidRPr="00AE7D4D" w:rsidRDefault="00C003D1" w:rsidP="006516F9">
      <w:pPr>
        <w:pStyle w:val="NormalWeb"/>
        <w:rPr>
          <w:rFonts w:asciiTheme="majorBidi" w:hAnsiTheme="majorBidi" w:cstheme="majorBidi"/>
          <w:sz w:val="28"/>
          <w:szCs w:val="28"/>
        </w:rPr>
      </w:pPr>
      <w:r w:rsidRPr="00AE7D4D">
        <w:rPr>
          <w:rFonts w:asciiTheme="majorBidi" w:hAnsiTheme="majorBidi" w:cstheme="majorBidi"/>
          <w:sz w:val="28"/>
          <w:szCs w:val="28"/>
        </w:rPr>
        <w:t xml:space="preserve">The model takes input images with dimensions </w:t>
      </w:r>
      <w:r w:rsidRPr="00AE7D4D">
        <w:rPr>
          <w:rStyle w:val="Strong"/>
          <w:rFonts w:asciiTheme="majorBidi" w:eastAsiaTheme="majorEastAsia" w:hAnsiTheme="majorBidi" w:cstheme="majorBidi"/>
          <w:sz w:val="28"/>
          <w:szCs w:val="28"/>
        </w:rPr>
        <w:t>224x224x3</w:t>
      </w:r>
      <w:r w:rsidRPr="00AE7D4D">
        <w:rPr>
          <w:rFonts w:asciiTheme="majorBidi" w:hAnsiTheme="majorBidi" w:cstheme="majorBidi"/>
          <w:sz w:val="28"/>
          <w:szCs w:val="28"/>
        </w:rPr>
        <w:t xml:space="preserve"> (height × width × RGB channels). This is standard for VGG16.</w:t>
      </w:r>
    </w:p>
    <w:p w14:paraId="2953069D" w14:textId="77777777" w:rsidR="00A26EC8" w:rsidRDefault="00C003D1" w:rsidP="00A26EC8">
      <w:pPr>
        <w:rPr>
          <w:rStyle w:val="Strong"/>
          <w:rFonts w:cstheme="majorBidi"/>
          <w:sz w:val="28"/>
          <w:szCs w:val="28"/>
          <w:rtl/>
        </w:rPr>
      </w:pPr>
      <w:r w:rsidRPr="00AE7D4D">
        <w:rPr>
          <w:rStyle w:val="Strong"/>
          <w:rFonts w:cstheme="majorBidi"/>
          <w:sz w:val="28"/>
          <w:szCs w:val="28"/>
        </w:rPr>
        <w:t>Convolutional Layers:</w:t>
      </w:r>
    </w:p>
    <w:p w14:paraId="526E0AB5" w14:textId="2AEB8B7D" w:rsidR="00C003D1" w:rsidRPr="00A26EC8" w:rsidRDefault="00C003D1" w:rsidP="00A26EC8">
      <w:pPr>
        <w:rPr>
          <w:rFonts w:cstheme="majorBidi"/>
        </w:rPr>
      </w:pPr>
      <w:r w:rsidRPr="00AE7D4D">
        <w:rPr>
          <w:rFonts w:cstheme="majorBidi"/>
          <w:sz w:val="28"/>
          <w:szCs w:val="28"/>
        </w:rPr>
        <w:t xml:space="preserve">The VGG16 model contains </w:t>
      </w:r>
      <w:r w:rsidRPr="00AE7D4D">
        <w:rPr>
          <w:rStyle w:val="Strong"/>
          <w:rFonts w:eastAsiaTheme="majorEastAsia" w:cstheme="majorBidi"/>
          <w:sz w:val="28"/>
          <w:szCs w:val="28"/>
        </w:rPr>
        <w:t>13 convolutional layers</w:t>
      </w:r>
      <w:r w:rsidRPr="00AE7D4D">
        <w:rPr>
          <w:rFonts w:cstheme="majorBidi"/>
          <w:sz w:val="28"/>
          <w:szCs w:val="28"/>
        </w:rPr>
        <w:t xml:space="preserve"> using </w:t>
      </w:r>
      <w:r w:rsidRPr="00AE7D4D">
        <w:rPr>
          <w:rStyle w:val="Strong"/>
          <w:rFonts w:eastAsiaTheme="majorEastAsia" w:cstheme="majorBidi"/>
          <w:sz w:val="28"/>
          <w:szCs w:val="28"/>
        </w:rPr>
        <w:t>3×3 filters</w:t>
      </w:r>
      <w:r w:rsidRPr="00AE7D4D">
        <w:rPr>
          <w:rFonts w:cstheme="majorBidi"/>
          <w:sz w:val="28"/>
          <w:szCs w:val="28"/>
        </w:rPr>
        <w:t xml:space="preserve"> with stride 1 and 'same' padding. These small filters are effective in capturing spatial relationships like edges and corners. The depth of the filters increases as follows:</w:t>
      </w:r>
    </w:p>
    <w:p w14:paraId="629D9260" w14:textId="77777777" w:rsidR="00C003D1" w:rsidRPr="00C252EF" w:rsidRDefault="00C003D1" w:rsidP="00C003D1">
      <w:pPr>
        <w:pStyle w:val="NormalWeb"/>
        <w:ind w:left="720"/>
        <w:rPr>
          <w:rFonts w:asciiTheme="majorBidi" w:hAnsiTheme="majorBidi" w:cstheme="majorBidi"/>
          <w:sz w:val="28"/>
          <w:szCs w:val="28"/>
        </w:rPr>
      </w:pPr>
      <w:r w:rsidRPr="00C252EF">
        <w:rPr>
          <w:rStyle w:val="Strong"/>
          <w:rFonts w:asciiTheme="majorBidi" w:eastAsiaTheme="majorEastAsia" w:hAnsiTheme="majorBidi" w:cstheme="majorBidi"/>
          <w:sz w:val="28"/>
          <w:szCs w:val="28"/>
        </w:rPr>
        <w:lastRenderedPageBreak/>
        <w:t>2 Conv layers with 64 filters</w:t>
      </w:r>
    </w:p>
    <w:p w14:paraId="520557CC" w14:textId="77777777" w:rsidR="00C003D1" w:rsidRPr="00C252EF" w:rsidRDefault="00C003D1" w:rsidP="00C003D1">
      <w:pPr>
        <w:pStyle w:val="NormalWeb"/>
        <w:ind w:left="720"/>
        <w:rPr>
          <w:rFonts w:asciiTheme="majorBidi" w:hAnsiTheme="majorBidi" w:cstheme="majorBidi"/>
          <w:sz w:val="28"/>
          <w:szCs w:val="28"/>
        </w:rPr>
      </w:pPr>
      <w:r w:rsidRPr="00C252EF">
        <w:rPr>
          <w:rStyle w:val="Strong"/>
          <w:rFonts w:asciiTheme="majorBidi" w:eastAsiaTheme="majorEastAsia" w:hAnsiTheme="majorBidi" w:cstheme="majorBidi"/>
          <w:sz w:val="28"/>
          <w:szCs w:val="28"/>
        </w:rPr>
        <w:t>2 Conv layers with 128 filters</w:t>
      </w:r>
    </w:p>
    <w:p w14:paraId="32060EAB" w14:textId="77777777" w:rsidR="00C003D1" w:rsidRPr="00C252EF" w:rsidRDefault="00C003D1" w:rsidP="00C003D1">
      <w:pPr>
        <w:pStyle w:val="NormalWeb"/>
        <w:ind w:left="720"/>
        <w:rPr>
          <w:rFonts w:asciiTheme="majorBidi" w:hAnsiTheme="majorBidi" w:cstheme="majorBidi"/>
          <w:sz w:val="28"/>
          <w:szCs w:val="28"/>
        </w:rPr>
      </w:pPr>
      <w:r w:rsidRPr="00C252EF">
        <w:rPr>
          <w:rStyle w:val="Strong"/>
          <w:rFonts w:asciiTheme="majorBidi" w:eastAsiaTheme="majorEastAsia" w:hAnsiTheme="majorBidi" w:cstheme="majorBidi"/>
          <w:sz w:val="28"/>
          <w:szCs w:val="28"/>
        </w:rPr>
        <w:t>3 Conv layers with 256 filters</w:t>
      </w:r>
    </w:p>
    <w:p w14:paraId="2D6D7CA1" w14:textId="77777777" w:rsidR="00C003D1" w:rsidRPr="00C252EF" w:rsidRDefault="00C003D1" w:rsidP="00C003D1">
      <w:pPr>
        <w:pStyle w:val="NormalWeb"/>
        <w:ind w:left="720"/>
        <w:rPr>
          <w:rFonts w:asciiTheme="majorBidi" w:hAnsiTheme="majorBidi" w:cstheme="majorBidi"/>
          <w:sz w:val="28"/>
          <w:szCs w:val="28"/>
        </w:rPr>
      </w:pPr>
      <w:r w:rsidRPr="00C252EF">
        <w:rPr>
          <w:rStyle w:val="Strong"/>
          <w:rFonts w:asciiTheme="majorBidi" w:eastAsiaTheme="majorEastAsia" w:hAnsiTheme="majorBidi" w:cstheme="majorBidi"/>
          <w:sz w:val="28"/>
          <w:szCs w:val="28"/>
        </w:rPr>
        <w:t>3 Conv layers with 512 filters</w:t>
      </w:r>
    </w:p>
    <w:p w14:paraId="5C530367" w14:textId="77777777" w:rsidR="00C003D1" w:rsidRPr="00C252EF" w:rsidRDefault="00C003D1" w:rsidP="00C003D1">
      <w:pPr>
        <w:pStyle w:val="NormalWeb"/>
        <w:ind w:left="720"/>
        <w:rPr>
          <w:rFonts w:asciiTheme="majorBidi" w:hAnsiTheme="majorBidi" w:cstheme="majorBidi"/>
          <w:sz w:val="28"/>
          <w:szCs w:val="28"/>
        </w:rPr>
      </w:pPr>
      <w:r w:rsidRPr="00C252EF">
        <w:rPr>
          <w:rStyle w:val="Strong"/>
          <w:rFonts w:asciiTheme="majorBidi" w:eastAsiaTheme="majorEastAsia" w:hAnsiTheme="majorBidi" w:cstheme="majorBidi"/>
          <w:sz w:val="28"/>
          <w:szCs w:val="28"/>
        </w:rPr>
        <w:t>3 Conv layers with another set of 512 filters</w:t>
      </w:r>
    </w:p>
    <w:p w14:paraId="5BBE2BE5" w14:textId="686201E6" w:rsidR="00AA15C7" w:rsidRDefault="00C003D1" w:rsidP="0003769C">
      <w:pPr>
        <w:pStyle w:val="NormalWeb"/>
        <w:jc w:val="both"/>
        <w:rPr>
          <w:rFonts w:asciiTheme="majorBidi" w:hAnsiTheme="majorBidi" w:cstheme="majorBidi"/>
          <w:sz w:val="28"/>
          <w:szCs w:val="28"/>
          <w:rtl/>
        </w:rPr>
      </w:pPr>
      <w:r w:rsidRPr="00C252EF">
        <w:rPr>
          <w:rFonts w:asciiTheme="majorBidi" w:hAnsiTheme="majorBidi" w:cstheme="majorBidi"/>
          <w:sz w:val="28"/>
          <w:szCs w:val="28"/>
        </w:rPr>
        <w:t xml:space="preserve">Each convolution layer is followed by a </w:t>
      </w:r>
      <w:r w:rsidRPr="00C252EF">
        <w:rPr>
          <w:rStyle w:val="Strong"/>
          <w:rFonts w:asciiTheme="majorBidi" w:eastAsiaTheme="majorEastAsia" w:hAnsiTheme="majorBidi" w:cstheme="majorBidi"/>
          <w:sz w:val="28"/>
          <w:szCs w:val="28"/>
        </w:rPr>
        <w:t>ReLU activation</w:t>
      </w:r>
      <w:r w:rsidRPr="00C252EF">
        <w:rPr>
          <w:rFonts w:asciiTheme="majorBidi" w:hAnsiTheme="majorBidi" w:cstheme="majorBidi"/>
          <w:sz w:val="28"/>
          <w:szCs w:val="28"/>
        </w:rPr>
        <w:t xml:space="preserve"> function.</w:t>
      </w:r>
    </w:p>
    <w:p w14:paraId="12EFC134" w14:textId="77777777" w:rsidR="00A26EC8" w:rsidRPr="00333641" w:rsidRDefault="00A26EC8" w:rsidP="0003769C">
      <w:pPr>
        <w:pStyle w:val="NormalWeb"/>
        <w:jc w:val="both"/>
        <w:rPr>
          <w:rFonts w:asciiTheme="majorBidi" w:hAnsiTheme="majorBidi" w:cstheme="majorBidi"/>
          <w:sz w:val="28"/>
          <w:szCs w:val="28"/>
        </w:rPr>
      </w:pPr>
    </w:p>
    <w:p w14:paraId="2759C37C" w14:textId="77777777" w:rsidR="00C003D1" w:rsidRPr="00C252EF" w:rsidRDefault="00C003D1" w:rsidP="0003769C">
      <w:pPr>
        <w:rPr>
          <w:rFonts w:cstheme="majorBidi"/>
          <w:b/>
          <w:bCs/>
        </w:rPr>
      </w:pPr>
      <w:r w:rsidRPr="00C252EF">
        <w:rPr>
          <w:rStyle w:val="Strong"/>
          <w:rFonts w:cstheme="majorBidi"/>
          <w:sz w:val="28"/>
          <w:szCs w:val="28"/>
        </w:rPr>
        <w:t>Max-Pooling Layers:</w:t>
      </w:r>
    </w:p>
    <w:p w14:paraId="44EF2333" w14:textId="6BD68EE9" w:rsidR="00C003D1" w:rsidRDefault="00C003D1" w:rsidP="0003769C">
      <w:pPr>
        <w:pStyle w:val="NormalWeb"/>
        <w:jc w:val="both"/>
        <w:rPr>
          <w:rFonts w:asciiTheme="majorBidi" w:hAnsiTheme="majorBidi" w:cstheme="majorBidi"/>
          <w:sz w:val="28"/>
          <w:szCs w:val="28"/>
          <w:rtl/>
        </w:rPr>
      </w:pPr>
      <w:r w:rsidRPr="00C252EF">
        <w:rPr>
          <w:rFonts w:asciiTheme="majorBidi" w:hAnsiTheme="majorBidi" w:cstheme="majorBidi"/>
          <w:sz w:val="28"/>
          <w:szCs w:val="28"/>
        </w:rPr>
        <w:t xml:space="preserve">After each block of convolutional layers, a </w:t>
      </w:r>
      <w:r w:rsidRPr="00C252EF">
        <w:rPr>
          <w:rStyle w:val="Strong"/>
          <w:rFonts w:asciiTheme="majorBidi" w:eastAsiaTheme="majorEastAsia" w:hAnsiTheme="majorBidi" w:cstheme="majorBidi"/>
          <w:sz w:val="28"/>
          <w:szCs w:val="28"/>
        </w:rPr>
        <w:t>MaxPooling2D</w:t>
      </w:r>
      <w:r w:rsidRPr="00C252EF">
        <w:rPr>
          <w:rFonts w:asciiTheme="majorBidi" w:hAnsiTheme="majorBidi" w:cstheme="majorBidi"/>
          <w:sz w:val="28"/>
          <w:szCs w:val="28"/>
        </w:rPr>
        <w:t xml:space="preserve"> layer with a pool size of 2×2 is used to downsample the feature maps, reducing spatial dimensions and computation.</w:t>
      </w:r>
    </w:p>
    <w:p w14:paraId="213575C2" w14:textId="77777777" w:rsidR="00AA15C7" w:rsidRPr="00C252EF" w:rsidRDefault="00AA15C7" w:rsidP="0003769C">
      <w:pPr>
        <w:pStyle w:val="NormalWeb"/>
        <w:jc w:val="both"/>
        <w:rPr>
          <w:rFonts w:asciiTheme="majorBidi" w:hAnsiTheme="majorBidi" w:cstheme="majorBidi"/>
          <w:sz w:val="28"/>
          <w:szCs w:val="28"/>
        </w:rPr>
      </w:pPr>
    </w:p>
    <w:p w14:paraId="252640D5" w14:textId="77777777" w:rsidR="00C003D1" w:rsidRPr="00C252EF" w:rsidRDefault="00C003D1" w:rsidP="0003769C">
      <w:pPr>
        <w:rPr>
          <w:sz w:val="28"/>
          <w:szCs w:val="28"/>
        </w:rPr>
      </w:pPr>
      <w:r w:rsidRPr="00C252EF">
        <w:rPr>
          <w:rStyle w:val="Strong"/>
          <w:rFonts w:cstheme="majorBidi"/>
          <w:sz w:val="28"/>
          <w:szCs w:val="28"/>
        </w:rPr>
        <w:t>Fully Connected Layers:</w:t>
      </w:r>
    </w:p>
    <w:p w14:paraId="4791F509" w14:textId="77777777" w:rsidR="00C003D1" w:rsidRPr="00C252EF" w:rsidRDefault="00C003D1" w:rsidP="0003769C">
      <w:pPr>
        <w:rPr>
          <w:sz w:val="28"/>
          <w:szCs w:val="28"/>
        </w:rPr>
      </w:pPr>
      <w:r w:rsidRPr="00C252EF">
        <w:rPr>
          <w:sz w:val="28"/>
          <w:szCs w:val="28"/>
        </w:rPr>
        <w:t>After flattening the output from the last pooling layer:</w:t>
      </w:r>
    </w:p>
    <w:p w14:paraId="457222F3" w14:textId="77777777" w:rsidR="00C003D1" w:rsidRPr="00C252EF" w:rsidRDefault="00C003D1" w:rsidP="0003769C">
      <w:pPr>
        <w:rPr>
          <w:sz w:val="28"/>
          <w:szCs w:val="28"/>
        </w:rPr>
      </w:pPr>
      <w:r w:rsidRPr="00C252EF">
        <w:rPr>
          <w:rStyle w:val="Strong"/>
          <w:rFonts w:cstheme="majorBidi"/>
          <w:sz w:val="28"/>
          <w:szCs w:val="28"/>
        </w:rPr>
        <w:t>Dense(4096) + ReLU</w:t>
      </w:r>
    </w:p>
    <w:p w14:paraId="46B3A576" w14:textId="77777777" w:rsidR="00C003D1" w:rsidRPr="00C252EF" w:rsidRDefault="00C003D1" w:rsidP="0003769C">
      <w:pPr>
        <w:rPr>
          <w:sz w:val="28"/>
          <w:szCs w:val="28"/>
        </w:rPr>
      </w:pPr>
      <w:r w:rsidRPr="00C252EF">
        <w:rPr>
          <w:rStyle w:val="Strong"/>
          <w:rFonts w:cstheme="majorBidi"/>
          <w:sz w:val="28"/>
          <w:szCs w:val="28"/>
        </w:rPr>
        <w:t>Dense(4096) + ReLU</w:t>
      </w:r>
    </w:p>
    <w:p w14:paraId="74DF69E5" w14:textId="2D11CD8F" w:rsidR="00C003D1" w:rsidRDefault="00C003D1" w:rsidP="0003769C">
      <w:pPr>
        <w:spacing w:after="0"/>
        <w:rPr>
          <w:sz w:val="28"/>
          <w:szCs w:val="28"/>
          <w:rtl/>
        </w:rPr>
      </w:pPr>
      <w:r w:rsidRPr="00C252EF">
        <w:rPr>
          <w:rStyle w:val="Strong"/>
          <w:rFonts w:cstheme="majorBidi"/>
          <w:sz w:val="28"/>
          <w:szCs w:val="28"/>
        </w:rPr>
        <w:t>Dense(2) + Softmax</w:t>
      </w:r>
      <w:r w:rsidRPr="00C252EF">
        <w:rPr>
          <w:sz w:val="28"/>
          <w:szCs w:val="28"/>
        </w:rPr>
        <w:t xml:space="preserve"> ← customized for binary classification (homemade vs machine-made)</w:t>
      </w:r>
    </w:p>
    <w:p w14:paraId="1F07A49E" w14:textId="77777777" w:rsidR="00A26EC8" w:rsidRPr="00C252EF" w:rsidRDefault="00A26EC8" w:rsidP="0003769C">
      <w:pPr>
        <w:rPr>
          <w:sz w:val="28"/>
          <w:szCs w:val="28"/>
        </w:rPr>
      </w:pPr>
    </w:p>
    <w:p w14:paraId="39EE61B7" w14:textId="77777777" w:rsidR="00C003D1" w:rsidRPr="00AA15C7" w:rsidRDefault="00C003D1" w:rsidP="0003769C">
      <w:pPr>
        <w:spacing w:after="0"/>
        <w:rPr>
          <w:sz w:val="28"/>
          <w:szCs w:val="28"/>
        </w:rPr>
      </w:pPr>
      <w:r w:rsidRPr="00AA15C7">
        <w:rPr>
          <w:rStyle w:val="Strong"/>
          <w:rFonts w:cstheme="majorBidi"/>
          <w:sz w:val="28"/>
          <w:szCs w:val="28"/>
        </w:rPr>
        <w:t>Activation Functions:</w:t>
      </w:r>
    </w:p>
    <w:p w14:paraId="09277623" w14:textId="77777777" w:rsidR="00C003D1" w:rsidRPr="00C252EF" w:rsidRDefault="00C003D1" w:rsidP="0003769C">
      <w:pPr>
        <w:rPr>
          <w:sz w:val="28"/>
          <w:szCs w:val="28"/>
        </w:rPr>
      </w:pPr>
      <w:r w:rsidRPr="00AA15C7">
        <w:rPr>
          <w:rStyle w:val="Strong"/>
          <w:rFonts w:cstheme="majorBidi"/>
          <w:b w:val="0"/>
          <w:bCs w:val="0"/>
          <w:sz w:val="28"/>
          <w:szCs w:val="28"/>
        </w:rPr>
        <w:t>ReLU</w:t>
      </w:r>
      <w:r w:rsidRPr="00C252EF">
        <w:rPr>
          <w:sz w:val="28"/>
          <w:szCs w:val="28"/>
        </w:rPr>
        <w:t xml:space="preserve"> is used after every convolutional and dense layer except the final one.</w:t>
      </w:r>
    </w:p>
    <w:p w14:paraId="14D7B117" w14:textId="5E57AADF" w:rsidR="002C1733" w:rsidRPr="00C252EF" w:rsidRDefault="00C003D1" w:rsidP="0003769C">
      <w:pPr>
        <w:rPr>
          <w:sz w:val="28"/>
          <w:szCs w:val="28"/>
          <w:lang w:bidi="ar-EG"/>
        </w:rPr>
      </w:pPr>
      <w:r w:rsidRPr="00AA15C7">
        <w:rPr>
          <w:rStyle w:val="Strong"/>
          <w:rFonts w:cstheme="majorBidi"/>
          <w:b w:val="0"/>
          <w:bCs w:val="0"/>
          <w:sz w:val="28"/>
          <w:szCs w:val="28"/>
        </w:rPr>
        <w:t>Softmax</w:t>
      </w:r>
      <w:r w:rsidRPr="00C252EF">
        <w:rPr>
          <w:sz w:val="28"/>
          <w:szCs w:val="28"/>
        </w:rPr>
        <w:t xml:space="preserve"> is used in the last dense layer to output class probabilities for 2 classes</w:t>
      </w:r>
    </w:p>
    <w:p w14:paraId="2CF70185" w14:textId="464E9C12" w:rsidR="00C252EF" w:rsidRPr="00C252EF" w:rsidRDefault="00C003D1" w:rsidP="00AA15C7">
      <w:pPr>
        <w:rPr>
          <w:b/>
          <w:bCs/>
          <w:sz w:val="28"/>
          <w:szCs w:val="28"/>
        </w:rPr>
      </w:pPr>
      <w:bookmarkStart w:id="229" w:name="_Toc168963533"/>
      <w:r w:rsidRPr="00C252EF">
        <w:rPr>
          <w:b/>
          <w:bCs/>
          <w:sz w:val="28"/>
          <w:szCs w:val="28"/>
        </w:rPr>
        <w:lastRenderedPageBreak/>
        <w:t>4.3.3. layers that we use in VGG16 model:</w:t>
      </w:r>
      <w:bookmarkEnd w:id="229"/>
    </w:p>
    <w:p w14:paraId="28CEC063" w14:textId="343B45B6" w:rsidR="00C003D1" w:rsidRPr="00C252EF" w:rsidRDefault="00C252EF" w:rsidP="00C252EF">
      <w:pPr>
        <w:rPr>
          <w:sz w:val="28"/>
          <w:szCs w:val="28"/>
        </w:rPr>
      </w:pPr>
      <w:r>
        <w:rPr>
          <w:sz w:val="28"/>
          <w:szCs w:val="28"/>
        </w:rPr>
        <w:t>W</w:t>
      </w:r>
      <w:r w:rsidR="00C003D1" w:rsidRPr="00C252EF">
        <w:rPr>
          <w:sz w:val="28"/>
          <w:szCs w:val="28"/>
        </w:rPr>
        <w:t>e use the VGG16 pre-trained model that is being loaded. VGG16 is a convolutional neural network model proposed by K. Simonyan and A. Zisserman from the University of Oxford in the paper “Very Deep Convolutional Networks for Large-Scale Image Recognition”. The model achieves 92.7% top-5 test accuracy in ImageNet, which is a dataset of over 14 million images belonging to 1000 classes.</w:t>
      </w:r>
    </w:p>
    <w:p w14:paraId="1EB76012" w14:textId="77777777" w:rsidR="00C003D1" w:rsidRPr="00C252EF" w:rsidRDefault="00C003D1" w:rsidP="00C252EF">
      <w:pPr>
        <w:rPr>
          <w:sz w:val="28"/>
          <w:szCs w:val="28"/>
        </w:rPr>
      </w:pPr>
    </w:p>
    <w:p w14:paraId="7BED5EAA" w14:textId="77777777" w:rsidR="00C003D1" w:rsidRPr="00C252EF" w:rsidRDefault="00C003D1" w:rsidP="00C252EF">
      <w:pPr>
        <w:rPr>
          <w:sz w:val="28"/>
          <w:szCs w:val="28"/>
        </w:rPr>
      </w:pPr>
      <w:r w:rsidRPr="00C252EF">
        <w:rPr>
          <w:sz w:val="28"/>
          <w:szCs w:val="28"/>
        </w:rPr>
        <w:t>weights=‘imagenet’: This argument tells the function to load the model with weights that were learned from training on the ImageNet dataset.</w:t>
      </w:r>
    </w:p>
    <w:p w14:paraId="5C558E93" w14:textId="77777777" w:rsidR="00C003D1" w:rsidRPr="00C252EF" w:rsidRDefault="00C003D1" w:rsidP="00C252EF">
      <w:pPr>
        <w:rPr>
          <w:sz w:val="28"/>
          <w:szCs w:val="28"/>
        </w:rPr>
      </w:pPr>
    </w:p>
    <w:p w14:paraId="594B901E" w14:textId="77777777" w:rsidR="00C003D1" w:rsidRPr="00C252EF" w:rsidRDefault="00C003D1" w:rsidP="00C252EF">
      <w:pPr>
        <w:rPr>
          <w:sz w:val="28"/>
          <w:szCs w:val="28"/>
        </w:rPr>
      </w:pPr>
      <w:r w:rsidRPr="00C252EF">
        <w:rPr>
          <w:sz w:val="28"/>
          <w:szCs w:val="28"/>
        </w:rPr>
        <w:t>include_top=False: This argument is used when we want to fine-tune or transfer-learn the model on a new task. By setting include_top=False, we remove the last (top) layer which is responsible for classification, and replace it with layers that are suitable for our task.</w:t>
      </w:r>
    </w:p>
    <w:p w14:paraId="42E4AC42" w14:textId="77777777" w:rsidR="00C003D1" w:rsidRPr="00C252EF" w:rsidRDefault="00C003D1" w:rsidP="00C252EF">
      <w:pPr>
        <w:rPr>
          <w:sz w:val="28"/>
          <w:szCs w:val="28"/>
        </w:rPr>
      </w:pPr>
    </w:p>
    <w:p w14:paraId="59B14641" w14:textId="77777777" w:rsidR="00C003D1" w:rsidRPr="00C252EF" w:rsidRDefault="00C003D1" w:rsidP="00C252EF">
      <w:pPr>
        <w:rPr>
          <w:sz w:val="28"/>
          <w:szCs w:val="28"/>
        </w:rPr>
      </w:pPr>
      <w:r w:rsidRPr="00C252EF">
        <w:rPr>
          <w:sz w:val="28"/>
          <w:szCs w:val="28"/>
        </w:rPr>
        <w:t>input_shape=(224, 224, 3): This tuple defines the shape of the image input to the model. The dimensions 224x224 refer to the height and width of the images in pixels, and the 3 refers to the number of color channels in the image (red, green, and blue).</w:t>
      </w:r>
    </w:p>
    <w:p w14:paraId="1742BB97" w14:textId="6B8ECF31" w:rsidR="00C003D1" w:rsidRDefault="00C003D1" w:rsidP="00865C24">
      <w:pPr>
        <w:jc w:val="left"/>
        <w:rPr>
          <w:rtl/>
        </w:rPr>
      </w:pPr>
    </w:p>
    <w:p w14:paraId="60AF8A24" w14:textId="44EDEF4D" w:rsidR="002C1733" w:rsidRDefault="002C1733" w:rsidP="00865C24">
      <w:pPr>
        <w:jc w:val="left"/>
        <w:rPr>
          <w:rtl/>
        </w:rPr>
      </w:pPr>
    </w:p>
    <w:p w14:paraId="77022713" w14:textId="74E1D129" w:rsidR="002C1733" w:rsidRDefault="002C1733" w:rsidP="00865C24">
      <w:pPr>
        <w:jc w:val="left"/>
        <w:rPr>
          <w:rtl/>
        </w:rPr>
      </w:pPr>
    </w:p>
    <w:p w14:paraId="162211BA" w14:textId="792D9AE1" w:rsidR="00AA15C7" w:rsidRDefault="00AA15C7" w:rsidP="00865C24">
      <w:pPr>
        <w:jc w:val="left"/>
        <w:rPr>
          <w:rtl/>
        </w:rPr>
      </w:pPr>
    </w:p>
    <w:p w14:paraId="659B99E7" w14:textId="77777777" w:rsidR="00AA15C7" w:rsidRDefault="00AA15C7" w:rsidP="00865C24">
      <w:pPr>
        <w:jc w:val="left"/>
      </w:pPr>
    </w:p>
    <w:p w14:paraId="762352EA" w14:textId="08120649" w:rsidR="00C003D1" w:rsidRPr="00C252EF" w:rsidRDefault="00C003D1" w:rsidP="00865C24">
      <w:pPr>
        <w:jc w:val="left"/>
        <w:rPr>
          <w:rFonts w:cstheme="majorBidi"/>
          <w:b/>
          <w:bCs/>
          <w:sz w:val="28"/>
          <w:szCs w:val="28"/>
        </w:rPr>
      </w:pPr>
      <w:bookmarkStart w:id="230" w:name="_Toc168963534"/>
      <w:r w:rsidRPr="00C252EF">
        <w:rPr>
          <w:rFonts w:cstheme="majorBidi"/>
          <w:b/>
          <w:bCs/>
          <w:sz w:val="28"/>
          <w:szCs w:val="28"/>
        </w:rPr>
        <w:lastRenderedPageBreak/>
        <w:t xml:space="preserve">4.4. Visual Geometry Group </w:t>
      </w:r>
      <w:r w:rsidRPr="00C252EF">
        <w:rPr>
          <w:rFonts w:cstheme="majorBidi"/>
          <w:b/>
          <w:bCs/>
          <w:sz w:val="28"/>
          <w:szCs w:val="28"/>
          <w:rtl/>
        </w:rPr>
        <w:t>)</w:t>
      </w:r>
      <w:r w:rsidRPr="00C252EF">
        <w:rPr>
          <w:rFonts w:cstheme="majorBidi"/>
          <w:b/>
          <w:bCs/>
          <w:sz w:val="28"/>
          <w:szCs w:val="28"/>
        </w:rPr>
        <w:t>VGG19</w:t>
      </w:r>
      <w:r w:rsidRPr="00C252EF">
        <w:rPr>
          <w:rFonts w:cstheme="majorBidi"/>
          <w:b/>
          <w:bCs/>
          <w:sz w:val="28"/>
          <w:szCs w:val="28"/>
          <w:rtl/>
        </w:rPr>
        <w:t>(</w:t>
      </w:r>
      <w:r w:rsidRPr="00C252EF">
        <w:rPr>
          <w:rFonts w:cstheme="majorBidi"/>
          <w:b/>
          <w:bCs/>
          <w:sz w:val="28"/>
          <w:szCs w:val="28"/>
        </w:rPr>
        <w:t xml:space="preserve"> model</w:t>
      </w:r>
      <w:bookmarkEnd w:id="230"/>
    </w:p>
    <w:p w14:paraId="4430CAA7" w14:textId="77777777" w:rsidR="00C003D1" w:rsidRPr="00865C24" w:rsidRDefault="00C003D1" w:rsidP="00865C24">
      <w:pPr>
        <w:rPr>
          <w:b/>
          <w:bCs/>
          <w:sz w:val="28"/>
          <w:szCs w:val="28"/>
        </w:rPr>
      </w:pPr>
      <w:bookmarkStart w:id="231" w:name="_Toc168963535"/>
      <w:r w:rsidRPr="00865C24">
        <w:rPr>
          <w:b/>
          <w:bCs/>
          <w:sz w:val="28"/>
          <w:szCs w:val="28"/>
        </w:rPr>
        <w:t>4.4.1. Introduction</w:t>
      </w:r>
      <w:bookmarkEnd w:id="231"/>
      <w:r w:rsidRPr="00865C24">
        <w:rPr>
          <w:b/>
          <w:bCs/>
          <w:sz w:val="28"/>
          <w:szCs w:val="28"/>
        </w:rPr>
        <w:t xml:space="preserve"> </w:t>
      </w:r>
    </w:p>
    <w:p w14:paraId="5A8DDE2D" w14:textId="43A2E670" w:rsidR="00C003D1" w:rsidRPr="00865C24" w:rsidRDefault="00C003D1" w:rsidP="00865C24">
      <w:pPr>
        <w:rPr>
          <w:sz w:val="28"/>
          <w:szCs w:val="28"/>
        </w:rPr>
      </w:pPr>
      <w:r w:rsidRPr="00865C24">
        <w:rPr>
          <w:sz w:val="28"/>
          <w:szCs w:val="28"/>
        </w:rPr>
        <w:t>VGG19 is an extension of the VGG16 architecture, also developed by the Visual Geometry Group (VGG) at the University of Oxford. Like VGG16, it gained prominence for its effectiveness in image classification tasks, particularly after its performance in the ImageNet Large Scale Visual Recognition Challenge (ILSVRC) in 2014.</w:t>
      </w:r>
    </w:p>
    <w:p w14:paraId="53E8B3A4" w14:textId="17D58950" w:rsidR="00C003D1" w:rsidRPr="00865C24" w:rsidRDefault="00C003D1" w:rsidP="00865C24">
      <w:pPr>
        <w:rPr>
          <w:sz w:val="28"/>
          <w:szCs w:val="28"/>
        </w:rPr>
      </w:pPr>
      <w:r w:rsidRPr="00865C24">
        <w:rPr>
          <w:sz w:val="28"/>
          <w:szCs w:val="28"/>
        </w:rPr>
        <w:t>As the name suggests, VGG19 comprises 19 layers, including 16 convolutional layers and 3 fully connected layers. The architecture is similar to VGG16 but with additional convolutional layers, which are aimed at capturing more complex features from input images.</w:t>
      </w:r>
    </w:p>
    <w:p w14:paraId="41A4F432" w14:textId="09E0BF25" w:rsidR="00C003D1" w:rsidRPr="00865C24" w:rsidRDefault="00C003D1" w:rsidP="00865C24">
      <w:pPr>
        <w:rPr>
          <w:sz w:val="28"/>
          <w:szCs w:val="28"/>
        </w:rPr>
      </w:pPr>
      <w:r w:rsidRPr="00865C24">
        <w:rPr>
          <w:sz w:val="28"/>
          <w:szCs w:val="28"/>
        </w:rPr>
        <w:t>Similar to VGG16, VGG19 utilizes 3x3 convolutional filters and 2x2 max-pooling layers throughout the network. This uniformity in architecture, with small convolutional filters and max-pooling layers, contributes to its ease of understanding and implementation.</w:t>
      </w:r>
    </w:p>
    <w:p w14:paraId="576D29E9" w14:textId="5714A2E0" w:rsidR="00C003D1" w:rsidRPr="00865C24" w:rsidRDefault="00C003D1" w:rsidP="00865C24">
      <w:pPr>
        <w:rPr>
          <w:sz w:val="28"/>
          <w:szCs w:val="28"/>
        </w:rPr>
      </w:pPr>
      <w:r w:rsidRPr="00865C24">
        <w:rPr>
          <w:sz w:val="28"/>
          <w:szCs w:val="28"/>
        </w:rPr>
        <w:t>Just like its predecessor, VGG19 achieved impressive results in various image classification tasks due to its deep architecture and effective feature extraction capabilities. However, similar to VGG16, the depth of the network results in a large number of trainable parameters, making it computationally demanding to train and deploy.</w:t>
      </w:r>
    </w:p>
    <w:p w14:paraId="4852D749" w14:textId="624BDC41" w:rsidR="00AE7D4D" w:rsidRDefault="00C003D1" w:rsidP="002C1733">
      <w:pPr>
        <w:rPr>
          <w:rFonts w:eastAsia="Times New Roman"/>
          <w:sz w:val="28"/>
          <w:szCs w:val="28"/>
          <w:rtl/>
        </w:rPr>
      </w:pPr>
      <w:r w:rsidRPr="00865C24">
        <w:rPr>
          <w:sz w:val="28"/>
          <w:szCs w:val="28"/>
        </w:rPr>
        <w:t xml:space="preserve">While newer architectures have since emerged with improved efficiency and performance, VGG19 remains a significant benchmark in the field of deep learning. It serves as a reference point for comparing the performance of newer models and </w:t>
      </w:r>
      <w:r w:rsidRPr="00865C24">
        <w:rPr>
          <w:sz w:val="28"/>
          <w:szCs w:val="28"/>
        </w:rPr>
        <w:lastRenderedPageBreak/>
        <w:t>continues to be used in research and practical applications for tasks such as image recognition, object detection, and image generation.</w:t>
      </w:r>
      <w:r w:rsidRPr="00865C24">
        <w:rPr>
          <w:rFonts w:eastAsia="Times New Roman"/>
          <w:vanish/>
          <w:sz w:val="28"/>
          <w:szCs w:val="28"/>
        </w:rPr>
        <w:t>Top of Form</w:t>
      </w:r>
    </w:p>
    <w:p w14:paraId="134D8B66" w14:textId="77777777" w:rsidR="002C1733" w:rsidRPr="002C1733" w:rsidRDefault="002C1733" w:rsidP="002C1733">
      <w:pPr>
        <w:rPr>
          <w:rFonts w:eastAsia="Times New Roman"/>
          <w:sz w:val="28"/>
          <w:szCs w:val="28"/>
        </w:rPr>
      </w:pPr>
    </w:p>
    <w:p w14:paraId="083F9AF5" w14:textId="77777777" w:rsidR="00C003D1" w:rsidRPr="00865C24" w:rsidRDefault="00C003D1" w:rsidP="00865C24">
      <w:pPr>
        <w:rPr>
          <w:b/>
          <w:bCs/>
          <w:sz w:val="28"/>
          <w:szCs w:val="28"/>
        </w:rPr>
      </w:pPr>
      <w:bookmarkStart w:id="232" w:name="_Toc168963536"/>
      <w:r w:rsidRPr="00865C24">
        <w:rPr>
          <w:b/>
          <w:bCs/>
          <w:sz w:val="28"/>
          <w:szCs w:val="28"/>
        </w:rPr>
        <w:t>4.4.2. VGG19 Architecture :</w:t>
      </w:r>
      <w:bookmarkEnd w:id="232"/>
    </w:p>
    <w:p w14:paraId="0B286C38" w14:textId="77777777" w:rsidR="00C003D1" w:rsidRDefault="00C003D1" w:rsidP="00C003D1">
      <w:pPr>
        <w:pStyle w:val="BodyText"/>
        <w:spacing w:before="4"/>
        <w:rPr>
          <w:b/>
          <w:bCs/>
          <w:sz w:val="32"/>
          <w:szCs w:val="32"/>
        </w:rPr>
      </w:pPr>
    </w:p>
    <w:p w14:paraId="28CC5133" w14:textId="77777777" w:rsidR="00C003D1" w:rsidRDefault="00C003D1" w:rsidP="00C003D1">
      <w:pPr>
        <w:pStyle w:val="BodyText"/>
        <w:spacing w:before="4"/>
        <w:ind w:left="1080"/>
        <w:rPr>
          <w:b/>
          <w:bCs/>
          <w:sz w:val="32"/>
          <w:szCs w:val="32"/>
        </w:rPr>
      </w:pPr>
      <w:r>
        <w:rPr>
          <w:b/>
          <w:bCs/>
          <w:noProof/>
          <w:sz w:val="32"/>
          <w:szCs w:val="32"/>
        </w:rPr>
        <mc:AlternateContent>
          <mc:Choice Requires="wps">
            <w:drawing>
              <wp:anchor distT="0" distB="0" distL="114300" distR="114300" simplePos="0" relativeHeight="253074944" behindDoc="0" locked="0" layoutInCell="1" allowOverlap="1" wp14:anchorId="0F5203AC" wp14:editId="184770CC">
                <wp:simplePos x="0" y="0"/>
                <wp:positionH relativeFrom="column">
                  <wp:posOffset>-214111</wp:posOffset>
                </wp:positionH>
                <wp:positionV relativeFrom="paragraph">
                  <wp:posOffset>81222</wp:posOffset>
                </wp:positionV>
                <wp:extent cx="6280150" cy="2052955"/>
                <wp:effectExtent l="0" t="0" r="26035" b="23495"/>
                <wp:wrapNone/>
                <wp:docPr id="700359836" name="Text Box 16"/>
                <wp:cNvGraphicFramePr/>
                <a:graphic xmlns:a="http://schemas.openxmlformats.org/drawingml/2006/main">
                  <a:graphicData uri="http://schemas.microsoft.com/office/word/2010/wordprocessingShape">
                    <wps:wsp>
                      <wps:cNvSpPr txBox="1"/>
                      <wps:spPr>
                        <a:xfrm>
                          <a:off x="0" y="0"/>
                          <a:ext cx="6280150" cy="2052955"/>
                        </a:xfrm>
                        <a:prstGeom prst="rect">
                          <a:avLst/>
                        </a:prstGeom>
                        <a:solidFill>
                          <a:schemeClr val="lt1"/>
                        </a:solidFill>
                        <a:ln w="6350">
                          <a:solidFill>
                            <a:prstClr val="black"/>
                          </a:solidFill>
                        </a:ln>
                      </wps:spPr>
                      <wps:txbx>
                        <w:txbxContent>
                          <w:p w14:paraId="4B062270" w14:textId="77777777" w:rsidR="005320BB" w:rsidRDefault="005320BB" w:rsidP="00C003D1">
                            <w:r>
                              <w:rPr>
                                <w:b/>
                                <w:bCs/>
                                <w:noProof/>
                                <w:sz w:val="32"/>
                                <w:szCs w:val="32"/>
                              </w:rPr>
                              <w:drawing>
                                <wp:inline distT="0" distB="0" distL="0" distR="0" wp14:anchorId="2A93396B" wp14:editId="6B46ADAF">
                                  <wp:extent cx="5043998" cy="1579632"/>
                                  <wp:effectExtent l="0" t="0" r="4445" b="1905"/>
                                  <wp:docPr id="925149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944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48278" cy="158097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F5203AC" id="Text Box 16" o:spid="_x0000_s1049" type="#_x0000_t202" style="position:absolute;left:0;text-align:left;margin-left:-16.85pt;margin-top:6.4pt;width:494.5pt;height:161.65pt;z-index:25307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" fillcolor="white [3201]" strokeweight=".5pt">
                <v:textbox>
                  <w:txbxContent>
                    <w:p w14:paraId="4B062270" w14:textId="77777777" w:rsidR="005320BB" w:rsidRDefault="005320BB" w:rsidP="00C003D1">
                      <w:r>
                        <w:rPr>
                          <w:b/>
                          <w:bCs/>
                          <w:noProof/>
                          <w:sz w:val="32"/>
                          <w:szCs w:val="32"/>
                        </w:rPr>
                        <w:drawing>
                          <wp:inline distT="0" distB="0" distL="0" distR="0" wp14:anchorId="2A93396B" wp14:editId="6B46ADAF">
                            <wp:extent cx="5043998" cy="1579632"/>
                            <wp:effectExtent l="0" t="0" r="4445" b="1905"/>
                            <wp:docPr id="92514944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49445" name="Picture 1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048278" cy="1580972"/>
                                    </a:xfrm>
                                    <a:prstGeom prst="rect">
                                      <a:avLst/>
                                    </a:prstGeom>
                                  </pic:spPr>
                                </pic:pic>
                              </a:graphicData>
                            </a:graphic>
                          </wp:inline>
                        </w:drawing>
                      </w:r>
                    </w:p>
                  </w:txbxContent>
                </v:textbox>
              </v:shape>
            </w:pict>
          </mc:Fallback>
        </mc:AlternateContent>
      </w:r>
    </w:p>
    <w:p w14:paraId="4153D57D" w14:textId="77777777" w:rsidR="00C003D1" w:rsidRDefault="00C003D1" w:rsidP="00C003D1">
      <w:pPr>
        <w:ind w:left="360"/>
        <w:rPr>
          <w:rFonts w:ascii="Arial" w:eastAsia="Times New Roman" w:hAnsi="Arial" w:cs="Arial"/>
          <w:sz w:val="16"/>
          <w:szCs w:val="16"/>
        </w:rPr>
      </w:pPr>
    </w:p>
    <w:p w14:paraId="4831EC95" w14:textId="77777777" w:rsidR="00C003D1" w:rsidRDefault="00C003D1" w:rsidP="00C003D1">
      <w:pPr>
        <w:pStyle w:val="BodyText"/>
      </w:pPr>
    </w:p>
    <w:p w14:paraId="3E4DF79B" w14:textId="77777777" w:rsidR="00C003D1" w:rsidRDefault="00C003D1" w:rsidP="00C003D1">
      <w:pPr>
        <w:pStyle w:val="BodyText"/>
      </w:pPr>
    </w:p>
    <w:p w14:paraId="5020C93A" w14:textId="77777777" w:rsidR="00C003D1" w:rsidRDefault="00C003D1" w:rsidP="00C003D1">
      <w:pPr>
        <w:pStyle w:val="BodyText"/>
      </w:pPr>
    </w:p>
    <w:p w14:paraId="14D4A0B2" w14:textId="77777777" w:rsidR="00C003D1" w:rsidRDefault="00C003D1" w:rsidP="00C003D1">
      <w:pPr>
        <w:pStyle w:val="BodyText"/>
      </w:pPr>
    </w:p>
    <w:p w14:paraId="3C259259" w14:textId="77777777" w:rsidR="00C003D1" w:rsidRDefault="00C003D1" w:rsidP="00C003D1">
      <w:pPr>
        <w:pStyle w:val="BodyText"/>
      </w:pPr>
    </w:p>
    <w:p w14:paraId="086C3754" w14:textId="77777777" w:rsidR="00C003D1" w:rsidRDefault="00C003D1" w:rsidP="00C003D1">
      <w:pPr>
        <w:pStyle w:val="BodyText"/>
      </w:pPr>
    </w:p>
    <w:p w14:paraId="3A934092" w14:textId="77777777" w:rsidR="00C003D1" w:rsidRDefault="00C003D1" w:rsidP="00C003D1">
      <w:pPr>
        <w:pStyle w:val="BodyText"/>
      </w:pPr>
    </w:p>
    <w:p w14:paraId="3E20FD93" w14:textId="77777777" w:rsidR="00C003D1" w:rsidRDefault="00C003D1" w:rsidP="00C003D1">
      <w:pPr>
        <w:pStyle w:val="BodyText"/>
      </w:pPr>
    </w:p>
    <w:p w14:paraId="0BB7889A" w14:textId="77777777" w:rsidR="00C003D1" w:rsidRPr="00AE7D4D" w:rsidRDefault="00C003D1" w:rsidP="00C003D1">
      <w:pPr>
        <w:pStyle w:val="NormalWeb"/>
        <w:rPr>
          <w:rFonts w:asciiTheme="majorBidi" w:hAnsiTheme="majorBidi" w:cstheme="majorBidi"/>
          <w:b/>
          <w:bCs/>
          <w:sz w:val="28"/>
          <w:szCs w:val="28"/>
        </w:rPr>
      </w:pPr>
      <w:r w:rsidRPr="00AE7D4D">
        <w:rPr>
          <w:rFonts w:asciiTheme="majorBidi" w:hAnsiTheme="majorBidi" w:cstheme="majorBidi"/>
          <w:b/>
          <w:bCs/>
          <w:sz w:val="28"/>
          <w:szCs w:val="28"/>
        </w:rPr>
        <w:t>Input:</w:t>
      </w:r>
    </w:p>
    <w:p w14:paraId="716FF0AC" w14:textId="24CD8396" w:rsidR="00C003D1" w:rsidRPr="00AE7D4D" w:rsidRDefault="00C003D1" w:rsidP="00865C24">
      <w:pPr>
        <w:pStyle w:val="NormalWeb"/>
        <w:rPr>
          <w:rFonts w:asciiTheme="majorBidi" w:hAnsiTheme="majorBidi" w:cstheme="majorBidi"/>
          <w:sz w:val="28"/>
          <w:szCs w:val="28"/>
        </w:rPr>
      </w:pPr>
      <w:r w:rsidRPr="00AE7D4D">
        <w:rPr>
          <w:rFonts w:asciiTheme="majorBidi" w:hAnsiTheme="majorBidi" w:cstheme="majorBidi"/>
          <w:sz w:val="28"/>
          <w:szCs w:val="28"/>
        </w:rPr>
        <w:t xml:space="preserve">The VGG19 model receives an input of size </w:t>
      </w:r>
      <w:r w:rsidRPr="00AE7D4D">
        <w:rPr>
          <w:rStyle w:val="Strong"/>
          <w:rFonts w:asciiTheme="majorBidi" w:eastAsiaTheme="majorEastAsia" w:hAnsiTheme="majorBidi" w:cstheme="majorBidi"/>
          <w:sz w:val="28"/>
          <w:szCs w:val="28"/>
        </w:rPr>
        <w:t>224x224x3</w:t>
      </w:r>
      <w:r w:rsidRPr="00AE7D4D">
        <w:rPr>
          <w:rFonts w:asciiTheme="majorBidi" w:hAnsiTheme="majorBidi" w:cstheme="majorBidi"/>
          <w:sz w:val="28"/>
          <w:szCs w:val="28"/>
        </w:rPr>
        <w:t xml:space="preserve"> (height x width x channels), corresponding to RGB images resized for the model.</w:t>
      </w:r>
    </w:p>
    <w:p w14:paraId="6E70DBEF" w14:textId="77777777" w:rsidR="00C003D1" w:rsidRPr="00AE7D4D" w:rsidRDefault="00C003D1" w:rsidP="00865C24">
      <w:pPr>
        <w:rPr>
          <w:rFonts w:cstheme="majorBidi"/>
          <w:sz w:val="28"/>
          <w:szCs w:val="28"/>
        </w:rPr>
      </w:pPr>
      <w:r w:rsidRPr="00AE7D4D">
        <w:rPr>
          <w:rStyle w:val="Strong"/>
          <w:rFonts w:cstheme="majorBidi"/>
          <w:sz w:val="28"/>
          <w:szCs w:val="28"/>
        </w:rPr>
        <w:t>Convolutional Layers:</w:t>
      </w:r>
    </w:p>
    <w:p w14:paraId="7AB25DED" w14:textId="77777777" w:rsidR="00C003D1" w:rsidRPr="00AE7D4D" w:rsidRDefault="00C003D1" w:rsidP="00C003D1">
      <w:pPr>
        <w:pStyle w:val="NormalWeb"/>
        <w:rPr>
          <w:rFonts w:asciiTheme="majorBidi" w:hAnsiTheme="majorBidi" w:cstheme="majorBidi"/>
          <w:sz w:val="28"/>
          <w:szCs w:val="28"/>
        </w:rPr>
      </w:pPr>
      <w:r w:rsidRPr="00AE7D4D">
        <w:rPr>
          <w:rFonts w:asciiTheme="majorBidi" w:hAnsiTheme="majorBidi" w:cstheme="majorBidi"/>
          <w:sz w:val="28"/>
          <w:szCs w:val="28"/>
        </w:rPr>
        <w:t xml:space="preserve">The pre-trained </w:t>
      </w:r>
      <w:r w:rsidRPr="00AE7D4D">
        <w:rPr>
          <w:rStyle w:val="Strong"/>
          <w:rFonts w:asciiTheme="majorBidi" w:eastAsiaTheme="majorEastAsia" w:hAnsiTheme="majorBidi" w:cstheme="majorBidi"/>
          <w:sz w:val="28"/>
          <w:szCs w:val="28"/>
        </w:rPr>
        <w:t>VGG19</w:t>
      </w:r>
      <w:r w:rsidRPr="00AE7D4D">
        <w:rPr>
          <w:rFonts w:asciiTheme="majorBidi" w:hAnsiTheme="majorBidi" w:cstheme="majorBidi"/>
          <w:sz w:val="28"/>
          <w:szCs w:val="28"/>
        </w:rPr>
        <w:t xml:space="preserve"> model includes </w:t>
      </w:r>
      <w:r w:rsidRPr="00AE7D4D">
        <w:rPr>
          <w:rStyle w:val="Strong"/>
          <w:rFonts w:asciiTheme="majorBidi" w:eastAsiaTheme="majorEastAsia" w:hAnsiTheme="majorBidi" w:cstheme="majorBidi"/>
          <w:sz w:val="28"/>
          <w:szCs w:val="28"/>
        </w:rPr>
        <w:t>16 convolutional layers</w:t>
      </w:r>
      <w:r w:rsidRPr="00AE7D4D">
        <w:rPr>
          <w:rFonts w:asciiTheme="majorBidi" w:hAnsiTheme="majorBidi" w:cstheme="majorBidi"/>
          <w:sz w:val="28"/>
          <w:szCs w:val="28"/>
        </w:rPr>
        <w:t xml:space="preserve">, using </w:t>
      </w:r>
      <w:r w:rsidRPr="00AE7D4D">
        <w:rPr>
          <w:rStyle w:val="Strong"/>
          <w:rFonts w:asciiTheme="majorBidi" w:eastAsiaTheme="majorEastAsia" w:hAnsiTheme="majorBidi" w:cstheme="majorBidi"/>
          <w:sz w:val="28"/>
          <w:szCs w:val="28"/>
        </w:rPr>
        <w:t>3x3 filters</w:t>
      </w:r>
      <w:r w:rsidRPr="00AE7D4D">
        <w:rPr>
          <w:rFonts w:asciiTheme="majorBidi" w:hAnsiTheme="majorBidi" w:cstheme="majorBidi"/>
          <w:sz w:val="28"/>
          <w:szCs w:val="28"/>
        </w:rPr>
        <w:t>. These small receptive fields help detect fine features such as edges and corners. The number of filters increases progressively:</w:t>
      </w:r>
    </w:p>
    <w:p w14:paraId="27CA41EA" w14:textId="77777777" w:rsidR="00C003D1" w:rsidRPr="00AE7D4D" w:rsidRDefault="00C003D1" w:rsidP="00C003D1">
      <w:pPr>
        <w:pStyle w:val="NormalWeb"/>
        <w:ind w:left="720"/>
        <w:rPr>
          <w:rFonts w:asciiTheme="majorBidi" w:hAnsiTheme="majorBidi" w:cstheme="majorBidi"/>
          <w:sz w:val="28"/>
          <w:szCs w:val="28"/>
        </w:rPr>
      </w:pPr>
      <w:r w:rsidRPr="00AE7D4D">
        <w:rPr>
          <w:rStyle w:val="Strong"/>
          <w:rFonts w:asciiTheme="majorBidi" w:eastAsiaTheme="majorEastAsia" w:hAnsiTheme="majorBidi" w:cstheme="majorBidi"/>
          <w:sz w:val="28"/>
          <w:szCs w:val="28"/>
        </w:rPr>
        <w:t>64</w:t>
      </w:r>
      <w:r w:rsidRPr="00AE7D4D">
        <w:rPr>
          <w:rFonts w:asciiTheme="majorBidi" w:hAnsiTheme="majorBidi" w:cstheme="majorBidi"/>
          <w:sz w:val="28"/>
          <w:szCs w:val="28"/>
        </w:rPr>
        <w:t xml:space="preserve">, then </w:t>
      </w:r>
      <w:r w:rsidRPr="00AE7D4D">
        <w:rPr>
          <w:rStyle w:val="Strong"/>
          <w:rFonts w:asciiTheme="majorBidi" w:eastAsiaTheme="majorEastAsia" w:hAnsiTheme="majorBidi" w:cstheme="majorBidi"/>
          <w:sz w:val="28"/>
          <w:szCs w:val="28"/>
        </w:rPr>
        <w:t>128</w:t>
      </w:r>
      <w:r w:rsidRPr="00AE7D4D">
        <w:rPr>
          <w:rFonts w:asciiTheme="majorBidi" w:hAnsiTheme="majorBidi" w:cstheme="majorBidi"/>
          <w:sz w:val="28"/>
          <w:szCs w:val="28"/>
        </w:rPr>
        <w:t xml:space="preserve">, then </w:t>
      </w:r>
      <w:r w:rsidRPr="00AE7D4D">
        <w:rPr>
          <w:rStyle w:val="Strong"/>
          <w:rFonts w:asciiTheme="majorBidi" w:eastAsiaTheme="majorEastAsia" w:hAnsiTheme="majorBidi" w:cstheme="majorBidi"/>
          <w:sz w:val="28"/>
          <w:szCs w:val="28"/>
        </w:rPr>
        <w:t>256</w:t>
      </w:r>
      <w:r w:rsidRPr="00AE7D4D">
        <w:rPr>
          <w:rFonts w:asciiTheme="majorBidi" w:hAnsiTheme="majorBidi" w:cstheme="majorBidi"/>
          <w:sz w:val="28"/>
          <w:szCs w:val="28"/>
        </w:rPr>
        <w:t xml:space="preserve">, and finally </w:t>
      </w:r>
      <w:r w:rsidRPr="00AE7D4D">
        <w:rPr>
          <w:rStyle w:val="Strong"/>
          <w:rFonts w:asciiTheme="majorBidi" w:eastAsiaTheme="majorEastAsia" w:hAnsiTheme="majorBidi" w:cstheme="majorBidi"/>
          <w:sz w:val="28"/>
          <w:szCs w:val="28"/>
        </w:rPr>
        <w:t>512</w:t>
      </w:r>
      <w:r w:rsidRPr="00AE7D4D">
        <w:rPr>
          <w:rFonts w:asciiTheme="majorBidi" w:hAnsiTheme="majorBidi" w:cstheme="majorBidi"/>
          <w:sz w:val="28"/>
          <w:szCs w:val="28"/>
        </w:rPr>
        <w:t xml:space="preserve"> in deeper layers.</w:t>
      </w:r>
    </w:p>
    <w:p w14:paraId="154F6861" w14:textId="77777777" w:rsidR="00C003D1" w:rsidRPr="00AE7D4D" w:rsidRDefault="00C003D1" w:rsidP="00C003D1">
      <w:pPr>
        <w:pStyle w:val="NormalWeb"/>
        <w:rPr>
          <w:rFonts w:asciiTheme="majorBidi" w:hAnsiTheme="majorBidi" w:cstheme="majorBidi"/>
          <w:sz w:val="28"/>
          <w:szCs w:val="28"/>
        </w:rPr>
      </w:pPr>
      <w:r w:rsidRPr="00AE7D4D">
        <w:rPr>
          <w:rFonts w:asciiTheme="majorBidi" w:hAnsiTheme="majorBidi" w:cstheme="majorBidi"/>
          <w:sz w:val="28"/>
          <w:szCs w:val="28"/>
        </w:rPr>
        <w:t>These layers capture hierarchical features of increasing complexity.</w:t>
      </w:r>
    </w:p>
    <w:p w14:paraId="226417D3" w14:textId="11B274F0" w:rsidR="00C003D1" w:rsidRDefault="00C003D1" w:rsidP="00C003D1">
      <w:pPr>
        <w:rPr>
          <w:rFonts w:cstheme="majorBidi"/>
          <w:sz w:val="28"/>
          <w:szCs w:val="28"/>
          <w:rtl/>
        </w:rPr>
      </w:pPr>
    </w:p>
    <w:p w14:paraId="063CCC1F" w14:textId="77777777" w:rsidR="0003769C" w:rsidRPr="00AE7D4D" w:rsidRDefault="0003769C" w:rsidP="00C003D1">
      <w:pPr>
        <w:rPr>
          <w:rFonts w:cstheme="majorBidi"/>
          <w:sz w:val="28"/>
          <w:szCs w:val="28"/>
        </w:rPr>
      </w:pPr>
    </w:p>
    <w:p w14:paraId="74F2B12C" w14:textId="77777777" w:rsidR="00C003D1" w:rsidRPr="00AE7D4D" w:rsidRDefault="00C003D1" w:rsidP="00865C24">
      <w:pPr>
        <w:rPr>
          <w:rFonts w:cstheme="majorBidi"/>
          <w:sz w:val="28"/>
          <w:szCs w:val="28"/>
        </w:rPr>
      </w:pPr>
      <w:r w:rsidRPr="00AE7D4D">
        <w:rPr>
          <w:rStyle w:val="Strong"/>
          <w:rFonts w:cstheme="majorBidi"/>
          <w:sz w:val="28"/>
          <w:szCs w:val="28"/>
        </w:rPr>
        <w:lastRenderedPageBreak/>
        <w:t>Max-Pooling Layers:</w:t>
      </w:r>
    </w:p>
    <w:p w14:paraId="1D83D5AE" w14:textId="77777777" w:rsidR="00C003D1" w:rsidRPr="00AE7D4D" w:rsidRDefault="00C003D1" w:rsidP="00DE56EF">
      <w:pPr>
        <w:pStyle w:val="NormalWeb"/>
        <w:jc w:val="both"/>
        <w:rPr>
          <w:rFonts w:asciiTheme="majorBidi" w:hAnsiTheme="majorBidi" w:cstheme="majorBidi"/>
          <w:sz w:val="28"/>
          <w:szCs w:val="28"/>
        </w:rPr>
      </w:pPr>
      <w:r w:rsidRPr="00AE7D4D">
        <w:rPr>
          <w:rFonts w:asciiTheme="majorBidi" w:hAnsiTheme="majorBidi" w:cstheme="majorBidi"/>
          <w:sz w:val="28"/>
          <w:szCs w:val="28"/>
        </w:rPr>
        <w:t>After specific convolution blocks</w:t>
      </w:r>
      <w:r w:rsidRPr="001220E4">
        <w:rPr>
          <w:rFonts w:asciiTheme="majorBidi" w:hAnsiTheme="majorBidi" w:cstheme="majorBidi"/>
          <w:b/>
          <w:bCs/>
          <w:sz w:val="28"/>
          <w:szCs w:val="28"/>
        </w:rPr>
        <w:t xml:space="preserve">, </w:t>
      </w:r>
      <w:r w:rsidRPr="001220E4">
        <w:rPr>
          <w:rStyle w:val="Strong"/>
          <w:rFonts w:asciiTheme="majorBidi" w:eastAsiaTheme="majorEastAsia" w:hAnsiTheme="majorBidi" w:cstheme="majorBidi"/>
          <w:b w:val="0"/>
          <w:bCs w:val="0"/>
          <w:sz w:val="28"/>
          <w:szCs w:val="28"/>
        </w:rPr>
        <w:t>MaxPooling2D</w:t>
      </w:r>
      <w:r w:rsidRPr="00AE7D4D">
        <w:rPr>
          <w:rFonts w:asciiTheme="majorBidi" w:hAnsiTheme="majorBidi" w:cstheme="majorBidi"/>
          <w:sz w:val="28"/>
          <w:szCs w:val="28"/>
        </w:rPr>
        <w:t xml:space="preserve"> layers reduce the spatial dimensions of the feature maps (height and width), which helps:</w:t>
      </w:r>
    </w:p>
    <w:p w14:paraId="65A92EE1" w14:textId="77777777" w:rsidR="00C003D1" w:rsidRPr="00AE7D4D" w:rsidRDefault="00C003D1" w:rsidP="00D46C1E">
      <w:pPr>
        <w:pStyle w:val="NormalWeb"/>
        <w:numPr>
          <w:ilvl w:val="0"/>
          <w:numId w:val="105"/>
        </w:numPr>
        <w:jc w:val="both"/>
        <w:rPr>
          <w:rFonts w:asciiTheme="majorBidi" w:hAnsiTheme="majorBidi" w:cstheme="majorBidi"/>
          <w:sz w:val="28"/>
          <w:szCs w:val="28"/>
        </w:rPr>
      </w:pPr>
      <w:r w:rsidRPr="00AE7D4D">
        <w:rPr>
          <w:rFonts w:asciiTheme="majorBidi" w:hAnsiTheme="majorBidi" w:cstheme="majorBidi"/>
          <w:sz w:val="28"/>
          <w:szCs w:val="28"/>
        </w:rPr>
        <w:t>Decrease computational load</w:t>
      </w:r>
    </w:p>
    <w:p w14:paraId="70A95B90" w14:textId="44857DDC" w:rsidR="00C003D1" w:rsidRDefault="00865C24" w:rsidP="00D46C1E">
      <w:pPr>
        <w:pStyle w:val="NormalWeb"/>
        <w:numPr>
          <w:ilvl w:val="0"/>
          <w:numId w:val="105"/>
        </w:numPr>
        <w:jc w:val="both"/>
        <w:rPr>
          <w:rFonts w:asciiTheme="majorBidi" w:hAnsiTheme="majorBidi" w:cstheme="majorBidi"/>
          <w:sz w:val="28"/>
          <w:szCs w:val="28"/>
        </w:rPr>
      </w:pPr>
      <w:r w:rsidRPr="00AE7D4D">
        <w:rPr>
          <w:rFonts w:asciiTheme="majorBidi" w:hAnsiTheme="majorBidi" w:cstheme="majorBidi"/>
          <w:sz w:val="28"/>
          <w:szCs w:val="28"/>
        </w:rPr>
        <w:t>Retaining</w:t>
      </w:r>
      <w:r w:rsidR="00C003D1" w:rsidRPr="00AE7D4D">
        <w:rPr>
          <w:rFonts w:asciiTheme="majorBidi" w:hAnsiTheme="majorBidi" w:cstheme="majorBidi"/>
          <w:sz w:val="28"/>
          <w:szCs w:val="28"/>
        </w:rPr>
        <w:t xml:space="preserve"> important spatial features</w:t>
      </w:r>
    </w:p>
    <w:p w14:paraId="503A3FB5" w14:textId="77777777" w:rsidR="001220E4" w:rsidRPr="00AE7D4D" w:rsidRDefault="001220E4" w:rsidP="00DE56EF">
      <w:pPr>
        <w:pStyle w:val="NormalWeb"/>
        <w:ind w:left="1080"/>
        <w:jc w:val="both"/>
        <w:rPr>
          <w:rFonts w:asciiTheme="majorBidi" w:hAnsiTheme="majorBidi" w:cstheme="majorBidi"/>
          <w:sz w:val="28"/>
          <w:szCs w:val="28"/>
        </w:rPr>
      </w:pPr>
    </w:p>
    <w:p w14:paraId="2C2A9581" w14:textId="77777777" w:rsidR="00C003D1" w:rsidRPr="00AE7D4D" w:rsidRDefault="00C003D1" w:rsidP="00DE56EF">
      <w:pPr>
        <w:rPr>
          <w:rFonts w:cstheme="majorBidi"/>
          <w:sz w:val="28"/>
          <w:szCs w:val="28"/>
        </w:rPr>
      </w:pPr>
      <w:r w:rsidRPr="00AE7D4D">
        <w:rPr>
          <w:rStyle w:val="Strong"/>
          <w:rFonts w:cstheme="majorBidi"/>
          <w:sz w:val="28"/>
          <w:szCs w:val="28"/>
        </w:rPr>
        <w:t>Fully Connected Layers:</w:t>
      </w:r>
    </w:p>
    <w:p w14:paraId="78B648CE" w14:textId="77777777" w:rsidR="00C003D1" w:rsidRPr="00AE7D4D" w:rsidRDefault="00C003D1" w:rsidP="00DE56EF">
      <w:pPr>
        <w:pStyle w:val="NormalWeb"/>
        <w:jc w:val="both"/>
        <w:rPr>
          <w:rFonts w:asciiTheme="majorBidi" w:hAnsiTheme="majorBidi" w:cstheme="majorBidi"/>
          <w:sz w:val="28"/>
          <w:szCs w:val="28"/>
        </w:rPr>
      </w:pPr>
      <w:r w:rsidRPr="00AE7D4D">
        <w:rPr>
          <w:rFonts w:asciiTheme="majorBidi" w:hAnsiTheme="majorBidi" w:cstheme="majorBidi"/>
          <w:sz w:val="28"/>
          <w:szCs w:val="28"/>
        </w:rPr>
        <w:t>Instead of the default ImageNet FC layers (4096, 4096, 1000), the model uses a custom head:</w:t>
      </w:r>
    </w:p>
    <w:p w14:paraId="041409F7" w14:textId="77777777" w:rsidR="00C003D1" w:rsidRPr="00AE7D4D" w:rsidRDefault="00C003D1" w:rsidP="00D46C1E">
      <w:pPr>
        <w:pStyle w:val="NormalWeb"/>
        <w:numPr>
          <w:ilvl w:val="0"/>
          <w:numId w:val="106"/>
        </w:numPr>
        <w:jc w:val="both"/>
        <w:rPr>
          <w:rFonts w:asciiTheme="majorBidi" w:hAnsiTheme="majorBidi" w:cstheme="majorBidi"/>
          <w:sz w:val="28"/>
          <w:szCs w:val="28"/>
        </w:rPr>
      </w:pPr>
      <w:r w:rsidRPr="00DE56EF">
        <w:rPr>
          <w:rStyle w:val="Strong"/>
          <w:rFonts w:asciiTheme="majorBidi" w:eastAsiaTheme="majorEastAsia" w:hAnsiTheme="majorBidi" w:cstheme="majorBidi"/>
          <w:b w:val="0"/>
          <w:bCs w:val="0"/>
          <w:sz w:val="28"/>
          <w:szCs w:val="28"/>
        </w:rPr>
        <w:t>GlobalAveragePooling2D</w:t>
      </w:r>
      <w:r w:rsidRPr="00AE7D4D">
        <w:rPr>
          <w:rFonts w:asciiTheme="majorBidi" w:hAnsiTheme="majorBidi" w:cstheme="majorBidi"/>
          <w:sz w:val="28"/>
          <w:szCs w:val="28"/>
        </w:rPr>
        <w:t xml:space="preserve"> to flatten the feature maps.</w:t>
      </w:r>
    </w:p>
    <w:p w14:paraId="11F65735" w14:textId="4090B7CE" w:rsidR="00C003D1" w:rsidRPr="001220E4" w:rsidRDefault="00C003D1" w:rsidP="00D46C1E">
      <w:pPr>
        <w:pStyle w:val="NormalWeb"/>
        <w:numPr>
          <w:ilvl w:val="0"/>
          <w:numId w:val="106"/>
        </w:numPr>
        <w:jc w:val="both"/>
        <w:rPr>
          <w:rFonts w:asciiTheme="majorBidi" w:hAnsiTheme="majorBidi" w:cstheme="majorBidi"/>
          <w:sz w:val="28"/>
          <w:szCs w:val="28"/>
        </w:rPr>
      </w:pPr>
      <w:r w:rsidRPr="00DE56EF">
        <w:rPr>
          <w:rStyle w:val="Strong"/>
          <w:rFonts w:asciiTheme="majorBidi" w:eastAsiaTheme="majorEastAsia" w:hAnsiTheme="majorBidi" w:cstheme="majorBidi"/>
          <w:b w:val="0"/>
          <w:bCs w:val="0"/>
          <w:sz w:val="28"/>
          <w:szCs w:val="28"/>
        </w:rPr>
        <w:t>Two Dense layers with 256 units</w:t>
      </w:r>
      <w:r w:rsidRPr="00AE7D4D">
        <w:rPr>
          <w:rFonts w:asciiTheme="majorBidi" w:hAnsiTheme="majorBidi" w:cstheme="majorBidi"/>
          <w:sz w:val="28"/>
          <w:szCs w:val="28"/>
        </w:rPr>
        <w:t xml:space="preserve"> each, both using </w:t>
      </w:r>
      <w:r w:rsidRPr="00DE56EF">
        <w:rPr>
          <w:rStyle w:val="Strong"/>
          <w:rFonts w:asciiTheme="majorBidi" w:eastAsiaTheme="majorEastAsia" w:hAnsiTheme="majorBidi" w:cstheme="majorBidi"/>
          <w:b w:val="0"/>
          <w:bCs w:val="0"/>
          <w:sz w:val="28"/>
          <w:szCs w:val="28"/>
        </w:rPr>
        <w:t>ReLU activation</w:t>
      </w:r>
      <w:r w:rsidR="001220E4">
        <w:rPr>
          <w:rFonts w:asciiTheme="majorBidi" w:hAnsiTheme="majorBidi" w:cstheme="majorBidi"/>
          <w:sz w:val="28"/>
          <w:szCs w:val="28"/>
        </w:rPr>
        <w:t>.</w:t>
      </w:r>
    </w:p>
    <w:p w14:paraId="327C3A7C" w14:textId="77777777" w:rsidR="00C003D1" w:rsidRPr="00AE7D4D" w:rsidRDefault="00C003D1" w:rsidP="00D46C1E">
      <w:pPr>
        <w:pStyle w:val="NormalWeb"/>
        <w:numPr>
          <w:ilvl w:val="0"/>
          <w:numId w:val="106"/>
        </w:numPr>
        <w:jc w:val="both"/>
        <w:rPr>
          <w:rFonts w:asciiTheme="majorBidi" w:hAnsiTheme="majorBidi" w:cstheme="majorBidi"/>
          <w:sz w:val="28"/>
          <w:szCs w:val="28"/>
        </w:rPr>
      </w:pPr>
      <w:r w:rsidRPr="00AE7D4D">
        <w:rPr>
          <w:rFonts w:asciiTheme="majorBidi" w:hAnsiTheme="majorBidi" w:cstheme="majorBidi"/>
          <w:sz w:val="28"/>
          <w:szCs w:val="28"/>
        </w:rPr>
        <w:t xml:space="preserve">Final </w:t>
      </w:r>
      <w:r w:rsidRPr="00DE56EF">
        <w:rPr>
          <w:rStyle w:val="Strong"/>
          <w:rFonts w:asciiTheme="majorBidi" w:eastAsiaTheme="majorEastAsia" w:hAnsiTheme="majorBidi" w:cstheme="majorBidi"/>
          <w:b w:val="0"/>
          <w:bCs w:val="0"/>
          <w:sz w:val="28"/>
          <w:szCs w:val="28"/>
        </w:rPr>
        <w:t>Dense layer with 2 units</w:t>
      </w:r>
      <w:r w:rsidRPr="00AE7D4D">
        <w:rPr>
          <w:rFonts w:asciiTheme="majorBidi" w:hAnsiTheme="majorBidi" w:cstheme="majorBidi"/>
          <w:sz w:val="28"/>
          <w:szCs w:val="28"/>
        </w:rPr>
        <w:t xml:space="preserve"> and </w:t>
      </w:r>
      <w:r w:rsidRPr="00DE56EF">
        <w:rPr>
          <w:rStyle w:val="Strong"/>
          <w:rFonts w:asciiTheme="majorBidi" w:eastAsiaTheme="majorEastAsia" w:hAnsiTheme="majorBidi" w:cstheme="majorBidi"/>
          <w:b w:val="0"/>
          <w:bCs w:val="0"/>
          <w:sz w:val="28"/>
          <w:szCs w:val="28"/>
        </w:rPr>
        <w:t>softmax</w:t>
      </w:r>
      <w:r w:rsidRPr="00AE7D4D">
        <w:rPr>
          <w:rFonts w:asciiTheme="majorBidi" w:hAnsiTheme="majorBidi" w:cstheme="majorBidi"/>
          <w:sz w:val="28"/>
          <w:szCs w:val="28"/>
        </w:rPr>
        <w:t xml:space="preserve"> activation for binary classification.</w:t>
      </w:r>
    </w:p>
    <w:p w14:paraId="62DC83A8" w14:textId="77777777" w:rsidR="00C003D1" w:rsidRPr="00AE7D4D" w:rsidRDefault="00C003D1" w:rsidP="00DE56EF">
      <w:pPr>
        <w:rPr>
          <w:rFonts w:cstheme="majorBidi"/>
          <w:sz w:val="28"/>
          <w:szCs w:val="28"/>
        </w:rPr>
      </w:pPr>
    </w:p>
    <w:p w14:paraId="40B3B15A" w14:textId="77777777" w:rsidR="00C003D1" w:rsidRPr="00AE7D4D" w:rsidRDefault="00C003D1" w:rsidP="00DE56EF">
      <w:pPr>
        <w:rPr>
          <w:rFonts w:cstheme="majorBidi"/>
          <w:sz w:val="28"/>
          <w:szCs w:val="28"/>
        </w:rPr>
      </w:pPr>
      <w:r w:rsidRPr="00AE7D4D">
        <w:rPr>
          <w:rStyle w:val="Strong"/>
          <w:rFonts w:cstheme="majorBidi"/>
          <w:sz w:val="28"/>
          <w:szCs w:val="28"/>
        </w:rPr>
        <w:t>Activation Function:</w:t>
      </w:r>
    </w:p>
    <w:p w14:paraId="48A7A40F" w14:textId="77777777"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ReLU (Rectified Linear Unit)</w:t>
      </w:r>
      <w:r w:rsidRPr="00AE7D4D">
        <w:rPr>
          <w:rFonts w:asciiTheme="majorBidi" w:hAnsiTheme="majorBidi" w:cstheme="majorBidi"/>
          <w:sz w:val="28"/>
          <w:szCs w:val="28"/>
        </w:rPr>
        <w:t xml:space="preserve"> is used after each convolutional and dense layer (except the output layer).</w:t>
      </w:r>
    </w:p>
    <w:p w14:paraId="5953FDAC" w14:textId="234CFA64" w:rsidR="00C003D1" w:rsidRDefault="00C003D1" w:rsidP="00DE56EF">
      <w:pPr>
        <w:pStyle w:val="NormalWeb"/>
        <w:ind w:left="720"/>
        <w:jc w:val="both"/>
        <w:rPr>
          <w:rFonts w:asciiTheme="majorBidi" w:hAnsiTheme="majorBidi" w:cstheme="majorBidi"/>
          <w:sz w:val="28"/>
          <w:szCs w:val="28"/>
          <w:rtl/>
        </w:rPr>
      </w:pPr>
      <w:r w:rsidRPr="00AE7D4D">
        <w:rPr>
          <w:rFonts w:asciiTheme="majorBidi" w:hAnsiTheme="majorBidi" w:cstheme="majorBidi"/>
          <w:sz w:val="28"/>
          <w:szCs w:val="28"/>
        </w:rPr>
        <w:t>Provides non-linearity and helps in faster convergence.</w:t>
      </w:r>
    </w:p>
    <w:p w14:paraId="5B2E8E2A" w14:textId="77777777" w:rsidR="00DE56EF" w:rsidRPr="00AE7D4D" w:rsidRDefault="00DE56EF" w:rsidP="00DE56EF">
      <w:pPr>
        <w:pStyle w:val="NormalWeb"/>
        <w:ind w:left="720"/>
        <w:jc w:val="both"/>
        <w:rPr>
          <w:rFonts w:asciiTheme="majorBidi" w:hAnsiTheme="majorBidi" w:cstheme="majorBidi"/>
          <w:sz w:val="28"/>
          <w:szCs w:val="28"/>
        </w:rPr>
      </w:pPr>
    </w:p>
    <w:p w14:paraId="0637A6B3" w14:textId="77777777" w:rsidR="00C003D1" w:rsidRPr="00AE7D4D" w:rsidRDefault="00C003D1" w:rsidP="00DE56EF">
      <w:pPr>
        <w:rPr>
          <w:rFonts w:cstheme="majorBidi"/>
          <w:sz w:val="28"/>
          <w:szCs w:val="28"/>
        </w:rPr>
      </w:pPr>
      <w:r w:rsidRPr="00AE7D4D">
        <w:rPr>
          <w:rStyle w:val="Strong"/>
          <w:rFonts w:cstheme="majorBidi"/>
          <w:sz w:val="28"/>
          <w:szCs w:val="28"/>
        </w:rPr>
        <w:t>Output Layer (Softmax):</w:t>
      </w:r>
    </w:p>
    <w:p w14:paraId="2002D421" w14:textId="77777777" w:rsidR="00C003D1" w:rsidRPr="00AE7D4D" w:rsidRDefault="00C003D1" w:rsidP="00DE56EF">
      <w:pPr>
        <w:pStyle w:val="NormalWeb"/>
        <w:ind w:left="720"/>
        <w:jc w:val="both"/>
        <w:rPr>
          <w:rFonts w:asciiTheme="majorBidi" w:hAnsiTheme="majorBidi" w:cstheme="majorBidi"/>
          <w:sz w:val="28"/>
          <w:szCs w:val="28"/>
        </w:rPr>
      </w:pPr>
      <w:r w:rsidRPr="00AE7D4D">
        <w:rPr>
          <w:rFonts w:asciiTheme="majorBidi" w:hAnsiTheme="majorBidi" w:cstheme="majorBidi"/>
          <w:sz w:val="28"/>
          <w:szCs w:val="28"/>
        </w:rPr>
        <w:t xml:space="preserve">The final layer uses </w:t>
      </w:r>
      <w:r w:rsidRPr="00AE7D4D">
        <w:rPr>
          <w:rStyle w:val="Strong"/>
          <w:rFonts w:asciiTheme="majorBidi" w:eastAsiaTheme="majorEastAsia" w:hAnsiTheme="majorBidi" w:cstheme="majorBidi"/>
          <w:sz w:val="28"/>
          <w:szCs w:val="28"/>
        </w:rPr>
        <w:t>softmax</w:t>
      </w:r>
      <w:r w:rsidRPr="00AE7D4D">
        <w:rPr>
          <w:rFonts w:asciiTheme="majorBidi" w:hAnsiTheme="majorBidi" w:cstheme="majorBidi"/>
          <w:sz w:val="28"/>
          <w:szCs w:val="28"/>
        </w:rPr>
        <w:t xml:space="preserve"> to output probabilities for </w:t>
      </w:r>
      <w:r w:rsidRPr="00AE7D4D">
        <w:rPr>
          <w:rStyle w:val="Strong"/>
          <w:rFonts w:asciiTheme="majorBidi" w:eastAsiaTheme="majorEastAsia" w:hAnsiTheme="majorBidi" w:cstheme="majorBidi"/>
          <w:sz w:val="28"/>
          <w:szCs w:val="28"/>
        </w:rPr>
        <w:t>2 classes</w:t>
      </w:r>
      <w:r w:rsidRPr="00AE7D4D">
        <w:rPr>
          <w:rFonts w:asciiTheme="majorBidi" w:hAnsiTheme="majorBidi" w:cstheme="majorBidi"/>
          <w:sz w:val="28"/>
          <w:szCs w:val="28"/>
        </w:rPr>
        <w:t>, making it suitable for binary classification.</w:t>
      </w:r>
    </w:p>
    <w:p w14:paraId="2790CB2F" w14:textId="5771709D" w:rsidR="00C003D1" w:rsidRDefault="00C003D1" w:rsidP="00C003D1">
      <w:pPr>
        <w:pStyle w:val="BodyText"/>
        <w:spacing w:before="4"/>
        <w:rPr>
          <w:rFonts w:asciiTheme="majorBidi" w:hAnsiTheme="majorBidi" w:cstheme="majorBidi"/>
          <w:rtl/>
        </w:rPr>
      </w:pPr>
    </w:p>
    <w:p w14:paraId="35FA0AE1" w14:textId="77777777" w:rsidR="00DE56EF" w:rsidRPr="00AE7D4D" w:rsidRDefault="00DE56EF" w:rsidP="00C003D1">
      <w:pPr>
        <w:pStyle w:val="BodyText"/>
        <w:spacing w:before="4"/>
        <w:rPr>
          <w:rFonts w:asciiTheme="majorBidi" w:hAnsiTheme="majorBidi" w:cstheme="majorBidi"/>
        </w:rPr>
      </w:pPr>
    </w:p>
    <w:p w14:paraId="78CF91B4" w14:textId="77777777" w:rsidR="00C003D1" w:rsidRPr="00AE7D4D" w:rsidRDefault="00C003D1" w:rsidP="00865C24">
      <w:pPr>
        <w:rPr>
          <w:rFonts w:cstheme="majorBidi"/>
          <w:sz w:val="28"/>
          <w:szCs w:val="28"/>
        </w:rPr>
      </w:pPr>
      <w:r w:rsidRPr="00AE7D4D">
        <w:rPr>
          <w:rStyle w:val="Strong"/>
          <w:rFonts w:cstheme="majorBidi"/>
          <w:sz w:val="28"/>
          <w:szCs w:val="28"/>
        </w:rPr>
        <w:lastRenderedPageBreak/>
        <w:t>Transfer Learning Setup:</w:t>
      </w:r>
    </w:p>
    <w:p w14:paraId="2A7BC878" w14:textId="77777777" w:rsidR="00B07A11" w:rsidRDefault="00C003D1" w:rsidP="00B07A11">
      <w:pPr>
        <w:pStyle w:val="NormalWeb"/>
        <w:ind w:left="720"/>
        <w:jc w:val="both"/>
        <w:rPr>
          <w:rFonts w:asciiTheme="majorBidi" w:hAnsiTheme="majorBidi" w:cstheme="majorBidi"/>
          <w:sz w:val="28"/>
          <w:szCs w:val="28"/>
          <w:rtl/>
        </w:rPr>
      </w:pPr>
      <w:r w:rsidRPr="00AE7D4D">
        <w:rPr>
          <w:rStyle w:val="Strong"/>
          <w:rFonts w:asciiTheme="majorBidi" w:eastAsiaTheme="majorEastAsia" w:hAnsiTheme="majorBidi" w:cstheme="majorBidi"/>
          <w:sz w:val="28"/>
          <w:szCs w:val="28"/>
        </w:rPr>
        <w:t>weights='imagenet'</w:t>
      </w:r>
      <w:r w:rsidRPr="00AE7D4D">
        <w:rPr>
          <w:rFonts w:asciiTheme="majorBidi" w:hAnsiTheme="majorBidi" w:cstheme="majorBidi"/>
          <w:sz w:val="28"/>
          <w:szCs w:val="28"/>
        </w:rPr>
        <w:t>: Loads the VGG19 model pre-trained on the ImageNet dataset.</w:t>
      </w:r>
    </w:p>
    <w:p w14:paraId="2D9F7E3F" w14:textId="6AED3E4C" w:rsidR="00C003D1" w:rsidRPr="00AE7D4D" w:rsidRDefault="00C003D1" w:rsidP="00B07A11">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include_top=False</w:t>
      </w:r>
      <w:r w:rsidRPr="00AE7D4D">
        <w:rPr>
          <w:rFonts w:asciiTheme="majorBidi" w:hAnsiTheme="majorBidi" w:cstheme="majorBidi"/>
          <w:sz w:val="28"/>
          <w:szCs w:val="28"/>
        </w:rPr>
        <w:t>: Removes the original classifier head to allow adding custom layers for the specific task.</w:t>
      </w:r>
    </w:p>
    <w:p w14:paraId="52A641F6" w14:textId="3D108378"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input_shape=(224, 224, 3)</w:t>
      </w:r>
      <w:r w:rsidRPr="00AE7D4D">
        <w:rPr>
          <w:rFonts w:asciiTheme="majorBidi" w:hAnsiTheme="majorBidi" w:cstheme="majorBidi"/>
          <w:sz w:val="28"/>
          <w:szCs w:val="28"/>
        </w:rPr>
        <w:t>: Accepts standard RGB images resized to 224x224.</w:t>
      </w:r>
    </w:p>
    <w:p w14:paraId="4F3D5A93" w14:textId="77777777" w:rsidR="00C003D1" w:rsidRPr="00AE7D4D" w:rsidRDefault="00C003D1" w:rsidP="00DE56EF">
      <w:pPr>
        <w:rPr>
          <w:rFonts w:cstheme="majorBidi"/>
          <w:sz w:val="28"/>
          <w:szCs w:val="28"/>
        </w:rPr>
      </w:pPr>
      <w:r w:rsidRPr="00AE7D4D">
        <w:rPr>
          <w:rStyle w:val="Strong"/>
          <w:rFonts w:cstheme="majorBidi"/>
          <w:sz w:val="28"/>
          <w:szCs w:val="28"/>
        </w:rPr>
        <w:t>Training Details:</w:t>
      </w:r>
    </w:p>
    <w:p w14:paraId="7FC89BEE" w14:textId="77777777"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train_generator</w:t>
      </w:r>
      <w:r w:rsidRPr="00AE7D4D">
        <w:rPr>
          <w:rFonts w:asciiTheme="majorBidi" w:hAnsiTheme="majorBidi" w:cstheme="majorBidi"/>
          <w:sz w:val="28"/>
          <w:szCs w:val="28"/>
        </w:rPr>
        <w:t xml:space="preserve"> and </w:t>
      </w:r>
      <w:r w:rsidRPr="00AE7D4D">
        <w:rPr>
          <w:rStyle w:val="Strong"/>
          <w:rFonts w:asciiTheme="majorBidi" w:eastAsiaTheme="majorEastAsia" w:hAnsiTheme="majorBidi" w:cstheme="majorBidi"/>
          <w:sz w:val="28"/>
          <w:szCs w:val="28"/>
        </w:rPr>
        <w:t>test_generator</w:t>
      </w:r>
      <w:r w:rsidRPr="00AE7D4D">
        <w:rPr>
          <w:rFonts w:asciiTheme="majorBidi" w:hAnsiTheme="majorBidi" w:cstheme="majorBidi"/>
          <w:sz w:val="28"/>
          <w:szCs w:val="28"/>
        </w:rPr>
        <w:t xml:space="preserve"> are used to load training and validation datasets from folders, with real-time image augmentation.</w:t>
      </w:r>
    </w:p>
    <w:p w14:paraId="4E12F431" w14:textId="77777777"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Batch Size</w:t>
      </w:r>
      <w:r w:rsidRPr="00AE7D4D">
        <w:rPr>
          <w:rFonts w:asciiTheme="majorBidi" w:hAnsiTheme="majorBidi" w:cstheme="majorBidi"/>
          <w:sz w:val="28"/>
          <w:szCs w:val="28"/>
        </w:rPr>
        <w:t>: 32</w:t>
      </w:r>
    </w:p>
    <w:p w14:paraId="482EEA05" w14:textId="77777777"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Optimizer</w:t>
      </w:r>
      <w:r w:rsidRPr="00AE7D4D">
        <w:rPr>
          <w:rFonts w:asciiTheme="majorBidi" w:hAnsiTheme="majorBidi" w:cstheme="majorBidi"/>
          <w:sz w:val="28"/>
          <w:szCs w:val="28"/>
        </w:rPr>
        <w:t xml:space="preserve">: Adam with learning rate of </w:t>
      </w:r>
      <w:r w:rsidRPr="00AE7D4D">
        <w:rPr>
          <w:rStyle w:val="Strong"/>
          <w:rFonts w:asciiTheme="majorBidi" w:eastAsiaTheme="majorEastAsia" w:hAnsiTheme="majorBidi" w:cstheme="majorBidi"/>
          <w:sz w:val="28"/>
          <w:szCs w:val="28"/>
        </w:rPr>
        <w:t>0.0001</w:t>
      </w:r>
    </w:p>
    <w:p w14:paraId="4AD4A313" w14:textId="77777777" w:rsidR="00C003D1" w:rsidRPr="00AE7D4D" w:rsidRDefault="00C003D1" w:rsidP="00DE56EF">
      <w:pPr>
        <w:pStyle w:val="NormalWeb"/>
        <w:ind w:left="720"/>
        <w:jc w:val="both"/>
        <w:rPr>
          <w:rFonts w:asciiTheme="majorBidi" w:hAnsiTheme="majorBidi" w:cstheme="majorBidi"/>
          <w:sz w:val="28"/>
          <w:szCs w:val="28"/>
        </w:rPr>
      </w:pPr>
      <w:r w:rsidRPr="00AE7D4D">
        <w:rPr>
          <w:rStyle w:val="Strong"/>
          <w:rFonts w:asciiTheme="majorBidi" w:eastAsiaTheme="majorEastAsia" w:hAnsiTheme="majorBidi" w:cstheme="majorBidi"/>
          <w:sz w:val="28"/>
          <w:szCs w:val="28"/>
        </w:rPr>
        <w:t>Loss Function</w:t>
      </w:r>
      <w:r w:rsidRPr="00AE7D4D">
        <w:rPr>
          <w:rFonts w:asciiTheme="majorBidi" w:hAnsiTheme="majorBidi" w:cstheme="majorBidi"/>
          <w:sz w:val="28"/>
          <w:szCs w:val="28"/>
        </w:rPr>
        <w:t>: sparse_categorical_crossentropy (since labels are integers, not one-hot encoded)</w:t>
      </w:r>
    </w:p>
    <w:p w14:paraId="105D0AF2" w14:textId="28194843" w:rsidR="00C003D1" w:rsidRDefault="00C003D1" w:rsidP="00DE56EF">
      <w:pPr>
        <w:pStyle w:val="NormalWeb"/>
        <w:ind w:left="720"/>
        <w:jc w:val="both"/>
        <w:rPr>
          <w:rFonts w:asciiTheme="majorBidi" w:hAnsiTheme="majorBidi" w:cstheme="majorBidi"/>
          <w:sz w:val="28"/>
          <w:szCs w:val="28"/>
          <w:rtl/>
        </w:rPr>
      </w:pPr>
      <w:r w:rsidRPr="00AE7D4D">
        <w:rPr>
          <w:rStyle w:val="Strong"/>
          <w:rFonts w:asciiTheme="majorBidi" w:eastAsiaTheme="majorEastAsia" w:hAnsiTheme="majorBidi" w:cstheme="majorBidi"/>
          <w:sz w:val="28"/>
          <w:szCs w:val="28"/>
        </w:rPr>
        <w:t>Epochs</w:t>
      </w:r>
      <w:r w:rsidRPr="00AE7D4D">
        <w:rPr>
          <w:rFonts w:asciiTheme="majorBidi" w:hAnsiTheme="majorBidi" w:cstheme="majorBidi"/>
          <w:sz w:val="28"/>
          <w:szCs w:val="28"/>
        </w:rPr>
        <w:t>:  30</w:t>
      </w:r>
    </w:p>
    <w:p w14:paraId="6CF5EC1B" w14:textId="77777777" w:rsidR="00601B2D" w:rsidRPr="00AE7D4D" w:rsidRDefault="00601B2D" w:rsidP="00DE56EF">
      <w:pPr>
        <w:pStyle w:val="NormalWeb"/>
        <w:ind w:left="720"/>
        <w:jc w:val="both"/>
        <w:rPr>
          <w:rFonts w:asciiTheme="majorBidi" w:hAnsiTheme="majorBidi" w:cstheme="majorBidi"/>
          <w:sz w:val="28"/>
          <w:szCs w:val="28"/>
        </w:rPr>
      </w:pPr>
    </w:p>
    <w:p w14:paraId="5C79A993" w14:textId="77777777" w:rsidR="00C003D1" w:rsidRPr="00AE7D4D" w:rsidRDefault="00C003D1" w:rsidP="00865C24">
      <w:pPr>
        <w:rPr>
          <w:rStyle w:val="Strong"/>
          <w:rFonts w:cstheme="majorBidi"/>
          <w:sz w:val="28"/>
          <w:szCs w:val="28"/>
        </w:rPr>
      </w:pPr>
      <w:r w:rsidRPr="00AE7D4D">
        <w:rPr>
          <w:rStyle w:val="Strong"/>
          <w:rFonts w:cstheme="majorBidi"/>
          <w:sz w:val="28"/>
          <w:szCs w:val="28"/>
        </w:rPr>
        <w:t xml:space="preserve">4.5. </w:t>
      </w:r>
      <w:r w:rsidRPr="00AE7D4D">
        <w:rPr>
          <w:rStyle w:val="Strong"/>
          <w:rFonts w:cstheme="majorBidi"/>
          <w:sz w:val="28"/>
          <w:szCs w:val="28"/>
          <w:rtl/>
        </w:rPr>
        <w:t>)</w:t>
      </w:r>
      <w:r w:rsidRPr="00AE7D4D">
        <w:rPr>
          <w:rStyle w:val="Strong"/>
          <w:rFonts w:cstheme="majorBidi"/>
          <w:sz w:val="28"/>
          <w:szCs w:val="28"/>
        </w:rPr>
        <w:t>Mobile net) model</w:t>
      </w:r>
    </w:p>
    <w:p w14:paraId="3D1EB3FE" w14:textId="77777777" w:rsidR="00B07A11" w:rsidRDefault="00C003D1" w:rsidP="00B07A11">
      <w:pPr>
        <w:jc w:val="left"/>
        <w:rPr>
          <w:rFonts w:cstheme="majorBidi"/>
          <w:b/>
          <w:bCs/>
          <w:sz w:val="28"/>
          <w:szCs w:val="28"/>
          <w:rtl/>
        </w:rPr>
      </w:pPr>
      <w:r w:rsidRPr="00AE7D4D">
        <w:rPr>
          <w:rFonts w:cstheme="majorBidi"/>
          <w:b/>
          <w:bCs/>
          <w:sz w:val="28"/>
          <w:szCs w:val="28"/>
        </w:rPr>
        <w:t xml:space="preserve">4.5.1. Introduction </w:t>
      </w:r>
    </w:p>
    <w:p w14:paraId="77B17D68" w14:textId="3A821A99" w:rsidR="00066457" w:rsidRDefault="00C003D1" w:rsidP="00B07A11">
      <w:pPr>
        <w:rPr>
          <w:sz w:val="28"/>
          <w:szCs w:val="28"/>
          <w:rtl/>
        </w:rPr>
      </w:pPr>
      <w:r w:rsidRPr="00AE7D4D">
        <w:rPr>
          <w:sz w:val="28"/>
          <w:szCs w:val="28"/>
        </w:rPr>
        <w:t xml:space="preserve">MobileNetV2 is a type of Convolutional Neural Network (CNN) optimized for performance and efficiency, especially on devices with limited resources such as </w:t>
      </w:r>
      <w:r w:rsidR="00066457">
        <w:rPr>
          <w:sz w:val="28"/>
          <w:szCs w:val="28"/>
        </w:rPr>
        <w:t>M</w:t>
      </w:r>
      <w:r w:rsidRPr="00AE7D4D">
        <w:rPr>
          <w:sz w:val="28"/>
          <w:szCs w:val="28"/>
        </w:rPr>
        <w:t>obile</w:t>
      </w:r>
      <w:r w:rsidR="00066457">
        <w:rPr>
          <w:sz w:val="28"/>
          <w:szCs w:val="28"/>
        </w:rPr>
        <w:t>P</w:t>
      </w:r>
      <w:r w:rsidRPr="00AE7D4D">
        <w:rPr>
          <w:sz w:val="28"/>
          <w:szCs w:val="28"/>
        </w:rPr>
        <w:t>hones.</w:t>
      </w:r>
      <w:r w:rsidRPr="00AE7D4D">
        <w:rPr>
          <w:sz w:val="28"/>
          <w:szCs w:val="28"/>
        </w:rPr>
        <w:br/>
        <w:t>In this project, the objective is to classify images to distinguish between homemade and machine-made products using MobileNetV2 as the feature extractor.</w:t>
      </w:r>
      <w:r w:rsidRPr="00AE7D4D">
        <w:rPr>
          <w:sz w:val="28"/>
          <w:szCs w:val="28"/>
        </w:rPr>
        <w:br/>
      </w:r>
      <w:r w:rsidRPr="00AE7D4D">
        <w:rPr>
          <w:sz w:val="28"/>
          <w:szCs w:val="28"/>
        </w:rPr>
        <w:lastRenderedPageBreak/>
        <w:t>This task is important for applications like quality control or online selling, where accurate classification helps automate decision-making and improve reliability.</w:t>
      </w:r>
    </w:p>
    <w:p w14:paraId="2C43384C" w14:textId="77777777" w:rsidR="00601B2D" w:rsidRPr="00AE7D4D" w:rsidRDefault="00601B2D" w:rsidP="00B07A11">
      <w:pPr>
        <w:rPr>
          <w:rStyle w:val="Strong"/>
          <w:rFonts w:cstheme="majorBidi"/>
          <w:b w:val="0"/>
          <w:bCs w:val="0"/>
          <w:sz w:val="28"/>
          <w:szCs w:val="28"/>
        </w:rPr>
      </w:pPr>
    </w:p>
    <w:p w14:paraId="62877D0A" w14:textId="78B047E7" w:rsidR="00C003D1" w:rsidRPr="00066457" w:rsidRDefault="00C003D1" w:rsidP="00066457">
      <w:pPr>
        <w:rPr>
          <w:b/>
          <w:bCs/>
          <w:sz w:val="28"/>
          <w:szCs w:val="28"/>
        </w:rPr>
      </w:pPr>
      <w:r w:rsidRPr="00E546F6">
        <w:rPr>
          <w:b/>
          <w:bCs/>
          <w:sz w:val="28"/>
          <w:szCs w:val="28"/>
        </w:rPr>
        <w:t>4.2.2 MobileNetV2 Architecture</w:t>
      </w:r>
    </w:p>
    <w:p w14:paraId="02D4DA61" w14:textId="1A5F25C1" w:rsidR="00C003D1" w:rsidRPr="00865C24" w:rsidRDefault="00865C24" w:rsidP="00C003D1">
      <w:pPr>
        <w:rPr>
          <w:rFonts w:cstheme="majorBidi"/>
        </w:rPr>
      </w:pPr>
      <w:r w:rsidRPr="00865C24">
        <w:rPr>
          <w:rFonts w:cstheme="majorBidi"/>
          <w:noProof/>
        </w:rPr>
        <w:drawing>
          <wp:inline distT="0" distB="0" distL="0" distR="0" wp14:anchorId="6FC0FCFB" wp14:editId="66F2F1A4">
            <wp:extent cx="5929745" cy="2766581"/>
            <wp:effectExtent l="0" t="0" r="0" b="0"/>
            <wp:docPr id="8" name="Picture 8" descr="Screenshot 2025-06-07 13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6-07 13572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30862" cy="2767102"/>
                    </a:xfrm>
                    <a:prstGeom prst="rect">
                      <a:avLst/>
                    </a:prstGeom>
                  </pic:spPr>
                </pic:pic>
              </a:graphicData>
            </a:graphic>
          </wp:inline>
        </w:drawing>
      </w:r>
    </w:p>
    <w:p w14:paraId="3ACA6460" w14:textId="77777777" w:rsidR="00C003D1" w:rsidRPr="00865C24" w:rsidRDefault="00C003D1" w:rsidP="00C003D1">
      <w:pPr>
        <w:rPr>
          <w:rFonts w:cstheme="majorBidi"/>
        </w:rPr>
      </w:pPr>
    </w:p>
    <w:p w14:paraId="37759FC3" w14:textId="4C8F1DA8" w:rsidR="00C003D1" w:rsidRDefault="00C003D1" w:rsidP="00066457">
      <w:pPr>
        <w:pStyle w:val="NormalWeb"/>
        <w:ind w:left="720"/>
        <w:jc w:val="both"/>
        <w:rPr>
          <w:rFonts w:asciiTheme="majorBidi" w:hAnsiTheme="majorBidi" w:cstheme="majorBidi"/>
          <w:sz w:val="28"/>
          <w:szCs w:val="28"/>
          <w:rtl/>
        </w:rPr>
      </w:pPr>
      <w:r w:rsidRPr="00865C24">
        <w:rPr>
          <w:rFonts w:asciiTheme="majorBidi" w:hAnsiTheme="majorBidi" w:cstheme="majorBidi"/>
        </w:rPr>
        <w:br/>
      </w:r>
      <w:r w:rsidRPr="00865C24">
        <w:rPr>
          <w:rFonts w:asciiTheme="majorBidi" w:hAnsiTheme="majorBidi" w:cstheme="majorBidi"/>
          <w:sz w:val="28"/>
          <w:szCs w:val="28"/>
        </w:rPr>
        <w:t>MobileNetV2 uses Depthwise Separable Convolutions to reduce the number of parameters and computations compared to traditional CNNs.</w:t>
      </w:r>
      <w:r w:rsidRPr="00865C24">
        <w:rPr>
          <w:rFonts w:asciiTheme="majorBidi" w:hAnsiTheme="majorBidi" w:cstheme="majorBidi"/>
          <w:sz w:val="28"/>
          <w:szCs w:val="28"/>
        </w:rPr>
        <w:br/>
        <w:t>The model includes an initial Conv2D layer, followed by multiple Inverted Residual Blocks with shortcut connections, and ends with a GlobalAveragePooling2D layer.</w:t>
      </w:r>
    </w:p>
    <w:p w14:paraId="2971A6BA" w14:textId="77777777" w:rsidR="00601B2D" w:rsidRPr="00865C24" w:rsidRDefault="00601B2D" w:rsidP="00066457">
      <w:pPr>
        <w:pStyle w:val="NormalWeb"/>
        <w:ind w:left="720"/>
        <w:jc w:val="both"/>
        <w:rPr>
          <w:rFonts w:asciiTheme="majorBidi" w:hAnsiTheme="majorBidi" w:cstheme="majorBidi"/>
          <w:sz w:val="28"/>
          <w:szCs w:val="28"/>
        </w:rPr>
      </w:pPr>
    </w:p>
    <w:p w14:paraId="3B4580F8" w14:textId="53D19EB4" w:rsidR="00C003D1" w:rsidRPr="00066457" w:rsidRDefault="00C003D1" w:rsidP="00865C24">
      <w:pPr>
        <w:rPr>
          <w:b/>
          <w:bCs/>
          <w:sz w:val="28"/>
          <w:szCs w:val="28"/>
        </w:rPr>
      </w:pPr>
      <w:r w:rsidRPr="00066457">
        <w:rPr>
          <w:b/>
          <w:bCs/>
          <w:sz w:val="28"/>
          <w:szCs w:val="28"/>
        </w:rPr>
        <w:t>4.2.3 Feature Extraction Layer</w:t>
      </w:r>
    </w:p>
    <w:p w14:paraId="1F2B3D47" w14:textId="50856261" w:rsidR="00C003D1" w:rsidRPr="00066457" w:rsidRDefault="00C003D1" w:rsidP="00B3193B">
      <w:pPr>
        <w:rPr>
          <w:rFonts w:cstheme="majorBidi"/>
          <w:sz w:val="28"/>
          <w:szCs w:val="28"/>
        </w:rPr>
      </w:pPr>
      <w:r w:rsidRPr="00066457">
        <w:rPr>
          <w:rFonts w:cstheme="majorBidi"/>
          <w:sz w:val="28"/>
          <w:szCs w:val="28"/>
        </w:rPr>
        <w:t>Instead of building a CNN from scratch, MobileNetV2 with pre-trained weights (ImageNet) was used as a feature extractor by setting include_top=False to remove the original classification head.</w:t>
      </w:r>
    </w:p>
    <w:p w14:paraId="064C10EE" w14:textId="77777777" w:rsidR="00601B2D" w:rsidRDefault="00601B2D" w:rsidP="00601B2D">
      <w:pPr>
        <w:jc w:val="left"/>
        <w:rPr>
          <w:b/>
          <w:bCs/>
          <w:sz w:val="28"/>
          <w:szCs w:val="28"/>
          <w:rtl/>
        </w:rPr>
      </w:pPr>
      <w:r>
        <w:rPr>
          <w:b/>
          <w:bCs/>
          <w:sz w:val="28"/>
          <w:szCs w:val="28"/>
        </w:rPr>
        <w:lastRenderedPageBreak/>
        <w:t>4.2.4 Classification Head</w:t>
      </w:r>
    </w:p>
    <w:p w14:paraId="69F96FF7" w14:textId="77777777" w:rsidR="00DA012E" w:rsidRDefault="00C003D1" w:rsidP="00DA012E">
      <w:pPr>
        <w:rPr>
          <w:sz w:val="28"/>
          <w:szCs w:val="28"/>
          <w:rtl/>
        </w:rPr>
      </w:pPr>
      <w:r w:rsidRPr="00DA012E">
        <w:rPr>
          <w:sz w:val="28"/>
          <w:szCs w:val="28"/>
        </w:rPr>
        <w:t>The following layers were added on top of the MobileNetV2 base:</w:t>
      </w:r>
    </w:p>
    <w:p w14:paraId="391B39C3" w14:textId="77777777" w:rsidR="00DA012E" w:rsidRPr="00DA012E" w:rsidRDefault="00C003D1" w:rsidP="00D46C1E">
      <w:pPr>
        <w:pStyle w:val="ListParagraph"/>
        <w:numPr>
          <w:ilvl w:val="0"/>
          <w:numId w:val="107"/>
        </w:numPr>
        <w:rPr>
          <w:b/>
          <w:bCs/>
          <w:sz w:val="28"/>
          <w:szCs w:val="28"/>
        </w:rPr>
      </w:pPr>
      <w:r w:rsidRPr="00DA012E">
        <w:rPr>
          <w:sz w:val="28"/>
          <w:szCs w:val="28"/>
        </w:rPr>
        <w:t>GlobalAveragePooling2D: To flatten the output of the feature maps.</w:t>
      </w:r>
    </w:p>
    <w:p w14:paraId="563A71E7" w14:textId="294FAF52" w:rsidR="00C003D1" w:rsidRPr="00DA012E" w:rsidRDefault="00C003D1" w:rsidP="00D46C1E">
      <w:pPr>
        <w:pStyle w:val="ListParagraph"/>
        <w:numPr>
          <w:ilvl w:val="0"/>
          <w:numId w:val="107"/>
        </w:numPr>
        <w:rPr>
          <w:b/>
          <w:bCs/>
          <w:sz w:val="28"/>
          <w:szCs w:val="28"/>
        </w:rPr>
      </w:pPr>
      <w:r w:rsidRPr="00DA012E">
        <w:rPr>
          <w:sz w:val="28"/>
          <w:szCs w:val="28"/>
        </w:rPr>
        <w:t>Dense(2, Softmax): Final layer for bin</w:t>
      </w:r>
      <w:r w:rsidR="00601B2D" w:rsidRPr="00DA012E">
        <w:rPr>
          <w:sz w:val="28"/>
          <w:szCs w:val="28"/>
        </w:rPr>
        <w:t>ary classification (homemade or</w:t>
      </w:r>
      <w:r w:rsidR="00601B2D" w:rsidRPr="00DA012E">
        <w:rPr>
          <w:rFonts w:hint="cs"/>
          <w:sz w:val="28"/>
          <w:szCs w:val="28"/>
          <w:rtl/>
        </w:rPr>
        <w:t xml:space="preserve"> </w:t>
      </w:r>
      <w:r w:rsidRPr="00DA012E">
        <w:rPr>
          <w:sz w:val="28"/>
          <w:szCs w:val="28"/>
        </w:rPr>
        <w:t>machine-</w:t>
      </w:r>
      <w:r w:rsidRPr="00DA012E">
        <w:rPr>
          <w:sz w:val="28"/>
          <w:szCs w:val="28"/>
        </w:rPr>
        <w:tab/>
        <w:t>made).</w:t>
      </w:r>
    </w:p>
    <w:p w14:paraId="7105938F" w14:textId="77777777" w:rsidR="00DA012E" w:rsidRPr="00DA012E" w:rsidRDefault="00DA012E" w:rsidP="00DA012E">
      <w:pPr>
        <w:pStyle w:val="ListParagraph"/>
        <w:rPr>
          <w:b/>
          <w:bCs/>
          <w:sz w:val="28"/>
          <w:szCs w:val="28"/>
        </w:rPr>
      </w:pPr>
    </w:p>
    <w:p w14:paraId="14A07035" w14:textId="77777777" w:rsidR="00B3193B" w:rsidRPr="00066457" w:rsidRDefault="00C003D1" w:rsidP="001F1827">
      <w:pPr>
        <w:rPr>
          <w:b/>
          <w:bCs/>
          <w:sz w:val="28"/>
          <w:szCs w:val="28"/>
        </w:rPr>
      </w:pPr>
      <w:r w:rsidRPr="00066457">
        <w:rPr>
          <w:b/>
          <w:bCs/>
          <w:sz w:val="28"/>
          <w:szCs w:val="28"/>
        </w:rPr>
        <w:t>4.2.5 Model Summary</w:t>
      </w:r>
    </w:p>
    <w:p w14:paraId="69A39287" w14:textId="77777777" w:rsidR="00B62CF0" w:rsidRDefault="00C003D1" w:rsidP="00D46C1E">
      <w:pPr>
        <w:pStyle w:val="ListParagraph"/>
        <w:numPr>
          <w:ilvl w:val="0"/>
          <w:numId w:val="108"/>
        </w:numPr>
        <w:jc w:val="left"/>
        <w:rPr>
          <w:sz w:val="28"/>
          <w:szCs w:val="28"/>
        </w:rPr>
      </w:pPr>
      <w:r w:rsidRPr="00B62CF0">
        <w:rPr>
          <w:sz w:val="28"/>
          <w:szCs w:val="28"/>
        </w:rPr>
        <w:t>MobileNetV2: Pre-trained feature extractor.</w:t>
      </w:r>
    </w:p>
    <w:p w14:paraId="28C1B7D1" w14:textId="77777777" w:rsidR="00B62CF0" w:rsidRDefault="00C003D1" w:rsidP="00D46C1E">
      <w:pPr>
        <w:pStyle w:val="ListParagraph"/>
        <w:numPr>
          <w:ilvl w:val="0"/>
          <w:numId w:val="108"/>
        </w:numPr>
        <w:jc w:val="left"/>
        <w:rPr>
          <w:sz w:val="28"/>
          <w:szCs w:val="28"/>
        </w:rPr>
      </w:pPr>
      <w:r w:rsidRPr="00B62CF0">
        <w:rPr>
          <w:sz w:val="28"/>
          <w:szCs w:val="28"/>
        </w:rPr>
        <w:t>GlobalAveragePooling2D: Reduces di</w:t>
      </w:r>
      <w:r w:rsidR="00B62CF0">
        <w:rPr>
          <w:sz w:val="28"/>
          <w:szCs w:val="28"/>
        </w:rPr>
        <w:t>mensionality of feature maps.</w:t>
      </w:r>
    </w:p>
    <w:p w14:paraId="145048BD" w14:textId="77777777" w:rsidR="00B62CF0" w:rsidRDefault="00C003D1" w:rsidP="00D46C1E">
      <w:pPr>
        <w:pStyle w:val="ListParagraph"/>
        <w:numPr>
          <w:ilvl w:val="0"/>
          <w:numId w:val="108"/>
        </w:numPr>
        <w:jc w:val="left"/>
        <w:rPr>
          <w:sz w:val="28"/>
          <w:szCs w:val="28"/>
        </w:rPr>
      </w:pPr>
      <w:r w:rsidRPr="00B62CF0">
        <w:rPr>
          <w:sz w:val="28"/>
          <w:szCs w:val="28"/>
        </w:rPr>
        <w:t xml:space="preserve">Dense(256): Two layers </w:t>
      </w:r>
      <w:r w:rsidR="00B62CF0">
        <w:rPr>
          <w:sz w:val="28"/>
          <w:szCs w:val="28"/>
        </w:rPr>
        <w:t>to learn new representations.</w:t>
      </w:r>
    </w:p>
    <w:p w14:paraId="421468DD" w14:textId="7307FBB5" w:rsidR="00DA012E" w:rsidRPr="00B62CF0" w:rsidRDefault="00C003D1" w:rsidP="00D46C1E">
      <w:pPr>
        <w:pStyle w:val="ListParagraph"/>
        <w:numPr>
          <w:ilvl w:val="0"/>
          <w:numId w:val="108"/>
        </w:numPr>
        <w:jc w:val="left"/>
        <w:rPr>
          <w:sz w:val="28"/>
          <w:szCs w:val="28"/>
        </w:rPr>
      </w:pPr>
      <w:r w:rsidRPr="00B62CF0">
        <w:rPr>
          <w:sz w:val="28"/>
          <w:szCs w:val="28"/>
        </w:rPr>
        <w:t>Dense(2, softma</w:t>
      </w:r>
      <w:r w:rsidR="00DA012E" w:rsidRPr="00B62CF0">
        <w:rPr>
          <w:sz w:val="28"/>
          <w:szCs w:val="28"/>
        </w:rPr>
        <w:t>x): Final classification output.</w:t>
      </w:r>
    </w:p>
    <w:p w14:paraId="0D426018" w14:textId="77777777" w:rsidR="00DA012E" w:rsidRPr="00066457" w:rsidRDefault="00DA012E" w:rsidP="00DA012E">
      <w:pPr>
        <w:jc w:val="left"/>
        <w:rPr>
          <w:sz w:val="28"/>
          <w:szCs w:val="28"/>
        </w:rPr>
      </w:pPr>
    </w:p>
    <w:p w14:paraId="07C927A8" w14:textId="77777777" w:rsidR="004573B0" w:rsidRPr="00066457" w:rsidRDefault="00C003D1" w:rsidP="004573B0">
      <w:pPr>
        <w:rPr>
          <w:b/>
          <w:bCs/>
          <w:sz w:val="28"/>
          <w:szCs w:val="28"/>
        </w:rPr>
      </w:pPr>
      <w:r w:rsidRPr="00066457">
        <w:rPr>
          <w:b/>
          <w:bCs/>
          <w:sz w:val="28"/>
          <w:szCs w:val="28"/>
        </w:rPr>
        <w:t>4.2.6 Model Training</w:t>
      </w:r>
    </w:p>
    <w:p w14:paraId="4AAA397E" w14:textId="77777777" w:rsidR="000C79C2" w:rsidRDefault="004573B0" w:rsidP="00D46C1E">
      <w:pPr>
        <w:pStyle w:val="ListParagraph"/>
        <w:numPr>
          <w:ilvl w:val="0"/>
          <w:numId w:val="109"/>
        </w:numPr>
        <w:jc w:val="left"/>
        <w:rPr>
          <w:sz w:val="28"/>
          <w:szCs w:val="28"/>
        </w:rPr>
      </w:pPr>
      <w:r w:rsidRPr="000C79C2">
        <w:rPr>
          <w:sz w:val="28"/>
          <w:szCs w:val="28"/>
        </w:rPr>
        <w:t>Optimizer: Adam with learning rate of 0.0001.</w:t>
      </w:r>
    </w:p>
    <w:p w14:paraId="7CDCDED2" w14:textId="77777777" w:rsidR="000C79C2" w:rsidRDefault="004573B0" w:rsidP="00D46C1E">
      <w:pPr>
        <w:pStyle w:val="ListParagraph"/>
        <w:numPr>
          <w:ilvl w:val="0"/>
          <w:numId w:val="109"/>
        </w:numPr>
        <w:jc w:val="left"/>
        <w:rPr>
          <w:sz w:val="28"/>
          <w:szCs w:val="28"/>
        </w:rPr>
      </w:pPr>
      <w:r w:rsidRPr="000C79C2">
        <w:rPr>
          <w:sz w:val="28"/>
          <w:szCs w:val="28"/>
        </w:rPr>
        <w:t xml:space="preserve"> Loss Function: sp</w:t>
      </w:r>
      <w:r w:rsidR="000C79C2">
        <w:rPr>
          <w:sz w:val="28"/>
          <w:szCs w:val="28"/>
        </w:rPr>
        <w:t>arse_categorical_crossentropy.</w:t>
      </w:r>
    </w:p>
    <w:p w14:paraId="0DB28A4F" w14:textId="77777777" w:rsidR="000C79C2" w:rsidRDefault="000C79C2" w:rsidP="00D46C1E">
      <w:pPr>
        <w:pStyle w:val="ListParagraph"/>
        <w:numPr>
          <w:ilvl w:val="0"/>
          <w:numId w:val="109"/>
        </w:numPr>
        <w:jc w:val="left"/>
        <w:rPr>
          <w:sz w:val="28"/>
          <w:szCs w:val="28"/>
        </w:rPr>
      </w:pPr>
      <w:r>
        <w:rPr>
          <w:sz w:val="28"/>
          <w:szCs w:val="28"/>
        </w:rPr>
        <w:t xml:space="preserve"> Epochs: 30.</w:t>
      </w:r>
    </w:p>
    <w:p w14:paraId="67F838C0" w14:textId="77777777" w:rsidR="000C79C2" w:rsidRDefault="000C79C2" w:rsidP="00D46C1E">
      <w:pPr>
        <w:pStyle w:val="ListParagraph"/>
        <w:numPr>
          <w:ilvl w:val="0"/>
          <w:numId w:val="109"/>
        </w:numPr>
        <w:jc w:val="left"/>
        <w:rPr>
          <w:sz w:val="28"/>
          <w:szCs w:val="28"/>
        </w:rPr>
      </w:pPr>
      <w:r>
        <w:rPr>
          <w:sz w:val="28"/>
          <w:szCs w:val="28"/>
        </w:rPr>
        <w:t>Batch Size: 32.</w:t>
      </w:r>
    </w:p>
    <w:p w14:paraId="7C8F3BB0" w14:textId="4C3352B1" w:rsidR="004573B0" w:rsidRPr="000C79C2" w:rsidRDefault="004573B0" w:rsidP="00D46C1E">
      <w:pPr>
        <w:pStyle w:val="ListParagraph"/>
        <w:numPr>
          <w:ilvl w:val="0"/>
          <w:numId w:val="109"/>
        </w:numPr>
        <w:jc w:val="left"/>
        <w:rPr>
          <w:sz w:val="28"/>
          <w:szCs w:val="28"/>
        </w:rPr>
      </w:pPr>
      <w:r w:rsidRPr="000C79C2">
        <w:rPr>
          <w:sz w:val="28"/>
          <w:szCs w:val="28"/>
        </w:rPr>
        <w:t>Data Augmentation: Applied using ImageDataGenerator (rotation, shift, shear, zoom, horizontal flip).</w:t>
      </w:r>
    </w:p>
    <w:p w14:paraId="10B80A3E" w14:textId="0DF22430" w:rsidR="000C79C2" w:rsidRDefault="000C79C2" w:rsidP="00EC1BE4">
      <w:pPr>
        <w:jc w:val="left"/>
        <w:rPr>
          <w:sz w:val="28"/>
          <w:szCs w:val="28"/>
        </w:rPr>
      </w:pPr>
    </w:p>
    <w:p w14:paraId="1D62EC8D" w14:textId="2EC577F6" w:rsidR="000C79C2" w:rsidRDefault="000C79C2" w:rsidP="00EC1BE4">
      <w:pPr>
        <w:jc w:val="left"/>
        <w:rPr>
          <w:sz w:val="28"/>
          <w:szCs w:val="28"/>
        </w:rPr>
      </w:pPr>
    </w:p>
    <w:p w14:paraId="6897F2F4" w14:textId="77777777" w:rsidR="000C79C2" w:rsidRPr="00066457" w:rsidRDefault="000C79C2" w:rsidP="00EC1BE4">
      <w:pPr>
        <w:jc w:val="left"/>
        <w:rPr>
          <w:sz w:val="28"/>
          <w:szCs w:val="28"/>
        </w:rPr>
      </w:pPr>
    </w:p>
    <w:p w14:paraId="1DF1DB6E" w14:textId="7ABD7E9F" w:rsidR="004573B0" w:rsidRPr="00066457" w:rsidRDefault="00B62CF0" w:rsidP="004573B0">
      <w:pPr>
        <w:rPr>
          <w:rStyle w:val="Strong"/>
          <w:rFonts w:cstheme="majorBidi"/>
          <w:sz w:val="28"/>
          <w:szCs w:val="28"/>
        </w:rPr>
      </w:pPr>
      <w:r>
        <w:rPr>
          <w:rStyle w:val="Strong"/>
          <w:rFonts w:cstheme="majorBidi"/>
          <w:sz w:val="28"/>
          <w:szCs w:val="28"/>
          <w:lang w:bidi="ar-EG"/>
        </w:rPr>
        <w:lastRenderedPageBreak/>
        <w:t>4</w:t>
      </w:r>
      <w:r w:rsidR="004573B0" w:rsidRPr="00066457">
        <w:rPr>
          <w:rStyle w:val="Strong"/>
          <w:rFonts w:cstheme="majorBidi"/>
          <w:sz w:val="28"/>
          <w:szCs w:val="28"/>
          <w:lang w:bidi="ar-EG"/>
        </w:rPr>
        <w:t>.6</w:t>
      </w:r>
      <w:r w:rsidR="00E546F6" w:rsidRPr="00066457">
        <w:rPr>
          <w:rStyle w:val="Strong"/>
          <w:rFonts w:cstheme="majorBidi"/>
          <w:sz w:val="28"/>
          <w:szCs w:val="28"/>
          <w:lang w:bidi="ar-EG"/>
        </w:rPr>
        <w:t>.</w:t>
      </w:r>
      <w:r w:rsidR="004573B0" w:rsidRPr="00066457">
        <w:rPr>
          <w:rStyle w:val="Strong"/>
          <w:rFonts w:cstheme="majorBidi"/>
          <w:sz w:val="28"/>
          <w:szCs w:val="28"/>
        </w:rPr>
        <w:t>ResNet-50: Deep Residual Network</w:t>
      </w:r>
    </w:p>
    <w:p w14:paraId="4B903272" w14:textId="77777777" w:rsidR="004573B0" w:rsidRPr="00066457" w:rsidRDefault="004573B0" w:rsidP="004573B0">
      <w:pPr>
        <w:rPr>
          <w:rStyle w:val="Strong"/>
          <w:rFonts w:cstheme="majorBidi"/>
          <w:sz w:val="28"/>
          <w:szCs w:val="28"/>
        </w:rPr>
      </w:pPr>
      <w:r w:rsidRPr="00066457">
        <w:rPr>
          <w:rStyle w:val="Strong"/>
          <w:rFonts w:cstheme="majorBidi"/>
          <w:sz w:val="28"/>
          <w:szCs w:val="28"/>
        </w:rPr>
        <w:t xml:space="preserve">4.6.1 Introduction: </w:t>
      </w:r>
    </w:p>
    <w:p w14:paraId="00F2DD5D" w14:textId="77777777" w:rsidR="004573B0" w:rsidRPr="00066457" w:rsidRDefault="004573B0" w:rsidP="004573B0">
      <w:pPr>
        <w:rPr>
          <w:sz w:val="28"/>
          <w:szCs w:val="28"/>
        </w:rPr>
      </w:pPr>
      <w:r w:rsidRPr="00066457">
        <w:rPr>
          <w:sz w:val="28"/>
          <w:szCs w:val="28"/>
        </w:rPr>
        <w:t xml:space="preserve">ResNet-50 is a widely used convolutional neural network (CNN) architecture introduced by Microsoft Research in 2015. It gained significant attention after winning the ImageNet Large Scale Visual Recognition Challenge (ILSVRC) in 2015. The core innovation of ResNet lies in the concept of </w:t>
      </w:r>
      <w:r w:rsidRPr="00066457">
        <w:rPr>
          <w:rStyle w:val="Strong"/>
          <w:rFonts w:cstheme="majorBidi"/>
          <w:sz w:val="28"/>
          <w:szCs w:val="28"/>
        </w:rPr>
        <w:t>residual learning</w:t>
      </w:r>
      <w:r w:rsidRPr="00066457">
        <w:rPr>
          <w:sz w:val="28"/>
          <w:szCs w:val="28"/>
        </w:rPr>
        <w:t>, which helped overcome the degradation problem in very deep neural networks, where increasing depth can actually hurt model performance due to vanishing gradients.</w:t>
      </w:r>
    </w:p>
    <w:p w14:paraId="7E41C338" w14:textId="2815729B" w:rsidR="004573B0" w:rsidRPr="00066457" w:rsidRDefault="004573B0" w:rsidP="00F87AF1">
      <w:pPr>
        <w:rPr>
          <w:sz w:val="28"/>
          <w:szCs w:val="28"/>
        </w:rPr>
      </w:pPr>
      <w:r w:rsidRPr="00066457">
        <w:rPr>
          <w:sz w:val="28"/>
          <w:szCs w:val="28"/>
        </w:rPr>
        <w:t xml:space="preserve">ResNet-50 consists of 50 layers, including convolutional layers, batch normalization, and fully connected layers. The key idea is the use of </w:t>
      </w:r>
      <w:r w:rsidRPr="00066457">
        <w:rPr>
          <w:rStyle w:val="Strong"/>
          <w:rFonts w:cstheme="majorBidi"/>
          <w:sz w:val="28"/>
          <w:szCs w:val="28"/>
        </w:rPr>
        <w:t>skip connections</w:t>
      </w:r>
      <w:r w:rsidRPr="00066457">
        <w:rPr>
          <w:sz w:val="28"/>
          <w:szCs w:val="28"/>
        </w:rPr>
        <w:t xml:space="preserve"> or </w:t>
      </w:r>
      <w:r w:rsidRPr="00066457">
        <w:rPr>
          <w:rStyle w:val="Strong"/>
          <w:rFonts w:cstheme="majorBidi"/>
          <w:sz w:val="28"/>
          <w:szCs w:val="28"/>
        </w:rPr>
        <w:t>shortcut connections</w:t>
      </w:r>
      <w:r w:rsidRPr="00066457">
        <w:rPr>
          <w:sz w:val="28"/>
          <w:szCs w:val="28"/>
        </w:rPr>
        <w:t>, which allow the model to pass information directly from earlier to later layers, effectively bypassing some layers and enabling the training of much deeper networks.</w:t>
      </w:r>
    </w:p>
    <w:p w14:paraId="3BEB3541" w14:textId="4B101982" w:rsidR="004573B0" w:rsidRPr="00066457" w:rsidRDefault="004271B2" w:rsidP="004271B2">
      <w:pPr>
        <w:rPr>
          <w:rStyle w:val="Strong"/>
          <w:rFonts w:cstheme="majorBidi"/>
          <w:sz w:val="28"/>
          <w:szCs w:val="28"/>
        </w:rPr>
      </w:pPr>
      <w:r w:rsidRPr="00066457">
        <w:rPr>
          <w:rStyle w:val="Strong"/>
          <w:sz w:val="28"/>
          <w:szCs w:val="28"/>
        </w:rPr>
        <w:t>4.6.2</w:t>
      </w:r>
      <w:r w:rsidR="004573B0" w:rsidRPr="00066457">
        <w:rPr>
          <w:rStyle w:val="Strong"/>
          <w:rFonts w:cstheme="majorBidi"/>
          <w:sz w:val="28"/>
          <w:szCs w:val="28"/>
        </w:rPr>
        <w:t>. ResNet-50 Architecture</w:t>
      </w:r>
    </w:p>
    <w:p w14:paraId="4243FDE0" w14:textId="0BEC32F5" w:rsidR="005409D5" w:rsidRPr="005409D5" w:rsidRDefault="004573B0" w:rsidP="005409D5">
      <w:pPr>
        <w:rPr>
          <w:rStyle w:val="Strong"/>
          <w:rFonts w:cstheme="majorBidi"/>
          <w:b w:val="0"/>
          <w:bCs w:val="0"/>
          <w:sz w:val="36"/>
          <w:szCs w:val="36"/>
        </w:rPr>
      </w:pPr>
      <w:r w:rsidRPr="00865C24">
        <w:rPr>
          <w:rStyle w:val="Strong"/>
          <w:rFonts w:cstheme="majorBidi"/>
          <w:noProof/>
          <w:sz w:val="36"/>
          <w:szCs w:val="36"/>
        </w:rPr>
        <w:drawing>
          <wp:anchor distT="0" distB="0" distL="114300" distR="114300" simplePos="0" relativeHeight="253245952" behindDoc="0" locked="0" layoutInCell="1" allowOverlap="1" wp14:anchorId="3721F5F5" wp14:editId="09CC6381">
            <wp:simplePos x="0" y="0"/>
            <wp:positionH relativeFrom="column">
              <wp:posOffset>0</wp:posOffset>
            </wp:positionH>
            <wp:positionV relativeFrom="paragraph">
              <wp:posOffset>4214</wp:posOffset>
            </wp:positionV>
            <wp:extent cx="6507480" cy="2096135"/>
            <wp:effectExtent l="0" t="0" r="7620" b="0"/>
            <wp:wrapNone/>
            <wp:docPr id="10" name="Picture 10" descr="0_tH9evuOFqk8F41F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0_tH9evuOFqk8F41FG (1)"/>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6507480" cy="2096135"/>
                    </a:xfrm>
                    <a:prstGeom prst="rect">
                      <a:avLst/>
                    </a:prstGeom>
                  </pic:spPr>
                </pic:pic>
              </a:graphicData>
            </a:graphic>
          </wp:anchor>
        </w:drawing>
      </w:r>
    </w:p>
    <w:p w14:paraId="29667B6F" w14:textId="77777777" w:rsidR="005409D5" w:rsidRDefault="005409D5" w:rsidP="004573B0">
      <w:pPr>
        <w:rPr>
          <w:rStyle w:val="Strong"/>
          <w:rFonts w:cstheme="majorBidi"/>
          <w:sz w:val="28"/>
          <w:szCs w:val="28"/>
        </w:rPr>
      </w:pPr>
    </w:p>
    <w:p w14:paraId="7D5E334D" w14:textId="77777777" w:rsidR="005409D5" w:rsidRDefault="005409D5" w:rsidP="004573B0">
      <w:pPr>
        <w:rPr>
          <w:rStyle w:val="Strong"/>
          <w:rFonts w:cstheme="majorBidi"/>
          <w:sz w:val="28"/>
          <w:szCs w:val="28"/>
        </w:rPr>
      </w:pPr>
    </w:p>
    <w:p w14:paraId="21987415" w14:textId="77777777" w:rsidR="005409D5" w:rsidRDefault="005409D5" w:rsidP="004573B0">
      <w:pPr>
        <w:rPr>
          <w:rStyle w:val="Strong"/>
          <w:rFonts w:cstheme="majorBidi"/>
          <w:sz w:val="28"/>
          <w:szCs w:val="28"/>
        </w:rPr>
      </w:pPr>
    </w:p>
    <w:p w14:paraId="1933879E" w14:textId="77777777" w:rsidR="005409D5" w:rsidRDefault="005409D5" w:rsidP="004573B0">
      <w:pPr>
        <w:rPr>
          <w:rStyle w:val="Strong"/>
          <w:rFonts w:cstheme="majorBidi"/>
          <w:sz w:val="28"/>
          <w:szCs w:val="28"/>
        </w:rPr>
      </w:pPr>
    </w:p>
    <w:p w14:paraId="6FC73337" w14:textId="6B54399F" w:rsidR="004573B0" w:rsidRPr="00066457" w:rsidRDefault="004573B0" w:rsidP="004573B0">
      <w:pPr>
        <w:rPr>
          <w:sz w:val="28"/>
          <w:szCs w:val="28"/>
        </w:rPr>
      </w:pPr>
      <w:r w:rsidRPr="00066457">
        <w:rPr>
          <w:rStyle w:val="Strong"/>
          <w:rFonts w:cstheme="majorBidi"/>
          <w:sz w:val="28"/>
          <w:szCs w:val="28"/>
        </w:rPr>
        <w:t>Input:</w:t>
      </w:r>
    </w:p>
    <w:p w14:paraId="0DF971AD" w14:textId="7C479C76" w:rsidR="004573B0" w:rsidRPr="00066457" w:rsidRDefault="004573B0" w:rsidP="005409D5">
      <w:pPr>
        <w:pStyle w:val="NormalWeb"/>
        <w:jc w:val="both"/>
        <w:rPr>
          <w:rFonts w:asciiTheme="majorBidi" w:hAnsiTheme="majorBidi" w:cstheme="majorBidi"/>
          <w:sz w:val="28"/>
          <w:szCs w:val="28"/>
        </w:rPr>
      </w:pPr>
      <w:r w:rsidRPr="00066457">
        <w:rPr>
          <w:rFonts w:asciiTheme="majorBidi" w:hAnsiTheme="majorBidi" w:cstheme="majorBidi"/>
          <w:sz w:val="28"/>
          <w:szCs w:val="28"/>
        </w:rPr>
        <w:t>The ResNet-50 model takes input images of size 224x224x3, which corresponds to standard RGB images resized to match the model's expected input dimensions.</w:t>
      </w:r>
    </w:p>
    <w:p w14:paraId="358AC11B" w14:textId="77777777" w:rsidR="004573B0" w:rsidRPr="00066457" w:rsidRDefault="004573B0" w:rsidP="004573B0">
      <w:pPr>
        <w:rPr>
          <w:sz w:val="28"/>
          <w:szCs w:val="28"/>
        </w:rPr>
      </w:pPr>
      <w:r w:rsidRPr="00066457">
        <w:rPr>
          <w:rStyle w:val="Strong"/>
          <w:rFonts w:cstheme="majorBidi"/>
          <w:sz w:val="28"/>
          <w:szCs w:val="28"/>
        </w:rPr>
        <w:lastRenderedPageBreak/>
        <w:t>Convolutional Layers and Residual Blocks:</w:t>
      </w:r>
    </w:p>
    <w:p w14:paraId="271EF8AF" w14:textId="77777777" w:rsidR="004573B0" w:rsidRPr="00066457" w:rsidRDefault="004573B0" w:rsidP="005409D5">
      <w:pPr>
        <w:pStyle w:val="NormalWeb"/>
        <w:jc w:val="both"/>
        <w:rPr>
          <w:rFonts w:asciiTheme="majorBidi" w:hAnsiTheme="majorBidi" w:cstheme="majorBidi"/>
          <w:sz w:val="28"/>
          <w:szCs w:val="28"/>
        </w:rPr>
      </w:pPr>
      <w:r w:rsidRPr="00066457">
        <w:rPr>
          <w:rFonts w:asciiTheme="majorBidi" w:hAnsiTheme="majorBidi" w:cstheme="majorBidi"/>
          <w:sz w:val="28"/>
          <w:szCs w:val="28"/>
        </w:rPr>
        <w:t>The network begins with a standard convolutional layer followed by max-pooling. After that, the architecture includes four major stages of residual blocks. Each residual block follows a specific pattern:</w:t>
      </w:r>
    </w:p>
    <w:p w14:paraId="6A371D2D" w14:textId="77777777" w:rsidR="004573B0" w:rsidRPr="00066457" w:rsidRDefault="004573B0" w:rsidP="005409D5">
      <w:pPr>
        <w:pStyle w:val="NormalWeb"/>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Convolution → BatchNorm → ReLU → Convolution → BatchNorm → Add input → ReLU</w:t>
      </w:r>
    </w:p>
    <w:p w14:paraId="5F672BC0" w14:textId="77777777" w:rsidR="004573B0" w:rsidRPr="00066457" w:rsidRDefault="004573B0" w:rsidP="005409D5">
      <w:pPr>
        <w:pStyle w:val="NormalWeb"/>
        <w:jc w:val="both"/>
        <w:rPr>
          <w:rFonts w:asciiTheme="majorBidi" w:hAnsiTheme="majorBidi" w:cstheme="majorBidi"/>
          <w:sz w:val="28"/>
          <w:szCs w:val="28"/>
        </w:rPr>
      </w:pPr>
      <w:r w:rsidRPr="00066457">
        <w:rPr>
          <w:rFonts w:asciiTheme="majorBidi" w:hAnsiTheme="majorBidi" w:cstheme="majorBidi"/>
          <w:sz w:val="28"/>
          <w:szCs w:val="28"/>
        </w:rPr>
        <w:t>This block not only transforms the input but also adds it back to the output, helping the model learn residual mappings rather than the full transformation, which simplifies the learning process.</w:t>
      </w:r>
    </w:p>
    <w:p w14:paraId="14064DE1" w14:textId="77777777" w:rsidR="004573B0" w:rsidRPr="00066457" w:rsidRDefault="004573B0" w:rsidP="005409D5">
      <w:pPr>
        <w:pStyle w:val="NormalWeb"/>
        <w:jc w:val="both"/>
        <w:rPr>
          <w:rFonts w:asciiTheme="majorBidi" w:hAnsiTheme="majorBidi" w:cstheme="majorBidi"/>
          <w:sz w:val="28"/>
          <w:szCs w:val="28"/>
        </w:rPr>
      </w:pPr>
      <w:r w:rsidRPr="00066457">
        <w:rPr>
          <w:rFonts w:asciiTheme="majorBidi" w:hAnsiTheme="majorBidi" w:cstheme="majorBidi"/>
          <w:sz w:val="28"/>
          <w:szCs w:val="28"/>
        </w:rPr>
        <w:t>The ResNet-50 model is organized as follows:</w:t>
      </w:r>
    </w:p>
    <w:p w14:paraId="50E65E25" w14:textId="77777777" w:rsidR="004573B0" w:rsidRPr="00066457" w:rsidRDefault="004573B0" w:rsidP="005409D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Initial Layer:</w:t>
      </w:r>
      <w:r w:rsidRPr="00066457">
        <w:rPr>
          <w:rFonts w:asciiTheme="majorBidi" w:hAnsiTheme="majorBidi" w:cstheme="majorBidi"/>
          <w:sz w:val="28"/>
          <w:szCs w:val="28"/>
        </w:rPr>
        <w:t xml:space="preserve"> 7x7 convolution followed by max pooling</w:t>
      </w:r>
    </w:p>
    <w:p w14:paraId="30B68E21" w14:textId="77777777" w:rsidR="004573B0" w:rsidRPr="00066457" w:rsidRDefault="004573B0" w:rsidP="005409D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Stage 1 (Conv2_x):</w:t>
      </w:r>
      <w:r w:rsidRPr="00066457">
        <w:rPr>
          <w:rFonts w:asciiTheme="majorBidi" w:hAnsiTheme="majorBidi" w:cstheme="majorBidi"/>
          <w:sz w:val="28"/>
          <w:szCs w:val="28"/>
        </w:rPr>
        <w:t xml:space="preserve"> 3 residual blocks with 64 filters</w:t>
      </w:r>
    </w:p>
    <w:p w14:paraId="667755E9" w14:textId="77777777" w:rsidR="004573B0" w:rsidRPr="00066457" w:rsidRDefault="004573B0" w:rsidP="005409D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Stage 2 (Conv3_x):</w:t>
      </w:r>
      <w:r w:rsidRPr="00066457">
        <w:rPr>
          <w:rFonts w:asciiTheme="majorBidi" w:hAnsiTheme="majorBidi" w:cstheme="majorBidi"/>
          <w:sz w:val="28"/>
          <w:szCs w:val="28"/>
        </w:rPr>
        <w:t xml:space="preserve"> 4 residual blocks with 128 filters</w:t>
      </w:r>
    </w:p>
    <w:p w14:paraId="0B27C841" w14:textId="77777777" w:rsidR="004573B0" w:rsidRPr="00066457" w:rsidRDefault="004573B0" w:rsidP="005409D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Stage 3 (Conv4_x):</w:t>
      </w:r>
      <w:r w:rsidRPr="00066457">
        <w:rPr>
          <w:rFonts w:asciiTheme="majorBidi" w:hAnsiTheme="majorBidi" w:cstheme="majorBidi"/>
          <w:sz w:val="28"/>
          <w:szCs w:val="28"/>
        </w:rPr>
        <w:t xml:space="preserve"> 6 residual blocks with 256 filters</w:t>
      </w:r>
    </w:p>
    <w:p w14:paraId="103A1BB7" w14:textId="77777777" w:rsidR="004573B0" w:rsidRPr="00066457" w:rsidRDefault="004573B0" w:rsidP="005409D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Stage 4 (Conv5_x):</w:t>
      </w:r>
      <w:r w:rsidRPr="00066457">
        <w:rPr>
          <w:rFonts w:asciiTheme="majorBidi" w:hAnsiTheme="majorBidi" w:cstheme="majorBidi"/>
          <w:sz w:val="28"/>
          <w:szCs w:val="28"/>
        </w:rPr>
        <w:t xml:space="preserve"> 3 residual blocks with 512 filters</w:t>
      </w:r>
    </w:p>
    <w:p w14:paraId="36C1B51B" w14:textId="77777777" w:rsidR="004573B0" w:rsidRPr="00066457" w:rsidRDefault="004573B0" w:rsidP="005409D5">
      <w:pPr>
        <w:pStyle w:val="NormalWeb"/>
        <w:ind w:left="720"/>
        <w:jc w:val="both"/>
        <w:rPr>
          <w:rFonts w:asciiTheme="majorBidi" w:hAnsiTheme="majorBidi" w:cstheme="majorBidi"/>
          <w:sz w:val="28"/>
          <w:szCs w:val="28"/>
        </w:rPr>
      </w:pPr>
    </w:p>
    <w:p w14:paraId="404DA826" w14:textId="77777777" w:rsidR="004573B0" w:rsidRPr="00066457" w:rsidRDefault="004573B0" w:rsidP="005409D5">
      <w:pPr>
        <w:rPr>
          <w:sz w:val="28"/>
          <w:szCs w:val="28"/>
        </w:rPr>
      </w:pPr>
      <w:r w:rsidRPr="00066457">
        <w:rPr>
          <w:rStyle w:val="Strong"/>
          <w:rFonts w:cstheme="majorBidi"/>
          <w:sz w:val="28"/>
          <w:szCs w:val="28"/>
        </w:rPr>
        <w:t>Batch Normalization:</w:t>
      </w:r>
    </w:p>
    <w:p w14:paraId="582F3906" w14:textId="512AA530" w:rsidR="004573B0" w:rsidRDefault="004573B0" w:rsidP="005409D5">
      <w:pPr>
        <w:pStyle w:val="NormalWeb"/>
        <w:jc w:val="both"/>
        <w:rPr>
          <w:rFonts w:asciiTheme="majorBidi" w:hAnsiTheme="majorBidi" w:cstheme="majorBidi"/>
          <w:sz w:val="28"/>
          <w:szCs w:val="28"/>
        </w:rPr>
      </w:pPr>
      <w:r w:rsidRPr="00066457">
        <w:rPr>
          <w:rFonts w:asciiTheme="majorBidi" w:hAnsiTheme="majorBidi" w:cstheme="majorBidi"/>
          <w:sz w:val="28"/>
          <w:szCs w:val="28"/>
        </w:rPr>
        <w:t>Batch normalization is used after each convolutional layer to normalize the feature maps. This stabilizes and accelerates training and helps reduce internal covariate shift.</w:t>
      </w:r>
    </w:p>
    <w:p w14:paraId="6C1011B4" w14:textId="359B7DCA" w:rsidR="005409D5" w:rsidRDefault="005409D5" w:rsidP="004271B2">
      <w:pPr>
        <w:pStyle w:val="NormalWeb"/>
        <w:rPr>
          <w:rFonts w:asciiTheme="majorBidi" w:hAnsiTheme="majorBidi" w:cstheme="majorBidi"/>
          <w:sz w:val="28"/>
          <w:szCs w:val="28"/>
        </w:rPr>
      </w:pPr>
    </w:p>
    <w:p w14:paraId="29357677" w14:textId="170440FF" w:rsidR="008740B8" w:rsidRDefault="008740B8" w:rsidP="004271B2">
      <w:pPr>
        <w:pStyle w:val="NormalWeb"/>
        <w:rPr>
          <w:rFonts w:asciiTheme="majorBidi" w:hAnsiTheme="majorBidi" w:cstheme="majorBidi"/>
          <w:sz w:val="28"/>
          <w:szCs w:val="28"/>
        </w:rPr>
      </w:pPr>
    </w:p>
    <w:p w14:paraId="193E43E4" w14:textId="553B0A9F" w:rsidR="008740B8" w:rsidRDefault="008740B8" w:rsidP="004271B2">
      <w:pPr>
        <w:pStyle w:val="NormalWeb"/>
        <w:rPr>
          <w:rFonts w:asciiTheme="majorBidi" w:hAnsiTheme="majorBidi" w:cstheme="majorBidi"/>
          <w:sz w:val="28"/>
          <w:szCs w:val="28"/>
        </w:rPr>
      </w:pPr>
    </w:p>
    <w:p w14:paraId="5513536C" w14:textId="77777777" w:rsidR="008740B8" w:rsidRPr="00066457" w:rsidRDefault="008740B8" w:rsidP="004271B2">
      <w:pPr>
        <w:pStyle w:val="NormalWeb"/>
        <w:rPr>
          <w:rFonts w:asciiTheme="majorBidi" w:hAnsiTheme="majorBidi" w:cstheme="majorBidi"/>
          <w:sz w:val="28"/>
          <w:szCs w:val="28"/>
        </w:rPr>
      </w:pPr>
    </w:p>
    <w:p w14:paraId="26AB70F9" w14:textId="77777777" w:rsidR="004573B0" w:rsidRPr="00066457" w:rsidRDefault="004573B0" w:rsidP="004271B2">
      <w:pPr>
        <w:rPr>
          <w:sz w:val="28"/>
          <w:szCs w:val="28"/>
        </w:rPr>
      </w:pPr>
      <w:r w:rsidRPr="00066457">
        <w:rPr>
          <w:rStyle w:val="Strong"/>
          <w:rFonts w:cstheme="majorBidi"/>
          <w:sz w:val="28"/>
          <w:szCs w:val="28"/>
        </w:rPr>
        <w:lastRenderedPageBreak/>
        <w:t>Fully Connected Layers:</w:t>
      </w:r>
    </w:p>
    <w:p w14:paraId="1A19D979" w14:textId="77777777" w:rsidR="004573B0" w:rsidRPr="00066457" w:rsidRDefault="004573B0" w:rsidP="00ED2AE5">
      <w:pPr>
        <w:pStyle w:val="NormalWeb"/>
        <w:jc w:val="both"/>
        <w:rPr>
          <w:rFonts w:asciiTheme="majorBidi" w:hAnsiTheme="majorBidi" w:cstheme="majorBidi"/>
          <w:sz w:val="28"/>
          <w:szCs w:val="28"/>
        </w:rPr>
      </w:pPr>
      <w:r w:rsidRPr="00066457">
        <w:rPr>
          <w:rFonts w:asciiTheme="majorBidi" w:hAnsiTheme="majorBidi" w:cstheme="majorBidi"/>
          <w:sz w:val="28"/>
          <w:szCs w:val="28"/>
        </w:rPr>
        <w:t xml:space="preserve">Once the model extracts high-level features, the output from the final convolutional block is passed through a </w:t>
      </w:r>
      <w:r w:rsidRPr="008740B8">
        <w:rPr>
          <w:rStyle w:val="Strong"/>
          <w:rFonts w:asciiTheme="majorBidi" w:eastAsiaTheme="majorEastAsia" w:hAnsiTheme="majorBidi" w:cstheme="majorBidi"/>
          <w:b w:val="0"/>
          <w:bCs w:val="0"/>
          <w:sz w:val="28"/>
          <w:szCs w:val="28"/>
        </w:rPr>
        <w:t>Global Average Pooling</w:t>
      </w:r>
      <w:r w:rsidRPr="00066457">
        <w:rPr>
          <w:rFonts w:asciiTheme="majorBidi" w:hAnsiTheme="majorBidi" w:cstheme="majorBidi"/>
          <w:sz w:val="28"/>
          <w:szCs w:val="28"/>
        </w:rPr>
        <w:t xml:space="preserve"> layer to reduce spatial dimensions. Then, the result is fed into:</w:t>
      </w:r>
    </w:p>
    <w:p w14:paraId="6CB8C8B4" w14:textId="03031348" w:rsidR="004573B0" w:rsidRDefault="004573B0" w:rsidP="00ED2AE5">
      <w:pPr>
        <w:pStyle w:val="NormalWeb"/>
        <w:ind w:left="720"/>
        <w:jc w:val="both"/>
        <w:rPr>
          <w:rFonts w:asciiTheme="majorBidi" w:hAnsiTheme="majorBidi" w:cstheme="majorBidi"/>
          <w:sz w:val="28"/>
          <w:szCs w:val="28"/>
        </w:rPr>
      </w:pPr>
      <w:r w:rsidRPr="00066457">
        <w:rPr>
          <w:rFonts w:asciiTheme="majorBidi" w:hAnsiTheme="majorBidi" w:cstheme="majorBidi"/>
          <w:sz w:val="28"/>
          <w:szCs w:val="28"/>
        </w:rPr>
        <w:t xml:space="preserve">A final </w:t>
      </w:r>
      <w:r w:rsidRPr="008740B8">
        <w:rPr>
          <w:rStyle w:val="Strong"/>
          <w:rFonts w:asciiTheme="majorBidi" w:eastAsiaTheme="majorEastAsia" w:hAnsiTheme="majorBidi" w:cstheme="majorBidi"/>
          <w:b w:val="0"/>
          <w:bCs w:val="0"/>
          <w:sz w:val="28"/>
          <w:szCs w:val="28"/>
        </w:rPr>
        <w:t>Dense (Fully Connected)</w:t>
      </w:r>
      <w:r w:rsidRPr="00066457">
        <w:rPr>
          <w:rFonts w:asciiTheme="majorBidi" w:hAnsiTheme="majorBidi" w:cstheme="majorBidi"/>
          <w:sz w:val="28"/>
          <w:szCs w:val="28"/>
        </w:rPr>
        <w:t xml:space="preserve"> layer, with the number of units depending on the number of target classes.</w:t>
      </w:r>
    </w:p>
    <w:p w14:paraId="28076875" w14:textId="77777777" w:rsidR="008740B8" w:rsidRPr="00066457" w:rsidRDefault="008740B8" w:rsidP="00ED2AE5">
      <w:pPr>
        <w:pStyle w:val="NormalWeb"/>
        <w:ind w:left="720"/>
        <w:jc w:val="both"/>
        <w:rPr>
          <w:rFonts w:asciiTheme="majorBidi" w:hAnsiTheme="majorBidi" w:cstheme="majorBidi"/>
          <w:sz w:val="28"/>
          <w:szCs w:val="28"/>
        </w:rPr>
      </w:pPr>
    </w:p>
    <w:p w14:paraId="07F881C1" w14:textId="77777777" w:rsidR="004573B0" w:rsidRPr="00066457" w:rsidRDefault="004573B0" w:rsidP="00ED2AE5">
      <w:pPr>
        <w:rPr>
          <w:sz w:val="28"/>
          <w:szCs w:val="28"/>
        </w:rPr>
      </w:pPr>
      <w:r w:rsidRPr="00066457">
        <w:rPr>
          <w:rStyle w:val="Strong"/>
          <w:rFonts w:cstheme="majorBidi"/>
          <w:sz w:val="28"/>
          <w:szCs w:val="28"/>
        </w:rPr>
        <w:t>Activation Function:</w:t>
      </w:r>
    </w:p>
    <w:p w14:paraId="63966D01" w14:textId="77777777" w:rsidR="004573B0" w:rsidRPr="00066457" w:rsidRDefault="004573B0" w:rsidP="00ED2AE5">
      <w:pPr>
        <w:pStyle w:val="NormalWeb"/>
        <w:ind w:left="720"/>
        <w:jc w:val="both"/>
        <w:rPr>
          <w:rFonts w:asciiTheme="majorBidi" w:hAnsiTheme="majorBidi" w:cstheme="majorBidi"/>
          <w:sz w:val="28"/>
          <w:szCs w:val="28"/>
        </w:rPr>
      </w:pPr>
      <w:r w:rsidRPr="00066457">
        <w:rPr>
          <w:rFonts w:asciiTheme="majorBidi" w:hAnsiTheme="majorBidi" w:cstheme="majorBidi"/>
          <w:sz w:val="28"/>
          <w:szCs w:val="28"/>
        </w:rPr>
        <w:t xml:space="preserve">The </w:t>
      </w:r>
      <w:r w:rsidRPr="00ED2AE5">
        <w:rPr>
          <w:rStyle w:val="Strong"/>
          <w:rFonts w:asciiTheme="majorBidi" w:eastAsiaTheme="majorEastAsia" w:hAnsiTheme="majorBidi" w:cstheme="majorBidi"/>
          <w:b w:val="0"/>
          <w:bCs w:val="0"/>
          <w:sz w:val="28"/>
          <w:szCs w:val="28"/>
        </w:rPr>
        <w:t>ReLU (Rectified Linear Unit)</w:t>
      </w:r>
      <w:r w:rsidRPr="00066457">
        <w:rPr>
          <w:rFonts w:asciiTheme="majorBidi" w:hAnsiTheme="majorBidi" w:cstheme="majorBidi"/>
          <w:sz w:val="28"/>
          <w:szCs w:val="28"/>
        </w:rPr>
        <w:t xml:space="preserve"> activation function is used after each convolution and dense layer (except the output layer).</w:t>
      </w:r>
    </w:p>
    <w:p w14:paraId="6F6AD12C" w14:textId="11C1434A" w:rsidR="004573B0" w:rsidRDefault="004573B0" w:rsidP="00ED2AE5">
      <w:pPr>
        <w:pStyle w:val="NormalWeb"/>
        <w:ind w:left="720"/>
        <w:jc w:val="both"/>
        <w:rPr>
          <w:rFonts w:asciiTheme="majorBidi" w:hAnsiTheme="majorBidi" w:cstheme="majorBidi"/>
          <w:sz w:val="28"/>
          <w:szCs w:val="28"/>
        </w:rPr>
      </w:pPr>
      <w:r w:rsidRPr="00066457">
        <w:rPr>
          <w:rFonts w:asciiTheme="majorBidi" w:hAnsiTheme="majorBidi" w:cstheme="majorBidi"/>
          <w:sz w:val="28"/>
          <w:szCs w:val="28"/>
        </w:rPr>
        <w:t xml:space="preserve">The </w:t>
      </w:r>
      <w:r w:rsidRPr="00ED2AE5">
        <w:rPr>
          <w:rStyle w:val="Strong"/>
          <w:rFonts w:asciiTheme="majorBidi" w:eastAsiaTheme="majorEastAsia" w:hAnsiTheme="majorBidi" w:cstheme="majorBidi"/>
          <w:b w:val="0"/>
          <w:bCs w:val="0"/>
          <w:sz w:val="28"/>
          <w:szCs w:val="28"/>
        </w:rPr>
        <w:t>final layer uses softmax</w:t>
      </w:r>
      <w:r w:rsidRPr="00066457">
        <w:rPr>
          <w:rFonts w:asciiTheme="majorBidi" w:hAnsiTheme="majorBidi" w:cstheme="majorBidi"/>
          <w:sz w:val="28"/>
          <w:szCs w:val="28"/>
        </w:rPr>
        <w:t xml:space="preserve"> activation to output probabilities for each class, suitable for multi-class classification.</w:t>
      </w:r>
    </w:p>
    <w:p w14:paraId="3E3F3211" w14:textId="77777777" w:rsidR="008740B8" w:rsidRPr="00066457" w:rsidRDefault="008740B8" w:rsidP="00ED2AE5">
      <w:pPr>
        <w:pStyle w:val="NormalWeb"/>
        <w:ind w:left="720"/>
        <w:jc w:val="both"/>
        <w:rPr>
          <w:rFonts w:asciiTheme="majorBidi" w:hAnsiTheme="majorBidi" w:cstheme="majorBidi"/>
          <w:sz w:val="28"/>
          <w:szCs w:val="28"/>
        </w:rPr>
      </w:pPr>
    </w:p>
    <w:p w14:paraId="6FE7785F" w14:textId="77777777" w:rsidR="004573B0" w:rsidRPr="00066457" w:rsidRDefault="004573B0" w:rsidP="00ED2AE5">
      <w:pPr>
        <w:rPr>
          <w:sz w:val="28"/>
          <w:szCs w:val="28"/>
        </w:rPr>
      </w:pPr>
      <w:r w:rsidRPr="00066457">
        <w:rPr>
          <w:rStyle w:val="Strong"/>
          <w:rFonts w:cstheme="majorBidi"/>
          <w:sz w:val="28"/>
          <w:szCs w:val="28"/>
        </w:rPr>
        <w:t>Transfer Learning Setup:</w:t>
      </w:r>
    </w:p>
    <w:p w14:paraId="1E01CA3A" w14:textId="77777777" w:rsidR="004573B0" w:rsidRPr="00066457" w:rsidRDefault="004573B0" w:rsidP="00ED2AE5">
      <w:pPr>
        <w:pStyle w:val="NormalWeb"/>
        <w:ind w:left="720"/>
        <w:jc w:val="both"/>
        <w:rPr>
          <w:rFonts w:asciiTheme="majorBidi" w:hAnsiTheme="majorBidi" w:cstheme="majorBidi"/>
          <w:sz w:val="28"/>
          <w:szCs w:val="28"/>
        </w:rPr>
      </w:pPr>
      <w:r w:rsidRPr="00ED2AE5">
        <w:rPr>
          <w:rStyle w:val="Strong"/>
          <w:rFonts w:asciiTheme="majorBidi" w:eastAsiaTheme="majorEastAsia" w:hAnsiTheme="majorBidi" w:cstheme="majorBidi"/>
          <w:b w:val="0"/>
          <w:bCs w:val="0"/>
          <w:sz w:val="28"/>
          <w:szCs w:val="28"/>
        </w:rPr>
        <w:t>weights='imagenet'</w:t>
      </w:r>
      <w:r w:rsidRPr="00066457">
        <w:rPr>
          <w:rFonts w:asciiTheme="majorBidi" w:hAnsiTheme="majorBidi" w:cstheme="majorBidi"/>
          <w:sz w:val="28"/>
          <w:szCs w:val="28"/>
        </w:rPr>
        <w:t>: The model is initialized with pre-trained weights from ImageNet.</w:t>
      </w:r>
    </w:p>
    <w:p w14:paraId="45B7D455" w14:textId="77777777" w:rsidR="004573B0" w:rsidRPr="00066457" w:rsidRDefault="004573B0" w:rsidP="00ED2AE5">
      <w:pPr>
        <w:pStyle w:val="NormalWeb"/>
        <w:ind w:left="720"/>
        <w:jc w:val="both"/>
        <w:rPr>
          <w:rFonts w:asciiTheme="majorBidi" w:hAnsiTheme="majorBidi" w:cstheme="majorBidi"/>
          <w:sz w:val="28"/>
          <w:szCs w:val="28"/>
        </w:rPr>
      </w:pPr>
      <w:r w:rsidRPr="00066457">
        <w:rPr>
          <w:rFonts w:asciiTheme="majorBidi" w:hAnsiTheme="majorBidi" w:cstheme="majorBidi"/>
          <w:sz w:val="28"/>
          <w:szCs w:val="28"/>
        </w:rPr>
        <w:t xml:space="preserve">The </w:t>
      </w:r>
      <w:r w:rsidRPr="00ED2AE5">
        <w:rPr>
          <w:rStyle w:val="Strong"/>
          <w:rFonts w:asciiTheme="majorBidi" w:eastAsiaTheme="majorEastAsia" w:hAnsiTheme="majorBidi" w:cstheme="majorBidi"/>
          <w:b w:val="0"/>
          <w:bCs w:val="0"/>
          <w:sz w:val="28"/>
          <w:szCs w:val="28"/>
        </w:rPr>
        <w:t>original classifier head is removed</w:t>
      </w:r>
      <w:r w:rsidRPr="00066457">
        <w:rPr>
          <w:rFonts w:asciiTheme="majorBidi" w:hAnsiTheme="majorBidi" w:cstheme="majorBidi"/>
          <w:sz w:val="28"/>
          <w:szCs w:val="28"/>
        </w:rPr>
        <w:t xml:space="preserve"> (typically a 1000-class output) and replaced with a custom classification head suitable for the specific task.</w:t>
      </w:r>
    </w:p>
    <w:p w14:paraId="3859A2BC" w14:textId="77777777" w:rsidR="004573B0" w:rsidRPr="00066457" w:rsidRDefault="004573B0" w:rsidP="00ED2AE5">
      <w:pPr>
        <w:pStyle w:val="NormalWeb"/>
        <w:ind w:left="720"/>
        <w:jc w:val="both"/>
        <w:rPr>
          <w:rFonts w:asciiTheme="majorBidi" w:hAnsiTheme="majorBidi" w:cstheme="majorBidi"/>
          <w:sz w:val="28"/>
          <w:szCs w:val="28"/>
        </w:rPr>
      </w:pPr>
      <w:r w:rsidRPr="00066457">
        <w:rPr>
          <w:rFonts w:asciiTheme="majorBidi" w:hAnsiTheme="majorBidi" w:cstheme="majorBidi"/>
          <w:sz w:val="28"/>
          <w:szCs w:val="28"/>
        </w:rPr>
        <w:t xml:space="preserve">The model input is set to </w:t>
      </w:r>
      <w:r w:rsidRPr="00ED2AE5">
        <w:rPr>
          <w:rStyle w:val="Strong"/>
          <w:rFonts w:asciiTheme="majorBidi" w:eastAsiaTheme="majorEastAsia" w:hAnsiTheme="majorBidi" w:cstheme="majorBidi"/>
          <w:b w:val="0"/>
          <w:bCs w:val="0"/>
          <w:sz w:val="28"/>
          <w:szCs w:val="28"/>
        </w:rPr>
        <w:t>(224, 224, 3)</w:t>
      </w:r>
      <w:r w:rsidRPr="00ED2AE5">
        <w:rPr>
          <w:rFonts w:asciiTheme="majorBidi" w:hAnsiTheme="majorBidi" w:cstheme="majorBidi"/>
          <w:b/>
          <w:bCs/>
          <w:sz w:val="28"/>
          <w:szCs w:val="28"/>
        </w:rPr>
        <w:t>,</w:t>
      </w:r>
      <w:r w:rsidRPr="00066457">
        <w:rPr>
          <w:rFonts w:asciiTheme="majorBidi" w:hAnsiTheme="majorBidi" w:cstheme="majorBidi"/>
          <w:sz w:val="28"/>
          <w:szCs w:val="28"/>
        </w:rPr>
        <w:t xml:space="preserve"> standard for pre-trained CNNs.</w:t>
      </w:r>
    </w:p>
    <w:p w14:paraId="60FC1B01" w14:textId="0B42F218" w:rsidR="008740B8" w:rsidRPr="00066457" w:rsidRDefault="008740B8" w:rsidP="00ED2AE5">
      <w:pPr>
        <w:pStyle w:val="NormalWeb"/>
        <w:jc w:val="both"/>
        <w:rPr>
          <w:rFonts w:asciiTheme="majorBidi" w:hAnsiTheme="majorBidi" w:cstheme="majorBidi"/>
          <w:sz w:val="28"/>
          <w:szCs w:val="28"/>
        </w:rPr>
      </w:pPr>
    </w:p>
    <w:p w14:paraId="61C4E8AD" w14:textId="77777777" w:rsidR="004573B0" w:rsidRPr="00066457" w:rsidRDefault="004573B0" w:rsidP="00ED2AE5">
      <w:pPr>
        <w:rPr>
          <w:sz w:val="28"/>
          <w:szCs w:val="28"/>
        </w:rPr>
      </w:pPr>
      <w:r w:rsidRPr="00066457">
        <w:rPr>
          <w:rStyle w:val="Strong"/>
          <w:rFonts w:cstheme="majorBidi"/>
          <w:sz w:val="28"/>
          <w:szCs w:val="28"/>
        </w:rPr>
        <w:t>Training Details:</w:t>
      </w:r>
    </w:p>
    <w:p w14:paraId="5A1F21A4" w14:textId="77777777" w:rsidR="004573B0" w:rsidRPr="00066457" w:rsidRDefault="004573B0" w:rsidP="00ED2AE5">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Loss Function</w:t>
      </w:r>
      <w:r w:rsidRPr="00066457">
        <w:rPr>
          <w:rFonts w:asciiTheme="majorBidi" w:hAnsiTheme="majorBidi" w:cstheme="majorBidi"/>
          <w:sz w:val="28"/>
          <w:szCs w:val="28"/>
        </w:rPr>
        <w:t>: CrossEntropyLoss is used for classification tasks with integer labels.</w:t>
      </w:r>
    </w:p>
    <w:p w14:paraId="775A86E3" w14:textId="77777777" w:rsidR="004573B0" w:rsidRPr="00066457" w:rsidRDefault="004573B0" w:rsidP="00B3205E">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lastRenderedPageBreak/>
        <w:t>Optimizer</w:t>
      </w:r>
      <w:r w:rsidRPr="00066457">
        <w:rPr>
          <w:rFonts w:asciiTheme="majorBidi" w:hAnsiTheme="majorBidi" w:cstheme="majorBidi"/>
          <w:sz w:val="28"/>
          <w:szCs w:val="28"/>
        </w:rPr>
        <w:t>: AdamW is used, which combines Adam optimization with weight decay for better generalization.</w:t>
      </w:r>
    </w:p>
    <w:p w14:paraId="66F5AB66" w14:textId="77777777" w:rsidR="004573B0" w:rsidRPr="00066457" w:rsidRDefault="004573B0" w:rsidP="00B3205E">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Learning Rate Scheduler</w:t>
      </w:r>
      <w:r w:rsidRPr="00066457">
        <w:rPr>
          <w:rFonts w:asciiTheme="majorBidi" w:hAnsiTheme="majorBidi" w:cstheme="majorBidi"/>
          <w:sz w:val="28"/>
          <w:szCs w:val="28"/>
        </w:rPr>
        <w:t>: A scheduler reduces the learning rate when validation loss plateaus, helping the model converge smoothly.</w:t>
      </w:r>
    </w:p>
    <w:p w14:paraId="6D92B47B" w14:textId="650EBA87" w:rsidR="004573B0" w:rsidRPr="00066457" w:rsidRDefault="004573B0" w:rsidP="00B3205E">
      <w:pPr>
        <w:pStyle w:val="NormalWeb"/>
        <w:ind w:firstLine="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Batch Size</w:t>
      </w:r>
      <w:r w:rsidRPr="00066457">
        <w:rPr>
          <w:rFonts w:asciiTheme="majorBidi" w:hAnsiTheme="majorBidi" w:cstheme="majorBidi"/>
          <w:sz w:val="28"/>
          <w:szCs w:val="28"/>
        </w:rPr>
        <w:t>: 32</w:t>
      </w:r>
    </w:p>
    <w:p w14:paraId="3FD89931" w14:textId="418C7A8D" w:rsidR="004573B0" w:rsidRDefault="004573B0" w:rsidP="00B3205E">
      <w:pPr>
        <w:pStyle w:val="NormalWeb"/>
        <w:ind w:left="720"/>
        <w:jc w:val="both"/>
        <w:rPr>
          <w:rFonts w:asciiTheme="majorBidi" w:hAnsiTheme="majorBidi" w:cstheme="majorBidi"/>
          <w:sz w:val="28"/>
          <w:szCs w:val="28"/>
        </w:rPr>
      </w:pPr>
      <w:r w:rsidRPr="00066457">
        <w:rPr>
          <w:rStyle w:val="Strong"/>
          <w:rFonts w:asciiTheme="majorBidi" w:eastAsiaTheme="majorEastAsia" w:hAnsiTheme="majorBidi" w:cstheme="majorBidi"/>
          <w:sz w:val="28"/>
          <w:szCs w:val="28"/>
        </w:rPr>
        <w:t>Epochs</w:t>
      </w:r>
      <w:r w:rsidRPr="00066457">
        <w:rPr>
          <w:rFonts w:asciiTheme="majorBidi" w:hAnsiTheme="majorBidi" w:cstheme="majorBidi"/>
          <w:sz w:val="28"/>
          <w:szCs w:val="28"/>
        </w:rPr>
        <w:t>: 30</w:t>
      </w:r>
    </w:p>
    <w:p w14:paraId="45464066" w14:textId="77777777" w:rsidR="008740B8" w:rsidRPr="00066457" w:rsidRDefault="008740B8" w:rsidP="00E546F6">
      <w:pPr>
        <w:pStyle w:val="NormalWeb"/>
        <w:ind w:left="720"/>
        <w:rPr>
          <w:rFonts w:asciiTheme="majorBidi" w:hAnsiTheme="majorBidi" w:cstheme="majorBidi"/>
          <w:sz w:val="28"/>
          <w:szCs w:val="28"/>
        </w:rPr>
      </w:pPr>
    </w:p>
    <w:p w14:paraId="7379BE05" w14:textId="0ABD1110" w:rsidR="004573B0" w:rsidRPr="00066457" w:rsidRDefault="004573B0" w:rsidP="00E546F6">
      <w:pPr>
        <w:rPr>
          <w:b/>
          <w:bCs/>
          <w:sz w:val="28"/>
          <w:szCs w:val="28"/>
        </w:rPr>
      </w:pPr>
      <w:bookmarkStart w:id="233" w:name="_Toc168963538"/>
      <w:r w:rsidRPr="00066457">
        <w:rPr>
          <w:b/>
          <w:bCs/>
          <w:sz w:val="28"/>
          <w:szCs w:val="28"/>
        </w:rPr>
        <w:t>4.</w:t>
      </w:r>
      <w:r w:rsidR="00CB50FA" w:rsidRPr="00066457">
        <w:rPr>
          <w:b/>
          <w:bCs/>
          <w:sz w:val="28"/>
          <w:szCs w:val="28"/>
        </w:rPr>
        <w:t>7</w:t>
      </w:r>
      <w:r w:rsidRPr="00066457">
        <w:rPr>
          <w:b/>
          <w:bCs/>
          <w:sz w:val="28"/>
          <w:szCs w:val="28"/>
        </w:rPr>
        <w:t>. You Only Look Once (YOLOv8l-cls) model</w:t>
      </w:r>
      <w:bookmarkEnd w:id="233"/>
    </w:p>
    <w:p w14:paraId="207BC220" w14:textId="77777777" w:rsidR="004573B0" w:rsidRPr="00066457" w:rsidRDefault="004573B0" w:rsidP="00ED2AE5">
      <w:pPr>
        <w:spacing w:after="0"/>
        <w:rPr>
          <w:b/>
          <w:bCs/>
          <w:sz w:val="28"/>
          <w:szCs w:val="28"/>
          <w:rtl/>
        </w:rPr>
      </w:pPr>
      <w:bookmarkStart w:id="234" w:name="_Toc168963539"/>
      <w:r w:rsidRPr="00066457">
        <w:rPr>
          <w:b/>
          <w:bCs/>
          <w:sz w:val="28"/>
          <w:szCs w:val="28"/>
        </w:rPr>
        <w:t>4.5.1. Introduction</w:t>
      </w:r>
      <w:bookmarkEnd w:id="234"/>
    </w:p>
    <w:p w14:paraId="46D3064A" w14:textId="77777777" w:rsidR="004573B0" w:rsidRPr="00066457" w:rsidRDefault="004573B0" w:rsidP="004573B0">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The YOLO (You Only Look Once) model is primarily known for its capabilities in </w:t>
      </w:r>
      <w:r w:rsidRPr="00ED2AE5">
        <w:rPr>
          <w:rFonts w:asciiTheme="majorBidi" w:hAnsiTheme="majorBidi" w:cstheme="majorBidi"/>
        </w:rPr>
        <w:t>object detection, and image classification</w:t>
      </w:r>
      <w:r w:rsidRPr="00066457">
        <w:rPr>
          <w:rFonts w:asciiTheme="majorBidi" w:hAnsiTheme="majorBidi" w:cstheme="majorBidi"/>
        </w:rPr>
        <w:t>. However, the principles of deep learning used in YOLO for object detection can also be adapted for image classification tasks, albeit with some modifications.</w:t>
      </w:r>
    </w:p>
    <w:p w14:paraId="28A5155C" w14:textId="77777777" w:rsidR="004573B0" w:rsidRPr="00066457" w:rsidRDefault="004573B0" w:rsidP="004573B0">
      <w:pPr>
        <w:pStyle w:val="BodyText"/>
        <w:spacing w:line="276" w:lineRule="auto"/>
        <w:ind w:right="680"/>
        <w:jc w:val="both"/>
        <w:rPr>
          <w:rFonts w:asciiTheme="majorBidi" w:hAnsiTheme="majorBidi" w:cstheme="majorBidi"/>
        </w:rPr>
      </w:pPr>
    </w:p>
    <w:p w14:paraId="6031210B" w14:textId="77777777" w:rsidR="004573B0" w:rsidRPr="00066457" w:rsidRDefault="004573B0" w:rsidP="004573B0">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YOLO for Object Detection</w:t>
      </w:r>
    </w:p>
    <w:p w14:paraId="57CD8CCB" w14:textId="77777777" w:rsidR="004573B0" w:rsidRPr="00066457" w:rsidRDefault="004573B0" w:rsidP="004573B0">
      <w:pPr>
        <w:pStyle w:val="BodyText"/>
        <w:spacing w:line="276" w:lineRule="auto"/>
        <w:ind w:left="794" w:right="680"/>
        <w:jc w:val="both"/>
        <w:rPr>
          <w:rFonts w:asciiTheme="majorBidi" w:hAnsiTheme="majorBidi" w:cstheme="majorBidi"/>
        </w:rPr>
      </w:pPr>
      <w:r w:rsidRPr="00066457">
        <w:rPr>
          <w:rFonts w:asciiTheme="majorBidi" w:hAnsiTheme="majorBidi" w:cstheme="majorBidi"/>
        </w:rPr>
        <w:t>In object detection, YOLO predicts both the class probabilities and bounding boxes of objects in an image simultaneously. This makes it highly efficient for scenarios where both the identification of objects and their locations within the image are required.</w:t>
      </w:r>
    </w:p>
    <w:p w14:paraId="039F33DF" w14:textId="77777777" w:rsidR="004573B0" w:rsidRPr="00066457" w:rsidRDefault="004573B0" w:rsidP="004573B0">
      <w:pPr>
        <w:pStyle w:val="BodyText"/>
        <w:spacing w:line="276" w:lineRule="auto"/>
        <w:ind w:left="794" w:right="680"/>
        <w:jc w:val="both"/>
        <w:rPr>
          <w:rFonts w:asciiTheme="majorBidi" w:hAnsiTheme="majorBidi" w:cstheme="majorBidi"/>
          <w:rtl/>
        </w:rPr>
      </w:pPr>
    </w:p>
    <w:p w14:paraId="0D95A99D" w14:textId="77777777" w:rsidR="004573B0" w:rsidRPr="00066457" w:rsidRDefault="004573B0" w:rsidP="004573B0">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Adapting YOLO for Image Classification</w:t>
      </w:r>
    </w:p>
    <w:p w14:paraId="46CA18E4" w14:textId="1E592824" w:rsidR="004573B0" w:rsidRPr="00066457" w:rsidRDefault="004573B0" w:rsidP="00066457">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For pure image classification tasks—where the goal is to categorize the entire image into a single class label—using YOLO might be overkill because YOLO’s architecture is designed to handle multiple objects in various locations across the image. However, if you want to adapt YOLO for image classification, it could be done by modifying its output layer to predict only class labels without spatial bounding boxes. This approach would essentially transform the grid-based prediction model into a global image classifier.</w:t>
      </w:r>
    </w:p>
    <w:p w14:paraId="5229B5C6" w14:textId="77777777" w:rsidR="004573B0" w:rsidRPr="00066457" w:rsidRDefault="004573B0" w:rsidP="00D46C1E">
      <w:pPr>
        <w:pStyle w:val="BodyText"/>
        <w:numPr>
          <w:ilvl w:val="0"/>
          <w:numId w:val="51"/>
        </w:numPr>
        <w:spacing w:line="276" w:lineRule="auto"/>
        <w:ind w:right="680"/>
        <w:jc w:val="both"/>
        <w:rPr>
          <w:rFonts w:asciiTheme="majorBidi" w:hAnsiTheme="majorBidi" w:cstheme="majorBidi"/>
          <w:b/>
          <w:bCs/>
        </w:rPr>
      </w:pPr>
      <w:r w:rsidRPr="00066457">
        <w:rPr>
          <w:rFonts w:asciiTheme="majorBidi" w:hAnsiTheme="majorBidi" w:cstheme="majorBidi"/>
          <w:b/>
          <w:bCs/>
        </w:rPr>
        <w:lastRenderedPageBreak/>
        <w:t>YOLOv8 :-</w:t>
      </w:r>
    </w:p>
    <w:p w14:paraId="252F49B1" w14:textId="77777777" w:rsidR="004573B0" w:rsidRPr="00066457" w:rsidRDefault="004573B0" w:rsidP="004573B0">
      <w:pPr>
        <w:pStyle w:val="BodyText"/>
        <w:spacing w:line="276" w:lineRule="auto"/>
        <w:ind w:left="794" w:right="680"/>
        <w:jc w:val="both"/>
        <w:rPr>
          <w:rFonts w:asciiTheme="majorBidi" w:hAnsiTheme="majorBidi" w:cstheme="majorBidi"/>
          <w:b/>
          <w:bCs/>
          <w:rtl/>
        </w:rPr>
      </w:pPr>
    </w:p>
    <w:p w14:paraId="222AE032" w14:textId="77777777" w:rsidR="004573B0" w:rsidRPr="00066457" w:rsidRDefault="004573B0" w:rsidP="004573B0">
      <w:pPr>
        <w:pStyle w:val="BodyText"/>
        <w:spacing w:line="276" w:lineRule="auto"/>
        <w:ind w:left="794" w:right="680"/>
        <w:jc w:val="both"/>
        <w:rPr>
          <w:rFonts w:asciiTheme="majorBidi" w:hAnsiTheme="majorBidi" w:cstheme="majorBidi"/>
        </w:rPr>
      </w:pPr>
      <w:r w:rsidRPr="00066457">
        <w:rPr>
          <w:rFonts w:asciiTheme="majorBidi" w:hAnsiTheme="majorBidi" w:cstheme="majorBidi"/>
        </w:rPr>
        <w:t>YOLOv8 Detect, Segment and Pose models pretrained on the COCO dataset are available here, as well as YOLOv8 Classify models pretrained on the ImageNet dataset. Track mode is available for all Detect, Segment and Pose models.</w:t>
      </w:r>
    </w:p>
    <w:p w14:paraId="61E7B049" w14:textId="77777777" w:rsidR="004573B0" w:rsidRPr="00865C24" w:rsidRDefault="004573B0" w:rsidP="004573B0">
      <w:pPr>
        <w:pStyle w:val="BodyText"/>
        <w:spacing w:line="276" w:lineRule="auto"/>
        <w:ind w:left="794" w:right="680"/>
        <w:jc w:val="both"/>
        <w:rPr>
          <w:rFonts w:asciiTheme="majorBidi" w:hAnsiTheme="majorBidi" w:cstheme="majorBidi"/>
          <w:sz w:val="36"/>
          <w:szCs w:val="36"/>
        </w:rPr>
      </w:pPr>
    </w:p>
    <w:p w14:paraId="1062BD5C" w14:textId="77777777" w:rsidR="004573B0" w:rsidRPr="00865C24" w:rsidRDefault="004573B0" w:rsidP="004573B0">
      <w:pPr>
        <w:pStyle w:val="BodyText"/>
        <w:spacing w:line="276" w:lineRule="auto"/>
        <w:ind w:left="794" w:right="680"/>
        <w:jc w:val="both"/>
        <w:rPr>
          <w:rFonts w:asciiTheme="majorBidi" w:hAnsiTheme="majorBidi" w:cstheme="majorBidi"/>
          <w:sz w:val="36"/>
          <w:szCs w:val="36"/>
        </w:rPr>
      </w:pPr>
      <w:r w:rsidRPr="00865C24">
        <w:rPr>
          <w:rFonts w:asciiTheme="majorBidi" w:hAnsiTheme="majorBidi" w:cstheme="majorBidi"/>
          <w:noProof/>
          <w:sz w:val="36"/>
          <w:szCs w:val="36"/>
        </w:rPr>
        <mc:AlternateContent>
          <mc:Choice Requires="wps">
            <w:drawing>
              <wp:anchor distT="0" distB="0" distL="114300" distR="114300" simplePos="0" relativeHeight="253223424" behindDoc="0" locked="0" layoutInCell="1" allowOverlap="1" wp14:anchorId="4A7B66BF" wp14:editId="7B217F21">
                <wp:simplePos x="0" y="0"/>
                <wp:positionH relativeFrom="column">
                  <wp:posOffset>221615</wp:posOffset>
                </wp:positionH>
                <wp:positionV relativeFrom="paragraph">
                  <wp:posOffset>65405</wp:posOffset>
                </wp:positionV>
                <wp:extent cx="6228080" cy="2406650"/>
                <wp:effectExtent l="0" t="0" r="20320" b="12700"/>
                <wp:wrapNone/>
                <wp:docPr id="459350926" name="Text Box 19"/>
                <wp:cNvGraphicFramePr/>
                <a:graphic xmlns:a="http://schemas.openxmlformats.org/drawingml/2006/main">
                  <a:graphicData uri="http://schemas.microsoft.com/office/word/2010/wordprocessingShape">
                    <wps:wsp>
                      <wps:cNvSpPr txBox="1"/>
                      <wps:spPr>
                        <a:xfrm>
                          <a:off x="0" y="0"/>
                          <a:ext cx="6228272" cy="2406770"/>
                        </a:xfrm>
                        <a:prstGeom prst="rect">
                          <a:avLst/>
                        </a:prstGeom>
                        <a:solidFill>
                          <a:schemeClr val="lt1"/>
                        </a:solidFill>
                        <a:ln w="6350">
                          <a:solidFill>
                            <a:prstClr val="black"/>
                          </a:solidFill>
                        </a:ln>
                      </wps:spPr>
                      <wps:txbx>
                        <w:txbxContent>
                          <w:p w14:paraId="7D61B212" w14:textId="77777777" w:rsidR="005320BB" w:rsidRDefault="005320BB" w:rsidP="004573B0">
                            <w:r>
                              <w:rPr>
                                <w:noProof/>
                                <w:sz w:val="36"/>
                                <w:szCs w:val="36"/>
                                <w:rtl/>
                              </w:rPr>
                              <w:drawing>
                                <wp:inline distT="0" distB="0" distL="0" distR="0" wp14:anchorId="27F9686F" wp14:editId="26282299">
                                  <wp:extent cx="6047740" cy="2314575"/>
                                  <wp:effectExtent l="0" t="0" r="0" b="0"/>
                                  <wp:docPr id="10274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991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58898" cy="231883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A7B66BF" id="Text Box 19" o:spid="_x0000_s1050" type="#_x0000_t202" style="position:absolute;left:0;text-align:left;margin-left:17.45pt;margin-top:5.15pt;width:490.4pt;height:189.5pt;z-index:2532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" fillcolor="white [3201]" strokeweight=".5pt">
                <v:textbox>
                  <w:txbxContent>
                    <w:p w14:paraId="7D61B212" w14:textId="77777777" w:rsidR="005320BB" w:rsidRDefault="005320BB" w:rsidP="004573B0">
                      <w:r>
                        <w:rPr>
                          <w:noProof/>
                          <w:sz w:val="36"/>
                          <w:szCs w:val="36"/>
                          <w:rtl/>
                        </w:rPr>
                        <w:drawing>
                          <wp:inline distT="0" distB="0" distL="0" distR="0" wp14:anchorId="27F9686F" wp14:editId="26282299">
                            <wp:extent cx="6047740" cy="2314575"/>
                            <wp:effectExtent l="0" t="0" r="0" b="0"/>
                            <wp:docPr id="1027449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49916" name="Picture 1"/>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6058898" cy="2318839"/>
                                    </a:xfrm>
                                    <a:prstGeom prst="rect">
                                      <a:avLst/>
                                    </a:prstGeom>
                                  </pic:spPr>
                                </pic:pic>
                              </a:graphicData>
                            </a:graphic>
                          </wp:inline>
                        </w:drawing>
                      </w:r>
                    </w:p>
                  </w:txbxContent>
                </v:textbox>
              </v:shape>
            </w:pict>
          </mc:Fallback>
        </mc:AlternateContent>
      </w:r>
    </w:p>
    <w:p w14:paraId="370727EC" w14:textId="77777777" w:rsidR="004573B0" w:rsidRPr="00865C24" w:rsidRDefault="004573B0" w:rsidP="004573B0">
      <w:pPr>
        <w:pStyle w:val="BodyText"/>
        <w:spacing w:line="276" w:lineRule="auto"/>
        <w:ind w:right="680"/>
        <w:jc w:val="both"/>
        <w:rPr>
          <w:rFonts w:asciiTheme="majorBidi" w:hAnsiTheme="majorBidi" w:cstheme="majorBidi"/>
          <w:sz w:val="36"/>
          <w:szCs w:val="36"/>
          <w:rtl/>
        </w:rPr>
      </w:pPr>
    </w:p>
    <w:p w14:paraId="289356BD" w14:textId="77777777" w:rsidR="004573B0" w:rsidRPr="00865C24" w:rsidRDefault="004573B0" w:rsidP="004573B0">
      <w:pPr>
        <w:pStyle w:val="BodyText"/>
        <w:spacing w:line="276" w:lineRule="auto"/>
        <w:ind w:left="794" w:right="680"/>
        <w:jc w:val="both"/>
        <w:rPr>
          <w:rFonts w:asciiTheme="majorBidi" w:hAnsiTheme="majorBidi" w:cstheme="majorBidi"/>
          <w:b/>
          <w:bCs/>
          <w:sz w:val="36"/>
          <w:szCs w:val="36"/>
        </w:rPr>
      </w:pPr>
    </w:p>
    <w:p w14:paraId="37734782" w14:textId="77777777" w:rsidR="004573B0" w:rsidRPr="00865C24" w:rsidRDefault="004573B0" w:rsidP="004573B0">
      <w:pPr>
        <w:pStyle w:val="BodyText"/>
        <w:spacing w:line="276" w:lineRule="auto"/>
        <w:ind w:left="794" w:right="680"/>
        <w:jc w:val="both"/>
        <w:rPr>
          <w:rFonts w:asciiTheme="majorBidi" w:hAnsiTheme="majorBidi" w:cstheme="majorBidi"/>
          <w:b/>
          <w:bCs/>
          <w:sz w:val="36"/>
          <w:szCs w:val="36"/>
        </w:rPr>
      </w:pPr>
    </w:p>
    <w:p w14:paraId="5C8B1E91" w14:textId="77777777" w:rsidR="004573B0" w:rsidRPr="00865C24" w:rsidRDefault="004573B0" w:rsidP="004573B0">
      <w:pPr>
        <w:pStyle w:val="BodyText"/>
        <w:spacing w:line="276" w:lineRule="auto"/>
        <w:ind w:right="680"/>
        <w:jc w:val="both"/>
        <w:rPr>
          <w:rFonts w:asciiTheme="majorBidi" w:hAnsiTheme="majorBidi" w:cstheme="majorBidi"/>
          <w:b/>
          <w:bCs/>
          <w:sz w:val="36"/>
          <w:szCs w:val="36"/>
        </w:rPr>
      </w:pPr>
    </w:p>
    <w:p w14:paraId="6020806F" w14:textId="77777777" w:rsidR="004573B0" w:rsidRPr="00865C24" w:rsidRDefault="004573B0" w:rsidP="004573B0">
      <w:pPr>
        <w:pStyle w:val="BodyText"/>
        <w:spacing w:line="276" w:lineRule="auto"/>
        <w:ind w:left="794" w:right="680"/>
        <w:jc w:val="both"/>
        <w:rPr>
          <w:rFonts w:asciiTheme="majorBidi" w:hAnsiTheme="majorBidi" w:cstheme="majorBidi"/>
          <w:b/>
          <w:bCs/>
          <w:sz w:val="36"/>
          <w:szCs w:val="36"/>
        </w:rPr>
      </w:pPr>
    </w:p>
    <w:p w14:paraId="59EC0168" w14:textId="77777777" w:rsidR="004573B0" w:rsidRPr="00865C24" w:rsidRDefault="004573B0" w:rsidP="004573B0">
      <w:pPr>
        <w:pStyle w:val="BodyText"/>
        <w:spacing w:line="276" w:lineRule="auto"/>
        <w:ind w:left="794" w:right="680"/>
        <w:jc w:val="both"/>
        <w:rPr>
          <w:rFonts w:asciiTheme="majorBidi" w:hAnsiTheme="majorBidi" w:cstheme="majorBidi"/>
          <w:rtl/>
        </w:rPr>
      </w:pPr>
      <w:r w:rsidRPr="00865C24">
        <w:rPr>
          <w:rFonts w:asciiTheme="majorBidi" w:hAnsiTheme="majorBidi" w:cstheme="majorBidi"/>
        </w:rPr>
        <w:t xml:space="preserve">YOLOv8 pretrained Classify models are shown here. </w:t>
      </w:r>
      <w:r w:rsidRPr="00865C24">
        <w:rPr>
          <w:rFonts w:asciiTheme="majorBidi" w:hAnsiTheme="majorBidi" w:cstheme="majorBidi"/>
          <w:b/>
          <w:bCs/>
        </w:rPr>
        <w:t>Detect</w:t>
      </w:r>
      <w:r w:rsidRPr="00865C24">
        <w:rPr>
          <w:rFonts w:asciiTheme="majorBidi" w:hAnsiTheme="majorBidi" w:cstheme="majorBidi"/>
        </w:rPr>
        <w:t xml:space="preserve">, </w:t>
      </w:r>
      <w:r w:rsidRPr="00865C24">
        <w:rPr>
          <w:rFonts w:asciiTheme="majorBidi" w:hAnsiTheme="majorBidi" w:cstheme="majorBidi"/>
          <w:b/>
          <w:bCs/>
        </w:rPr>
        <w:t>Segment</w:t>
      </w:r>
      <w:r w:rsidRPr="00865C24">
        <w:rPr>
          <w:rFonts w:asciiTheme="majorBidi" w:hAnsiTheme="majorBidi" w:cstheme="majorBidi"/>
        </w:rPr>
        <w:t xml:space="preserve"> and </w:t>
      </w:r>
      <w:r w:rsidRPr="00865C24">
        <w:rPr>
          <w:rFonts w:asciiTheme="majorBidi" w:hAnsiTheme="majorBidi" w:cstheme="majorBidi"/>
          <w:b/>
          <w:bCs/>
        </w:rPr>
        <w:t>Pose models</w:t>
      </w:r>
      <w:r w:rsidRPr="00865C24">
        <w:rPr>
          <w:rFonts w:asciiTheme="majorBidi" w:hAnsiTheme="majorBidi" w:cstheme="majorBidi"/>
        </w:rPr>
        <w:t xml:space="preserve"> are pretrained on the </w:t>
      </w:r>
      <w:r w:rsidRPr="00865C24">
        <w:rPr>
          <w:rFonts w:asciiTheme="majorBidi" w:hAnsiTheme="majorBidi" w:cstheme="majorBidi"/>
          <w:b/>
          <w:bCs/>
        </w:rPr>
        <w:t>COCO dataset</w:t>
      </w:r>
      <w:r w:rsidRPr="00865C24">
        <w:rPr>
          <w:rFonts w:asciiTheme="majorBidi" w:hAnsiTheme="majorBidi" w:cstheme="majorBidi"/>
        </w:rPr>
        <w:t xml:space="preserve">, while </w:t>
      </w:r>
      <w:r w:rsidRPr="00865C24">
        <w:rPr>
          <w:rFonts w:asciiTheme="majorBidi" w:hAnsiTheme="majorBidi" w:cstheme="majorBidi"/>
          <w:b/>
          <w:bCs/>
        </w:rPr>
        <w:t>Classify</w:t>
      </w:r>
      <w:r w:rsidRPr="00865C24">
        <w:rPr>
          <w:rFonts w:asciiTheme="majorBidi" w:hAnsiTheme="majorBidi" w:cstheme="majorBidi"/>
        </w:rPr>
        <w:t xml:space="preserve"> </w:t>
      </w:r>
      <w:r w:rsidRPr="00865C24">
        <w:rPr>
          <w:rFonts w:asciiTheme="majorBidi" w:hAnsiTheme="majorBidi" w:cstheme="majorBidi"/>
          <w:b/>
          <w:bCs/>
        </w:rPr>
        <w:t>models</w:t>
      </w:r>
      <w:r w:rsidRPr="00865C24">
        <w:rPr>
          <w:rFonts w:asciiTheme="majorBidi" w:hAnsiTheme="majorBidi" w:cstheme="majorBidi"/>
        </w:rPr>
        <w:t xml:space="preserve"> are pretrained on the </w:t>
      </w:r>
      <w:r w:rsidRPr="00865C24">
        <w:rPr>
          <w:rFonts w:asciiTheme="majorBidi" w:hAnsiTheme="majorBidi" w:cstheme="majorBidi"/>
          <w:b/>
          <w:bCs/>
        </w:rPr>
        <w:t>ImageNet</w:t>
      </w:r>
      <w:r w:rsidRPr="00865C24">
        <w:rPr>
          <w:rFonts w:asciiTheme="majorBidi" w:hAnsiTheme="majorBidi" w:cstheme="majorBidi"/>
        </w:rPr>
        <w:t xml:space="preserve"> </w:t>
      </w:r>
      <w:r w:rsidRPr="00865C24">
        <w:rPr>
          <w:rFonts w:asciiTheme="majorBidi" w:hAnsiTheme="majorBidi" w:cstheme="majorBidi"/>
          <w:b/>
          <w:bCs/>
        </w:rPr>
        <w:t>dataset</w:t>
      </w:r>
      <w:r w:rsidRPr="00865C24">
        <w:rPr>
          <w:rFonts w:asciiTheme="majorBidi" w:hAnsiTheme="majorBidi" w:cstheme="majorBidi"/>
        </w:rPr>
        <w:t>.</w:t>
      </w:r>
    </w:p>
    <w:p w14:paraId="523F5329" w14:textId="4467662D" w:rsidR="004573B0" w:rsidRDefault="004573B0" w:rsidP="004573B0">
      <w:pPr>
        <w:pStyle w:val="BodyText"/>
        <w:spacing w:line="276" w:lineRule="auto"/>
        <w:ind w:right="680"/>
        <w:jc w:val="both"/>
        <w:rPr>
          <w:rFonts w:asciiTheme="majorBidi" w:hAnsiTheme="majorBidi" w:cstheme="majorBidi"/>
          <w:b/>
          <w:bCs/>
          <w:sz w:val="36"/>
          <w:szCs w:val="36"/>
        </w:rPr>
      </w:pPr>
    </w:p>
    <w:p w14:paraId="4DC7AF7A" w14:textId="0AB95C82" w:rsidR="008740B8" w:rsidRDefault="008740B8" w:rsidP="004573B0">
      <w:pPr>
        <w:pStyle w:val="BodyText"/>
        <w:spacing w:line="276" w:lineRule="auto"/>
        <w:ind w:right="680"/>
        <w:jc w:val="both"/>
        <w:rPr>
          <w:rFonts w:asciiTheme="majorBidi" w:hAnsiTheme="majorBidi" w:cstheme="majorBidi"/>
          <w:b/>
          <w:bCs/>
          <w:sz w:val="36"/>
          <w:szCs w:val="36"/>
        </w:rPr>
      </w:pPr>
    </w:p>
    <w:p w14:paraId="041EA01A" w14:textId="5F7C0C23" w:rsidR="008740B8" w:rsidRDefault="008740B8" w:rsidP="004573B0">
      <w:pPr>
        <w:pStyle w:val="BodyText"/>
        <w:spacing w:line="276" w:lineRule="auto"/>
        <w:ind w:right="680"/>
        <w:jc w:val="both"/>
        <w:rPr>
          <w:rFonts w:asciiTheme="majorBidi" w:hAnsiTheme="majorBidi" w:cstheme="majorBidi"/>
          <w:b/>
          <w:bCs/>
          <w:sz w:val="36"/>
          <w:szCs w:val="36"/>
        </w:rPr>
      </w:pPr>
    </w:p>
    <w:p w14:paraId="34EA7B13" w14:textId="7F72C83D" w:rsidR="008740B8" w:rsidRDefault="008740B8" w:rsidP="004573B0">
      <w:pPr>
        <w:pStyle w:val="BodyText"/>
        <w:spacing w:line="276" w:lineRule="auto"/>
        <w:ind w:right="680"/>
        <w:jc w:val="both"/>
        <w:rPr>
          <w:rFonts w:asciiTheme="majorBidi" w:hAnsiTheme="majorBidi" w:cstheme="majorBidi"/>
          <w:b/>
          <w:bCs/>
          <w:sz w:val="36"/>
          <w:szCs w:val="36"/>
        </w:rPr>
      </w:pPr>
    </w:p>
    <w:p w14:paraId="7178CDDC" w14:textId="529ED2FE" w:rsidR="008740B8" w:rsidRDefault="008740B8" w:rsidP="004573B0">
      <w:pPr>
        <w:pStyle w:val="BodyText"/>
        <w:spacing w:line="276" w:lineRule="auto"/>
        <w:ind w:right="680"/>
        <w:jc w:val="both"/>
        <w:rPr>
          <w:rFonts w:asciiTheme="majorBidi" w:hAnsiTheme="majorBidi" w:cstheme="majorBidi"/>
          <w:b/>
          <w:bCs/>
          <w:sz w:val="36"/>
          <w:szCs w:val="36"/>
        </w:rPr>
      </w:pPr>
    </w:p>
    <w:p w14:paraId="321134F0" w14:textId="6023840F" w:rsidR="008740B8" w:rsidRDefault="008740B8" w:rsidP="004573B0">
      <w:pPr>
        <w:pStyle w:val="BodyText"/>
        <w:spacing w:line="276" w:lineRule="auto"/>
        <w:ind w:right="680"/>
        <w:jc w:val="both"/>
        <w:rPr>
          <w:rFonts w:asciiTheme="majorBidi" w:hAnsiTheme="majorBidi" w:cstheme="majorBidi"/>
          <w:b/>
          <w:bCs/>
          <w:sz w:val="36"/>
          <w:szCs w:val="36"/>
        </w:rPr>
      </w:pPr>
    </w:p>
    <w:p w14:paraId="4D8E21E5" w14:textId="3B3F82E8" w:rsidR="008740B8" w:rsidRDefault="008740B8" w:rsidP="004573B0">
      <w:pPr>
        <w:pStyle w:val="BodyText"/>
        <w:spacing w:line="276" w:lineRule="auto"/>
        <w:ind w:right="680"/>
        <w:jc w:val="both"/>
        <w:rPr>
          <w:rFonts w:asciiTheme="majorBidi" w:hAnsiTheme="majorBidi" w:cstheme="majorBidi"/>
          <w:b/>
          <w:bCs/>
          <w:sz w:val="36"/>
          <w:szCs w:val="36"/>
        </w:rPr>
      </w:pPr>
    </w:p>
    <w:p w14:paraId="0E8DE144" w14:textId="7EC5CE9D" w:rsidR="008740B8" w:rsidRDefault="008740B8" w:rsidP="004573B0">
      <w:pPr>
        <w:pStyle w:val="BodyText"/>
        <w:spacing w:line="276" w:lineRule="auto"/>
        <w:ind w:right="680"/>
        <w:jc w:val="both"/>
        <w:rPr>
          <w:rFonts w:asciiTheme="majorBidi" w:hAnsiTheme="majorBidi" w:cstheme="majorBidi"/>
          <w:b/>
          <w:bCs/>
          <w:sz w:val="36"/>
          <w:szCs w:val="36"/>
        </w:rPr>
      </w:pPr>
    </w:p>
    <w:p w14:paraId="05945DB1" w14:textId="38DE2757" w:rsidR="008740B8" w:rsidRDefault="008740B8" w:rsidP="004573B0">
      <w:pPr>
        <w:pStyle w:val="BodyText"/>
        <w:spacing w:line="276" w:lineRule="auto"/>
        <w:ind w:right="680"/>
        <w:jc w:val="both"/>
        <w:rPr>
          <w:rFonts w:asciiTheme="majorBidi" w:hAnsiTheme="majorBidi" w:cstheme="majorBidi"/>
          <w:b/>
          <w:bCs/>
          <w:sz w:val="36"/>
          <w:szCs w:val="36"/>
        </w:rPr>
      </w:pPr>
    </w:p>
    <w:p w14:paraId="3D97FBCA" w14:textId="595AD877" w:rsidR="008740B8" w:rsidRDefault="008740B8" w:rsidP="004573B0">
      <w:pPr>
        <w:pStyle w:val="BodyText"/>
        <w:spacing w:line="276" w:lineRule="auto"/>
        <w:ind w:right="680"/>
        <w:jc w:val="both"/>
        <w:rPr>
          <w:rFonts w:asciiTheme="majorBidi" w:hAnsiTheme="majorBidi" w:cstheme="majorBidi"/>
          <w:b/>
          <w:bCs/>
          <w:sz w:val="36"/>
          <w:szCs w:val="36"/>
        </w:rPr>
      </w:pPr>
    </w:p>
    <w:p w14:paraId="7E7F8EB0" w14:textId="27C09CBF" w:rsidR="008740B8" w:rsidRPr="00865C24" w:rsidRDefault="008740B8" w:rsidP="004573B0">
      <w:pPr>
        <w:pStyle w:val="BodyText"/>
        <w:spacing w:line="276" w:lineRule="auto"/>
        <w:ind w:right="680"/>
        <w:jc w:val="both"/>
        <w:rPr>
          <w:rFonts w:asciiTheme="majorBidi" w:hAnsiTheme="majorBidi" w:cstheme="majorBidi"/>
          <w:b/>
          <w:bCs/>
          <w:sz w:val="36"/>
          <w:szCs w:val="36"/>
        </w:rPr>
      </w:pPr>
    </w:p>
    <w:p w14:paraId="1F777D34" w14:textId="77777777" w:rsidR="008740B8" w:rsidRDefault="008740B8" w:rsidP="00E546F6">
      <w:pPr>
        <w:rPr>
          <w:b/>
          <w:bCs/>
          <w:sz w:val="28"/>
          <w:szCs w:val="28"/>
        </w:rPr>
      </w:pPr>
      <w:bookmarkStart w:id="235" w:name="_Toc168963540"/>
    </w:p>
    <w:p w14:paraId="35C3EC7F" w14:textId="4370CCDC" w:rsidR="004573B0" w:rsidRPr="00E546F6" w:rsidRDefault="008740B8" w:rsidP="00E546F6">
      <w:pPr>
        <w:rPr>
          <w:b/>
          <w:bCs/>
          <w:sz w:val="28"/>
          <w:szCs w:val="28"/>
        </w:rPr>
      </w:pPr>
      <w:r w:rsidRPr="00865C24">
        <w:rPr>
          <w:rFonts w:cstheme="majorBidi"/>
          <w:b/>
          <w:bCs/>
          <w:noProof/>
          <w:sz w:val="36"/>
          <w:szCs w:val="36"/>
        </w:rPr>
        <w:lastRenderedPageBreak/>
        <w:drawing>
          <wp:anchor distT="0" distB="0" distL="114300" distR="114300" simplePos="0" relativeHeight="253246976" behindDoc="0" locked="0" layoutInCell="1" allowOverlap="1" wp14:anchorId="2E6304EA" wp14:editId="264EC601">
            <wp:simplePos x="0" y="0"/>
            <wp:positionH relativeFrom="margin">
              <wp:align>left</wp:align>
            </wp:positionH>
            <wp:positionV relativeFrom="paragraph">
              <wp:posOffset>288059</wp:posOffset>
            </wp:positionV>
            <wp:extent cx="6400800" cy="7677150"/>
            <wp:effectExtent l="0" t="0" r="0" b="0"/>
            <wp:wrapNone/>
            <wp:docPr id="850529886"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529886" name="Picture 17" descr="A screenshot of a computer&#10;&#10;AI-generated content may be incorrect."/>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00800" cy="7677150"/>
                    </a:xfrm>
                    <a:prstGeom prst="rect">
                      <a:avLst/>
                    </a:prstGeom>
                  </pic:spPr>
                </pic:pic>
              </a:graphicData>
            </a:graphic>
          </wp:anchor>
        </w:drawing>
      </w:r>
      <w:r w:rsidR="004573B0" w:rsidRPr="00E546F6">
        <w:rPr>
          <w:b/>
          <w:bCs/>
          <w:sz w:val="28"/>
          <w:szCs w:val="28"/>
        </w:rPr>
        <w:t>4.5.2 YOLOv8 Architecture:</w:t>
      </w:r>
      <w:bookmarkEnd w:id="235"/>
    </w:p>
    <w:p w14:paraId="385496A2" w14:textId="5F29034F" w:rsidR="004573B0" w:rsidRPr="00865C24" w:rsidRDefault="004573B0" w:rsidP="004573B0">
      <w:pPr>
        <w:rPr>
          <w:rFonts w:cstheme="majorBidi"/>
          <w:b/>
          <w:bCs/>
          <w:sz w:val="36"/>
          <w:szCs w:val="36"/>
        </w:rPr>
      </w:pPr>
      <w:r w:rsidRPr="00865C24">
        <w:rPr>
          <w:rFonts w:cstheme="majorBidi"/>
          <w:b/>
          <w:bCs/>
          <w:sz w:val="36"/>
          <w:szCs w:val="36"/>
        </w:rPr>
        <w:br w:type="page"/>
      </w:r>
    </w:p>
    <w:p w14:paraId="20239E2B" w14:textId="3AD7186E" w:rsidR="004573B0" w:rsidRPr="00CB75B0" w:rsidRDefault="004573B0" w:rsidP="005239FC">
      <w:pPr>
        <w:rPr>
          <w:sz w:val="28"/>
          <w:szCs w:val="28"/>
        </w:rPr>
      </w:pPr>
      <w:r w:rsidRPr="00CB75B0">
        <w:rPr>
          <w:b/>
          <w:bCs/>
          <w:sz w:val="28"/>
          <w:szCs w:val="28"/>
        </w:rPr>
        <w:lastRenderedPageBreak/>
        <w:t>Backbone:</w:t>
      </w:r>
      <w:r w:rsidRPr="00CB75B0">
        <w:rPr>
          <w:sz w:val="28"/>
          <w:szCs w:val="28"/>
        </w:rPr>
        <w:t xml:space="preserve"> The backbone of YOLOv8 is a convolutional neural network (CNN) that extracts features from the input image. It uses a custom CSPDarknet53 backbone, which includes cross-stage partial connections to enhance information flow and accuracy.</w:t>
      </w:r>
    </w:p>
    <w:p w14:paraId="11779EE2" w14:textId="77777777" w:rsidR="004573B0" w:rsidRPr="00CB75B0" w:rsidRDefault="004573B0" w:rsidP="005239FC">
      <w:pPr>
        <w:rPr>
          <w:sz w:val="28"/>
          <w:szCs w:val="28"/>
        </w:rPr>
      </w:pPr>
    </w:p>
    <w:p w14:paraId="3516ED9D" w14:textId="77777777" w:rsidR="004573B0" w:rsidRPr="00CB75B0" w:rsidRDefault="004573B0" w:rsidP="005239FC">
      <w:pPr>
        <w:rPr>
          <w:sz w:val="28"/>
          <w:szCs w:val="28"/>
        </w:rPr>
      </w:pPr>
      <w:r w:rsidRPr="00CB75B0">
        <w:rPr>
          <w:b/>
          <w:bCs/>
          <w:sz w:val="28"/>
          <w:szCs w:val="28"/>
        </w:rPr>
        <w:t>Neck:</w:t>
      </w:r>
      <w:r w:rsidRPr="00CB75B0">
        <w:rPr>
          <w:sz w:val="28"/>
          <w:szCs w:val="28"/>
        </w:rPr>
        <w:t xml:space="preserve"> Also known as the feature extractor, the neck merges feature maps from different stages of the backbone. YOLOv8 introduces a novel C2f module, which combines high-level semantic features with low-level spatial information, leading to better detection accuracy, especially for small objects.</w:t>
      </w:r>
    </w:p>
    <w:p w14:paraId="4BA66BA3" w14:textId="77777777" w:rsidR="004573B0" w:rsidRPr="00CB75B0" w:rsidRDefault="004573B0" w:rsidP="005239FC">
      <w:pPr>
        <w:rPr>
          <w:sz w:val="28"/>
          <w:szCs w:val="28"/>
        </w:rPr>
      </w:pPr>
    </w:p>
    <w:p w14:paraId="4A7C309E" w14:textId="77777777" w:rsidR="004573B0" w:rsidRPr="00CB75B0" w:rsidRDefault="004573B0" w:rsidP="005239FC">
      <w:pPr>
        <w:rPr>
          <w:sz w:val="28"/>
          <w:szCs w:val="28"/>
        </w:rPr>
      </w:pPr>
      <w:r w:rsidRPr="00CB75B0">
        <w:rPr>
          <w:b/>
          <w:bCs/>
          <w:sz w:val="28"/>
          <w:szCs w:val="28"/>
        </w:rPr>
        <w:t>Head:</w:t>
      </w:r>
      <w:r w:rsidRPr="00CB75B0">
        <w:rPr>
          <w:sz w:val="28"/>
          <w:szCs w:val="28"/>
        </w:rPr>
        <w:t xml:space="preserve"> The head of the model makes predictions. It employs multiple detection modules that predict bounding boxes, objectness scores, and class probabilities for each grid cell in the feature map. These predictions are then aggregated to obtain the final detections.</w:t>
      </w:r>
    </w:p>
    <w:p w14:paraId="60A11673" w14:textId="77777777" w:rsidR="004573B0" w:rsidRPr="00CB75B0" w:rsidRDefault="004573B0" w:rsidP="005239FC">
      <w:pPr>
        <w:rPr>
          <w:sz w:val="28"/>
          <w:szCs w:val="28"/>
        </w:rPr>
      </w:pPr>
    </w:p>
    <w:p w14:paraId="1EE71677" w14:textId="77777777" w:rsidR="004573B0" w:rsidRDefault="004573B0" w:rsidP="005239FC">
      <w:pPr>
        <w:rPr>
          <w:sz w:val="28"/>
          <w:szCs w:val="28"/>
        </w:rPr>
      </w:pPr>
      <w:r w:rsidRPr="00CB75B0">
        <w:rPr>
          <w:sz w:val="28"/>
          <w:szCs w:val="28"/>
        </w:rPr>
        <w:t>Key innovations in YOLOv8 include a spatial attention mechanism that focuses on relevant parts of the image for more precise object localization, and the C2f module for effective feature fusion. The architecture also incorporates bottlenecks and an SPPF (Spatial Pyramid Pooling Fast) layer to reduce computational complexity while capturing features at multiple scales.</w:t>
      </w:r>
    </w:p>
    <w:p w14:paraId="3A905FDE" w14:textId="77777777" w:rsidR="00CB75B0" w:rsidRDefault="00CB75B0" w:rsidP="005239FC">
      <w:pPr>
        <w:rPr>
          <w:sz w:val="28"/>
          <w:szCs w:val="28"/>
        </w:rPr>
      </w:pPr>
    </w:p>
    <w:p w14:paraId="46256655" w14:textId="77777777" w:rsidR="00CB75B0" w:rsidRPr="00CB75B0" w:rsidRDefault="00CB75B0" w:rsidP="005239FC">
      <w:pPr>
        <w:rPr>
          <w:sz w:val="28"/>
          <w:szCs w:val="28"/>
        </w:rPr>
      </w:pPr>
    </w:p>
    <w:p w14:paraId="4A1451C6" w14:textId="2D5AB7DE" w:rsidR="004573B0" w:rsidRPr="00CB75B0" w:rsidRDefault="004573B0" w:rsidP="00CB75B0">
      <w:pPr>
        <w:rPr>
          <w:b/>
          <w:bCs/>
          <w:sz w:val="28"/>
          <w:szCs w:val="28"/>
        </w:rPr>
      </w:pPr>
    </w:p>
    <w:p w14:paraId="6C1AE3B0" w14:textId="77777777" w:rsidR="00CB75B0" w:rsidRPr="00CB75B0" w:rsidRDefault="00CB75B0" w:rsidP="00CB75B0">
      <w:pPr>
        <w:rPr>
          <w:b/>
          <w:bCs/>
          <w:sz w:val="28"/>
          <w:szCs w:val="28"/>
        </w:rPr>
      </w:pPr>
      <w:bookmarkStart w:id="236" w:name="_Toc168963541"/>
      <w:r w:rsidRPr="00CB75B0">
        <w:rPr>
          <w:b/>
          <w:bCs/>
          <w:sz w:val="28"/>
          <w:szCs w:val="28"/>
        </w:rPr>
        <w:lastRenderedPageBreak/>
        <w:t>4.5.3. We use yolov8-cls for image classification :</w:t>
      </w:r>
      <w:bookmarkEnd w:id="236"/>
    </w:p>
    <w:p w14:paraId="5E9DC65B" w14:textId="77777777" w:rsidR="00CB75B0" w:rsidRDefault="00CB75B0" w:rsidP="00CB75B0">
      <w:pPr>
        <w:pStyle w:val="BodyText"/>
        <w:spacing w:line="276" w:lineRule="auto"/>
        <w:ind w:left="720" w:right="680"/>
        <w:jc w:val="both"/>
        <w:rPr>
          <w:b/>
          <w:bCs/>
          <w:sz w:val="32"/>
          <w:szCs w:val="32"/>
        </w:rPr>
      </w:pPr>
    </w:p>
    <w:p w14:paraId="65CF6ECB" w14:textId="77777777" w:rsidR="00CB75B0" w:rsidRDefault="00CB75B0" w:rsidP="00CB75B0">
      <w:pPr>
        <w:pStyle w:val="BodyText"/>
        <w:spacing w:line="276" w:lineRule="auto"/>
        <w:ind w:left="794" w:right="680"/>
        <w:jc w:val="both"/>
        <w:rPr>
          <w:b/>
          <w:bCs/>
          <w:sz w:val="36"/>
          <w:szCs w:val="36"/>
        </w:rPr>
      </w:pPr>
      <w:r>
        <w:rPr>
          <w:b/>
          <w:bCs/>
          <w:noProof/>
          <w:sz w:val="36"/>
          <w:szCs w:val="36"/>
        </w:rPr>
        <mc:AlternateContent>
          <mc:Choice Requires="wps">
            <w:drawing>
              <wp:anchor distT="0" distB="0" distL="114300" distR="114300" simplePos="0" relativeHeight="253227520" behindDoc="0" locked="0" layoutInCell="1" allowOverlap="1" wp14:anchorId="4B5F0C61" wp14:editId="186ACF0A">
                <wp:simplePos x="0" y="0"/>
                <wp:positionH relativeFrom="column">
                  <wp:posOffset>178435</wp:posOffset>
                </wp:positionH>
                <wp:positionV relativeFrom="paragraph">
                  <wp:posOffset>80645</wp:posOffset>
                </wp:positionV>
                <wp:extent cx="6280150" cy="1923415"/>
                <wp:effectExtent l="0" t="0" r="26035" b="19685"/>
                <wp:wrapNone/>
                <wp:docPr id="146179274" name="Text Box 20"/>
                <wp:cNvGraphicFramePr/>
                <a:graphic xmlns:a="http://schemas.openxmlformats.org/drawingml/2006/main">
                  <a:graphicData uri="http://schemas.microsoft.com/office/word/2010/wordprocessingShape">
                    <wps:wsp>
                      <wps:cNvSpPr txBox="1"/>
                      <wps:spPr>
                        <a:xfrm>
                          <a:off x="0" y="0"/>
                          <a:ext cx="6280030" cy="1923690"/>
                        </a:xfrm>
                        <a:prstGeom prst="rect">
                          <a:avLst/>
                        </a:prstGeom>
                        <a:solidFill>
                          <a:schemeClr val="lt1"/>
                        </a:solidFill>
                        <a:ln w="6350">
                          <a:solidFill>
                            <a:prstClr val="black"/>
                          </a:solidFill>
                        </a:ln>
                      </wps:spPr>
                      <wps:txbx>
                        <w:txbxContent>
                          <w:p w14:paraId="23D39FDA" w14:textId="77777777" w:rsidR="005320BB" w:rsidRDefault="005320BB" w:rsidP="00CB75B0">
                            <w:r>
                              <w:rPr>
                                <w:b/>
                                <w:bCs/>
                                <w:noProof/>
                                <w:sz w:val="36"/>
                                <w:szCs w:val="36"/>
                              </w:rPr>
                              <w:drawing>
                                <wp:inline distT="0" distB="0" distL="0" distR="0" wp14:anchorId="3503D673" wp14:editId="6F46D603">
                                  <wp:extent cx="6081395" cy="1800225"/>
                                  <wp:effectExtent l="0" t="0" r="0" b="0"/>
                                  <wp:docPr id="63402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0267"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4610" cy="18010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B5F0C61" id="Text Box 20" o:spid="_x0000_s1051" type="#_x0000_t202" style="position:absolute;left:0;text-align:left;margin-left:14.05pt;margin-top:6.35pt;width:494.5pt;height:151.45pt;z-index:2532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" fillcolor="white [3201]" strokeweight=".5pt">
                <v:textbox>
                  <w:txbxContent>
                    <w:p w14:paraId="23D39FDA" w14:textId="77777777" w:rsidR="005320BB" w:rsidRDefault="005320BB" w:rsidP="00CB75B0">
                      <w:r>
                        <w:rPr>
                          <w:b/>
                          <w:bCs/>
                          <w:noProof/>
                          <w:sz w:val="36"/>
                          <w:szCs w:val="36"/>
                        </w:rPr>
                        <w:drawing>
                          <wp:inline distT="0" distB="0" distL="0" distR="0" wp14:anchorId="3503D673" wp14:editId="6F46D603">
                            <wp:extent cx="6081395" cy="1800225"/>
                            <wp:effectExtent l="0" t="0" r="0" b="0"/>
                            <wp:docPr id="634020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20267" name="Picture 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84610" cy="1801050"/>
                                    </a:xfrm>
                                    <a:prstGeom prst="rect">
                                      <a:avLst/>
                                    </a:prstGeom>
                                  </pic:spPr>
                                </pic:pic>
                              </a:graphicData>
                            </a:graphic>
                          </wp:inline>
                        </w:drawing>
                      </w:r>
                    </w:p>
                  </w:txbxContent>
                </v:textbox>
              </v:shape>
            </w:pict>
          </mc:Fallback>
        </mc:AlternateContent>
      </w:r>
    </w:p>
    <w:p w14:paraId="61DA4480" w14:textId="77777777" w:rsidR="00CB75B0" w:rsidRDefault="00CB75B0" w:rsidP="00CB75B0">
      <w:pPr>
        <w:pStyle w:val="BodyText"/>
        <w:spacing w:line="276" w:lineRule="auto"/>
        <w:ind w:left="794" w:right="680"/>
        <w:jc w:val="both"/>
        <w:rPr>
          <w:b/>
          <w:bCs/>
          <w:sz w:val="36"/>
          <w:szCs w:val="36"/>
        </w:rPr>
      </w:pPr>
    </w:p>
    <w:p w14:paraId="0D82CBC7" w14:textId="77777777" w:rsidR="00CB75B0" w:rsidRDefault="00CB75B0" w:rsidP="00CB75B0">
      <w:pPr>
        <w:pStyle w:val="BodyText"/>
        <w:spacing w:line="276" w:lineRule="auto"/>
        <w:ind w:left="794" w:right="680"/>
        <w:jc w:val="both"/>
        <w:rPr>
          <w:b/>
          <w:bCs/>
          <w:sz w:val="36"/>
          <w:szCs w:val="36"/>
        </w:rPr>
      </w:pPr>
    </w:p>
    <w:p w14:paraId="6DD04CA2" w14:textId="77777777" w:rsidR="00CB75B0" w:rsidRDefault="00CB75B0" w:rsidP="00CB75B0">
      <w:pPr>
        <w:pStyle w:val="BodyText"/>
        <w:spacing w:line="276" w:lineRule="auto"/>
        <w:ind w:left="794" w:right="680"/>
        <w:jc w:val="both"/>
        <w:rPr>
          <w:b/>
          <w:bCs/>
          <w:sz w:val="36"/>
          <w:szCs w:val="36"/>
        </w:rPr>
      </w:pPr>
    </w:p>
    <w:p w14:paraId="6B18DDA8" w14:textId="77777777" w:rsidR="00CB75B0" w:rsidRDefault="00CB75B0" w:rsidP="00CB75B0">
      <w:pPr>
        <w:pStyle w:val="BodyText"/>
        <w:spacing w:line="276" w:lineRule="auto"/>
        <w:ind w:left="794" w:right="680"/>
        <w:jc w:val="both"/>
        <w:rPr>
          <w:b/>
          <w:bCs/>
          <w:sz w:val="36"/>
          <w:szCs w:val="36"/>
        </w:rPr>
      </w:pPr>
    </w:p>
    <w:p w14:paraId="33FC6B25" w14:textId="77777777" w:rsidR="00CB75B0" w:rsidRDefault="00CB75B0" w:rsidP="00CB75B0">
      <w:pPr>
        <w:pStyle w:val="BodyText"/>
        <w:spacing w:line="276" w:lineRule="auto"/>
        <w:ind w:left="794" w:right="680"/>
        <w:jc w:val="both"/>
        <w:rPr>
          <w:b/>
          <w:bCs/>
          <w:sz w:val="36"/>
          <w:szCs w:val="36"/>
        </w:rPr>
      </w:pPr>
    </w:p>
    <w:p w14:paraId="75A740AE" w14:textId="77777777" w:rsidR="00CB75B0" w:rsidRDefault="00CB75B0" w:rsidP="00CB75B0">
      <w:pPr>
        <w:pStyle w:val="BodyText"/>
        <w:spacing w:line="276" w:lineRule="auto"/>
        <w:ind w:left="794" w:right="680"/>
        <w:jc w:val="both"/>
        <w:rPr>
          <w:b/>
          <w:bCs/>
          <w:sz w:val="36"/>
          <w:szCs w:val="36"/>
        </w:rPr>
      </w:pPr>
    </w:p>
    <w:p w14:paraId="2C69560A" w14:textId="77777777" w:rsidR="00CB75B0" w:rsidRDefault="00CB75B0" w:rsidP="00CB75B0">
      <w:pPr>
        <w:pStyle w:val="BodyText"/>
        <w:spacing w:line="276" w:lineRule="auto"/>
        <w:ind w:left="794" w:right="680"/>
        <w:jc w:val="both"/>
        <w:rPr>
          <w:b/>
          <w:bCs/>
          <w:sz w:val="36"/>
          <w:szCs w:val="36"/>
        </w:rPr>
      </w:pPr>
      <w:r>
        <w:rPr>
          <w:b/>
          <w:bCs/>
          <w:sz w:val="36"/>
          <w:szCs w:val="36"/>
        </w:rPr>
        <w:t xml:space="preserve"> </w:t>
      </w:r>
    </w:p>
    <w:p w14:paraId="58D88704" w14:textId="0578CDBA" w:rsidR="00CB75B0" w:rsidRPr="00CB75B0" w:rsidRDefault="00CB75B0" w:rsidP="00CB75B0">
      <w:pPr>
        <w:rPr>
          <w:b/>
          <w:bCs/>
          <w:sz w:val="28"/>
          <w:szCs w:val="28"/>
          <w:rtl/>
        </w:rPr>
      </w:pPr>
      <w:bookmarkStart w:id="237" w:name="_Toc168963542"/>
      <w:r w:rsidRPr="00CB75B0">
        <w:rPr>
          <w:b/>
          <w:bCs/>
          <w:sz w:val="28"/>
          <w:szCs w:val="28"/>
        </w:rPr>
        <w:t>4.5.4. Type of yolov8-cls :</w:t>
      </w:r>
      <w:bookmarkEnd w:id="237"/>
    </w:p>
    <w:p w14:paraId="05C0778D" w14:textId="77777777" w:rsidR="00CB75B0" w:rsidRDefault="00CB75B0" w:rsidP="00CB75B0">
      <w:pPr>
        <w:pStyle w:val="BodyText"/>
        <w:spacing w:line="276" w:lineRule="auto"/>
        <w:ind w:right="680"/>
        <w:jc w:val="both"/>
        <w:rPr>
          <w:sz w:val="36"/>
          <w:szCs w:val="36"/>
        </w:rPr>
      </w:pPr>
      <w:r>
        <w:rPr>
          <w:noProof/>
          <w:sz w:val="36"/>
          <w:szCs w:val="36"/>
        </w:rPr>
        <mc:AlternateContent>
          <mc:Choice Requires="wps">
            <w:drawing>
              <wp:anchor distT="0" distB="0" distL="114300" distR="114300" simplePos="0" relativeHeight="253231616" behindDoc="0" locked="0" layoutInCell="1" allowOverlap="1" wp14:anchorId="54957864" wp14:editId="0538724B">
                <wp:simplePos x="0" y="0"/>
                <wp:positionH relativeFrom="column">
                  <wp:posOffset>109855</wp:posOffset>
                </wp:positionH>
                <wp:positionV relativeFrom="paragraph">
                  <wp:posOffset>107950</wp:posOffset>
                </wp:positionV>
                <wp:extent cx="6280150" cy="2993390"/>
                <wp:effectExtent l="0" t="0" r="26035" b="17145"/>
                <wp:wrapNone/>
                <wp:docPr id="1693589583" name="Text Box 21"/>
                <wp:cNvGraphicFramePr/>
                <a:graphic xmlns:a="http://schemas.openxmlformats.org/drawingml/2006/main">
                  <a:graphicData uri="http://schemas.microsoft.com/office/word/2010/wordprocessingShape">
                    <wps:wsp>
                      <wps:cNvSpPr txBox="1"/>
                      <wps:spPr>
                        <a:xfrm>
                          <a:off x="0" y="0"/>
                          <a:ext cx="6280030" cy="2993366"/>
                        </a:xfrm>
                        <a:prstGeom prst="rect">
                          <a:avLst/>
                        </a:prstGeom>
                        <a:solidFill>
                          <a:schemeClr val="lt1"/>
                        </a:solidFill>
                        <a:ln w="6350">
                          <a:solidFill>
                            <a:prstClr val="black"/>
                          </a:solidFill>
                        </a:ln>
                      </wps:spPr>
                      <wps:txbx>
                        <w:txbxContent>
                          <w:p w14:paraId="0B8D21EF" w14:textId="77777777" w:rsidR="005320BB" w:rsidRDefault="005320BB" w:rsidP="00CB75B0">
                            <w:r>
                              <w:rPr>
                                <w:noProof/>
                                <w:sz w:val="36"/>
                                <w:szCs w:val="36"/>
                                <w:rtl/>
                              </w:rPr>
                              <w:drawing>
                                <wp:inline distT="0" distB="0" distL="0" distR="0" wp14:anchorId="14AC93EB" wp14:editId="3BB36448">
                                  <wp:extent cx="6081395" cy="2891790"/>
                                  <wp:effectExtent l="0" t="0" r="0" b="3810"/>
                                  <wp:docPr id="2733493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9367" name="Picture 3"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93268" cy="289770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4957864" id="Text Box 21" o:spid="_x0000_s1052" type="#_x0000_t202" style="position:absolute;left:0;text-align:left;margin-left:8.65pt;margin-top:8.5pt;width:494.5pt;height:235.7pt;z-index:2532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" fillcolor="white [3201]" strokeweight=".5pt">
                <v:textbox>
                  <w:txbxContent>
                    <w:p w14:paraId="0B8D21EF" w14:textId="77777777" w:rsidR="005320BB" w:rsidRDefault="005320BB" w:rsidP="00CB75B0">
                      <w:r>
                        <w:rPr>
                          <w:noProof/>
                          <w:sz w:val="36"/>
                          <w:szCs w:val="36"/>
                          <w:rtl/>
                        </w:rPr>
                        <w:drawing>
                          <wp:inline distT="0" distB="0" distL="0" distR="0" wp14:anchorId="14AC93EB" wp14:editId="3BB36448">
                            <wp:extent cx="6081395" cy="2891790"/>
                            <wp:effectExtent l="0" t="0" r="0" b="3810"/>
                            <wp:docPr id="27334936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49367" name="Picture 3" descr="A screenshot of a computer&#10;&#10;Description automatically generated"/>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093268" cy="2897703"/>
                                    </a:xfrm>
                                    <a:prstGeom prst="rect">
                                      <a:avLst/>
                                    </a:prstGeom>
                                  </pic:spPr>
                                </pic:pic>
                              </a:graphicData>
                            </a:graphic>
                          </wp:inline>
                        </w:drawing>
                      </w:r>
                    </w:p>
                  </w:txbxContent>
                </v:textbox>
              </v:shape>
            </w:pict>
          </mc:Fallback>
        </mc:AlternateContent>
      </w:r>
      <w:r>
        <w:rPr>
          <w:sz w:val="36"/>
          <w:szCs w:val="36"/>
        </w:rPr>
        <w:t xml:space="preserve">         </w:t>
      </w:r>
    </w:p>
    <w:p w14:paraId="43B7208F" w14:textId="77777777" w:rsidR="00CB75B0" w:rsidRDefault="00CB75B0" w:rsidP="00CB75B0">
      <w:pPr>
        <w:pStyle w:val="BodyText"/>
        <w:spacing w:line="276" w:lineRule="auto"/>
        <w:ind w:left="794" w:right="680"/>
        <w:jc w:val="both"/>
        <w:rPr>
          <w:sz w:val="36"/>
          <w:szCs w:val="36"/>
        </w:rPr>
      </w:pPr>
    </w:p>
    <w:p w14:paraId="6368DA99" w14:textId="77777777" w:rsidR="00CB75B0" w:rsidRDefault="00CB75B0" w:rsidP="00CB75B0">
      <w:pPr>
        <w:pStyle w:val="BodyText"/>
        <w:spacing w:line="276" w:lineRule="auto"/>
        <w:ind w:left="794" w:right="680"/>
        <w:jc w:val="both"/>
        <w:rPr>
          <w:sz w:val="36"/>
          <w:szCs w:val="36"/>
        </w:rPr>
      </w:pPr>
    </w:p>
    <w:p w14:paraId="489718D1" w14:textId="77777777" w:rsidR="00CB75B0" w:rsidRDefault="00CB75B0" w:rsidP="00CB75B0">
      <w:pPr>
        <w:pStyle w:val="BodyText"/>
        <w:spacing w:line="276" w:lineRule="auto"/>
        <w:ind w:left="794" w:right="680"/>
        <w:jc w:val="both"/>
        <w:rPr>
          <w:sz w:val="36"/>
          <w:szCs w:val="36"/>
          <w:rtl/>
        </w:rPr>
      </w:pPr>
    </w:p>
    <w:p w14:paraId="679FDFB7" w14:textId="77777777" w:rsidR="00CB75B0" w:rsidRDefault="00CB75B0" w:rsidP="00CB75B0">
      <w:pPr>
        <w:pStyle w:val="BodyText"/>
        <w:spacing w:line="276" w:lineRule="auto"/>
        <w:ind w:left="794" w:right="680"/>
        <w:jc w:val="both"/>
        <w:rPr>
          <w:sz w:val="36"/>
          <w:szCs w:val="36"/>
        </w:rPr>
      </w:pPr>
    </w:p>
    <w:p w14:paraId="7B566EDB" w14:textId="77777777" w:rsidR="00CB75B0" w:rsidRDefault="00CB75B0" w:rsidP="00CB75B0">
      <w:pPr>
        <w:pStyle w:val="BodyText"/>
        <w:spacing w:line="276" w:lineRule="auto"/>
        <w:ind w:left="794" w:right="680"/>
        <w:jc w:val="both"/>
        <w:rPr>
          <w:sz w:val="36"/>
          <w:szCs w:val="36"/>
        </w:rPr>
      </w:pPr>
    </w:p>
    <w:p w14:paraId="3DE7BFAB" w14:textId="77777777" w:rsidR="00CB75B0" w:rsidRDefault="00CB75B0" w:rsidP="00CB75B0">
      <w:pPr>
        <w:pStyle w:val="BodyText"/>
        <w:spacing w:line="276" w:lineRule="auto"/>
        <w:ind w:left="794" w:right="680"/>
        <w:jc w:val="both"/>
        <w:rPr>
          <w:sz w:val="36"/>
          <w:szCs w:val="36"/>
        </w:rPr>
      </w:pPr>
    </w:p>
    <w:p w14:paraId="7EB0E38D" w14:textId="77777777" w:rsidR="00CB75B0" w:rsidRDefault="00CB75B0" w:rsidP="00CB75B0">
      <w:pPr>
        <w:pStyle w:val="BodyText"/>
        <w:spacing w:line="276" w:lineRule="auto"/>
        <w:ind w:left="794" w:right="680"/>
        <w:jc w:val="both"/>
        <w:rPr>
          <w:sz w:val="36"/>
          <w:szCs w:val="36"/>
        </w:rPr>
      </w:pPr>
    </w:p>
    <w:p w14:paraId="63168FA8" w14:textId="77777777" w:rsidR="00CB75B0" w:rsidRDefault="00CB75B0" w:rsidP="00CB75B0">
      <w:pPr>
        <w:pStyle w:val="BodyText"/>
        <w:spacing w:line="276" w:lineRule="auto"/>
        <w:ind w:left="794" w:right="680"/>
        <w:jc w:val="both"/>
        <w:rPr>
          <w:sz w:val="36"/>
          <w:szCs w:val="36"/>
        </w:rPr>
      </w:pPr>
    </w:p>
    <w:p w14:paraId="73920E8C" w14:textId="77777777" w:rsidR="00CB75B0" w:rsidRDefault="00CB75B0" w:rsidP="00CB75B0">
      <w:pPr>
        <w:pStyle w:val="BodyText"/>
        <w:spacing w:line="276" w:lineRule="auto"/>
        <w:ind w:left="794" w:right="680"/>
        <w:jc w:val="both"/>
        <w:rPr>
          <w:sz w:val="36"/>
          <w:szCs w:val="36"/>
        </w:rPr>
      </w:pPr>
    </w:p>
    <w:p w14:paraId="380C2045" w14:textId="0B671B6C" w:rsidR="00B3205E" w:rsidRPr="00B3205E" w:rsidRDefault="00B3205E" w:rsidP="00B3205E">
      <w:pPr>
        <w:pStyle w:val="BodyText"/>
        <w:spacing w:line="276" w:lineRule="auto"/>
        <w:ind w:right="680"/>
        <w:jc w:val="both"/>
        <w:rPr>
          <w:b/>
          <w:bCs/>
          <w:sz w:val="32"/>
          <w:szCs w:val="32"/>
        </w:rPr>
      </w:pPr>
    </w:p>
    <w:p w14:paraId="18568CAA" w14:textId="77777777" w:rsidR="00CB75B0" w:rsidRDefault="00CB75B0" w:rsidP="00CB75B0">
      <w:pPr>
        <w:pStyle w:val="BodyText"/>
        <w:spacing w:line="276" w:lineRule="auto"/>
        <w:ind w:right="680"/>
        <w:jc w:val="both"/>
        <w:rPr>
          <w:b/>
          <w:bCs/>
          <w:sz w:val="36"/>
          <w:szCs w:val="36"/>
          <w:rtl/>
        </w:rPr>
      </w:pPr>
    </w:p>
    <w:p w14:paraId="7CFFD1E9" w14:textId="246FE4CC" w:rsidR="005D4759" w:rsidRPr="005D4759" w:rsidRDefault="00FF38B3" w:rsidP="00FF38B3">
      <w:pPr>
        <w:pStyle w:val="Heading3"/>
      </w:pPr>
      <w:r>
        <w:lastRenderedPageBreak/>
        <w:t xml:space="preserve"> </w:t>
      </w:r>
      <w:bookmarkStart w:id="238" w:name="_Toc200506889"/>
      <w:r w:rsidRPr="00FF38B3">
        <w:t>3.3.2</w:t>
      </w:r>
      <w:r w:rsidR="008D0D85">
        <w:t>.</w:t>
      </w:r>
      <w:r w:rsidR="005D4759" w:rsidRPr="005D4759">
        <w:t>Flutter (Frontend Algorithm)</w:t>
      </w:r>
      <w:bookmarkEnd w:id="238"/>
    </w:p>
    <w:p w14:paraId="7D24D73E" w14:textId="77777777" w:rsidR="005D4759" w:rsidRPr="005D4759" w:rsidRDefault="005D4759" w:rsidP="005D4759">
      <w:pPr>
        <w:spacing w:line="278" w:lineRule="auto"/>
        <w:jc w:val="left"/>
        <w:rPr>
          <w:rFonts w:cstheme="majorBidi"/>
          <w:sz w:val="28"/>
          <w:szCs w:val="28"/>
        </w:rPr>
      </w:pPr>
      <w:r w:rsidRPr="005D4759">
        <w:rPr>
          <w:rFonts w:cstheme="majorBidi"/>
          <w:b/>
          <w:bCs/>
          <w:sz w:val="28"/>
          <w:szCs w:val="28"/>
        </w:rPr>
        <w:t>Role:</w:t>
      </w:r>
    </w:p>
    <w:p w14:paraId="0962729E" w14:textId="77777777" w:rsidR="005D4759" w:rsidRPr="005D4759" w:rsidRDefault="005D4759" w:rsidP="004A3127">
      <w:pPr>
        <w:spacing w:line="278" w:lineRule="auto"/>
        <w:rPr>
          <w:rFonts w:cstheme="majorBidi"/>
          <w:sz w:val="28"/>
          <w:szCs w:val="28"/>
        </w:rPr>
      </w:pPr>
      <w:r w:rsidRPr="005D4759">
        <w:rPr>
          <w:rFonts w:cstheme="majorBidi"/>
          <w:sz w:val="28"/>
          <w:szCs w:val="28"/>
        </w:rPr>
        <w:t>We used Flutter to build the user interface, and we prepared a customized interface for each user role (artisan, customer, admin).</w:t>
      </w:r>
    </w:p>
    <w:p w14:paraId="20D3CC13" w14:textId="77777777" w:rsidR="005D4759" w:rsidRPr="005D4759" w:rsidRDefault="005D4759" w:rsidP="004A3127">
      <w:pPr>
        <w:spacing w:line="278" w:lineRule="auto"/>
        <w:rPr>
          <w:rFonts w:cstheme="majorBidi"/>
          <w:sz w:val="28"/>
          <w:szCs w:val="28"/>
        </w:rPr>
      </w:pPr>
      <w:r w:rsidRPr="005D4759">
        <w:rPr>
          <w:rFonts w:cstheme="majorBidi"/>
          <w:b/>
          <w:bCs/>
          <w:sz w:val="28"/>
          <w:szCs w:val="28"/>
        </w:rPr>
        <w:t>Smart Features Implemented:</w:t>
      </w:r>
    </w:p>
    <w:p w14:paraId="7848C2F9" w14:textId="77777777" w:rsidR="005D4759" w:rsidRPr="005D4759" w:rsidRDefault="005D4759" w:rsidP="00D46C1E">
      <w:pPr>
        <w:numPr>
          <w:ilvl w:val="0"/>
          <w:numId w:val="52"/>
        </w:numPr>
        <w:spacing w:line="278" w:lineRule="auto"/>
        <w:rPr>
          <w:rFonts w:cstheme="majorBidi"/>
          <w:sz w:val="28"/>
          <w:szCs w:val="28"/>
        </w:rPr>
      </w:pPr>
      <w:r w:rsidRPr="005D4759">
        <w:rPr>
          <w:rFonts w:cstheme="majorBidi"/>
          <w:sz w:val="28"/>
          <w:szCs w:val="28"/>
        </w:rPr>
        <w:t xml:space="preserve">Real-time messaging </w:t>
      </w:r>
      <w:r w:rsidRPr="004A3127">
        <w:rPr>
          <w:rFonts w:cstheme="majorBidi"/>
          <w:sz w:val="28"/>
          <w:szCs w:val="28"/>
        </w:rPr>
        <w:t>using Firebase.</w:t>
      </w:r>
    </w:p>
    <w:p w14:paraId="1A6CD501" w14:textId="77777777" w:rsidR="005D4759" w:rsidRPr="004A3127" w:rsidRDefault="005D4759" w:rsidP="00D46C1E">
      <w:pPr>
        <w:numPr>
          <w:ilvl w:val="0"/>
          <w:numId w:val="52"/>
        </w:numPr>
        <w:spacing w:line="278" w:lineRule="auto"/>
        <w:rPr>
          <w:rFonts w:cstheme="majorBidi"/>
          <w:sz w:val="28"/>
          <w:szCs w:val="28"/>
        </w:rPr>
      </w:pPr>
      <w:r w:rsidRPr="004A3127">
        <w:rPr>
          <w:rFonts w:cstheme="majorBidi"/>
          <w:sz w:val="28"/>
          <w:szCs w:val="28"/>
        </w:rPr>
        <w:t>Animated navigation bar for a smoother user experience.</w:t>
      </w:r>
    </w:p>
    <w:p w14:paraId="5C34354B" w14:textId="77777777" w:rsidR="005D4759" w:rsidRPr="004A3127" w:rsidRDefault="005D4759" w:rsidP="00D46C1E">
      <w:pPr>
        <w:numPr>
          <w:ilvl w:val="0"/>
          <w:numId w:val="52"/>
        </w:numPr>
        <w:spacing w:line="278" w:lineRule="auto"/>
        <w:rPr>
          <w:rFonts w:cstheme="majorBidi"/>
          <w:sz w:val="28"/>
          <w:szCs w:val="28"/>
        </w:rPr>
      </w:pPr>
      <w:r w:rsidRPr="004A3127">
        <w:rPr>
          <w:rFonts w:cstheme="majorBidi"/>
          <w:sz w:val="28"/>
          <w:szCs w:val="28"/>
        </w:rPr>
        <w:t>Product rating page to allow customers to review items.</w:t>
      </w:r>
    </w:p>
    <w:p w14:paraId="59ED6559" w14:textId="77777777" w:rsidR="005D4759" w:rsidRPr="004A3127" w:rsidRDefault="005D4759" w:rsidP="00D46C1E">
      <w:pPr>
        <w:numPr>
          <w:ilvl w:val="0"/>
          <w:numId w:val="52"/>
        </w:numPr>
        <w:spacing w:line="278" w:lineRule="auto"/>
        <w:rPr>
          <w:rFonts w:cstheme="majorBidi"/>
          <w:sz w:val="28"/>
          <w:szCs w:val="28"/>
        </w:rPr>
      </w:pPr>
      <w:r w:rsidRPr="004A3127">
        <w:rPr>
          <w:rFonts w:cstheme="majorBidi"/>
          <w:sz w:val="28"/>
          <w:szCs w:val="28"/>
        </w:rPr>
        <w:t>Role-based login interface (Admin - Employee).</w:t>
      </w:r>
    </w:p>
    <w:p w14:paraId="0355DEC7" w14:textId="77777777" w:rsidR="005D4759" w:rsidRPr="004A3127" w:rsidRDefault="005D4759" w:rsidP="00D46C1E">
      <w:pPr>
        <w:numPr>
          <w:ilvl w:val="0"/>
          <w:numId w:val="52"/>
        </w:numPr>
        <w:spacing w:line="278" w:lineRule="auto"/>
        <w:rPr>
          <w:rFonts w:cstheme="majorBidi"/>
          <w:sz w:val="28"/>
          <w:szCs w:val="28"/>
        </w:rPr>
      </w:pPr>
      <w:r w:rsidRPr="004A3127">
        <w:rPr>
          <w:rFonts w:cstheme="majorBidi"/>
          <w:sz w:val="28"/>
          <w:szCs w:val="28"/>
        </w:rPr>
        <w:t>Displaying task status (Pending - In Progress - Completed).</w:t>
      </w:r>
    </w:p>
    <w:p w14:paraId="147246B2" w14:textId="77777777" w:rsidR="00FF38B3" w:rsidRPr="00FF38B3" w:rsidRDefault="00FF38B3" w:rsidP="005D4759">
      <w:pPr>
        <w:spacing w:line="278" w:lineRule="auto"/>
        <w:jc w:val="left"/>
        <w:rPr>
          <w:rFonts w:cstheme="majorBidi"/>
          <w:sz w:val="28"/>
          <w:szCs w:val="28"/>
        </w:rPr>
      </w:pPr>
    </w:p>
    <w:p w14:paraId="6E8697EB" w14:textId="63BE3E8B" w:rsidR="005D4759" w:rsidRPr="005D4759" w:rsidRDefault="00FF38B3" w:rsidP="00FF38B3">
      <w:pPr>
        <w:pStyle w:val="Heading3"/>
      </w:pPr>
      <w:bookmarkStart w:id="239" w:name="_Toc200506890"/>
      <w:r w:rsidRPr="00FF38B3">
        <w:t>3.3.3.</w:t>
      </w:r>
      <w:r w:rsidR="005D4759" w:rsidRPr="005D4759">
        <w:t>C# .NET (Backend Logic / Algorithms)</w:t>
      </w:r>
      <w:bookmarkEnd w:id="239"/>
    </w:p>
    <w:p w14:paraId="3C7EFAF9" w14:textId="77777777" w:rsidR="005D4759" w:rsidRPr="005D4759" w:rsidRDefault="005D4759" w:rsidP="005D4759">
      <w:pPr>
        <w:spacing w:line="278" w:lineRule="auto"/>
        <w:jc w:val="left"/>
        <w:rPr>
          <w:rFonts w:cstheme="majorBidi"/>
          <w:sz w:val="28"/>
          <w:szCs w:val="28"/>
        </w:rPr>
      </w:pPr>
      <w:r w:rsidRPr="005D4759">
        <w:rPr>
          <w:rFonts w:cstheme="majorBidi"/>
          <w:b/>
          <w:bCs/>
          <w:sz w:val="28"/>
          <w:szCs w:val="28"/>
        </w:rPr>
        <w:t>Role:</w:t>
      </w:r>
    </w:p>
    <w:p w14:paraId="6E6EEBCF" w14:textId="77777777" w:rsidR="005D4759" w:rsidRPr="004A3127" w:rsidRDefault="005D4759" w:rsidP="004A3127">
      <w:pPr>
        <w:spacing w:line="278" w:lineRule="auto"/>
        <w:rPr>
          <w:rFonts w:cstheme="majorBidi"/>
          <w:sz w:val="28"/>
          <w:szCs w:val="28"/>
        </w:rPr>
      </w:pPr>
      <w:r w:rsidRPr="004A3127">
        <w:rPr>
          <w:rFonts w:cstheme="majorBidi"/>
          <w:sz w:val="28"/>
          <w:szCs w:val="28"/>
        </w:rPr>
        <w:t>We used .NET to build the API that connects the application to the database and manages accounts, products, orders, and more.</w:t>
      </w:r>
    </w:p>
    <w:p w14:paraId="30595DBC" w14:textId="77777777" w:rsidR="005D4759" w:rsidRPr="005D4759" w:rsidRDefault="005D4759" w:rsidP="004A3127">
      <w:pPr>
        <w:spacing w:line="278" w:lineRule="auto"/>
        <w:rPr>
          <w:rFonts w:cstheme="majorBidi"/>
          <w:sz w:val="28"/>
          <w:szCs w:val="28"/>
        </w:rPr>
      </w:pPr>
      <w:r w:rsidRPr="005D4759">
        <w:rPr>
          <w:rFonts w:cstheme="majorBidi"/>
          <w:b/>
          <w:bCs/>
          <w:sz w:val="28"/>
          <w:szCs w:val="28"/>
        </w:rPr>
        <w:t>Examples of Implemented Logic:</w:t>
      </w:r>
    </w:p>
    <w:p w14:paraId="6F6DC0BF" w14:textId="77777777" w:rsidR="005D4759" w:rsidRPr="004A3127" w:rsidRDefault="005D4759" w:rsidP="00D46C1E">
      <w:pPr>
        <w:numPr>
          <w:ilvl w:val="0"/>
          <w:numId w:val="53"/>
        </w:numPr>
        <w:spacing w:line="278" w:lineRule="auto"/>
        <w:rPr>
          <w:rFonts w:cstheme="majorBidi"/>
          <w:sz w:val="28"/>
          <w:szCs w:val="28"/>
        </w:rPr>
      </w:pPr>
      <w:r w:rsidRPr="004A3127">
        <w:rPr>
          <w:rFonts w:cstheme="majorBidi"/>
          <w:sz w:val="28"/>
          <w:szCs w:val="28"/>
        </w:rPr>
        <w:t>Product filtering based on user preferences.</w:t>
      </w:r>
    </w:p>
    <w:p w14:paraId="60885C37" w14:textId="77777777" w:rsidR="005D4759" w:rsidRPr="004A3127" w:rsidRDefault="005D4759" w:rsidP="00D46C1E">
      <w:pPr>
        <w:numPr>
          <w:ilvl w:val="0"/>
          <w:numId w:val="53"/>
        </w:numPr>
        <w:spacing w:line="278" w:lineRule="auto"/>
        <w:rPr>
          <w:rFonts w:cstheme="majorBidi"/>
          <w:sz w:val="28"/>
          <w:szCs w:val="28"/>
        </w:rPr>
      </w:pPr>
      <w:r w:rsidRPr="004A3127">
        <w:rPr>
          <w:rFonts w:cstheme="majorBidi"/>
          <w:sz w:val="28"/>
          <w:szCs w:val="28"/>
        </w:rPr>
        <w:t>Assigning tasks to employees.</w:t>
      </w:r>
    </w:p>
    <w:p w14:paraId="6A469B7F" w14:textId="77777777" w:rsidR="005D4759" w:rsidRPr="004A3127" w:rsidRDefault="005D4759" w:rsidP="00D46C1E">
      <w:pPr>
        <w:numPr>
          <w:ilvl w:val="0"/>
          <w:numId w:val="53"/>
        </w:numPr>
        <w:spacing w:line="278" w:lineRule="auto"/>
        <w:rPr>
          <w:rFonts w:cstheme="majorBidi"/>
          <w:sz w:val="28"/>
          <w:szCs w:val="28"/>
        </w:rPr>
      </w:pPr>
      <w:r w:rsidRPr="004A3127">
        <w:rPr>
          <w:rFonts w:cstheme="majorBidi"/>
          <w:sz w:val="28"/>
          <w:szCs w:val="28"/>
        </w:rPr>
        <w:t>Order status control, such as changing from "In Progress" to "Completed".</w:t>
      </w:r>
    </w:p>
    <w:p w14:paraId="31C83818" w14:textId="77777777" w:rsidR="005D4759" w:rsidRPr="004A3127" w:rsidRDefault="005D4759" w:rsidP="00D46C1E">
      <w:pPr>
        <w:numPr>
          <w:ilvl w:val="0"/>
          <w:numId w:val="53"/>
        </w:numPr>
        <w:spacing w:line="278" w:lineRule="auto"/>
        <w:rPr>
          <w:rFonts w:cstheme="majorBidi"/>
          <w:sz w:val="28"/>
          <w:szCs w:val="28"/>
        </w:rPr>
      </w:pPr>
      <w:r w:rsidRPr="004A3127">
        <w:rPr>
          <w:rFonts w:cstheme="majorBidi"/>
          <w:sz w:val="28"/>
          <w:szCs w:val="28"/>
        </w:rPr>
        <w:t>Managing permissions and access levels for admins and users.</w:t>
      </w:r>
    </w:p>
    <w:p w14:paraId="0891F565" w14:textId="5066406C" w:rsidR="004573B0" w:rsidRDefault="004573B0" w:rsidP="004573B0">
      <w:pPr>
        <w:spacing w:line="278" w:lineRule="auto"/>
        <w:jc w:val="left"/>
        <w:rPr>
          <w:lang w:bidi="ar-EG"/>
        </w:rPr>
      </w:pPr>
      <w:r>
        <w:br w:type="page"/>
      </w:r>
    </w:p>
    <w:p w14:paraId="5AF8E6B9" w14:textId="77777777" w:rsidR="00F951FC" w:rsidRDefault="00F951FC" w:rsidP="004573B0">
      <w:pPr>
        <w:spacing w:line="278" w:lineRule="auto"/>
        <w:jc w:val="left"/>
        <w:rPr>
          <w:lang w:bidi="ar-EG"/>
        </w:rPr>
      </w:pPr>
    </w:p>
    <w:p w14:paraId="627FDCB6" w14:textId="77777777" w:rsidR="004573B0" w:rsidRDefault="004573B0" w:rsidP="004573B0"/>
    <w:p w14:paraId="73463671" w14:textId="77777777" w:rsidR="004573B0" w:rsidRDefault="004573B0" w:rsidP="009D07E8">
      <w:r>
        <w:rPr>
          <w:noProof/>
        </w:rPr>
        <mc:AlternateContent>
          <mc:Choice Requires="wpg">
            <w:drawing>
              <wp:anchor distT="0" distB="0" distL="114300" distR="114300" simplePos="0" relativeHeight="253220352" behindDoc="1" locked="0" layoutInCell="1" allowOverlap="1" wp14:anchorId="381C1994" wp14:editId="290E02FB">
                <wp:simplePos x="0" y="0"/>
                <wp:positionH relativeFrom="page">
                  <wp:align>center</wp:align>
                </wp:positionH>
                <wp:positionV relativeFrom="page">
                  <wp:align>center</wp:align>
                </wp:positionV>
                <wp:extent cx="6864824" cy="9123528"/>
                <wp:effectExtent l="0" t="0" r="2540" b="635"/>
                <wp:wrapNone/>
                <wp:docPr id="1395365824"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602890399" name="Rectangle 602890399"/>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6197059" name="Rectangle 1296197059"/>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C40ADD" w14:textId="5014C2A3" w:rsidR="005320BB" w:rsidRDefault="005320BB" w:rsidP="005320BB">
                              <w:pPr>
                                <w:pStyle w:val="NoSpacing"/>
                                <w:spacing w:before="120"/>
                                <w:jc w:val="center"/>
                                <w:rPr>
                                  <w:color w:val="FFFFFF" w:themeColor="background1"/>
                                </w:rPr>
                              </w:pPr>
                            </w:p>
                            <w:p w14:paraId="37E1C4D6" w14:textId="77777777" w:rsidR="005320BB" w:rsidRDefault="00CF35F4" w:rsidP="004573B0">
                              <w:pPr>
                                <w:pStyle w:val="NoSpacing"/>
                                <w:spacing w:before="120"/>
                                <w:jc w:val="center"/>
                                <w:rPr>
                                  <w:color w:val="FFFFFF" w:themeColor="background1"/>
                                </w:rPr>
                              </w:pPr>
                              <w:sdt>
                                <w:sdtPr>
                                  <w:rPr>
                                    <w:caps/>
                                    <w:color w:val="FFFFFF" w:themeColor="background1"/>
                                  </w:rPr>
                                  <w:alias w:val="Company"/>
                                  <w:tag w:val=""/>
                                  <w:id w:val="1640773726"/>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1139795810"/>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405409825" name="Text Box 405409825"/>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b/>
                                  <w:bCs/>
                                  <w:caps/>
                                  <w:color w:val="4472C4" w:themeColor="accent1"/>
                                  <w:sz w:val="72"/>
                                  <w:szCs w:val="72"/>
                                </w:rPr>
                                <w:alias w:val="Title"/>
                                <w:tag w:val=""/>
                                <w:id w:val="164749002"/>
                                <w:showingPlcHdr/>
                                <w:dataBinding w:prefixMappings="xmlns:ns0='http://purl.org/dc/elements/1.1/' xmlns:ns1='http://schemas.openxmlformats.org/package/2006/metadata/core-properties' " w:xpath="/ns1:coreProperties[1]/ns0:title[1]" w:storeItemID="{6C3C8BC8-F283-45AE-878A-BAB7291924A1}"/>
                                <w:text/>
                              </w:sdtPr>
                              <w:sdtEndPr/>
                              <w:sdtContent>
                                <w:p w14:paraId="6B4905A7" w14:textId="77777777" w:rsidR="005320BB" w:rsidRPr="00E546F6" w:rsidRDefault="005320BB" w:rsidP="004573B0">
                                  <w:pPr>
                                    <w:pStyle w:val="NoSpacing"/>
                                    <w:jc w:val="center"/>
                                    <w:rPr>
                                      <w:rFonts w:asciiTheme="majorHAnsi" w:eastAsiaTheme="majorEastAsia" w:hAnsiTheme="majorHAnsi" w:cstheme="majorBidi"/>
                                      <w:b/>
                                      <w:bCs/>
                                      <w:caps/>
                                      <w:color w:val="4472C4" w:themeColor="accent1"/>
                                      <w:sz w:val="72"/>
                                      <w:szCs w:val="72"/>
                                    </w:rPr>
                                  </w:pPr>
                                  <w:r w:rsidRPr="00E546F6">
                                    <w:rPr>
                                      <w:rFonts w:asciiTheme="majorHAnsi" w:eastAsiaTheme="majorEastAsia" w:hAnsiTheme="majorHAnsi" w:cstheme="majorBidi"/>
                                      <w:b/>
                                      <w:bCs/>
                                      <w:caps/>
                                      <w:color w:val="4472C4"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81C1994" id="_x0000_s1053" style="position:absolute;left:0;text-align:left;margin-left:0;margin-top:0;width:540.55pt;height:718.4pt;z-index:-250096128;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">
                <v:rect id="Rectangle 602890399" o:spid="_x0000_s1054"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" fillcolor="#4472c4 [3204]" stroked="f" strokeweight="1pt"/>
                <v:rect id="Rectangle 1296197059" o:spid="_x0000_s1055"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" fillcolor="#4472c4 [3204]" stroked="f" strokeweight="1pt">
                  <v:textbox inset="36pt,57.6pt,36pt,36pt">
                    <w:txbxContent>
                      <w:p w14:paraId="6CC40ADD" w14:textId="5014C2A3" w:rsidR="005320BB" w:rsidRDefault="005320BB" w:rsidP="005320BB">
                        <w:pPr>
                          <w:pStyle w:val="NoSpacing"/>
                          <w:spacing w:before="120"/>
                          <w:jc w:val="center"/>
                          <w:rPr>
                            <w:color w:val="FFFFFF" w:themeColor="background1"/>
                          </w:rPr>
                        </w:pPr>
                      </w:p>
                      <w:p w14:paraId="37E1C4D6" w14:textId="77777777" w:rsidR="005320BB" w:rsidRDefault="00CF35F4" w:rsidP="004573B0">
                        <w:pPr>
                          <w:pStyle w:val="NoSpacing"/>
                          <w:spacing w:before="120"/>
                          <w:jc w:val="center"/>
                          <w:rPr>
                            <w:color w:val="FFFFFF" w:themeColor="background1"/>
                          </w:rPr>
                        </w:pPr>
                        <w:sdt>
                          <w:sdtPr>
                            <w:rPr>
                              <w:caps/>
                              <w:color w:val="FFFFFF" w:themeColor="background1"/>
                            </w:rPr>
                            <w:alias w:val="Company"/>
                            <w:tag w:val=""/>
                            <w:id w:val="1640773726"/>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1139795810"/>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v:textbox>
                </v:rect>
                <v:shape id="Text Box 405409825" o:spid="_x0000_s1056"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" fillcolor="white [3212]" stroked="f" strokeweight=".5pt">
                  <v:textbox inset="36pt,7.2pt,36pt,7.2pt">
                    <w:txbxContent>
                      <w:sdt>
                        <w:sdtPr>
                          <w:rPr>
                            <w:rFonts w:asciiTheme="majorHAnsi" w:eastAsiaTheme="majorEastAsia" w:hAnsiTheme="majorHAnsi" w:cstheme="majorBidi"/>
                            <w:b/>
                            <w:bCs/>
                            <w:caps/>
                            <w:color w:val="4472C4" w:themeColor="accent1"/>
                            <w:sz w:val="72"/>
                            <w:szCs w:val="72"/>
                          </w:rPr>
                          <w:alias w:val="Title"/>
                          <w:tag w:val=""/>
                          <w:id w:val="164749002"/>
                          <w:showingPlcHdr/>
                          <w:dataBinding w:prefixMappings="xmlns:ns0='http://purl.org/dc/elements/1.1/' xmlns:ns1='http://schemas.openxmlformats.org/package/2006/metadata/core-properties' " w:xpath="/ns1:coreProperties[1]/ns0:title[1]" w:storeItemID="{6C3C8BC8-F283-45AE-878A-BAB7291924A1}"/>
                          <w:text/>
                        </w:sdtPr>
                        <w:sdtEndPr/>
                        <w:sdtContent>
                          <w:p w14:paraId="6B4905A7" w14:textId="77777777" w:rsidR="005320BB" w:rsidRPr="00E546F6" w:rsidRDefault="005320BB" w:rsidP="004573B0">
                            <w:pPr>
                              <w:pStyle w:val="NoSpacing"/>
                              <w:jc w:val="center"/>
                              <w:rPr>
                                <w:rFonts w:asciiTheme="majorHAnsi" w:eastAsiaTheme="majorEastAsia" w:hAnsiTheme="majorHAnsi" w:cstheme="majorBidi"/>
                                <w:b/>
                                <w:bCs/>
                                <w:caps/>
                                <w:color w:val="4472C4" w:themeColor="accent1"/>
                                <w:sz w:val="72"/>
                                <w:szCs w:val="72"/>
                              </w:rPr>
                            </w:pPr>
                            <w:r w:rsidRPr="00E546F6">
                              <w:rPr>
                                <w:rFonts w:asciiTheme="majorHAnsi" w:eastAsiaTheme="majorEastAsia" w:hAnsiTheme="majorHAnsi" w:cstheme="majorBidi"/>
                                <w:b/>
                                <w:bCs/>
                                <w:caps/>
                                <w:color w:val="4472C4" w:themeColor="accent1"/>
                                <w:sz w:val="72"/>
                                <w:szCs w:val="72"/>
                              </w:rPr>
                              <w:t xml:space="preserve">     </w:t>
                            </w:r>
                          </w:p>
                        </w:sdtContent>
                      </w:sdt>
                    </w:txbxContent>
                  </v:textbox>
                </v:shape>
                <w10:wrap anchorx="page" anchory="page"/>
              </v:group>
            </w:pict>
          </mc:Fallback>
        </mc:AlternateContent>
      </w:r>
    </w:p>
    <w:p w14:paraId="3DEA07CC" w14:textId="40E746D5" w:rsidR="00EF140C" w:rsidRPr="009D07E8" w:rsidRDefault="00EF140C" w:rsidP="00E546F6">
      <w:pPr>
        <w:pStyle w:val="Heading1"/>
        <w:jc w:val="center"/>
        <w:rPr>
          <w:color w:val="0070C0"/>
          <w:sz w:val="96"/>
          <w:szCs w:val="96"/>
        </w:rPr>
      </w:pPr>
      <w:bookmarkStart w:id="240" w:name="_Toc200377008"/>
      <w:bookmarkStart w:id="241" w:name="_Toc200379570"/>
      <w:bookmarkStart w:id="242" w:name="_Toc200379690"/>
      <w:bookmarkStart w:id="243" w:name="_Toc200380009"/>
      <w:bookmarkStart w:id="244" w:name="_Toc200380347"/>
      <w:bookmarkStart w:id="245" w:name="_Toc200381255"/>
      <w:bookmarkStart w:id="246" w:name="_Toc200381460"/>
      <w:bookmarkStart w:id="247" w:name="_Toc200506891"/>
      <w:r w:rsidRPr="009D07E8">
        <w:rPr>
          <w:color w:val="0070C0"/>
          <w:sz w:val="96"/>
          <w:szCs w:val="96"/>
        </w:rPr>
        <w:t>Chapter 4</w:t>
      </w:r>
      <w:bookmarkEnd w:id="240"/>
      <w:bookmarkEnd w:id="241"/>
      <w:bookmarkEnd w:id="242"/>
      <w:bookmarkEnd w:id="243"/>
      <w:bookmarkEnd w:id="244"/>
      <w:bookmarkEnd w:id="245"/>
      <w:bookmarkEnd w:id="246"/>
      <w:bookmarkEnd w:id="247"/>
    </w:p>
    <w:p w14:paraId="5639E9FC" w14:textId="77777777" w:rsidR="00EF140C" w:rsidRPr="00A82F06" w:rsidRDefault="00EF140C" w:rsidP="00E546F6">
      <w:pPr>
        <w:jc w:val="center"/>
        <w:rPr>
          <w:b/>
          <w:bCs/>
          <w:color w:val="0070C0"/>
          <w:sz w:val="48"/>
          <w:szCs w:val="48"/>
        </w:rPr>
      </w:pPr>
      <w:r w:rsidRPr="00A82F06">
        <w:rPr>
          <w:b/>
          <w:bCs/>
          <w:color w:val="0070C0"/>
          <w:sz w:val="48"/>
          <w:szCs w:val="48"/>
        </w:rPr>
        <w:t>Implementation</w:t>
      </w:r>
    </w:p>
    <w:p w14:paraId="06D25054" w14:textId="77777777" w:rsidR="00EF140C" w:rsidRDefault="00EF140C" w:rsidP="00EF140C"/>
    <w:p w14:paraId="4D604995" w14:textId="77777777" w:rsidR="00EF140C" w:rsidRDefault="00EF140C" w:rsidP="00EF140C"/>
    <w:p w14:paraId="01F3B346" w14:textId="77777777" w:rsidR="00EF140C" w:rsidRDefault="00EF140C" w:rsidP="00EF140C"/>
    <w:p w14:paraId="7D31253F" w14:textId="77777777" w:rsidR="00EF140C" w:rsidRDefault="00EF140C" w:rsidP="00EF140C"/>
    <w:p w14:paraId="616ED128" w14:textId="77777777" w:rsidR="00EF140C" w:rsidRDefault="00EF140C" w:rsidP="00EF140C">
      <w:pPr>
        <w:pStyle w:val="Title"/>
        <w:jc w:val="center"/>
      </w:pPr>
    </w:p>
    <w:p w14:paraId="735AD241" w14:textId="77777777" w:rsidR="00EF140C" w:rsidRDefault="00EF140C" w:rsidP="00EF140C"/>
    <w:p w14:paraId="7E4108F0" w14:textId="77777777" w:rsidR="00EF140C" w:rsidRDefault="00EF140C" w:rsidP="00EF140C"/>
    <w:p w14:paraId="2000CCCF" w14:textId="77777777" w:rsidR="00EF140C" w:rsidRPr="009D08DC" w:rsidRDefault="00EF140C" w:rsidP="00EF140C"/>
    <w:p w14:paraId="59BDF125" w14:textId="77777777" w:rsidR="00EF140C" w:rsidRDefault="00EF140C" w:rsidP="00EF140C">
      <w:pPr>
        <w:pStyle w:val="Title"/>
        <w:jc w:val="center"/>
      </w:pPr>
    </w:p>
    <w:p w14:paraId="66D91160" w14:textId="77777777" w:rsidR="00EF140C" w:rsidRDefault="00EF140C" w:rsidP="00EF140C">
      <w:pPr>
        <w:pStyle w:val="Title"/>
        <w:jc w:val="center"/>
      </w:pPr>
    </w:p>
    <w:p w14:paraId="307C7029" w14:textId="77777777" w:rsidR="00EF140C" w:rsidRDefault="00EF140C" w:rsidP="00EF140C"/>
    <w:p w14:paraId="30E79808" w14:textId="77777777" w:rsidR="00EF140C" w:rsidRDefault="00EF140C" w:rsidP="005320BB">
      <w:r>
        <w:br w:type="page"/>
      </w:r>
      <w:bookmarkStart w:id="248" w:name="_Toc200374888"/>
      <w:bookmarkStart w:id="249" w:name="_Toc200377010"/>
      <w:bookmarkStart w:id="250" w:name="_Toc200379571"/>
      <w:bookmarkStart w:id="251" w:name="_Toc200379691"/>
      <w:bookmarkStart w:id="252" w:name="_Toc200380010"/>
      <w:bookmarkStart w:id="253" w:name="_Toc200380348"/>
      <w:bookmarkStart w:id="254" w:name="_Toc200381256"/>
      <w:bookmarkStart w:id="255" w:name="_Toc200381461"/>
    </w:p>
    <w:p w14:paraId="3FC03B28" w14:textId="77777777" w:rsidR="00EF140C" w:rsidRPr="00066457" w:rsidRDefault="00EF140C" w:rsidP="006F35FF">
      <w:pPr>
        <w:pStyle w:val="Heading2"/>
      </w:pPr>
      <w:bookmarkStart w:id="256" w:name="_Toc200506892"/>
      <w:r w:rsidRPr="00066457">
        <w:lastRenderedPageBreak/>
        <w:t>4.1 Technologies, tools, and programming languages used.</w:t>
      </w:r>
      <w:bookmarkEnd w:id="248"/>
      <w:bookmarkEnd w:id="249"/>
      <w:bookmarkEnd w:id="250"/>
      <w:bookmarkEnd w:id="251"/>
      <w:bookmarkEnd w:id="252"/>
      <w:bookmarkEnd w:id="253"/>
      <w:bookmarkEnd w:id="254"/>
      <w:bookmarkEnd w:id="255"/>
      <w:bookmarkEnd w:id="256"/>
      <w:r w:rsidRPr="00066457">
        <w:t xml:space="preserve"> </w:t>
      </w:r>
    </w:p>
    <w:p w14:paraId="4CAA359D" w14:textId="77777777" w:rsidR="00EF140C" w:rsidRPr="00066457" w:rsidRDefault="00EF140C" w:rsidP="00EF140C">
      <w:pPr>
        <w:pStyle w:val="Heading3"/>
      </w:pPr>
      <w:bookmarkStart w:id="257" w:name="_Toc168963464"/>
      <w:bookmarkStart w:id="258" w:name="_Toc2095649268"/>
      <w:bookmarkStart w:id="259" w:name="_Toc200374889"/>
      <w:bookmarkStart w:id="260" w:name="_Toc200377011"/>
      <w:bookmarkStart w:id="261" w:name="_Toc200379572"/>
      <w:bookmarkStart w:id="262" w:name="_Toc200379692"/>
      <w:bookmarkStart w:id="263" w:name="_Toc200380011"/>
      <w:bookmarkStart w:id="264" w:name="_Toc200380349"/>
      <w:bookmarkStart w:id="265" w:name="_Toc200381257"/>
      <w:bookmarkStart w:id="266" w:name="_Toc200381462"/>
      <w:bookmarkStart w:id="267" w:name="_Toc200506893"/>
      <w:r w:rsidRPr="00066457">
        <w:t>4.1.1. Mobile Application</w:t>
      </w:r>
      <w:bookmarkEnd w:id="257"/>
      <w:bookmarkEnd w:id="258"/>
      <w:bookmarkEnd w:id="259"/>
      <w:bookmarkEnd w:id="260"/>
      <w:bookmarkEnd w:id="261"/>
      <w:bookmarkEnd w:id="262"/>
      <w:bookmarkEnd w:id="263"/>
      <w:bookmarkEnd w:id="264"/>
      <w:bookmarkEnd w:id="265"/>
      <w:bookmarkEnd w:id="266"/>
      <w:bookmarkEnd w:id="267"/>
    </w:p>
    <w:p w14:paraId="38D797D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An application software that is intended to operate on a mobile device, like a smartphone or tablet computer, is known as a mobile application, or simply an app. Mobile apps often function as give consumers access to services that are comparable to those found on PCs.</w:t>
      </w:r>
    </w:p>
    <w:p w14:paraId="41E8B16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Apps are typically discrete, tiny software packages with a single purpose. This kind of app software was first made famous by Apple Inc. and its App Store, which provides thousands of applications for the iPhone, iPad, and iPod Touch.</w:t>
      </w:r>
    </w:p>
    <w:p w14:paraId="16E9986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An app, web app, online app, iPhone app, or smartphone app are several names for a mobile application.</w:t>
      </w:r>
    </w:p>
    <w:p w14:paraId="1A8869CF"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Mobile applications are a move away from the integrated software systems generally found on PCs. Instead, each app provides limited and isolated functionality such as a game, calculator or mobile web browsing. Although applications may have avoided multitasking because of the limited hardware resources of the early mobile devices, their specificity is now part of their desirability because they allow consumers to hand-pick what their devices are able to do.</w:t>
      </w:r>
    </w:p>
    <w:p w14:paraId="7E4FDB2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most basic mobile apps transfer PC-based programs to a mobile platform. With the increasing complexity of mobile apps, this method is a little inadequate. A more advanced strategy entails creating especially for the mobile environment, utilizing both its benefits and drawbacks. For instance, because the user is not restricted to a place as they would be on a PC, programs that utilize location-based capabilities are naturally designed with mobile devices in mind.</w:t>
      </w:r>
      <w:bookmarkStart w:id="268" w:name="_Toc168963465"/>
    </w:p>
    <w:p w14:paraId="58964BEA" w14:textId="77777777" w:rsidR="00EF140C" w:rsidRPr="00305BC8" w:rsidRDefault="00EF140C" w:rsidP="00EF140C">
      <w:pPr>
        <w:pStyle w:val="BodyText"/>
        <w:spacing w:line="276" w:lineRule="auto"/>
        <w:ind w:left="794" w:right="680"/>
        <w:jc w:val="both"/>
      </w:pPr>
    </w:p>
    <w:p w14:paraId="18EB426D" w14:textId="77777777" w:rsidR="00EF140C" w:rsidRPr="00066457" w:rsidRDefault="00EF140C" w:rsidP="00EF140C">
      <w:pPr>
        <w:pStyle w:val="Heading3"/>
      </w:pPr>
      <w:bookmarkStart w:id="269" w:name="_Toc1092857406"/>
      <w:bookmarkStart w:id="270" w:name="_Toc200374890"/>
      <w:bookmarkStart w:id="271" w:name="_Toc200377012"/>
      <w:bookmarkStart w:id="272" w:name="_Toc200379573"/>
      <w:bookmarkStart w:id="273" w:name="_Toc200379693"/>
      <w:bookmarkStart w:id="274" w:name="_Toc200380012"/>
      <w:bookmarkStart w:id="275" w:name="_Toc200380350"/>
      <w:bookmarkStart w:id="276" w:name="_Toc200381258"/>
      <w:bookmarkStart w:id="277" w:name="_Toc200381463"/>
      <w:bookmarkStart w:id="278" w:name="_Toc200506894"/>
      <w:r w:rsidRPr="00066457">
        <w:t>4.1.2. Flutter</w:t>
      </w:r>
      <w:bookmarkEnd w:id="268"/>
      <w:bookmarkEnd w:id="269"/>
      <w:bookmarkEnd w:id="270"/>
      <w:bookmarkEnd w:id="271"/>
      <w:bookmarkEnd w:id="272"/>
      <w:bookmarkEnd w:id="273"/>
      <w:bookmarkEnd w:id="274"/>
      <w:bookmarkEnd w:id="275"/>
      <w:bookmarkEnd w:id="276"/>
      <w:bookmarkEnd w:id="277"/>
      <w:bookmarkEnd w:id="278"/>
    </w:p>
    <w:p w14:paraId="14601117" w14:textId="77777777" w:rsidR="00EF140C" w:rsidRPr="00066457" w:rsidRDefault="00EF140C" w:rsidP="00EF140C">
      <w:pPr>
        <w:pStyle w:val="Heading4"/>
        <w:rPr>
          <w:i w:val="0"/>
          <w:iCs w:val="0"/>
          <w:sz w:val="28"/>
          <w:szCs w:val="28"/>
        </w:rPr>
      </w:pPr>
      <w:bookmarkStart w:id="279" w:name="_Toc168963466"/>
      <w:bookmarkStart w:id="280" w:name="_Toc1852230402"/>
      <w:bookmarkStart w:id="281" w:name="_Toc200381259"/>
      <w:bookmarkStart w:id="282" w:name="_Toc200506895"/>
      <w:r w:rsidRPr="00066457">
        <w:rPr>
          <w:i w:val="0"/>
          <w:iCs w:val="0"/>
          <w:sz w:val="28"/>
          <w:szCs w:val="28"/>
        </w:rPr>
        <w:t>4.1.2.1.Introduction</w:t>
      </w:r>
      <w:bookmarkEnd w:id="279"/>
      <w:bookmarkEnd w:id="280"/>
      <w:bookmarkEnd w:id="281"/>
      <w:bookmarkEnd w:id="282"/>
    </w:p>
    <w:p w14:paraId="447C496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Flutter was first announced by Google in May 2017 at the Google I/O conference. The initial alpha release was made available in May 2017, </w:t>
      </w:r>
      <w:r w:rsidRPr="00066457">
        <w:rPr>
          <w:rFonts w:asciiTheme="majorBidi" w:hAnsiTheme="majorBidi" w:cstheme="majorBidi"/>
        </w:rPr>
        <w:lastRenderedPageBreak/>
        <w:t>followed by a beta release in February 2018. The stable 1.0 version of Flutter was released in December 2018. Since then, Flutter has continued to evolve with regular updates and releases, becoming increasingly popular among developers for its cross-platform capabilities and efficient UI development.</w:t>
      </w:r>
    </w:p>
    <w:p w14:paraId="6F185758"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With the Flutter - a framework, which Google built, you can quickly create stunning native mobile apps by learning just one language, Dart. Flutter is an SDK that offers a wealth of pre-built and pre-styled UI elements (also known as widgets) that you can use to create your own user interfaces. It also provides the tools necessary to compile Dart code into native code.</w:t>
      </w:r>
    </w:p>
    <w:p w14:paraId="13DBB8E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Now is the perfect moment to learn Flutter because it's highly popular and utilized for important Google projects like their AdWords app. It's now marked as "ready for production"!</w:t>
      </w:r>
    </w:p>
    <w:p w14:paraId="6F50C84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There is no prerequisite knowledge for Flutter or Dart as this course will teach you both from start! Furthermore, since the goal of Flutter is to just require one language to learn, you most definitely don't need any prior experience with Android or iOS development.</w:t>
      </w:r>
    </w:p>
    <w:p w14:paraId="092080F9" w14:textId="77777777" w:rsidR="00EF140C" w:rsidRPr="00066457" w:rsidRDefault="00EF140C" w:rsidP="00EF140C">
      <w:pPr>
        <w:pStyle w:val="BodyText"/>
        <w:spacing w:line="276" w:lineRule="auto"/>
        <w:ind w:right="680"/>
        <w:jc w:val="both"/>
        <w:rPr>
          <w:rFonts w:asciiTheme="majorBidi" w:hAnsiTheme="majorBidi" w:cstheme="majorBidi"/>
        </w:rPr>
      </w:pPr>
    </w:p>
    <w:p w14:paraId="3F008C0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Throughout this course, we will not only cover the theory of Flutter, but also develop a fully functional app. This app will have all the essential functions in addition to more sophisticated ones like the ability to use the device camera, add animations, and use Google Maps!</w:t>
      </w:r>
    </w:p>
    <w:p w14:paraId="1308AB88" w14:textId="77777777" w:rsidR="00EF140C" w:rsidRPr="00066457" w:rsidRDefault="00EF140C" w:rsidP="00EF140C">
      <w:pPr>
        <w:pStyle w:val="Heading4"/>
        <w:rPr>
          <w:i w:val="0"/>
          <w:iCs w:val="0"/>
          <w:sz w:val="28"/>
          <w:szCs w:val="28"/>
        </w:rPr>
      </w:pPr>
      <w:bookmarkStart w:id="283" w:name="_Toc168963467"/>
      <w:bookmarkStart w:id="284" w:name="_Toc1201689376"/>
      <w:bookmarkStart w:id="285" w:name="_Toc200381260"/>
      <w:bookmarkStart w:id="286" w:name="_Toc200506896"/>
      <w:r w:rsidRPr="00066457">
        <w:rPr>
          <w:i w:val="0"/>
          <w:iCs w:val="0"/>
          <w:sz w:val="28"/>
          <w:szCs w:val="28"/>
        </w:rPr>
        <w:t>4.1.2.2. Advantages of Flutter</w:t>
      </w:r>
      <w:bookmarkEnd w:id="283"/>
      <w:bookmarkEnd w:id="284"/>
      <w:bookmarkEnd w:id="285"/>
      <w:bookmarkEnd w:id="286"/>
    </w:p>
    <w:p w14:paraId="4EA942B8" w14:textId="77777777" w:rsidR="00EF140C" w:rsidRPr="00066457" w:rsidRDefault="00EF140C" w:rsidP="00EF140C">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Here are some advantages of Flutter:</w:t>
      </w:r>
    </w:p>
    <w:p w14:paraId="4E715D2B"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Fast Development:</w:t>
      </w:r>
      <w:r w:rsidRPr="00066457">
        <w:rPr>
          <w:rFonts w:asciiTheme="majorBidi" w:hAnsiTheme="majorBidi" w:cstheme="majorBidi"/>
        </w:rPr>
        <w:t xml:space="preserve"> Flutter offers hot reload functionality, allowing developers to instantly see changes they make to the code reflected in the app, speeding up the development process.</w:t>
      </w:r>
    </w:p>
    <w:p w14:paraId="6E1009AB" w14:textId="77777777" w:rsidR="00EF140C" w:rsidRPr="00066457" w:rsidRDefault="00EF140C" w:rsidP="00EF140C">
      <w:pPr>
        <w:pStyle w:val="BodyText"/>
        <w:tabs>
          <w:tab w:val="left" w:pos="4065"/>
        </w:tabs>
        <w:spacing w:line="276" w:lineRule="auto"/>
        <w:ind w:left="794" w:right="680"/>
        <w:jc w:val="both"/>
        <w:rPr>
          <w:rFonts w:asciiTheme="majorBidi" w:hAnsiTheme="majorBidi" w:cstheme="majorBidi"/>
        </w:rPr>
      </w:pPr>
    </w:p>
    <w:p w14:paraId="784FD72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Single Codebase:</w:t>
      </w:r>
      <w:r w:rsidRPr="00066457">
        <w:rPr>
          <w:rFonts w:asciiTheme="majorBidi" w:hAnsiTheme="majorBidi" w:cstheme="majorBidi"/>
        </w:rPr>
        <w:t xml:space="preserve"> With Flutter, you can write code once and deploy it on multiple platforms like Android, iOS, web, and desktop, saving time and effort in maintaining separate codebases.</w:t>
      </w:r>
    </w:p>
    <w:p w14:paraId="29FE2B6B"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F870B8C" w14:textId="0A1599A1"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lastRenderedPageBreak/>
        <w:t>Beautiful UI:</w:t>
      </w:r>
      <w:r w:rsidRPr="00066457">
        <w:rPr>
          <w:rFonts w:asciiTheme="majorBidi" w:hAnsiTheme="majorBidi" w:cstheme="majorBidi"/>
        </w:rPr>
        <w:t xml:space="preserve"> Flutter provides a rich set of customizable widgets and a flexible UI framework, enabling developers to create stunning and highly interactive user interfaces that adhere to the platform’s design guidelines.</w:t>
      </w:r>
    </w:p>
    <w:p w14:paraId="2AD2F604"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7A34D08A"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57313D3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High Performance:</w:t>
      </w:r>
      <w:r w:rsidRPr="00066457">
        <w:rPr>
          <w:rFonts w:asciiTheme="majorBidi" w:hAnsiTheme="majorBidi" w:cstheme="majorBidi"/>
        </w:rPr>
        <w:t xml:space="preserve"> Flutter uses a compiled programming language (Dart) and its own rendering engine, resulting in high-performance apps with smooth animations and fast rendering, even on older devices.</w:t>
      </w:r>
    </w:p>
    <w:p w14:paraId="17061CDB"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 xml:space="preserve">Access to Native Features: </w:t>
      </w:r>
      <w:r w:rsidRPr="00066457">
        <w:rPr>
          <w:rFonts w:asciiTheme="majorBidi" w:hAnsiTheme="majorBidi" w:cstheme="majorBidi"/>
        </w:rPr>
        <w:t>Flutter allows seamless integration with native code, enabling developers to access platform-specific features and APIs, providing a native-like user experience.</w:t>
      </w:r>
    </w:p>
    <w:p w14:paraId="608DC809" w14:textId="77777777" w:rsidR="00EF140C" w:rsidRPr="00066457" w:rsidRDefault="00EF140C" w:rsidP="00EF140C">
      <w:pPr>
        <w:pStyle w:val="BodyText"/>
        <w:spacing w:line="276" w:lineRule="auto"/>
        <w:ind w:right="680"/>
        <w:jc w:val="both"/>
        <w:rPr>
          <w:rFonts w:asciiTheme="majorBidi" w:hAnsiTheme="majorBidi" w:cstheme="majorBidi"/>
        </w:rPr>
      </w:pPr>
    </w:p>
    <w:p w14:paraId="3A3FF03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Growing Community:</w:t>
      </w:r>
      <w:r w:rsidRPr="00066457">
        <w:rPr>
          <w:rFonts w:asciiTheme="majorBidi" w:hAnsiTheme="majorBidi" w:cstheme="majorBidi"/>
        </w:rPr>
        <w:t xml:space="preserve"> Flutter has a vibrant and rapidly growing community of developers, providing extensive documentation, tutorials, plugins, and support, making it easier for developers to    learn and build with Flutter.</w:t>
      </w:r>
    </w:p>
    <w:p w14:paraId="41F02E60"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62FE70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Open Source:</w:t>
      </w:r>
      <w:r w:rsidRPr="00066457">
        <w:rPr>
          <w:rFonts w:asciiTheme="majorBidi" w:hAnsiTheme="majorBidi" w:cstheme="majorBidi"/>
        </w:rPr>
        <w:t xml:space="preserve"> Flutter is an open-source framework maintained by Google, which means it is continuously updated and improved by     the community, ensuring long-term support and stability.</w:t>
      </w:r>
    </w:p>
    <w:p w14:paraId="66BEBC53" w14:textId="77777777" w:rsidR="00EF140C" w:rsidRPr="00066457" w:rsidRDefault="00EF140C" w:rsidP="00EF140C">
      <w:pPr>
        <w:pStyle w:val="BodyText"/>
        <w:ind w:left="2160"/>
        <w:jc w:val="both"/>
        <w:rPr>
          <w:rFonts w:asciiTheme="majorBidi" w:hAnsiTheme="majorBidi" w:cstheme="majorBidi"/>
        </w:rPr>
      </w:pPr>
    </w:p>
    <w:p w14:paraId="3E4BB29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Cost-Effective:</w:t>
      </w:r>
      <w:r w:rsidRPr="00066457">
        <w:rPr>
          <w:rFonts w:asciiTheme="majorBidi" w:hAnsiTheme="majorBidi" w:cstheme="majorBidi"/>
        </w:rPr>
        <w:t xml:space="preserve"> By enabling faster development, single codebase maintenance, and access to a wide range of features, Flutter can significantly reduce development costs for businesses and startups.</w:t>
      </w:r>
    </w:p>
    <w:p w14:paraId="7910118A"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787DD98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These advantages make Flutter an excellent choice for building cross-platform mobile, web, and desktop applications can Create stunning, completely configurable apps quickly and with absolutely little       work by utilizing Google's Material Design. Adding standard UI elements like buttons, switches, forms, toolbars, lists, and more is   easy with Flutter's extensive widget suite. Alternatively, you can easily create your own widgets with Flutter's help.</w:t>
      </w:r>
    </w:p>
    <w:p w14:paraId="0F0F4719" w14:textId="77777777" w:rsidR="00EF140C" w:rsidRPr="00066457" w:rsidRDefault="00EF140C" w:rsidP="00EF140C">
      <w:pPr>
        <w:pStyle w:val="Heading4"/>
        <w:rPr>
          <w:i w:val="0"/>
          <w:iCs w:val="0"/>
          <w:sz w:val="28"/>
          <w:szCs w:val="28"/>
        </w:rPr>
      </w:pPr>
      <w:bookmarkStart w:id="287" w:name="_Toc168963468"/>
      <w:bookmarkStart w:id="288" w:name="_Toc588544440"/>
      <w:bookmarkStart w:id="289" w:name="_Toc200381261"/>
      <w:bookmarkStart w:id="290" w:name="_Toc200506897"/>
      <w:r w:rsidRPr="00066457">
        <w:rPr>
          <w:i w:val="0"/>
          <w:iCs w:val="0"/>
          <w:sz w:val="28"/>
          <w:szCs w:val="28"/>
        </w:rPr>
        <w:lastRenderedPageBreak/>
        <w:t>4.1.2.3. Packages in Flutter</w:t>
      </w:r>
      <w:bookmarkEnd w:id="287"/>
      <w:bookmarkEnd w:id="288"/>
      <w:bookmarkEnd w:id="289"/>
      <w:bookmarkEnd w:id="290"/>
    </w:p>
    <w:p w14:paraId="582733F7"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t>cupertino_icons:</w:t>
      </w:r>
    </w:p>
    <w:p w14:paraId="7301792C"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 It is a package that contains icons representing the design of the iOS operating system (Cupertino). These icons can be used in Flutter applications to customize interfaces and add a touch of elegance and fluidity.</w:t>
      </w:r>
    </w:p>
    <w:p w14:paraId="1A928326"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t>Image_picker:</w:t>
      </w:r>
    </w:p>
    <w:p w14:paraId="01BE0D8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An image picker is one of the most widely used components in any app, is used in Flutter applications to select images from the device's gallery or capture new images using the device's camera. It provides an easy-to-use API for developers to integrate image picking functionality into their apps seamlessly.</w:t>
      </w:r>
    </w:p>
    <w:p w14:paraId="73194A15"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t>Tflite (Tensor Flow Lite):</w:t>
      </w:r>
    </w:p>
    <w:p w14:paraId="2C3BEC4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TensorFlow Lite is a framework designed to execute machine learning models on mobile devices such as smartphones, smart sensors, and more. TensorFlow Lite is known for its efficient and lightweight performance, making it suitable for applications that require AI and machine learning execution efficiently on resource-constrained devices. It allows developers to easily integrate their models into their applications to achieve advanced and intelligent user experiences.</w:t>
      </w:r>
    </w:p>
    <w:p w14:paraId="11E38EA6"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1E434A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AC47C94"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EEBFD0D"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E57B9E9"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noProof/>
        </w:rPr>
        <mc:AlternateContent>
          <mc:Choice Requires="wps">
            <w:drawing>
              <wp:anchor distT="0" distB="0" distL="114300" distR="114300" simplePos="0" relativeHeight="252927488" behindDoc="0" locked="0" layoutInCell="1" allowOverlap="1" wp14:anchorId="15FB7F54" wp14:editId="6C5063EC">
                <wp:simplePos x="0" y="0"/>
                <wp:positionH relativeFrom="column">
                  <wp:posOffset>4514850</wp:posOffset>
                </wp:positionH>
                <wp:positionV relativeFrom="paragraph">
                  <wp:posOffset>151765</wp:posOffset>
                </wp:positionV>
                <wp:extent cx="1819275" cy="1847850"/>
                <wp:effectExtent l="0" t="0" r="9525" b="0"/>
                <wp:wrapNone/>
                <wp:docPr id="14" name="Text Box 14"/>
                <wp:cNvGraphicFramePr/>
                <a:graphic xmlns:a="http://schemas.openxmlformats.org/drawingml/2006/main">
                  <a:graphicData uri="http://schemas.microsoft.com/office/word/2010/wordprocessingShape">
                    <wps:wsp>
                      <wps:cNvSpPr txBox="1"/>
                      <wps:spPr>
                        <a:xfrm>
                          <a:off x="0" y="0"/>
                          <a:ext cx="1819275" cy="18478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AC455C3" w14:textId="77777777" w:rsidR="005320BB" w:rsidRDefault="005320BB" w:rsidP="00EF140C">
                            <w:r>
                              <w:rPr>
                                <w:noProof/>
                              </w:rPr>
                              <w:drawing>
                                <wp:inline distT="0" distB="0" distL="0" distR="0" wp14:anchorId="491AF002" wp14:editId="29765239">
                                  <wp:extent cx="1514475" cy="1390650"/>
                                  <wp:effectExtent l="190500" t="190500" r="200025" b="190500"/>
                                  <wp:docPr id="265502014" name="Picture 2655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6 at 12.29.35 AM.jpeg"/>
                                          <pic:cNvPicPr/>
                                        </pic:nvPicPr>
                                        <pic:blipFill>
                                          <a:blip r:embed="rId34">
                                            <a:extLst>
                                              <a:ext uri="{28A0092B-C50C-407E-A947-70E740481C1C}">
                                                <a14:useLocalDpi xmlns:a14="http://schemas.microsoft.com/office/drawing/2010/main" val="0"/>
                                              </a:ext>
                                            </a:extLst>
                                          </a:blip>
                                          <a:stretch>
                                            <a:fillRect/>
                                          </a:stretch>
                                        </pic:blipFill>
                                        <pic:spPr>
                                          <a:xfrm>
                                            <a:off x="0" y="0"/>
                                            <a:ext cx="1515983" cy="1392035"/>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B7F54" id="_x0000_s1057" type="#_x0000_t202" style="position:absolute;left:0;text-align:left;margin-left:355.5pt;margin-top:11.95pt;width:143.25pt;height:145.5pt;z-index:2529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" fillcolor="white [3201]" stroked="f" strokeweight=".5pt">
                <v:textbox>
                  <w:txbxContent>
                    <w:p w14:paraId="2AC455C3" w14:textId="77777777" w:rsidR="005320BB" w:rsidRDefault="005320BB" w:rsidP="00EF140C">
                      <w:r>
                        <w:rPr>
                          <w:noProof/>
                        </w:rPr>
                        <w:drawing>
                          <wp:inline distT="0" distB="0" distL="0" distR="0" wp14:anchorId="491AF002" wp14:editId="29765239">
                            <wp:extent cx="1514475" cy="1390650"/>
                            <wp:effectExtent l="190500" t="190500" r="200025" b="190500"/>
                            <wp:docPr id="265502014" name="Picture 265502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6 at 12.29.35 AM.jpeg"/>
                                    <pic:cNvPicPr/>
                                  </pic:nvPicPr>
                                  <pic:blipFill>
                                    <a:blip r:embed="rId34">
                                      <a:extLst>
                                        <a:ext uri="{28A0092B-C50C-407E-A947-70E740481C1C}">
                                          <a14:useLocalDpi xmlns:a14="http://schemas.microsoft.com/office/drawing/2010/main" val="0"/>
                                        </a:ext>
                                      </a:extLst>
                                    </a:blip>
                                    <a:stretch>
                                      <a:fillRect/>
                                    </a:stretch>
                                  </pic:blipFill>
                                  <pic:spPr>
                                    <a:xfrm>
                                      <a:off x="0" y="0"/>
                                      <a:ext cx="1515983" cy="1392035"/>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r w:rsidRPr="00066457">
        <w:rPr>
          <w:rFonts w:asciiTheme="majorBidi" w:hAnsiTheme="majorBidi" w:cstheme="majorBidi"/>
          <w:b/>
          <w:bCs/>
        </w:rPr>
        <w:t>Firebase:</w:t>
      </w:r>
    </w:p>
    <w:p w14:paraId="7683DF7B"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noProof/>
        </w:rPr>
        <mc:AlternateContent>
          <mc:Choice Requires="wps">
            <w:drawing>
              <wp:anchor distT="0" distB="0" distL="114300" distR="114300" simplePos="0" relativeHeight="252923392" behindDoc="0" locked="0" layoutInCell="1" allowOverlap="1" wp14:anchorId="63164D98" wp14:editId="69AB999B">
                <wp:simplePos x="0" y="0"/>
                <wp:positionH relativeFrom="column">
                  <wp:posOffset>428625</wp:posOffset>
                </wp:positionH>
                <wp:positionV relativeFrom="paragraph">
                  <wp:posOffset>102235</wp:posOffset>
                </wp:positionV>
                <wp:extent cx="4162425" cy="1371600"/>
                <wp:effectExtent l="0" t="0" r="9525" b="0"/>
                <wp:wrapNone/>
                <wp:docPr id="12" name="Text Box 12"/>
                <wp:cNvGraphicFramePr/>
                <a:graphic xmlns:a="http://schemas.openxmlformats.org/drawingml/2006/main">
                  <a:graphicData uri="http://schemas.microsoft.com/office/word/2010/wordprocessingShape">
                    <wps:wsp>
                      <wps:cNvSpPr txBox="1"/>
                      <wps:spPr>
                        <a:xfrm>
                          <a:off x="0" y="0"/>
                          <a:ext cx="4162425" cy="1371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B3D11D9" w14:textId="77777777" w:rsidR="005320BB" w:rsidRPr="00E177CC" w:rsidRDefault="005320BB" w:rsidP="00EF140C">
                            <w:pPr>
                              <w:rPr>
                                <w:sz w:val="28"/>
                                <w:szCs w:val="28"/>
                              </w:rPr>
                            </w:pPr>
                            <w:r w:rsidRPr="00E177CC">
                              <w:rPr>
                                <w:sz w:val="28"/>
                                <w:szCs w:val="28"/>
                              </w:rPr>
                              <w:t>package is a collection of Flutter plugins that enable Flutter apps to interact with Firebase services. Firebase offers a wide range of    services including authentication, cloud storage, real-time database, cloud messaging, analytics, and more. Using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64D98" id="Text Box 12" o:spid="_x0000_s1058" type="#_x0000_t202" style="position:absolute;left:0;text-align:left;margin-left:33.75pt;margin-top:8.05pt;width:327.75pt;height:108pt;z-index:2529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" fillcolor="white [3201]" stroked="f" strokeweight=".5pt">
                <v:textbox>
                  <w:txbxContent>
                    <w:p w14:paraId="3B3D11D9" w14:textId="77777777" w:rsidR="005320BB" w:rsidRPr="00E177CC" w:rsidRDefault="005320BB" w:rsidP="00EF140C">
                      <w:pPr>
                        <w:rPr>
                          <w:sz w:val="28"/>
                          <w:szCs w:val="28"/>
                        </w:rPr>
                      </w:pPr>
                      <w:r w:rsidRPr="00E177CC">
                        <w:rPr>
                          <w:sz w:val="28"/>
                          <w:szCs w:val="28"/>
                        </w:rPr>
                        <w:t>package is a collection of Flutter plugins that enable Flutter apps to interact with Firebase services. Firebase offers a wide range of    services including authentication, cloud storage, real-time database, cloud messaging, analytics, and more. Using …</w:t>
                      </w:r>
                    </w:p>
                  </w:txbxContent>
                </v:textbox>
              </v:shape>
            </w:pict>
          </mc:Fallback>
        </mc:AlternateContent>
      </w:r>
      <w:r w:rsidRPr="00066457">
        <w:rPr>
          <w:rFonts w:asciiTheme="majorBidi" w:hAnsiTheme="majorBidi" w:cstheme="majorBidi"/>
        </w:rPr>
        <w:t xml:space="preserve"> </w:t>
      </w:r>
    </w:p>
    <w:p w14:paraId="3C216898"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8B6733F"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A702489"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7B365DC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FB89C7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18578721" w14:textId="77777777" w:rsidR="00EF140C" w:rsidRDefault="00EF140C" w:rsidP="00EF140C">
      <w:pPr>
        <w:pStyle w:val="BodyText"/>
        <w:spacing w:line="276" w:lineRule="auto"/>
        <w:ind w:left="794" w:right="680"/>
        <w:jc w:val="both"/>
        <w:rPr>
          <w:rFonts w:asciiTheme="majorBidi" w:hAnsiTheme="majorBidi" w:cstheme="majorBidi"/>
        </w:rPr>
      </w:pPr>
    </w:p>
    <w:p w14:paraId="3D5AD238" w14:textId="77777777" w:rsidR="008D0D85" w:rsidRPr="00066457" w:rsidRDefault="008D0D85" w:rsidP="00EF140C">
      <w:pPr>
        <w:pStyle w:val="BodyText"/>
        <w:spacing w:line="276" w:lineRule="auto"/>
        <w:ind w:left="794" w:right="680"/>
        <w:jc w:val="both"/>
        <w:rPr>
          <w:rFonts w:asciiTheme="majorBidi" w:hAnsiTheme="majorBidi" w:cstheme="majorBidi"/>
        </w:rPr>
      </w:pPr>
    </w:p>
    <w:p w14:paraId="70E7C73D"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lastRenderedPageBreak/>
        <w:t>Firebase_auth:</w:t>
      </w:r>
    </w:p>
    <w:p w14:paraId="06D36F9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firebase_auth package provides means for authentication and user identity management in Firebase applications. It can be used for logging in, logging out, password reset, user management, and more. Firebase_auth supports a variety of authentication methods such as email and password, as well as social identities like Google, Facebook, Twitter, and others. These methods provide security and full control over the user experience and account management in applications.</w:t>
      </w:r>
    </w:p>
    <w:p w14:paraId="786CB437" w14:textId="77777777" w:rsidR="00EF140C" w:rsidRPr="00066457" w:rsidRDefault="00EF140C" w:rsidP="00EF140C">
      <w:pPr>
        <w:pStyle w:val="BodyText"/>
        <w:spacing w:line="276" w:lineRule="auto"/>
        <w:ind w:right="680"/>
        <w:jc w:val="both"/>
        <w:rPr>
          <w:rFonts w:asciiTheme="majorBidi" w:hAnsiTheme="majorBidi" w:cstheme="majorBidi"/>
        </w:rPr>
      </w:pPr>
    </w:p>
    <w:p w14:paraId="7D4AA34E"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t>Firebase_core:</w:t>
      </w:r>
    </w:p>
    <w:p w14:paraId="3367D4F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The firebase_core package is a fundamental part of the Firebase SDK for developing applications on the Firebase platform. It provides the necessary tools to configure and manage the connection between the application and various Firebase services, such as Firestore, Cloud Storage, Authentication, and more. </w:t>
      </w:r>
    </w:p>
    <w:p w14:paraId="31618AF4"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61C853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Firebase_core serves as a starting point for configuring a Firebase project and enabling communication between the application and Firebase servers.</w:t>
      </w:r>
    </w:p>
    <w:p w14:paraId="0F2F48E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40C890E"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t>Firebase_storage:</w:t>
      </w:r>
    </w:p>
    <w:p w14:paraId="0FF2AE5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firebase_storage package allows developers to interact with Firebase Cloud Storage, which is a powerful, secure, and scalable object storage service provided by Firebase. With firebase_storage, developers can upload and download files, manage file metadata, generate download URLs, and perform other operations related to storage management in Firebase applications. This package simplifies integration with Firebase Cloud Storage, enabling developers to store and retrieve files efficiently while benefiting from Firebase's infrastructure and security features.</w:t>
      </w:r>
    </w:p>
    <w:p w14:paraId="6C16E152" w14:textId="77777777" w:rsidR="00EF140C" w:rsidRDefault="00EF140C" w:rsidP="00EF140C">
      <w:pPr>
        <w:pStyle w:val="BodyText"/>
        <w:spacing w:line="276" w:lineRule="auto"/>
        <w:ind w:left="794" w:right="680"/>
        <w:jc w:val="both"/>
        <w:rPr>
          <w:rFonts w:asciiTheme="majorBidi" w:hAnsiTheme="majorBidi" w:cstheme="majorBidi"/>
        </w:rPr>
      </w:pPr>
    </w:p>
    <w:p w14:paraId="4F77D588" w14:textId="77777777" w:rsidR="00066457" w:rsidRDefault="00066457" w:rsidP="00EF140C">
      <w:pPr>
        <w:pStyle w:val="BodyText"/>
        <w:spacing w:line="276" w:lineRule="auto"/>
        <w:ind w:left="794" w:right="680"/>
        <w:jc w:val="both"/>
        <w:rPr>
          <w:rFonts w:asciiTheme="majorBidi" w:hAnsiTheme="majorBidi" w:cstheme="majorBidi"/>
        </w:rPr>
      </w:pPr>
    </w:p>
    <w:p w14:paraId="2BD7BEDB" w14:textId="77777777" w:rsidR="00066457" w:rsidRDefault="00066457" w:rsidP="00EF140C">
      <w:pPr>
        <w:pStyle w:val="BodyText"/>
        <w:spacing w:line="276" w:lineRule="auto"/>
        <w:ind w:left="794" w:right="680"/>
        <w:jc w:val="both"/>
        <w:rPr>
          <w:rFonts w:asciiTheme="majorBidi" w:hAnsiTheme="majorBidi" w:cstheme="majorBidi"/>
        </w:rPr>
      </w:pPr>
    </w:p>
    <w:p w14:paraId="6050E76B" w14:textId="2181DABB" w:rsidR="00066457" w:rsidRPr="00066457" w:rsidRDefault="00066457" w:rsidP="00636EBF">
      <w:pPr>
        <w:pStyle w:val="BodyText"/>
        <w:spacing w:line="276" w:lineRule="auto"/>
        <w:ind w:right="680"/>
        <w:jc w:val="both"/>
        <w:rPr>
          <w:rFonts w:asciiTheme="majorBidi" w:hAnsiTheme="majorBidi" w:cstheme="majorBidi"/>
        </w:rPr>
      </w:pPr>
      <w:bookmarkStart w:id="291" w:name="_GoBack"/>
      <w:bookmarkEnd w:id="291"/>
    </w:p>
    <w:p w14:paraId="44CEFCF3" w14:textId="77777777" w:rsidR="00EF140C" w:rsidRPr="00066457" w:rsidRDefault="00EF140C" w:rsidP="00D46C1E">
      <w:pPr>
        <w:pStyle w:val="BodyText"/>
        <w:numPr>
          <w:ilvl w:val="0"/>
          <w:numId w:val="17"/>
        </w:numPr>
        <w:spacing w:line="276" w:lineRule="auto"/>
        <w:ind w:right="680"/>
        <w:jc w:val="both"/>
        <w:rPr>
          <w:rFonts w:asciiTheme="majorBidi" w:hAnsiTheme="majorBidi" w:cstheme="majorBidi"/>
          <w:b/>
          <w:bCs/>
        </w:rPr>
      </w:pPr>
      <w:r w:rsidRPr="00066457">
        <w:rPr>
          <w:rFonts w:asciiTheme="majorBidi" w:hAnsiTheme="majorBidi" w:cstheme="majorBidi"/>
          <w:b/>
          <w:bCs/>
        </w:rPr>
        <w:lastRenderedPageBreak/>
        <w:t>Google_fonts:</w:t>
      </w:r>
    </w:p>
    <w:p w14:paraId="53CAE159" w14:textId="77777777" w:rsidR="00EF140C" w:rsidRPr="00066457" w:rsidRDefault="00EF140C" w:rsidP="00EF140C">
      <w:pPr>
        <w:pStyle w:val="BodyText"/>
        <w:rPr>
          <w:rFonts w:asciiTheme="majorBidi" w:hAnsiTheme="majorBidi" w:cstheme="majorBidi"/>
        </w:rPr>
      </w:pPr>
      <w:r w:rsidRPr="00066457">
        <w:rPr>
          <w:rFonts w:asciiTheme="majorBidi" w:hAnsiTheme="majorBidi" w:cstheme="majorBidi"/>
          <w:noProof/>
        </w:rPr>
        <mc:AlternateContent>
          <mc:Choice Requires="wps">
            <w:drawing>
              <wp:anchor distT="0" distB="0" distL="114300" distR="114300" simplePos="0" relativeHeight="252931584" behindDoc="0" locked="0" layoutInCell="1" allowOverlap="1" wp14:anchorId="7730C3E5" wp14:editId="24D81A4F">
                <wp:simplePos x="0" y="0"/>
                <wp:positionH relativeFrom="column">
                  <wp:posOffset>409575</wp:posOffset>
                </wp:positionH>
                <wp:positionV relativeFrom="paragraph">
                  <wp:posOffset>107950</wp:posOffset>
                </wp:positionV>
                <wp:extent cx="4067175" cy="1981200"/>
                <wp:effectExtent l="0" t="0" r="9525" b="0"/>
                <wp:wrapNone/>
                <wp:docPr id="16" name="Text Box 16"/>
                <wp:cNvGraphicFramePr/>
                <a:graphic xmlns:a="http://schemas.openxmlformats.org/drawingml/2006/main">
                  <a:graphicData uri="http://schemas.microsoft.com/office/word/2010/wordprocessingShape">
                    <wps:wsp>
                      <wps:cNvSpPr txBox="1"/>
                      <wps:spPr>
                        <a:xfrm>
                          <a:off x="0" y="0"/>
                          <a:ext cx="4067175" cy="19812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0E29410" w14:textId="77777777" w:rsidR="005320BB" w:rsidRDefault="005320BB" w:rsidP="00EF140C">
                            <w:pPr>
                              <w:rPr>
                                <w:sz w:val="28"/>
                                <w:szCs w:val="28"/>
                              </w:rPr>
                            </w:pPr>
                            <w:r w:rsidRPr="00E177CC">
                              <w:rPr>
                                <w:sz w:val="28"/>
                                <w:szCs w:val="28"/>
                              </w:rPr>
                              <w:t>Google Fonts is a web library that provides a wide range of free fonts for use in website and app design. It offers an API that allows developers to easily embed fonts into their online projects. With Google Fonts, users can download fonts directly to their sites or link to them via the web, providing great flexibility in customizing the user experience in an attractive and coordinated manner.</w:t>
                            </w:r>
                          </w:p>
                          <w:p w14:paraId="7F5708AB" w14:textId="77777777" w:rsidR="005320BB" w:rsidRDefault="005320BB" w:rsidP="00EF140C">
                            <w:pPr>
                              <w:rPr>
                                <w:sz w:val="28"/>
                                <w:szCs w:val="28"/>
                              </w:rPr>
                            </w:pPr>
                          </w:p>
                          <w:p w14:paraId="48F486AD" w14:textId="77777777" w:rsidR="005320BB" w:rsidRPr="00E177CC" w:rsidRDefault="005320BB" w:rsidP="00EF140C">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0C3E5" id="_x0000_s1059" type="#_x0000_t202" style="position:absolute;margin-left:32.25pt;margin-top:8.5pt;width:320.25pt;height:156pt;z-index:25293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" fillcolor="white [3201]" stroked="f" strokeweight=".5pt">
                <v:textbox>
                  <w:txbxContent>
                    <w:p w14:paraId="30E29410" w14:textId="77777777" w:rsidR="005320BB" w:rsidRDefault="005320BB" w:rsidP="00EF140C">
                      <w:pPr>
                        <w:rPr>
                          <w:sz w:val="28"/>
                          <w:szCs w:val="28"/>
                        </w:rPr>
                      </w:pPr>
                      <w:r w:rsidRPr="00E177CC">
                        <w:rPr>
                          <w:sz w:val="28"/>
                          <w:szCs w:val="28"/>
                        </w:rPr>
                        <w:t>Google Fonts is a web library that provides a wide range of free fonts for use in website and app design. It offers an API that allows developers to easily embed fonts into their online projects. With Google Fonts, users can download fonts directly to their sites or link to them via the web, providing great flexibility in customizing the user experience in an attractive and coordinated manner.</w:t>
                      </w:r>
                    </w:p>
                    <w:p w14:paraId="7F5708AB" w14:textId="77777777" w:rsidR="005320BB" w:rsidRDefault="005320BB" w:rsidP="00EF140C">
                      <w:pPr>
                        <w:rPr>
                          <w:sz w:val="28"/>
                          <w:szCs w:val="28"/>
                        </w:rPr>
                      </w:pPr>
                    </w:p>
                    <w:p w14:paraId="48F486AD" w14:textId="77777777" w:rsidR="005320BB" w:rsidRPr="00E177CC" w:rsidRDefault="005320BB" w:rsidP="00EF140C">
                      <w:pPr>
                        <w:rPr>
                          <w:sz w:val="28"/>
                          <w:szCs w:val="28"/>
                        </w:rPr>
                      </w:pPr>
                    </w:p>
                  </w:txbxContent>
                </v:textbox>
              </v:shape>
            </w:pict>
          </mc:Fallback>
        </mc:AlternateContent>
      </w:r>
      <w:r w:rsidRPr="00066457">
        <w:rPr>
          <w:rFonts w:asciiTheme="majorBidi" w:hAnsiTheme="majorBidi" w:cstheme="majorBidi"/>
          <w:noProof/>
        </w:rPr>
        <mc:AlternateContent>
          <mc:Choice Requires="wps">
            <w:drawing>
              <wp:anchor distT="0" distB="0" distL="114300" distR="114300" simplePos="0" relativeHeight="252935680" behindDoc="0" locked="0" layoutInCell="1" allowOverlap="1" wp14:anchorId="117614C1" wp14:editId="7A06F199">
                <wp:simplePos x="0" y="0"/>
                <wp:positionH relativeFrom="column">
                  <wp:posOffset>4476750</wp:posOffset>
                </wp:positionH>
                <wp:positionV relativeFrom="paragraph">
                  <wp:posOffset>107315</wp:posOffset>
                </wp:positionV>
                <wp:extent cx="1933575" cy="1876425"/>
                <wp:effectExtent l="0" t="0" r="9525" b="9525"/>
                <wp:wrapNone/>
                <wp:docPr id="26" name="Text Box 26"/>
                <wp:cNvGraphicFramePr/>
                <a:graphic xmlns:a="http://schemas.openxmlformats.org/drawingml/2006/main">
                  <a:graphicData uri="http://schemas.microsoft.com/office/word/2010/wordprocessingShape">
                    <wps:wsp>
                      <wps:cNvSpPr txBox="1"/>
                      <wps:spPr>
                        <a:xfrm>
                          <a:off x="0" y="0"/>
                          <a:ext cx="1933575" cy="1876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7DF6CBE" w14:textId="77777777" w:rsidR="005320BB" w:rsidRDefault="005320BB" w:rsidP="00EF140C">
                            <w:r>
                              <w:rPr>
                                <w:noProof/>
                              </w:rPr>
                              <w:drawing>
                                <wp:inline distT="0" distB="0" distL="0" distR="0" wp14:anchorId="015BA352" wp14:editId="339542A7">
                                  <wp:extent cx="1514475" cy="1457325"/>
                                  <wp:effectExtent l="190500" t="190500" r="200025" b="200025"/>
                                  <wp:docPr id="1861493791" name="Picture 186149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6 at 12.29.35 AM.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5983" cy="1458776"/>
                                          </a:xfrm>
                                          <a:prstGeom prst="rect">
                                            <a:avLst/>
                                          </a:prstGeom>
                                          <a:ln>
                                            <a:noFill/>
                                          </a:ln>
                                          <a:effectLst>
                                            <a:outerShdw blurRad="190500" algn="tl" rotWithShape="0">
                                              <a:srgbClr val="000000">
                                                <a:alpha val="70000"/>
                                              </a:srgbClr>
                                            </a:outerShdw>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614C1" id="Text Box 26" o:spid="_x0000_s1060" type="#_x0000_t202" style="position:absolute;margin-left:352.5pt;margin-top:8.45pt;width:152.25pt;height:147.75pt;z-index:25293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" fillcolor="white [3201]" stroked="f" strokeweight=".5pt">
                <v:textbox>
                  <w:txbxContent>
                    <w:p w14:paraId="67DF6CBE" w14:textId="77777777" w:rsidR="005320BB" w:rsidRDefault="005320BB" w:rsidP="00EF140C">
                      <w:r>
                        <w:rPr>
                          <w:noProof/>
                        </w:rPr>
                        <w:drawing>
                          <wp:inline distT="0" distB="0" distL="0" distR="0" wp14:anchorId="015BA352" wp14:editId="339542A7">
                            <wp:extent cx="1514475" cy="1457325"/>
                            <wp:effectExtent l="190500" t="190500" r="200025" b="200025"/>
                            <wp:docPr id="1861493791" name="Picture 186149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16 at 12.29.35 AM.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515983" cy="1458776"/>
                                    </a:xfrm>
                                    <a:prstGeom prst="rect">
                                      <a:avLst/>
                                    </a:prstGeom>
                                    <a:ln>
                                      <a:noFill/>
                                    </a:ln>
                                    <a:effectLst>
                                      <a:outerShdw blurRad="190500" algn="tl" rotWithShape="0">
                                        <a:srgbClr val="000000">
                                          <a:alpha val="70000"/>
                                        </a:srgbClr>
                                      </a:outerShdw>
                                    </a:effectLst>
                                  </pic:spPr>
                                </pic:pic>
                              </a:graphicData>
                            </a:graphic>
                          </wp:inline>
                        </w:drawing>
                      </w:r>
                    </w:p>
                  </w:txbxContent>
                </v:textbox>
              </v:shape>
            </w:pict>
          </mc:Fallback>
        </mc:AlternateContent>
      </w:r>
    </w:p>
    <w:p w14:paraId="293402D4" w14:textId="77777777" w:rsidR="00EF140C" w:rsidRPr="00066457" w:rsidRDefault="00EF140C" w:rsidP="00EF140C">
      <w:pPr>
        <w:pStyle w:val="BodyText"/>
        <w:ind w:left="2160"/>
        <w:rPr>
          <w:rFonts w:asciiTheme="majorBidi" w:hAnsiTheme="majorBidi" w:cstheme="majorBidi"/>
        </w:rPr>
      </w:pPr>
    </w:p>
    <w:p w14:paraId="4B5D3D48" w14:textId="77777777" w:rsidR="00EF140C" w:rsidRPr="00066457" w:rsidRDefault="00EF140C" w:rsidP="00EF140C">
      <w:pPr>
        <w:pStyle w:val="BodyText"/>
        <w:rPr>
          <w:rFonts w:asciiTheme="majorBidi" w:hAnsiTheme="majorBidi" w:cstheme="majorBidi"/>
        </w:rPr>
      </w:pPr>
    </w:p>
    <w:p w14:paraId="5304CAD2" w14:textId="77777777" w:rsidR="00EF140C" w:rsidRPr="00066457" w:rsidRDefault="00EF140C" w:rsidP="00EF140C">
      <w:pPr>
        <w:pStyle w:val="BodyText"/>
        <w:rPr>
          <w:rFonts w:asciiTheme="majorBidi" w:hAnsiTheme="majorBidi" w:cstheme="majorBidi"/>
        </w:rPr>
      </w:pPr>
    </w:p>
    <w:p w14:paraId="79E5C80E" w14:textId="77777777" w:rsidR="00EF140C" w:rsidRPr="00FC7C11" w:rsidRDefault="00EF140C" w:rsidP="00EF140C">
      <w:pPr>
        <w:pStyle w:val="BodyText"/>
      </w:pPr>
    </w:p>
    <w:p w14:paraId="7F38C542" w14:textId="77777777" w:rsidR="00EF140C" w:rsidRPr="00FC7C11" w:rsidRDefault="00EF140C" w:rsidP="00EF140C">
      <w:pPr>
        <w:pStyle w:val="BodyText"/>
      </w:pPr>
    </w:p>
    <w:p w14:paraId="3FF45EB3" w14:textId="77777777" w:rsidR="00EF140C" w:rsidRPr="00FC7C11" w:rsidRDefault="00EF140C" w:rsidP="00EF140C">
      <w:pPr>
        <w:pStyle w:val="BodyText"/>
      </w:pPr>
    </w:p>
    <w:p w14:paraId="1CE1DE42" w14:textId="77777777" w:rsidR="00EF140C" w:rsidRPr="00FC7C11" w:rsidRDefault="00EF140C" w:rsidP="00EF140C">
      <w:pPr>
        <w:pStyle w:val="BodyText"/>
        <w:ind w:left="2160"/>
      </w:pPr>
    </w:p>
    <w:p w14:paraId="20184CAA" w14:textId="77777777" w:rsidR="00EF140C" w:rsidRPr="00D16535" w:rsidRDefault="00EF140C" w:rsidP="00EF140C">
      <w:pPr>
        <w:rPr>
          <w:b/>
          <w:bCs/>
        </w:rPr>
      </w:pPr>
    </w:p>
    <w:p w14:paraId="5F41E28F" w14:textId="77777777" w:rsidR="00EF140C" w:rsidRPr="00066457" w:rsidRDefault="00EF140C" w:rsidP="00EF140C">
      <w:pPr>
        <w:pStyle w:val="Heading4"/>
        <w:rPr>
          <w:i w:val="0"/>
          <w:iCs w:val="0"/>
          <w:sz w:val="28"/>
          <w:szCs w:val="28"/>
        </w:rPr>
      </w:pPr>
      <w:bookmarkStart w:id="292" w:name="_Toc168963469"/>
      <w:bookmarkStart w:id="293" w:name="_Toc268127545"/>
      <w:bookmarkStart w:id="294" w:name="_Toc200381262"/>
      <w:bookmarkStart w:id="295" w:name="_Toc200506898"/>
      <w:r w:rsidRPr="00066457">
        <w:rPr>
          <w:i w:val="0"/>
          <w:iCs w:val="0"/>
          <w:sz w:val="28"/>
          <w:szCs w:val="28"/>
        </w:rPr>
        <w:t>4.1.2.4. Flutter runs the code on Android</w:t>
      </w:r>
      <w:bookmarkEnd w:id="292"/>
      <w:bookmarkEnd w:id="293"/>
      <w:bookmarkEnd w:id="294"/>
      <w:bookmarkEnd w:id="295"/>
    </w:p>
    <w:p w14:paraId="7D9D68C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Flutter runs the code on Android by compiling Dart code into native ARM machine code using the Flutter engine. This engine is written in C++ and provides a bridge between the Dart code and the underlying platform APIs on Android. The compiled code is then bundled into an APK (Android Package) file, which contains everything needed to run the Flutter app on an Android device. This approach ensures high performance and native-like behavior, allowing Flutter apps to seamlessly run on Android devices.</w:t>
      </w:r>
    </w:p>
    <w:p w14:paraId="1AC8A808"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1EE2EE62" w14:textId="77777777" w:rsidR="00EF140C" w:rsidRPr="00066457" w:rsidRDefault="00EF140C" w:rsidP="00EF140C">
      <w:pPr>
        <w:pStyle w:val="Heading4"/>
        <w:rPr>
          <w:i w:val="0"/>
          <w:iCs w:val="0"/>
          <w:sz w:val="28"/>
          <w:szCs w:val="28"/>
        </w:rPr>
      </w:pPr>
      <w:bookmarkStart w:id="296" w:name="_Toc168963470"/>
      <w:bookmarkStart w:id="297" w:name="_Toc1521459796"/>
      <w:bookmarkStart w:id="298" w:name="_Toc200381263"/>
      <w:bookmarkStart w:id="299" w:name="_Toc200506899"/>
      <w:r w:rsidRPr="00066457">
        <w:rPr>
          <w:i w:val="0"/>
          <w:iCs w:val="0"/>
          <w:sz w:val="28"/>
          <w:szCs w:val="28"/>
        </w:rPr>
        <w:t>4.1.2.5. Flutter runs the code on IOS</w:t>
      </w:r>
      <w:bookmarkEnd w:id="296"/>
      <w:bookmarkEnd w:id="297"/>
      <w:bookmarkEnd w:id="298"/>
      <w:bookmarkEnd w:id="299"/>
    </w:p>
    <w:p w14:paraId="02DFF74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Flutter runs code on iOS devices by compiling it directly into ARM code, providing high performance and a smooth user experience. It supports the Cupertino design language for iOS apps and offers a rich set of widgets that resemble the native iOS look and feel. Flutter also features hot reload functionality, allowing developers to see changes instantly on iOS devices without rebuilding the entire app.</w:t>
      </w:r>
    </w:p>
    <w:p w14:paraId="651E11D1" w14:textId="77777777" w:rsidR="00EF140C" w:rsidRPr="00066457" w:rsidRDefault="00EF140C" w:rsidP="00EF140C">
      <w:pPr>
        <w:pStyle w:val="Heading5"/>
        <w:rPr>
          <w:sz w:val="28"/>
          <w:szCs w:val="28"/>
        </w:rPr>
      </w:pPr>
      <w:bookmarkStart w:id="300" w:name="_Toc168963471"/>
      <w:bookmarkStart w:id="301" w:name="_Toc200381264"/>
      <w:bookmarkStart w:id="302" w:name="_Toc200506900"/>
      <w:r w:rsidRPr="00066457">
        <w:rPr>
          <w:sz w:val="28"/>
          <w:szCs w:val="28"/>
        </w:rPr>
        <w:t>4.1.2.5.1 Dart Flutter</w:t>
      </w:r>
      <w:bookmarkEnd w:id="300"/>
      <w:bookmarkEnd w:id="301"/>
      <w:bookmarkEnd w:id="302"/>
    </w:p>
    <w:p w14:paraId="52C271B5" w14:textId="1189A9E0" w:rsidR="00EF140C" w:rsidRPr="00066457" w:rsidRDefault="00EF140C" w:rsidP="00636EBF">
      <w:pPr>
        <w:pStyle w:val="BodyText"/>
        <w:spacing w:line="276" w:lineRule="auto"/>
        <w:ind w:left="794" w:right="680"/>
        <w:rPr>
          <w:rFonts w:asciiTheme="majorBidi" w:hAnsiTheme="majorBidi" w:cstheme="majorBidi"/>
        </w:rPr>
      </w:pPr>
      <w:r w:rsidRPr="00066457">
        <w:rPr>
          <w:rFonts w:asciiTheme="majorBidi" w:hAnsiTheme="majorBidi" w:cstheme="majorBidi"/>
        </w:rPr>
        <w:t>Dart is a programming language developed by Google, primarily used for building mobile, web, and server-side applications. It's known for its simplicity, efficiency, and strong typing system, making it suitable for both frontend and backend development.</w:t>
      </w:r>
    </w:p>
    <w:p w14:paraId="08911608" w14:textId="77777777" w:rsidR="00EF140C" w:rsidRPr="00066457" w:rsidRDefault="00EF140C" w:rsidP="00EF140C">
      <w:pPr>
        <w:pStyle w:val="BodyText"/>
        <w:spacing w:line="276" w:lineRule="auto"/>
        <w:ind w:left="794" w:right="680"/>
        <w:rPr>
          <w:rFonts w:asciiTheme="majorBidi" w:hAnsiTheme="majorBidi" w:cstheme="majorBidi"/>
        </w:rPr>
      </w:pPr>
      <w:r w:rsidRPr="00066457">
        <w:rPr>
          <w:rFonts w:asciiTheme="majorBidi" w:hAnsiTheme="majorBidi" w:cstheme="majorBidi"/>
        </w:rPr>
        <w:lastRenderedPageBreak/>
        <w:t>Flutter, on the other hand, is a UI toolkit developed by Google for building natively compiled applications for mobile, web, and desktop from a single codebase. It uses the Dart programming language as its primary language for app development.</w:t>
      </w:r>
    </w:p>
    <w:p w14:paraId="4106EC40"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41A227B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Dart is the programming language used to write code in Flutter, and Flutter is the framework used to build UI components and structure the app's logic. Together, Dart and Flutter provide a powerful and efficient platform for developing cross-platform applications.</w:t>
      </w:r>
    </w:p>
    <w:p w14:paraId="04D9A658" w14:textId="77777777" w:rsidR="00EF140C" w:rsidRPr="00066457" w:rsidRDefault="00EF140C" w:rsidP="00EF140C">
      <w:pPr>
        <w:spacing w:before="5"/>
        <w:ind w:left="794" w:right="134"/>
        <w:jc w:val="left"/>
        <w:rPr>
          <w:rFonts w:cstheme="majorBidi"/>
          <w:b/>
          <w:bCs/>
          <w:sz w:val="28"/>
          <w:szCs w:val="28"/>
        </w:rPr>
      </w:pPr>
      <w:r w:rsidRPr="00066457">
        <w:rPr>
          <w:rFonts w:cstheme="majorBidi"/>
          <w:b/>
          <w:bCs/>
          <w:sz w:val="28"/>
          <w:szCs w:val="28"/>
        </w:rPr>
        <w:t>Dart language supports the following data types :</w:t>
      </w:r>
    </w:p>
    <w:p w14:paraId="2CCF26CE"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sz w:val="28"/>
          <w:szCs w:val="28"/>
        </w:rPr>
      </w:pPr>
      <w:r w:rsidRPr="00066457">
        <w:rPr>
          <w:rFonts w:cstheme="majorBidi"/>
          <w:b/>
          <w:bCs/>
          <w:color w:val="323E4F" w:themeColor="text2" w:themeShade="BF"/>
          <w:sz w:val="28"/>
          <w:szCs w:val="28"/>
        </w:rPr>
        <w:t>Numbers:</w:t>
      </w:r>
      <w:r w:rsidRPr="00066457">
        <w:rPr>
          <w:rFonts w:cstheme="majorBidi"/>
          <w:color w:val="323E4F" w:themeColor="text2" w:themeShade="BF"/>
          <w:sz w:val="28"/>
          <w:szCs w:val="28"/>
        </w:rPr>
        <w:t xml:space="preserve"> </w:t>
      </w:r>
      <w:r w:rsidRPr="00066457">
        <w:rPr>
          <w:rFonts w:cstheme="majorBidi"/>
          <w:sz w:val="28"/>
          <w:szCs w:val="28"/>
        </w:rPr>
        <w:t>It is used to represent numeric literals Integer and Double.</w:t>
      </w:r>
    </w:p>
    <w:p w14:paraId="22108674" w14:textId="77777777" w:rsidR="00EF140C" w:rsidRPr="00066457" w:rsidRDefault="00EF140C" w:rsidP="00EF140C">
      <w:pPr>
        <w:pStyle w:val="ListParagraph"/>
        <w:spacing w:before="5"/>
        <w:ind w:left="2954" w:right="134"/>
        <w:rPr>
          <w:rFonts w:cstheme="majorBidi"/>
          <w:sz w:val="28"/>
          <w:szCs w:val="28"/>
        </w:rPr>
      </w:pPr>
    </w:p>
    <w:p w14:paraId="6F02CCE8"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sz w:val="28"/>
          <w:szCs w:val="28"/>
        </w:rPr>
      </w:pPr>
      <w:r w:rsidRPr="00066457">
        <w:rPr>
          <w:rFonts w:cstheme="majorBidi"/>
          <w:b/>
          <w:bCs/>
          <w:color w:val="323E4F" w:themeColor="text2" w:themeShade="BF"/>
          <w:sz w:val="28"/>
          <w:szCs w:val="28"/>
        </w:rPr>
        <w:t>Strings</w:t>
      </w:r>
      <w:r w:rsidRPr="00066457">
        <w:rPr>
          <w:rFonts w:cstheme="majorBidi"/>
          <w:sz w:val="28"/>
          <w:szCs w:val="28"/>
        </w:rPr>
        <w:t xml:space="preserve">: It represents a sequence of characters. String values are specified in  </w:t>
      </w:r>
    </w:p>
    <w:p w14:paraId="597BC608" w14:textId="77777777" w:rsidR="00EF140C" w:rsidRPr="00066457" w:rsidRDefault="00EF140C" w:rsidP="00EF140C">
      <w:pPr>
        <w:spacing w:before="5"/>
        <w:ind w:right="134"/>
        <w:rPr>
          <w:rFonts w:cstheme="majorBidi"/>
          <w:sz w:val="28"/>
          <w:szCs w:val="28"/>
        </w:rPr>
      </w:pPr>
      <w:r w:rsidRPr="00066457">
        <w:rPr>
          <w:rFonts w:cstheme="majorBidi"/>
          <w:sz w:val="28"/>
          <w:szCs w:val="28"/>
        </w:rPr>
        <w:t xml:space="preserve">            either single or double quotes.</w:t>
      </w:r>
    </w:p>
    <w:p w14:paraId="7C691484" w14:textId="77777777" w:rsidR="00EF140C" w:rsidRPr="00066457" w:rsidRDefault="00EF140C" w:rsidP="00EF140C">
      <w:pPr>
        <w:pStyle w:val="ListParagraph"/>
        <w:spacing w:before="5"/>
        <w:ind w:left="2954" w:right="134"/>
        <w:rPr>
          <w:rFonts w:cstheme="majorBidi"/>
          <w:sz w:val="28"/>
          <w:szCs w:val="28"/>
        </w:rPr>
      </w:pPr>
    </w:p>
    <w:p w14:paraId="66451692"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sz w:val="28"/>
          <w:szCs w:val="28"/>
        </w:rPr>
      </w:pPr>
      <w:r w:rsidRPr="00066457">
        <w:rPr>
          <w:rFonts w:cstheme="majorBidi"/>
          <w:b/>
          <w:bCs/>
          <w:color w:val="323E4F" w:themeColor="text2" w:themeShade="BF"/>
          <w:sz w:val="28"/>
          <w:szCs w:val="28"/>
        </w:rPr>
        <w:t>Booleans:</w:t>
      </w:r>
      <w:r w:rsidRPr="00066457">
        <w:rPr>
          <w:rFonts w:cstheme="majorBidi"/>
          <w:color w:val="323E4F" w:themeColor="text2" w:themeShade="BF"/>
          <w:sz w:val="28"/>
          <w:szCs w:val="28"/>
        </w:rPr>
        <w:t xml:space="preserve"> </w:t>
      </w:r>
      <w:r w:rsidRPr="00066457">
        <w:rPr>
          <w:rFonts w:cstheme="majorBidi"/>
          <w:sz w:val="28"/>
          <w:szCs w:val="28"/>
        </w:rPr>
        <w:t>Dart uses the bool keyword to represent Boolean values true and               false.</w:t>
      </w:r>
    </w:p>
    <w:p w14:paraId="037FBA61" w14:textId="77777777" w:rsidR="00EF140C" w:rsidRPr="00066457" w:rsidRDefault="00EF140C" w:rsidP="00EF140C">
      <w:pPr>
        <w:pStyle w:val="ListParagraph"/>
        <w:spacing w:before="5"/>
        <w:ind w:left="2954" w:right="134"/>
        <w:rPr>
          <w:rFonts w:cstheme="majorBidi"/>
          <w:sz w:val="28"/>
          <w:szCs w:val="28"/>
        </w:rPr>
      </w:pPr>
    </w:p>
    <w:p w14:paraId="561DDED3"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sz w:val="28"/>
          <w:szCs w:val="28"/>
        </w:rPr>
      </w:pPr>
      <w:r w:rsidRPr="00066457">
        <w:rPr>
          <w:rFonts w:cstheme="majorBidi"/>
          <w:b/>
          <w:bCs/>
          <w:color w:val="323E4F" w:themeColor="text2" w:themeShade="BF"/>
          <w:sz w:val="28"/>
          <w:szCs w:val="28"/>
        </w:rPr>
        <w:t>Lists and Maps:</w:t>
      </w:r>
      <w:r w:rsidRPr="00066457">
        <w:rPr>
          <w:rFonts w:cstheme="majorBidi"/>
          <w:color w:val="323E4F" w:themeColor="text2" w:themeShade="BF"/>
          <w:sz w:val="28"/>
          <w:szCs w:val="28"/>
        </w:rPr>
        <w:t xml:space="preserve">  </w:t>
      </w:r>
      <w:r w:rsidRPr="00066457">
        <w:rPr>
          <w:rFonts w:cstheme="majorBidi"/>
          <w:sz w:val="28"/>
          <w:szCs w:val="28"/>
        </w:rPr>
        <w:t>It is used to represent a collection of objects. Asimple List can be defined as below.</w:t>
      </w:r>
    </w:p>
    <w:p w14:paraId="52FA1859" w14:textId="77777777" w:rsidR="00EF140C" w:rsidRPr="00066457" w:rsidRDefault="00EF140C" w:rsidP="00EF140C">
      <w:pPr>
        <w:pStyle w:val="ListParagraph"/>
        <w:rPr>
          <w:rFonts w:cstheme="majorBidi"/>
          <w:sz w:val="28"/>
          <w:szCs w:val="28"/>
        </w:rPr>
      </w:pPr>
    </w:p>
    <w:p w14:paraId="5F84E40C" w14:textId="77777777" w:rsidR="00EF140C" w:rsidRPr="00066457" w:rsidRDefault="00EF140C" w:rsidP="00EF140C">
      <w:pPr>
        <w:pStyle w:val="ListParagraph"/>
        <w:widowControl w:val="0"/>
        <w:autoSpaceDE w:val="0"/>
        <w:autoSpaceDN w:val="0"/>
        <w:spacing w:before="5" w:after="0" w:line="240" w:lineRule="auto"/>
        <w:ind w:right="134"/>
        <w:contextualSpacing w:val="0"/>
        <w:rPr>
          <w:rFonts w:cstheme="majorBidi"/>
          <w:sz w:val="28"/>
          <w:szCs w:val="28"/>
        </w:rPr>
      </w:pPr>
    </w:p>
    <w:p w14:paraId="082D98C6" w14:textId="77777777" w:rsidR="00EF140C" w:rsidRPr="00066457" w:rsidRDefault="00EF140C" w:rsidP="00EF140C">
      <w:pPr>
        <w:pStyle w:val="Heading5"/>
        <w:rPr>
          <w:sz w:val="28"/>
          <w:szCs w:val="28"/>
        </w:rPr>
      </w:pPr>
      <w:bookmarkStart w:id="303" w:name="_Toc168963472"/>
      <w:bookmarkStart w:id="304" w:name="_Toc611786859"/>
      <w:bookmarkStart w:id="305" w:name="_Toc200381265"/>
      <w:bookmarkStart w:id="306" w:name="_Toc200506901"/>
      <w:r w:rsidRPr="00066457">
        <w:rPr>
          <w:sz w:val="28"/>
          <w:szCs w:val="28"/>
        </w:rPr>
        <w:t>4.1.2.5.2. Dart libraries :</w:t>
      </w:r>
      <w:bookmarkEnd w:id="303"/>
      <w:bookmarkEnd w:id="304"/>
      <w:bookmarkEnd w:id="305"/>
      <w:bookmarkEnd w:id="306"/>
    </w:p>
    <w:p w14:paraId="584A936F" w14:textId="77777777" w:rsidR="00EF140C" w:rsidRPr="00066457" w:rsidRDefault="00EF140C" w:rsidP="00EF140C">
      <w:pPr>
        <w:pStyle w:val="BodyText"/>
        <w:spacing w:line="276" w:lineRule="auto"/>
        <w:ind w:left="794" w:right="680"/>
        <w:jc w:val="both"/>
        <w:rPr>
          <w:rFonts w:asciiTheme="majorBidi" w:hAnsiTheme="majorBidi" w:cstheme="majorBidi"/>
          <w:color w:val="000000" w:themeColor="text1"/>
        </w:rPr>
      </w:pPr>
      <w:r w:rsidRPr="00066457">
        <w:rPr>
          <w:rFonts w:asciiTheme="majorBidi" w:hAnsiTheme="majorBidi" w:cstheme="majorBidi"/>
        </w:rPr>
        <w:t>Dart libraries provide a range of functionalities for building applications. These libraries cover core features, asynchronous programming, I/O operations, data conversion, mathematics, and platform-specific functionality. They offer developers a comprehensive toolkit to create efficient and powerful applications.</w:t>
      </w:r>
      <w:r w:rsidRPr="00066457">
        <w:rPr>
          <w:rFonts w:asciiTheme="majorBidi" w:hAnsiTheme="majorBidi" w:cstheme="majorBidi"/>
          <w:color w:val="000000" w:themeColor="text1"/>
        </w:rPr>
        <w:t xml:space="preserve"> </w:t>
      </w:r>
    </w:p>
    <w:p w14:paraId="4006E94F" w14:textId="77777777" w:rsidR="00EF140C" w:rsidRDefault="00EF140C" w:rsidP="00EF140C">
      <w:pPr>
        <w:pStyle w:val="BodyText"/>
        <w:spacing w:line="276" w:lineRule="auto"/>
        <w:ind w:right="680"/>
        <w:jc w:val="both"/>
        <w:rPr>
          <w:rFonts w:asciiTheme="majorBidi" w:hAnsiTheme="majorBidi" w:cstheme="majorBidi"/>
          <w:color w:val="000000" w:themeColor="text1"/>
        </w:rPr>
      </w:pPr>
    </w:p>
    <w:p w14:paraId="3592AD0A" w14:textId="77777777" w:rsidR="00066457" w:rsidRDefault="00066457" w:rsidP="00EF140C">
      <w:pPr>
        <w:pStyle w:val="BodyText"/>
        <w:spacing w:line="276" w:lineRule="auto"/>
        <w:ind w:right="680"/>
        <w:jc w:val="both"/>
        <w:rPr>
          <w:rFonts w:asciiTheme="majorBidi" w:hAnsiTheme="majorBidi" w:cstheme="majorBidi"/>
          <w:color w:val="000000" w:themeColor="text1"/>
        </w:rPr>
      </w:pPr>
    </w:p>
    <w:p w14:paraId="579039DD" w14:textId="68712199" w:rsidR="00066457" w:rsidRDefault="00066457" w:rsidP="00636EBF">
      <w:pPr>
        <w:spacing w:before="5"/>
        <w:ind w:right="134"/>
        <w:rPr>
          <w:rFonts w:cstheme="majorBidi"/>
          <w:b/>
          <w:bCs/>
          <w:color w:val="000000" w:themeColor="text1"/>
          <w:sz w:val="28"/>
          <w:szCs w:val="28"/>
        </w:rPr>
      </w:pPr>
    </w:p>
    <w:p w14:paraId="64314953" w14:textId="61962181" w:rsidR="00EF140C" w:rsidRPr="00066457" w:rsidRDefault="00EF140C" w:rsidP="00EF140C">
      <w:pPr>
        <w:spacing w:before="5"/>
        <w:ind w:left="794" w:right="134"/>
        <w:rPr>
          <w:rFonts w:cstheme="majorBidi"/>
          <w:b/>
          <w:bCs/>
          <w:color w:val="000000" w:themeColor="text1"/>
          <w:sz w:val="28"/>
          <w:szCs w:val="28"/>
        </w:rPr>
      </w:pPr>
      <w:r w:rsidRPr="00066457">
        <w:rPr>
          <w:rFonts w:cstheme="majorBidi"/>
          <w:b/>
          <w:bCs/>
          <w:color w:val="000000" w:themeColor="text1"/>
          <w:sz w:val="28"/>
          <w:szCs w:val="28"/>
        </w:rPr>
        <w:lastRenderedPageBreak/>
        <w:t>Many Dart libraries like:</w:t>
      </w:r>
    </w:p>
    <w:p w14:paraId="51D6D5E2"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color w:val="000000" w:themeColor="text1"/>
          <w:sz w:val="28"/>
          <w:szCs w:val="28"/>
        </w:rPr>
      </w:pPr>
      <w:r w:rsidRPr="00066457">
        <w:rPr>
          <w:rFonts w:cstheme="majorBidi"/>
          <w:sz w:val="28"/>
          <w:szCs w:val="28"/>
        </w:rPr>
        <w:t>Built-in types, collections, and other core functionality for every Dart program (dart: core).</w:t>
      </w:r>
      <w:r w:rsidRPr="00066457">
        <w:rPr>
          <w:rFonts w:cstheme="majorBidi"/>
          <w:color w:val="000000" w:themeColor="text1"/>
          <w:sz w:val="28"/>
          <w:szCs w:val="28"/>
        </w:rPr>
        <w:t xml:space="preserve">   </w:t>
      </w:r>
    </w:p>
    <w:p w14:paraId="39D82C0C" w14:textId="77777777" w:rsidR="00EF140C" w:rsidRPr="00066457" w:rsidRDefault="00EF140C" w:rsidP="00EF140C">
      <w:pPr>
        <w:pStyle w:val="ListParagraph"/>
        <w:spacing w:before="5"/>
        <w:ind w:left="2954" w:right="134"/>
        <w:rPr>
          <w:rFonts w:cstheme="majorBidi"/>
          <w:color w:val="000000" w:themeColor="text1"/>
          <w:sz w:val="28"/>
          <w:szCs w:val="28"/>
        </w:rPr>
      </w:pPr>
      <w:r w:rsidRPr="00066457">
        <w:rPr>
          <w:rFonts w:cstheme="majorBidi"/>
          <w:color w:val="000000" w:themeColor="text1"/>
          <w:sz w:val="28"/>
          <w:szCs w:val="28"/>
        </w:rPr>
        <w:t xml:space="preserve"> </w:t>
      </w:r>
    </w:p>
    <w:p w14:paraId="351EA63F"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Fonts w:cstheme="majorBidi"/>
          <w:color w:val="000000" w:themeColor="text1"/>
          <w:sz w:val="28"/>
          <w:szCs w:val="28"/>
        </w:rPr>
      </w:pPr>
      <w:r w:rsidRPr="00066457">
        <w:rPr>
          <w:rFonts w:cstheme="majorBidi"/>
          <w:color w:val="000000" w:themeColor="text1"/>
          <w:sz w:val="28"/>
          <w:szCs w:val="28"/>
        </w:rPr>
        <w:t>Richer collection types such as queues, linked lists, hash maps, and binary trees (Dart: collection).</w:t>
      </w:r>
    </w:p>
    <w:p w14:paraId="73DC8936" w14:textId="77777777" w:rsidR="00EF140C" w:rsidRPr="00066457" w:rsidRDefault="00EF140C" w:rsidP="00EF140C">
      <w:pPr>
        <w:pStyle w:val="ListParagraph"/>
        <w:spacing w:before="5"/>
        <w:ind w:left="2954" w:right="134"/>
        <w:rPr>
          <w:rFonts w:cstheme="majorBidi"/>
          <w:color w:val="000000" w:themeColor="text1"/>
          <w:sz w:val="28"/>
          <w:szCs w:val="28"/>
        </w:rPr>
      </w:pPr>
    </w:p>
    <w:p w14:paraId="6E88E403" w14:textId="77777777" w:rsidR="00EF140C" w:rsidRPr="00066457" w:rsidRDefault="00EF140C" w:rsidP="00D46C1E">
      <w:pPr>
        <w:pStyle w:val="ListParagraph"/>
        <w:widowControl w:val="0"/>
        <w:numPr>
          <w:ilvl w:val="0"/>
          <w:numId w:val="17"/>
        </w:numPr>
        <w:autoSpaceDE w:val="0"/>
        <w:autoSpaceDN w:val="0"/>
        <w:spacing w:before="5" w:after="0" w:line="240" w:lineRule="auto"/>
        <w:ind w:right="134"/>
        <w:contextualSpacing w:val="0"/>
        <w:rPr>
          <w:rStyle w:val="Heading4Char"/>
          <w:rFonts w:eastAsiaTheme="minorHAnsi"/>
          <w:i w:val="0"/>
          <w:iCs w:val="0"/>
          <w:color w:val="000000" w:themeColor="text1"/>
          <w:sz w:val="28"/>
          <w:szCs w:val="28"/>
        </w:rPr>
      </w:pPr>
      <w:r w:rsidRPr="00066457">
        <w:rPr>
          <w:rFonts w:cstheme="majorBidi"/>
          <w:color w:val="000000" w:themeColor="text1"/>
          <w:sz w:val="28"/>
          <w:szCs w:val="28"/>
        </w:rPr>
        <w:t>Encoders and decoders for converting between different data representations, including JSON and UTF-8 (Dart: convert).</w:t>
      </w:r>
      <w:bookmarkStart w:id="307" w:name="_Toc168963473"/>
      <w:bookmarkStart w:id="308" w:name="_Toc1160937193"/>
    </w:p>
    <w:p w14:paraId="14A029A0" w14:textId="77777777" w:rsidR="00EF140C" w:rsidRPr="00066457" w:rsidRDefault="00EF140C" w:rsidP="00EF140C">
      <w:pPr>
        <w:pStyle w:val="Heading4"/>
        <w:rPr>
          <w:i w:val="0"/>
          <w:iCs w:val="0"/>
          <w:sz w:val="28"/>
          <w:szCs w:val="28"/>
        </w:rPr>
      </w:pPr>
      <w:bookmarkStart w:id="309" w:name="_Toc200374891"/>
      <w:bookmarkStart w:id="310" w:name="_Toc200381266"/>
      <w:bookmarkStart w:id="311" w:name="_Toc200506902"/>
      <w:r w:rsidRPr="00066457">
        <w:rPr>
          <w:rStyle w:val="Heading4Char"/>
          <w:i/>
          <w:iCs/>
          <w:sz w:val="28"/>
          <w:szCs w:val="28"/>
        </w:rPr>
        <w:t>4.1.</w:t>
      </w:r>
      <w:r w:rsidRPr="00066457">
        <w:rPr>
          <w:i w:val="0"/>
          <w:iCs w:val="0"/>
          <w:sz w:val="28"/>
          <w:szCs w:val="28"/>
        </w:rPr>
        <w:t>2.6.Firebase :</w:t>
      </w:r>
      <w:bookmarkEnd w:id="307"/>
      <w:bookmarkEnd w:id="308"/>
      <w:bookmarkEnd w:id="309"/>
      <w:bookmarkEnd w:id="310"/>
      <w:bookmarkEnd w:id="311"/>
    </w:p>
    <w:p w14:paraId="5F698D3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is an integrated development platform offered by Google for building web, mobile, and other applications. Firebase services include Firestore, cloud storage, authentication, hosting, analytics, real-time messaging, remote configuration, and much more, enabling developers to build high-quality applications quickly and easily using trusted Google tools.</w:t>
      </w:r>
    </w:p>
    <w:p w14:paraId="6F5AF8ED" w14:textId="77777777" w:rsidR="00EF140C" w:rsidRPr="00066457" w:rsidRDefault="00EF140C" w:rsidP="00EF140C">
      <w:pPr>
        <w:pStyle w:val="ListParagraph"/>
        <w:spacing w:before="5"/>
        <w:ind w:left="1440" w:right="134"/>
        <w:rPr>
          <w:rFonts w:cstheme="majorBidi"/>
          <w:color w:val="000000" w:themeColor="text1"/>
          <w:sz w:val="28"/>
          <w:szCs w:val="28"/>
        </w:rPr>
      </w:pPr>
    </w:p>
    <w:p w14:paraId="100C91AA"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Database: Provides a flexible document-based database structure for storing and organizing data.</w:t>
      </w:r>
    </w:p>
    <w:p w14:paraId="4D3CDA1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28741BA"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Authentication: Offers secure and user-friendly authentication mechanisms for user login and identity management.</w:t>
      </w:r>
    </w:p>
    <w:p w14:paraId="09F15E3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BB7BE5F"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Hosting: Allows you to easily host web applications and web pages, with support for fast and secure hosting.</w:t>
      </w:r>
    </w:p>
    <w:p w14:paraId="230EEEF2"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EF188BE"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Analytics: Provides detailed data on app usage and performance to help understand users and improve their experience.</w:t>
      </w:r>
    </w:p>
    <w:p w14:paraId="631797CB"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1B273E7C"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Cloud Messaging: Enables efficient and easy sending of instant messages and notifications to app users.</w:t>
      </w:r>
    </w:p>
    <w:p w14:paraId="4B94D890"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844EB0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lastRenderedPageBreak/>
        <w:t>Firebase Performance Monitoring: Provides detailed information on app performance to help improve app performance and user experience.</w:t>
      </w:r>
    </w:p>
    <w:p w14:paraId="76F90F6E"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4BD1EF6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Remote Config: Allows app configuration from the cloud without the need for new app versions.</w:t>
      </w:r>
    </w:p>
    <w:p w14:paraId="4FD98FB1"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86A5443"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522F7BCF"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Test Lab: Enables app testing on a variety of devices and environments to ensure app quality and stability.</w:t>
      </w:r>
    </w:p>
    <w:p w14:paraId="02AD9C8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Machine Learning: Facilitates integration of artificial intelligence and machine learning into applications easily using pre-trained models.</w:t>
      </w:r>
    </w:p>
    <w:p w14:paraId="5959AE58"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08249A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Firebase Extensions: Offers a collection of ready-to-use extensions for quick use in app development.</w:t>
      </w:r>
    </w:p>
    <w:p w14:paraId="014F5FF0"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5D20216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These are some of the key services provided by Firebase to help you build your applications easily and effectively.</w:t>
      </w:r>
    </w:p>
    <w:p w14:paraId="34AD39A4" w14:textId="77777777" w:rsidR="00EF140C" w:rsidRPr="00066457" w:rsidRDefault="00EF140C" w:rsidP="00EF140C">
      <w:pPr>
        <w:pStyle w:val="Heading4"/>
        <w:rPr>
          <w:i w:val="0"/>
          <w:iCs w:val="0"/>
          <w:sz w:val="28"/>
          <w:szCs w:val="28"/>
        </w:rPr>
      </w:pPr>
      <w:bookmarkStart w:id="312" w:name="_Toc168963474"/>
      <w:bookmarkStart w:id="313" w:name="_Toc1996171803"/>
      <w:bookmarkStart w:id="314" w:name="_Toc200381267"/>
      <w:bookmarkStart w:id="315" w:name="_Toc200506903"/>
      <w:r w:rsidRPr="00066457">
        <w:rPr>
          <w:i w:val="0"/>
          <w:iCs w:val="0"/>
          <w:sz w:val="28"/>
          <w:szCs w:val="28"/>
        </w:rPr>
        <w:t>4.1.2.7. Key Features :</w:t>
      </w:r>
      <w:bookmarkEnd w:id="312"/>
      <w:bookmarkEnd w:id="313"/>
      <w:bookmarkEnd w:id="314"/>
      <w:bookmarkEnd w:id="315"/>
    </w:p>
    <w:p w14:paraId="74891EBE"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key features of Firebase listed in bullet points:</w:t>
      </w:r>
    </w:p>
    <w:p w14:paraId="4B6D5AE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Real-time database</w:t>
      </w:r>
    </w:p>
    <w:p w14:paraId="3D444D5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Authentication</w:t>
      </w:r>
    </w:p>
    <w:p w14:paraId="005705A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Hosting</w:t>
      </w:r>
    </w:p>
    <w:p w14:paraId="257FA5D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Analytics</w:t>
      </w:r>
    </w:p>
    <w:p w14:paraId="2D0AE7DA"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Cloud messaging</w:t>
      </w:r>
    </w:p>
    <w:p w14:paraId="166D72E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Crash reporting</w:t>
      </w:r>
    </w:p>
    <w:p w14:paraId="7FDD160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Performance monitoring</w:t>
      </w:r>
    </w:p>
    <w:p w14:paraId="5FA2E0C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 Remote configuration </w:t>
      </w:r>
    </w:p>
    <w:p w14:paraId="06965B8F"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Testing</w:t>
      </w:r>
    </w:p>
    <w:p w14:paraId="51433CF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Machine learning integration</w:t>
      </w:r>
    </w:p>
    <w:p w14:paraId="1B85A1AD" w14:textId="77777777" w:rsidR="00EF140C" w:rsidRPr="00066457" w:rsidRDefault="00EF140C" w:rsidP="00EF140C">
      <w:pPr>
        <w:pStyle w:val="Heading4"/>
        <w:rPr>
          <w:i w:val="0"/>
          <w:iCs w:val="0"/>
          <w:sz w:val="28"/>
          <w:szCs w:val="28"/>
        </w:rPr>
      </w:pPr>
      <w:bookmarkStart w:id="316" w:name="_Toc168963475"/>
      <w:bookmarkStart w:id="317" w:name="_Toc200381268"/>
      <w:bookmarkStart w:id="318" w:name="_Toc200506904"/>
      <w:r w:rsidRPr="00066457">
        <w:rPr>
          <w:i w:val="0"/>
          <w:iCs w:val="0"/>
          <w:sz w:val="28"/>
          <w:szCs w:val="28"/>
        </w:rPr>
        <w:lastRenderedPageBreak/>
        <w:t>4.1.2.8. Tflite (TensorFlow Lite):</w:t>
      </w:r>
      <w:bookmarkEnd w:id="316"/>
      <w:bookmarkEnd w:id="317"/>
      <w:bookmarkEnd w:id="318"/>
    </w:p>
    <w:p w14:paraId="70981F3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TensorFlow Lite (TFLite) is an open-source framework provided by TensorFlow for running machine learning models on mobile, embedded, and resource-constrained devices. </w:t>
      </w:r>
    </w:p>
    <w:p w14:paraId="16F1A798"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4FB73162"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41EE5B2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TFLite aims to improve the speed and efficiency of model execution compared to other TensorFlow versions, making it ideal for applications requiring immediate response and fast data processing.</w:t>
      </w:r>
    </w:p>
    <w:p w14:paraId="702C169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 </w:t>
      </w:r>
    </w:p>
    <w:p w14:paraId="666AE7B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E47F09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TFLite enables the conversion of standard TensorFlow models into lighter and more resource-efficient runtime formats. It also includes tools for optimizing and fine-tuning models to ensure excellent performance on mobile and embedded devices.</w:t>
      </w:r>
    </w:p>
    <w:p w14:paraId="18E55833"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1756EBA"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125930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With TensorFlow Lite, developers can embed artificial intelligence into their applications in a cost-effective and performance-efficient manner, allowing for the development of smart and efficient applications on a variety of devices, including smartphones, wearables, embedded devices, and more.</w:t>
      </w:r>
      <w:bookmarkStart w:id="319" w:name="_Toc168963476"/>
    </w:p>
    <w:p w14:paraId="1985B1D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90406C1" w14:textId="77777777" w:rsidR="00EF140C" w:rsidRPr="00066457" w:rsidRDefault="00EF140C" w:rsidP="00EF140C">
      <w:pPr>
        <w:pStyle w:val="Heading5"/>
        <w:rPr>
          <w:sz w:val="28"/>
          <w:szCs w:val="28"/>
        </w:rPr>
      </w:pPr>
      <w:bookmarkStart w:id="320" w:name="_Toc200381269"/>
      <w:bookmarkStart w:id="321" w:name="_Toc200506905"/>
      <w:r w:rsidRPr="00066457">
        <w:rPr>
          <w:sz w:val="28"/>
          <w:szCs w:val="28"/>
        </w:rPr>
        <w:t>4.1.2.8.1. Linking the YOLOv8-Lite model with mobile application:</w:t>
      </w:r>
      <w:bookmarkEnd w:id="319"/>
      <w:bookmarkEnd w:id="320"/>
      <w:bookmarkEnd w:id="321"/>
    </w:p>
    <w:p w14:paraId="6A83FF4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We, as a team of developers, are integrating the YOLOv8 model, which is used to detect objects in images, into our mobile application using TensorFlow Lite (TFLite). </w:t>
      </w:r>
    </w:p>
    <w:p w14:paraId="64E625C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We start by converting the original model, which is usually heavy weight and requires significant resources, into the TFLite format tailored for mobile devices. This conversion involves reducing the model size and improving its efficiency in running on the limited resources of smartphones.</w:t>
      </w:r>
    </w:p>
    <w:p w14:paraId="6C4355D2"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E404B0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38B418E"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Next, we integrate the converted model into the mobile application, where we load it using the TFLite Interpreter. The TFLite Interpreter allows us to run the model smoothly and quickly on the mobile device, whether the data is coming from the camera or loaded images.</w:t>
      </w:r>
    </w:p>
    <w:p w14:paraId="005EC1BA"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4E3AA794"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B3BBCA6"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After using the model to analyze images and detect objects, we process the results and present them in a user-friendly manner. This may include displaying bounding boxes around detected objects in the image or classifying them appropriately.</w:t>
      </w:r>
    </w:p>
    <w:p w14:paraId="7DC0F309"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E388C1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A6336E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Finally, we conduct comprehensive testing to ensure that the application functions correctly and interacts well with users. This is done by testing the application on a variety of images and analyzing response and performance results.</w:t>
      </w:r>
      <w:bookmarkStart w:id="322" w:name="_Toc168963477"/>
    </w:p>
    <w:p w14:paraId="1B3D3E91" w14:textId="77777777" w:rsidR="00EF140C" w:rsidRPr="00066457" w:rsidRDefault="00EF140C" w:rsidP="00EF140C">
      <w:pPr>
        <w:pStyle w:val="Heading5"/>
        <w:rPr>
          <w:sz w:val="28"/>
          <w:szCs w:val="28"/>
        </w:rPr>
      </w:pPr>
      <w:bookmarkStart w:id="323" w:name="_Toc200381270"/>
      <w:bookmarkStart w:id="324" w:name="_Toc200506906"/>
      <w:r w:rsidRPr="00066457">
        <w:rPr>
          <w:sz w:val="28"/>
          <w:szCs w:val="28"/>
        </w:rPr>
        <w:t>4.1.2.8.2 Android studio:</w:t>
      </w:r>
      <w:bookmarkEnd w:id="322"/>
      <w:bookmarkEnd w:id="323"/>
      <w:bookmarkEnd w:id="324"/>
    </w:p>
    <w:p w14:paraId="1795F89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Android Studio is an integrated development environment (IDE) designed specifically for building Android applications.    </w:t>
      </w:r>
    </w:p>
    <w:p w14:paraId="6F6DE635" w14:textId="77777777" w:rsidR="00EF140C" w:rsidRPr="00066457" w:rsidRDefault="00EF140C" w:rsidP="00EF140C">
      <w:pPr>
        <w:pStyle w:val="ListParagraph"/>
        <w:spacing w:before="5"/>
        <w:ind w:left="1440" w:right="134"/>
        <w:rPr>
          <w:rFonts w:cstheme="majorBidi"/>
          <w:sz w:val="28"/>
          <w:szCs w:val="28"/>
        </w:rPr>
      </w:pPr>
      <w:r w:rsidRPr="00066457">
        <w:rPr>
          <w:rFonts w:cstheme="majorBidi"/>
          <w:sz w:val="28"/>
          <w:szCs w:val="28"/>
        </w:rPr>
        <w:t xml:space="preserve">      </w:t>
      </w:r>
    </w:p>
    <w:p w14:paraId="6625720B" w14:textId="77777777" w:rsidR="00EF140C" w:rsidRPr="00066457" w:rsidRDefault="00EF140C" w:rsidP="00EF140C">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It offers a range of features including:</w:t>
      </w:r>
    </w:p>
    <w:p w14:paraId="4594F453" w14:textId="77777777" w:rsidR="00EF140C" w:rsidRPr="00066457" w:rsidRDefault="00EF140C" w:rsidP="00EF140C">
      <w:pPr>
        <w:pStyle w:val="BodyText"/>
        <w:spacing w:line="276" w:lineRule="auto"/>
        <w:ind w:left="794" w:right="680"/>
        <w:jc w:val="both"/>
        <w:rPr>
          <w:rFonts w:asciiTheme="majorBidi" w:hAnsiTheme="majorBidi" w:cstheme="majorBidi"/>
          <w:b/>
          <w:bCs/>
        </w:rPr>
      </w:pPr>
    </w:p>
    <w:p w14:paraId="7E6DF64E"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A stable and user-friendly interface.</w:t>
      </w:r>
    </w:p>
    <w:p w14:paraId="5B8F0C9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19E2D93F"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An advanced code editor with features like auto-completion and error detection.</w:t>
      </w:r>
    </w:p>
    <w:p w14:paraId="2EB4F7F1"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6F9898E9"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A visual layout editor for easily building and customizing user interfaces.</w:t>
      </w:r>
    </w:p>
    <w:p w14:paraId="4C2F23F8" w14:textId="77777777" w:rsidR="00EF140C"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A versatile emulator for testing apps on various Android devices.</w:t>
      </w:r>
    </w:p>
    <w:p w14:paraId="2B917267" w14:textId="3A2EB8EF" w:rsidR="003367D9" w:rsidRPr="00066457" w:rsidRDefault="003367D9" w:rsidP="00636EBF">
      <w:pPr>
        <w:pStyle w:val="BodyText"/>
        <w:spacing w:line="276" w:lineRule="auto"/>
        <w:ind w:right="680"/>
        <w:jc w:val="both"/>
        <w:rPr>
          <w:rFonts w:asciiTheme="majorBidi" w:hAnsiTheme="majorBidi" w:cstheme="majorBidi"/>
        </w:rPr>
      </w:pPr>
    </w:p>
    <w:p w14:paraId="4783CEB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69E125B"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Powerful tools for debugging, analyzing, and optimizing app performance.</w:t>
      </w:r>
    </w:p>
    <w:p w14:paraId="1932F8AA"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537A4FCC"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Full support for external libraries and frameworks.</w:t>
      </w:r>
    </w:p>
    <w:p w14:paraId="16542E3D"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67E8791" w14:textId="77777777" w:rsidR="00EF140C" w:rsidRPr="00066457"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Integration with Google services to simplify development using services like Firebase and Google Cloud Platform.</w:t>
      </w:r>
    </w:p>
    <w:p w14:paraId="2F23A25D"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051897B7"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739235CD" w14:textId="77777777" w:rsidR="005A7693" w:rsidRDefault="00EF140C" w:rsidP="00D46C1E">
      <w:pPr>
        <w:pStyle w:val="BodyText"/>
        <w:numPr>
          <w:ilvl w:val="0"/>
          <w:numId w:val="18"/>
        </w:numPr>
        <w:spacing w:line="276" w:lineRule="auto"/>
        <w:ind w:right="680"/>
        <w:jc w:val="both"/>
        <w:rPr>
          <w:rFonts w:asciiTheme="majorBidi" w:hAnsiTheme="majorBidi" w:cstheme="majorBidi"/>
        </w:rPr>
      </w:pPr>
      <w:r w:rsidRPr="00066457">
        <w:rPr>
          <w:rFonts w:asciiTheme="majorBidi" w:hAnsiTheme="majorBidi" w:cstheme="majorBidi"/>
        </w:rPr>
        <w:t>With Android Studio, developers can efficiently build high-quality Android applications, helping them achieve their goals quickly.</w:t>
      </w:r>
    </w:p>
    <w:p w14:paraId="2D65804A" w14:textId="77777777" w:rsidR="005A7693" w:rsidRDefault="005A7693" w:rsidP="005A7693">
      <w:pPr>
        <w:pStyle w:val="BodyText"/>
        <w:spacing w:line="276" w:lineRule="auto"/>
        <w:ind w:right="680"/>
        <w:jc w:val="both"/>
        <w:rPr>
          <w:rFonts w:asciiTheme="majorBidi" w:hAnsiTheme="majorBidi" w:cstheme="majorBidi"/>
        </w:rPr>
      </w:pPr>
    </w:p>
    <w:p w14:paraId="114B01CF" w14:textId="77777777" w:rsidR="005A7693" w:rsidRDefault="005A7693" w:rsidP="005A7693">
      <w:pPr>
        <w:pStyle w:val="BodyText"/>
        <w:spacing w:line="276" w:lineRule="auto"/>
        <w:ind w:right="680"/>
        <w:jc w:val="both"/>
        <w:rPr>
          <w:rFonts w:asciiTheme="majorBidi" w:hAnsiTheme="majorBidi" w:cstheme="majorBidi"/>
        </w:rPr>
      </w:pPr>
    </w:p>
    <w:p w14:paraId="2BD3AA2F" w14:textId="77777777" w:rsidR="005A7693" w:rsidRDefault="005A7693" w:rsidP="005A7693">
      <w:pPr>
        <w:pStyle w:val="BodyText"/>
        <w:spacing w:line="276" w:lineRule="auto"/>
        <w:ind w:right="680"/>
        <w:jc w:val="both"/>
        <w:rPr>
          <w:rFonts w:asciiTheme="majorBidi" w:hAnsiTheme="majorBidi" w:cstheme="majorBidi"/>
        </w:rPr>
      </w:pPr>
    </w:p>
    <w:p w14:paraId="64B8816F" w14:textId="77777777" w:rsidR="005A7693" w:rsidRDefault="005A7693" w:rsidP="005A7693">
      <w:pPr>
        <w:pStyle w:val="BodyText"/>
        <w:spacing w:line="276" w:lineRule="auto"/>
        <w:ind w:right="680"/>
        <w:jc w:val="both"/>
        <w:rPr>
          <w:rFonts w:asciiTheme="majorBidi" w:hAnsiTheme="majorBidi" w:cstheme="majorBidi"/>
        </w:rPr>
      </w:pPr>
    </w:p>
    <w:p w14:paraId="631A1199" w14:textId="77777777" w:rsidR="005A7693" w:rsidRDefault="005A7693" w:rsidP="005A7693">
      <w:pPr>
        <w:pStyle w:val="BodyText"/>
        <w:spacing w:line="276" w:lineRule="auto"/>
        <w:ind w:right="680"/>
        <w:jc w:val="both"/>
        <w:rPr>
          <w:rFonts w:asciiTheme="majorBidi" w:hAnsiTheme="majorBidi" w:cstheme="majorBidi"/>
        </w:rPr>
      </w:pPr>
    </w:p>
    <w:p w14:paraId="046E1C1E" w14:textId="77777777" w:rsidR="005A7693" w:rsidRDefault="005A7693" w:rsidP="005A7693">
      <w:pPr>
        <w:pStyle w:val="BodyText"/>
        <w:spacing w:line="276" w:lineRule="auto"/>
        <w:ind w:right="680"/>
        <w:jc w:val="both"/>
        <w:rPr>
          <w:rFonts w:asciiTheme="majorBidi" w:hAnsiTheme="majorBidi" w:cstheme="majorBidi"/>
        </w:rPr>
      </w:pPr>
    </w:p>
    <w:p w14:paraId="1B80F75D" w14:textId="37433C23" w:rsidR="00EF140C" w:rsidRPr="00066457" w:rsidRDefault="00EF140C" w:rsidP="005A7693">
      <w:pPr>
        <w:pStyle w:val="BodyText"/>
        <w:spacing w:line="276" w:lineRule="auto"/>
        <w:ind w:right="680"/>
        <w:jc w:val="both"/>
        <w:rPr>
          <w:rFonts w:asciiTheme="majorBidi" w:hAnsiTheme="majorBidi" w:cstheme="majorBidi"/>
        </w:rPr>
      </w:pPr>
      <w:r w:rsidRPr="00066457">
        <w:rPr>
          <w:rFonts w:asciiTheme="majorBidi" w:hAnsiTheme="majorBidi" w:cstheme="majorBidi"/>
        </w:rPr>
        <w:br w:type="page"/>
      </w:r>
    </w:p>
    <w:p w14:paraId="3D9E60E2" w14:textId="77777777" w:rsidR="00EF140C" w:rsidRPr="00066457" w:rsidRDefault="00EF140C" w:rsidP="00EF140C">
      <w:pPr>
        <w:pStyle w:val="Heading3"/>
        <w:rPr>
          <w:rtl/>
        </w:rPr>
      </w:pPr>
      <w:bookmarkStart w:id="325" w:name="_Toc168963478"/>
      <w:bookmarkStart w:id="326" w:name="_Toc1613663563"/>
      <w:bookmarkStart w:id="327" w:name="_Toc200374892"/>
      <w:bookmarkStart w:id="328" w:name="_Toc200377013"/>
      <w:bookmarkStart w:id="329" w:name="_Toc200379574"/>
      <w:bookmarkStart w:id="330" w:name="_Toc200379694"/>
      <w:bookmarkStart w:id="331" w:name="_Toc200380013"/>
      <w:bookmarkStart w:id="332" w:name="_Toc200380351"/>
      <w:bookmarkStart w:id="333" w:name="_Toc200381271"/>
      <w:bookmarkStart w:id="334" w:name="_Toc200381464"/>
      <w:bookmarkStart w:id="335" w:name="_Toc200506907"/>
      <w:r w:rsidRPr="00066457">
        <w:lastRenderedPageBreak/>
        <w:t>4.1.3. Deep learning:</w:t>
      </w:r>
      <w:bookmarkEnd w:id="325"/>
      <w:bookmarkEnd w:id="326"/>
      <w:bookmarkEnd w:id="327"/>
      <w:bookmarkEnd w:id="328"/>
      <w:bookmarkEnd w:id="329"/>
      <w:bookmarkEnd w:id="330"/>
      <w:bookmarkEnd w:id="331"/>
      <w:bookmarkEnd w:id="332"/>
      <w:bookmarkEnd w:id="333"/>
      <w:bookmarkEnd w:id="334"/>
      <w:bookmarkEnd w:id="335"/>
      <w:r w:rsidRPr="00066457">
        <w:t xml:space="preserve"> </w:t>
      </w:r>
    </w:p>
    <w:p w14:paraId="7FF79D7B"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Deep learning is a subfield of machine learning that uses algorithms inspired by the structure and function of the brain, called artificial neural networks. Over the past decade, deep learning has made tremendous strides and is now a key technology behind many applications that were once thought to be beyond the capabilities of machines.</w:t>
      </w:r>
    </w:p>
    <w:p w14:paraId="596180A7" w14:textId="77777777" w:rsidR="00EF140C" w:rsidRPr="00066457" w:rsidRDefault="00EF140C" w:rsidP="00EF140C">
      <w:pPr>
        <w:pStyle w:val="Heading4"/>
        <w:rPr>
          <w:i w:val="0"/>
          <w:iCs w:val="0"/>
          <w:sz w:val="28"/>
          <w:szCs w:val="28"/>
        </w:rPr>
      </w:pPr>
      <w:bookmarkStart w:id="336" w:name="_Toc168963479"/>
      <w:bookmarkStart w:id="337" w:name="_Toc265206698"/>
      <w:bookmarkStart w:id="338" w:name="_Toc200381272"/>
      <w:bookmarkStart w:id="339" w:name="_Toc200506908"/>
      <w:r w:rsidRPr="00066457">
        <w:rPr>
          <w:i w:val="0"/>
          <w:iCs w:val="0"/>
          <w:sz w:val="28"/>
          <w:szCs w:val="28"/>
        </w:rPr>
        <w:t>4.1.3.1. Basics of Deep Learning:</w:t>
      </w:r>
      <w:bookmarkEnd w:id="336"/>
      <w:bookmarkEnd w:id="337"/>
      <w:bookmarkEnd w:id="338"/>
      <w:bookmarkEnd w:id="339"/>
    </w:p>
    <w:p w14:paraId="0C916202" w14:textId="77777777" w:rsidR="00EF140C" w:rsidRPr="00066457" w:rsidRDefault="00EF140C" w:rsidP="00EF140C">
      <w:pPr>
        <w:pStyle w:val="Heading5"/>
        <w:rPr>
          <w:sz w:val="28"/>
          <w:szCs w:val="28"/>
        </w:rPr>
      </w:pPr>
      <w:bookmarkStart w:id="340" w:name="_Toc168963480"/>
      <w:bookmarkStart w:id="341" w:name="_Toc2037289172"/>
      <w:r w:rsidRPr="00066457">
        <w:rPr>
          <w:sz w:val="28"/>
          <w:szCs w:val="28"/>
        </w:rPr>
        <w:t xml:space="preserve">     </w:t>
      </w:r>
      <w:bookmarkStart w:id="342" w:name="_Toc200381273"/>
      <w:bookmarkStart w:id="343" w:name="_Toc200506909"/>
      <w:r w:rsidRPr="00066457">
        <w:rPr>
          <w:sz w:val="28"/>
          <w:szCs w:val="28"/>
        </w:rPr>
        <w:t>4.1.3.1.1. Neural Networks:</w:t>
      </w:r>
      <w:bookmarkEnd w:id="340"/>
      <w:bookmarkEnd w:id="341"/>
      <w:bookmarkEnd w:id="342"/>
      <w:bookmarkEnd w:id="343"/>
    </w:p>
    <w:p w14:paraId="4069AA5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Deep learning models are based on neural networks. A neural network consists of layers of interconnected nodes (neurons), each connected to others through 'weights' which are adjusted during training. The basic units of these networks are:</w:t>
      </w:r>
    </w:p>
    <w:p w14:paraId="30B792C2" w14:textId="77777777" w:rsidR="00EF140C" w:rsidRPr="00066457" w:rsidRDefault="00EF140C" w:rsidP="00EF140C">
      <w:pPr>
        <w:pStyle w:val="BodyText"/>
        <w:spacing w:line="276" w:lineRule="auto"/>
        <w:ind w:left="794" w:right="680"/>
        <w:jc w:val="both"/>
        <w:rPr>
          <w:rFonts w:asciiTheme="majorBidi" w:hAnsiTheme="majorBidi" w:cstheme="majorBidi"/>
          <w:rtl/>
        </w:rPr>
      </w:pPr>
    </w:p>
    <w:p w14:paraId="0D85F23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Input Layer: Receives the initial data.</w:t>
      </w:r>
    </w:p>
    <w:p w14:paraId="66A93A3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Hidden Layers: Intermediate layers where most computations are done.</w:t>
      </w:r>
    </w:p>
    <w:p w14:paraId="052AFF7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Output Layer: Produces the final predictions or classifications.</w:t>
      </w:r>
    </w:p>
    <w:p w14:paraId="5D981807" w14:textId="77777777" w:rsidR="00EF140C" w:rsidRPr="00066457" w:rsidRDefault="00EF140C" w:rsidP="00EF140C">
      <w:pPr>
        <w:pStyle w:val="BodyText"/>
        <w:spacing w:line="276" w:lineRule="auto"/>
        <w:ind w:right="680"/>
        <w:jc w:val="both"/>
        <w:rPr>
          <w:rFonts w:asciiTheme="majorBidi" w:hAnsiTheme="majorBidi" w:cstheme="majorBidi"/>
        </w:rPr>
      </w:pPr>
    </w:p>
    <w:p w14:paraId="2EDEB889" w14:textId="77777777" w:rsidR="00EF140C" w:rsidRPr="00066457" w:rsidRDefault="00EF140C" w:rsidP="00EF140C">
      <w:pPr>
        <w:pStyle w:val="Heading5"/>
        <w:rPr>
          <w:sz w:val="28"/>
          <w:szCs w:val="28"/>
        </w:rPr>
      </w:pPr>
      <w:bookmarkStart w:id="344" w:name="_Toc168963481"/>
      <w:bookmarkStart w:id="345" w:name="_Toc1888287632"/>
      <w:r w:rsidRPr="00066457">
        <w:rPr>
          <w:sz w:val="28"/>
          <w:szCs w:val="28"/>
        </w:rPr>
        <w:t xml:space="preserve">     </w:t>
      </w:r>
      <w:bookmarkStart w:id="346" w:name="_Toc200381274"/>
      <w:bookmarkStart w:id="347" w:name="_Toc200506910"/>
      <w:r w:rsidRPr="00066457">
        <w:rPr>
          <w:sz w:val="28"/>
          <w:szCs w:val="28"/>
        </w:rPr>
        <w:t>4.1.3.1.2. Forward Propagation:</w:t>
      </w:r>
      <w:bookmarkEnd w:id="344"/>
      <w:bookmarkEnd w:id="345"/>
      <w:bookmarkEnd w:id="346"/>
      <w:bookmarkEnd w:id="347"/>
    </w:p>
    <w:p w14:paraId="315A1A24"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This is the process by which inputs are passed through the network to obtain an output. Each neuron applies a simple operation on its inputs: a weighted sum followed by a non-linear function (often called activation function like ReLU, sigmoid, or tanh).</w:t>
      </w:r>
    </w:p>
    <w:p w14:paraId="68A99DA9" w14:textId="77777777" w:rsidR="00EF140C" w:rsidRPr="00066457" w:rsidRDefault="00EF140C" w:rsidP="00EF140C">
      <w:pPr>
        <w:pStyle w:val="Heading5"/>
        <w:rPr>
          <w:sz w:val="28"/>
          <w:szCs w:val="28"/>
        </w:rPr>
      </w:pPr>
      <w:bookmarkStart w:id="348" w:name="_Toc168963482"/>
      <w:bookmarkStart w:id="349" w:name="_Toc196996569"/>
      <w:r w:rsidRPr="00066457">
        <w:rPr>
          <w:sz w:val="28"/>
          <w:szCs w:val="28"/>
        </w:rPr>
        <w:t xml:space="preserve">      </w:t>
      </w:r>
      <w:bookmarkStart w:id="350" w:name="_Toc200381275"/>
      <w:bookmarkStart w:id="351" w:name="_Toc200506911"/>
      <w:r w:rsidRPr="00066457">
        <w:rPr>
          <w:sz w:val="28"/>
          <w:szCs w:val="28"/>
        </w:rPr>
        <w:t>4.1.3.1.3. Loss Function:</w:t>
      </w:r>
      <w:bookmarkEnd w:id="348"/>
      <w:bookmarkEnd w:id="349"/>
      <w:bookmarkEnd w:id="350"/>
      <w:bookmarkEnd w:id="351"/>
    </w:p>
    <w:p w14:paraId="4E123A47"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This is a function that measures how well the network’s output matches the expected results. Common examples include mean squared error for regression tasks and cross-entropy loss for classification tasks.</w:t>
      </w:r>
    </w:p>
    <w:p w14:paraId="2C52A67D" w14:textId="77777777" w:rsidR="00EF140C" w:rsidRPr="00066457" w:rsidRDefault="00EF140C" w:rsidP="00EF140C">
      <w:pPr>
        <w:pStyle w:val="Heading5"/>
        <w:rPr>
          <w:sz w:val="28"/>
          <w:szCs w:val="28"/>
        </w:rPr>
      </w:pPr>
      <w:bookmarkStart w:id="352" w:name="_Toc168963483"/>
      <w:bookmarkStart w:id="353" w:name="_Toc1278771521"/>
      <w:r w:rsidRPr="00066457">
        <w:rPr>
          <w:sz w:val="28"/>
          <w:szCs w:val="28"/>
        </w:rPr>
        <w:t xml:space="preserve">     </w:t>
      </w:r>
      <w:bookmarkStart w:id="354" w:name="_Toc200381276"/>
      <w:bookmarkStart w:id="355" w:name="_Toc200506912"/>
      <w:r w:rsidRPr="00066457">
        <w:rPr>
          <w:sz w:val="28"/>
          <w:szCs w:val="28"/>
        </w:rPr>
        <w:t>4.1.3.1.4. Back propagation:</w:t>
      </w:r>
      <w:bookmarkEnd w:id="352"/>
      <w:bookmarkEnd w:id="353"/>
      <w:bookmarkEnd w:id="354"/>
      <w:bookmarkEnd w:id="355"/>
    </w:p>
    <w:p w14:paraId="79C9C41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 xml:space="preserve">In order to improve the model, deep learning employs backpropagation—a method for calculating the gradient of the loss </w:t>
      </w:r>
      <w:r w:rsidRPr="00066457">
        <w:rPr>
          <w:rFonts w:asciiTheme="majorBidi" w:hAnsiTheme="majorBidi" w:cstheme="majorBidi"/>
        </w:rPr>
        <w:lastRenderedPageBreak/>
        <w:t>function with respect to the network’s weights. It involves:</w:t>
      </w:r>
    </w:p>
    <w:p w14:paraId="4C7415B9" w14:textId="77777777" w:rsidR="00EF140C" w:rsidRPr="00066457" w:rsidRDefault="00EF140C" w:rsidP="00EF140C">
      <w:pPr>
        <w:pStyle w:val="Heading4"/>
        <w:rPr>
          <w:i w:val="0"/>
          <w:iCs w:val="0"/>
          <w:sz w:val="28"/>
          <w:szCs w:val="28"/>
        </w:rPr>
      </w:pPr>
      <w:bookmarkStart w:id="356" w:name="_Toc168963484"/>
      <w:bookmarkStart w:id="357" w:name="_Toc981626256"/>
      <w:bookmarkStart w:id="358" w:name="_Toc200381277"/>
      <w:bookmarkStart w:id="359" w:name="_Toc200506913"/>
      <w:r w:rsidRPr="00066457">
        <w:rPr>
          <w:i w:val="0"/>
          <w:iCs w:val="0"/>
          <w:sz w:val="28"/>
          <w:szCs w:val="28"/>
        </w:rPr>
        <w:t>4.1.3.2. Training Deep Neural Networks:</w:t>
      </w:r>
      <w:bookmarkEnd w:id="356"/>
      <w:bookmarkEnd w:id="357"/>
      <w:bookmarkEnd w:id="358"/>
      <w:bookmarkEnd w:id="359"/>
    </w:p>
    <w:p w14:paraId="1C7227C3" w14:textId="77777777" w:rsidR="00EF140C" w:rsidRPr="00066457" w:rsidRDefault="00EF140C" w:rsidP="00EF140C">
      <w:pPr>
        <w:pStyle w:val="Heading5"/>
        <w:rPr>
          <w:sz w:val="28"/>
          <w:szCs w:val="28"/>
        </w:rPr>
      </w:pPr>
      <w:bookmarkStart w:id="360" w:name="_Toc168963485"/>
      <w:bookmarkStart w:id="361" w:name="_Toc394315581"/>
      <w:r w:rsidRPr="00066457">
        <w:rPr>
          <w:sz w:val="28"/>
          <w:szCs w:val="28"/>
        </w:rPr>
        <w:t xml:space="preserve">    </w:t>
      </w:r>
      <w:bookmarkStart w:id="362" w:name="_Toc200506914"/>
      <w:r w:rsidRPr="00066457">
        <w:rPr>
          <w:sz w:val="28"/>
          <w:szCs w:val="28"/>
        </w:rPr>
        <w:t>4.1.</w:t>
      </w:r>
      <w:bookmarkStart w:id="363" w:name="_Toc200381278"/>
      <w:r w:rsidRPr="00066457">
        <w:rPr>
          <w:sz w:val="28"/>
          <w:szCs w:val="28"/>
        </w:rPr>
        <w:t>3.2.1. Data:</w:t>
      </w:r>
      <w:bookmarkEnd w:id="360"/>
      <w:bookmarkEnd w:id="361"/>
      <w:bookmarkEnd w:id="362"/>
      <w:bookmarkEnd w:id="363"/>
    </w:p>
    <w:p w14:paraId="626C173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Deep learning requires large amounts of data to perform well. This data is used to train the model, validate its accuracy, and test how well it generalizes to new, unseen data.</w:t>
      </w:r>
    </w:p>
    <w:p w14:paraId="67C4703A" w14:textId="77777777" w:rsidR="00EF140C" w:rsidRPr="00066457" w:rsidRDefault="00EF140C" w:rsidP="00EF140C">
      <w:pPr>
        <w:pStyle w:val="Heading5"/>
        <w:rPr>
          <w:sz w:val="28"/>
          <w:szCs w:val="28"/>
        </w:rPr>
      </w:pPr>
      <w:bookmarkStart w:id="364" w:name="_Toc168963486"/>
      <w:bookmarkStart w:id="365" w:name="_Toc1464091576"/>
      <w:r w:rsidRPr="00066457">
        <w:rPr>
          <w:sz w:val="28"/>
          <w:szCs w:val="28"/>
        </w:rPr>
        <w:t xml:space="preserve">    </w:t>
      </w:r>
      <w:bookmarkStart w:id="366" w:name="_Toc200506915"/>
      <w:r w:rsidRPr="00066457">
        <w:rPr>
          <w:sz w:val="28"/>
          <w:szCs w:val="28"/>
        </w:rPr>
        <w:t>4.1.</w:t>
      </w:r>
      <w:bookmarkStart w:id="367" w:name="_Toc200381279"/>
      <w:r w:rsidRPr="00066457">
        <w:rPr>
          <w:sz w:val="28"/>
          <w:szCs w:val="28"/>
        </w:rPr>
        <w:t>3.2.2. Hardware:</w:t>
      </w:r>
      <w:bookmarkEnd w:id="364"/>
      <w:bookmarkEnd w:id="365"/>
      <w:bookmarkEnd w:id="366"/>
      <w:bookmarkEnd w:id="367"/>
    </w:p>
    <w:p w14:paraId="76123E94"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Due to the computationally intensive nature of deep learning, especially when dealing with large datasets and deep networks, high-performance GPUs (Graphical Processing Units) or specialized hardware like TPUs (Tensor Processing Units) are often employed.</w:t>
      </w:r>
    </w:p>
    <w:p w14:paraId="34F7A7FB" w14:textId="77777777" w:rsidR="00EF140C" w:rsidRPr="00066457" w:rsidRDefault="00EF140C" w:rsidP="00EF140C">
      <w:pPr>
        <w:pStyle w:val="Heading5"/>
        <w:rPr>
          <w:sz w:val="28"/>
          <w:szCs w:val="28"/>
        </w:rPr>
      </w:pPr>
      <w:bookmarkStart w:id="368" w:name="_Toc168963487"/>
      <w:bookmarkStart w:id="369" w:name="_Toc50269339"/>
      <w:r w:rsidRPr="00066457">
        <w:rPr>
          <w:sz w:val="28"/>
          <w:szCs w:val="28"/>
        </w:rPr>
        <w:t xml:space="preserve">   </w:t>
      </w:r>
      <w:bookmarkStart w:id="370" w:name="_Toc200506916"/>
      <w:r w:rsidRPr="00066457">
        <w:rPr>
          <w:sz w:val="28"/>
          <w:szCs w:val="28"/>
        </w:rPr>
        <w:t>4.1.</w:t>
      </w:r>
      <w:bookmarkStart w:id="371" w:name="_Toc200381280"/>
      <w:r w:rsidRPr="00066457">
        <w:rPr>
          <w:sz w:val="28"/>
          <w:szCs w:val="28"/>
        </w:rPr>
        <w:t>3.2.3. Overfitting and Regularization:</w:t>
      </w:r>
      <w:bookmarkEnd w:id="368"/>
      <w:bookmarkEnd w:id="369"/>
      <w:bookmarkEnd w:id="370"/>
      <w:bookmarkEnd w:id="371"/>
    </w:p>
    <w:p w14:paraId="1BF41789"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Overfitting occurs when a model learns the details and noise in the training data to an extent where it negatively impacts the performance of the model on new data. Techniques to combat overfitting include:</w:t>
      </w:r>
    </w:p>
    <w:p w14:paraId="7E37A3F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Dropout: Randomly dropping units from the neural network during training.</w:t>
      </w:r>
    </w:p>
    <w:p w14:paraId="3799C8E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Regularization: Adding a penalty on the size of the coefficients.</w:t>
      </w:r>
    </w:p>
    <w:p w14:paraId="21BCB968" w14:textId="77777777" w:rsidR="00EF140C" w:rsidRPr="00066457" w:rsidRDefault="00EF140C" w:rsidP="00EF140C">
      <w:pPr>
        <w:pStyle w:val="Heading5"/>
        <w:rPr>
          <w:sz w:val="28"/>
          <w:szCs w:val="28"/>
        </w:rPr>
      </w:pPr>
      <w:bookmarkStart w:id="372" w:name="_Toc168963488"/>
      <w:bookmarkStart w:id="373" w:name="_Toc836653371"/>
      <w:r w:rsidRPr="00066457">
        <w:rPr>
          <w:sz w:val="28"/>
          <w:szCs w:val="28"/>
        </w:rPr>
        <w:t xml:space="preserve">  </w:t>
      </w:r>
      <w:bookmarkStart w:id="374" w:name="_Toc200381281"/>
      <w:bookmarkStart w:id="375" w:name="_Toc200506917"/>
      <w:r w:rsidRPr="00066457">
        <w:rPr>
          <w:sz w:val="28"/>
          <w:szCs w:val="28"/>
        </w:rPr>
        <w:t>4.1.3.2.4. Hyper parameter Tuning:</w:t>
      </w:r>
      <w:bookmarkEnd w:id="372"/>
      <w:bookmarkEnd w:id="373"/>
      <w:bookmarkEnd w:id="374"/>
      <w:bookmarkEnd w:id="375"/>
    </w:p>
    <w:p w14:paraId="602197CE"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Choosing the best parameters for the model (like number of layers, number of neurons per layer, type of activation function, learning rate, etc.) is critical for good performance.</w:t>
      </w:r>
    </w:p>
    <w:p w14:paraId="03C9AF8D" w14:textId="77777777" w:rsidR="00EF140C" w:rsidRPr="00066457" w:rsidRDefault="00EF140C" w:rsidP="00EF140C">
      <w:pPr>
        <w:pStyle w:val="BodyText"/>
        <w:spacing w:line="276" w:lineRule="auto"/>
        <w:ind w:right="680"/>
        <w:jc w:val="both"/>
        <w:rPr>
          <w:rFonts w:asciiTheme="majorBidi" w:hAnsiTheme="majorBidi" w:cstheme="majorBidi"/>
        </w:rPr>
      </w:pPr>
    </w:p>
    <w:p w14:paraId="6B607568" w14:textId="77777777" w:rsidR="00EF140C" w:rsidRPr="00066457" w:rsidRDefault="00EF140C" w:rsidP="00EF140C">
      <w:pPr>
        <w:pStyle w:val="Heading4"/>
        <w:rPr>
          <w:i w:val="0"/>
          <w:iCs w:val="0"/>
          <w:sz w:val="28"/>
          <w:szCs w:val="28"/>
        </w:rPr>
      </w:pPr>
      <w:bookmarkStart w:id="376" w:name="_Toc168963489"/>
      <w:bookmarkStart w:id="377" w:name="_Toc1071633347"/>
      <w:bookmarkStart w:id="378" w:name="_Toc200381282"/>
      <w:bookmarkStart w:id="379" w:name="_Toc200506918"/>
      <w:r w:rsidRPr="00066457">
        <w:rPr>
          <w:i w:val="0"/>
          <w:iCs w:val="0"/>
          <w:sz w:val="28"/>
          <w:szCs w:val="28"/>
        </w:rPr>
        <w:t>4.1.3.3. Applications of Deep Learning:</w:t>
      </w:r>
      <w:bookmarkEnd w:id="376"/>
      <w:bookmarkEnd w:id="377"/>
      <w:bookmarkEnd w:id="378"/>
      <w:bookmarkEnd w:id="379"/>
    </w:p>
    <w:p w14:paraId="6E851808" w14:textId="77777777" w:rsidR="00EF140C" w:rsidRPr="00066457" w:rsidRDefault="00EF140C" w:rsidP="00EF140C">
      <w:pPr>
        <w:pStyle w:val="Heading5"/>
        <w:rPr>
          <w:sz w:val="28"/>
          <w:szCs w:val="28"/>
        </w:rPr>
      </w:pPr>
      <w:bookmarkStart w:id="380" w:name="_Toc168963490"/>
      <w:bookmarkStart w:id="381" w:name="_Toc1794814530"/>
      <w:r w:rsidRPr="00066457">
        <w:rPr>
          <w:sz w:val="28"/>
          <w:szCs w:val="28"/>
        </w:rPr>
        <w:t xml:space="preserve">   </w:t>
      </w:r>
      <w:bookmarkStart w:id="382" w:name="_Toc200506919"/>
      <w:r w:rsidRPr="00066457">
        <w:rPr>
          <w:sz w:val="28"/>
          <w:szCs w:val="28"/>
        </w:rPr>
        <w:t>4.1.</w:t>
      </w:r>
      <w:bookmarkStart w:id="383" w:name="_Toc200381283"/>
      <w:r w:rsidRPr="00066457">
        <w:rPr>
          <w:sz w:val="28"/>
          <w:szCs w:val="28"/>
        </w:rPr>
        <w:t>3.3.1. Deep learning is applied in numerous fields:</w:t>
      </w:r>
      <w:bookmarkEnd w:id="380"/>
      <w:bookmarkEnd w:id="381"/>
      <w:bookmarkEnd w:id="382"/>
      <w:bookmarkEnd w:id="383"/>
    </w:p>
    <w:p w14:paraId="02F7D17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Computer Vision:</w:t>
      </w:r>
      <w:r w:rsidRPr="00066457">
        <w:rPr>
          <w:rFonts w:asciiTheme="majorBidi" w:hAnsiTheme="majorBidi" w:cstheme="majorBidi"/>
        </w:rPr>
        <w:t xml:space="preserve"> Object detection, image classification, face recognition.</w:t>
      </w:r>
    </w:p>
    <w:p w14:paraId="782C4F25"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331A0EC5" w14:textId="078C5043" w:rsidR="00EF140C" w:rsidRPr="00066457" w:rsidRDefault="00EF140C" w:rsidP="00636EBF">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Natural Language Processing:</w:t>
      </w:r>
      <w:r w:rsidRPr="00066457">
        <w:rPr>
          <w:rFonts w:asciiTheme="majorBidi" w:hAnsiTheme="majorBidi" w:cstheme="majorBidi"/>
        </w:rPr>
        <w:t xml:space="preserve"> Machine translation, sentiment analysis, question answering.</w:t>
      </w:r>
    </w:p>
    <w:p w14:paraId="09B574BC"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lastRenderedPageBreak/>
        <w:t>Autonomous Vehicles:</w:t>
      </w:r>
      <w:r w:rsidRPr="00066457">
        <w:rPr>
          <w:rFonts w:asciiTheme="majorBidi" w:hAnsiTheme="majorBidi" w:cstheme="majorBidi"/>
        </w:rPr>
        <w:t xml:space="preserve"> Self-driving cars use deep learning for vehicle detection, traffic sign recognition, and path planning.</w:t>
      </w:r>
    </w:p>
    <w:p w14:paraId="114C099F"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2D19CA8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u w:val="single"/>
        </w:rPr>
        <w:t>Healthcare:</w:t>
      </w:r>
      <w:r w:rsidRPr="00066457">
        <w:rPr>
          <w:rFonts w:asciiTheme="majorBidi" w:hAnsiTheme="majorBidi" w:cstheme="majorBidi"/>
        </w:rPr>
        <w:t xml:space="preserve"> From diagnosing diseases from imaging data to predicting patient outcomes with electronic health records.</w:t>
      </w:r>
    </w:p>
    <w:p w14:paraId="517AF4CE"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750E6E48"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Voice Assistants:</w:t>
      </w:r>
      <w:r w:rsidRPr="00066457">
        <w:rPr>
          <w:rFonts w:asciiTheme="majorBidi" w:hAnsiTheme="majorBidi" w:cstheme="majorBidi"/>
        </w:rPr>
        <w:t xml:space="preserve"> Powering systems like Siri, Alexa, and Google Assistant.</w:t>
      </w:r>
    </w:p>
    <w:p w14:paraId="45A9AC21"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Deep learning has transformed the landscape of artificial intelligence and continues to push the boundaries of what machines can do, providing solutions to complex problems across various domains.</w:t>
      </w:r>
    </w:p>
    <w:p w14:paraId="193D3E17" w14:textId="77777777" w:rsidR="00EF140C" w:rsidRPr="00066457" w:rsidRDefault="00EF140C" w:rsidP="00EF140C">
      <w:pPr>
        <w:pStyle w:val="Heading4"/>
        <w:rPr>
          <w:i w:val="0"/>
          <w:iCs w:val="0"/>
          <w:sz w:val="28"/>
          <w:szCs w:val="28"/>
          <w:rtl/>
        </w:rPr>
      </w:pPr>
      <w:bookmarkStart w:id="384" w:name="_Toc168963491"/>
      <w:bookmarkStart w:id="385" w:name="_Toc1967259765"/>
      <w:bookmarkStart w:id="386" w:name="_Toc200381284"/>
      <w:bookmarkStart w:id="387" w:name="_Toc200506920"/>
      <w:r w:rsidRPr="00066457">
        <w:rPr>
          <w:i w:val="0"/>
          <w:iCs w:val="0"/>
          <w:sz w:val="28"/>
          <w:szCs w:val="28"/>
        </w:rPr>
        <w:t>4.1.3.4. Image processing in Deep Learning:</w:t>
      </w:r>
      <w:bookmarkEnd w:id="384"/>
      <w:bookmarkEnd w:id="385"/>
      <w:bookmarkEnd w:id="386"/>
      <w:bookmarkEnd w:id="387"/>
    </w:p>
    <w:p w14:paraId="5D83B28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Image processing in the context of deep learning is an essential aspect because it involves preparing raw images in ways that make them suitable for training deep neural networks. The main goal is to extract useful features from images automatically, allowing the networks to learn to recognize patterns or perform specific tasks like classification, detection, or segmentation. Here are the primary steps and considerations involved:</w:t>
      </w:r>
    </w:p>
    <w:p w14:paraId="2063B08B" w14:textId="77777777" w:rsidR="00EF140C" w:rsidRPr="00066457" w:rsidRDefault="00EF140C" w:rsidP="00EF140C">
      <w:pPr>
        <w:pStyle w:val="Heading5"/>
        <w:rPr>
          <w:sz w:val="28"/>
          <w:szCs w:val="28"/>
        </w:rPr>
      </w:pPr>
      <w:bookmarkStart w:id="388" w:name="_Toc168963492"/>
      <w:bookmarkStart w:id="389" w:name="_Toc904449120"/>
      <w:r w:rsidRPr="00066457">
        <w:rPr>
          <w:sz w:val="28"/>
          <w:szCs w:val="28"/>
        </w:rPr>
        <w:t xml:space="preserve">         </w:t>
      </w:r>
      <w:bookmarkStart w:id="390" w:name="_Toc200381285"/>
      <w:bookmarkStart w:id="391" w:name="_Toc200506921"/>
      <w:r w:rsidRPr="00066457">
        <w:rPr>
          <w:sz w:val="28"/>
          <w:szCs w:val="28"/>
        </w:rPr>
        <w:t>4.1.3.4.1. Data Collection</w:t>
      </w:r>
      <w:bookmarkEnd w:id="388"/>
      <w:bookmarkEnd w:id="389"/>
      <w:bookmarkEnd w:id="390"/>
      <w:bookmarkEnd w:id="391"/>
    </w:p>
    <w:p w14:paraId="2B78886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first step is gathering images that are representative of the problem you want to solve. This can be a diverse dataset that includes variations in lighting, angles, backgrounds, and other factors.</w:t>
      </w:r>
    </w:p>
    <w:p w14:paraId="4A14E0CE" w14:textId="77777777" w:rsidR="00EF140C" w:rsidRPr="00066457" w:rsidRDefault="00EF140C" w:rsidP="00EF140C">
      <w:pPr>
        <w:pStyle w:val="BodyText"/>
        <w:spacing w:line="276" w:lineRule="auto"/>
        <w:ind w:left="794" w:right="680"/>
        <w:jc w:val="both"/>
        <w:rPr>
          <w:rFonts w:asciiTheme="majorBidi" w:hAnsiTheme="majorBidi" w:cstheme="majorBidi"/>
        </w:rPr>
      </w:pPr>
    </w:p>
    <w:p w14:paraId="1E012A6F" w14:textId="77777777" w:rsidR="00EF140C" w:rsidRPr="00066457" w:rsidRDefault="00EF140C" w:rsidP="00EF140C">
      <w:pPr>
        <w:pStyle w:val="Heading5"/>
        <w:rPr>
          <w:sz w:val="28"/>
          <w:szCs w:val="28"/>
        </w:rPr>
      </w:pPr>
      <w:bookmarkStart w:id="392" w:name="_Toc168963493"/>
      <w:bookmarkStart w:id="393" w:name="_Toc1535455804"/>
      <w:r w:rsidRPr="00066457">
        <w:rPr>
          <w:sz w:val="28"/>
          <w:szCs w:val="28"/>
        </w:rPr>
        <w:t xml:space="preserve">        </w:t>
      </w:r>
      <w:bookmarkStart w:id="394" w:name="_Toc200381286"/>
      <w:bookmarkStart w:id="395" w:name="_Toc200506922"/>
      <w:r w:rsidRPr="00066457">
        <w:rPr>
          <w:sz w:val="28"/>
          <w:szCs w:val="28"/>
        </w:rPr>
        <w:t>4.1.3.4.2. Pre-processing</w:t>
      </w:r>
      <w:bookmarkEnd w:id="392"/>
      <w:bookmarkEnd w:id="393"/>
      <w:bookmarkEnd w:id="394"/>
      <w:bookmarkEnd w:id="395"/>
    </w:p>
    <w:p w14:paraId="2DC5B7DF"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Before feeding images into a neural network, they usually need to be processed to make the learning process more efficient:</w:t>
      </w:r>
    </w:p>
    <w:p w14:paraId="152BADCC"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Resizing:</w:t>
      </w:r>
      <w:r w:rsidRPr="00066457">
        <w:rPr>
          <w:rFonts w:asciiTheme="majorBidi" w:hAnsiTheme="majorBidi" w:cstheme="majorBidi"/>
        </w:rPr>
        <w:t xml:space="preserve"> Standardizing image dimensions as input size needs to be consistent.</w:t>
      </w:r>
    </w:p>
    <w:p w14:paraId="47B71F09"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Normalization:</w:t>
      </w:r>
      <w:r w:rsidRPr="00066457">
        <w:rPr>
          <w:rFonts w:asciiTheme="majorBidi" w:hAnsiTheme="majorBidi" w:cstheme="majorBidi"/>
        </w:rPr>
        <w:t xml:space="preserve"> Scaling pixel values (e.g., from 0-255 to 0-1) to help in faster convergence during training.</w:t>
      </w:r>
    </w:p>
    <w:p w14:paraId="572E7163"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Augmentation:</w:t>
      </w:r>
      <w:r w:rsidRPr="00066457">
        <w:rPr>
          <w:rFonts w:asciiTheme="majorBidi" w:hAnsiTheme="majorBidi" w:cstheme="majorBidi"/>
        </w:rPr>
        <w:t xml:space="preserve"> Techniques such as rotation, scaling, cropping, </w:t>
      </w:r>
      <w:r w:rsidRPr="00066457">
        <w:rPr>
          <w:rFonts w:asciiTheme="majorBidi" w:hAnsiTheme="majorBidi" w:cstheme="majorBidi"/>
        </w:rPr>
        <w:lastRenderedPageBreak/>
        <w:t>flipping, and color changes are used to increase the diversity of the training dataset, which helps prevent overfitting and makes the model robust to variations in new images.</w:t>
      </w:r>
    </w:p>
    <w:p w14:paraId="2BC0C9FE" w14:textId="77777777" w:rsidR="00EF140C" w:rsidRPr="00066457" w:rsidRDefault="00EF140C" w:rsidP="00EF140C">
      <w:pPr>
        <w:pStyle w:val="Heading5"/>
        <w:rPr>
          <w:sz w:val="28"/>
          <w:szCs w:val="28"/>
        </w:rPr>
      </w:pPr>
      <w:bookmarkStart w:id="396" w:name="_Toc168963494"/>
      <w:bookmarkStart w:id="397" w:name="_Toc722212880"/>
      <w:r w:rsidRPr="00066457">
        <w:rPr>
          <w:sz w:val="28"/>
          <w:szCs w:val="28"/>
        </w:rPr>
        <w:t xml:space="preserve">         </w:t>
      </w:r>
      <w:bookmarkStart w:id="398" w:name="_Toc200381287"/>
      <w:bookmarkStart w:id="399" w:name="_Toc200506923"/>
      <w:r w:rsidRPr="00066457">
        <w:rPr>
          <w:sz w:val="28"/>
          <w:szCs w:val="28"/>
        </w:rPr>
        <w:t>4.1.3.4.3. Feature Extraction</w:t>
      </w:r>
      <w:bookmarkEnd w:id="396"/>
      <w:bookmarkEnd w:id="397"/>
      <w:bookmarkEnd w:id="398"/>
      <w:bookmarkEnd w:id="399"/>
    </w:p>
    <w:p w14:paraId="1E11E5C0"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Deep learning automates the feature extraction process using layers of a neural network:</w:t>
      </w:r>
    </w:p>
    <w:p w14:paraId="2FA7AD6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Convolutional Neural Networks (CNNs) are predominantly used for tasks involving images. These networks apply various filters to the input to create feature maps that represent different aspects of the image.</w:t>
      </w:r>
    </w:p>
    <w:p w14:paraId="4EB2FF4F"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Layers deeper in the network combine features from earlier layers to detect more complex patterns (like shapes and objects).</w:t>
      </w:r>
    </w:p>
    <w:p w14:paraId="43F965D2" w14:textId="77777777" w:rsidR="00EF140C" w:rsidRPr="00066457" w:rsidRDefault="00EF140C" w:rsidP="00EF140C">
      <w:pPr>
        <w:pStyle w:val="BodyText"/>
        <w:spacing w:line="276" w:lineRule="auto"/>
        <w:ind w:right="680"/>
        <w:jc w:val="both"/>
        <w:rPr>
          <w:rFonts w:asciiTheme="majorBidi" w:hAnsiTheme="majorBidi" w:cstheme="majorBidi"/>
        </w:rPr>
      </w:pPr>
    </w:p>
    <w:p w14:paraId="51C40740" w14:textId="77777777" w:rsidR="00EF140C" w:rsidRPr="00066457" w:rsidRDefault="00EF140C" w:rsidP="00EF140C">
      <w:pPr>
        <w:pStyle w:val="BodyText"/>
        <w:spacing w:line="276" w:lineRule="auto"/>
        <w:ind w:right="680"/>
        <w:jc w:val="both"/>
        <w:rPr>
          <w:rFonts w:asciiTheme="majorBidi" w:hAnsiTheme="majorBidi" w:cstheme="majorBidi"/>
        </w:rPr>
      </w:pPr>
    </w:p>
    <w:p w14:paraId="6856F38C" w14:textId="77777777" w:rsidR="00EF140C" w:rsidRPr="00066457" w:rsidRDefault="00EF140C" w:rsidP="00EF140C">
      <w:pPr>
        <w:pStyle w:val="Heading4"/>
        <w:rPr>
          <w:i w:val="0"/>
          <w:iCs w:val="0"/>
          <w:sz w:val="28"/>
          <w:szCs w:val="28"/>
        </w:rPr>
      </w:pPr>
      <w:bookmarkStart w:id="400" w:name="_Toc168963495"/>
      <w:bookmarkStart w:id="401" w:name="_Toc223058993"/>
      <w:bookmarkStart w:id="402" w:name="_Toc200381288"/>
      <w:bookmarkStart w:id="403" w:name="_Toc200506924"/>
      <w:r w:rsidRPr="00066457">
        <w:rPr>
          <w:i w:val="0"/>
          <w:iCs w:val="0"/>
          <w:sz w:val="28"/>
          <w:szCs w:val="28"/>
        </w:rPr>
        <w:t>4.1.3.5. Model Training</w:t>
      </w:r>
      <w:bookmarkEnd w:id="400"/>
      <w:bookmarkEnd w:id="401"/>
      <w:bookmarkEnd w:id="402"/>
      <w:bookmarkEnd w:id="403"/>
    </w:p>
    <w:p w14:paraId="6ACA1EC5" w14:textId="77777777" w:rsidR="00EF140C" w:rsidRPr="00066457" w:rsidRDefault="00EF140C" w:rsidP="00EF140C">
      <w:pPr>
        <w:pStyle w:val="BodyText"/>
        <w:spacing w:line="276" w:lineRule="auto"/>
        <w:ind w:left="794" w:right="680"/>
        <w:jc w:val="both"/>
        <w:rPr>
          <w:rFonts w:asciiTheme="majorBidi" w:hAnsiTheme="majorBidi" w:cstheme="majorBidi"/>
          <w:rtl/>
        </w:rPr>
      </w:pPr>
      <w:r w:rsidRPr="00066457">
        <w:rPr>
          <w:rFonts w:asciiTheme="majorBidi" w:hAnsiTheme="majorBidi" w:cstheme="majorBidi"/>
        </w:rPr>
        <w:t>With a prepared dataset:</w:t>
      </w:r>
    </w:p>
    <w:p w14:paraId="670B4E65"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model learns by adjusting the weights of the network to minimize the error in its predictions compared to the true data labels.</w:t>
      </w:r>
    </w:p>
    <w:p w14:paraId="37CB6902"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Techniques such as dropout, batch normalization, and regularization are employed to improve training dynamics and prevent overfitting.</w:t>
      </w:r>
    </w:p>
    <w:p w14:paraId="11885649" w14:textId="77777777" w:rsidR="00EF140C" w:rsidRPr="00066457" w:rsidRDefault="00EF140C" w:rsidP="00EF140C">
      <w:pPr>
        <w:pStyle w:val="Heading5"/>
        <w:rPr>
          <w:sz w:val="28"/>
          <w:szCs w:val="28"/>
        </w:rPr>
      </w:pPr>
      <w:bookmarkStart w:id="404" w:name="_Toc168963496"/>
      <w:bookmarkStart w:id="405" w:name="_Toc1750350905"/>
      <w:bookmarkStart w:id="406" w:name="_Toc200381289"/>
      <w:bookmarkStart w:id="407" w:name="_Toc200506925"/>
      <w:r w:rsidRPr="00066457">
        <w:rPr>
          <w:sz w:val="28"/>
          <w:szCs w:val="28"/>
        </w:rPr>
        <w:t>4.1.3.5.1. Evaluation and Fine-tuning</w:t>
      </w:r>
      <w:bookmarkEnd w:id="404"/>
      <w:bookmarkEnd w:id="405"/>
      <w:bookmarkEnd w:id="406"/>
      <w:bookmarkEnd w:id="407"/>
    </w:p>
    <w:p w14:paraId="3662D8DB"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model is evaluated using a separate validation dataset not seen during training to check its performance.</w:t>
      </w:r>
    </w:p>
    <w:p w14:paraId="0926151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Hyperparameters may be adjusted based on performance metrics (like accuracy, precision, recall, F1-score), and the model might be trained further with these new parameters to improve results.</w:t>
      </w:r>
    </w:p>
    <w:p w14:paraId="1503CA6E" w14:textId="77777777" w:rsidR="00EF140C" w:rsidRPr="00066457" w:rsidRDefault="00EF140C" w:rsidP="00EF140C">
      <w:pPr>
        <w:pStyle w:val="Heading5"/>
        <w:rPr>
          <w:sz w:val="28"/>
          <w:szCs w:val="28"/>
        </w:rPr>
      </w:pPr>
      <w:bookmarkStart w:id="408" w:name="_Toc168963497"/>
      <w:bookmarkStart w:id="409" w:name="_Toc1530916152"/>
      <w:bookmarkStart w:id="410" w:name="_Toc200381290"/>
      <w:bookmarkStart w:id="411" w:name="_Toc200506926"/>
      <w:r w:rsidRPr="00066457">
        <w:rPr>
          <w:sz w:val="28"/>
          <w:szCs w:val="28"/>
        </w:rPr>
        <w:t>4.1.3.5.2. Deployment and Inference</w:t>
      </w:r>
      <w:bookmarkEnd w:id="408"/>
      <w:bookmarkEnd w:id="409"/>
      <w:bookmarkEnd w:id="410"/>
      <w:bookmarkEnd w:id="411"/>
    </w:p>
    <w:p w14:paraId="4D79A4D8"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rPr>
        <w:t>Once trained and validated, the model is deployed to make predictions on new data.</w:t>
      </w:r>
    </w:p>
    <w:p w14:paraId="2E748F7F" w14:textId="57283433" w:rsidR="00EF140C" w:rsidRPr="00066457" w:rsidRDefault="00EF140C" w:rsidP="00636EBF">
      <w:pPr>
        <w:pStyle w:val="BodyText"/>
        <w:spacing w:line="276" w:lineRule="auto"/>
        <w:ind w:left="794" w:right="680"/>
        <w:jc w:val="both"/>
        <w:rPr>
          <w:rFonts w:asciiTheme="majorBidi" w:hAnsiTheme="majorBidi" w:cstheme="majorBidi"/>
        </w:rPr>
      </w:pPr>
      <w:r w:rsidRPr="00066457">
        <w:rPr>
          <w:rFonts w:asciiTheme="majorBidi" w:hAnsiTheme="majorBidi" w:cstheme="majorBidi"/>
        </w:rPr>
        <w:t>For real-time applications, considerations related to speed and computational resources are crucial.</w:t>
      </w:r>
    </w:p>
    <w:p w14:paraId="48B1B74E" w14:textId="77777777" w:rsidR="00EF140C" w:rsidRPr="00066457" w:rsidRDefault="00EF140C" w:rsidP="00EF140C">
      <w:pPr>
        <w:pStyle w:val="Heading4"/>
        <w:rPr>
          <w:i w:val="0"/>
          <w:iCs w:val="0"/>
          <w:sz w:val="28"/>
          <w:szCs w:val="28"/>
        </w:rPr>
      </w:pPr>
      <w:bookmarkStart w:id="412" w:name="_Toc168963498"/>
      <w:bookmarkStart w:id="413" w:name="_Toc1718198643"/>
      <w:bookmarkStart w:id="414" w:name="_Toc200381291"/>
      <w:bookmarkStart w:id="415" w:name="_Toc200506927"/>
      <w:r w:rsidRPr="00066457">
        <w:rPr>
          <w:i w:val="0"/>
          <w:iCs w:val="0"/>
          <w:sz w:val="28"/>
          <w:szCs w:val="28"/>
        </w:rPr>
        <w:lastRenderedPageBreak/>
        <w:t>4.1.3.6. Libraries and  Frameworks :</w:t>
      </w:r>
      <w:bookmarkEnd w:id="412"/>
      <w:bookmarkEnd w:id="413"/>
      <w:bookmarkEnd w:id="414"/>
      <w:bookmarkEnd w:id="415"/>
    </w:p>
    <w:p w14:paraId="64D1FFB4" w14:textId="77777777" w:rsidR="00EF140C" w:rsidRPr="00066457" w:rsidRDefault="00EF140C" w:rsidP="00EF140C">
      <w:pPr>
        <w:pStyle w:val="Heading5"/>
        <w:rPr>
          <w:sz w:val="28"/>
          <w:szCs w:val="28"/>
          <w:rtl/>
        </w:rPr>
      </w:pPr>
      <w:bookmarkStart w:id="416" w:name="_Toc168963499"/>
      <w:bookmarkStart w:id="417" w:name="_Toc1570131739"/>
      <w:bookmarkStart w:id="418" w:name="_Toc200381292"/>
      <w:bookmarkStart w:id="419" w:name="_Toc200506928"/>
      <w:r w:rsidRPr="00066457">
        <w:rPr>
          <w:sz w:val="28"/>
          <w:szCs w:val="28"/>
        </w:rPr>
        <w:t>4.1.3.6.1. First visualization libraries :</w:t>
      </w:r>
      <w:bookmarkEnd w:id="416"/>
      <w:bookmarkEnd w:id="417"/>
      <w:bookmarkEnd w:id="418"/>
      <w:bookmarkEnd w:id="419"/>
    </w:p>
    <w:p w14:paraId="674B8A75" w14:textId="77777777" w:rsidR="00EF140C" w:rsidRPr="00066457" w:rsidRDefault="00EF140C" w:rsidP="00EF140C">
      <w:pPr>
        <w:pStyle w:val="Heading6"/>
        <w:rPr>
          <w:sz w:val="28"/>
          <w:szCs w:val="28"/>
        </w:rPr>
      </w:pPr>
      <w:bookmarkStart w:id="420" w:name="_Toc1725909530"/>
      <w:r w:rsidRPr="00066457">
        <w:rPr>
          <w:sz w:val="28"/>
          <w:szCs w:val="28"/>
        </w:rPr>
        <w:t xml:space="preserve">     </w:t>
      </w:r>
      <w:bookmarkStart w:id="421" w:name="_Toc200506929"/>
      <w:r w:rsidRPr="00066457">
        <w:rPr>
          <w:sz w:val="28"/>
          <w:szCs w:val="28"/>
        </w:rPr>
        <w:t xml:space="preserve">4.1. </w:t>
      </w:r>
      <w:bookmarkStart w:id="422" w:name="_Toc200381293"/>
      <w:r w:rsidRPr="00066457">
        <w:rPr>
          <w:sz w:val="28"/>
          <w:szCs w:val="28"/>
        </w:rPr>
        <w:t>3.6.1.1. Matplotlib</w:t>
      </w:r>
      <w:bookmarkEnd w:id="420"/>
      <w:bookmarkEnd w:id="421"/>
      <w:bookmarkEnd w:id="422"/>
    </w:p>
    <w:p w14:paraId="580BA43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Overview:</w:t>
      </w:r>
      <w:r w:rsidRPr="00066457">
        <w:rPr>
          <w:rFonts w:asciiTheme="majorBidi" w:hAnsiTheme="majorBidi" w:cstheme="majorBidi"/>
        </w:rPr>
        <w:t xml:space="preserve"> Matplotlib is a versatile plotting library. While it's generally used for creating static, animated, and interactive visualizations in Python, it also supports basic image operations.</w:t>
      </w:r>
    </w:p>
    <w:p w14:paraId="51A69EAD"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Image-Related Uses:</w:t>
      </w:r>
      <w:r w:rsidRPr="00066457">
        <w:rPr>
          <w:rFonts w:asciiTheme="majorBidi" w:hAnsiTheme="majorBidi" w:cstheme="majorBidi"/>
        </w:rPr>
        <w:t xml:space="preserve"> You can use Matplotlib to display images (using imshow for displaying array data), adjust image brightness and contrast, and overlay plots on images to highlight specific features or data points.</w:t>
      </w:r>
    </w:p>
    <w:p w14:paraId="00223981" w14:textId="77777777" w:rsidR="00EF140C" w:rsidRPr="00066457" w:rsidRDefault="00EF140C" w:rsidP="00EF140C">
      <w:pPr>
        <w:pStyle w:val="BodyText"/>
        <w:spacing w:line="276" w:lineRule="auto"/>
        <w:ind w:left="794" w:right="680"/>
        <w:jc w:val="both"/>
        <w:rPr>
          <w:rFonts w:asciiTheme="majorBidi" w:hAnsiTheme="majorBidi" w:cstheme="majorBidi"/>
          <w:b/>
          <w:bCs/>
          <w:rtl/>
        </w:rPr>
      </w:pPr>
      <w:r w:rsidRPr="00066457">
        <w:rPr>
          <w:rFonts w:asciiTheme="majorBidi" w:hAnsiTheme="majorBidi" w:cstheme="majorBidi"/>
          <w:b/>
          <w:bCs/>
        </w:rPr>
        <w:t xml:space="preserve">Importing : </w:t>
      </w:r>
    </w:p>
    <w:p w14:paraId="3C04B77F" w14:textId="77777777" w:rsidR="00EF140C" w:rsidRPr="00066457" w:rsidRDefault="00EF140C" w:rsidP="00EF140C">
      <w:pPr>
        <w:pStyle w:val="BodyText"/>
        <w:spacing w:line="276" w:lineRule="auto"/>
        <w:ind w:left="1440" w:right="680"/>
        <w:jc w:val="both"/>
        <w:rPr>
          <w:rFonts w:asciiTheme="majorBidi" w:hAnsiTheme="majorBidi" w:cstheme="majorBidi"/>
        </w:rPr>
      </w:pPr>
      <w:r w:rsidRPr="00066457">
        <w:rPr>
          <w:rFonts w:asciiTheme="majorBidi" w:hAnsiTheme="majorBidi" w:cstheme="majorBidi"/>
        </w:rPr>
        <w:t>import matplotlib.pyplot as plt</w:t>
      </w:r>
    </w:p>
    <w:p w14:paraId="1C004E5E" w14:textId="77777777" w:rsidR="00EF140C" w:rsidRPr="00066457" w:rsidRDefault="00EF140C" w:rsidP="00EF140C">
      <w:pPr>
        <w:pStyle w:val="BodyText"/>
        <w:spacing w:line="276" w:lineRule="auto"/>
        <w:ind w:left="1440" w:right="680"/>
        <w:jc w:val="both"/>
        <w:rPr>
          <w:rFonts w:asciiTheme="majorBidi" w:hAnsiTheme="majorBidi" w:cstheme="majorBidi"/>
          <w:rtl/>
        </w:rPr>
      </w:pPr>
      <w:r w:rsidRPr="00066457">
        <w:rPr>
          <w:rFonts w:asciiTheme="majorBidi" w:hAnsiTheme="majorBidi" w:cstheme="majorBidi"/>
        </w:rPr>
        <w:t>import matplotlib.image as mpimg</w:t>
      </w:r>
    </w:p>
    <w:p w14:paraId="52CB3C19" w14:textId="77777777" w:rsidR="00EF140C" w:rsidRPr="00066457" w:rsidRDefault="00EF140C" w:rsidP="00EF140C">
      <w:pPr>
        <w:pStyle w:val="Heading6"/>
        <w:rPr>
          <w:sz w:val="28"/>
          <w:szCs w:val="28"/>
        </w:rPr>
      </w:pPr>
      <w:bookmarkStart w:id="423" w:name="_Toc293092360"/>
      <w:r w:rsidRPr="00066457">
        <w:rPr>
          <w:sz w:val="28"/>
          <w:szCs w:val="28"/>
        </w:rPr>
        <w:t xml:space="preserve">      </w:t>
      </w:r>
      <w:bookmarkStart w:id="424" w:name="_Toc200381294"/>
      <w:bookmarkStart w:id="425" w:name="_Toc200506930"/>
      <w:r w:rsidRPr="00066457">
        <w:rPr>
          <w:sz w:val="28"/>
          <w:szCs w:val="28"/>
        </w:rPr>
        <w:t>4.1.3.6.1.2. OpenCV</w:t>
      </w:r>
      <w:bookmarkEnd w:id="423"/>
      <w:bookmarkEnd w:id="424"/>
      <w:bookmarkEnd w:id="425"/>
    </w:p>
    <w:p w14:paraId="59CD5DA7"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Overview:</w:t>
      </w:r>
      <w:r w:rsidRPr="00066457">
        <w:rPr>
          <w:rFonts w:asciiTheme="majorBidi" w:hAnsiTheme="majorBidi" w:cstheme="majorBidi"/>
        </w:rPr>
        <w:t xml:space="preserve"> OpenCV (Open Source Computer Vision Library) is an open-source computer vision and machine learning software library. It provides a comprehensive set of both classic and state-of-the-art computer vision and machine learning algorithms.</w:t>
      </w:r>
    </w:p>
    <w:p w14:paraId="368EAFF4"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Image-Related Uses</w:t>
      </w:r>
      <w:r w:rsidRPr="00066457">
        <w:rPr>
          <w:rFonts w:asciiTheme="majorBidi" w:hAnsiTheme="majorBidi" w:cstheme="majorBidi"/>
        </w:rPr>
        <w:t>: It is widely used for operations like reading, displaying, and saving images, image transformations, and visual feature extraction. OpenCV uses BGR as its default colour order for images, matplotlib uses RGB, so if you read an image with OpenCV and want to display it with Matplotlib, you need to convert it from BGR to RGB.</w:t>
      </w:r>
    </w:p>
    <w:p w14:paraId="1B00E6C7" w14:textId="77777777" w:rsidR="00EF140C" w:rsidRPr="00066457" w:rsidRDefault="00EF140C" w:rsidP="00EF140C">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 xml:space="preserve">Importing : </w:t>
      </w:r>
      <w:r w:rsidRPr="00066457">
        <w:rPr>
          <w:rFonts w:asciiTheme="majorBidi" w:hAnsiTheme="majorBidi" w:cstheme="majorBidi"/>
        </w:rPr>
        <w:t>import cv2</w:t>
      </w:r>
    </w:p>
    <w:p w14:paraId="0CA2308B" w14:textId="77777777" w:rsidR="00EF140C" w:rsidRPr="00066457" w:rsidRDefault="00EF140C" w:rsidP="00EF140C">
      <w:pPr>
        <w:pStyle w:val="Heading6"/>
        <w:rPr>
          <w:sz w:val="28"/>
          <w:szCs w:val="28"/>
        </w:rPr>
      </w:pPr>
      <w:bookmarkStart w:id="426" w:name="_Toc1651138240"/>
      <w:bookmarkStart w:id="427" w:name="_Toc200381295"/>
      <w:bookmarkStart w:id="428" w:name="_Toc200506931"/>
      <w:r w:rsidRPr="00066457">
        <w:rPr>
          <w:sz w:val="28"/>
          <w:szCs w:val="28"/>
        </w:rPr>
        <w:t>4.1.3.6.1.3. Seaborn</w:t>
      </w:r>
      <w:bookmarkEnd w:id="426"/>
      <w:bookmarkEnd w:id="427"/>
      <w:bookmarkEnd w:id="428"/>
    </w:p>
    <w:p w14:paraId="452D0C94" w14:textId="77777777" w:rsidR="00EF140C" w:rsidRPr="00066457" w:rsidRDefault="00EF140C" w:rsidP="00EF140C">
      <w:pPr>
        <w:rPr>
          <w:rFonts w:cstheme="majorBidi"/>
          <w:b/>
          <w:bCs/>
          <w:color w:val="222A35" w:themeColor="text2" w:themeShade="80"/>
          <w:sz w:val="28"/>
          <w:szCs w:val="28"/>
        </w:rPr>
      </w:pPr>
      <w:r w:rsidRPr="00066457">
        <w:rPr>
          <w:rFonts w:cstheme="majorBidi"/>
          <w:sz w:val="28"/>
          <w:szCs w:val="28"/>
        </w:rPr>
        <w:t>Overview: Seaborn is built on top of Matplotlib and integrates closely with pandas data structures. It is a statistical plotting library that simplifies the creation of many types of visualizations.</w:t>
      </w:r>
    </w:p>
    <w:p w14:paraId="6C485990" w14:textId="77777777" w:rsidR="00EF140C" w:rsidRPr="00066457" w:rsidRDefault="00EF140C" w:rsidP="00EF140C">
      <w:pPr>
        <w:pStyle w:val="BodyText"/>
        <w:spacing w:line="276" w:lineRule="auto"/>
        <w:ind w:left="794" w:right="680"/>
        <w:jc w:val="both"/>
        <w:rPr>
          <w:rFonts w:asciiTheme="majorBidi" w:hAnsiTheme="majorBidi" w:cstheme="majorBidi"/>
        </w:rPr>
      </w:pPr>
      <w:r w:rsidRPr="00066457">
        <w:rPr>
          <w:rFonts w:asciiTheme="majorBidi" w:hAnsiTheme="majorBidi" w:cstheme="majorBidi"/>
          <w:b/>
          <w:bCs/>
        </w:rPr>
        <w:t>Image-Related Uses:</w:t>
      </w:r>
      <w:r w:rsidRPr="00066457">
        <w:rPr>
          <w:rFonts w:asciiTheme="majorBidi" w:hAnsiTheme="majorBidi" w:cstheme="majorBidi"/>
        </w:rPr>
        <w:t xml:space="preserve"> While not directly used for image data, Seaborn </w:t>
      </w:r>
      <w:r w:rsidRPr="00066457">
        <w:rPr>
          <w:rFonts w:asciiTheme="majorBidi" w:hAnsiTheme="majorBidi" w:cstheme="majorBidi"/>
        </w:rPr>
        <w:lastRenderedPageBreak/>
        <w:t>is excellent for visualizing the statistical results of image processing, such as visualizing the distribution of pixel values or the color histograms.</w:t>
      </w:r>
    </w:p>
    <w:p w14:paraId="2EA0D450" w14:textId="77777777" w:rsidR="00EF140C" w:rsidRPr="00066457" w:rsidRDefault="00EF140C" w:rsidP="00EF140C">
      <w:pPr>
        <w:pStyle w:val="BodyText"/>
        <w:spacing w:line="276" w:lineRule="auto"/>
        <w:ind w:left="794" w:right="680"/>
        <w:jc w:val="both"/>
        <w:rPr>
          <w:rFonts w:asciiTheme="majorBidi" w:hAnsiTheme="majorBidi" w:cstheme="majorBidi"/>
          <w:b/>
          <w:bCs/>
        </w:rPr>
      </w:pPr>
      <w:r w:rsidRPr="00066457">
        <w:rPr>
          <w:rFonts w:asciiTheme="majorBidi" w:hAnsiTheme="majorBidi" w:cstheme="majorBidi"/>
          <w:b/>
          <w:bCs/>
        </w:rPr>
        <w:t>Importing :</w:t>
      </w:r>
      <w:r w:rsidRPr="00066457">
        <w:rPr>
          <w:rFonts w:asciiTheme="majorBidi" w:hAnsiTheme="majorBidi" w:cstheme="majorBidi"/>
        </w:rPr>
        <w:t xml:space="preserve"> import seaborn as sns</w:t>
      </w:r>
    </w:p>
    <w:p w14:paraId="6AFDC339" w14:textId="77777777" w:rsidR="00EF140C" w:rsidRPr="00066457" w:rsidRDefault="00EF140C" w:rsidP="00EF140C">
      <w:pPr>
        <w:pStyle w:val="Heading6"/>
        <w:rPr>
          <w:sz w:val="28"/>
          <w:szCs w:val="28"/>
        </w:rPr>
      </w:pPr>
      <w:bookmarkStart w:id="429" w:name="_Toc1261426097"/>
      <w:bookmarkStart w:id="430" w:name="_Toc200381296"/>
      <w:bookmarkStart w:id="431" w:name="_Toc200506932"/>
      <w:r w:rsidRPr="00066457">
        <w:rPr>
          <w:sz w:val="28"/>
          <w:szCs w:val="28"/>
        </w:rPr>
        <w:t>4.1.3.6.1.4 OS Module</w:t>
      </w:r>
      <w:bookmarkEnd w:id="429"/>
      <w:bookmarkEnd w:id="430"/>
      <w:bookmarkEnd w:id="431"/>
    </w:p>
    <w:p w14:paraId="7101840C" w14:textId="2010D2CF" w:rsidR="00EF140C" w:rsidRPr="005A7693" w:rsidRDefault="00EF140C" w:rsidP="005A7693">
      <w:pPr>
        <w:pStyle w:val="BodyText"/>
        <w:spacing w:line="276" w:lineRule="auto"/>
        <w:ind w:left="794" w:right="680"/>
        <w:jc w:val="both"/>
        <w:rPr>
          <w:rFonts w:asciiTheme="majorBidi" w:hAnsiTheme="majorBidi" w:cstheme="majorBidi"/>
        </w:rPr>
      </w:pPr>
      <w:r w:rsidRPr="00066457">
        <w:rPr>
          <w:rFonts w:asciiTheme="majorBidi" w:hAnsiTheme="majorBidi" w:cstheme="majorBidi"/>
        </w:rPr>
        <w:t>The os library in Python provides a way to interact with the operating system and is included in the Python Standard Library, so it's available in any standard Python installation. The os module includes a wide range of functions to interact with the filesystem, manage processes, and access the operating system's environment variables. Here's a brief overview of some of its key capabilities:</w:t>
      </w:r>
    </w:p>
    <w:p w14:paraId="6233A9EE" w14:textId="77777777" w:rsidR="00EF140C" w:rsidRPr="00073216" w:rsidRDefault="00EF140C" w:rsidP="00D46C1E">
      <w:pPr>
        <w:pStyle w:val="BodyText"/>
        <w:numPr>
          <w:ilvl w:val="0"/>
          <w:numId w:val="21"/>
        </w:numPr>
        <w:spacing w:line="276" w:lineRule="auto"/>
        <w:ind w:right="680"/>
        <w:jc w:val="both"/>
        <w:rPr>
          <w:b/>
          <w:bCs/>
        </w:rPr>
      </w:pPr>
      <w:r w:rsidRPr="00073216">
        <w:rPr>
          <w:b/>
          <w:bCs/>
        </w:rPr>
        <w:t>Key Features of the os Module</w:t>
      </w:r>
    </w:p>
    <w:p w14:paraId="730B0D1D" w14:textId="77777777" w:rsidR="00EF140C" w:rsidRPr="009E13ED" w:rsidRDefault="00EF140C" w:rsidP="00D46C1E">
      <w:pPr>
        <w:pStyle w:val="BodyText"/>
        <w:numPr>
          <w:ilvl w:val="0"/>
          <w:numId w:val="21"/>
        </w:numPr>
        <w:spacing w:line="276" w:lineRule="auto"/>
        <w:ind w:right="680"/>
        <w:jc w:val="both"/>
        <w:rPr>
          <w:b/>
          <w:bCs/>
        </w:rPr>
      </w:pPr>
      <w:r w:rsidRPr="00C11191">
        <w:rPr>
          <w:b/>
          <w:bCs/>
        </w:rPr>
        <w:t>Directory and File Manipulation</w:t>
      </w:r>
    </w:p>
    <w:p w14:paraId="0A0302D5" w14:textId="77777777" w:rsidR="00EF140C" w:rsidRDefault="00EF140C" w:rsidP="00EF140C">
      <w:pPr>
        <w:pStyle w:val="BodyText"/>
        <w:spacing w:line="276" w:lineRule="auto"/>
        <w:ind w:left="794" w:right="680"/>
        <w:jc w:val="both"/>
      </w:pPr>
    </w:p>
    <w:tbl>
      <w:tblPr>
        <w:tblStyle w:val="PlainTable11"/>
        <w:tblW w:w="9163" w:type="dxa"/>
        <w:tblInd w:w="330" w:type="dxa"/>
        <w:tblLook w:val="04A0" w:firstRow="1" w:lastRow="0" w:firstColumn="1" w:lastColumn="0" w:noHBand="0" w:noVBand="1"/>
      </w:tblPr>
      <w:tblGrid>
        <w:gridCol w:w="4058"/>
        <w:gridCol w:w="5105"/>
      </w:tblGrid>
      <w:tr w:rsidR="00EF140C" w14:paraId="588CE3F1" w14:textId="77777777" w:rsidTr="005C7B43">
        <w:trPr>
          <w:cnfStyle w:val="100000000000" w:firstRow="1" w:lastRow="0" w:firstColumn="0" w:lastColumn="0" w:oddVBand="0" w:evenVBand="0" w:oddHBand="0"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4058" w:type="dxa"/>
          </w:tcPr>
          <w:p w14:paraId="30904B12" w14:textId="77777777" w:rsidR="00EF140C" w:rsidRPr="001448C0" w:rsidRDefault="00EF140C" w:rsidP="005C7B43">
            <w:pPr>
              <w:pStyle w:val="BodyText"/>
              <w:spacing w:line="276" w:lineRule="auto"/>
              <w:ind w:right="680"/>
              <w:jc w:val="center"/>
              <w:rPr>
                <w:sz w:val="32"/>
                <w:szCs w:val="32"/>
              </w:rPr>
            </w:pPr>
            <w:r w:rsidRPr="001448C0">
              <w:rPr>
                <w:sz w:val="32"/>
                <w:szCs w:val="32"/>
              </w:rPr>
              <w:t>Function</w:t>
            </w:r>
          </w:p>
        </w:tc>
        <w:tc>
          <w:tcPr>
            <w:tcW w:w="5105" w:type="dxa"/>
          </w:tcPr>
          <w:p w14:paraId="2A9CB307" w14:textId="77777777" w:rsidR="00EF140C" w:rsidRPr="001448C0" w:rsidRDefault="00EF140C" w:rsidP="005C7B43">
            <w:pPr>
              <w:pStyle w:val="BodyText"/>
              <w:spacing w:line="276" w:lineRule="auto"/>
              <w:ind w:right="680"/>
              <w:jc w:val="center"/>
              <w:cnfStyle w:val="100000000000" w:firstRow="1" w:lastRow="0" w:firstColumn="0" w:lastColumn="0" w:oddVBand="0" w:evenVBand="0" w:oddHBand="0" w:evenHBand="0" w:firstRowFirstColumn="0" w:firstRowLastColumn="0" w:lastRowFirstColumn="0" w:lastRowLastColumn="0"/>
              <w:rPr>
                <w:sz w:val="32"/>
                <w:szCs w:val="32"/>
              </w:rPr>
            </w:pPr>
            <w:r w:rsidRPr="001448C0">
              <w:rPr>
                <w:sz w:val="32"/>
                <w:szCs w:val="32"/>
              </w:rPr>
              <w:t>Use</w:t>
            </w:r>
          </w:p>
        </w:tc>
      </w:tr>
      <w:tr w:rsidR="00EF140C" w14:paraId="4A98F4F7" w14:textId="77777777" w:rsidTr="005C7B43">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4058" w:type="dxa"/>
          </w:tcPr>
          <w:p w14:paraId="30116A92" w14:textId="77777777" w:rsidR="00EF140C" w:rsidRPr="001448C0" w:rsidRDefault="00EF140C" w:rsidP="005C7B43">
            <w:pPr>
              <w:pStyle w:val="BodyText"/>
              <w:spacing w:line="276" w:lineRule="auto"/>
              <w:ind w:right="680"/>
              <w:jc w:val="center"/>
              <w:rPr>
                <w:b w:val="0"/>
                <w:bCs w:val="0"/>
              </w:rPr>
            </w:pPr>
            <w:r w:rsidRPr="001448C0">
              <w:rPr>
                <w:b w:val="0"/>
                <w:bCs w:val="0"/>
              </w:rPr>
              <w:t>os.chdir(path)</w:t>
            </w:r>
          </w:p>
        </w:tc>
        <w:tc>
          <w:tcPr>
            <w:tcW w:w="5105" w:type="dxa"/>
          </w:tcPr>
          <w:p w14:paraId="27322A99"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r w:rsidRPr="001448C0">
              <w:t>changes the current working directory.</w:t>
            </w:r>
          </w:p>
        </w:tc>
      </w:tr>
      <w:tr w:rsidR="00EF140C" w14:paraId="2A29435B" w14:textId="77777777" w:rsidTr="005C7B43">
        <w:trPr>
          <w:trHeight w:val="787"/>
        </w:trPr>
        <w:tc>
          <w:tcPr>
            <w:cnfStyle w:val="001000000000" w:firstRow="0" w:lastRow="0" w:firstColumn="1" w:lastColumn="0" w:oddVBand="0" w:evenVBand="0" w:oddHBand="0" w:evenHBand="0" w:firstRowFirstColumn="0" w:firstRowLastColumn="0" w:lastRowFirstColumn="0" w:lastRowLastColumn="0"/>
            <w:tcW w:w="4058" w:type="dxa"/>
          </w:tcPr>
          <w:p w14:paraId="68FA8936" w14:textId="77777777" w:rsidR="00EF140C" w:rsidRPr="001448C0" w:rsidRDefault="00EF140C" w:rsidP="005C7B43">
            <w:pPr>
              <w:pStyle w:val="BodyText"/>
              <w:spacing w:line="276" w:lineRule="auto"/>
              <w:ind w:left="794" w:right="680"/>
              <w:rPr>
                <w:b w:val="0"/>
                <w:bCs w:val="0"/>
              </w:rPr>
            </w:pPr>
            <w:r w:rsidRPr="001448C0">
              <w:rPr>
                <w:b w:val="0"/>
                <w:bCs w:val="0"/>
              </w:rPr>
              <w:t>os.getcwd()</w:t>
            </w:r>
          </w:p>
        </w:tc>
        <w:tc>
          <w:tcPr>
            <w:tcW w:w="5105" w:type="dxa"/>
          </w:tcPr>
          <w:p w14:paraId="6E6EC284" w14:textId="77777777" w:rsidR="00EF140C" w:rsidRPr="001448C0" w:rsidRDefault="00EF140C" w:rsidP="005C7B43">
            <w:pPr>
              <w:pStyle w:val="BodyText"/>
              <w:spacing w:line="276" w:lineRule="auto"/>
              <w:ind w:right="680"/>
              <w:jc w:val="center"/>
              <w:cnfStyle w:val="000000000000" w:firstRow="0" w:lastRow="0" w:firstColumn="0" w:lastColumn="0" w:oddVBand="0" w:evenVBand="0" w:oddHBand="0" w:evenHBand="0" w:firstRowFirstColumn="0" w:firstRowLastColumn="0" w:lastRowFirstColumn="0" w:lastRowLastColumn="0"/>
            </w:pPr>
            <w:r w:rsidRPr="001448C0">
              <w:t>returns the current working directory.</w:t>
            </w:r>
          </w:p>
        </w:tc>
      </w:tr>
      <w:tr w:rsidR="00EF140C" w14:paraId="2BFB2F8A" w14:textId="77777777" w:rsidTr="005C7B43">
        <w:trPr>
          <w:cnfStyle w:val="000000100000" w:firstRow="0" w:lastRow="0" w:firstColumn="0" w:lastColumn="0" w:oddVBand="0" w:evenVBand="0" w:oddHBand="1" w:evenHBand="0" w:firstRowFirstColumn="0" w:firstRowLastColumn="0" w:lastRowFirstColumn="0" w:lastRowLastColumn="0"/>
          <w:trHeight w:val="1186"/>
        </w:trPr>
        <w:tc>
          <w:tcPr>
            <w:cnfStyle w:val="001000000000" w:firstRow="0" w:lastRow="0" w:firstColumn="1" w:lastColumn="0" w:oddVBand="0" w:evenVBand="0" w:oddHBand="0" w:evenHBand="0" w:firstRowFirstColumn="0" w:firstRowLastColumn="0" w:lastRowFirstColumn="0" w:lastRowLastColumn="0"/>
            <w:tcW w:w="4058" w:type="dxa"/>
          </w:tcPr>
          <w:p w14:paraId="0C09C836" w14:textId="77777777" w:rsidR="00EF140C" w:rsidRPr="001448C0" w:rsidRDefault="00EF140C" w:rsidP="005C7B43">
            <w:pPr>
              <w:pStyle w:val="BodyText"/>
              <w:spacing w:line="276" w:lineRule="auto"/>
              <w:ind w:left="794" w:right="680"/>
              <w:rPr>
                <w:b w:val="0"/>
                <w:bCs w:val="0"/>
              </w:rPr>
            </w:pPr>
            <w:r w:rsidRPr="001448C0">
              <w:rPr>
                <w:b w:val="0"/>
                <w:bCs w:val="0"/>
              </w:rPr>
              <w:t>os.listdir(path)</w:t>
            </w:r>
          </w:p>
        </w:tc>
        <w:tc>
          <w:tcPr>
            <w:tcW w:w="5105" w:type="dxa"/>
          </w:tcPr>
          <w:p w14:paraId="6E528466"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r w:rsidRPr="001448C0">
              <w:t>lists the files and directories in the specified path.</w:t>
            </w:r>
          </w:p>
          <w:p w14:paraId="6EAE3384" w14:textId="77777777" w:rsidR="00EF140C" w:rsidRPr="001448C0" w:rsidRDefault="00EF140C" w:rsidP="005C7B43">
            <w:pPr>
              <w:pStyle w:val="BodyText"/>
              <w:spacing w:line="276" w:lineRule="auto"/>
              <w:ind w:left="794" w:right="680"/>
              <w:jc w:val="center"/>
              <w:cnfStyle w:val="000000100000" w:firstRow="0" w:lastRow="0" w:firstColumn="0" w:lastColumn="0" w:oddVBand="0" w:evenVBand="0" w:oddHBand="1" w:evenHBand="0" w:firstRowFirstColumn="0" w:firstRowLastColumn="0" w:lastRowFirstColumn="0" w:lastRowLastColumn="0"/>
            </w:pPr>
          </w:p>
        </w:tc>
      </w:tr>
      <w:tr w:rsidR="00EF140C" w14:paraId="245F3BB5" w14:textId="77777777" w:rsidTr="005C7B43">
        <w:trPr>
          <w:trHeight w:val="787"/>
        </w:trPr>
        <w:tc>
          <w:tcPr>
            <w:cnfStyle w:val="001000000000" w:firstRow="0" w:lastRow="0" w:firstColumn="1" w:lastColumn="0" w:oddVBand="0" w:evenVBand="0" w:oddHBand="0" w:evenHBand="0" w:firstRowFirstColumn="0" w:firstRowLastColumn="0" w:lastRowFirstColumn="0" w:lastRowLastColumn="0"/>
            <w:tcW w:w="4058" w:type="dxa"/>
          </w:tcPr>
          <w:p w14:paraId="5E5B79DA" w14:textId="77777777" w:rsidR="00EF140C" w:rsidRPr="001448C0" w:rsidRDefault="00EF140C" w:rsidP="005C7B43">
            <w:pPr>
              <w:pStyle w:val="BodyText"/>
              <w:spacing w:line="276" w:lineRule="auto"/>
              <w:ind w:left="794" w:right="680"/>
              <w:rPr>
                <w:b w:val="0"/>
                <w:bCs w:val="0"/>
              </w:rPr>
            </w:pPr>
            <w:r w:rsidRPr="001448C0">
              <w:rPr>
                <w:b w:val="0"/>
                <w:bCs w:val="0"/>
              </w:rPr>
              <w:t>os.mkdir(path)</w:t>
            </w:r>
          </w:p>
        </w:tc>
        <w:tc>
          <w:tcPr>
            <w:tcW w:w="5105" w:type="dxa"/>
          </w:tcPr>
          <w:p w14:paraId="765E8D4A" w14:textId="77777777" w:rsidR="00EF140C" w:rsidRPr="001448C0" w:rsidRDefault="00EF140C" w:rsidP="005C7B43">
            <w:pPr>
              <w:pStyle w:val="BodyText"/>
              <w:spacing w:line="276" w:lineRule="auto"/>
              <w:ind w:right="680"/>
              <w:jc w:val="center"/>
              <w:cnfStyle w:val="000000000000" w:firstRow="0" w:lastRow="0" w:firstColumn="0" w:lastColumn="0" w:oddVBand="0" w:evenVBand="0" w:oddHBand="0" w:evenHBand="0" w:firstRowFirstColumn="0" w:firstRowLastColumn="0" w:lastRowFirstColumn="0" w:lastRowLastColumn="0"/>
            </w:pPr>
            <w:r w:rsidRPr="001448C0">
              <w:t>creates a new directory at the specified path.</w:t>
            </w:r>
          </w:p>
        </w:tc>
      </w:tr>
      <w:tr w:rsidR="00EF140C" w14:paraId="418AC63C" w14:textId="77777777" w:rsidTr="005C7B43">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4058" w:type="dxa"/>
          </w:tcPr>
          <w:p w14:paraId="748250EA" w14:textId="77777777" w:rsidR="00EF140C" w:rsidRPr="001448C0" w:rsidRDefault="00EF140C" w:rsidP="005C7B43">
            <w:pPr>
              <w:pStyle w:val="BodyText"/>
              <w:spacing w:line="276" w:lineRule="auto"/>
              <w:ind w:left="794" w:right="680"/>
              <w:rPr>
                <w:b w:val="0"/>
                <w:bCs w:val="0"/>
              </w:rPr>
            </w:pPr>
            <w:r w:rsidRPr="001448C0">
              <w:rPr>
                <w:b w:val="0"/>
                <w:bCs w:val="0"/>
              </w:rPr>
              <w:t>os.makedirs(path)</w:t>
            </w:r>
          </w:p>
        </w:tc>
        <w:tc>
          <w:tcPr>
            <w:tcW w:w="5105" w:type="dxa"/>
          </w:tcPr>
          <w:p w14:paraId="466709C2"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r w:rsidRPr="001448C0">
              <w:t>creates directories recursively.</w:t>
            </w:r>
          </w:p>
          <w:p w14:paraId="79EE2EEA"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p>
        </w:tc>
      </w:tr>
      <w:tr w:rsidR="00EF140C" w14:paraId="74B410CC" w14:textId="77777777" w:rsidTr="005C7B43">
        <w:trPr>
          <w:trHeight w:val="387"/>
        </w:trPr>
        <w:tc>
          <w:tcPr>
            <w:cnfStyle w:val="001000000000" w:firstRow="0" w:lastRow="0" w:firstColumn="1" w:lastColumn="0" w:oddVBand="0" w:evenVBand="0" w:oddHBand="0" w:evenHBand="0" w:firstRowFirstColumn="0" w:firstRowLastColumn="0" w:lastRowFirstColumn="0" w:lastRowLastColumn="0"/>
            <w:tcW w:w="4058" w:type="dxa"/>
          </w:tcPr>
          <w:p w14:paraId="03E3D620" w14:textId="77777777" w:rsidR="00EF140C" w:rsidRPr="001448C0" w:rsidRDefault="00EF140C" w:rsidP="005C7B43">
            <w:pPr>
              <w:pStyle w:val="BodyText"/>
              <w:spacing w:line="276" w:lineRule="auto"/>
              <w:ind w:left="794" w:right="680"/>
              <w:rPr>
                <w:b w:val="0"/>
                <w:bCs w:val="0"/>
              </w:rPr>
            </w:pPr>
            <w:r w:rsidRPr="001448C0">
              <w:rPr>
                <w:b w:val="0"/>
                <w:bCs w:val="0"/>
              </w:rPr>
              <w:t>os.remove(path)</w:t>
            </w:r>
          </w:p>
        </w:tc>
        <w:tc>
          <w:tcPr>
            <w:tcW w:w="5105" w:type="dxa"/>
          </w:tcPr>
          <w:p w14:paraId="569A336F" w14:textId="77777777" w:rsidR="00EF140C" w:rsidRPr="001448C0" w:rsidRDefault="00EF140C" w:rsidP="005C7B43">
            <w:pPr>
              <w:pStyle w:val="BodyText"/>
              <w:spacing w:line="276" w:lineRule="auto"/>
              <w:ind w:right="680"/>
              <w:jc w:val="center"/>
              <w:cnfStyle w:val="000000000000" w:firstRow="0" w:lastRow="0" w:firstColumn="0" w:lastColumn="0" w:oddVBand="0" w:evenVBand="0" w:oddHBand="0" w:evenHBand="0" w:firstRowFirstColumn="0" w:firstRowLastColumn="0" w:lastRowFirstColumn="0" w:lastRowLastColumn="0"/>
            </w:pPr>
            <w:r w:rsidRPr="001448C0">
              <w:t>deletes a file.</w:t>
            </w:r>
          </w:p>
        </w:tc>
      </w:tr>
      <w:tr w:rsidR="00EF140C" w14:paraId="7529E74B" w14:textId="77777777" w:rsidTr="005C7B43">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058" w:type="dxa"/>
          </w:tcPr>
          <w:p w14:paraId="3AF55C65" w14:textId="77777777" w:rsidR="00EF140C" w:rsidRPr="001448C0" w:rsidRDefault="00EF140C" w:rsidP="005C7B43">
            <w:pPr>
              <w:pStyle w:val="BodyText"/>
              <w:spacing w:line="276" w:lineRule="auto"/>
              <w:ind w:left="794" w:right="680"/>
              <w:rPr>
                <w:b w:val="0"/>
                <w:bCs w:val="0"/>
              </w:rPr>
            </w:pPr>
            <w:r w:rsidRPr="001448C0">
              <w:rPr>
                <w:b w:val="0"/>
                <w:bCs w:val="0"/>
              </w:rPr>
              <w:t>os.rmdir(path)</w:t>
            </w:r>
          </w:p>
        </w:tc>
        <w:tc>
          <w:tcPr>
            <w:tcW w:w="5105" w:type="dxa"/>
          </w:tcPr>
          <w:p w14:paraId="71E652F3"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r w:rsidRPr="001448C0">
              <w:t>deletes an empty directory.</w:t>
            </w:r>
          </w:p>
          <w:p w14:paraId="2C092053" w14:textId="77777777" w:rsidR="00EF140C" w:rsidRPr="001448C0" w:rsidRDefault="00EF140C" w:rsidP="005C7B43">
            <w:pPr>
              <w:pStyle w:val="BodyText"/>
              <w:spacing w:line="276" w:lineRule="auto"/>
              <w:ind w:right="680"/>
              <w:jc w:val="center"/>
              <w:cnfStyle w:val="000000100000" w:firstRow="0" w:lastRow="0" w:firstColumn="0" w:lastColumn="0" w:oddVBand="0" w:evenVBand="0" w:oddHBand="1" w:evenHBand="0" w:firstRowFirstColumn="0" w:firstRowLastColumn="0" w:lastRowFirstColumn="0" w:lastRowLastColumn="0"/>
            </w:pPr>
          </w:p>
        </w:tc>
      </w:tr>
      <w:tr w:rsidR="00EF140C" w14:paraId="21601391" w14:textId="77777777" w:rsidTr="005C7B43">
        <w:trPr>
          <w:trHeight w:val="504"/>
        </w:trPr>
        <w:tc>
          <w:tcPr>
            <w:cnfStyle w:val="001000000000" w:firstRow="0" w:lastRow="0" w:firstColumn="1" w:lastColumn="0" w:oddVBand="0" w:evenVBand="0" w:oddHBand="0" w:evenHBand="0" w:firstRowFirstColumn="0" w:firstRowLastColumn="0" w:lastRowFirstColumn="0" w:lastRowLastColumn="0"/>
            <w:tcW w:w="4058" w:type="dxa"/>
          </w:tcPr>
          <w:p w14:paraId="639B0B99" w14:textId="77777777" w:rsidR="00EF140C" w:rsidRPr="001448C0" w:rsidRDefault="00EF140C" w:rsidP="005C7B43">
            <w:pPr>
              <w:pStyle w:val="BodyText"/>
              <w:spacing w:line="276" w:lineRule="auto"/>
              <w:ind w:left="794" w:right="680"/>
              <w:rPr>
                <w:b w:val="0"/>
                <w:bCs w:val="0"/>
              </w:rPr>
            </w:pPr>
            <w:r w:rsidRPr="001448C0">
              <w:rPr>
                <w:b w:val="0"/>
                <w:bCs w:val="0"/>
              </w:rPr>
              <w:t>os.rename(src, dst)</w:t>
            </w:r>
          </w:p>
        </w:tc>
        <w:tc>
          <w:tcPr>
            <w:tcW w:w="5105" w:type="dxa"/>
          </w:tcPr>
          <w:p w14:paraId="4E18E764" w14:textId="77777777" w:rsidR="00EF140C" w:rsidRPr="001448C0" w:rsidRDefault="00EF140C" w:rsidP="005C7B43">
            <w:pPr>
              <w:pStyle w:val="BodyText"/>
              <w:spacing w:line="276" w:lineRule="auto"/>
              <w:ind w:left="794" w:right="680"/>
              <w:jc w:val="center"/>
              <w:cnfStyle w:val="000000000000" w:firstRow="0" w:lastRow="0" w:firstColumn="0" w:lastColumn="0" w:oddVBand="0" w:evenVBand="0" w:oddHBand="0" w:evenHBand="0" w:firstRowFirstColumn="0" w:firstRowLastColumn="0" w:lastRowFirstColumn="0" w:lastRowLastColumn="0"/>
            </w:pPr>
            <w:r w:rsidRPr="001448C0">
              <w:t>renames a file or directory from src to dst.</w:t>
            </w:r>
          </w:p>
          <w:p w14:paraId="2C71B601" w14:textId="77777777" w:rsidR="00EF140C" w:rsidRPr="001448C0" w:rsidRDefault="00EF140C" w:rsidP="005C7B43">
            <w:pPr>
              <w:pStyle w:val="BodyText"/>
              <w:spacing w:line="276" w:lineRule="auto"/>
              <w:ind w:right="680"/>
              <w:jc w:val="center"/>
              <w:cnfStyle w:val="000000000000" w:firstRow="0" w:lastRow="0" w:firstColumn="0" w:lastColumn="0" w:oddVBand="0" w:evenVBand="0" w:oddHBand="0" w:evenHBand="0" w:firstRowFirstColumn="0" w:firstRowLastColumn="0" w:lastRowFirstColumn="0" w:lastRowLastColumn="0"/>
            </w:pPr>
          </w:p>
        </w:tc>
      </w:tr>
      <w:tr w:rsidR="00EF140C" w14:paraId="658DF597" w14:textId="77777777" w:rsidTr="005C7B43">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058" w:type="dxa"/>
          </w:tcPr>
          <w:p w14:paraId="7DDB54EC" w14:textId="77777777" w:rsidR="00EF140C" w:rsidRDefault="00EF140C" w:rsidP="005C7B43">
            <w:pPr>
              <w:pStyle w:val="BodyText"/>
              <w:spacing w:line="276" w:lineRule="auto"/>
              <w:ind w:left="794" w:right="680"/>
            </w:pPr>
          </w:p>
          <w:p w14:paraId="6255EB3A" w14:textId="77777777" w:rsidR="00EF140C" w:rsidRPr="001448C0" w:rsidRDefault="00EF140C" w:rsidP="005C7B43">
            <w:pPr>
              <w:pStyle w:val="BodyText"/>
              <w:spacing w:line="276" w:lineRule="auto"/>
              <w:ind w:left="794" w:right="680"/>
              <w:rPr>
                <w:b w:val="0"/>
                <w:bCs w:val="0"/>
              </w:rPr>
            </w:pPr>
            <w:r w:rsidRPr="001448C0">
              <w:rPr>
                <w:b w:val="0"/>
                <w:bCs w:val="0"/>
              </w:rPr>
              <w:t>os.path.join()</w:t>
            </w:r>
          </w:p>
        </w:tc>
        <w:tc>
          <w:tcPr>
            <w:tcW w:w="5105" w:type="dxa"/>
          </w:tcPr>
          <w:p w14:paraId="152DF5E7" w14:textId="77777777" w:rsidR="00EF140C" w:rsidRDefault="00EF140C" w:rsidP="005C7B43">
            <w:pPr>
              <w:pStyle w:val="BodyText"/>
              <w:spacing w:line="276" w:lineRule="auto"/>
              <w:ind w:left="794" w:right="680"/>
              <w:jc w:val="center"/>
              <w:cnfStyle w:val="000000100000" w:firstRow="0" w:lastRow="0" w:firstColumn="0" w:lastColumn="0" w:oddVBand="0" w:evenVBand="0" w:oddHBand="1" w:evenHBand="0" w:firstRowFirstColumn="0" w:firstRowLastColumn="0" w:lastRowFirstColumn="0" w:lastRowLastColumn="0"/>
            </w:pPr>
          </w:p>
          <w:p w14:paraId="1F3F4CA0" w14:textId="77777777" w:rsidR="00EF140C" w:rsidRPr="001448C0" w:rsidRDefault="00EF140C" w:rsidP="005C7B43">
            <w:pPr>
              <w:pStyle w:val="BodyText"/>
              <w:spacing w:line="276" w:lineRule="auto"/>
              <w:ind w:left="794" w:right="680"/>
              <w:jc w:val="center"/>
              <w:cnfStyle w:val="000000100000" w:firstRow="0" w:lastRow="0" w:firstColumn="0" w:lastColumn="0" w:oddVBand="0" w:evenVBand="0" w:oddHBand="1" w:evenHBand="0" w:firstRowFirstColumn="0" w:firstRowLastColumn="0" w:lastRowFirstColumn="0" w:lastRowLastColumn="0"/>
            </w:pPr>
            <w:r w:rsidRPr="001448C0">
              <w:t>constructs a pathname out of one or several parts by appending any subsequent path component to the first.</w:t>
            </w:r>
          </w:p>
          <w:p w14:paraId="5A6B6852" w14:textId="77777777" w:rsidR="00EF140C" w:rsidRPr="001448C0" w:rsidRDefault="00EF140C" w:rsidP="005C7B43">
            <w:pPr>
              <w:pStyle w:val="BodyText"/>
              <w:spacing w:line="276" w:lineRule="auto"/>
              <w:ind w:left="794" w:right="680"/>
              <w:jc w:val="center"/>
              <w:cnfStyle w:val="000000100000" w:firstRow="0" w:lastRow="0" w:firstColumn="0" w:lastColumn="0" w:oddVBand="0" w:evenVBand="0" w:oddHBand="1" w:evenHBand="0" w:firstRowFirstColumn="0" w:firstRowLastColumn="0" w:lastRowFirstColumn="0" w:lastRowLastColumn="0"/>
            </w:pPr>
          </w:p>
        </w:tc>
      </w:tr>
      <w:tr w:rsidR="00EF140C" w14:paraId="59B0B574" w14:textId="77777777" w:rsidTr="005C7B43">
        <w:trPr>
          <w:trHeight w:val="504"/>
        </w:trPr>
        <w:tc>
          <w:tcPr>
            <w:cnfStyle w:val="001000000000" w:firstRow="0" w:lastRow="0" w:firstColumn="1" w:lastColumn="0" w:oddVBand="0" w:evenVBand="0" w:oddHBand="0" w:evenHBand="0" w:firstRowFirstColumn="0" w:firstRowLastColumn="0" w:lastRowFirstColumn="0" w:lastRowLastColumn="0"/>
            <w:tcW w:w="4058" w:type="dxa"/>
          </w:tcPr>
          <w:p w14:paraId="2A6148B7" w14:textId="77777777" w:rsidR="00EF140C" w:rsidRDefault="00EF140C" w:rsidP="005A7693">
            <w:pPr>
              <w:pStyle w:val="BodyText"/>
              <w:spacing w:line="276" w:lineRule="auto"/>
              <w:ind w:right="680"/>
            </w:pPr>
          </w:p>
          <w:p w14:paraId="712F5837" w14:textId="77777777" w:rsidR="00EF140C" w:rsidRDefault="00EF140C" w:rsidP="005C7B43">
            <w:pPr>
              <w:pStyle w:val="BodyText"/>
              <w:spacing w:line="276" w:lineRule="auto"/>
              <w:ind w:left="794" w:right="680"/>
            </w:pPr>
          </w:p>
          <w:p w14:paraId="4058179D" w14:textId="77777777" w:rsidR="00EF140C" w:rsidRDefault="00EF140C" w:rsidP="005C7B43">
            <w:pPr>
              <w:pStyle w:val="BodyText"/>
              <w:spacing w:line="276" w:lineRule="auto"/>
              <w:ind w:left="794" w:right="680"/>
            </w:pPr>
          </w:p>
          <w:p w14:paraId="0E8EAF97" w14:textId="712747C9" w:rsidR="00EF140C" w:rsidRPr="001448C0" w:rsidRDefault="005A7693" w:rsidP="005C7B43">
            <w:pPr>
              <w:pStyle w:val="BodyText"/>
              <w:spacing w:line="276" w:lineRule="auto"/>
              <w:ind w:left="794" w:right="680"/>
              <w:rPr>
                <w:b w:val="0"/>
                <w:bCs w:val="0"/>
              </w:rPr>
            </w:pPr>
            <w:r>
              <w:rPr>
                <w:b w:val="0"/>
                <w:bCs w:val="0"/>
              </w:rPr>
              <w:t xml:space="preserve">    </w:t>
            </w:r>
            <w:r w:rsidR="00EF140C" w:rsidRPr="001448C0">
              <w:rPr>
                <w:b w:val="0"/>
                <w:bCs w:val="0"/>
              </w:rPr>
              <w:t>os.path.split()</w:t>
            </w:r>
          </w:p>
        </w:tc>
        <w:tc>
          <w:tcPr>
            <w:tcW w:w="5105" w:type="dxa"/>
          </w:tcPr>
          <w:p w14:paraId="5A3586B9" w14:textId="16FE8D48" w:rsidR="00EF140C" w:rsidRDefault="005A7693" w:rsidP="005A7693">
            <w:pPr>
              <w:pStyle w:val="BodyText"/>
              <w:spacing w:line="276" w:lineRule="auto"/>
              <w:ind w:right="680"/>
              <w:cnfStyle w:val="000000000000" w:firstRow="0" w:lastRow="0" w:firstColumn="0" w:lastColumn="0" w:oddVBand="0" w:evenVBand="0" w:oddHBand="0" w:evenHBand="0" w:firstRowFirstColumn="0" w:firstRowLastColumn="0" w:lastRowFirstColumn="0" w:lastRowLastColumn="0"/>
            </w:pPr>
            <w:r>
              <w:t xml:space="preserve"> </w:t>
            </w:r>
          </w:p>
          <w:p w14:paraId="527E47CA" w14:textId="77777777" w:rsidR="00EF140C" w:rsidRPr="001448C0" w:rsidRDefault="00EF140C" w:rsidP="005C7B43">
            <w:pPr>
              <w:pStyle w:val="BodyText"/>
              <w:spacing w:line="276" w:lineRule="auto"/>
              <w:ind w:left="794" w:right="680"/>
              <w:jc w:val="center"/>
              <w:cnfStyle w:val="000000000000" w:firstRow="0" w:lastRow="0" w:firstColumn="0" w:lastColumn="0" w:oddVBand="0" w:evenVBand="0" w:oddHBand="0" w:evenHBand="0" w:firstRowFirstColumn="0" w:firstRowLastColumn="0" w:lastRowFirstColumn="0" w:lastRowLastColumn="0"/>
            </w:pPr>
            <w:r w:rsidRPr="001448C0">
              <w:t>splits the pathname into a pair (head, tail) where tail is the last pathname component and head is everything leading up to that.</w:t>
            </w:r>
          </w:p>
          <w:p w14:paraId="5194EF64" w14:textId="77777777" w:rsidR="00EF140C" w:rsidRPr="001448C0" w:rsidRDefault="00EF140C" w:rsidP="005C7B43">
            <w:pPr>
              <w:pStyle w:val="BodyText"/>
              <w:spacing w:line="276" w:lineRule="auto"/>
              <w:ind w:left="794" w:right="680"/>
              <w:jc w:val="center"/>
              <w:cnfStyle w:val="000000000000" w:firstRow="0" w:lastRow="0" w:firstColumn="0" w:lastColumn="0" w:oddVBand="0" w:evenVBand="0" w:oddHBand="0" w:evenHBand="0" w:firstRowFirstColumn="0" w:firstRowLastColumn="0" w:lastRowFirstColumn="0" w:lastRowLastColumn="0"/>
            </w:pPr>
          </w:p>
        </w:tc>
      </w:tr>
      <w:tr w:rsidR="00EF140C" w14:paraId="2A1E82C5" w14:textId="77777777" w:rsidTr="005C7B43">
        <w:trPr>
          <w:cnfStyle w:val="000000100000" w:firstRow="0" w:lastRow="0" w:firstColumn="0" w:lastColumn="0" w:oddVBand="0" w:evenVBand="0" w:oddHBand="1" w:evenHBand="0" w:firstRowFirstColumn="0" w:firstRowLastColumn="0" w:lastRowFirstColumn="0" w:lastRowLastColumn="0"/>
          <w:trHeight w:val="504"/>
        </w:trPr>
        <w:tc>
          <w:tcPr>
            <w:cnfStyle w:val="001000000000" w:firstRow="0" w:lastRow="0" w:firstColumn="1" w:lastColumn="0" w:oddVBand="0" w:evenVBand="0" w:oddHBand="0" w:evenHBand="0" w:firstRowFirstColumn="0" w:firstRowLastColumn="0" w:lastRowFirstColumn="0" w:lastRowLastColumn="0"/>
            <w:tcW w:w="4058" w:type="dxa"/>
          </w:tcPr>
          <w:p w14:paraId="6B2E1315" w14:textId="77777777" w:rsidR="00EF140C" w:rsidRPr="001448C0" w:rsidRDefault="00EF140C" w:rsidP="005C7B43">
            <w:pPr>
              <w:pStyle w:val="BodyText"/>
              <w:spacing w:line="276" w:lineRule="auto"/>
              <w:ind w:left="794" w:right="680"/>
              <w:rPr>
                <w:b w:val="0"/>
                <w:bCs w:val="0"/>
              </w:rPr>
            </w:pPr>
            <w:r w:rsidRPr="001448C0">
              <w:rPr>
                <w:b w:val="0"/>
                <w:bCs w:val="0"/>
              </w:rPr>
              <w:t>os.path.exists(path)</w:t>
            </w:r>
          </w:p>
        </w:tc>
        <w:tc>
          <w:tcPr>
            <w:tcW w:w="5105" w:type="dxa"/>
          </w:tcPr>
          <w:p w14:paraId="619EF4B4" w14:textId="77777777" w:rsidR="00EF140C" w:rsidRPr="001448C0" w:rsidRDefault="00EF140C" w:rsidP="005C7B43">
            <w:pPr>
              <w:pStyle w:val="BodyText"/>
              <w:spacing w:line="276" w:lineRule="auto"/>
              <w:ind w:left="794" w:right="680"/>
              <w:jc w:val="center"/>
              <w:cnfStyle w:val="000000100000" w:firstRow="0" w:lastRow="0" w:firstColumn="0" w:lastColumn="0" w:oddVBand="0" w:evenVBand="0" w:oddHBand="1" w:evenHBand="0" w:firstRowFirstColumn="0" w:firstRowLastColumn="0" w:lastRowFirstColumn="0" w:lastRowLastColumn="0"/>
            </w:pPr>
            <w:r w:rsidRPr="001448C0">
              <w:t>checks if a path exists.</w:t>
            </w:r>
          </w:p>
        </w:tc>
      </w:tr>
    </w:tbl>
    <w:p w14:paraId="6F8B9030" w14:textId="77777777" w:rsidR="00EF140C" w:rsidRDefault="00EF140C" w:rsidP="00EF140C">
      <w:pPr>
        <w:pStyle w:val="BodyText"/>
        <w:spacing w:line="276" w:lineRule="auto"/>
        <w:ind w:right="680"/>
        <w:jc w:val="both"/>
      </w:pPr>
    </w:p>
    <w:p w14:paraId="58276C5C" w14:textId="77777777" w:rsidR="00EF140C" w:rsidRPr="00C11191" w:rsidRDefault="00EF140C" w:rsidP="00EF140C">
      <w:pPr>
        <w:pStyle w:val="BodyText"/>
        <w:spacing w:line="276" w:lineRule="auto"/>
        <w:ind w:right="680"/>
        <w:jc w:val="both"/>
      </w:pPr>
    </w:p>
    <w:p w14:paraId="7B74E70D" w14:textId="77777777" w:rsidR="00EF140C" w:rsidRPr="005A7693" w:rsidRDefault="00EF140C" w:rsidP="00EF140C">
      <w:pPr>
        <w:pStyle w:val="Heading4"/>
        <w:rPr>
          <w:sz w:val="28"/>
          <w:szCs w:val="28"/>
          <w:rtl/>
        </w:rPr>
      </w:pPr>
      <w:bookmarkStart w:id="432" w:name="_Toc168963500"/>
      <w:bookmarkStart w:id="433" w:name="_Toc170106643"/>
      <w:bookmarkStart w:id="434" w:name="_Toc200381297"/>
      <w:bookmarkStart w:id="435" w:name="_Toc200506933"/>
      <w:r w:rsidRPr="005A7693">
        <w:rPr>
          <w:sz w:val="28"/>
          <w:szCs w:val="28"/>
        </w:rPr>
        <w:t>4.1.3.7. Second Deep Learning Library :</w:t>
      </w:r>
      <w:bookmarkEnd w:id="432"/>
      <w:bookmarkEnd w:id="433"/>
      <w:bookmarkEnd w:id="434"/>
      <w:bookmarkEnd w:id="435"/>
    </w:p>
    <w:p w14:paraId="4ED0D190" w14:textId="77777777" w:rsidR="00EF140C" w:rsidRPr="005A7693" w:rsidRDefault="00EF140C" w:rsidP="00EF140C">
      <w:pPr>
        <w:pStyle w:val="Heading5"/>
        <w:rPr>
          <w:sz w:val="28"/>
          <w:szCs w:val="28"/>
          <w:rtl/>
        </w:rPr>
      </w:pPr>
      <w:bookmarkStart w:id="436" w:name="_Toc200381298"/>
      <w:bookmarkStart w:id="437" w:name="_Toc200506934"/>
      <w:r w:rsidRPr="005A7693">
        <w:rPr>
          <w:sz w:val="28"/>
          <w:szCs w:val="28"/>
        </w:rPr>
        <w:t>4.1.3</w:t>
      </w:r>
      <w:bookmarkStart w:id="438" w:name="_Toc168963501"/>
      <w:bookmarkStart w:id="439" w:name="_Toc527048419"/>
      <w:r w:rsidRPr="005A7693">
        <w:rPr>
          <w:sz w:val="28"/>
          <w:szCs w:val="28"/>
        </w:rPr>
        <w:t>.7.1. TensorFlow</w:t>
      </w:r>
      <w:bookmarkEnd w:id="436"/>
      <w:bookmarkEnd w:id="437"/>
      <w:bookmarkEnd w:id="438"/>
      <w:bookmarkEnd w:id="439"/>
      <w:r w:rsidRPr="005A7693">
        <w:rPr>
          <w:sz w:val="28"/>
          <w:szCs w:val="28"/>
        </w:rPr>
        <w:t xml:space="preserve"> </w:t>
      </w:r>
    </w:p>
    <w:p w14:paraId="3C045442" w14:textId="77777777" w:rsidR="00EF140C" w:rsidRPr="005A7693" w:rsidRDefault="00EF140C" w:rsidP="00EF140C">
      <w:pPr>
        <w:pStyle w:val="BodyText"/>
        <w:spacing w:line="276" w:lineRule="auto"/>
        <w:ind w:left="810" w:right="680"/>
        <w:jc w:val="both"/>
        <w:rPr>
          <w:rFonts w:asciiTheme="majorBidi" w:hAnsiTheme="majorBidi" w:cstheme="majorBidi"/>
          <w:rtl/>
        </w:rPr>
      </w:pPr>
      <w:r w:rsidRPr="005A7693">
        <w:rPr>
          <w:rFonts w:asciiTheme="majorBidi" w:hAnsiTheme="majorBidi" w:cstheme="majorBidi"/>
        </w:rPr>
        <w:t>TensorFlow is an open-source software library for numerical computation using data flow graphs. It was originally developed by researchers and engineers working on the Google Brain Team within Google's Machine Intelligence Research organization for the purposes of conducting machine learning and deep neural networks research. TensorFlow is broadly regarded as one of the most popular deep learning frameworks and is used by a wide array of developers and researchers to implement, train, and deploy machine learning models.</w:t>
      </w:r>
    </w:p>
    <w:p w14:paraId="0D2144BE" w14:textId="77777777" w:rsidR="00EF140C" w:rsidRPr="005A7693" w:rsidRDefault="00EF140C" w:rsidP="00EF140C">
      <w:pPr>
        <w:pStyle w:val="Heading6"/>
        <w:rPr>
          <w:sz w:val="28"/>
          <w:szCs w:val="28"/>
        </w:rPr>
      </w:pPr>
      <w:bookmarkStart w:id="440" w:name="_Toc1980527402"/>
      <w:bookmarkStart w:id="441" w:name="_Toc200381299"/>
      <w:bookmarkStart w:id="442" w:name="_Toc200506935"/>
      <w:r w:rsidRPr="005A7693">
        <w:rPr>
          <w:sz w:val="28"/>
          <w:szCs w:val="28"/>
        </w:rPr>
        <w:t>4.1.3.7.1.1. Key Features of TensorFlow:</w:t>
      </w:r>
      <w:bookmarkEnd w:id="440"/>
      <w:bookmarkEnd w:id="441"/>
      <w:bookmarkEnd w:id="442"/>
    </w:p>
    <w:p w14:paraId="5056DB8E" w14:textId="77777777" w:rsidR="00EF140C" w:rsidRPr="005A7693" w:rsidRDefault="00EF140C" w:rsidP="00EF140C">
      <w:pPr>
        <w:pStyle w:val="BodyText"/>
        <w:spacing w:line="276" w:lineRule="auto"/>
        <w:ind w:left="810" w:right="680"/>
        <w:jc w:val="both"/>
        <w:rPr>
          <w:rFonts w:asciiTheme="majorBidi" w:hAnsiTheme="majorBidi" w:cstheme="majorBidi"/>
          <w:b/>
          <w:bCs/>
          <w:rtl/>
        </w:rPr>
      </w:pPr>
      <w:r w:rsidRPr="005A7693">
        <w:rPr>
          <w:rFonts w:asciiTheme="majorBidi" w:hAnsiTheme="majorBidi" w:cstheme="majorBidi"/>
          <w:b/>
          <w:bCs/>
        </w:rPr>
        <w:t>1. Flexible and Comprehensive Toolkit:</w:t>
      </w:r>
    </w:p>
    <w:p w14:paraId="2F31A8B5" w14:textId="77777777" w:rsidR="00EF140C" w:rsidRPr="005A7693" w:rsidRDefault="00EF140C" w:rsidP="00EF140C">
      <w:pPr>
        <w:pStyle w:val="BodyText"/>
        <w:spacing w:line="276" w:lineRule="auto"/>
        <w:ind w:left="810" w:right="680"/>
        <w:jc w:val="both"/>
        <w:rPr>
          <w:rFonts w:asciiTheme="majorBidi" w:hAnsiTheme="majorBidi" w:cstheme="majorBidi"/>
        </w:rPr>
      </w:pPr>
      <w:r w:rsidRPr="005A7693">
        <w:rPr>
          <w:rFonts w:asciiTheme="majorBidi" w:hAnsiTheme="majorBidi" w:cstheme="majorBidi"/>
        </w:rPr>
        <w:t xml:space="preserve">TensorFlow provides a comprehensive collection of tools, libraries, </w:t>
      </w:r>
      <w:r w:rsidRPr="005A7693">
        <w:rPr>
          <w:rFonts w:asciiTheme="majorBidi" w:hAnsiTheme="majorBidi" w:cstheme="majorBidi"/>
        </w:rPr>
        <w:lastRenderedPageBreak/>
        <w:t>and community resources that allows researchers to push the state-of-the-art in ML and developers to easily build and deploy ML-powered applications.</w:t>
      </w:r>
    </w:p>
    <w:p w14:paraId="1F220498" w14:textId="77777777" w:rsidR="00EF140C" w:rsidRPr="005A7693" w:rsidRDefault="00EF140C" w:rsidP="00EF140C">
      <w:pPr>
        <w:pStyle w:val="BodyText"/>
        <w:spacing w:line="276" w:lineRule="auto"/>
        <w:ind w:left="810" w:right="680"/>
        <w:jc w:val="both"/>
        <w:rPr>
          <w:rFonts w:asciiTheme="majorBidi" w:hAnsiTheme="majorBidi" w:cstheme="majorBidi"/>
        </w:rPr>
      </w:pPr>
    </w:p>
    <w:p w14:paraId="7716F0B7" w14:textId="77777777" w:rsidR="00EF140C" w:rsidRPr="005A7693" w:rsidRDefault="00EF140C" w:rsidP="00EF140C">
      <w:pPr>
        <w:pStyle w:val="BodyText"/>
        <w:spacing w:line="276" w:lineRule="auto"/>
        <w:ind w:left="810" w:right="680"/>
        <w:jc w:val="both"/>
        <w:rPr>
          <w:rFonts w:asciiTheme="majorBidi" w:hAnsiTheme="majorBidi" w:cstheme="majorBidi"/>
          <w:b/>
          <w:bCs/>
          <w:rtl/>
        </w:rPr>
      </w:pPr>
      <w:r w:rsidRPr="005A7693">
        <w:rPr>
          <w:rFonts w:asciiTheme="majorBidi" w:hAnsiTheme="majorBidi" w:cstheme="majorBidi"/>
          <w:b/>
          <w:bCs/>
        </w:rPr>
        <w:t>2. Strong GPU and TPU Support:</w:t>
      </w:r>
    </w:p>
    <w:p w14:paraId="461D90D8" w14:textId="77777777" w:rsidR="00EF140C" w:rsidRPr="005A7693" w:rsidRDefault="00EF140C" w:rsidP="00EF140C">
      <w:pPr>
        <w:pStyle w:val="BodyText"/>
        <w:spacing w:line="276" w:lineRule="auto"/>
        <w:ind w:left="810" w:right="680"/>
        <w:jc w:val="both"/>
        <w:rPr>
          <w:rFonts w:asciiTheme="majorBidi" w:hAnsiTheme="majorBidi" w:cstheme="majorBidi"/>
        </w:rPr>
      </w:pPr>
      <w:r w:rsidRPr="005A7693">
        <w:rPr>
          <w:rFonts w:asciiTheme="majorBidi" w:hAnsiTheme="majorBidi" w:cstheme="majorBidi"/>
        </w:rPr>
        <w:t>TensorFlow executes seamlessly on both CPUs and GPUs (and TPUs, Google’s specialized hardware accelerators for deep learning), which accelerates the process needed to train models with large datasets.</w:t>
      </w:r>
    </w:p>
    <w:p w14:paraId="774A8BC0" w14:textId="77777777" w:rsidR="00EF140C" w:rsidRPr="005A7693" w:rsidRDefault="00EF140C" w:rsidP="00EF140C">
      <w:pPr>
        <w:pStyle w:val="BodyText"/>
        <w:spacing w:line="276" w:lineRule="auto"/>
        <w:ind w:left="810" w:right="680"/>
        <w:jc w:val="both"/>
        <w:rPr>
          <w:rFonts w:asciiTheme="majorBidi" w:hAnsiTheme="majorBidi" w:cstheme="majorBidi"/>
          <w:b/>
          <w:bCs/>
        </w:rPr>
      </w:pPr>
    </w:p>
    <w:p w14:paraId="01E04A6D" w14:textId="77777777" w:rsidR="00EF140C" w:rsidRPr="005A7693" w:rsidRDefault="00EF140C" w:rsidP="00EF140C">
      <w:pPr>
        <w:pStyle w:val="BodyText"/>
        <w:spacing w:line="276" w:lineRule="auto"/>
        <w:ind w:left="810" w:right="680"/>
        <w:jc w:val="both"/>
        <w:rPr>
          <w:rFonts w:asciiTheme="majorBidi" w:hAnsiTheme="majorBidi" w:cstheme="majorBidi"/>
          <w:b/>
          <w:bCs/>
          <w:rtl/>
        </w:rPr>
      </w:pPr>
      <w:r w:rsidRPr="005A7693">
        <w:rPr>
          <w:rFonts w:asciiTheme="majorBidi" w:hAnsiTheme="majorBidi" w:cstheme="majorBidi"/>
          <w:b/>
          <w:bCs/>
        </w:rPr>
        <w:t>3. Scalability:</w:t>
      </w:r>
    </w:p>
    <w:p w14:paraId="1493ECE0" w14:textId="77777777" w:rsidR="00EF140C" w:rsidRPr="005A7693" w:rsidRDefault="00EF140C" w:rsidP="00EF140C">
      <w:pPr>
        <w:pStyle w:val="BodyText"/>
        <w:spacing w:line="276" w:lineRule="auto"/>
        <w:ind w:left="810" w:right="680"/>
        <w:jc w:val="both"/>
        <w:rPr>
          <w:rFonts w:asciiTheme="majorBidi" w:hAnsiTheme="majorBidi" w:cstheme="majorBidi"/>
        </w:rPr>
      </w:pPr>
      <w:r w:rsidRPr="005A7693">
        <w:rPr>
          <w:rFonts w:asciiTheme="majorBidi" w:hAnsiTheme="majorBidi" w:cstheme="majorBidi"/>
        </w:rPr>
        <w:t>It is designed to scale from running locally on a single device to running across multiple CPUs or GPUs in desktop, server, or mobile environments, and even across a distributed setup involving multiple machines.</w:t>
      </w:r>
    </w:p>
    <w:p w14:paraId="09F3067A" w14:textId="77777777" w:rsidR="00EF140C" w:rsidRPr="005A7693" w:rsidRDefault="00EF140C" w:rsidP="00EF140C">
      <w:pPr>
        <w:pStyle w:val="BodyText"/>
        <w:spacing w:line="276" w:lineRule="auto"/>
        <w:ind w:right="680"/>
        <w:jc w:val="both"/>
        <w:rPr>
          <w:rFonts w:asciiTheme="majorBidi" w:hAnsiTheme="majorBidi" w:cstheme="majorBidi"/>
        </w:rPr>
      </w:pPr>
    </w:p>
    <w:p w14:paraId="4B4C2A2C" w14:textId="77777777" w:rsidR="00EF140C" w:rsidRPr="005A7693" w:rsidRDefault="00EF140C" w:rsidP="00EF140C">
      <w:pPr>
        <w:pStyle w:val="BodyText"/>
        <w:spacing w:line="276" w:lineRule="auto"/>
        <w:ind w:left="720" w:right="680"/>
        <w:jc w:val="both"/>
        <w:rPr>
          <w:rFonts w:asciiTheme="majorBidi" w:hAnsiTheme="majorBidi" w:cstheme="majorBidi"/>
          <w:b/>
          <w:bCs/>
          <w:rtl/>
        </w:rPr>
      </w:pPr>
      <w:r w:rsidRPr="005A7693">
        <w:rPr>
          <w:rFonts w:asciiTheme="majorBidi" w:hAnsiTheme="majorBidi" w:cstheme="majorBidi"/>
          <w:b/>
          <w:bCs/>
        </w:rPr>
        <w:t>4. Extensible and Modular:</w:t>
      </w:r>
    </w:p>
    <w:p w14:paraId="43FAA822" w14:textId="77777777" w:rsidR="00EF140C" w:rsidRPr="005A7693" w:rsidRDefault="00EF140C" w:rsidP="00EF140C">
      <w:pPr>
        <w:pStyle w:val="BodyText"/>
        <w:spacing w:line="276" w:lineRule="auto"/>
        <w:ind w:left="720" w:right="680"/>
        <w:jc w:val="both"/>
        <w:rPr>
          <w:rFonts w:asciiTheme="majorBidi" w:hAnsiTheme="majorBidi" w:cstheme="majorBidi"/>
        </w:rPr>
      </w:pPr>
      <w:r w:rsidRPr="005A7693">
        <w:rPr>
          <w:rFonts w:asciiTheme="majorBidi" w:hAnsiTheme="majorBidi" w:cstheme="majorBidi"/>
        </w:rPr>
        <w:t>You can use TensorFlow’s flexible and modular design to craft, train, and deploy different kinds of neural networks. The framework provides multiple abstraction levels for building models, from the highest level (Keras) to the most granular level (raw graph execution).</w:t>
      </w:r>
    </w:p>
    <w:p w14:paraId="02110B81" w14:textId="77777777" w:rsidR="00EF140C" w:rsidRPr="005A7693" w:rsidRDefault="00EF140C" w:rsidP="00EF140C">
      <w:pPr>
        <w:pStyle w:val="BodyText"/>
        <w:spacing w:line="276" w:lineRule="auto"/>
        <w:ind w:right="680"/>
        <w:jc w:val="both"/>
        <w:rPr>
          <w:rFonts w:asciiTheme="majorBidi" w:hAnsiTheme="majorBidi" w:cstheme="majorBidi"/>
        </w:rPr>
      </w:pPr>
    </w:p>
    <w:p w14:paraId="62F2FD99" w14:textId="77777777" w:rsidR="00EF140C" w:rsidRPr="005A7693" w:rsidRDefault="00EF140C" w:rsidP="00EF140C">
      <w:pPr>
        <w:pStyle w:val="BodyText"/>
        <w:spacing w:line="276" w:lineRule="auto"/>
        <w:ind w:left="720" w:right="680"/>
        <w:jc w:val="both"/>
        <w:rPr>
          <w:rFonts w:asciiTheme="majorBidi" w:hAnsiTheme="majorBidi" w:cstheme="majorBidi"/>
          <w:b/>
          <w:bCs/>
          <w:rtl/>
        </w:rPr>
      </w:pPr>
      <w:r w:rsidRPr="005A7693">
        <w:rPr>
          <w:rFonts w:asciiTheme="majorBidi" w:hAnsiTheme="majorBidi" w:cstheme="majorBidi"/>
          <w:b/>
          <w:bCs/>
        </w:rPr>
        <w:t>5. Strong Community and Ecosystem:</w:t>
      </w:r>
    </w:p>
    <w:p w14:paraId="1EF7B718" w14:textId="77777777" w:rsidR="00EF140C" w:rsidRPr="005A7693" w:rsidRDefault="00EF140C" w:rsidP="00EF140C">
      <w:pPr>
        <w:pStyle w:val="BodyText"/>
        <w:spacing w:line="276" w:lineRule="auto"/>
        <w:ind w:left="720" w:right="680"/>
        <w:jc w:val="both"/>
        <w:rPr>
          <w:rFonts w:asciiTheme="majorBidi" w:hAnsiTheme="majorBidi" w:cstheme="majorBidi"/>
        </w:rPr>
      </w:pPr>
      <w:r w:rsidRPr="005A7693">
        <w:rPr>
          <w:rFonts w:asciiTheme="majorBidi" w:hAnsiTheme="majorBidi" w:cstheme="majorBidi"/>
        </w:rPr>
        <w:t>TensorFlow has a robust ecosystem of additional tools and libraries to help with the development of machine learning applications, including TensorBoard for visualization, TensorFlow Extended for end-to-end ML pipelines, and more.</w:t>
      </w:r>
    </w:p>
    <w:p w14:paraId="2037DC67" w14:textId="77777777" w:rsidR="00EF140C" w:rsidRPr="005A7693" w:rsidRDefault="00EF140C" w:rsidP="00EF140C">
      <w:pPr>
        <w:pStyle w:val="BodyText"/>
        <w:spacing w:line="276" w:lineRule="auto"/>
        <w:ind w:left="720" w:right="680"/>
        <w:jc w:val="both"/>
        <w:rPr>
          <w:rFonts w:asciiTheme="majorBidi" w:hAnsiTheme="majorBidi" w:cstheme="majorBidi"/>
        </w:rPr>
      </w:pPr>
    </w:p>
    <w:p w14:paraId="1A0F163D" w14:textId="77777777" w:rsidR="00EF140C" w:rsidRPr="005A7693" w:rsidRDefault="00EF140C" w:rsidP="00EF140C">
      <w:pPr>
        <w:pStyle w:val="BodyText"/>
        <w:spacing w:line="276" w:lineRule="auto"/>
        <w:ind w:left="720" w:right="680"/>
        <w:jc w:val="both"/>
        <w:rPr>
          <w:rFonts w:asciiTheme="majorBidi" w:hAnsiTheme="majorBidi" w:cstheme="majorBidi"/>
        </w:rPr>
      </w:pPr>
    </w:p>
    <w:p w14:paraId="4FD4EC30" w14:textId="77777777" w:rsidR="00EF140C" w:rsidRPr="005A7693" w:rsidRDefault="00EF140C" w:rsidP="00EF140C">
      <w:pPr>
        <w:pStyle w:val="BodyText"/>
        <w:spacing w:line="276" w:lineRule="auto"/>
        <w:ind w:left="720" w:right="680"/>
        <w:jc w:val="both"/>
        <w:rPr>
          <w:rFonts w:asciiTheme="majorBidi" w:hAnsiTheme="majorBidi" w:cstheme="majorBidi"/>
          <w:b/>
          <w:bCs/>
          <w:rtl/>
        </w:rPr>
      </w:pPr>
      <w:r w:rsidRPr="005A7693">
        <w:rPr>
          <w:rFonts w:asciiTheme="majorBidi" w:hAnsiTheme="majorBidi" w:cstheme="majorBidi"/>
          <w:b/>
          <w:bCs/>
        </w:rPr>
        <w:t>6. Production Ready:</w:t>
      </w:r>
    </w:p>
    <w:p w14:paraId="3675D8F6" w14:textId="77777777" w:rsidR="00EF140C" w:rsidRPr="005A7693" w:rsidRDefault="00EF140C" w:rsidP="00EF140C">
      <w:pPr>
        <w:pStyle w:val="BodyText"/>
        <w:spacing w:line="276" w:lineRule="auto"/>
        <w:ind w:left="720" w:right="680"/>
        <w:jc w:val="both"/>
        <w:rPr>
          <w:rFonts w:asciiTheme="majorBidi" w:hAnsiTheme="majorBidi" w:cstheme="majorBidi"/>
        </w:rPr>
      </w:pPr>
      <w:r w:rsidRPr="005A7693">
        <w:rPr>
          <w:rFonts w:asciiTheme="majorBidi" w:hAnsiTheme="majorBidi" w:cstheme="majorBidi"/>
        </w:rPr>
        <w:t>TensorFlow models can easily be moved to production without requiring a rewrite of the code, and they can run on different devices, including mobile and edge devices through TensorFlow Lite.</w:t>
      </w:r>
    </w:p>
    <w:p w14:paraId="621121F1" w14:textId="77777777" w:rsidR="00EF140C" w:rsidRPr="005A7693" w:rsidRDefault="00EF140C" w:rsidP="00EF140C">
      <w:pPr>
        <w:pStyle w:val="BodyText"/>
        <w:spacing w:line="276" w:lineRule="auto"/>
        <w:ind w:left="720" w:right="680"/>
        <w:jc w:val="both"/>
        <w:rPr>
          <w:rFonts w:asciiTheme="majorBidi" w:hAnsiTheme="majorBidi" w:cstheme="majorBidi"/>
        </w:rPr>
      </w:pPr>
    </w:p>
    <w:p w14:paraId="46500CD1" w14:textId="77777777" w:rsidR="00EF140C" w:rsidRPr="005A7693" w:rsidRDefault="00EF140C" w:rsidP="00EF140C">
      <w:pPr>
        <w:pStyle w:val="BodyText"/>
        <w:spacing w:line="276" w:lineRule="auto"/>
        <w:ind w:left="720" w:right="680"/>
        <w:jc w:val="both"/>
        <w:rPr>
          <w:rFonts w:asciiTheme="majorBidi" w:hAnsiTheme="majorBidi" w:cstheme="majorBidi"/>
          <w:b/>
          <w:bCs/>
          <w:rtl/>
        </w:rPr>
      </w:pPr>
      <w:r w:rsidRPr="005A7693">
        <w:rPr>
          <w:rFonts w:asciiTheme="majorBidi" w:hAnsiTheme="majorBidi" w:cstheme="majorBidi"/>
          <w:b/>
          <w:bCs/>
        </w:rPr>
        <w:t>7. Keras Integration:</w:t>
      </w:r>
    </w:p>
    <w:p w14:paraId="080887D8" w14:textId="77777777" w:rsidR="00EF140C" w:rsidRPr="005A7693" w:rsidRDefault="00EF140C" w:rsidP="00EF140C">
      <w:pPr>
        <w:pStyle w:val="BodyText"/>
        <w:spacing w:line="276" w:lineRule="auto"/>
        <w:ind w:left="720" w:right="680"/>
        <w:jc w:val="both"/>
        <w:rPr>
          <w:rFonts w:asciiTheme="majorBidi" w:hAnsiTheme="majorBidi" w:cstheme="majorBidi"/>
        </w:rPr>
      </w:pPr>
      <w:r w:rsidRPr="005A7693">
        <w:rPr>
          <w:rFonts w:asciiTheme="majorBidi" w:hAnsiTheme="majorBidi" w:cstheme="majorBidi"/>
        </w:rPr>
        <w:lastRenderedPageBreak/>
        <w:t>TensorFlow 2.x has embraced Keras as its high-level API, making it significantly more user-friendly by providing simpler APIs for building and training models.</w:t>
      </w:r>
    </w:p>
    <w:p w14:paraId="4A501BBF" w14:textId="77777777" w:rsidR="00EF140C" w:rsidRPr="005A7693" w:rsidRDefault="00EF140C" w:rsidP="00EF140C">
      <w:pPr>
        <w:pStyle w:val="BodyText"/>
        <w:spacing w:line="276" w:lineRule="auto"/>
        <w:ind w:right="680"/>
        <w:jc w:val="both"/>
        <w:rPr>
          <w:rFonts w:asciiTheme="majorBidi" w:hAnsiTheme="majorBidi" w:cstheme="majorBidi"/>
        </w:rPr>
      </w:pPr>
    </w:p>
    <w:p w14:paraId="7E4543A7" w14:textId="77777777" w:rsidR="00EF140C" w:rsidRPr="005A7693" w:rsidRDefault="00EF140C" w:rsidP="00EF140C">
      <w:pPr>
        <w:pStyle w:val="BodyText"/>
        <w:spacing w:line="276" w:lineRule="auto"/>
        <w:ind w:right="680"/>
        <w:jc w:val="both"/>
        <w:rPr>
          <w:rFonts w:asciiTheme="majorBidi" w:hAnsiTheme="majorBidi" w:cstheme="majorBidi"/>
        </w:rPr>
      </w:pPr>
    </w:p>
    <w:p w14:paraId="424152A2" w14:textId="77777777" w:rsidR="00EF140C" w:rsidRPr="005A7693" w:rsidRDefault="00EF140C" w:rsidP="00EF140C">
      <w:pPr>
        <w:pStyle w:val="Heading5"/>
        <w:rPr>
          <w:sz w:val="28"/>
          <w:szCs w:val="28"/>
          <w:rtl/>
        </w:rPr>
      </w:pPr>
      <w:bookmarkStart w:id="443" w:name="_Toc168963502"/>
      <w:bookmarkStart w:id="444" w:name="_Toc377642725"/>
      <w:bookmarkStart w:id="445" w:name="_Toc200381300"/>
      <w:bookmarkStart w:id="446" w:name="_Toc200506936"/>
      <w:r w:rsidRPr="005A7693">
        <w:rPr>
          <w:sz w:val="28"/>
          <w:szCs w:val="28"/>
        </w:rPr>
        <w:t>4.1.3.7.2. Keras</w:t>
      </w:r>
      <w:bookmarkEnd w:id="443"/>
      <w:bookmarkEnd w:id="444"/>
      <w:bookmarkEnd w:id="445"/>
      <w:bookmarkEnd w:id="446"/>
      <w:r w:rsidRPr="005A7693">
        <w:rPr>
          <w:sz w:val="28"/>
          <w:szCs w:val="28"/>
        </w:rPr>
        <w:t xml:space="preserve"> </w:t>
      </w:r>
    </w:p>
    <w:p w14:paraId="5F0BD928" w14:textId="77777777" w:rsidR="00EF140C" w:rsidRPr="005A7693" w:rsidRDefault="00EF140C" w:rsidP="00EF140C">
      <w:pPr>
        <w:pStyle w:val="BodyText"/>
        <w:spacing w:line="276" w:lineRule="auto"/>
        <w:ind w:left="900" w:right="680"/>
        <w:jc w:val="both"/>
        <w:rPr>
          <w:rFonts w:asciiTheme="majorBidi" w:hAnsiTheme="majorBidi" w:cstheme="majorBidi"/>
        </w:rPr>
      </w:pPr>
      <w:r w:rsidRPr="005A7693">
        <w:rPr>
          <w:rFonts w:asciiTheme="majorBidi" w:hAnsiTheme="majorBidi" w:cstheme="majorBidi"/>
          <w:b/>
          <w:bCs/>
        </w:rPr>
        <w:t>Keras</w:t>
      </w:r>
      <w:r w:rsidRPr="005A7693">
        <w:rPr>
          <w:rFonts w:asciiTheme="majorBidi" w:hAnsiTheme="majorBidi" w:cstheme="majorBidi"/>
        </w:rPr>
        <w:t xml:space="preserve"> is a powerful and user-friendly open-source library for developing and evaluating deep learning models. It acts as an interface for the TensorFlow library, bundling complex operations into simple, high-level functions, which makes TensorFlow easier to use without the need to interact directly with the underlying TensorFlow engine. Originally developed by François Chollet in 2015, Keras is designed to enable fast experimentation with deep neural networks and focuses on being modular, extensible, and easy to use.</w:t>
      </w:r>
    </w:p>
    <w:p w14:paraId="6496B83C" w14:textId="77777777" w:rsidR="00EF140C" w:rsidRPr="005A7693" w:rsidRDefault="00EF140C" w:rsidP="00EF140C">
      <w:pPr>
        <w:pStyle w:val="BodyText"/>
        <w:spacing w:line="276" w:lineRule="auto"/>
        <w:ind w:right="680"/>
        <w:jc w:val="both"/>
        <w:rPr>
          <w:rFonts w:asciiTheme="majorBidi" w:hAnsiTheme="majorBidi" w:cstheme="majorBidi"/>
        </w:rPr>
      </w:pPr>
    </w:p>
    <w:p w14:paraId="0526B46F" w14:textId="77777777" w:rsidR="00EF140C" w:rsidRPr="005A7693" w:rsidRDefault="00EF140C" w:rsidP="00EF140C">
      <w:pPr>
        <w:pStyle w:val="Heading6"/>
        <w:rPr>
          <w:sz w:val="28"/>
          <w:szCs w:val="28"/>
        </w:rPr>
      </w:pPr>
      <w:bookmarkStart w:id="447" w:name="_Toc712477828"/>
      <w:bookmarkStart w:id="448" w:name="_Toc200381301"/>
      <w:bookmarkStart w:id="449" w:name="_Toc200506937"/>
      <w:r w:rsidRPr="005A7693">
        <w:rPr>
          <w:sz w:val="28"/>
          <w:szCs w:val="28"/>
        </w:rPr>
        <w:t>4.1.3.7.2.1. Key Features of Keras:</w:t>
      </w:r>
      <w:bookmarkEnd w:id="447"/>
      <w:bookmarkEnd w:id="448"/>
      <w:bookmarkEnd w:id="449"/>
    </w:p>
    <w:p w14:paraId="38E4C99C" w14:textId="77777777" w:rsidR="00EF140C" w:rsidRPr="005A7693" w:rsidRDefault="00EF140C" w:rsidP="00EF140C">
      <w:pPr>
        <w:pStyle w:val="BodyText"/>
        <w:ind w:left="1170"/>
        <w:rPr>
          <w:rFonts w:asciiTheme="majorBidi" w:hAnsiTheme="majorBidi" w:cstheme="majorBidi"/>
          <w:b/>
          <w:bCs/>
          <w:rtl/>
        </w:rPr>
      </w:pPr>
      <w:r w:rsidRPr="005A7693">
        <w:rPr>
          <w:rFonts w:asciiTheme="majorBidi" w:hAnsiTheme="majorBidi" w:cstheme="majorBidi"/>
          <w:b/>
          <w:bCs/>
        </w:rPr>
        <w:t>1. User-Friendly API:</w:t>
      </w:r>
    </w:p>
    <w:p w14:paraId="3C1743DB"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Keras has a simple, consistent interface optimized for common use cases. It provides clear and actionable error messages, which makes it excellent for both beginners and experts.</w:t>
      </w:r>
    </w:p>
    <w:p w14:paraId="63930EC2"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1BAA1F64" w14:textId="77777777" w:rsidR="00EF140C" w:rsidRPr="005A7693" w:rsidRDefault="00EF140C" w:rsidP="00EF140C">
      <w:pPr>
        <w:pStyle w:val="BodyText"/>
        <w:ind w:left="1170"/>
        <w:rPr>
          <w:rFonts w:asciiTheme="majorBidi" w:hAnsiTheme="majorBidi" w:cstheme="majorBidi"/>
          <w:b/>
          <w:bCs/>
          <w:rtl/>
        </w:rPr>
      </w:pPr>
      <w:r w:rsidRPr="005A7693">
        <w:rPr>
          <w:rFonts w:asciiTheme="majorBidi" w:hAnsiTheme="majorBidi" w:cstheme="majorBidi"/>
          <w:b/>
          <w:bCs/>
        </w:rPr>
        <w:t>2. Modularity:</w:t>
      </w:r>
    </w:p>
    <w:p w14:paraId="6882FCEB"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 model is understood as a sequence or a graph alone. All the components of a Keras model are modular, configurable, and can be easily connected together with few restrictions.</w:t>
      </w:r>
    </w:p>
    <w:p w14:paraId="042DA90E"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66BB1DDA" w14:textId="77777777" w:rsidR="00EF140C" w:rsidRPr="005A7693" w:rsidRDefault="00EF140C" w:rsidP="00EF140C">
      <w:pPr>
        <w:pStyle w:val="BodyText"/>
        <w:ind w:left="1170"/>
        <w:rPr>
          <w:rFonts w:asciiTheme="majorBidi" w:hAnsiTheme="majorBidi" w:cstheme="majorBidi"/>
          <w:b/>
          <w:bCs/>
          <w:rtl/>
        </w:rPr>
      </w:pPr>
      <w:r w:rsidRPr="005A7693">
        <w:rPr>
          <w:rFonts w:asciiTheme="majorBidi" w:hAnsiTheme="majorBidi" w:cstheme="majorBidi"/>
          <w:b/>
          <w:bCs/>
        </w:rPr>
        <w:t>3. Easy Extensibility:</w:t>
      </w:r>
    </w:p>
    <w:p w14:paraId="33753500"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It is suitable for advanced users who want to extend Keras to work with new types of layers or different piecewise training algorithms.</w:t>
      </w:r>
    </w:p>
    <w:p w14:paraId="327EFDB1"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4CD74E16" w14:textId="77777777" w:rsidR="00EF140C" w:rsidRPr="005A7693" w:rsidRDefault="00EF140C" w:rsidP="00EF140C">
      <w:pPr>
        <w:pStyle w:val="BodyText"/>
        <w:ind w:left="1170"/>
        <w:rPr>
          <w:rFonts w:asciiTheme="majorBidi" w:hAnsiTheme="majorBidi" w:cstheme="majorBidi"/>
          <w:b/>
          <w:bCs/>
          <w:rtl/>
        </w:rPr>
      </w:pPr>
      <w:r w:rsidRPr="005A7693">
        <w:rPr>
          <w:rFonts w:asciiTheme="majorBidi" w:hAnsiTheme="majorBidi" w:cstheme="majorBidi"/>
          <w:b/>
          <w:bCs/>
        </w:rPr>
        <w:t>4. Work with Python:</w:t>
      </w:r>
    </w:p>
    <w:p w14:paraId="7ADB7336"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The models are Python code which makes them easy to debug and allows for ease of extensibility.</w:t>
      </w:r>
    </w:p>
    <w:p w14:paraId="4FDFDAEC"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59DE76C2" w14:textId="77777777" w:rsidR="00EF140C" w:rsidRPr="005A7693" w:rsidRDefault="00EF140C" w:rsidP="00EF140C">
      <w:pPr>
        <w:pStyle w:val="BodyText"/>
        <w:ind w:left="1170"/>
        <w:rPr>
          <w:rFonts w:asciiTheme="majorBidi" w:hAnsiTheme="majorBidi" w:cstheme="majorBidi"/>
          <w:b/>
          <w:bCs/>
          <w:rtl/>
        </w:rPr>
      </w:pPr>
      <w:r w:rsidRPr="005A7693">
        <w:rPr>
          <w:rFonts w:asciiTheme="majorBidi" w:hAnsiTheme="majorBidi" w:cstheme="majorBidi"/>
          <w:b/>
          <w:bCs/>
        </w:rPr>
        <w:t>5. Integration with TensorFlow:</w:t>
      </w:r>
    </w:p>
    <w:p w14:paraId="467EE750"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Keras is tightly integrated into the TensorFlow library, giving you access to all the functionalities of TensorFlow directly from Keras. TensorFlow 2.x uses Keras as its official high-level API, making every TensorFlow tool available to Keras.</w:t>
      </w:r>
    </w:p>
    <w:p w14:paraId="0D7CC50D" w14:textId="77777777" w:rsidR="00EF140C" w:rsidRPr="005A7693" w:rsidRDefault="00EF140C" w:rsidP="00EF140C">
      <w:pPr>
        <w:pStyle w:val="Heading5"/>
        <w:rPr>
          <w:sz w:val="28"/>
          <w:szCs w:val="28"/>
          <w:rtl/>
        </w:rPr>
      </w:pPr>
      <w:bookmarkStart w:id="450" w:name="_Toc168963503"/>
      <w:bookmarkStart w:id="451" w:name="_Toc1125956485"/>
      <w:bookmarkStart w:id="452" w:name="_Toc200381302"/>
      <w:bookmarkStart w:id="453" w:name="_Toc200506938"/>
      <w:r w:rsidRPr="005A7693">
        <w:rPr>
          <w:sz w:val="28"/>
          <w:szCs w:val="28"/>
        </w:rPr>
        <w:t>4.1.3.7.3. Layers</w:t>
      </w:r>
      <w:bookmarkEnd w:id="450"/>
      <w:bookmarkEnd w:id="451"/>
      <w:bookmarkEnd w:id="452"/>
      <w:bookmarkEnd w:id="453"/>
    </w:p>
    <w:p w14:paraId="06A04729"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Layers are the basic building blocks of neural networks in Keras. A layer consists of a tensor-in tensor-out computation function (the layer's call method) and some state, held in TensorFlow variables (the layer's weights).</w:t>
      </w:r>
    </w:p>
    <w:p w14:paraId="4DD6B5A7"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While Keras offers a wide range of built-in layers, they don't cover ever possible use case. Creating custom layers is very common, and very easy.</w:t>
      </w:r>
    </w:p>
    <w:p w14:paraId="4103A5A1"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known for its performance in deploying CNNs on both CPU and GPU.</w:t>
      </w:r>
    </w:p>
    <w:p w14:paraId="43F5E2C9" w14:textId="77777777" w:rsidR="00EF140C" w:rsidRPr="005A7693" w:rsidRDefault="00EF140C" w:rsidP="00EF140C">
      <w:pPr>
        <w:pStyle w:val="Heading5"/>
        <w:rPr>
          <w:sz w:val="28"/>
          <w:szCs w:val="28"/>
        </w:rPr>
      </w:pPr>
      <w:bookmarkStart w:id="454" w:name="_Toc168963504"/>
      <w:bookmarkStart w:id="455" w:name="_Toc1094613116"/>
      <w:r w:rsidRPr="005A7693">
        <w:rPr>
          <w:sz w:val="28"/>
          <w:szCs w:val="28"/>
        </w:rPr>
        <w:t xml:space="preserve"> </w:t>
      </w:r>
      <w:bookmarkStart w:id="456" w:name="_Toc200381303"/>
      <w:bookmarkStart w:id="457" w:name="_Toc200506939"/>
      <w:r w:rsidRPr="005A7693">
        <w:rPr>
          <w:sz w:val="28"/>
          <w:szCs w:val="28"/>
        </w:rPr>
        <w:t>4.1.3.7.4.Activation</w:t>
      </w:r>
      <w:bookmarkEnd w:id="454"/>
      <w:bookmarkEnd w:id="455"/>
      <w:bookmarkEnd w:id="456"/>
      <w:bookmarkEnd w:id="457"/>
      <w:r w:rsidRPr="005A7693">
        <w:rPr>
          <w:sz w:val="28"/>
          <w:szCs w:val="28"/>
        </w:rPr>
        <w:t xml:space="preserve"> </w:t>
      </w:r>
    </w:p>
    <w:p w14:paraId="4B0A15EE" w14:textId="77777777" w:rsidR="00EF140C" w:rsidRPr="005A7693" w:rsidRDefault="00EF140C" w:rsidP="00EF140C">
      <w:pPr>
        <w:pStyle w:val="Heading6"/>
        <w:rPr>
          <w:sz w:val="28"/>
          <w:szCs w:val="28"/>
        </w:rPr>
      </w:pPr>
      <w:bookmarkStart w:id="458" w:name="_Toc353660170"/>
      <w:r w:rsidRPr="005A7693">
        <w:rPr>
          <w:sz w:val="28"/>
          <w:szCs w:val="28"/>
        </w:rPr>
        <w:t xml:space="preserve">         </w:t>
      </w:r>
      <w:bookmarkStart w:id="459" w:name="_Toc200506940"/>
      <w:r w:rsidRPr="005A7693">
        <w:rPr>
          <w:sz w:val="28"/>
          <w:szCs w:val="28"/>
        </w:rPr>
        <w:t xml:space="preserve">4.1. </w:t>
      </w:r>
      <w:bookmarkStart w:id="460" w:name="_Toc200381304"/>
      <w:r w:rsidRPr="005A7693">
        <w:rPr>
          <w:sz w:val="28"/>
          <w:szCs w:val="28"/>
        </w:rPr>
        <w:t>3.7.4.1. Relu function :</w:t>
      </w:r>
      <w:bookmarkEnd w:id="458"/>
      <w:bookmarkEnd w:id="459"/>
      <w:bookmarkEnd w:id="460"/>
    </w:p>
    <w:p w14:paraId="5CF82E4A"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Applies the rectified linear unit activation function.</w:t>
      </w:r>
    </w:p>
    <w:p w14:paraId="3814BD20"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With default values, this returns the standard ReLU activation: max(x, 0), the element-wise maximum of 0 and the input tensor.</w:t>
      </w:r>
    </w:p>
    <w:p w14:paraId="0EA85237"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Modifying default parameters allows you to use non-zero thresholds, change the max value of the activation, and to use a non-zero multiple of the input for values below the threshold.</w:t>
      </w:r>
    </w:p>
    <w:p w14:paraId="6A66B66F"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Arguments</w:t>
      </w:r>
    </w:p>
    <w:p w14:paraId="0171B1D8" w14:textId="77777777" w:rsidR="00EF140C" w:rsidRPr="005A7693" w:rsidRDefault="00EF140C" w:rsidP="00D46C1E">
      <w:pPr>
        <w:pStyle w:val="BodyText"/>
        <w:widowControl/>
        <w:numPr>
          <w:ilvl w:val="0"/>
          <w:numId w:val="20"/>
        </w:numPr>
        <w:autoSpaceDE/>
        <w:autoSpaceDN/>
        <w:spacing w:after="160" w:line="276" w:lineRule="auto"/>
        <w:ind w:right="680"/>
        <w:jc w:val="both"/>
        <w:rPr>
          <w:rFonts w:asciiTheme="majorBidi" w:hAnsiTheme="majorBidi" w:cstheme="majorBidi"/>
        </w:rPr>
      </w:pPr>
      <w:r w:rsidRPr="005A7693">
        <w:rPr>
          <w:rFonts w:asciiTheme="majorBidi" w:hAnsiTheme="majorBidi" w:cstheme="majorBidi"/>
          <w:b/>
          <w:bCs/>
        </w:rPr>
        <w:t>x:</w:t>
      </w:r>
      <w:r w:rsidRPr="005A7693">
        <w:rPr>
          <w:rFonts w:asciiTheme="majorBidi" w:hAnsiTheme="majorBidi" w:cstheme="majorBidi"/>
        </w:rPr>
        <w:t xml:space="preserve"> Input tensor or variable.</w:t>
      </w:r>
    </w:p>
    <w:p w14:paraId="01C06611" w14:textId="77777777" w:rsidR="00EF140C" w:rsidRPr="005A7693" w:rsidRDefault="00EF140C" w:rsidP="00D46C1E">
      <w:pPr>
        <w:pStyle w:val="BodyText"/>
        <w:widowControl/>
        <w:numPr>
          <w:ilvl w:val="0"/>
          <w:numId w:val="20"/>
        </w:numPr>
        <w:autoSpaceDE/>
        <w:autoSpaceDN/>
        <w:spacing w:after="160" w:line="276" w:lineRule="auto"/>
        <w:ind w:right="680"/>
        <w:rPr>
          <w:rFonts w:asciiTheme="majorBidi" w:hAnsiTheme="majorBidi" w:cstheme="majorBidi"/>
        </w:rPr>
      </w:pPr>
      <w:r w:rsidRPr="005A7693">
        <w:rPr>
          <w:rFonts w:asciiTheme="majorBidi" w:hAnsiTheme="majorBidi" w:cstheme="majorBidi"/>
          <w:b/>
          <w:bCs/>
        </w:rPr>
        <w:t>alpha:</w:t>
      </w:r>
      <w:r w:rsidRPr="005A7693">
        <w:rPr>
          <w:rFonts w:asciiTheme="majorBidi" w:hAnsiTheme="majorBidi" w:cstheme="majorBidi"/>
        </w:rPr>
        <w:t xml:space="preserve"> A float that governs the slope for values lower than the              threshold.</w:t>
      </w:r>
    </w:p>
    <w:p w14:paraId="4D184F4D" w14:textId="77777777" w:rsidR="00EF140C" w:rsidRPr="005A7693" w:rsidRDefault="00EF140C" w:rsidP="00D46C1E">
      <w:pPr>
        <w:pStyle w:val="BodyText"/>
        <w:widowControl/>
        <w:numPr>
          <w:ilvl w:val="0"/>
          <w:numId w:val="20"/>
        </w:numPr>
        <w:autoSpaceDE/>
        <w:autoSpaceDN/>
        <w:spacing w:after="160" w:line="276" w:lineRule="auto"/>
        <w:ind w:right="680"/>
        <w:jc w:val="both"/>
        <w:rPr>
          <w:rFonts w:asciiTheme="majorBidi" w:hAnsiTheme="majorBidi" w:cstheme="majorBidi"/>
        </w:rPr>
      </w:pPr>
      <w:r w:rsidRPr="005A7693">
        <w:rPr>
          <w:rFonts w:asciiTheme="majorBidi" w:hAnsiTheme="majorBidi" w:cstheme="majorBidi"/>
          <w:b/>
          <w:bCs/>
        </w:rPr>
        <w:t>max_value:</w:t>
      </w:r>
      <w:r w:rsidRPr="005A7693">
        <w:rPr>
          <w:rFonts w:asciiTheme="majorBidi" w:hAnsiTheme="majorBidi" w:cstheme="majorBidi"/>
        </w:rPr>
        <w:t xml:space="preserve"> A float that sets the saturation threshold (the largest value the function will return).</w:t>
      </w:r>
    </w:p>
    <w:p w14:paraId="0D4C922E" w14:textId="7A825B8F" w:rsidR="00EF140C" w:rsidRPr="00636EBF" w:rsidRDefault="00EF140C" w:rsidP="00636EBF">
      <w:pPr>
        <w:pStyle w:val="BodyText"/>
        <w:widowControl/>
        <w:numPr>
          <w:ilvl w:val="0"/>
          <w:numId w:val="20"/>
        </w:numPr>
        <w:autoSpaceDE/>
        <w:autoSpaceDN/>
        <w:spacing w:after="160" w:line="276" w:lineRule="auto"/>
        <w:ind w:right="680"/>
        <w:jc w:val="both"/>
        <w:rPr>
          <w:rFonts w:asciiTheme="majorBidi" w:hAnsiTheme="majorBidi" w:cstheme="majorBidi"/>
        </w:rPr>
      </w:pPr>
      <w:r w:rsidRPr="005A7693">
        <w:rPr>
          <w:rFonts w:asciiTheme="majorBidi" w:hAnsiTheme="majorBidi" w:cstheme="majorBidi"/>
          <w:b/>
          <w:bCs/>
        </w:rPr>
        <w:lastRenderedPageBreak/>
        <w:t>threshold:</w:t>
      </w:r>
      <w:r w:rsidRPr="005A7693">
        <w:rPr>
          <w:rFonts w:asciiTheme="majorBidi" w:hAnsiTheme="majorBidi" w:cstheme="majorBidi"/>
        </w:rPr>
        <w:t xml:space="preserve"> A float giving the threshold value of the activation function below which values will be damped or set to zero.     </w:t>
      </w:r>
    </w:p>
    <w:p w14:paraId="4D90B6DE" w14:textId="77777777" w:rsidR="00EF140C" w:rsidRPr="005A7693" w:rsidRDefault="00EF140C" w:rsidP="00EF140C">
      <w:pPr>
        <w:pStyle w:val="BodyText"/>
        <w:widowControl/>
        <w:autoSpaceDE/>
        <w:autoSpaceDN/>
        <w:spacing w:after="160" w:line="276" w:lineRule="auto"/>
        <w:ind w:right="680"/>
        <w:jc w:val="both"/>
        <w:rPr>
          <w:rFonts w:asciiTheme="majorBidi" w:hAnsiTheme="majorBidi" w:cstheme="majorBidi"/>
          <w:rtl/>
        </w:rPr>
      </w:pPr>
    </w:p>
    <w:p w14:paraId="43C4396A"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Returns</w:t>
      </w:r>
    </w:p>
    <w:p w14:paraId="59DB7E6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 Tensor representing the input tensor, transformed by the relu activation function. Tensor will be of the same shape and dtype of input x.</w:t>
      </w:r>
    </w:p>
    <w:p w14:paraId="548C5E80" w14:textId="77777777" w:rsidR="00EF140C" w:rsidRPr="005A7693" w:rsidRDefault="00EF140C" w:rsidP="00EF140C">
      <w:pPr>
        <w:pStyle w:val="Heading6"/>
        <w:rPr>
          <w:sz w:val="28"/>
          <w:szCs w:val="28"/>
        </w:rPr>
      </w:pPr>
      <w:bookmarkStart w:id="461" w:name="_Toc2104970084"/>
      <w:r w:rsidRPr="005A7693">
        <w:rPr>
          <w:sz w:val="28"/>
          <w:szCs w:val="28"/>
        </w:rPr>
        <w:t xml:space="preserve">          </w:t>
      </w:r>
      <w:bookmarkStart w:id="462" w:name="_Toc200381305"/>
      <w:bookmarkStart w:id="463" w:name="_Toc200506941"/>
      <w:r w:rsidRPr="005A7693">
        <w:rPr>
          <w:sz w:val="28"/>
          <w:szCs w:val="28"/>
        </w:rPr>
        <w:t>4.1.3.7.4.2. Sigmoid function :</w:t>
      </w:r>
      <w:bookmarkEnd w:id="461"/>
      <w:bookmarkEnd w:id="462"/>
      <w:bookmarkEnd w:id="463"/>
    </w:p>
    <w:p w14:paraId="281239BB"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 xml:space="preserve">Sigmoid activation function, </w:t>
      </w:r>
      <m:oMath>
        <m:r>
          <w:rPr>
            <w:rFonts w:ascii="Cambria Math" w:hAnsi="Cambria Math" w:cstheme="majorBidi"/>
          </w:rPr>
          <m:t xml:space="preserve"> Sigmoid </m:t>
        </m:r>
        <m:d>
          <m:dPr>
            <m:ctrlPr>
              <w:rPr>
                <w:rFonts w:ascii="Cambria Math" w:hAnsi="Cambria Math" w:cstheme="majorBidi"/>
                <w:i/>
              </w:rPr>
            </m:ctrlPr>
          </m:dPr>
          <m:e>
            <m:r>
              <w:rPr>
                <w:rFonts w:ascii="Cambria Math" w:hAnsi="Cambria Math" w:cstheme="majorBidi"/>
              </w:rPr>
              <m:t>x</m:t>
            </m:r>
          </m:e>
        </m:d>
        <m:r>
          <w:rPr>
            <w:rFonts w:ascii="Cambria Math" w:hAnsi="Cambria Math" w:cstheme="majorBidi"/>
          </w:rPr>
          <m:t>=</m:t>
        </m:r>
        <m:f>
          <m:fPr>
            <m:ctrlPr>
              <w:rPr>
                <w:rFonts w:ascii="Cambria Math" w:hAnsi="Cambria Math" w:cstheme="majorBidi"/>
                <w:i/>
              </w:rPr>
            </m:ctrlPr>
          </m:fPr>
          <m:num>
            <m:r>
              <w:rPr>
                <w:rFonts w:ascii="Cambria Math" w:hAnsi="Cambria Math" w:cstheme="majorBidi"/>
              </w:rPr>
              <m:t>1</m:t>
            </m:r>
          </m:num>
          <m:den>
            <m:r>
              <w:rPr>
                <w:rFonts w:ascii="Cambria Math" w:hAnsi="Cambria Math" w:cstheme="majorBidi"/>
              </w:rPr>
              <m:t xml:space="preserve">1+ </m:t>
            </m:r>
            <m:sSup>
              <m:sSupPr>
                <m:ctrlPr>
                  <w:rPr>
                    <w:rFonts w:ascii="Cambria Math" w:hAnsi="Cambria Math" w:cstheme="majorBidi"/>
                    <w:i/>
                  </w:rPr>
                </m:ctrlPr>
              </m:sSupPr>
              <m:e>
                <m:r>
                  <w:rPr>
                    <w:rFonts w:ascii="Cambria Math" w:hAnsi="Cambria Math" w:cstheme="majorBidi"/>
                  </w:rPr>
                  <m:t>e</m:t>
                </m:r>
              </m:e>
              <m:sup>
                <m:r>
                  <w:rPr>
                    <w:rFonts w:ascii="Cambria Math" w:hAnsi="Cambria Math" w:cstheme="majorBidi"/>
                  </w:rPr>
                  <m:t>-x</m:t>
                </m:r>
              </m:sup>
            </m:sSup>
          </m:den>
        </m:f>
        <m:r>
          <w:rPr>
            <w:rFonts w:ascii="Cambria Math" w:hAnsi="Cambria Math" w:cstheme="majorBidi"/>
          </w:rPr>
          <m:t xml:space="preserve"> </m:t>
        </m:r>
      </m:oMath>
    </w:p>
    <w:p w14:paraId="5E3D7D9E"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Applies the sigmoid activation function.  For small values (&lt;- 5), sigmoid returns a value close to zero, and for large values (&gt;5) the result of the function gets close to 1.</w:t>
      </w:r>
    </w:p>
    <w:p w14:paraId="7809098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Sigmoid is equivalent to a 2-element Softmax, where the second element is assumed to be zero. The sigmoid function always returns a value between 0 and 1.</w:t>
      </w:r>
    </w:p>
    <w:p w14:paraId="0DC0BA20" w14:textId="77777777" w:rsidR="00EF140C" w:rsidRPr="005A7693" w:rsidRDefault="00EF140C" w:rsidP="00EF140C">
      <w:pPr>
        <w:pStyle w:val="BodyText"/>
        <w:spacing w:line="276" w:lineRule="auto"/>
        <w:ind w:left="1154" w:right="680"/>
        <w:jc w:val="both"/>
        <w:rPr>
          <w:rFonts w:asciiTheme="majorBidi" w:hAnsiTheme="majorBidi" w:cstheme="majorBidi"/>
          <w:rtl/>
        </w:rPr>
      </w:pPr>
    </w:p>
    <w:p w14:paraId="35B104D0"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Arguments</w:t>
      </w:r>
    </w:p>
    <w:p w14:paraId="63127953"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 xml:space="preserve">           •</w:t>
      </w:r>
      <w:r w:rsidRPr="005A7693">
        <w:rPr>
          <w:rFonts w:asciiTheme="majorBidi" w:hAnsiTheme="majorBidi" w:cstheme="majorBidi"/>
          <w:b/>
          <w:bCs/>
        </w:rPr>
        <w:tab/>
        <w:t>x:</w:t>
      </w:r>
      <w:r w:rsidRPr="005A7693">
        <w:rPr>
          <w:rFonts w:asciiTheme="majorBidi" w:hAnsiTheme="majorBidi" w:cstheme="majorBidi"/>
        </w:rPr>
        <w:t xml:space="preserve"> Input tensor.</w:t>
      </w:r>
    </w:p>
    <w:p w14:paraId="56C55638" w14:textId="77777777" w:rsidR="00EF140C" w:rsidRPr="005A7693" w:rsidRDefault="00EF140C" w:rsidP="00EF140C">
      <w:pPr>
        <w:pStyle w:val="BodyText"/>
        <w:spacing w:line="276" w:lineRule="auto"/>
        <w:ind w:left="1154" w:right="680"/>
        <w:jc w:val="both"/>
        <w:rPr>
          <w:rFonts w:asciiTheme="majorBidi" w:hAnsiTheme="majorBidi" w:cstheme="majorBidi"/>
          <w:rtl/>
        </w:rPr>
      </w:pPr>
    </w:p>
    <w:p w14:paraId="6B897FDA"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Returns</w:t>
      </w:r>
    </w:p>
    <w:p w14:paraId="14FAC269"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 xml:space="preserve">           •</w:t>
      </w:r>
      <w:r w:rsidRPr="005A7693">
        <w:rPr>
          <w:rFonts w:asciiTheme="majorBidi" w:hAnsiTheme="majorBidi" w:cstheme="majorBidi"/>
        </w:rPr>
        <w:tab/>
      </w:r>
      <w:r w:rsidRPr="005A7693">
        <w:rPr>
          <w:rFonts w:asciiTheme="majorBidi" w:hAnsiTheme="majorBidi" w:cstheme="majorBidi"/>
          <w:b/>
          <w:bCs/>
        </w:rPr>
        <w:t>Tensor with the sigmoid activation</w:t>
      </w:r>
      <w:r w:rsidRPr="005A7693">
        <w:rPr>
          <w:rFonts w:asciiTheme="majorBidi" w:hAnsiTheme="majorBidi" w:cstheme="majorBidi"/>
        </w:rPr>
        <w:t>: 1 / (1 + exp(-x)).</w:t>
      </w:r>
    </w:p>
    <w:p w14:paraId="7301057E" w14:textId="77777777" w:rsidR="00EF140C" w:rsidRPr="005A7693" w:rsidRDefault="00EF140C" w:rsidP="00EF140C">
      <w:pPr>
        <w:pStyle w:val="BodyText"/>
        <w:spacing w:line="276" w:lineRule="auto"/>
        <w:ind w:right="680"/>
        <w:jc w:val="both"/>
        <w:rPr>
          <w:rFonts w:asciiTheme="majorBidi" w:hAnsiTheme="majorBidi" w:cstheme="majorBidi"/>
          <w:rtl/>
        </w:rPr>
      </w:pPr>
    </w:p>
    <w:p w14:paraId="093C9A54" w14:textId="77777777" w:rsidR="00EF140C" w:rsidRPr="005A7693" w:rsidRDefault="00EF140C" w:rsidP="00EF140C">
      <w:pPr>
        <w:pStyle w:val="Heading6"/>
        <w:rPr>
          <w:sz w:val="28"/>
          <w:szCs w:val="28"/>
        </w:rPr>
      </w:pPr>
      <w:bookmarkStart w:id="464" w:name="_Toc307073555"/>
      <w:r w:rsidRPr="005A7693">
        <w:rPr>
          <w:sz w:val="28"/>
          <w:szCs w:val="28"/>
        </w:rPr>
        <w:t xml:space="preserve">         </w:t>
      </w:r>
      <w:bookmarkStart w:id="465" w:name="_Toc200381306"/>
      <w:bookmarkStart w:id="466" w:name="_Toc200506942"/>
      <w:r w:rsidRPr="005A7693">
        <w:rPr>
          <w:sz w:val="28"/>
          <w:szCs w:val="28"/>
        </w:rPr>
        <w:t>4.1.3.7.4.3. Softmax function :</w:t>
      </w:r>
      <w:bookmarkEnd w:id="464"/>
      <w:bookmarkEnd w:id="465"/>
      <w:bookmarkEnd w:id="466"/>
    </w:p>
    <w:p w14:paraId="74F93D30"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Softmax converts a vector of values to a probability distribution. The elements of the output vector are in range (0, 1) and sum to 1.</w:t>
      </w:r>
    </w:p>
    <w:p w14:paraId="18AD4EE1"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Each vector is handled independently. The axis argument sets which axis of the input the function is applied along.</w:t>
      </w:r>
    </w:p>
    <w:p w14:paraId="4BB7CBB4"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Softmax is often used as the activation for the last layer of a classification network because the result could be interpreted as a probability distribution.</w:t>
      </w:r>
    </w:p>
    <w:p w14:paraId="650E9A8B"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The softmax of each vector x is computed as exp(x) / tf.reduce_sum(exp(x)).</w:t>
      </w:r>
    </w:p>
    <w:p w14:paraId="7C4BC4B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lastRenderedPageBreak/>
        <w:t>The input values in are the log-odds of the resulting probability.</w:t>
      </w:r>
    </w:p>
    <w:p w14:paraId="01C7D611" w14:textId="77777777" w:rsidR="00EF140C" w:rsidRPr="005A7693" w:rsidRDefault="00EF140C" w:rsidP="00EF140C">
      <w:pPr>
        <w:pStyle w:val="BodyText"/>
        <w:spacing w:line="276" w:lineRule="auto"/>
        <w:ind w:right="680"/>
        <w:jc w:val="both"/>
        <w:rPr>
          <w:rFonts w:asciiTheme="majorBidi" w:hAnsiTheme="majorBidi" w:cstheme="majorBidi"/>
          <w:rtl/>
        </w:rPr>
      </w:pPr>
    </w:p>
    <w:p w14:paraId="6A6BF542"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Arguments</w:t>
      </w:r>
    </w:p>
    <w:p w14:paraId="4AACCFD4" w14:textId="77777777" w:rsidR="00EF140C" w:rsidRPr="005A7693" w:rsidRDefault="00EF140C" w:rsidP="00D46C1E">
      <w:pPr>
        <w:pStyle w:val="BodyText"/>
        <w:widowControl/>
        <w:numPr>
          <w:ilvl w:val="0"/>
          <w:numId w:val="19"/>
        </w:numPr>
        <w:autoSpaceDE/>
        <w:autoSpaceDN/>
        <w:spacing w:after="160" w:line="276" w:lineRule="auto"/>
        <w:ind w:right="680"/>
        <w:jc w:val="both"/>
        <w:rPr>
          <w:rFonts w:asciiTheme="majorBidi" w:hAnsiTheme="majorBidi" w:cstheme="majorBidi"/>
        </w:rPr>
      </w:pPr>
      <w:r w:rsidRPr="005A7693">
        <w:rPr>
          <w:rFonts w:asciiTheme="majorBidi" w:hAnsiTheme="majorBidi" w:cstheme="majorBidi"/>
          <w:b/>
          <w:bCs/>
        </w:rPr>
        <w:t>x :</w:t>
      </w:r>
      <w:r w:rsidRPr="005A7693">
        <w:rPr>
          <w:rFonts w:asciiTheme="majorBidi" w:hAnsiTheme="majorBidi" w:cstheme="majorBidi"/>
        </w:rPr>
        <w:t xml:space="preserve"> Input tensor.</w:t>
      </w:r>
    </w:p>
    <w:p w14:paraId="62ADC33E" w14:textId="77777777" w:rsidR="00EF140C" w:rsidRPr="005A7693" w:rsidRDefault="00EF140C" w:rsidP="00D46C1E">
      <w:pPr>
        <w:pStyle w:val="BodyText"/>
        <w:widowControl/>
        <w:numPr>
          <w:ilvl w:val="0"/>
          <w:numId w:val="19"/>
        </w:numPr>
        <w:autoSpaceDE/>
        <w:autoSpaceDN/>
        <w:spacing w:after="160" w:line="276" w:lineRule="auto"/>
        <w:ind w:right="680"/>
        <w:jc w:val="both"/>
        <w:rPr>
          <w:rFonts w:asciiTheme="majorBidi" w:hAnsiTheme="majorBidi" w:cstheme="majorBidi"/>
        </w:rPr>
      </w:pPr>
      <w:r w:rsidRPr="005A7693">
        <w:rPr>
          <w:rFonts w:asciiTheme="majorBidi" w:hAnsiTheme="majorBidi" w:cstheme="majorBidi"/>
          <w:b/>
          <w:bCs/>
        </w:rPr>
        <w:t>axis:</w:t>
      </w:r>
      <w:r w:rsidRPr="005A7693">
        <w:rPr>
          <w:rFonts w:asciiTheme="majorBidi" w:hAnsiTheme="majorBidi" w:cstheme="majorBidi"/>
        </w:rPr>
        <w:t xml:space="preserve"> Integer, axis along which the softmax normalization is applied.</w:t>
      </w:r>
    </w:p>
    <w:p w14:paraId="3F280973"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Returns</w:t>
      </w:r>
    </w:p>
    <w:p w14:paraId="7DFF5824"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Tensor, output of softmax transformation (all values are non-negative and sum to 1).</w:t>
      </w:r>
      <w:bookmarkStart w:id="467" w:name="_Toc168963505"/>
      <w:bookmarkStart w:id="468" w:name="_Toc948478368"/>
    </w:p>
    <w:p w14:paraId="47E55556" w14:textId="77777777" w:rsidR="00EF140C" w:rsidRPr="005A7693" w:rsidRDefault="00EF140C" w:rsidP="00EF140C">
      <w:pPr>
        <w:pStyle w:val="Heading5"/>
        <w:rPr>
          <w:sz w:val="28"/>
          <w:szCs w:val="28"/>
        </w:rPr>
      </w:pPr>
      <w:r w:rsidRPr="005A7693">
        <w:rPr>
          <w:sz w:val="28"/>
          <w:szCs w:val="28"/>
        </w:rPr>
        <w:t xml:space="preserve">  </w:t>
      </w:r>
      <w:bookmarkStart w:id="469" w:name="_Toc200381307"/>
      <w:bookmarkStart w:id="470" w:name="_Toc200506943"/>
      <w:r w:rsidRPr="005A7693">
        <w:rPr>
          <w:sz w:val="28"/>
          <w:szCs w:val="28"/>
        </w:rPr>
        <w:t>4.1.3.7.5. Dense</w:t>
      </w:r>
      <w:bookmarkEnd w:id="467"/>
      <w:bookmarkEnd w:id="468"/>
      <w:bookmarkEnd w:id="469"/>
      <w:bookmarkEnd w:id="470"/>
    </w:p>
    <w:p w14:paraId="4407B29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Is the regular deeply connected neural network layer. It is most common and frequently used layer. Dense layer does the below operation on the input and return the output.</w:t>
      </w:r>
    </w:p>
    <w:p w14:paraId="765BF9D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output = activation (dot (input, kernel) + bias) Where,</w:t>
      </w:r>
    </w:p>
    <w:p w14:paraId="418D8267"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input</w:t>
      </w:r>
      <w:r w:rsidRPr="005A7693">
        <w:rPr>
          <w:rFonts w:asciiTheme="majorBidi" w:hAnsiTheme="majorBidi" w:cstheme="majorBidi"/>
        </w:rPr>
        <w:t xml:space="preserve"> represent the input data</w:t>
      </w:r>
    </w:p>
    <w:p w14:paraId="6CD091A4"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kernel</w:t>
      </w:r>
      <w:r w:rsidRPr="005A7693">
        <w:rPr>
          <w:rFonts w:asciiTheme="majorBidi" w:hAnsiTheme="majorBidi" w:cstheme="majorBidi"/>
        </w:rPr>
        <w:t xml:space="preserve"> represent the weight data</w:t>
      </w:r>
    </w:p>
    <w:p w14:paraId="187033D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dots</w:t>
      </w:r>
      <w:r w:rsidRPr="005A7693">
        <w:rPr>
          <w:rFonts w:asciiTheme="majorBidi" w:hAnsiTheme="majorBidi" w:cstheme="majorBidi"/>
        </w:rPr>
        <w:t xml:space="preserve"> represent numpy dot product of all input and its corresponding weights</w:t>
      </w:r>
    </w:p>
    <w:p w14:paraId="2380C0DA"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bias</w:t>
      </w:r>
      <w:r w:rsidRPr="005A7693">
        <w:rPr>
          <w:rFonts w:asciiTheme="majorBidi" w:hAnsiTheme="majorBidi" w:cstheme="majorBidi"/>
        </w:rPr>
        <w:t xml:space="preserve"> represent a biased value used in machine learning to optimize the model.</w:t>
      </w:r>
    </w:p>
    <w:p w14:paraId="1D734290"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Activation</w:t>
      </w:r>
      <w:r w:rsidRPr="005A7693">
        <w:rPr>
          <w:rFonts w:asciiTheme="majorBidi" w:hAnsiTheme="majorBidi" w:cstheme="majorBidi"/>
        </w:rPr>
        <w:t xml:space="preserve"> represent the activation function.</w:t>
      </w:r>
    </w:p>
    <w:p w14:paraId="69CD6035"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The output shape of the dense layer will be affected by the number of neuron / units specified in the dense layer</w:t>
      </w:r>
    </w:p>
    <w:p w14:paraId="06F0BF8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The argument supported by dense layer is as follows −</w:t>
      </w:r>
    </w:p>
    <w:p w14:paraId="5CF14615"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Units</w:t>
      </w:r>
      <w:r w:rsidRPr="005A7693">
        <w:rPr>
          <w:rFonts w:asciiTheme="majorBidi" w:hAnsiTheme="majorBidi" w:cstheme="majorBidi"/>
        </w:rPr>
        <w:t xml:space="preserve"> represent the number of units and it affects the output layer.</w:t>
      </w:r>
    </w:p>
    <w:p w14:paraId="2F1A86D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Activation</w:t>
      </w:r>
      <w:r w:rsidRPr="005A7693">
        <w:rPr>
          <w:rFonts w:asciiTheme="majorBidi" w:hAnsiTheme="majorBidi" w:cstheme="majorBidi"/>
        </w:rPr>
        <w:t xml:space="preserve"> represents the activation function.</w:t>
      </w:r>
    </w:p>
    <w:p w14:paraId="27B4DA6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 xml:space="preserve">use_bias </w:t>
      </w:r>
      <w:r w:rsidRPr="005A7693">
        <w:rPr>
          <w:rFonts w:asciiTheme="majorBidi" w:hAnsiTheme="majorBidi" w:cstheme="majorBidi"/>
        </w:rPr>
        <w:t>represents whether the layer uses a bias vector.</w:t>
      </w:r>
    </w:p>
    <w:p w14:paraId="602C5107"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kernel_initializer</w:t>
      </w:r>
      <w:r w:rsidRPr="005A7693">
        <w:rPr>
          <w:rFonts w:asciiTheme="majorBidi" w:hAnsiTheme="majorBidi" w:cstheme="majorBidi"/>
        </w:rPr>
        <w:t xml:space="preserve"> represents the initializer to be used for kernel.</w:t>
      </w:r>
    </w:p>
    <w:p w14:paraId="1F2D53A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bias_initializer</w:t>
      </w:r>
      <w:r w:rsidRPr="005A7693">
        <w:rPr>
          <w:rFonts w:asciiTheme="majorBidi" w:hAnsiTheme="majorBidi" w:cstheme="majorBidi"/>
        </w:rPr>
        <w:t xml:space="preserve"> represents the initializer to be used for the bias vector.</w:t>
      </w:r>
    </w:p>
    <w:p w14:paraId="28F027C2"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2032066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kernel_regularizer</w:t>
      </w:r>
      <w:r w:rsidRPr="005A7693">
        <w:rPr>
          <w:rFonts w:asciiTheme="majorBidi" w:hAnsiTheme="majorBidi" w:cstheme="majorBidi"/>
        </w:rPr>
        <w:t xml:space="preserve"> represents</w:t>
      </w:r>
      <w:r w:rsidRPr="005A7693">
        <w:rPr>
          <w:rFonts w:asciiTheme="majorBidi" w:hAnsiTheme="majorBidi" w:cstheme="majorBidi"/>
        </w:rPr>
        <w:tab/>
        <w:t>the</w:t>
      </w:r>
      <w:r w:rsidRPr="005A7693">
        <w:rPr>
          <w:rFonts w:asciiTheme="majorBidi" w:hAnsiTheme="majorBidi" w:cstheme="majorBidi"/>
        </w:rPr>
        <w:tab/>
        <w:t>regularizer</w:t>
      </w:r>
      <w:r w:rsidRPr="005A7693">
        <w:rPr>
          <w:rFonts w:asciiTheme="majorBidi" w:hAnsiTheme="majorBidi" w:cstheme="majorBidi"/>
        </w:rPr>
        <w:tab/>
        <w:t>function</w:t>
      </w:r>
      <w:r w:rsidRPr="005A7693">
        <w:rPr>
          <w:rFonts w:asciiTheme="majorBidi" w:hAnsiTheme="majorBidi" w:cstheme="majorBidi"/>
        </w:rPr>
        <w:lastRenderedPageBreak/>
        <w:tab/>
        <w:t>to</w:t>
      </w:r>
      <w:r w:rsidRPr="005A7693">
        <w:rPr>
          <w:rFonts w:asciiTheme="majorBidi" w:hAnsiTheme="majorBidi" w:cstheme="majorBidi"/>
        </w:rPr>
        <w:tab/>
        <w:t>be applied to the kernel weights matrix.</w:t>
      </w:r>
    </w:p>
    <w:p w14:paraId="3A2BAD53"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bias_regularizer</w:t>
      </w:r>
      <w:r w:rsidRPr="005A7693">
        <w:rPr>
          <w:rFonts w:asciiTheme="majorBidi" w:hAnsiTheme="majorBidi" w:cstheme="majorBidi"/>
        </w:rPr>
        <w:t xml:space="preserve"> represents the regularizer function to be applied to    the bias vector.</w:t>
      </w:r>
    </w:p>
    <w:p w14:paraId="38A52D2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activity_regularizer</w:t>
      </w:r>
      <w:r w:rsidRPr="005A7693">
        <w:rPr>
          <w:rFonts w:asciiTheme="majorBidi" w:hAnsiTheme="majorBidi" w:cstheme="majorBidi"/>
        </w:rPr>
        <w:t xml:space="preserve"> represents the regularizer function tp be applied to the output of the layer.</w:t>
      </w:r>
    </w:p>
    <w:p w14:paraId="33C32A5C"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b/>
          <w:bCs/>
        </w:rPr>
        <w:tab/>
        <w:t>kernel_constraint</w:t>
      </w:r>
      <w:r w:rsidRPr="005A7693">
        <w:rPr>
          <w:rFonts w:asciiTheme="majorBidi" w:hAnsiTheme="majorBidi" w:cstheme="majorBidi"/>
        </w:rPr>
        <w:t xml:space="preserve"> represents constraint function to be applied to the kernel weights matrix.</w:t>
      </w:r>
    </w:p>
    <w:p w14:paraId="613CCD6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w:t>
      </w:r>
      <w:r w:rsidRPr="005A7693">
        <w:rPr>
          <w:rFonts w:asciiTheme="majorBidi" w:hAnsiTheme="majorBidi" w:cstheme="majorBidi"/>
        </w:rPr>
        <w:tab/>
      </w:r>
      <w:r w:rsidRPr="005A7693">
        <w:rPr>
          <w:rFonts w:asciiTheme="majorBidi" w:hAnsiTheme="majorBidi" w:cstheme="majorBidi"/>
          <w:b/>
          <w:bCs/>
        </w:rPr>
        <w:t>bias_constraint</w:t>
      </w:r>
      <w:r w:rsidRPr="005A7693">
        <w:rPr>
          <w:rFonts w:asciiTheme="majorBidi" w:hAnsiTheme="majorBidi" w:cstheme="majorBidi"/>
        </w:rPr>
        <w:t xml:space="preserve"> represent constraint function to be applied to the bias vector.</w:t>
      </w:r>
    </w:p>
    <w:p w14:paraId="74A1F622" w14:textId="77777777" w:rsidR="00EF140C" w:rsidRPr="005A7693" w:rsidRDefault="00EF140C" w:rsidP="00EF140C">
      <w:pPr>
        <w:pStyle w:val="Heading5"/>
        <w:rPr>
          <w:sz w:val="28"/>
          <w:szCs w:val="28"/>
          <w:rtl/>
        </w:rPr>
      </w:pPr>
      <w:bookmarkStart w:id="471" w:name="_Toc168963506"/>
      <w:bookmarkStart w:id="472" w:name="_Toc1909859872"/>
      <w:bookmarkStart w:id="473" w:name="_Toc200506944"/>
      <w:r w:rsidRPr="005A7693">
        <w:rPr>
          <w:sz w:val="28"/>
          <w:szCs w:val="28"/>
        </w:rPr>
        <w:t xml:space="preserve">4.1. </w:t>
      </w:r>
      <w:bookmarkStart w:id="474" w:name="_Toc200381308"/>
      <w:r w:rsidRPr="005A7693">
        <w:rPr>
          <w:sz w:val="28"/>
          <w:szCs w:val="28"/>
        </w:rPr>
        <w:t>3.7.6. Flatten</w:t>
      </w:r>
      <w:bookmarkEnd w:id="471"/>
      <w:bookmarkEnd w:id="472"/>
      <w:bookmarkEnd w:id="473"/>
      <w:bookmarkEnd w:id="474"/>
    </w:p>
    <w:p w14:paraId="046C7C41"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In the context of deep learning, particularly within the TensorFlow and Keras ecosystems, "Flatten" refers to a type of layer that is used within neural network architectures, rather than a standalone library. The Flatten layer in Keras is typically used as part of a model to transform a multi-dimensional input (e.g., matrices for images) into a single-dimensional array that can be fed into a dense (fully connected) layer. This is a common operation in convolutional neural networks (CNNs) where spatial data from image inputs needs to be converted into a format suitable for classification.</w:t>
      </w:r>
    </w:p>
    <w:p w14:paraId="50E76D81"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What Does a Flatten Layer Do?</w:t>
      </w:r>
    </w:p>
    <w:p w14:paraId="5960C7E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The Flatten layer takes all the input dimensions except for the batch size and collapses them into a single dimension. For example, if the input to the layer is a batch of images with the shape (batch_size, height, width, channels), the output of the layer will have the shape (batch_size, height * width * channels).</w:t>
      </w:r>
    </w:p>
    <w:p w14:paraId="70E2B5AC" w14:textId="77777777" w:rsidR="00EF140C" w:rsidRPr="005A7693" w:rsidRDefault="00EF140C" w:rsidP="00EF140C">
      <w:pPr>
        <w:pStyle w:val="Heading5"/>
        <w:rPr>
          <w:sz w:val="28"/>
          <w:szCs w:val="28"/>
        </w:rPr>
      </w:pPr>
      <w:bookmarkStart w:id="475" w:name="_Toc168963507"/>
      <w:bookmarkStart w:id="476" w:name="_Toc571236019"/>
      <w:r w:rsidRPr="005A7693">
        <w:rPr>
          <w:sz w:val="28"/>
          <w:szCs w:val="28"/>
        </w:rPr>
        <w:t xml:space="preserve"> </w:t>
      </w:r>
      <w:bookmarkStart w:id="477" w:name="_Toc200381309"/>
      <w:bookmarkStart w:id="478" w:name="_Toc200506945"/>
      <w:r w:rsidRPr="005A7693">
        <w:rPr>
          <w:sz w:val="28"/>
          <w:szCs w:val="28"/>
        </w:rPr>
        <w:t>4.1.3.7.7. Ultralytics</w:t>
      </w:r>
      <w:bookmarkEnd w:id="475"/>
      <w:bookmarkEnd w:id="476"/>
      <w:bookmarkEnd w:id="477"/>
      <w:bookmarkEnd w:id="478"/>
    </w:p>
    <w:p w14:paraId="44607AE0"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 xml:space="preserve">Ultralytics is a technology company known for its development and maintenance of the YOLOv5 object detection model, among other AI-based solutions. The company provides various tools and libraries primarily around YOLO, making it one of the more accessible and popular choices for object detection tasks in the machine learning community. The YOLOv5 model from Ultralytics </w:t>
      </w:r>
      <w:r w:rsidRPr="005A7693">
        <w:rPr>
          <w:rFonts w:asciiTheme="majorBidi" w:hAnsiTheme="majorBidi" w:cstheme="majorBidi"/>
        </w:rPr>
        <w:lastRenderedPageBreak/>
        <w:t>is implemented in PyTorch, which contrasts with earlier YOLO versions that were implemented using the Darknet framework.</w:t>
      </w:r>
    </w:p>
    <w:p w14:paraId="4456B2B9" w14:textId="77777777" w:rsidR="00EF140C" w:rsidRPr="005A7693" w:rsidRDefault="00EF140C" w:rsidP="00EF140C">
      <w:pPr>
        <w:pStyle w:val="Heading5"/>
        <w:rPr>
          <w:sz w:val="28"/>
          <w:szCs w:val="28"/>
        </w:rPr>
      </w:pPr>
      <w:bookmarkStart w:id="479" w:name="_Toc168963508"/>
      <w:bookmarkStart w:id="480" w:name="_Toc1439321391"/>
      <w:bookmarkStart w:id="481" w:name="_Toc200506946"/>
      <w:r w:rsidRPr="005A7693">
        <w:rPr>
          <w:sz w:val="28"/>
          <w:szCs w:val="28"/>
        </w:rPr>
        <w:t xml:space="preserve">4.1. </w:t>
      </w:r>
      <w:bookmarkStart w:id="482" w:name="_Toc200381310"/>
      <w:r w:rsidRPr="005A7693">
        <w:rPr>
          <w:sz w:val="28"/>
          <w:szCs w:val="28"/>
        </w:rPr>
        <w:t>3.7.8. PyTorch</w:t>
      </w:r>
      <w:bookmarkEnd w:id="479"/>
      <w:bookmarkEnd w:id="480"/>
      <w:bookmarkEnd w:id="481"/>
      <w:bookmarkEnd w:id="482"/>
    </w:p>
    <w:p w14:paraId="4D134AC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PyTorch is an open-source machine learning library developed by Facebook's AI Research lab (FAIR). It is widely used for applications such as natural language processing and computer vision. PyTorch is known for its flexibility, ease of use, and native support for dynamic computational graphs (dynamic neural networks). Here’s an overview of the main features and components of PyTorch:</w:t>
      </w:r>
    </w:p>
    <w:p w14:paraId="7827CF5D"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2A4B094A"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Components of PyTorch:</w:t>
      </w:r>
    </w:p>
    <w:p w14:paraId="1BB021F1"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torch:</w:t>
      </w:r>
      <w:r w:rsidRPr="005A7693">
        <w:rPr>
          <w:rFonts w:asciiTheme="majorBidi" w:hAnsiTheme="majorBidi" w:cstheme="majorBidi"/>
        </w:rPr>
        <w:t xml:space="preserve"> The main namespace of PyTorch. It includes modules for creating and manipulating tensors.</w:t>
      </w:r>
    </w:p>
    <w:p w14:paraId="4F12EE05"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24421CF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 xml:space="preserve">torch.nn : </w:t>
      </w:r>
      <w:r w:rsidRPr="005A7693">
        <w:rPr>
          <w:rFonts w:asciiTheme="majorBidi" w:hAnsiTheme="majorBidi" w:cstheme="majorBidi"/>
        </w:rPr>
        <w:t>This module provides classes and functions to create and train neural networks. You can define all layers, activation functions, and parameters.</w:t>
      </w:r>
    </w:p>
    <w:p w14:paraId="175F1AB0"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368F805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torch.optim :</w:t>
      </w:r>
      <w:r w:rsidRPr="005A7693">
        <w:rPr>
          <w:rFonts w:asciiTheme="majorBidi" w:hAnsiTheme="majorBidi" w:cstheme="majorBidi"/>
        </w:rPr>
        <w:t xml:space="preserve"> It includes standard optimization algorithms like Adam and SGD that can be used to update weights during training.</w:t>
      </w:r>
    </w:p>
    <w:p w14:paraId="3A3A8DF9"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73656E88"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torch.utils.data :</w:t>
      </w:r>
      <w:r w:rsidRPr="005A7693">
        <w:rPr>
          <w:rFonts w:asciiTheme="majorBidi" w:hAnsiTheme="majorBidi" w:cstheme="majorBidi"/>
        </w:rPr>
        <w:t xml:space="preserve"> Utilities for efficient data loading for your models, such as data loaders and transformers for creating batches of data.</w:t>
      </w:r>
    </w:p>
    <w:p w14:paraId="154E58E3"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79B4AB24"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torch.autograd :</w:t>
      </w:r>
      <w:r w:rsidRPr="005A7693">
        <w:rPr>
          <w:rFonts w:asciiTheme="majorBidi" w:hAnsiTheme="majorBidi" w:cstheme="majorBidi"/>
        </w:rPr>
        <w:t xml:space="preserve"> Provides classes and functions for automatic differentiation operations on tensors. It is PyTorch’s automatic differentiation engine that powers neural network training.</w:t>
      </w:r>
    </w:p>
    <w:p w14:paraId="23168A80"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5CBDA612" w14:textId="3F3AD2F1" w:rsidR="00EF140C" w:rsidRPr="005A7693" w:rsidRDefault="00EF140C" w:rsidP="00636EBF">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torchvision:</w:t>
      </w:r>
      <w:r w:rsidRPr="005A7693">
        <w:rPr>
          <w:rFonts w:asciiTheme="majorBidi" w:hAnsiTheme="majorBidi" w:cstheme="majorBidi"/>
        </w:rPr>
        <w:t xml:space="preserve"> A separate package that includes datasets, model architectures, and common image transformations for computer vision.</w:t>
      </w:r>
    </w:p>
    <w:p w14:paraId="7298E59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lastRenderedPageBreak/>
        <w:t>torchtext:</w:t>
      </w:r>
      <w:r w:rsidRPr="005A7693">
        <w:rPr>
          <w:rFonts w:asciiTheme="majorBidi" w:hAnsiTheme="majorBidi" w:cstheme="majorBidi"/>
        </w:rPr>
        <w:t xml:space="preserve"> Another package that provides data processing utilities and popular datasets for natural language processing.</w:t>
      </w:r>
    </w:p>
    <w:p w14:paraId="6EADB982" w14:textId="77777777" w:rsidR="00EF140C" w:rsidRPr="005A7693" w:rsidRDefault="00EF140C" w:rsidP="00EF140C">
      <w:pPr>
        <w:pStyle w:val="Heading5"/>
        <w:rPr>
          <w:sz w:val="28"/>
          <w:szCs w:val="28"/>
          <w:rtl/>
        </w:rPr>
      </w:pPr>
      <w:bookmarkStart w:id="483" w:name="_Toc168963509"/>
      <w:bookmarkStart w:id="484" w:name="_Toc2069386029"/>
      <w:bookmarkStart w:id="485" w:name="_Toc200381311"/>
      <w:bookmarkStart w:id="486" w:name="_Toc200506947"/>
      <w:r w:rsidRPr="005A7693">
        <w:rPr>
          <w:sz w:val="28"/>
          <w:szCs w:val="28"/>
        </w:rPr>
        <w:t>4.1.3.7.9. Optimizers</w:t>
      </w:r>
      <w:bookmarkEnd w:id="483"/>
      <w:bookmarkEnd w:id="484"/>
      <w:bookmarkEnd w:id="485"/>
      <w:bookmarkEnd w:id="486"/>
    </w:p>
    <w:p w14:paraId="19B2ABA3"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Optimizers are the expanded class, which includes the method to train your machine/deep learning model. Optimizers are necessary for your model as they improve training speed and performance.</w:t>
      </w:r>
    </w:p>
    <w:p w14:paraId="766F45FB" w14:textId="77777777" w:rsidR="00EF140C" w:rsidRPr="005A7693" w:rsidRDefault="00EF140C" w:rsidP="005A7693">
      <w:pPr>
        <w:pStyle w:val="BodyText"/>
        <w:spacing w:line="276" w:lineRule="auto"/>
        <w:ind w:right="680"/>
        <w:jc w:val="both"/>
        <w:rPr>
          <w:rFonts w:asciiTheme="majorBidi" w:hAnsiTheme="majorBidi" w:cstheme="majorBidi"/>
          <w:rtl/>
        </w:rPr>
      </w:pPr>
    </w:p>
    <w:p w14:paraId="25DCB01C"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Optimizers are Classes or methods used to change the attributes of your machine/deep learning model such as weights and learning rate in order to reduce the losses. Optimizers help to get results faster.</w:t>
      </w:r>
    </w:p>
    <w:p w14:paraId="1E5CFAD0" w14:textId="77777777" w:rsidR="00EF140C" w:rsidRPr="005A7693" w:rsidRDefault="00EF140C" w:rsidP="00EF140C">
      <w:pPr>
        <w:pStyle w:val="Heading6"/>
        <w:rPr>
          <w:sz w:val="28"/>
          <w:szCs w:val="28"/>
          <w:rtl/>
        </w:rPr>
      </w:pPr>
      <w:bookmarkStart w:id="487" w:name="_Toc830750624"/>
      <w:r w:rsidRPr="005A7693">
        <w:rPr>
          <w:sz w:val="28"/>
          <w:szCs w:val="28"/>
        </w:rPr>
        <w:t xml:space="preserve">       </w:t>
      </w:r>
      <w:bookmarkStart w:id="488" w:name="_Toc200506948"/>
      <w:r w:rsidRPr="005A7693">
        <w:rPr>
          <w:sz w:val="28"/>
          <w:szCs w:val="28"/>
        </w:rPr>
        <w:t>4.1.</w:t>
      </w:r>
      <w:bookmarkStart w:id="489" w:name="_Toc200381312"/>
      <w:r w:rsidRPr="005A7693">
        <w:rPr>
          <w:sz w:val="28"/>
          <w:szCs w:val="28"/>
        </w:rPr>
        <w:t>3.7.9.1. Adam</w:t>
      </w:r>
      <w:bookmarkEnd w:id="487"/>
      <w:bookmarkEnd w:id="488"/>
      <w:bookmarkEnd w:id="489"/>
    </w:p>
    <w:p w14:paraId="700ED2D4"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Adam stands for adaptive moment estimation, which is another way of using past gradients to calculate current gradients, Adam utilizes the concept of momentum by adding fractions of previous gradients to the current one, it is practically accepted in many projects during training neural nets.</w:t>
      </w:r>
    </w:p>
    <w:p w14:paraId="03BB03FC"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Adam optimization is a stochastic gradient descent method that is based on adaptive estimation of first-order and second-order moments.</w:t>
      </w:r>
    </w:p>
    <w:p w14:paraId="38947C7D"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You can call it using Tensorflow by leveraging the below commands into your project.</w:t>
      </w:r>
    </w:p>
    <w:p w14:paraId="3378AC1D" w14:textId="77777777" w:rsidR="00EF140C" w:rsidRPr="005A7693" w:rsidRDefault="00EF140C" w:rsidP="00EF140C">
      <w:pPr>
        <w:pStyle w:val="BodyText"/>
        <w:spacing w:line="276" w:lineRule="auto"/>
        <w:ind w:left="1154" w:right="680"/>
        <w:jc w:val="both"/>
        <w:rPr>
          <w:rFonts w:asciiTheme="majorBidi" w:hAnsiTheme="majorBidi" w:cstheme="majorBidi"/>
        </w:rPr>
      </w:pPr>
    </w:p>
    <w:p w14:paraId="376FB32C"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tf.keras.optimizers.Adam(</w:t>
      </w:r>
    </w:p>
    <w:p w14:paraId="53396245"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learning_rate=0.001,</w:t>
      </w:r>
      <w:r w:rsidRPr="005A7693">
        <w:rPr>
          <w:rFonts w:asciiTheme="majorBidi" w:hAnsiTheme="majorBidi" w:cstheme="majorBidi"/>
          <w:b/>
          <w:bCs/>
        </w:rPr>
        <w:tab/>
        <w:t>beta_1=0.9,</w:t>
      </w:r>
      <w:r w:rsidRPr="005A7693">
        <w:rPr>
          <w:rFonts w:asciiTheme="majorBidi" w:hAnsiTheme="majorBidi" w:cstheme="majorBidi"/>
          <w:b/>
          <w:bCs/>
        </w:rPr>
        <w:tab/>
        <w:t>beta_2=0.999,</w:t>
      </w:r>
      <w:r w:rsidRPr="005A7693">
        <w:rPr>
          <w:rFonts w:asciiTheme="majorBidi" w:hAnsiTheme="majorBidi" w:cstheme="majorBidi"/>
          <w:b/>
          <w:bCs/>
        </w:rPr>
        <w:tab/>
        <w:t>epsilon=1e-07, amsgrad=False,</w:t>
      </w:r>
    </w:p>
    <w:p w14:paraId="5B7BCF40" w14:textId="77777777" w:rsidR="00EF140C" w:rsidRPr="005A7693" w:rsidRDefault="00EF140C" w:rsidP="00EF140C">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name='Adam', **kwargs)</w:t>
      </w:r>
    </w:p>
    <w:p w14:paraId="37CAB074" w14:textId="77777777" w:rsidR="00EF140C" w:rsidRPr="005A7693" w:rsidRDefault="00EF140C" w:rsidP="00EF140C">
      <w:pPr>
        <w:pStyle w:val="BodyText"/>
        <w:spacing w:line="276" w:lineRule="auto"/>
        <w:ind w:left="1154" w:right="680"/>
        <w:jc w:val="both"/>
        <w:rPr>
          <w:rFonts w:asciiTheme="majorBidi" w:hAnsiTheme="majorBidi" w:cstheme="majorBidi"/>
          <w:b/>
          <w:bCs/>
          <w:rtl/>
        </w:rPr>
      </w:pPr>
    </w:p>
    <w:p w14:paraId="329F9DE5" w14:textId="49F46E1F" w:rsidR="00EF140C" w:rsidRPr="005A7693" w:rsidRDefault="00EF140C" w:rsidP="005A7693">
      <w:pPr>
        <w:pStyle w:val="BodyText"/>
        <w:spacing w:line="276" w:lineRule="auto"/>
        <w:ind w:left="1154" w:right="680"/>
        <w:jc w:val="both"/>
        <w:rPr>
          <w:rFonts w:asciiTheme="majorBidi" w:hAnsiTheme="majorBidi" w:cstheme="majorBidi"/>
          <w:b/>
          <w:bCs/>
        </w:rPr>
      </w:pPr>
      <w:r w:rsidRPr="005A7693">
        <w:rPr>
          <w:rFonts w:asciiTheme="majorBidi" w:hAnsiTheme="majorBidi" w:cstheme="majorBidi"/>
          <w:b/>
          <w:bCs/>
        </w:rPr>
        <w:t>Arguments:-</w:t>
      </w:r>
    </w:p>
    <w:p w14:paraId="307919A8"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b/>
          <w:bCs/>
        </w:rPr>
        <w:t>learning_rate :-</w:t>
      </w:r>
      <w:r w:rsidRPr="005A7693">
        <w:rPr>
          <w:rFonts w:asciiTheme="majorBidi" w:hAnsiTheme="majorBidi" w:cstheme="majorBidi"/>
        </w:rPr>
        <w:t xml:space="preserve"> A Tensor, floating point value, or a schedule that is a tf.keras.optimizers.schedules.LearningRateSchedule, or a callable that takes no arguments and returns the actual value to use, The learning rate. Defaults to 0.001.</w:t>
      </w:r>
    </w:p>
    <w:p w14:paraId="398EB5A4" w14:textId="00B6D339" w:rsidR="00EF140C" w:rsidRPr="005A7693" w:rsidRDefault="00EF140C" w:rsidP="005A7693">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beta_1:-</w:t>
      </w:r>
      <w:r w:rsidRPr="005A7693">
        <w:rPr>
          <w:rFonts w:asciiTheme="majorBidi" w:hAnsiTheme="majorBidi" w:cstheme="majorBidi"/>
        </w:rPr>
        <w:t xml:space="preserve"> A float value or a constant float tensor, or a callable that </w:t>
      </w:r>
      <w:r w:rsidRPr="005A7693">
        <w:rPr>
          <w:rFonts w:asciiTheme="majorBidi" w:hAnsiTheme="majorBidi" w:cstheme="majorBidi"/>
        </w:rPr>
        <w:lastRenderedPageBreak/>
        <w:t>takes no arguments and returns the actual value to use. The exponential decay rate for the 1st moment estimates. Defaults to 0.9.</w:t>
      </w:r>
    </w:p>
    <w:p w14:paraId="32DB3862"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beta_2:-</w:t>
      </w:r>
      <w:r w:rsidRPr="005A7693">
        <w:rPr>
          <w:rFonts w:asciiTheme="majorBidi" w:hAnsiTheme="majorBidi" w:cstheme="majorBidi"/>
        </w:rPr>
        <w:t xml:space="preserve"> A float value or a constant float tensor, or a callable that takes no arguments and returns the actual value to use, The exponential decay rate for the 2nd moment estimates. Defaults to 0.999.</w:t>
      </w:r>
    </w:p>
    <w:p w14:paraId="189B0159" w14:textId="77777777" w:rsidR="00EF140C" w:rsidRPr="005A7693" w:rsidRDefault="00EF140C" w:rsidP="004824B6">
      <w:pPr>
        <w:pStyle w:val="BodyText"/>
        <w:spacing w:line="276" w:lineRule="auto"/>
        <w:ind w:right="680"/>
        <w:jc w:val="both"/>
        <w:rPr>
          <w:rFonts w:asciiTheme="majorBidi" w:hAnsiTheme="majorBidi" w:cstheme="majorBidi"/>
        </w:rPr>
      </w:pPr>
    </w:p>
    <w:p w14:paraId="0D8F66A9"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b/>
          <w:bCs/>
        </w:rPr>
        <w:t>epsilon :-</w:t>
      </w:r>
      <w:r w:rsidRPr="005A7693">
        <w:rPr>
          <w:rFonts w:asciiTheme="majorBidi" w:hAnsiTheme="majorBidi" w:cstheme="majorBidi"/>
        </w:rPr>
        <w:t xml:space="preserve"> A small constant for numerical stability. Defaults to 1e-7. amsgrad :- Boolean. Whether to apply AMSGrad variant of this</w:t>
      </w:r>
    </w:p>
    <w:p w14:paraId="51622521"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algorithm from the paper "On the Convergence of Adam and beyond". Defaults to False.</w:t>
      </w:r>
    </w:p>
    <w:p w14:paraId="3D37449F" w14:textId="77777777" w:rsidR="00EF140C" w:rsidRPr="005A7693" w:rsidRDefault="00EF140C" w:rsidP="00EF140C">
      <w:pPr>
        <w:pStyle w:val="BodyText"/>
        <w:spacing w:line="276" w:lineRule="auto"/>
        <w:ind w:left="1154" w:right="680"/>
        <w:jc w:val="both"/>
        <w:rPr>
          <w:rFonts w:asciiTheme="majorBidi" w:hAnsiTheme="majorBidi" w:cstheme="majorBidi"/>
        </w:rPr>
      </w:pPr>
      <w:r w:rsidRPr="005A7693">
        <w:rPr>
          <w:rFonts w:asciiTheme="majorBidi" w:hAnsiTheme="majorBidi" w:cstheme="majorBidi"/>
        </w:rPr>
        <w:t>name Optional name for the operations created when applying gradients. Defaults to "Adam".</w:t>
      </w:r>
    </w:p>
    <w:p w14:paraId="0C50553E" w14:textId="77777777" w:rsidR="00EF140C" w:rsidRPr="005A7693" w:rsidRDefault="00EF140C" w:rsidP="00EF140C">
      <w:pPr>
        <w:pStyle w:val="BodyText"/>
        <w:spacing w:line="276" w:lineRule="auto"/>
        <w:ind w:left="1154" w:right="680"/>
        <w:jc w:val="both"/>
        <w:rPr>
          <w:rFonts w:asciiTheme="majorBidi" w:hAnsiTheme="majorBidi" w:cstheme="majorBidi"/>
          <w:rtl/>
        </w:rPr>
      </w:pPr>
      <w:r w:rsidRPr="005A7693">
        <w:rPr>
          <w:rFonts w:asciiTheme="majorBidi" w:hAnsiTheme="majorBidi" w:cstheme="majorBidi"/>
        </w:rPr>
        <w:t>**kwargsKeyword arguments. Allowed to be one of "clipnorm" or "clipvalue". "clipnorm" (float) clips gradients by norm; "clipvalue" (float) clips gradients by value.</w:t>
      </w:r>
    </w:p>
    <w:p w14:paraId="00E2D7F6" w14:textId="77777777" w:rsidR="00EF140C" w:rsidRPr="005A7693" w:rsidRDefault="00EF140C" w:rsidP="00EF140C">
      <w:pPr>
        <w:pStyle w:val="Heading5"/>
        <w:rPr>
          <w:sz w:val="28"/>
          <w:szCs w:val="28"/>
          <w:rtl/>
        </w:rPr>
      </w:pPr>
      <w:bookmarkStart w:id="490" w:name="_Toc168963510"/>
      <w:bookmarkStart w:id="491" w:name="_Toc837017742"/>
      <w:r w:rsidRPr="005A7693">
        <w:rPr>
          <w:sz w:val="28"/>
          <w:szCs w:val="28"/>
        </w:rPr>
        <w:t xml:space="preserve"> </w:t>
      </w:r>
      <w:bookmarkStart w:id="492" w:name="_Toc200381313"/>
      <w:bookmarkStart w:id="493" w:name="_Toc200506949"/>
      <w:r w:rsidRPr="005A7693">
        <w:rPr>
          <w:sz w:val="28"/>
          <w:szCs w:val="28"/>
        </w:rPr>
        <w:t>4.1.3.7.10. Metrics</w:t>
      </w:r>
      <w:bookmarkEnd w:id="490"/>
      <w:bookmarkEnd w:id="491"/>
      <w:bookmarkEnd w:id="492"/>
      <w:bookmarkEnd w:id="493"/>
    </w:p>
    <w:p w14:paraId="69BDC227" w14:textId="0F028035" w:rsidR="00EF140C" w:rsidRDefault="00EF140C" w:rsidP="004824B6">
      <w:pPr>
        <w:pStyle w:val="BodyText"/>
        <w:spacing w:line="276" w:lineRule="auto"/>
        <w:ind w:left="794" w:right="680"/>
        <w:jc w:val="both"/>
        <w:rPr>
          <w:rFonts w:asciiTheme="majorBidi" w:hAnsiTheme="majorBidi" w:cstheme="majorBidi"/>
        </w:rPr>
      </w:pPr>
      <w:r w:rsidRPr="005A7693">
        <w:rPr>
          <w:rFonts w:asciiTheme="majorBidi" w:hAnsiTheme="majorBidi" w:cstheme="majorBidi"/>
          <w:b/>
          <w:bCs/>
        </w:rPr>
        <w:t>Metrics</w:t>
      </w:r>
      <w:r w:rsidRPr="005A7693">
        <w:rPr>
          <w:rFonts w:asciiTheme="majorBidi" w:hAnsiTheme="majorBidi" w:cstheme="majorBidi"/>
        </w:rPr>
        <w:t xml:space="preserve"> are crucial for evaluating the performance of a model. Unlike loss functions, which are used to guide the training process by optimizing the model parameters, metrics are used to understand and measure how well the model is performing according to specific criteria that make sense for the given problem.</w:t>
      </w:r>
    </w:p>
    <w:p w14:paraId="675EFB6C" w14:textId="77777777" w:rsidR="004824B6" w:rsidRPr="005A7693" w:rsidRDefault="004824B6" w:rsidP="004824B6">
      <w:pPr>
        <w:pStyle w:val="BodyText"/>
        <w:spacing w:line="276" w:lineRule="auto"/>
        <w:ind w:left="794" w:right="680"/>
        <w:jc w:val="both"/>
        <w:rPr>
          <w:rFonts w:asciiTheme="majorBidi" w:hAnsiTheme="majorBidi" w:cstheme="majorBidi"/>
        </w:rPr>
      </w:pPr>
    </w:p>
    <w:p w14:paraId="13EF8520" w14:textId="0455D48C" w:rsidR="00EF140C" w:rsidRPr="005A7693" w:rsidRDefault="00EF140C" w:rsidP="004824B6">
      <w:pPr>
        <w:pStyle w:val="BodyText"/>
        <w:spacing w:line="276" w:lineRule="auto"/>
        <w:ind w:left="794" w:right="680"/>
        <w:jc w:val="both"/>
        <w:rPr>
          <w:rFonts w:asciiTheme="majorBidi" w:hAnsiTheme="majorBidi" w:cstheme="majorBidi"/>
          <w:b/>
          <w:bCs/>
        </w:rPr>
      </w:pPr>
      <w:r w:rsidRPr="005A7693">
        <w:rPr>
          <w:rFonts w:asciiTheme="majorBidi" w:hAnsiTheme="majorBidi" w:cstheme="majorBidi"/>
          <w:b/>
          <w:bCs/>
        </w:rPr>
        <w:t>Key Points about Metrics:</w:t>
      </w:r>
    </w:p>
    <w:p w14:paraId="11D82CF1" w14:textId="715256E1" w:rsidR="004522F6" w:rsidRDefault="00EF140C" w:rsidP="004522F6">
      <w:pPr>
        <w:pStyle w:val="BodyText"/>
        <w:spacing w:line="360" w:lineRule="auto"/>
        <w:ind w:left="794" w:right="680"/>
        <w:jc w:val="both"/>
        <w:rPr>
          <w:rFonts w:asciiTheme="majorBidi" w:hAnsiTheme="majorBidi" w:cstheme="majorBidi"/>
        </w:rPr>
      </w:pPr>
      <w:r w:rsidRPr="005A7693">
        <w:rPr>
          <w:rFonts w:asciiTheme="majorBidi" w:hAnsiTheme="majorBidi" w:cstheme="majorBidi"/>
          <w:b/>
          <w:bCs/>
        </w:rPr>
        <w:t>Non-Training Role:</w:t>
      </w:r>
      <w:r w:rsidRPr="005A7693">
        <w:rPr>
          <w:rFonts w:asciiTheme="majorBidi" w:hAnsiTheme="majorBidi" w:cstheme="majorBidi"/>
        </w:rPr>
        <w:t xml:space="preserve"> Metrics are used for monitoring and measuring model performance but do not influence the training directly. This means they can be more interpretable and less constrained compared to loss functions.</w:t>
      </w:r>
    </w:p>
    <w:p w14:paraId="1766F4AD" w14:textId="3D02C165" w:rsidR="00EF140C" w:rsidRDefault="004522F6" w:rsidP="000A6C6A">
      <w:pPr>
        <w:spacing w:line="278" w:lineRule="auto"/>
        <w:rPr>
          <w:rFonts w:cstheme="majorBidi"/>
          <w:sz w:val="28"/>
          <w:szCs w:val="28"/>
        </w:rPr>
      </w:pPr>
      <w:r>
        <w:rPr>
          <w:rFonts w:cstheme="majorBidi"/>
        </w:rPr>
        <w:br w:type="page"/>
      </w:r>
      <w:r w:rsidR="00EF140C" w:rsidRPr="00B75305">
        <w:rPr>
          <w:rFonts w:cstheme="majorBidi"/>
          <w:b/>
          <w:bCs/>
          <w:sz w:val="28"/>
          <w:szCs w:val="28"/>
        </w:rPr>
        <w:lastRenderedPageBreak/>
        <w:t>Interpretability:</w:t>
      </w:r>
      <w:r w:rsidR="00EF140C" w:rsidRPr="00B75305">
        <w:rPr>
          <w:rFonts w:cstheme="majorBidi"/>
          <w:sz w:val="28"/>
          <w:szCs w:val="28"/>
        </w:rPr>
        <w:t xml:space="preserve"> Metrics are usually chosen to be understandable and meaningful for human evaluators, stakeholders, and other non-technical audiences. Examples include accuracy, recall, and precision.</w:t>
      </w:r>
    </w:p>
    <w:p w14:paraId="2DC21D5A" w14:textId="77777777" w:rsidR="00B75305" w:rsidRPr="00B75305" w:rsidRDefault="00B75305" w:rsidP="000A6C6A">
      <w:pPr>
        <w:spacing w:line="278" w:lineRule="auto"/>
        <w:rPr>
          <w:rFonts w:eastAsia="Calibri" w:cstheme="majorBidi"/>
          <w:kern w:val="0"/>
          <w:sz w:val="28"/>
          <w:szCs w:val="28"/>
          <w14:ligatures w14:val="none"/>
        </w:rPr>
      </w:pPr>
    </w:p>
    <w:p w14:paraId="63C554E1" w14:textId="47F97803" w:rsidR="00EF140C" w:rsidRDefault="00EF140C" w:rsidP="000A6C6A">
      <w:pPr>
        <w:pStyle w:val="BodyText"/>
        <w:spacing w:line="360" w:lineRule="auto"/>
        <w:ind w:right="680"/>
        <w:jc w:val="both"/>
        <w:rPr>
          <w:rFonts w:asciiTheme="majorBidi" w:hAnsiTheme="majorBidi" w:cstheme="majorBidi"/>
        </w:rPr>
      </w:pPr>
      <w:r w:rsidRPr="00B75305">
        <w:rPr>
          <w:rFonts w:asciiTheme="majorBidi" w:hAnsiTheme="majorBidi" w:cstheme="majorBidi"/>
          <w:b/>
          <w:bCs/>
        </w:rPr>
        <w:t>Comparison:</w:t>
      </w:r>
      <w:r w:rsidRPr="00B75305">
        <w:rPr>
          <w:rFonts w:asciiTheme="majorBidi" w:hAnsiTheme="majorBidi" w:cstheme="majorBidi"/>
        </w:rPr>
        <w:t xml:space="preserve"> They allow for the comparison between different models or the same model under different configurations or hyperparameters.</w:t>
      </w:r>
    </w:p>
    <w:p w14:paraId="487DE916" w14:textId="77777777" w:rsidR="00B75305" w:rsidRPr="00B75305" w:rsidRDefault="00B75305" w:rsidP="000A6C6A">
      <w:pPr>
        <w:pStyle w:val="BodyText"/>
        <w:spacing w:line="360" w:lineRule="auto"/>
        <w:ind w:right="680"/>
        <w:jc w:val="both"/>
        <w:rPr>
          <w:rFonts w:asciiTheme="majorBidi" w:hAnsiTheme="majorBidi" w:cstheme="majorBidi"/>
        </w:rPr>
      </w:pPr>
    </w:p>
    <w:p w14:paraId="23927E45" w14:textId="6C948934" w:rsidR="00EF140C" w:rsidRPr="00B75305" w:rsidRDefault="00EF140C" w:rsidP="000A6C6A">
      <w:pPr>
        <w:pStyle w:val="BodyText"/>
        <w:spacing w:line="360" w:lineRule="auto"/>
        <w:ind w:right="680"/>
        <w:jc w:val="both"/>
        <w:rPr>
          <w:rFonts w:asciiTheme="majorBidi" w:hAnsiTheme="majorBidi" w:cstheme="majorBidi"/>
        </w:rPr>
      </w:pPr>
      <w:r w:rsidRPr="00B75305">
        <w:rPr>
          <w:rFonts w:asciiTheme="majorBidi" w:hAnsiTheme="majorBidi" w:cstheme="majorBidi"/>
          <w:b/>
          <w:bCs/>
        </w:rPr>
        <w:t>Model Validation:</w:t>
      </w:r>
      <w:r w:rsidRPr="00B75305">
        <w:rPr>
          <w:rFonts w:asciiTheme="majorBidi" w:hAnsiTheme="majorBidi" w:cstheme="majorBidi"/>
        </w:rPr>
        <w:t xml:space="preserve"> They are critical in validating the model during testing and validation phases, providing feedback that helps in tuning the model’s hyperparameters.</w:t>
      </w:r>
    </w:p>
    <w:p w14:paraId="79C9FF55" w14:textId="2A6F9EEE" w:rsidR="00EF140C" w:rsidRDefault="00EF140C" w:rsidP="005A7693">
      <w:pPr>
        <w:pStyle w:val="BodyText"/>
        <w:spacing w:line="360" w:lineRule="auto"/>
        <w:ind w:right="680"/>
        <w:jc w:val="both"/>
      </w:pPr>
    </w:p>
    <w:p w14:paraId="1730C9DC" w14:textId="2D42F8AA" w:rsidR="00B75305" w:rsidRDefault="00B75305" w:rsidP="005A7693">
      <w:pPr>
        <w:pStyle w:val="BodyText"/>
        <w:spacing w:line="360" w:lineRule="auto"/>
        <w:ind w:right="680"/>
        <w:jc w:val="both"/>
      </w:pPr>
    </w:p>
    <w:p w14:paraId="7D4A684C" w14:textId="6D45A08D" w:rsidR="00B75305" w:rsidRDefault="00B75305" w:rsidP="005A7693">
      <w:pPr>
        <w:pStyle w:val="BodyText"/>
        <w:spacing w:line="360" w:lineRule="auto"/>
        <w:ind w:right="680"/>
        <w:jc w:val="both"/>
      </w:pPr>
    </w:p>
    <w:p w14:paraId="232D2E52" w14:textId="596272BB" w:rsidR="00B75305" w:rsidRDefault="00B75305" w:rsidP="005A7693">
      <w:pPr>
        <w:pStyle w:val="BodyText"/>
        <w:spacing w:line="360" w:lineRule="auto"/>
        <w:ind w:right="680"/>
        <w:jc w:val="both"/>
      </w:pPr>
    </w:p>
    <w:p w14:paraId="30D85EFB" w14:textId="24D3E597" w:rsidR="00B75305" w:rsidRDefault="00B75305" w:rsidP="005A7693">
      <w:pPr>
        <w:pStyle w:val="BodyText"/>
        <w:spacing w:line="360" w:lineRule="auto"/>
        <w:ind w:right="680"/>
        <w:jc w:val="both"/>
      </w:pPr>
    </w:p>
    <w:p w14:paraId="701BA9F8" w14:textId="6BDB67C1" w:rsidR="00B75305" w:rsidRDefault="00B75305" w:rsidP="005A7693">
      <w:pPr>
        <w:pStyle w:val="BodyText"/>
        <w:spacing w:line="360" w:lineRule="auto"/>
        <w:ind w:right="680"/>
        <w:jc w:val="both"/>
      </w:pPr>
    </w:p>
    <w:p w14:paraId="5B28366C" w14:textId="15AECC7B" w:rsidR="00B75305" w:rsidRDefault="00B75305" w:rsidP="005A7693">
      <w:pPr>
        <w:pStyle w:val="BodyText"/>
        <w:spacing w:line="360" w:lineRule="auto"/>
        <w:ind w:right="680"/>
        <w:jc w:val="both"/>
      </w:pPr>
    </w:p>
    <w:p w14:paraId="6DE74C8B" w14:textId="5433B78D" w:rsidR="00B75305" w:rsidRDefault="00B75305" w:rsidP="005A7693">
      <w:pPr>
        <w:pStyle w:val="BodyText"/>
        <w:spacing w:line="360" w:lineRule="auto"/>
        <w:ind w:right="680"/>
        <w:jc w:val="both"/>
      </w:pPr>
    </w:p>
    <w:p w14:paraId="5F157BD4" w14:textId="4ADC203D" w:rsidR="00B75305" w:rsidRDefault="00B75305" w:rsidP="005A7693">
      <w:pPr>
        <w:pStyle w:val="BodyText"/>
        <w:spacing w:line="360" w:lineRule="auto"/>
        <w:ind w:right="680"/>
        <w:jc w:val="both"/>
      </w:pPr>
    </w:p>
    <w:p w14:paraId="79CDA796" w14:textId="1FF81223" w:rsidR="00B75305" w:rsidRDefault="00B75305" w:rsidP="005A7693">
      <w:pPr>
        <w:pStyle w:val="BodyText"/>
        <w:spacing w:line="360" w:lineRule="auto"/>
        <w:ind w:right="680"/>
        <w:jc w:val="both"/>
      </w:pPr>
    </w:p>
    <w:p w14:paraId="0ADC9BE4" w14:textId="6778B3E8" w:rsidR="00B75305" w:rsidRDefault="00B75305" w:rsidP="005A7693">
      <w:pPr>
        <w:pStyle w:val="BodyText"/>
        <w:spacing w:line="360" w:lineRule="auto"/>
        <w:ind w:right="680"/>
        <w:jc w:val="both"/>
      </w:pPr>
    </w:p>
    <w:p w14:paraId="1C9AB89B" w14:textId="77777777" w:rsidR="00B75305" w:rsidRDefault="00B75305" w:rsidP="005A7693">
      <w:pPr>
        <w:pStyle w:val="BodyText"/>
        <w:spacing w:line="360" w:lineRule="auto"/>
        <w:ind w:right="680"/>
        <w:jc w:val="both"/>
      </w:pPr>
    </w:p>
    <w:p w14:paraId="1F061081" w14:textId="3988D0E2" w:rsidR="00B75305" w:rsidRDefault="00B75305" w:rsidP="005A7693">
      <w:pPr>
        <w:pStyle w:val="BodyText"/>
        <w:spacing w:line="360" w:lineRule="auto"/>
        <w:ind w:right="680"/>
        <w:jc w:val="both"/>
      </w:pPr>
    </w:p>
    <w:p w14:paraId="50C24505" w14:textId="77777777" w:rsidR="00B75305" w:rsidRPr="00C63A4E" w:rsidRDefault="00B75305" w:rsidP="005A7693">
      <w:pPr>
        <w:pStyle w:val="BodyText"/>
        <w:spacing w:line="360" w:lineRule="auto"/>
        <w:ind w:right="680"/>
        <w:jc w:val="both"/>
      </w:pPr>
    </w:p>
    <w:p w14:paraId="55554AA7" w14:textId="194E8A05" w:rsidR="00EF140C" w:rsidRDefault="00EF140C" w:rsidP="006F35FF">
      <w:pPr>
        <w:pStyle w:val="Heading2"/>
      </w:pPr>
      <w:bookmarkStart w:id="494" w:name="_Toc200374893"/>
      <w:bookmarkStart w:id="495" w:name="_Toc200377014"/>
      <w:bookmarkStart w:id="496" w:name="_Toc200379575"/>
      <w:bookmarkStart w:id="497" w:name="_Toc200379695"/>
      <w:bookmarkStart w:id="498" w:name="_Toc200380014"/>
      <w:bookmarkStart w:id="499" w:name="_Toc200380352"/>
      <w:bookmarkStart w:id="500" w:name="_Toc200381314"/>
      <w:bookmarkStart w:id="501" w:name="_Toc200381465"/>
      <w:bookmarkStart w:id="502" w:name="_Toc200506950"/>
      <w:r w:rsidRPr="002E586F">
        <w:lastRenderedPageBreak/>
        <w:t>4.2</w:t>
      </w:r>
      <w:r>
        <w:t>.</w:t>
      </w:r>
      <w:r w:rsidRPr="002E586F">
        <w:t>Key components/modules of the system.</w:t>
      </w:r>
      <w:bookmarkEnd w:id="494"/>
      <w:bookmarkEnd w:id="495"/>
      <w:bookmarkEnd w:id="496"/>
      <w:bookmarkEnd w:id="497"/>
      <w:bookmarkEnd w:id="498"/>
      <w:bookmarkEnd w:id="499"/>
      <w:bookmarkEnd w:id="500"/>
      <w:bookmarkEnd w:id="501"/>
      <w:bookmarkEnd w:id="502"/>
      <w:r w:rsidRPr="002E586F">
        <w:t xml:space="preserve">  </w:t>
      </w:r>
    </w:p>
    <w:p w14:paraId="441DBC5D" w14:textId="25D4355B" w:rsidR="00EF140C" w:rsidRPr="0048778A" w:rsidRDefault="00EF140C" w:rsidP="00EF140C">
      <w:pPr>
        <w:pStyle w:val="Heading3"/>
      </w:pPr>
      <w:bookmarkStart w:id="503" w:name="_Toc200506951"/>
      <w:r>
        <w:t>4.2.1 Desings</w:t>
      </w:r>
      <w:bookmarkEnd w:id="503"/>
    </w:p>
    <w:p w14:paraId="43D01181" w14:textId="7E7F3284" w:rsidR="00EF140C" w:rsidRPr="00916E9A" w:rsidRDefault="00EF140C" w:rsidP="00EF140C">
      <w:pPr>
        <w:pStyle w:val="Heading4"/>
        <w:rPr>
          <w:i w:val="0"/>
          <w:iCs w:val="0"/>
          <w:sz w:val="28"/>
          <w:szCs w:val="28"/>
        </w:rPr>
      </w:pPr>
      <w:bookmarkStart w:id="504" w:name="_Toc200379576"/>
      <w:bookmarkStart w:id="505" w:name="_Toc200379696"/>
      <w:bookmarkStart w:id="506" w:name="_Toc200380015"/>
      <w:bookmarkStart w:id="507" w:name="_Toc200380353"/>
      <w:bookmarkStart w:id="508" w:name="_Toc200381315"/>
      <w:bookmarkStart w:id="509" w:name="_Toc200381466"/>
      <w:bookmarkStart w:id="510" w:name="_Toc200506952"/>
      <w:r w:rsidRPr="00916E9A">
        <w:rPr>
          <w:i w:val="0"/>
          <w:iCs w:val="0"/>
          <w:sz w:val="28"/>
          <w:szCs w:val="28"/>
        </w:rPr>
        <w:t>4.2.1.1. Client Interface</w:t>
      </w:r>
      <w:bookmarkEnd w:id="504"/>
      <w:bookmarkEnd w:id="505"/>
      <w:bookmarkEnd w:id="506"/>
      <w:bookmarkEnd w:id="507"/>
      <w:bookmarkEnd w:id="508"/>
      <w:bookmarkEnd w:id="509"/>
      <w:bookmarkEnd w:id="510"/>
    </w:p>
    <w:p w14:paraId="203C53E9" w14:textId="27560B34" w:rsidR="00EF140C" w:rsidRPr="00916E9A" w:rsidRDefault="00EF140C" w:rsidP="00EF140C">
      <w:pPr>
        <w:pStyle w:val="Heading5"/>
        <w:rPr>
          <w:sz w:val="28"/>
          <w:szCs w:val="28"/>
          <w:lang w:bidi="ar-EG"/>
        </w:rPr>
      </w:pPr>
      <w:bookmarkStart w:id="511" w:name="_Toc200380016"/>
      <w:bookmarkStart w:id="512" w:name="_Toc200380354"/>
      <w:bookmarkStart w:id="513" w:name="_Toc200381316"/>
      <w:bookmarkStart w:id="514" w:name="_Toc200381467"/>
      <w:bookmarkStart w:id="515" w:name="_Toc200506953"/>
      <w:r w:rsidRPr="00916E9A">
        <w:rPr>
          <w:sz w:val="28"/>
          <w:szCs w:val="28"/>
          <w:lang w:bidi="ar-EG"/>
        </w:rPr>
        <w:t>4.2.1.1.1.Logo Screen</w:t>
      </w:r>
      <w:bookmarkEnd w:id="511"/>
      <w:bookmarkEnd w:id="512"/>
      <w:bookmarkEnd w:id="513"/>
      <w:bookmarkEnd w:id="514"/>
      <w:bookmarkEnd w:id="515"/>
      <w:r w:rsidRPr="00916E9A">
        <w:rPr>
          <w:sz w:val="28"/>
          <w:szCs w:val="28"/>
          <w:lang w:bidi="ar-EG"/>
        </w:rPr>
        <w:t xml:space="preserve">   </w:t>
      </w:r>
    </w:p>
    <w:p w14:paraId="456BE783" w14:textId="77777777" w:rsidR="00EF140C" w:rsidRPr="00F26E0D" w:rsidRDefault="00EF140C" w:rsidP="00EF140C">
      <w:pPr>
        <w:rPr>
          <w:sz w:val="28"/>
          <w:szCs w:val="28"/>
          <w:lang w:bidi="ar-EG"/>
        </w:rPr>
      </w:pPr>
      <w:r w:rsidRPr="00F26E0D">
        <w:rPr>
          <w:sz w:val="28"/>
          <w:szCs w:val="28"/>
          <w:lang w:bidi="ar-EG"/>
        </w:rPr>
        <w:t>The Herfa logo screen is the first page users see when they open the app.</w:t>
      </w:r>
    </w:p>
    <w:p w14:paraId="579D6C92" w14:textId="77777777" w:rsidR="00EF140C" w:rsidRPr="00F26E0D" w:rsidRDefault="00EF140C" w:rsidP="00EF140C">
      <w:pPr>
        <w:rPr>
          <w:sz w:val="28"/>
          <w:szCs w:val="28"/>
          <w:lang w:bidi="ar-EG"/>
        </w:rPr>
      </w:pPr>
      <w:r w:rsidRPr="00F26E0D">
        <w:rPr>
          <w:sz w:val="28"/>
          <w:szCs w:val="28"/>
          <w:lang w:bidi="ar-EG"/>
        </w:rPr>
        <w:t>It features the elegant and attractive Skin Vision logo design, with a focus on handcrafted lettering.</w:t>
      </w:r>
    </w:p>
    <w:p w14:paraId="4D5B1107" w14:textId="3F042A67" w:rsidR="00EF140C" w:rsidRPr="00F26E0D" w:rsidRDefault="00B75305" w:rsidP="00EF140C">
      <w:pPr>
        <w:rPr>
          <w:sz w:val="28"/>
          <w:szCs w:val="28"/>
          <w:lang w:bidi="ar-EG"/>
        </w:rPr>
      </w:pPr>
      <w:r w:rsidRPr="002E586F">
        <w:rPr>
          <w:b/>
          <w:bCs/>
          <w:noProof/>
        </w:rPr>
        <w:drawing>
          <wp:anchor distT="0" distB="0" distL="114300" distR="114300" simplePos="0" relativeHeight="252588544" behindDoc="0" locked="0" layoutInCell="1" allowOverlap="0" wp14:anchorId="776F7157" wp14:editId="2CC08FDF">
            <wp:simplePos x="0" y="0"/>
            <wp:positionH relativeFrom="column">
              <wp:posOffset>3542549</wp:posOffset>
            </wp:positionH>
            <wp:positionV relativeFrom="margin">
              <wp:posOffset>-55418</wp:posOffset>
            </wp:positionV>
            <wp:extent cx="2569210" cy="5541010"/>
            <wp:effectExtent l="152400" t="152400" r="364490" b="364490"/>
            <wp:wrapThrough wrapText="left">
              <wp:wrapPolygon edited="0">
                <wp:start x="641" y="-594"/>
                <wp:lineTo x="-1281" y="-446"/>
                <wp:lineTo x="-1281" y="20942"/>
                <wp:lineTo x="-961" y="22204"/>
                <wp:lineTo x="1441" y="22798"/>
                <wp:lineTo x="1602" y="22947"/>
                <wp:lineTo x="21621" y="22947"/>
                <wp:lineTo x="21782" y="22798"/>
                <wp:lineTo x="24024" y="22204"/>
                <wp:lineTo x="24504" y="20942"/>
                <wp:lineTo x="24504" y="743"/>
                <wp:lineTo x="22582" y="-371"/>
                <wp:lineTo x="22422" y="-594"/>
                <wp:lineTo x="641" y="-594"/>
              </wp:wrapPolygon>
            </wp:wrapThrough>
            <wp:docPr id="1394341294" name="Picture 4" descr="A sign with text and a green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41294" name="Picture 4" descr="A sign with text and a green circle&#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2569210" cy="554101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F140C" w:rsidRPr="00F26E0D">
        <w:rPr>
          <w:sz w:val="28"/>
          <w:szCs w:val="28"/>
          <w:lang w:bidi="ar-EG"/>
        </w:rPr>
        <w:t xml:space="preserve">The colors used create a relaxing and stimulating atmosphere for users, positively </w:t>
      </w:r>
    </w:p>
    <w:p w14:paraId="39A91A47" w14:textId="77777777" w:rsidR="00EF140C" w:rsidRPr="00F26E0D" w:rsidRDefault="00EF140C" w:rsidP="00EF140C">
      <w:pPr>
        <w:rPr>
          <w:sz w:val="28"/>
          <w:szCs w:val="28"/>
          <w:lang w:bidi="ar-EG"/>
        </w:rPr>
      </w:pPr>
      <w:r w:rsidRPr="00F26E0D">
        <w:rPr>
          <w:sz w:val="28"/>
          <w:szCs w:val="28"/>
          <w:lang w:bidi="ar-EG"/>
        </w:rPr>
        <w:t>impacting their mood and psychological state.</w:t>
      </w:r>
    </w:p>
    <w:p w14:paraId="4ED1FF2B" w14:textId="45062FBB" w:rsidR="00EF140C" w:rsidRDefault="00EF140C" w:rsidP="004A210B">
      <w:pPr>
        <w:rPr>
          <w:sz w:val="28"/>
          <w:szCs w:val="28"/>
          <w:lang w:bidi="ar-EG"/>
        </w:rPr>
        <w:sectPr w:rsidR="00EF140C" w:rsidSect="00872980">
          <w:type w:val="continuous"/>
          <w:pgSz w:w="12240" w:h="15840"/>
          <w:pgMar w:top="1440" w:right="1440" w:bottom="1134" w:left="1440" w:header="720" w:footer="720" w:gutter="0"/>
          <w:pgNumType w:start="0"/>
          <w:cols w:space="720"/>
          <w:titlePg/>
          <w:docGrid w:linePitch="360"/>
        </w:sectPr>
      </w:pPr>
      <w:r w:rsidRPr="00F26E0D">
        <w:rPr>
          <w:sz w:val="28"/>
          <w:szCs w:val="28"/>
          <w:lang w:bidi="ar-EG"/>
        </w:rPr>
        <w:t xml:space="preserve">The logo screen aims to enhance the </w:t>
      </w:r>
      <w:r w:rsidRPr="00C4750F">
        <w:rPr>
          <w:sz w:val="28"/>
          <w:szCs w:val="28"/>
          <w:lang w:bidi="ar-EG"/>
        </w:rPr>
        <w:t>Herfa</w:t>
      </w:r>
      <w:r w:rsidRPr="00F26E0D">
        <w:rPr>
          <w:sz w:val="28"/>
          <w:szCs w:val="28"/>
          <w:lang w:bidi="ar-EG"/>
        </w:rPr>
        <w:t xml:space="preserve"> app's visual identity and highli</w:t>
      </w:r>
      <w:r w:rsidR="00E86B3A">
        <w:rPr>
          <w:sz w:val="28"/>
          <w:szCs w:val="28"/>
          <w:lang w:bidi="ar-EG"/>
        </w:rPr>
        <w:t xml:space="preserve">ght its features and quality. </w:t>
      </w:r>
    </w:p>
    <w:p w14:paraId="619BA05C" w14:textId="55388CBB" w:rsidR="00EB0AF8" w:rsidRDefault="00EB0AF8" w:rsidP="00EB0AF8">
      <w:pPr>
        <w:pStyle w:val="Heading5"/>
        <w:rPr>
          <w:sz w:val="28"/>
          <w:szCs w:val="28"/>
          <w:lang w:bidi="ar-EG"/>
        </w:rPr>
      </w:pPr>
      <w:bookmarkStart w:id="516" w:name="_Toc200506954"/>
      <w:bookmarkStart w:id="517" w:name="_Hlk199862576"/>
      <w:r>
        <w:rPr>
          <w:noProof/>
          <w:sz w:val="28"/>
          <w:szCs w:val="28"/>
        </w:rPr>
        <w:lastRenderedPageBreak/>
        <w:drawing>
          <wp:anchor distT="0" distB="0" distL="114300" distR="114300" simplePos="0" relativeHeight="253031936" behindDoc="0" locked="0" layoutInCell="1" allowOverlap="1" wp14:anchorId="63C4F0F6" wp14:editId="370393C7">
            <wp:simplePos x="0" y="0"/>
            <wp:positionH relativeFrom="column">
              <wp:posOffset>3566160</wp:posOffset>
            </wp:positionH>
            <wp:positionV relativeFrom="paragraph">
              <wp:posOffset>190500</wp:posOffset>
            </wp:positionV>
            <wp:extent cx="2748404" cy="6107257"/>
            <wp:effectExtent l="0" t="0" r="0" b="8255"/>
            <wp:wrapNone/>
            <wp:docPr id="2028944979" name="Picture 3"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44979" name="Picture 3" descr="A screenshot of a login page&#10;&#10;AI-generated content may b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748404" cy="6107257"/>
                    </a:xfrm>
                    <a:prstGeom prst="rect">
                      <a:avLst/>
                    </a:prstGeom>
                  </pic:spPr>
                </pic:pic>
              </a:graphicData>
            </a:graphic>
            <wp14:sizeRelH relativeFrom="margin">
              <wp14:pctWidth>0</wp14:pctWidth>
            </wp14:sizeRelH>
            <wp14:sizeRelV relativeFrom="margin">
              <wp14:pctHeight>0</wp14:pctHeight>
            </wp14:sizeRelV>
          </wp:anchor>
        </w:drawing>
      </w:r>
      <w:r>
        <w:rPr>
          <w:sz w:val="28"/>
          <w:szCs w:val="28"/>
          <w:lang w:bidi="ar-EG"/>
        </w:rPr>
        <w:t>4</w:t>
      </w:r>
      <w:r w:rsidRPr="002674EA">
        <w:rPr>
          <w:sz w:val="28"/>
          <w:szCs w:val="28"/>
          <w:lang w:bidi="ar-EG"/>
        </w:rPr>
        <w:t>.2.1.1.</w:t>
      </w:r>
      <w:r w:rsidR="004A210B">
        <w:rPr>
          <w:sz w:val="28"/>
          <w:szCs w:val="28"/>
          <w:lang w:bidi="ar-EG"/>
        </w:rPr>
        <w:t>2</w:t>
      </w:r>
      <w:r w:rsidRPr="002674EA">
        <w:rPr>
          <w:sz w:val="28"/>
          <w:szCs w:val="28"/>
          <w:lang w:bidi="ar-EG"/>
        </w:rPr>
        <w:t>.</w:t>
      </w:r>
      <w:r w:rsidRPr="001C277C">
        <w:rPr>
          <w:rFonts w:ascii="inherit" w:eastAsia="Times New Roman" w:hAnsi="inherit" w:cs="Courier New"/>
          <w:color w:val="1F1F1F"/>
          <w:kern w:val="0"/>
          <w:sz w:val="42"/>
          <w:szCs w:val="42"/>
          <w:lang w:val="en"/>
          <w14:ligatures w14:val="none"/>
        </w:rPr>
        <w:t xml:space="preserve"> </w:t>
      </w:r>
      <w:r>
        <w:rPr>
          <w:sz w:val="28"/>
          <w:szCs w:val="28"/>
          <w:lang w:val="en" w:bidi="ar-EG"/>
        </w:rPr>
        <w:t>Login</w:t>
      </w:r>
      <w:r>
        <w:rPr>
          <w:rFonts w:hint="cs"/>
          <w:sz w:val="28"/>
          <w:szCs w:val="28"/>
          <w:rtl/>
          <w:lang w:bidi="ar-EG"/>
        </w:rPr>
        <w:t xml:space="preserve"> </w:t>
      </w:r>
      <w:r w:rsidRPr="002674EA">
        <w:rPr>
          <w:sz w:val="28"/>
          <w:szCs w:val="28"/>
          <w:lang w:bidi="ar-EG"/>
        </w:rPr>
        <w:t>Screen</w:t>
      </w:r>
      <w:bookmarkEnd w:id="516"/>
    </w:p>
    <w:p w14:paraId="1EDC0228" w14:textId="745AF3CE" w:rsidR="00EB0AF8" w:rsidRDefault="00EB0AF8" w:rsidP="000A6C6A">
      <w:pPr>
        <w:rPr>
          <w:sz w:val="28"/>
          <w:szCs w:val="28"/>
          <w:lang w:bidi="ar-EG"/>
        </w:rPr>
      </w:pPr>
      <w:r w:rsidRPr="00EB0AF8">
        <w:rPr>
          <w:sz w:val="28"/>
          <w:szCs w:val="28"/>
          <w:lang w:bidi="ar-EG"/>
        </w:rPr>
        <w:t xml:space="preserve">The </w:t>
      </w:r>
      <w:r w:rsidRPr="00EB0AF8">
        <w:rPr>
          <w:b/>
          <w:bCs/>
          <w:sz w:val="28"/>
          <w:szCs w:val="28"/>
          <w:lang w:bidi="ar-EG"/>
        </w:rPr>
        <w:t>login page</w:t>
      </w:r>
      <w:r w:rsidRPr="00EB0AF8">
        <w:rPr>
          <w:sz w:val="28"/>
          <w:szCs w:val="28"/>
          <w:lang w:bidi="ar-EG"/>
        </w:rPr>
        <w:t xml:space="preserve"> in the Herfa application </w:t>
      </w:r>
    </w:p>
    <w:p w14:paraId="6032FB1A" w14:textId="4FB08BF7" w:rsidR="00EB0AF8" w:rsidRDefault="00EB0AF8" w:rsidP="000A6C6A">
      <w:pPr>
        <w:rPr>
          <w:sz w:val="28"/>
          <w:szCs w:val="28"/>
          <w:lang w:bidi="ar-EG"/>
        </w:rPr>
      </w:pPr>
      <w:r w:rsidRPr="00EB0AF8">
        <w:rPr>
          <w:sz w:val="28"/>
          <w:szCs w:val="28"/>
          <w:lang w:bidi="ar-EG"/>
        </w:rPr>
        <w:t>is the gateway through which the user accesses</w:t>
      </w:r>
    </w:p>
    <w:p w14:paraId="5CD1B8B5" w14:textId="0967B13D" w:rsidR="00EB0AF8" w:rsidRDefault="00EB0AF8" w:rsidP="000A6C6A">
      <w:pPr>
        <w:rPr>
          <w:sz w:val="28"/>
          <w:szCs w:val="28"/>
          <w:lang w:bidi="ar-EG"/>
        </w:rPr>
      </w:pPr>
      <w:r w:rsidRPr="00EB0AF8">
        <w:rPr>
          <w:sz w:val="28"/>
          <w:szCs w:val="28"/>
          <w:lang w:bidi="ar-EG"/>
        </w:rPr>
        <w:t xml:space="preserve"> their account. The page relies on logging in</w:t>
      </w:r>
    </w:p>
    <w:p w14:paraId="6787AA36" w14:textId="5700E981" w:rsidR="00EB0AF8" w:rsidRDefault="00EB0AF8" w:rsidP="000A6C6A">
      <w:pPr>
        <w:rPr>
          <w:sz w:val="28"/>
          <w:szCs w:val="28"/>
          <w:lang w:bidi="ar-EG"/>
        </w:rPr>
      </w:pPr>
      <w:r w:rsidRPr="00EB0AF8">
        <w:rPr>
          <w:sz w:val="28"/>
          <w:szCs w:val="28"/>
          <w:lang w:bidi="ar-EG"/>
        </w:rPr>
        <w:t xml:space="preserve"> using a </w:t>
      </w:r>
      <w:r w:rsidRPr="00EB0AF8">
        <w:rPr>
          <w:b/>
          <w:bCs/>
          <w:sz w:val="28"/>
          <w:szCs w:val="28"/>
          <w:lang w:bidi="ar-EG"/>
        </w:rPr>
        <w:t>phone number and password</w:t>
      </w:r>
      <w:r w:rsidRPr="00EB0AF8">
        <w:rPr>
          <w:sz w:val="28"/>
          <w:szCs w:val="28"/>
          <w:lang w:bidi="ar-EG"/>
        </w:rPr>
        <w:t xml:space="preserve">, which </w:t>
      </w:r>
    </w:p>
    <w:p w14:paraId="773CBB72" w14:textId="126D5AC7" w:rsidR="00EB0AF8" w:rsidRPr="00EB0AF8" w:rsidRDefault="00EB0AF8" w:rsidP="000A6C6A">
      <w:pPr>
        <w:rPr>
          <w:sz w:val="28"/>
          <w:szCs w:val="28"/>
          <w:lang w:bidi="ar-EG"/>
        </w:rPr>
      </w:pPr>
      <w:r w:rsidRPr="00EB0AF8">
        <w:rPr>
          <w:sz w:val="28"/>
          <w:szCs w:val="28"/>
          <w:lang w:bidi="ar-EG"/>
        </w:rPr>
        <w:t>makes access easy and fast for any user.</w:t>
      </w:r>
    </w:p>
    <w:p w14:paraId="5B461EF6" w14:textId="77777777" w:rsidR="00EB0AF8" w:rsidRDefault="00EB0AF8" w:rsidP="000A6C6A">
      <w:pPr>
        <w:rPr>
          <w:sz w:val="28"/>
          <w:szCs w:val="28"/>
          <w:lang w:bidi="ar-EG"/>
        </w:rPr>
      </w:pPr>
      <w:r w:rsidRPr="00EB0AF8">
        <w:rPr>
          <w:sz w:val="28"/>
          <w:szCs w:val="28"/>
          <w:lang w:bidi="ar-EG"/>
        </w:rPr>
        <w:t xml:space="preserve">The interface of the page is simple and clear, </w:t>
      </w:r>
    </w:p>
    <w:p w14:paraId="2D708CB4" w14:textId="77777777" w:rsidR="00EB0AF8" w:rsidRDefault="00EB0AF8" w:rsidP="000A6C6A">
      <w:pPr>
        <w:rPr>
          <w:sz w:val="28"/>
          <w:szCs w:val="28"/>
          <w:lang w:bidi="ar-EG"/>
        </w:rPr>
      </w:pPr>
      <w:r w:rsidRPr="00EB0AF8">
        <w:rPr>
          <w:sz w:val="28"/>
          <w:szCs w:val="28"/>
          <w:lang w:bidi="ar-EG"/>
        </w:rPr>
        <w:t xml:space="preserve">with a field to enter your phone number and </w:t>
      </w:r>
    </w:p>
    <w:p w14:paraId="187CD46C" w14:textId="77777777" w:rsidR="00EB0AF8" w:rsidRDefault="00EB0AF8" w:rsidP="000A6C6A">
      <w:pPr>
        <w:rPr>
          <w:sz w:val="28"/>
          <w:szCs w:val="28"/>
          <w:lang w:bidi="ar-EG"/>
        </w:rPr>
      </w:pPr>
      <w:r w:rsidRPr="00EB0AF8">
        <w:rPr>
          <w:sz w:val="28"/>
          <w:szCs w:val="28"/>
          <w:lang w:bidi="ar-EG"/>
        </w:rPr>
        <w:t xml:space="preserve">another for your password, along with icons </w:t>
      </w:r>
    </w:p>
    <w:p w14:paraId="4DC6D9A2" w14:textId="77777777" w:rsidR="00EB0AF8" w:rsidRDefault="00EB0AF8" w:rsidP="000A6C6A">
      <w:pPr>
        <w:rPr>
          <w:sz w:val="28"/>
          <w:szCs w:val="28"/>
          <w:lang w:bidi="ar-EG"/>
        </w:rPr>
      </w:pPr>
      <w:r w:rsidRPr="00EB0AF8">
        <w:rPr>
          <w:sz w:val="28"/>
          <w:szCs w:val="28"/>
          <w:lang w:bidi="ar-EG"/>
        </w:rPr>
        <w:t xml:space="preserve">that clarify each field. There's also a button </w:t>
      </w:r>
    </w:p>
    <w:p w14:paraId="40186037" w14:textId="77777777" w:rsidR="00EB0AF8" w:rsidRDefault="00EB0AF8" w:rsidP="000A6C6A">
      <w:pPr>
        <w:rPr>
          <w:sz w:val="28"/>
          <w:szCs w:val="28"/>
          <w:lang w:bidi="ar-EG"/>
        </w:rPr>
      </w:pPr>
      <w:r w:rsidRPr="00EB0AF8">
        <w:rPr>
          <w:sz w:val="28"/>
          <w:szCs w:val="28"/>
          <w:lang w:bidi="ar-EG"/>
        </w:rPr>
        <w:t>in case you forgot your password, which helps</w:t>
      </w:r>
    </w:p>
    <w:p w14:paraId="0548C4B5" w14:textId="77777777" w:rsidR="00EB0AF8" w:rsidRDefault="00EB0AF8" w:rsidP="000A6C6A">
      <w:pPr>
        <w:rPr>
          <w:sz w:val="28"/>
          <w:szCs w:val="28"/>
          <w:lang w:bidi="ar-EG"/>
        </w:rPr>
      </w:pPr>
      <w:r w:rsidRPr="00EB0AF8">
        <w:rPr>
          <w:sz w:val="28"/>
          <w:szCs w:val="28"/>
          <w:lang w:bidi="ar-EG"/>
        </w:rPr>
        <w:t xml:space="preserve"> you recover your account. At the bottom, </w:t>
      </w:r>
    </w:p>
    <w:p w14:paraId="7B67DA19" w14:textId="77777777" w:rsidR="00EB0AF8" w:rsidRDefault="00EB0AF8" w:rsidP="000A6C6A">
      <w:pPr>
        <w:rPr>
          <w:sz w:val="28"/>
          <w:szCs w:val="28"/>
          <w:lang w:bidi="ar-EG"/>
        </w:rPr>
      </w:pPr>
      <w:r w:rsidRPr="00EB0AF8">
        <w:rPr>
          <w:sz w:val="28"/>
          <w:szCs w:val="28"/>
          <w:lang w:bidi="ar-EG"/>
        </w:rPr>
        <w:t xml:space="preserve">there’s a link for users who haven’t created </w:t>
      </w:r>
    </w:p>
    <w:p w14:paraId="1523BE3E" w14:textId="22524369" w:rsidR="00EB0AF8" w:rsidRDefault="00EB0AF8" w:rsidP="000A6C6A">
      <w:pPr>
        <w:rPr>
          <w:sz w:val="28"/>
          <w:szCs w:val="28"/>
          <w:lang w:bidi="ar-EG"/>
        </w:rPr>
      </w:pPr>
      <w:r w:rsidRPr="00EB0AF8">
        <w:rPr>
          <w:sz w:val="28"/>
          <w:szCs w:val="28"/>
          <w:lang w:bidi="ar-EG"/>
        </w:rPr>
        <w:t>an account yet to sign up.The page is designed to</w:t>
      </w:r>
    </w:p>
    <w:p w14:paraId="77E599B3" w14:textId="77777777" w:rsidR="00EB0AF8" w:rsidRDefault="00EB0AF8" w:rsidP="000A6C6A">
      <w:pPr>
        <w:rPr>
          <w:sz w:val="28"/>
          <w:szCs w:val="28"/>
          <w:lang w:bidi="ar-EG"/>
        </w:rPr>
      </w:pPr>
      <w:r w:rsidRPr="00EB0AF8">
        <w:rPr>
          <w:sz w:val="28"/>
          <w:szCs w:val="28"/>
          <w:lang w:bidi="ar-EG"/>
        </w:rPr>
        <w:t xml:space="preserve"> suit all users, even those who are not familiar</w:t>
      </w:r>
    </w:p>
    <w:p w14:paraId="2B05D49E" w14:textId="77777777" w:rsidR="00EB0AF8" w:rsidRDefault="00EB0AF8" w:rsidP="000A6C6A">
      <w:pPr>
        <w:rPr>
          <w:sz w:val="28"/>
          <w:szCs w:val="28"/>
          <w:lang w:bidi="ar-EG"/>
        </w:rPr>
      </w:pPr>
      <w:r w:rsidRPr="00EB0AF8">
        <w:rPr>
          <w:sz w:val="28"/>
          <w:szCs w:val="28"/>
          <w:lang w:bidi="ar-EG"/>
        </w:rPr>
        <w:t xml:space="preserve"> with using applications, and it offers a secure </w:t>
      </w:r>
    </w:p>
    <w:p w14:paraId="6E8D9B3D" w14:textId="54736513" w:rsidR="00EB0AF8" w:rsidRPr="00EB0AF8" w:rsidRDefault="00EB0AF8" w:rsidP="000A6C6A">
      <w:pPr>
        <w:rPr>
          <w:sz w:val="28"/>
          <w:szCs w:val="28"/>
          <w:lang w:bidi="ar-EG"/>
        </w:rPr>
      </w:pPr>
      <w:r w:rsidRPr="00EB0AF8">
        <w:rPr>
          <w:sz w:val="28"/>
          <w:szCs w:val="28"/>
          <w:lang w:bidi="ar-EG"/>
        </w:rPr>
        <w:t>and user-friendly login experience.</w:t>
      </w:r>
    </w:p>
    <w:p w14:paraId="2F1F5EAC" w14:textId="2CD55A24" w:rsidR="00EF140C" w:rsidRDefault="00EF140C" w:rsidP="00EF140C">
      <w:pPr>
        <w:jc w:val="left"/>
        <w:rPr>
          <w:b/>
          <w:bCs/>
          <w:sz w:val="28"/>
          <w:szCs w:val="28"/>
          <w:lang w:bidi="ar-EG"/>
        </w:rPr>
      </w:pPr>
    </w:p>
    <w:p w14:paraId="0FEFD1AD" w14:textId="77777777" w:rsidR="00E86B3A" w:rsidRDefault="00E86B3A" w:rsidP="00EF140C">
      <w:pPr>
        <w:jc w:val="left"/>
        <w:rPr>
          <w:b/>
          <w:bCs/>
          <w:sz w:val="28"/>
          <w:szCs w:val="28"/>
          <w:lang w:bidi="ar-EG"/>
        </w:rPr>
      </w:pPr>
    </w:p>
    <w:p w14:paraId="1E596C03" w14:textId="1883758D" w:rsidR="004A210B" w:rsidRPr="002674EA" w:rsidRDefault="004A210B" w:rsidP="004A210B">
      <w:pPr>
        <w:pStyle w:val="Heading5"/>
        <w:rPr>
          <w:sz w:val="28"/>
          <w:szCs w:val="28"/>
          <w:lang w:bidi="ar-EG"/>
        </w:rPr>
      </w:pPr>
      <w:bookmarkStart w:id="518" w:name="_Toc200380355"/>
      <w:bookmarkStart w:id="519" w:name="_Toc200381317"/>
      <w:bookmarkStart w:id="520" w:name="_Toc200381468"/>
      <w:bookmarkStart w:id="521" w:name="_Toc200506955"/>
      <w:r w:rsidRPr="002674EA">
        <w:rPr>
          <w:noProof/>
          <w:sz w:val="28"/>
          <w:szCs w:val="28"/>
        </w:rPr>
        <w:lastRenderedPageBreak/>
        <w:drawing>
          <wp:anchor distT="0" distB="0" distL="114300" distR="114300" simplePos="0" relativeHeight="253036032" behindDoc="0" locked="0" layoutInCell="1" allowOverlap="1" wp14:anchorId="4EA6FE01" wp14:editId="0D4F51D8">
            <wp:simplePos x="0" y="0"/>
            <wp:positionH relativeFrom="margin">
              <wp:posOffset>4011930</wp:posOffset>
            </wp:positionH>
            <wp:positionV relativeFrom="paragraph">
              <wp:posOffset>21590</wp:posOffset>
            </wp:positionV>
            <wp:extent cx="2220773" cy="5728325"/>
            <wp:effectExtent l="0" t="0" r="8255" b="6350"/>
            <wp:wrapNone/>
            <wp:docPr id="1096672908" name="Picture 11" descr="A screenshot of a phone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72908" name="Picture 11" descr="A screenshot of a phone login&#10;&#10;AI-generated content may be incorrect."/>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20773" cy="5728325"/>
                    </a:xfrm>
                    <a:prstGeom prst="rect">
                      <a:avLst/>
                    </a:prstGeom>
                  </pic:spPr>
                </pic:pic>
              </a:graphicData>
            </a:graphic>
            <wp14:sizeRelH relativeFrom="margin">
              <wp14:pctWidth>0</wp14:pctWidth>
            </wp14:sizeRelH>
            <wp14:sizeRelV relativeFrom="margin">
              <wp14:pctHeight>0</wp14:pctHeight>
            </wp14:sizeRelV>
          </wp:anchor>
        </w:drawing>
      </w:r>
      <w:r w:rsidRPr="002674EA">
        <w:rPr>
          <w:sz w:val="28"/>
          <w:szCs w:val="28"/>
          <w:lang w:bidi="ar-EG"/>
        </w:rPr>
        <w:t>4.2.1.1.</w:t>
      </w:r>
      <w:r>
        <w:rPr>
          <w:sz w:val="28"/>
          <w:szCs w:val="28"/>
          <w:lang w:bidi="ar-EG"/>
        </w:rPr>
        <w:t>3</w:t>
      </w:r>
      <w:r w:rsidRPr="002674EA">
        <w:rPr>
          <w:sz w:val="28"/>
          <w:szCs w:val="28"/>
          <w:lang w:bidi="ar-EG"/>
        </w:rPr>
        <w:t>.</w:t>
      </w:r>
      <w:r w:rsidRPr="001C277C">
        <w:rPr>
          <w:rFonts w:ascii="inherit" w:eastAsia="Times New Roman" w:hAnsi="inherit" w:cs="Courier New"/>
          <w:color w:val="1F1F1F"/>
          <w:kern w:val="0"/>
          <w:sz w:val="42"/>
          <w:szCs w:val="42"/>
          <w:lang w:val="en"/>
          <w14:ligatures w14:val="none"/>
        </w:rPr>
        <w:t xml:space="preserve"> </w:t>
      </w:r>
      <w:r>
        <w:rPr>
          <w:sz w:val="28"/>
          <w:szCs w:val="28"/>
          <w:lang w:val="en" w:bidi="ar-EG"/>
        </w:rPr>
        <w:t>R</w:t>
      </w:r>
      <w:r w:rsidRPr="001C277C">
        <w:rPr>
          <w:sz w:val="28"/>
          <w:szCs w:val="28"/>
          <w:lang w:val="en" w:bidi="ar-EG"/>
        </w:rPr>
        <w:t>egistration</w:t>
      </w:r>
      <w:r>
        <w:rPr>
          <w:rFonts w:hint="cs"/>
          <w:sz w:val="28"/>
          <w:szCs w:val="28"/>
          <w:rtl/>
          <w:lang w:bidi="ar-EG"/>
        </w:rPr>
        <w:t xml:space="preserve"> </w:t>
      </w:r>
      <w:r w:rsidRPr="002674EA">
        <w:rPr>
          <w:sz w:val="28"/>
          <w:szCs w:val="28"/>
          <w:lang w:bidi="ar-EG"/>
        </w:rPr>
        <w:t>Screen</w:t>
      </w:r>
      <w:bookmarkEnd w:id="518"/>
      <w:bookmarkEnd w:id="519"/>
      <w:bookmarkEnd w:id="520"/>
      <w:bookmarkEnd w:id="521"/>
    </w:p>
    <w:p w14:paraId="67916C14" w14:textId="77777777" w:rsidR="004A210B" w:rsidRDefault="004A210B" w:rsidP="000A6C6A">
      <w:pPr>
        <w:rPr>
          <w:sz w:val="28"/>
          <w:szCs w:val="28"/>
          <w:lang w:bidi="ar-EG"/>
        </w:rPr>
      </w:pPr>
      <w:r w:rsidRPr="00F71F49">
        <w:rPr>
          <w:sz w:val="28"/>
          <w:szCs w:val="28"/>
          <w:lang w:bidi="ar-EG"/>
        </w:rPr>
        <w:t xml:space="preserve">With the Herfa app, we allow you to </w:t>
      </w:r>
    </w:p>
    <w:p w14:paraId="50EC35EC" w14:textId="77777777" w:rsidR="004A210B" w:rsidRPr="00F71F49" w:rsidRDefault="004A210B" w:rsidP="000A6C6A">
      <w:pPr>
        <w:rPr>
          <w:sz w:val="28"/>
          <w:szCs w:val="28"/>
          <w:lang w:bidi="ar-EG"/>
        </w:rPr>
      </w:pPr>
      <w:r w:rsidRPr="00F71F49">
        <w:rPr>
          <w:sz w:val="28"/>
          <w:szCs w:val="28"/>
          <w:lang w:bidi="ar-EG"/>
        </w:rPr>
        <w:t>join a world of creativity and skill.</w:t>
      </w:r>
    </w:p>
    <w:p w14:paraId="10DD85D7" w14:textId="77777777" w:rsidR="004A210B" w:rsidRDefault="004A210B" w:rsidP="000A6C6A">
      <w:pPr>
        <w:rPr>
          <w:sz w:val="28"/>
          <w:szCs w:val="28"/>
          <w:lang w:bidi="ar-EG"/>
        </w:rPr>
      </w:pPr>
      <w:r w:rsidRPr="00F71F49">
        <w:rPr>
          <w:sz w:val="28"/>
          <w:szCs w:val="28"/>
          <w:lang w:bidi="ar-EG"/>
        </w:rPr>
        <w:t>Artisans can easily create an account to</w:t>
      </w:r>
    </w:p>
    <w:p w14:paraId="1D643A30" w14:textId="77777777" w:rsidR="004A210B" w:rsidRDefault="004A210B" w:rsidP="000A6C6A">
      <w:pPr>
        <w:rPr>
          <w:sz w:val="28"/>
          <w:szCs w:val="28"/>
          <w:lang w:bidi="ar-EG"/>
        </w:rPr>
      </w:pPr>
      <w:r w:rsidRPr="00F71F49">
        <w:rPr>
          <w:sz w:val="28"/>
          <w:szCs w:val="28"/>
          <w:lang w:bidi="ar-EG"/>
        </w:rPr>
        <w:t xml:space="preserve"> showcase their unique handmade products, </w:t>
      </w:r>
    </w:p>
    <w:p w14:paraId="2918F5F1" w14:textId="77777777" w:rsidR="004A210B" w:rsidRDefault="004A210B" w:rsidP="000A6C6A">
      <w:pPr>
        <w:rPr>
          <w:sz w:val="28"/>
          <w:szCs w:val="28"/>
          <w:lang w:bidi="ar-EG"/>
        </w:rPr>
      </w:pPr>
      <w:r w:rsidRPr="00F71F49">
        <w:rPr>
          <w:sz w:val="28"/>
          <w:szCs w:val="28"/>
          <w:lang w:bidi="ar-EG"/>
        </w:rPr>
        <w:t>while customers can register to enjoy a unique</w:t>
      </w:r>
    </w:p>
    <w:p w14:paraId="3D9FE25D" w14:textId="77777777" w:rsidR="004A210B" w:rsidRDefault="004A210B" w:rsidP="000A6C6A">
      <w:pPr>
        <w:rPr>
          <w:sz w:val="28"/>
          <w:szCs w:val="28"/>
          <w:lang w:bidi="ar-EG"/>
        </w:rPr>
      </w:pPr>
      <w:r w:rsidRPr="00F71F49">
        <w:rPr>
          <w:sz w:val="28"/>
          <w:szCs w:val="28"/>
          <w:lang w:bidi="ar-EG"/>
        </w:rPr>
        <w:t xml:space="preserve"> shopping experience, discovering and purchasing </w:t>
      </w:r>
    </w:p>
    <w:p w14:paraId="39BBCC06" w14:textId="77777777" w:rsidR="004A210B" w:rsidRDefault="004A210B" w:rsidP="000A6C6A">
      <w:pPr>
        <w:rPr>
          <w:sz w:val="28"/>
          <w:szCs w:val="28"/>
          <w:lang w:bidi="ar-EG"/>
        </w:rPr>
      </w:pPr>
      <w:r w:rsidRPr="00F71F49">
        <w:rPr>
          <w:sz w:val="28"/>
          <w:szCs w:val="28"/>
          <w:lang w:bidi="ar-EG"/>
        </w:rPr>
        <w:t xml:space="preserve">the most beautiful handcrafted products directly </w:t>
      </w:r>
    </w:p>
    <w:p w14:paraId="748ECB88" w14:textId="77777777" w:rsidR="004A210B" w:rsidRDefault="004A210B" w:rsidP="000A6C6A">
      <w:pPr>
        <w:rPr>
          <w:sz w:val="28"/>
          <w:szCs w:val="28"/>
          <w:lang w:bidi="ar-EG"/>
        </w:rPr>
      </w:pPr>
      <w:r w:rsidRPr="00F71F49">
        <w:rPr>
          <w:sz w:val="28"/>
          <w:szCs w:val="28"/>
          <w:lang w:bidi="ar-EG"/>
        </w:rPr>
        <w:t>from their owners.</w:t>
      </w:r>
    </w:p>
    <w:p w14:paraId="252319F1" w14:textId="77777777" w:rsidR="004A210B" w:rsidRDefault="004A210B" w:rsidP="004A210B">
      <w:pPr>
        <w:jc w:val="left"/>
        <w:rPr>
          <w:sz w:val="28"/>
          <w:szCs w:val="28"/>
          <w:lang w:bidi="ar-EG"/>
        </w:rPr>
      </w:pPr>
    </w:p>
    <w:p w14:paraId="617FBBE8" w14:textId="77777777" w:rsidR="00EF140C" w:rsidRDefault="00EF140C" w:rsidP="00EF140C">
      <w:pPr>
        <w:jc w:val="left"/>
        <w:rPr>
          <w:b/>
          <w:bCs/>
          <w:sz w:val="28"/>
          <w:szCs w:val="28"/>
          <w:lang w:bidi="ar-EG"/>
        </w:rPr>
      </w:pPr>
    </w:p>
    <w:p w14:paraId="4E4E72B2" w14:textId="77777777" w:rsidR="004A210B" w:rsidRDefault="004A210B" w:rsidP="00EF140C">
      <w:pPr>
        <w:jc w:val="left"/>
        <w:rPr>
          <w:b/>
          <w:bCs/>
          <w:sz w:val="28"/>
          <w:szCs w:val="28"/>
          <w:lang w:bidi="ar-EG"/>
        </w:rPr>
      </w:pPr>
    </w:p>
    <w:p w14:paraId="4CA81970" w14:textId="77777777" w:rsidR="004A210B" w:rsidRDefault="004A210B" w:rsidP="00EF140C">
      <w:pPr>
        <w:jc w:val="left"/>
        <w:rPr>
          <w:b/>
          <w:bCs/>
          <w:sz w:val="28"/>
          <w:szCs w:val="28"/>
          <w:lang w:bidi="ar-EG"/>
        </w:rPr>
      </w:pPr>
    </w:p>
    <w:p w14:paraId="4B5633BE" w14:textId="77777777" w:rsidR="004A210B" w:rsidRDefault="004A210B" w:rsidP="00EF140C">
      <w:pPr>
        <w:jc w:val="left"/>
        <w:rPr>
          <w:b/>
          <w:bCs/>
          <w:sz w:val="28"/>
          <w:szCs w:val="28"/>
          <w:lang w:bidi="ar-EG"/>
        </w:rPr>
      </w:pPr>
    </w:p>
    <w:p w14:paraId="72922660" w14:textId="77777777" w:rsidR="004A210B" w:rsidRDefault="004A210B" w:rsidP="00EF140C">
      <w:pPr>
        <w:jc w:val="left"/>
        <w:rPr>
          <w:b/>
          <w:bCs/>
          <w:sz w:val="28"/>
          <w:szCs w:val="28"/>
          <w:lang w:bidi="ar-EG"/>
        </w:rPr>
      </w:pPr>
    </w:p>
    <w:p w14:paraId="3A7CB2D6" w14:textId="77777777" w:rsidR="004A210B" w:rsidRDefault="004A210B" w:rsidP="00EF140C">
      <w:pPr>
        <w:jc w:val="left"/>
        <w:rPr>
          <w:b/>
          <w:bCs/>
          <w:sz w:val="28"/>
          <w:szCs w:val="28"/>
          <w:lang w:bidi="ar-EG"/>
        </w:rPr>
      </w:pPr>
    </w:p>
    <w:p w14:paraId="6EB3C648" w14:textId="77777777" w:rsidR="004A210B" w:rsidRDefault="004A210B" w:rsidP="00EF140C">
      <w:pPr>
        <w:jc w:val="left"/>
        <w:rPr>
          <w:b/>
          <w:bCs/>
          <w:sz w:val="28"/>
          <w:szCs w:val="28"/>
          <w:lang w:bidi="ar-EG"/>
        </w:rPr>
      </w:pPr>
    </w:p>
    <w:p w14:paraId="5685D065" w14:textId="77777777" w:rsidR="004A210B" w:rsidRDefault="004A210B" w:rsidP="00EF140C">
      <w:pPr>
        <w:jc w:val="left"/>
        <w:rPr>
          <w:b/>
          <w:bCs/>
          <w:sz w:val="28"/>
          <w:szCs w:val="28"/>
          <w:lang w:bidi="ar-EG"/>
        </w:rPr>
      </w:pPr>
    </w:p>
    <w:p w14:paraId="07E66878" w14:textId="6CCAB500" w:rsidR="004A210B" w:rsidRDefault="004A210B" w:rsidP="00EF140C">
      <w:pPr>
        <w:jc w:val="left"/>
        <w:rPr>
          <w:b/>
          <w:bCs/>
          <w:sz w:val="28"/>
          <w:szCs w:val="28"/>
          <w:lang w:bidi="ar-EG"/>
        </w:rPr>
      </w:pPr>
    </w:p>
    <w:p w14:paraId="2C4C3057" w14:textId="32D29C4B" w:rsidR="00EF140C" w:rsidRDefault="00EF140C" w:rsidP="00E86B3A">
      <w:pPr>
        <w:jc w:val="left"/>
        <w:rPr>
          <w:b/>
          <w:bCs/>
          <w:sz w:val="28"/>
          <w:szCs w:val="28"/>
          <w:lang w:bidi="ar-EG"/>
        </w:rPr>
      </w:pPr>
    </w:p>
    <w:p w14:paraId="01E7322E" w14:textId="5AACDF8B" w:rsidR="00EF140C" w:rsidRPr="00FC036D" w:rsidRDefault="00867BFF" w:rsidP="00EF140C">
      <w:pPr>
        <w:pStyle w:val="Heading5"/>
        <w:rPr>
          <w:sz w:val="28"/>
          <w:szCs w:val="28"/>
        </w:rPr>
        <w:sectPr w:rsidR="00EF140C" w:rsidRPr="00FC036D" w:rsidSect="00EF140C">
          <w:pgSz w:w="12240" w:h="15840"/>
          <w:pgMar w:top="1440" w:right="1440" w:bottom="1134" w:left="1440" w:header="720" w:footer="720" w:gutter="0"/>
          <w:cols w:space="720"/>
          <w:docGrid w:linePitch="360"/>
        </w:sectPr>
      </w:pPr>
      <w:bookmarkStart w:id="522" w:name="_Toc200380356"/>
      <w:bookmarkStart w:id="523" w:name="_Toc200381318"/>
      <w:bookmarkStart w:id="524" w:name="_Toc200381469"/>
      <w:bookmarkStart w:id="525" w:name="_Toc200506956"/>
      <w:bookmarkEnd w:id="517"/>
      <w:r w:rsidRPr="00D717EB">
        <w:rPr>
          <w:b/>
          <w:bCs/>
          <w:noProof/>
          <w:color w:val="222A35" w:themeColor="text2" w:themeShade="80"/>
        </w:rPr>
        <w:lastRenderedPageBreak/>
        <w:drawing>
          <wp:anchor distT="0" distB="0" distL="114300" distR="114300" simplePos="0" relativeHeight="252615168" behindDoc="0" locked="0" layoutInCell="1" allowOverlap="1" wp14:anchorId="40C72565" wp14:editId="0DDCD275">
            <wp:simplePos x="0" y="0"/>
            <wp:positionH relativeFrom="margin">
              <wp:posOffset>3450936</wp:posOffset>
            </wp:positionH>
            <wp:positionV relativeFrom="paragraph">
              <wp:posOffset>-405765</wp:posOffset>
            </wp:positionV>
            <wp:extent cx="2074786" cy="8017510"/>
            <wp:effectExtent l="0" t="0" r="1905" b="2540"/>
            <wp:wrapNone/>
            <wp:docPr id="943637938"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637938" name="Picture 13" descr="A screenshot of a phone&#10;&#10;AI-generated content may be incorrect."/>
                    <pic:cNvPicPr/>
                  </pic:nvPicPr>
                  <pic:blipFill>
                    <a:blip r:embed="rId39">
                      <a:extLst>
                        <a:ext uri="{28A0092B-C50C-407E-A947-70E740481C1C}">
                          <a14:useLocalDpi xmlns:a14="http://schemas.microsoft.com/office/drawing/2010/main" val="0"/>
                        </a:ext>
                      </a:extLst>
                    </a:blip>
                    <a:stretch>
                      <a:fillRect/>
                    </a:stretch>
                  </pic:blipFill>
                  <pic:spPr>
                    <a:xfrm>
                      <a:off x="0" y="0"/>
                      <a:ext cx="2074786" cy="8017510"/>
                    </a:xfrm>
                    <a:prstGeom prst="rect">
                      <a:avLst/>
                    </a:prstGeom>
                  </pic:spPr>
                </pic:pic>
              </a:graphicData>
            </a:graphic>
            <wp14:sizeRelH relativeFrom="margin">
              <wp14:pctWidth>0</wp14:pctWidth>
            </wp14:sizeRelH>
            <wp14:sizeRelV relativeFrom="margin">
              <wp14:pctHeight>0</wp14:pctHeight>
            </wp14:sizeRelV>
          </wp:anchor>
        </w:drawing>
      </w:r>
      <w:r w:rsidRPr="00D717EB">
        <w:rPr>
          <w:b/>
          <w:bCs/>
          <w:noProof/>
          <w:color w:val="222A35" w:themeColor="text2" w:themeShade="80"/>
        </w:rPr>
        <w:drawing>
          <wp:anchor distT="0" distB="0" distL="114300" distR="114300" simplePos="0" relativeHeight="252603904" behindDoc="0" locked="0" layoutInCell="1" allowOverlap="1" wp14:anchorId="1AB6DCB1" wp14:editId="71B20867">
            <wp:simplePos x="0" y="0"/>
            <wp:positionH relativeFrom="margin">
              <wp:posOffset>607406</wp:posOffset>
            </wp:positionH>
            <wp:positionV relativeFrom="paragraph">
              <wp:posOffset>521681</wp:posOffset>
            </wp:positionV>
            <wp:extent cx="2309973" cy="7452360"/>
            <wp:effectExtent l="0" t="0" r="0" b="0"/>
            <wp:wrapNone/>
            <wp:docPr id="419751650" name="Picture 8"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751650" name="Picture 8" descr="A screenshot of a cell phone&#10;&#10;AI-generated content may be incorrect."/>
                    <pic:cNvPicPr/>
                  </pic:nvPicPr>
                  <pic:blipFill>
                    <a:blip r:embed="rId40">
                      <a:extLst>
                        <a:ext uri="{28A0092B-C50C-407E-A947-70E740481C1C}">
                          <a14:useLocalDpi xmlns:a14="http://schemas.microsoft.com/office/drawing/2010/main" val="0"/>
                        </a:ext>
                      </a:extLst>
                    </a:blip>
                    <a:stretch>
                      <a:fillRect/>
                    </a:stretch>
                  </pic:blipFill>
                  <pic:spPr>
                    <a:xfrm>
                      <a:off x="0" y="0"/>
                      <a:ext cx="2309973" cy="7452360"/>
                    </a:xfrm>
                    <a:prstGeom prst="rect">
                      <a:avLst/>
                    </a:prstGeom>
                  </pic:spPr>
                </pic:pic>
              </a:graphicData>
            </a:graphic>
            <wp14:sizeRelH relativeFrom="margin">
              <wp14:pctWidth>0</wp14:pctWidth>
            </wp14:sizeRelH>
            <wp14:sizeRelV relativeFrom="margin">
              <wp14:pctHeight>0</wp14:pctHeight>
            </wp14:sizeRelV>
          </wp:anchor>
        </w:drawing>
      </w:r>
      <w:r w:rsidR="00EF140C" w:rsidRPr="00FC036D">
        <w:rPr>
          <w:sz w:val="28"/>
          <w:szCs w:val="28"/>
        </w:rPr>
        <w:t>4.2.1.1.</w:t>
      </w:r>
      <w:r w:rsidR="00EB0AF8">
        <w:rPr>
          <w:sz w:val="28"/>
          <w:szCs w:val="28"/>
        </w:rPr>
        <w:t>4</w:t>
      </w:r>
      <w:r w:rsidR="00EF140C" w:rsidRPr="00FC036D">
        <w:rPr>
          <w:sz w:val="28"/>
          <w:szCs w:val="28"/>
        </w:rPr>
        <w:t>.Home Scree</w:t>
      </w:r>
      <w:bookmarkEnd w:id="522"/>
      <w:bookmarkEnd w:id="523"/>
      <w:bookmarkEnd w:id="524"/>
      <w:bookmarkEnd w:id="525"/>
    </w:p>
    <w:p w14:paraId="56FE93EE" w14:textId="746B03A8" w:rsidR="00EF140C" w:rsidRPr="00693E54" w:rsidRDefault="00EF140C" w:rsidP="000A6C6A">
      <w:pPr>
        <w:rPr>
          <w:sz w:val="28"/>
          <w:szCs w:val="28"/>
          <w:lang w:bidi="ar-EG"/>
        </w:rPr>
      </w:pPr>
      <w:bookmarkStart w:id="526" w:name="_Hlk199863382"/>
      <w:bookmarkStart w:id="527" w:name="_Hlk199861190"/>
      <w:bookmarkStart w:id="528" w:name="_Hlk199861616"/>
      <w:r w:rsidRPr="00693E54">
        <w:rPr>
          <w:sz w:val="28"/>
          <w:szCs w:val="28"/>
          <w:lang w:bidi="ar-EG"/>
        </w:rPr>
        <w:lastRenderedPageBreak/>
        <w:t xml:space="preserve">The home page of the </w:t>
      </w:r>
      <w:r w:rsidRPr="00693E54">
        <w:rPr>
          <w:b/>
          <w:bCs/>
          <w:sz w:val="28"/>
          <w:szCs w:val="28"/>
          <w:lang w:bidi="ar-EG"/>
        </w:rPr>
        <w:t>"</w:t>
      </w:r>
      <w:r w:rsidRPr="00693E54">
        <w:rPr>
          <w:sz w:val="28"/>
          <w:szCs w:val="28"/>
          <w:lang w:bidi="ar-EG"/>
        </w:rPr>
        <w:t>Herfa</w:t>
      </w:r>
      <w:r w:rsidRPr="00693E54">
        <w:rPr>
          <w:b/>
          <w:bCs/>
          <w:sz w:val="28"/>
          <w:szCs w:val="28"/>
          <w:lang w:bidi="ar-EG"/>
        </w:rPr>
        <w:t>"</w:t>
      </w:r>
      <w:r w:rsidRPr="00693E54">
        <w:rPr>
          <w:sz w:val="28"/>
          <w:szCs w:val="28"/>
          <w:lang w:bidi="ar-EG"/>
        </w:rPr>
        <w:t xml:space="preserve"> app combines </w:t>
      </w:r>
    </w:p>
    <w:p w14:paraId="7F7DE9CC" w14:textId="6669C022" w:rsidR="00EF140C" w:rsidRPr="00693E54" w:rsidRDefault="00EF140C" w:rsidP="000A6C6A">
      <w:pPr>
        <w:rPr>
          <w:sz w:val="28"/>
          <w:szCs w:val="28"/>
          <w:lang w:bidi="ar-EG"/>
        </w:rPr>
      </w:pPr>
      <w:r w:rsidRPr="00693E54">
        <w:rPr>
          <w:sz w:val="28"/>
          <w:szCs w:val="28"/>
          <w:lang w:bidi="ar-EG"/>
        </w:rPr>
        <w:t>simplicity and elegance, offering users a rich</w:t>
      </w:r>
    </w:p>
    <w:p w14:paraId="1C7F3D3C" w14:textId="06BA98FF" w:rsidR="00EF140C" w:rsidRPr="00693E54" w:rsidRDefault="00EF140C" w:rsidP="000A6C6A">
      <w:pPr>
        <w:rPr>
          <w:sz w:val="28"/>
          <w:szCs w:val="28"/>
          <w:lang w:bidi="ar-EG"/>
        </w:rPr>
      </w:pPr>
      <w:r w:rsidRPr="00693E54">
        <w:rPr>
          <w:sz w:val="28"/>
          <w:szCs w:val="28"/>
          <w:lang w:bidi="ar-EG"/>
        </w:rPr>
        <w:t xml:space="preserve"> and inspiring browsing experience.</w:t>
      </w:r>
      <w:r w:rsidRPr="00693E54">
        <w:rPr>
          <w:sz w:val="28"/>
          <w:szCs w:val="28"/>
        </w:rPr>
        <w:br/>
      </w:r>
      <w:r w:rsidRPr="00693E54">
        <w:rPr>
          <w:sz w:val="28"/>
          <w:szCs w:val="28"/>
          <w:lang w:bidi="ar-EG"/>
        </w:rPr>
        <w:t>Recommended and new products are displayed</w:t>
      </w:r>
    </w:p>
    <w:p w14:paraId="585CDFAB" w14:textId="77777777" w:rsidR="00EF140C" w:rsidRPr="00693E54" w:rsidRDefault="00EF140C" w:rsidP="000A6C6A">
      <w:pPr>
        <w:rPr>
          <w:sz w:val="28"/>
          <w:szCs w:val="28"/>
          <w:lang w:bidi="ar-EG"/>
        </w:rPr>
      </w:pPr>
      <w:r w:rsidRPr="00693E54">
        <w:rPr>
          <w:sz w:val="28"/>
          <w:szCs w:val="28"/>
          <w:lang w:bidi="ar-EG"/>
        </w:rPr>
        <w:t xml:space="preserve"> in an attractive way, with well-organized sections</w:t>
      </w:r>
    </w:p>
    <w:p w14:paraId="7DFD77C9" w14:textId="77777777" w:rsidR="00EF140C" w:rsidRPr="00693E54" w:rsidRDefault="00EF140C" w:rsidP="000A6C6A">
      <w:pPr>
        <w:rPr>
          <w:sz w:val="28"/>
          <w:szCs w:val="28"/>
          <w:lang w:bidi="ar-EG"/>
        </w:rPr>
      </w:pPr>
      <w:r w:rsidRPr="00693E54">
        <w:rPr>
          <w:sz w:val="28"/>
          <w:szCs w:val="28"/>
          <w:lang w:bidi="ar-EG"/>
        </w:rPr>
        <w:t xml:space="preserve"> that help users discover the finest handmade crafts.</w:t>
      </w:r>
      <w:r w:rsidRPr="00693E54">
        <w:rPr>
          <w:sz w:val="28"/>
          <w:szCs w:val="28"/>
        </w:rPr>
        <w:br/>
      </w:r>
      <w:r w:rsidRPr="00693E54">
        <w:rPr>
          <w:sz w:val="28"/>
          <w:szCs w:val="28"/>
          <w:lang w:bidi="ar-EG"/>
        </w:rPr>
        <w:t xml:space="preserve">The user-friendly interface allows smooth interaction, </w:t>
      </w:r>
    </w:p>
    <w:p w14:paraId="7FE963F5" w14:textId="77777777" w:rsidR="00EF140C" w:rsidRPr="00693E54" w:rsidRDefault="00EF140C" w:rsidP="000A6C6A">
      <w:pPr>
        <w:rPr>
          <w:sz w:val="28"/>
          <w:szCs w:val="28"/>
          <w:rtl/>
          <w:lang w:bidi="ar-EG"/>
        </w:rPr>
      </w:pPr>
      <w:r w:rsidRPr="00693E54">
        <w:rPr>
          <w:sz w:val="28"/>
          <w:szCs w:val="28"/>
          <w:lang w:bidi="ar-EG"/>
        </w:rPr>
        <w:t>enabling users to easily search for products that match their taste from the creations of talented artisans.</w:t>
      </w:r>
      <w:r w:rsidRPr="00693E54">
        <w:rPr>
          <w:sz w:val="28"/>
          <w:szCs w:val="28"/>
        </w:rPr>
        <w:br/>
      </w:r>
      <w:r w:rsidRPr="00693E54">
        <w:rPr>
          <w:sz w:val="28"/>
          <w:szCs w:val="28"/>
          <w:lang w:bidi="ar-EG"/>
        </w:rPr>
        <w:t>There are also buttons that lead to the Categories page (which displays all products), and from there, users can access the My Orders, Notifications, Profile Settings, and My Cart pages.</w:t>
      </w:r>
    </w:p>
    <w:p w14:paraId="37ACBDA4" w14:textId="70949DF9" w:rsidR="00EF140C" w:rsidRDefault="00EF140C" w:rsidP="000A6C6A">
      <w:pPr>
        <w:rPr>
          <w:sz w:val="28"/>
          <w:szCs w:val="28"/>
          <w:lang w:bidi="ar-EG"/>
        </w:rPr>
      </w:pPr>
      <w:r w:rsidRPr="00693E54">
        <w:rPr>
          <w:sz w:val="28"/>
          <w:szCs w:val="28"/>
          <w:lang w:bidi="ar-EG"/>
        </w:rPr>
        <w:t xml:space="preserve">The product details page is specially designed to give the customer a </w:t>
      </w:r>
    </w:p>
    <w:p w14:paraId="78F41E5B" w14:textId="02821FD6" w:rsidR="00EF140C" w:rsidRDefault="00EF140C" w:rsidP="000A6C6A">
      <w:pPr>
        <w:rPr>
          <w:sz w:val="28"/>
          <w:szCs w:val="28"/>
          <w:lang w:bidi="ar-EG"/>
        </w:rPr>
      </w:pPr>
    </w:p>
    <w:p w14:paraId="483D8AD6" w14:textId="32900D15" w:rsidR="00EF140C" w:rsidRPr="00693E54" w:rsidRDefault="00EF140C" w:rsidP="000A6C6A">
      <w:pPr>
        <w:rPr>
          <w:sz w:val="28"/>
          <w:szCs w:val="28"/>
          <w:lang w:bidi="ar-EG"/>
        </w:rPr>
      </w:pPr>
      <w:r w:rsidRPr="00693E54">
        <w:rPr>
          <w:sz w:val="28"/>
          <w:szCs w:val="28"/>
          <w:lang w:bidi="ar-EG"/>
        </w:rPr>
        <w:t>comprehensive view of all products: through their description and the presence of their reviews, which helps them make a more discerning purchase.</w:t>
      </w:r>
    </w:p>
    <w:p w14:paraId="7C03FE4B" w14:textId="77777777" w:rsidR="00EF140C" w:rsidRPr="008E1BD2" w:rsidRDefault="00EF140C" w:rsidP="00EF140C">
      <w:pPr>
        <w:rPr>
          <w:sz w:val="22"/>
          <w:szCs w:val="22"/>
          <w:lang w:bidi="ar-EG"/>
        </w:rPr>
      </w:pPr>
    </w:p>
    <w:p w14:paraId="403F792F" w14:textId="638722C7" w:rsidR="00EF140C" w:rsidRDefault="00EF140C" w:rsidP="00EF140C">
      <w:pPr>
        <w:rPr>
          <w:sz w:val="28"/>
          <w:szCs w:val="28"/>
          <w:lang w:bidi="ar-EG"/>
        </w:rPr>
      </w:pPr>
    </w:p>
    <w:p w14:paraId="5E18D651" w14:textId="15F9E2D4" w:rsidR="00EF140C" w:rsidRDefault="00EF140C" w:rsidP="00EF140C">
      <w:pPr>
        <w:rPr>
          <w:sz w:val="28"/>
          <w:szCs w:val="28"/>
          <w:lang w:bidi="ar-EG"/>
        </w:rPr>
      </w:pPr>
    </w:p>
    <w:p w14:paraId="79E2BDE2" w14:textId="77777777" w:rsidR="00EF140C" w:rsidRDefault="00EF140C" w:rsidP="00EF140C">
      <w:pPr>
        <w:rPr>
          <w:sz w:val="28"/>
          <w:szCs w:val="28"/>
          <w:lang w:bidi="ar-EG"/>
        </w:rPr>
      </w:pPr>
    </w:p>
    <w:p w14:paraId="0A9B8CDA" w14:textId="34B6E1DD" w:rsidR="00EF140C" w:rsidRDefault="00EF140C" w:rsidP="00EF140C">
      <w:pPr>
        <w:rPr>
          <w:b/>
          <w:bCs/>
          <w:sz w:val="28"/>
          <w:szCs w:val="28"/>
          <w:lang w:bidi="ar-EG"/>
        </w:rPr>
      </w:pPr>
      <w:bookmarkStart w:id="529" w:name="_Hlk199866224"/>
      <w:bookmarkEnd w:id="526"/>
    </w:p>
    <w:p w14:paraId="0C774384" w14:textId="77777777" w:rsidR="00EF140C" w:rsidRDefault="00EF140C" w:rsidP="00EF140C">
      <w:pPr>
        <w:rPr>
          <w:b/>
          <w:bCs/>
          <w:sz w:val="28"/>
          <w:szCs w:val="28"/>
          <w:lang w:bidi="ar-EG"/>
        </w:rPr>
      </w:pPr>
    </w:p>
    <w:p w14:paraId="5665DAE5" w14:textId="7ADD9663" w:rsidR="00EF140C" w:rsidRDefault="00EF140C" w:rsidP="00EF140C">
      <w:pPr>
        <w:rPr>
          <w:b/>
          <w:bCs/>
          <w:sz w:val="28"/>
          <w:szCs w:val="28"/>
          <w:lang w:bidi="ar-EG"/>
        </w:rPr>
      </w:pPr>
    </w:p>
    <w:p w14:paraId="1C8B6905" w14:textId="77777777" w:rsidR="00EF140C" w:rsidRDefault="00EF140C" w:rsidP="00EF140C">
      <w:pPr>
        <w:rPr>
          <w:b/>
          <w:bCs/>
          <w:sz w:val="28"/>
          <w:szCs w:val="28"/>
          <w:lang w:bidi="ar-EG"/>
        </w:rPr>
      </w:pPr>
    </w:p>
    <w:p w14:paraId="2B48B8E3" w14:textId="5B0DFD8F" w:rsidR="00EF140C" w:rsidRDefault="00EF140C" w:rsidP="00EF140C">
      <w:pPr>
        <w:rPr>
          <w:b/>
          <w:bCs/>
          <w:sz w:val="28"/>
          <w:szCs w:val="28"/>
          <w:lang w:bidi="ar-EG"/>
        </w:rPr>
      </w:pPr>
    </w:p>
    <w:p w14:paraId="1FE9AEAA" w14:textId="77777777" w:rsidR="00EF140C" w:rsidRDefault="00EF140C" w:rsidP="00EF140C">
      <w:pPr>
        <w:rPr>
          <w:b/>
          <w:bCs/>
          <w:sz w:val="28"/>
          <w:szCs w:val="28"/>
          <w:lang w:bidi="ar-EG"/>
        </w:rPr>
      </w:pPr>
    </w:p>
    <w:p w14:paraId="62DE6D32" w14:textId="44FFC473" w:rsidR="00EF140C" w:rsidRDefault="00EF140C" w:rsidP="00EF140C">
      <w:pPr>
        <w:rPr>
          <w:b/>
          <w:bCs/>
          <w:sz w:val="28"/>
          <w:szCs w:val="28"/>
          <w:lang w:bidi="ar-EG"/>
        </w:rPr>
      </w:pPr>
    </w:p>
    <w:p w14:paraId="0A101546" w14:textId="77777777" w:rsidR="00EF140C" w:rsidRDefault="00EF140C" w:rsidP="00EF140C">
      <w:pPr>
        <w:rPr>
          <w:b/>
          <w:bCs/>
          <w:sz w:val="28"/>
          <w:szCs w:val="28"/>
          <w:lang w:bidi="ar-EG"/>
        </w:rPr>
      </w:pPr>
    </w:p>
    <w:p w14:paraId="260CC671" w14:textId="521482D0" w:rsidR="00EF140C" w:rsidRDefault="00EF140C" w:rsidP="00EF140C">
      <w:pPr>
        <w:rPr>
          <w:b/>
          <w:bCs/>
          <w:sz w:val="28"/>
          <w:szCs w:val="28"/>
          <w:lang w:bidi="ar-EG"/>
        </w:rPr>
      </w:pPr>
    </w:p>
    <w:p w14:paraId="5325B6BD" w14:textId="77777777" w:rsidR="00EF140C" w:rsidRDefault="00EF140C" w:rsidP="00EF140C">
      <w:pPr>
        <w:rPr>
          <w:b/>
          <w:bCs/>
          <w:sz w:val="28"/>
          <w:szCs w:val="28"/>
          <w:lang w:bidi="ar-EG"/>
        </w:rPr>
      </w:pPr>
    </w:p>
    <w:p w14:paraId="541F4DA6" w14:textId="4D4D93FB" w:rsidR="00EF140C" w:rsidRDefault="00EF140C" w:rsidP="00720F85">
      <w:pPr>
        <w:rPr>
          <w:b/>
          <w:bCs/>
          <w:sz w:val="28"/>
          <w:szCs w:val="28"/>
          <w:lang w:bidi="ar-EG"/>
        </w:rPr>
      </w:pPr>
    </w:p>
    <w:p w14:paraId="4FF2AC1A" w14:textId="3432D675" w:rsidR="00EF140C" w:rsidRPr="004F53AF" w:rsidRDefault="00720F85" w:rsidP="00EF140C">
      <w:pPr>
        <w:pStyle w:val="Heading5"/>
        <w:rPr>
          <w:sz w:val="28"/>
          <w:szCs w:val="28"/>
          <w:lang w:bidi="ar-EG"/>
        </w:rPr>
      </w:pPr>
      <w:bookmarkStart w:id="530" w:name="_Toc200380357"/>
      <w:bookmarkStart w:id="531" w:name="_Toc200381319"/>
      <w:bookmarkStart w:id="532" w:name="_Toc200381470"/>
      <w:bookmarkStart w:id="533" w:name="_Toc200506957"/>
      <w:r>
        <w:rPr>
          <w:noProof/>
          <w:sz w:val="28"/>
          <w:szCs w:val="28"/>
        </w:rPr>
        <w:lastRenderedPageBreak/>
        <w:drawing>
          <wp:anchor distT="0" distB="0" distL="114300" distR="114300" simplePos="0" relativeHeight="252792320" behindDoc="0" locked="0" layoutInCell="1" allowOverlap="1" wp14:anchorId="6A0CE762" wp14:editId="5B9C1144">
            <wp:simplePos x="0" y="0"/>
            <wp:positionH relativeFrom="margin">
              <wp:posOffset>3449089</wp:posOffset>
            </wp:positionH>
            <wp:positionV relativeFrom="paragraph">
              <wp:posOffset>240030</wp:posOffset>
            </wp:positionV>
            <wp:extent cx="2857500" cy="6349680"/>
            <wp:effectExtent l="0" t="0" r="0" b="0"/>
            <wp:wrapNone/>
            <wp:docPr id="1717415719" name="Picture 1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15719" name="Picture 14" descr="A screenshot of a phone&#10;&#10;AI-generated content may be incorrec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57500" cy="6349680"/>
                    </a:xfrm>
                    <a:prstGeom prst="rect">
                      <a:avLst/>
                    </a:prstGeom>
                  </pic:spPr>
                </pic:pic>
              </a:graphicData>
            </a:graphic>
            <wp14:sizeRelH relativeFrom="margin">
              <wp14:pctWidth>0</wp14:pctWidth>
            </wp14:sizeRelH>
            <wp14:sizeRelV relativeFrom="margin">
              <wp14:pctHeight>0</wp14:pctHeight>
            </wp14:sizeRelV>
          </wp:anchor>
        </w:drawing>
      </w:r>
      <w:r w:rsidR="00EF140C" w:rsidRPr="004F53AF">
        <w:rPr>
          <w:sz w:val="28"/>
          <w:szCs w:val="28"/>
          <w:lang w:bidi="ar-EG"/>
        </w:rPr>
        <w:t>4.2.1.1.</w:t>
      </w:r>
      <w:r w:rsidR="00EB0AF8">
        <w:rPr>
          <w:sz w:val="28"/>
          <w:szCs w:val="28"/>
          <w:lang w:bidi="ar-EG"/>
        </w:rPr>
        <w:t>5</w:t>
      </w:r>
      <w:r w:rsidR="00EF140C" w:rsidRPr="004F53AF">
        <w:rPr>
          <w:sz w:val="28"/>
          <w:szCs w:val="28"/>
          <w:lang w:bidi="ar-EG"/>
        </w:rPr>
        <w:t>.My Cart Screen</w:t>
      </w:r>
      <w:bookmarkEnd w:id="530"/>
      <w:bookmarkEnd w:id="531"/>
      <w:bookmarkEnd w:id="532"/>
      <w:bookmarkEnd w:id="533"/>
    </w:p>
    <w:bookmarkEnd w:id="529"/>
    <w:p w14:paraId="2BC14746" w14:textId="52DE07A2" w:rsidR="00EF140C" w:rsidRDefault="00EF140C" w:rsidP="00EF140C">
      <w:pPr>
        <w:rPr>
          <w:sz w:val="28"/>
          <w:szCs w:val="28"/>
          <w:lang w:bidi="ar-EG"/>
        </w:rPr>
      </w:pPr>
      <w:r w:rsidRPr="006052ED">
        <w:rPr>
          <w:sz w:val="28"/>
          <w:szCs w:val="28"/>
          <w:lang w:bidi="ar-EG"/>
        </w:rPr>
        <w:t>The My Cart page organizes the products a customer has selected for purchase in an organized and easy-to-navigate manner. Through it, they can review purchases, update quantities, or delete items before easily proceeding to the checkout process to complete their order</w:t>
      </w:r>
      <w:r>
        <w:rPr>
          <w:sz w:val="28"/>
          <w:szCs w:val="28"/>
          <w:lang w:bidi="ar-EG"/>
        </w:rPr>
        <w:t>.</w:t>
      </w:r>
    </w:p>
    <w:p w14:paraId="30D81C80" w14:textId="77777777" w:rsidR="00EF140C" w:rsidRDefault="00EF140C" w:rsidP="00EF140C">
      <w:pPr>
        <w:rPr>
          <w:sz w:val="28"/>
          <w:szCs w:val="28"/>
          <w:lang w:bidi="ar-EG"/>
        </w:rPr>
      </w:pPr>
    </w:p>
    <w:p w14:paraId="6DCA2CB2" w14:textId="77777777" w:rsidR="00EF140C" w:rsidRDefault="00EF140C" w:rsidP="00EF140C">
      <w:pPr>
        <w:rPr>
          <w:sz w:val="28"/>
          <w:szCs w:val="28"/>
          <w:lang w:bidi="ar-EG"/>
        </w:rPr>
      </w:pPr>
    </w:p>
    <w:p w14:paraId="2216AF56" w14:textId="65C5BEA2" w:rsidR="00EF140C" w:rsidRDefault="00EF140C" w:rsidP="00EF140C">
      <w:pPr>
        <w:rPr>
          <w:sz w:val="28"/>
          <w:szCs w:val="28"/>
          <w:lang w:bidi="ar-EG"/>
        </w:rPr>
        <w:sectPr w:rsidR="00EF140C" w:rsidSect="00EF140C">
          <w:pgSz w:w="12240" w:h="15840"/>
          <w:pgMar w:top="1440" w:right="1440" w:bottom="1134" w:left="1440" w:header="720" w:footer="720" w:gutter="0"/>
          <w:cols w:num="2" w:space="720"/>
          <w:docGrid w:linePitch="360"/>
        </w:sectPr>
      </w:pPr>
    </w:p>
    <w:p w14:paraId="57C24979" w14:textId="1B336C00" w:rsidR="00EF140C" w:rsidRPr="004F53AF" w:rsidRDefault="00EF140C" w:rsidP="00EF140C">
      <w:pPr>
        <w:pStyle w:val="Heading5"/>
        <w:rPr>
          <w:sz w:val="28"/>
          <w:szCs w:val="28"/>
          <w:rtl/>
          <w:lang w:bidi="ar-EG"/>
        </w:rPr>
      </w:pPr>
      <w:bookmarkStart w:id="534" w:name="_Toc200380358"/>
      <w:bookmarkStart w:id="535" w:name="_Toc200381320"/>
      <w:bookmarkStart w:id="536" w:name="_Toc200381471"/>
      <w:bookmarkStart w:id="537" w:name="_Toc200506958"/>
      <w:r w:rsidRPr="004F53AF">
        <w:rPr>
          <w:noProof/>
          <w:sz w:val="28"/>
          <w:szCs w:val="28"/>
        </w:rPr>
        <w:lastRenderedPageBreak/>
        <w:drawing>
          <wp:anchor distT="0" distB="0" distL="114300" distR="114300" simplePos="0" relativeHeight="252664320" behindDoc="0" locked="0" layoutInCell="1" allowOverlap="1" wp14:anchorId="323735A6" wp14:editId="291311BC">
            <wp:simplePos x="0" y="0"/>
            <wp:positionH relativeFrom="margin">
              <wp:posOffset>4251960</wp:posOffset>
            </wp:positionH>
            <wp:positionV relativeFrom="paragraph">
              <wp:posOffset>1096645</wp:posOffset>
            </wp:positionV>
            <wp:extent cx="2240280" cy="4978150"/>
            <wp:effectExtent l="0" t="0" r="7620" b="0"/>
            <wp:wrapNone/>
            <wp:docPr id="1565544610" name="Picture 20" descr="A screenshot of a shopping b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44610" name="Picture 20" descr="A screenshot of a shopping bag&#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240280" cy="4978150"/>
                    </a:xfrm>
                    <a:prstGeom prst="rect">
                      <a:avLst/>
                    </a:prstGeom>
                  </pic:spPr>
                </pic:pic>
              </a:graphicData>
            </a:graphic>
            <wp14:sizeRelH relativeFrom="margin">
              <wp14:pctWidth>0</wp14:pctWidth>
            </wp14:sizeRelH>
            <wp14:sizeRelV relativeFrom="margin">
              <wp14:pctHeight>0</wp14:pctHeight>
            </wp14:sizeRelV>
          </wp:anchor>
        </w:drawing>
      </w:r>
      <w:r w:rsidRPr="004F53AF">
        <w:rPr>
          <w:noProof/>
          <w:sz w:val="28"/>
          <w:szCs w:val="28"/>
        </w:rPr>
        <w:drawing>
          <wp:anchor distT="0" distB="0" distL="114300" distR="114300" simplePos="0" relativeHeight="252660224" behindDoc="0" locked="0" layoutInCell="1" allowOverlap="1" wp14:anchorId="4B35D39D" wp14:editId="0C475EF8">
            <wp:simplePos x="0" y="0"/>
            <wp:positionH relativeFrom="margin">
              <wp:align>center</wp:align>
            </wp:positionH>
            <wp:positionV relativeFrom="paragraph">
              <wp:posOffset>1125220</wp:posOffset>
            </wp:positionV>
            <wp:extent cx="2225040" cy="4945215"/>
            <wp:effectExtent l="0" t="0" r="3810" b="8255"/>
            <wp:wrapNone/>
            <wp:docPr id="129891021" name="Picture 17" descr="A close-up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1021" name="Picture 17" descr="A close-up of a receipt&#10;&#10;AI-generated content may be incorrect."/>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25040" cy="4945215"/>
                    </a:xfrm>
                    <a:prstGeom prst="rect">
                      <a:avLst/>
                    </a:prstGeom>
                  </pic:spPr>
                </pic:pic>
              </a:graphicData>
            </a:graphic>
            <wp14:sizeRelH relativeFrom="margin">
              <wp14:pctWidth>0</wp14:pctWidth>
            </wp14:sizeRelH>
            <wp14:sizeRelV relativeFrom="margin">
              <wp14:pctHeight>0</wp14:pctHeight>
            </wp14:sizeRelV>
          </wp:anchor>
        </w:drawing>
      </w:r>
      <w:r w:rsidRPr="004F53AF">
        <w:rPr>
          <w:noProof/>
          <w:sz w:val="28"/>
          <w:szCs w:val="28"/>
        </w:rPr>
        <w:drawing>
          <wp:anchor distT="0" distB="0" distL="114300" distR="114300" simplePos="0" relativeHeight="252620288" behindDoc="0" locked="0" layoutInCell="1" allowOverlap="1" wp14:anchorId="15F0DF91" wp14:editId="31E07DD0">
            <wp:simplePos x="0" y="0"/>
            <wp:positionH relativeFrom="margin">
              <wp:posOffset>-234716</wp:posOffset>
            </wp:positionH>
            <wp:positionV relativeFrom="paragraph">
              <wp:posOffset>1189990</wp:posOffset>
            </wp:positionV>
            <wp:extent cx="1935480" cy="4888820"/>
            <wp:effectExtent l="0" t="0" r="7620" b="7620"/>
            <wp:wrapNone/>
            <wp:docPr id="908459097" name="Picture 1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59097" name="Picture 15" descr="A screenshot of a phone&#10;&#10;AI-generated content may be incorrect."/>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35480" cy="4888820"/>
                    </a:xfrm>
                    <a:prstGeom prst="rect">
                      <a:avLst/>
                    </a:prstGeom>
                  </pic:spPr>
                </pic:pic>
              </a:graphicData>
            </a:graphic>
            <wp14:sizeRelH relativeFrom="margin">
              <wp14:pctWidth>0</wp14:pctWidth>
            </wp14:sizeRelH>
            <wp14:sizeRelV relativeFrom="margin">
              <wp14:pctHeight>0</wp14:pctHeight>
            </wp14:sizeRelV>
          </wp:anchor>
        </w:drawing>
      </w:r>
      <w:r w:rsidRPr="004F53AF">
        <w:rPr>
          <w:sz w:val="28"/>
          <w:szCs w:val="28"/>
          <w:lang w:bidi="ar-EG"/>
        </w:rPr>
        <w:t>4.2.1.1.</w:t>
      </w:r>
      <w:r w:rsidR="00EB0AF8">
        <w:rPr>
          <w:sz w:val="28"/>
          <w:szCs w:val="28"/>
          <w:lang w:bidi="ar-EG"/>
        </w:rPr>
        <w:t>6</w:t>
      </w:r>
      <w:r w:rsidRPr="004F53AF">
        <w:rPr>
          <w:sz w:val="28"/>
          <w:szCs w:val="28"/>
          <w:lang w:bidi="ar-EG"/>
        </w:rPr>
        <w:t>.Checkout Screen</w:t>
      </w:r>
      <w:bookmarkEnd w:id="534"/>
      <w:bookmarkEnd w:id="535"/>
      <w:bookmarkEnd w:id="536"/>
      <w:bookmarkEnd w:id="537"/>
      <w:r w:rsidRPr="004F53AF">
        <w:rPr>
          <w:sz w:val="28"/>
          <w:szCs w:val="28"/>
          <w:lang w:bidi="ar-EG"/>
        </w:rPr>
        <w:t xml:space="preserve"> </w:t>
      </w:r>
    </w:p>
    <w:p w14:paraId="53898C42" w14:textId="77777777" w:rsidR="00EF140C" w:rsidRDefault="00EF140C" w:rsidP="00EF140C">
      <w:pPr>
        <w:rPr>
          <w:lang w:bidi="ar-EG"/>
        </w:rPr>
        <w:sectPr w:rsidR="00EF140C" w:rsidSect="00EF140C">
          <w:pgSz w:w="12240" w:h="15840"/>
          <w:pgMar w:top="1440" w:right="1440" w:bottom="1134" w:left="1440" w:header="720" w:footer="720" w:gutter="0"/>
          <w:cols w:num="2" w:space="720"/>
          <w:docGrid w:linePitch="360"/>
        </w:sectPr>
      </w:pPr>
    </w:p>
    <w:p w14:paraId="5ED6AFFE" w14:textId="456915E2" w:rsidR="00EF140C" w:rsidRPr="00693E54" w:rsidRDefault="00EF140C" w:rsidP="000A6C6A">
      <w:pPr>
        <w:rPr>
          <w:sz w:val="28"/>
          <w:szCs w:val="28"/>
          <w:lang w:bidi="ar-EG"/>
        </w:rPr>
      </w:pPr>
      <w:r w:rsidRPr="00693E54">
        <w:rPr>
          <w:sz w:val="28"/>
          <w:szCs w:val="28"/>
          <w:lang w:bidi="ar-EG"/>
        </w:rPr>
        <w:lastRenderedPageBreak/>
        <w:t>The Checkout pages are designed in an organized and user-friendly way to ensure a smooth shopping experience for the user. The process is divided into three main steps:</w:t>
      </w:r>
    </w:p>
    <w:p w14:paraId="6D2A9251" w14:textId="77777777" w:rsidR="00EF140C" w:rsidRPr="00693E54" w:rsidRDefault="00EF140C" w:rsidP="000A6C6A">
      <w:pPr>
        <w:rPr>
          <w:sz w:val="28"/>
          <w:szCs w:val="28"/>
          <w:lang w:bidi="ar-EG"/>
        </w:rPr>
      </w:pPr>
      <w:r w:rsidRPr="00693E54">
        <w:rPr>
          <w:b/>
          <w:bCs/>
          <w:sz w:val="28"/>
          <w:szCs w:val="28"/>
          <w:lang w:bidi="ar-EG"/>
        </w:rPr>
        <w:t>Shipping Page:</w:t>
      </w:r>
      <w:r w:rsidRPr="00693E54">
        <w:rPr>
          <w:b/>
          <w:bCs/>
          <w:sz w:val="28"/>
          <w:szCs w:val="28"/>
        </w:rPr>
        <w:br/>
      </w:r>
      <w:r w:rsidRPr="00693E54">
        <w:rPr>
          <w:sz w:val="28"/>
          <w:szCs w:val="28"/>
          <w:lang w:bidi="ar-EG"/>
        </w:rPr>
        <w:t>The customer fills in the basic shipping details such as name, phone number, address, and postal code. They can also choose the preferred shipping method, whether it's free shipping, paid delivery, or express delivery, with a clear indication of the estimated delivery time.</w:t>
      </w:r>
    </w:p>
    <w:p w14:paraId="153C0E9C" w14:textId="77777777" w:rsidR="00EF140C" w:rsidRPr="00693E54" w:rsidRDefault="00EF140C" w:rsidP="000A6C6A">
      <w:pPr>
        <w:rPr>
          <w:sz w:val="28"/>
          <w:szCs w:val="28"/>
          <w:lang w:bidi="ar-EG"/>
        </w:rPr>
      </w:pPr>
      <w:r w:rsidRPr="00693E54">
        <w:rPr>
          <w:b/>
          <w:bCs/>
          <w:sz w:val="28"/>
          <w:szCs w:val="28"/>
          <w:lang w:bidi="ar-EG"/>
        </w:rPr>
        <w:t>Payment Page:</w:t>
      </w:r>
      <w:r w:rsidRPr="00693E54">
        <w:rPr>
          <w:sz w:val="28"/>
          <w:szCs w:val="28"/>
        </w:rPr>
        <w:br/>
      </w:r>
      <w:r w:rsidRPr="00693E54">
        <w:rPr>
          <w:sz w:val="28"/>
          <w:szCs w:val="28"/>
          <w:lang w:bidi="ar-EG"/>
        </w:rPr>
        <w:t xml:space="preserve">The user is shown a summary of the order, including the cost of the products, shipping fees, and the final total. The available payment method is selected, such as </w:t>
      </w:r>
      <w:r w:rsidRPr="00693E54">
        <w:rPr>
          <w:i/>
          <w:iCs/>
          <w:sz w:val="28"/>
          <w:szCs w:val="28"/>
          <w:lang w:bidi="ar-EG"/>
        </w:rPr>
        <w:t>Cash on Delivery</w:t>
      </w:r>
      <w:r w:rsidRPr="00693E54">
        <w:rPr>
          <w:sz w:val="28"/>
          <w:szCs w:val="28"/>
          <w:lang w:bidi="ar-EG"/>
        </w:rPr>
        <w:t>, and the order can be confirmed easily through the "Place My Order" button.</w:t>
      </w:r>
    </w:p>
    <w:p w14:paraId="3C0940C7" w14:textId="069C6985" w:rsidR="00EF140C" w:rsidRPr="00693E54" w:rsidRDefault="00EF140C" w:rsidP="000A6C6A">
      <w:pPr>
        <w:rPr>
          <w:sz w:val="28"/>
          <w:szCs w:val="28"/>
          <w:lang w:bidi="ar-EG"/>
        </w:rPr>
        <w:sectPr w:rsidR="00EF140C" w:rsidRPr="00693E54" w:rsidSect="00EF140C">
          <w:pgSz w:w="12240" w:h="15840"/>
          <w:pgMar w:top="1440" w:right="1440" w:bottom="1134" w:left="1440" w:header="720" w:footer="720" w:gutter="0"/>
          <w:cols w:num="2" w:space="720"/>
          <w:docGrid w:linePitch="360"/>
        </w:sectPr>
      </w:pPr>
      <w:r w:rsidRPr="00693E54">
        <w:rPr>
          <w:sz w:val="28"/>
          <w:szCs w:val="28"/>
          <w:lang w:bidi="ar-EG"/>
        </w:rPr>
        <w:t>Order Completed Page:</w:t>
      </w:r>
      <w:r w:rsidRPr="00693E54">
        <w:rPr>
          <w:sz w:val="28"/>
          <w:szCs w:val="28"/>
        </w:rPr>
        <w:br/>
      </w:r>
      <w:r w:rsidRPr="00693E54">
        <w:rPr>
          <w:sz w:val="28"/>
          <w:szCs w:val="28"/>
          <w:lang w:bidi="ar-EG"/>
        </w:rPr>
        <w:t xml:space="preserve">Once the process is complete, a confirmation message appears to </w:t>
      </w:r>
      <w:r w:rsidRPr="00693E54">
        <w:rPr>
          <w:sz w:val="28"/>
          <w:szCs w:val="28"/>
          <w:lang w:bidi="ar-EG"/>
        </w:rPr>
        <w:t>inform the user that the order was successful. They are guided to track their order status through the "My Orders" section. The user can also return to shopping by c</w:t>
      </w:r>
      <w:r w:rsidR="00720F85">
        <w:rPr>
          <w:sz w:val="28"/>
          <w:szCs w:val="28"/>
          <w:lang w:bidi="ar-EG"/>
        </w:rPr>
        <w:t>licking the "Continue Shopping"</w:t>
      </w:r>
      <w:r w:rsidR="00E218E3">
        <w:rPr>
          <w:sz w:val="28"/>
          <w:szCs w:val="28"/>
          <w:lang w:bidi="ar-EG"/>
        </w:rPr>
        <w:t>.</w:t>
      </w:r>
    </w:p>
    <w:p w14:paraId="048F9DB2" w14:textId="14544FBB" w:rsidR="00EF140C" w:rsidRPr="004F53AF" w:rsidRDefault="00EF140C" w:rsidP="00EF140C">
      <w:pPr>
        <w:pStyle w:val="Heading5"/>
        <w:rPr>
          <w:sz w:val="28"/>
          <w:szCs w:val="28"/>
          <w:lang w:bidi="ar-EG"/>
        </w:rPr>
      </w:pPr>
      <w:bookmarkStart w:id="538" w:name="_Toc200380359"/>
      <w:bookmarkStart w:id="539" w:name="_Toc200381321"/>
      <w:bookmarkStart w:id="540" w:name="_Toc200381472"/>
      <w:bookmarkStart w:id="541" w:name="_Toc200506959"/>
      <w:r w:rsidRPr="004F53AF">
        <w:rPr>
          <w:noProof/>
          <w:sz w:val="28"/>
          <w:szCs w:val="28"/>
        </w:rPr>
        <w:lastRenderedPageBreak/>
        <w:drawing>
          <wp:anchor distT="0" distB="0" distL="114300" distR="114300" simplePos="0" relativeHeight="252796416" behindDoc="0" locked="0" layoutInCell="1" allowOverlap="1" wp14:anchorId="0271396E" wp14:editId="6FE4A6D0">
            <wp:simplePos x="0" y="0"/>
            <wp:positionH relativeFrom="margin">
              <wp:posOffset>3230880</wp:posOffset>
            </wp:positionH>
            <wp:positionV relativeFrom="paragraph">
              <wp:posOffset>12700</wp:posOffset>
            </wp:positionV>
            <wp:extent cx="2743200" cy="6096000"/>
            <wp:effectExtent l="0" t="0" r="0" b="0"/>
            <wp:wrapNone/>
            <wp:docPr id="1916208594"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08594" name="Picture 21" descr="A screenshot of a phone&#10;&#10;AI-generated content may be incorrect."/>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Pr="004F53AF">
        <w:rPr>
          <w:sz w:val="28"/>
          <w:szCs w:val="28"/>
          <w:lang w:bidi="ar-EG"/>
        </w:rPr>
        <w:t>4.2.1.1.</w:t>
      </w:r>
      <w:r w:rsidR="00EB0AF8">
        <w:rPr>
          <w:sz w:val="28"/>
          <w:szCs w:val="28"/>
          <w:lang w:bidi="ar-EG"/>
        </w:rPr>
        <w:t>7</w:t>
      </w:r>
      <w:r w:rsidRPr="004F53AF">
        <w:rPr>
          <w:sz w:val="28"/>
          <w:szCs w:val="28"/>
          <w:lang w:bidi="ar-EG"/>
        </w:rPr>
        <w:t>.My Order Screen</w:t>
      </w:r>
      <w:bookmarkEnd w:id="538"/>
      <w:bookmarkEnd w:id="539"/>
      <w:bookmarkEnd w:id="540"/>
      <w:bookmarkEnd w:id="541"/>
    </w:p>
    <w:p w14:paraId="14A15B95" w14:textId="77777777" w:rsidR="00EF140C" w:rsidRPr="00693E54" w:rsidRDefault="00EF140C" w:rsidP="00EF140C">
      <w:pPr>
        <w:rPr>
          <w:sz w:val="28"/>
          <w:szCs w:val="28"/>
          <w:lang w:bidi="ar-EG"/>
        </w:rPr>
      </w:pPr>
      <w:r w:rsidRPr="00693E54">
        <w:rPr>
          <w:sz w:val="28"/>
          <w:szCs w:val="28"/>
          <w:lang w:bidi="ar-EG"/>
        </w:rPr>
        <w:t>The My Orders page in the</w:t>
      </w:r>
    </w:p>
    <w:p w14:paraId="0D431329" w14:textId="77777777" w:rsidR="00EF140C" w:rsidRPr="00693E54" w:rsidRDefault="00EF140C" w:rsidP="00EF140C">
      <w:pPr>
        <w:rPr>
          <w:sz w:val="28"/>
          <w:szCs w:val="28"/>
          <w:lang w:bidi="ar-EG"/>
        </w:rPr>
      </w:pPr>
      <w:r w:rsidRPr="00693E54">
        <w:rPr>
          <w:sz w:val="28"/>
          <w:szCs w:val="28"/>
          <w:lang w:bidi="ar-EG"/>
        </w:rPr>
        <w:t>Herfa</w:t>
      </w:r>
      <w:r w:rsidRPr="00693E54">
        <w:rPr>
          <w:b/>
          <w:bCs/>
          <w:sz w:val="28"/>
          <w:szCs w:val="28"/>
          <w:lang w:bidi="ar-EG"/>
        </w:rPr>
        <w:t xml:space="preserve"> </w:t>
      </w:r>
      <w:r w:rsidRPr="00693E54">
        <w:rPr>
          <w:sz w:val="28"/>
          <w:szCs w:val="28"/>
          <w:lang w:bidi="ar-EG"/>
        </w:rPr>
        <w:t>app allows users to track the status of their orders step by step with full clarity and transparency.</w:t>
      </w:r>
      <w:r w:rsidRPr="00693E54">
        <w:rPr>
          <w:sz w:val="28"/>
          <w:szCs w:val="28"/>
          <w:lang w:bidi="ar-EG"/>
        </w:rPr>
        <w:br/>
        <w:t>After confirming the purchase, the order begins with the status Pending (awaiting review), then moves to Processing (being prepared), followed by Shipped, then Delivered, and finally marked as Complete once the customer successfully receives the product.</w:t>
      </w:r>
    </w:p>
    <w:p w14:paraId="6142CFED" w14:textId="77777777" w:rsidR="00EF140C" w:rsidRPr="00693E54" w:rsidRDefault="00EF140C" w:rsidP="00EF140C">
      <w:pPr>
        <w:rPr>
          <w:sz w:val="28"/>
          <w:szCs w:val="28"/>
          <w:lang w:bidi="ar-EG"/>
        </w:rPr>
      </w:pPr>
      <w:r w:rsidRPr="00693E54">
        <w:rPr>
          <w:sz w:val="28"/>
          <w:szCs w:val="28"/>
          <w:lang w:bidi="ar-EG"/>
        </w:rPr>
        <w:t>During the early stages, the customer also has the option to cancel the order if desired.</w:t>
      </w:r>
      <w:r w:rsidRPr="00693E54">
        <w:rPr>
          <w:sz w:val="28"/>
          <w:szCs w:val="28"/>
          <w:lang w:bidi="ar-EG"/>
        </w:rPr>
        <w:br/>
        <w:t>After receiving the product, they can rate their experience and leave a review to support the artisans and help improve the quality of service.</w:t>
      </w:r>
    </w:p>
    <w:p w14:paraId="5B2FB49A" w14:textId="77777777" w:rsidR="00EF140C" w:rsidRPr="00693E54" w:rsidRDefault="00EF140C" w:rsidP="00EF140C">
      <w:pPr>
        <w:rPr>
          <w:b/>
          <w:bCs/>
          <w:sz w:val="28"/>
          <w:szCs w:val="28"/>
          <w:lang w:bidi="ar-EG"/>
        </w:rPr>
      </w:pPr>
    </w:p>
    <w:p w14:paraId="50305B4D" w14:textId="77777777" w:rsidR="00EF140C" w:rsidRDefault="00EF140C" w:rsidP="00EF140C">
      <w:pPr>
        <w:rPr>
          <w:sz w:val="28"/>
          <w:szCs w:val="28"/>
          <w:lang w:bidi="ar-EG"/>
        </w:rPr>
        <w:sectPr w:rsidR="00EF140C" w:rsidSect="00EF140C">
          <w:pgSz w:w="12240" w:h="15840"/>
          <w:pgMar w:top="1440" w:right="1440" w:bottom="1134" w:left="1440" w:header="720" w:footer="720" w:gutter="0"/>
          <w:cols w:num="2" w:space="720"/>
          <w:docGrid w:linePitch="360"/>
        </w:sectPr>
      </w:pPr>
    </w:p>
    <w:p w14:paraId="6A2B6D44" w14:textId="77777777" w:rsidR="00EF140C" w:rsidRPr="002013EB" w:rsidRDefault="00EF140C" w:rsidP="00EF140C">
      <w:pPr>
        <w:rPr>
          <w:sz w:val="26"/>
          <w:szCs w:val="26"/>
          <w:lang w:bidi="ar-EG"/>
        </w:rPr>
      </w:pPr>
      <w:bookmarkStart w:id="542" w:name="_Hlk199863979"/>
    </w:p>
    <w:p w14:paraId="1F0BB0CF" w14:textId="77777777" w:rsidR="00EF140C" w:rsidRDefault="00EF140C" w:rsidP="00EF140C">
      <w:pPr>
        <w:rPr>
          <w:sz w:val="26"/>
          <w:szCs w:val="26"/>
          <w:lang w:bidi="ar-EG"/>
        </w:rPr>
      </w:pPr>
    </w:p>
    <w:p w14:paraId="1E8AA648" w14:textId="77777777" w:rsidR="00EF140C" w:rsidRDefault="00EF140C" w:rsidP="00EF140C">
      <w:pPr>
        <w:rPr>
          <w:sz w:val="26"/>
          <w:szCs w:val="26"/>
          <w:lang w:bidi="ar-EG"/>
        </w:rPr>
      </w:pPr>
      <w:r>
        <w:rPr>
          <w:noProof/>
        </w:rPr>
        <w:drawing>
          <wp:anchor distT="0" distB="0" distL="114300" distR="114300" simplePos="0" relativeHeight="252675584" behindDoc="0" locked="0" layoutInCell="1" allowOverlap="1" wp14:anchorId="5375A54F" wp14:editId="17E9656C">
            <wp:simplePos x="0" y="0"/>
            <wp:positionH relativeFrom="margin">
              <wp:posOffset>-411480</wp:posOffset>
            </wp:positionH>
            <wp:positionV relativeFrom="paragraph">
              <wp:posOffset>446405</wp:posOffset>
            </wp:positionV>
            <wp:extent cx="2146300" cy="4770120"/>
            <wp:effectExtent l="0" t="0" r="6350" b="0"/>
            <wp:wrapNone/>
            <wp:docPr id="1652755552"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755552" name="Picture 22" descr="A screenshot of a phone&#10;&#10;AI-generated content may be incorrect."/>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6300" cy="47701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05280" behindDoc="0" locked="0" layoutInCell="1" allowOverlap="1" wp14:anchorId="1ACD9848" wp14:editId="0C46EC71">
            <wp:simplePos x="0" y="0"/>
            <wp:positionH relativeFrom="margin">
              <wp:posOffset>4099560</wp:posOffset>
            </wp:positionH>
            <wp:positionV relativeFrom="paragraph">
              <wp:posOffset>479989</wp:posOffset>
            </wp:positionV>
            <wp:extent cx="2146554" cy="4770120"/>
            <wp:effectExtent l="0" t="0" r="6350" b="0"/>
            <wp:wrapNone/>
            <wp:docPr id="1369260424" name="Picture 2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60424" name="Picture 24" descr="A screenshot of a phone&#10;&#10;AI-generated content may be incorrect."/>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46554" cy="4770120"/>
                    </a:xfrm>
                    <a:prstGeom prst="rect">
                      <a:avLst/>
                    </a:prstGeom>
                  </pic:spPr>
                </pic:pic>
              </a:graphicData>
            </a:graphic>
            <wp14:sizeRelH relativeFrom="margin">
              <wp14:pctWidth>0</wp14:pctWidth>
            </wp14:sizeRelH>
            <wp14:sizeRelV relativeFrom="margin">
              <wp14:pctHeight>0</wp14:pctHeight>
            </wp14:sizeRelV>
          </wp:anchor>
        </w:drawing>
      </w:r>
    </w:p>
    <w:p w14:paraId="4819CAA8" w14:textId="77777777" w:rsidR="00EF140C" w:rsidRDefault="00EF140C" w:rsidP="00EF140C">
      <w:pPr>
        <w:rPr>
          <w:sz w:val="26"/>
          <w:szCs w:val="26"/>
          <w:lang w:bidi="ar-EG"/>
        </w:rPr>
      </w:pPr>
      <w:r>
        <w:rPr>
          <w:noProof/>
        </w:rPr>
        <w:drawing>
          <wp:anchor distT="0" distB="0" distL="114300" distR="114300" simplePos="0" relativeHeight="252679680" behindDoc="0" locked="0" layoutInCell="1" allowOverlap="1" wp14:anchorId="2D302A65" wp14:editId="0E090D11">
            <wp:simplePos x="0" y="0"/>
            <wp:positionH relativeFrom="margin">
              <wp:posOffset>1813560</wp:posOffset>
            </wp:positionH>
            <wp:positionV relativeFrom="paragraph">
              <wp:posOffset>227965</wp:posOffset>
            </wp:positionV>
            <wp:extent cx="2085026" cy="4632960"/>
            <wp:effectExtent l="0" t="0" r="0" b="0"/>
            <wp:wrapNone/>
            <wp:docPr id="531361488" name="Picture 23"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61488" name="Picture 23" descr="A white background with black dots&#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85347" cy="4633673"/>
                    </a:xfrm>
                    <a:prstGeom prst="rect">
                      <a:avLst/>
                    </a:prstGeom>
                  </pic:spPr>
                </pic:pic>
              </a:graphicData>
            </a:graphic>
            <wp14:sizeRelH relativeFrom="margin">
              <wp14:pctWidth>0</wp14:pctWidth>
            </wp14:sizeRelH>
            <wp14:sizeRelV relativeFrom="margin">
              <wp14:pctHeight>0</wp14:pctHeight>
            </wp14:sizeRelV>
          </wp:anchor>
        </w:drawing>
      </w:r>
    </w:p>
    <w:p w14:paraId="20807935" w14:textId="77777777" w:rsidR="00EF140C" w:rsidRDefault="00EF140C" w:rsidP="00EF140C">
      <w:pPr>
        <w:rPr>
          <w:sz w:val="26"/>
          <w:szCs w:val="26"/>
          <w:lang w:bidi="ar-EG"/>
        </w:rPr>
      </w:pPr>
    </w:p>
    <w:p w14:paraId="7BB6A87D" w14:textId="77777777" w:rsidR="00EF140C" w:rsidRDefault="00EF140C" w:rsidP="00EF140C">
      <w:pPr>
        <w:rPr>
          <w:sz w:val="26"/>
          <w:szCs w:val="26"/>
          <w:lang w:bidi="ar-EG"/>
        </w:rPr>
      </w:pPr>
    </w:p>
    <w:p w14:paraId="296AB321" w14:textId="77777777" w:rsidR="00EF140C" w:rsidRPr="00463C11" w:rsidRDefault="00EF140C" w:rsidP="00EF140C">
      <w:pPr>
        <w:rPr>
          <w:sz w:val="28"/>
          <w:szCs w:val="28"/>
          <w:lang w:bidi="ar-EG"/>
        </w:rPr>
      </w:pPr>
      <w:r w:rsidRPr="00463C11">
        <w:rPr>
          <w:sz w:val="28"/>
          <w:szCs w:val="28"/>
          <w:lang w:bidi="ar-EG"/>
        </w:rPr>
        <w:t>.</w:t>
      </w:r>
    </w:p>
    <w:p w14:paraId="7D66CC3B" w14:textId="77777777" w:rsidR="00EF140C" w:rsidRPr="002013EB" w:rsidRDefault="00EF140C" w:rsidP="00EF140C">
      <w:pPr>
        <w:rPr>
          <w:b/>
          <w:bCs/>
          <w:sz w:val="28"/>
          <w:szCs w:val="28"/>
          <w:lang w:bidi="ar-EG"/>
        </w:rPr>
      </w:pPr>
    </w:p>
    <w:p w14:paraId="6BB5EC11" w14:textId="77777777" w:rsidR="00EF140C" w:rsidRPr="002013EB" w:rsidRDefault="00EF140C" w:rsidP="00EF140C">
      <w:pPr>
        <w:rPr>
          <w:sz w:val="26"/>
          <w:szCs w:val="26"/>
          <w:lang w:bidi="ar-EG"/>
        </w:rPr>
      </w:pPr>
    </w:p>
    <w:p w14:paraId="3D2E3319" w14:textId="77777777" w:rsidR="00EF140C" w:rsidRDefault="00EF140C" w:rsidP="00EF140C">
      <w:pPr>
        <w:rPr>
          <w:sz w:val="26"/>
          <w:szCs w:val="26"/>
          <w:lang w:bidi="ar-EG"/>
        </w:rPr>
      </w:pPr>
    </w:p>
    <w:p w14:paraId="306B27B7" w14:textId="77777777" w:rsidR="00EF140C" w:rsidRDefault="00EF140C" w:rsidP="00EF140C">
      <w:pPr>
        <w:rPr>
          <w:sz w:val="26"/>
          <w:szCs w:val="26"/>
          <w:lang w:bidi="ar-EG"/>
        </w:rPr>
      </w:pPr>
    </w:p>
    <w:p w14:paraId="19DF64F5" w14:textId="77777777" w:rsidR="00EF140C" w:rsidRDefault="00EF140C" w:rsidP="00EF140C">
      <w:pPr>
        <w:rPr>
          <w:sz w:val="26"/>
          <w:szCs w:val="26"/>
          <w:lang w:bidi="ar-EG"/>
        </w:rPr>
      </w:pPr>
    </w:p>
    <w:p w14:paraId="2A30DDCD" w14:textId="77777777" w:rsidR="00EF140C" w:rsidRDefault="00EF140C" w:rsidP="00EF140C">
      <w:pPr>
        <w:rPr>
          <w:sz w:val="28"/>
          <w:szCs w:val="28"/>
          <w:lang w:bidi="ar-EG"/>
        </w:rPr>
        <w:sectPr w:rsidR="00EF140C" w:rsidSect="00EF140C">
          <w:pgSz w:w="12240" w:h="15840"/>
          <w:pgMar w:top="1440" w:right="1440" w:bottom="1134" w:left="1440" w:header="720" w:footer="720" w:gutter="0"/>
          <w:cols w:num="2" w:space="720"/>
          <w:docGrid w:linePitch="360"/>
        </w:sectPr>
      </w:pPr>
    </w:p>
    <w:p w14:paraId="2FB9D04C" w14:textId="77777777" w:rsidR="00EF140C" w:rsidRDefault="00EF140C" w:rsidP="00EF140C">
      <w:pPr>
        <w:rPr>
          <w:sz w:val="28"/>
          <w:szCs w:val="28"/>
          <w:lang w:bidi="ar-EG"/>
        </w:rPr>
      </w:pPr>
    </w:p>
    <w:bookmarkEnd w:id="542"/>
    <w:p w14:paraId="0678D0C0" w14:textId="77777777" w:rsidR="00EF140C" w:rsidRDefault="00EF140C" w:rsidP="00EF140C">
      <w:pPr>
        <w:rPr>
          <w:sz w:val="28"/>
          <w:szCs w:val="28"/>
          <w:lang w:bidi="ar-EG"/>
        </w:rPr>
      </w:pPr>
      <w:r>
        <w:rPr>
          <w:noProof/>
        </w:rPr>
        <w:drawing>
          <wp:anchor distT="0" distB="0" distL="114300" distR="114300" simplePos="0" relativeHeight="252715520" behindDoc="0" locked="0" layoutInCell="1" allowOverlap="1" wp14:anchorId="7830FF7C" wp14:editId="58D56824">
            <wp:simplePos x="0" y="0"/>
            <wp:positionH relativeFrom="margin">
              <wp:posOffset>2705100</wp:posOffset>
            </wp:positionH>
            <wp:positionV relativeFrom="paragraph">
              <wp:posOffset>17145</wp:posOffset>
            </wp:positionV>
            <wp:extent cx="2857500" cy="6349681"/>
            <wp:effectExtent l="0" t="0" r="0" b="0"/>
            <wp:wrapNone/>
            <wp:docPr id="1997347513" name="Picture 2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47513" name="Picture 26" descr="A screenshot of a phone&#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57500" cy="6349681"/>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09376" behindDoc="0" locked="0" layoutInCell="1" allowOverlap="1" wp14:anchorId="70CAA808" wp14:editId="08C06AFF">
            <wp:simplePos x="0" y="0"/>
            <wp:positionH relativeFrom="margin">
              <wp:posOffset>-243840</wp:posOffset>
            </wp:positionH>
            <wp:positionV relativeFrom="paragraph">
              <wp:posOffset>291465</wp:posOffset>
            </wp:positionV>
            <wp:extent cx="2743200" cy="6095692"/>
            <wp:effectExtent l="0" t="0" r="0" b="635"/>
            <wp:wrapNone/>
            <wp:docPr id="4180736" name="Picture 25"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736" name="Picture 25" descr="A white background with black dot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43200" cy="6095692"/>
                    </a:xfrm>
                    <a:prstGeom prst="rect">
                      <a:avLst/>
                    </a:prstGeom>
                  </pic:spPr>
                </pic:pic>
              </a:graphicData>
            </a:graphic>
            <wp14:sizeRelH relativeFrom="margin">
              <wp14:pctWidth>0</wp14:pctWidth>
            </wp14:sizeRelH>
            <wp14:sizeRelV relativeFrom="margin">
              <wp14:pctHeight>0</wp14:pctHeight>
            </wp14:sizeRelV>
          </wp:anchor>
        </w:drawing>
      </w:r>
    </w:p>
    <w:p w14:paraId="63ED00C2" w14:textId="77777777" w:rsidR="00EF140C" w:rsidRDefault="00EF140C" w:rsidP="00EF140C">
      <w:pPr>
        <w:rPr>
          <w:sz w:val="28"/>
          <w:szCs w:val="28"/>
          <w:lang w:bidi="ar-EG"/>
        </w:rPr>
      </w:pPr>
    </w:p>
    <w:p w14:paraId="1642F65C" w14:textId="77777777" w:rsidR="00EF140C" w:rsidRDefault="00EF140C" w:rsidP="00EF140C">
      <w:pPr>
        <w:rPr>
          <w:sz w:val="28"/>
          <w:szCs w:val="28"/>
          <w:lang w:bidi="ar-EG"/>
        </w:rPr>
      </w:pPr>
    </w:p>
    <w:p w14:paraId="21F1DFC5" w14:textId="77777777" w:rsidR="00EF140C" w:rsidRDefault="00EF140C" w:rsidP="00EF140C">
      <w:pPr>
        <w:rPr>
          <w:sz w:val="28"/>
          <w:szCs w:val="28"/>
          <w:lang w:bidi="ar-EG"/>
        </w:rPr>
      </w:pPr>
    </w:p>
    <w:p w14:paraId="572252D2" w14:textId="77777777" w:rsidR="00EF140C" w:rsidRDefault="00EF140C" w:rsidP="00EF140C">
      <w:pPr>
        <w:rPr>
          <w:sz w:val="28"/>
          <w:szCs w:val="28"/>
          <w:lang w:bidi="ar-EG"/>
        </w:rPr>
      </w:pPr>
    </w:p>
    <w:p w14:paraId="5AD01C5A" w14:textId="77777777" w:rsidR="00EF140C" w:rsidRDefault="00EF140C" w:rsidP="00EF140C">
      <w:pPr>
        <w:rPr>
          <w:sz w:val="28"/>
          <w:szCs w:val="28"/>
          <w:lang w:bidi="ar-EG"/>
        </w:rPr>
      </w:pPr>
    </w:p>
    <w:p w14:paraId="7CDC8F45" w14:textId="77777777" w:rsidR="00EF140C" w:rsidRDefault="00EF140C" w:rsidP="00EF140C">
      <w:pPr>
        <w:rPr>
          <w:sz w:val="28"/>
          <w:szCs w:val="28"/>
          <w:lang w:bidi="ar-EG"/>
        </w:rPr>
      </w:pPr>
    </w:p>
    <w:p w14:paraId="34713D75" w14:textId="77777777" w:rsidR="00EF140C" w:rsidRDefault="00EF140C" w:rsidP="00EF140C">
      <w:pPr>
        <w:rPr>
          <w:sz w:val="28"/>
          <w:szCs w:val="28"/>
          <w:lang w:bidi="ar-EG"/>
        </w:rPr>
      </w:pPr>
    </w:p>
    <w:p w14:paraId="774F80DA" w14:textId="77777777" w:rsidR="00EF140C" w:rsidRDefault="00EF140C" w:rsidP="00EF140C">
      <w:pPr>
        <w:rPr>
          <w:sz w:val="28"/>
          <w:szCs w:val="28"/>
          <w:lang w:bidi="ar-EG"/>
        </w:rPr>
        <w:sectPr w:rsidR="00EF140C" w:rsidSect="00EF140C">
          <w:pgSz w:w="12240" w:h="15840"/>
          <w:pgMar w:top="1440" w:right="1440" w:bottom="1134" w:left="1440" w:header="720" w:footer="720" w:gutter="0"/>
          <w:cols w:space="720"/>
          <w:docGrid w:linePitch="360"/>
        </w:sectPr>
      </w:pPr>
      <w:bookmarkStart w:id="543" w:name="_Hlk197455138"/>
    </w:p>
    <w:p w14:paraId="400F12BF" w14:textId="1E214178" w:rsidR="00EF140C" w:rsidRDefault="00EF140C" w:rsidP="00EF140C">
      <w:pPr>
        <w:rPr>
          <w:sz w:val="26"/>
          <w:szCs w:val="26"/>
          <w:lang w:bidi="ar-EG"/>
        </w:rPr>
      </w:pPr>
      <w:r>
        <w:rPr>
          <w:noProof/>
        </w:rPr>
        <w:lastRenderedPageBreak/>
        <w:drawing>
          <wp:anchor distT="0" distB="0" distL="114300" distR="114300" simplePos="0" relativeHeight="252723712" behindDoc="0" locked="0" layoutInCell="1" allowOverlap="1" wp14:anchorId="0F5919DA" wp14:editId="6A9C4999">
            <wp:simplePos x="0" y="0"/>
            <wp:positionH relativeFrom="column">
              <wp:align>right</wp:align>
            </wp:positionH>
            <wp:positionV relativeFrom="paragraph">
              <wp:posOffset>455930</wp:posOffset>
            </wp:positionV>
            <wp:extent cx="2971800" cy="6605131"/>
            <wp:effectExtent l="0" t="0" r="0" b="5715"/>
            <wp:wrapNone/>
            <wp:docPr id="1151573954" name="Picture 28" descr="A white background with black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73954" name="Picture 28" descr="A white background with black dot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1800" cy="6605131"/>
                    </a:xfrm>
                    <a:prstGeom prst="rect">
                      <a:avLst/>
                    </a:prstGeom>
                  </pic:spPr>
                </pic:pic>
              </a:graphicData>
            </a:graphic>
            <wp14:sizeRelH relativeFrom="margin">
              <wp14:pctWidth>0</wp14:pctWidth>
            </wp14:sizeRelH>
            <wp14:sizeRelV relativeFrom="margin">
              <wp14:pctHeight>0</wp14:pctHeight>
            </wp14:sizeRelV>
          </wp:anchor>
        </w:drawing>
      </w:r>
    </w:p>
    <w:p w14:paraId="1D4F046D" w14:textId="77777777" w:rsidR="00EF140C" w:rsidRDefault="00EF140C" w:rsidP="00EF140C">
      <w:pPr>
        <w:rPr>
          <w:sz w:val="26"/>
          <w:szCs w:val="26"/>
          <w:lang w:bidi="ar-EG"/>
        </w:rPr>
      </w:pPr>
      <w:r>
        <w:rPr>
          <w:noProof/>
        </w:rPr>
        <w:drawing>
          <wp:anchor distT="0" distB="0" distL="114300" distR="114300" simplePos="0" relativeHeight="252719616" behindDoc="0" locked="0" layoutInCell="1" allowOverlap="1" wp14:anchorId="32417C2F" wp14:editId="1AF6014B">
            <wp:simplePos x="0" y="0"/>
            <wp:positionH relativeFrom="margin">
              <wp:align>right</wp:align>
            </wp:positionH>
            <wp:positionV relativeFrom="paragraph">
              <wp:posOffset>165427</wp:posOffset>
            </wp:positionV>
            <wp:extent cx="2931942" cy="6515100"/>
            <wp:effectExtent l="0" t="0" r="1905" b="0"/>
            <wp:wrapNone/>
            <wp:docPr id="698354464"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354464" name="Picture 27" descr="A screenshot of a phone&#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1942" cy="6515100"/>
                    </a:xfrm>
                    <a:prstGeom prst="rect">
                      <a:avLst/>
                    </a:prstGeom>
                  </pic:spPr>
                </pic:pic>
              </a:graphicData>
            </a:graphic>
            <wp14:sizeRelH relativeFrom="margin">
              <wp14:pctWidth>0</wp14:pctWidth>
            </wp14:sizeRelH>
            <wp14:sizeRelV relativeFrom="margin">
              <wp14:pctHeight>0</wp14:pctHeight>
            </wp14:sizeRelV>
          </wp:anchor>
        </w:drawing>
      </w:r>
    </w:p>
    <w:bookmarkEnd w:id="543"/>
    <w:p w14:paraId="7B6997AB" w14:textId="77777777" w:rsidR="00EF140C" w:rsidRDefault="00EF140C" w:rsidP="00EF140C">
      <w:pPr>
        <w:rPr>
          <w:sz w:val="28"/>
          <w:szCs w:val="28"/>
          <w:lang w:bidi="ar-EG"/>
        </w:rPr>
      </w:pPr>
    </w:p>
    <w:p w14:paraId="1CEC85AA" w14:textId="29225CC7" w:rsidR="00EF140C" w:rsidRPr="008E1BD2" w:rsidRDefault="00EF140C" w:rsidP="00EF140C">
      <w:pPr>
        <w:rPr>
          <w:b/>
          <w:bCs/>
          <w:sz w:val="28"/>
          <w:szCs w:val="28"/>
          <w:lang w:bidi="ar-EG"/>
        </w:rPr>
        <w:sectPr w:rsidR="00EF140C" w:rsidRPr="008E1BD2" w:rsidSect="00EF140C">
          <w:pgSz w:w="12240" w:h="15840"/>
          <w:pgMar w:top="1440" w:right="1440" w:bottom="1134" w:left="1440" w:header="720" w:footer="720" w:gutter="0"/>
          <w:cols w:num="2" w:space="720"/>
          <w:docGrid w:linePitch="360"/>
        </w:sectPr>
      </w:pPr>
      <w:r>
        <w:rPr>
          <w:b/>
          <w:bCs/>
          <w:sz w:val="28"/>
          <w:szCs w:val="28"/>
          <w:lang w:bidi="ar-EG"/>
        </w:rPr>
        <w:t xml:space="preserve">                                                                     </w:t>
      </w:r>
      <w:bookmarkEnd w:id="527"/>
      <w:bookmarkEnd w:id="528"/>
    </w:p>
    <w:p w14:paraId="65F72217" w14:textId="0803BC30" w:rsidR="00EF140C" w:rsidRPr="004D08A4" w:rsidRDefault="00EF140C" w:rsidP="004D08A4">
      <w:pPr>
        <w:pStyle w:val="Heading5"/>
        <w:rPr>
          <w:b/>
          <w:bCs/>
          <w:sz w:val="28"/>
          <w:szCs w:val="28"/>
          <w:lang w:bidi="ar-EG"/>
        </w:rPr>
      </w:pPr>
      <w:bookmarkStart w:id="544" w:name="_Toc200506960"/>
      <w:r w:rsidRPr="004D08A4">
        <w:rPr>
          <w:noProof/>
          <w:sz w:val="28"/>
          <w:szCs w:val="28"/>
        </w:rPr>
        <w:lastRenderedPageBreak/>
        <w:drawing>
          <wp:anchor distT="0" distB="0" distL="114300" distR="114300" simplePos="0" relativeHeight="252866048" behindDoc="0" locked="0" layoutInCell="1" allowOverlap="1" wp14:anchorId="347212A0" wp14:editId="111CDA79">
            <wp:simplePos x="0" y="0"/>
            <wp:positionH relativeFrom="column">
              <wp:posOffset>3815715</wp:posOffset>
            </wp:positionH>
            <wp:positionV relativeFrom="paragraph">
              <wp:posOffset>466725</wp:posOffset>
            </wp:positionV>
            <wp:extent cx="2743200" cy="6096000"/>
            <wp:effectExtent l="0" t="0" r="0" b="0"/>
            <wp:wrapNone/>
            <wp:docPr id="1044737529"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37529" name="Picture 29" descr="A screenshot of a phone&#10;&#10;AI-generated content may be incorrect."/>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bookmarkStart w:id="545" w:name="_Toc200380360"/>
      <w:bookmarkStart w:id="546" w:name="_Toc200381322"/>
      <w:bookmarkStart w:id="547" w:name="_Toc200381473"/>
      <w:r w:rsidRPr="004D08A4">
        <w:rPr>
          <w:sz w:val="28"/>
          <w:szCs w:val="28"/>
          <w:lang w:bidi="ar-EG"/>
        </w:rPr>
        <w:t>4.2.1.1.</w:t>
      </w:r>
      <w:r w:rsidR="00EB0AF8" w:rsidRPr="004D08A4">
        <w:rPr>
          <w:sz w:val="28"/>
          <w:szCs w:val="28"/>
          <w:lang w:bidi="ar-EG"/>
        </w:rPr>
        <w:t>8</w:t>
      </w:r>
      <w:r w:rsidRPr="004D08A4">
        <w:rPr>
          <w:sz w:val="28"/>
          <w:szCs w:val="28"/>
          <w:lang w:bidi="ar-EG"/>
        </w:rPr>
        <w:t>.Notifications Screen</w:t>
      </w:r>
      <w:bookmarkEnd w:id="544"/>
      <w:bookmarkEnd w:id="545"/>
      <w:bookmarkEnd w:id="546"/>
      <w:bookmarkEnd w:id="547"/>
      <w:r w:rsidRPr="004D08A4">
        <w:rPr>
          <w:sz w:val="28"/>
          <w:szCs w:val="28"/>
          <w:lang w:bidi="ar-EG"/>
        </w:rPr>
        <w:t xml:space="preserve"> </w:t>
      </w:r>
    </w:p>
    <w:p w14:paraId="54E3CB95" w14:textId="77777777" w:rsidR="00EF140C" w:rsidRPr="00C36EF0" w:rsidRDefault="00EF140C" w:rsidP="00EF140C">
      <w:pPr>
        <w:jc w:val="left"/>
        <w:rPr>
          <w:sz w:val="28"/>
          <w:szCs w:val="28"/>
          <w:lang w:bidi="ar-EG"/>
        </w:rPr>
      </w:pPr>
      <w:r w:rsidRPr="00C36EF0">
        <w:rPr>
          <w:sz w:val="28"/>
          <w:szCs w:val="28"/>
          <w:lang w:bidi="ar-EG"/>
        </w:rPr>
        <w:t>The Notifications page in the Herfa</w:t>
      </w:r>
      <w:r w:rsidRPr="00C36EF0">
        <w:rPr>
          <w:i/>
          <w:iCs/>
          <w:sz w:val="28"/>
          <w:szCs w:val="28"/>
          <w:lang w:bidi="ar-EG"/>
        </w:rPr>
        <w:t xml:space="preserve"> </w:t>
      </w:r>
      <w:r w:rsidRPr="00C36EF0">
        <w:rPr>
          <w:sz w:val="28"/>
          <w:szCs w:val="28"/>
          <w:lang w:bidi="ar-EG"/>
        </w:rPr>
        <w:t>app is a key tool for keeping users constantly informed about the status of their orders.</w:t>
      </w:r>
      <w:r w:rsidRPr="00C36EF0">
        <w:rPr>
          <w:sz w:val="28"/>
          <w:szCs w:val="28"/>
          <w:lang w:bidi="ar-EG"/>
        </w:rPr>
        <w:br/>
        <w:t>It provides real-time, up-to-date alerts covering every stage of the order process, including:</w:t>
      </w:r>
    </w:p>
    <w:p w14:paraId="4205FD4D" w14:textId="77777777" w:rsidR="00EF140C" w:rsidRPr="00C36EF0" w:rsidRDefault="00EF140C" w:rsidP="00A26C1A">
      <w:pPr>
        <w:numPr>
          <w:ilvl w:val="0"/>
          <w:numId w:val="4"/>
        </w:numPr>
        <w:spacing w:line="276" w:lineRule="auto"/>
        <w:jc w:val="left"/>
        <w:rPr>
          <w:sz w:val="28"/>
          <w:szCs w:val="28"/>
          <w:lang w:bidi="ar-EG"/>
        </w:rPr>
      </w:pPr>
      <w:r w:rsidRPr="00C36EF0">
        <w:rPr>
          <w:sz w:val="28"/>
          <w:szCs w:val="28"/>
          <w:lang w:bidi="ar-EG"/>
        </w:rPr>
        <w:t>Order Accepted</w:t>
      </w:r>
    </w:p>
    <w:p w14:paraId="7AD35B92" w14:textId="77777777" w:rsidR="00EF140C" w:rsidRPr="00C36EF0" w:rsidRDefault="00EF140C" w:rsidP="00A26C1A">
      <w:pPr>
        <w:numPr>
          <w:ilvl w:val="0"/>
          <w:numId w:val="4"/>
        </w:numPr>
        <w:spacing w:line="276" w:lineRule="auto"/>
        <w:jc w:val="left"/>
        <w:rPr>
          <w:sz w:val="28"/>
          <w:szCs w:val="28"/>
          <w:lang w:bidi="ar-EG"/>
        </w:rPr>
      </w:pPr>
      <w:r w:rsidRPr="00C36EF0">
        <w:rPr>
          <w:sz w:val="28"/>
          <w:szCs w:val="28"/>
          <w:lang w:bidi="ar-EG"/>
        </w:rPr>
        <w:t>In Process</w:t>
      </w:r>
    </w:p>
    <w:p w14:paraId="196CDFC3" w14:textId="77777777" w:rsidR="00EF140C" w:rsidRPr="00C36EF0" w:rsidRDefault="00EF140C" w:rsidP="00A26C1A">
      <w:pPr>
        <w:numPr>
          <w:ilvl w:val="0"/>
          <w:numId w:val="4"/>
        </w:numPr>
        <w:spacing w:line="276" w:lineRule="auto"/>
        <w:jc w:val="left"/>
        <w:rPr>
          <w:sz w:val="28"/>
          <w:szCs w:val="28"/>
          <w:lang w:bidi="ar-EG"/>
        </w:rPr>
      </w:pPr>
      <w:r w:rsidRPr="00C36EF0">
        <w:rPr>
          <w:sz w:val="28"/>
          <w:szCs w:val="28"/>
          <w:lang w:bidi="ar-EG"/>
        </w:rPr>
        <w:t>Shipped</w:t>
      </w:r>
    </w:p>
    <w:p w14:paraId="00D0E8BA" w14:textId="77777777" w:rsidR="00EF140C" w:rsidRPr="00C36EF0" w:rsidRDefault="00EF140C" w:rsidP="00A26C1A">
      <w:pPr>
        <w:numPr>
          <w:ilvl w:val="0"/>
          <w:numId w:val="4"/>
        </w:numPr>
        <w:spacing w:line="276" w:lineRule="auto"/>
        <w:jc w:val="left"/>
        <w:rPr>
          <w:sz w:val="28"/>
          <w:szCs w:val="28"/>
          <w:lang w:bidi="ar-EG"/>
        </w:rPr>
      </w:pPr>
      <w:r w:rsidRPr="00C36EF0">
        <w:rPr>
          <w:sz w:val="28"/>
          <w:szCs w:val="28"/>
          <w:lang w:bidi="ar-EG"/>
        </w:rPr>
        <w:t>Delivered</w:t>
      </w:r>
    </w:p>
    <w:p w14:paraId="697CD37A" w14:textId="0ACF0F45" w:rsidR="00EF140C" w:rsidRPr="00A949FF" w:rsidRDefault="00EF140C" w:rsidP="00EF140C">
      <w:pPr>
        <w:jc w:val="left"/>
        <w:rPr>
          <w:sz w:val="28"/>
          <w:szCs w:val="28"/>
          <w:lang w:bidi="ar-EG"/>
        </w:rPr>
        <w:sectPr w:rsidR="00EF140C" w:rsidRPr="00A949FF" w:rsidSect="00EF140C">
          <w:pgSz w:w="12240" w:h="15840"/>
          <w:pgMar w:top="720" w:right="720" w:bottom="720" w:left="720" w:header="720" w:footer="720" w:gutter="0"/>
          <w:cols w:num="2" w:space="720"/>
          <w:docGrid w:linePitch="360"/>
        </w:sectPr>
      </w:pPr>
      <w:r w:rsidRPr="00C36EF0">
        <w:rPr>
          <w:sz w:val="28"/>
          <w:szCs w:val="28"/>
          <w:lang w:bidi="ar-EG"/>
        </w:rPr>
        <w:t>These notifications help users track their order progress step by step without needing to frequently check the orders page, enhancing the user experience and ens</w:t>
      </w:r>
      <w:r w:rsidR="00867BFF">
        <w:rPr>
          <w:sz w:val="28"/>
          <w:szCs w:val="28"/>
          <w:lang w:bidi="ar-EG"/>
        </w:rPr>
        <w:t>uring transparent communication</w:t>
      </w:r>
    </w:p>
    <w:p w14:paraId="403F0AA5" w14:textId="7D75B788" w:rsidR="00EF140C" w:rsidRPr="00985092" w:rsidRDefault="00985092" w:rsidP="00985092">
      <w:pPr>
        <w:pStyle w:val="Heading5"/>
        <w:rPr>
          <w:sz w:val="28"/>
          <w:szCs w:val="28"/>
          <w:lang w:bidi="ar-EG"/>
        </w:rPr>
      </w:pPr>
      <w:bookmarkStart w:id="548" w:name="_Toc200506961"/>
      <w:r w:rsidRPr="00985092">
        <w:rPr>
          <w:sz w:val="28"/>
          <w:szCs w:val="28"/>
          <w:lang w:bidi="ar-EG"/>
        </w:rPr>
        <w:lastRenderedPageBreak/>
        <w:t>4.2.1.1.9</w:t>
      </w:r>
      <w:r w:rsidR="00EF140C" w:rsidRPr="00985092">
        <w:rPr>
          <w:sz w:val="28"/>
          <w:szCs w:val="28"/>
          <w:lang w:bidi="ar-EG"/>
        </w:rPr>
        <w:t>.Profile Settings Screen</w:t>
      </w:r>
      <w:bookmarkEnd w:id="548"/>
    </w:p>
    <w:p w14:paraId="4D882871" w14:textId="77777777" w:rsidR="00EF140C" w:rsidRPr="003D3B4F" w:rsidRDefault="00EF140C" w:rsidP="00EF140C">
      <w:pPr>
        <w:rPr>
          <w:sz w:val="28"/>
          <w:szCs w:val="28"/>
          <w:lang w:bidi="ar-EG"/>
        </w:rPr>
      </w:pPr>
      <w:r w:rsidRPr="003D3B4F">
        <w:rPr>
          <w:sz w:val="28"/>
          <w:szCs w:val="28"/>
          <w:lang w:bidi="ar-EG"/>
        </w:rPr>
        <w:t xml:space="preserve">The </w:t>
      </w:r>
      <w:r w:rsidRPr="00B4108B">
        <w:rPr>
          <w:sz w:val="28"/>
          <w:szCs w:val="28"/>
          <w:lang w:bidi="ar-EG"/>
        </w:rPr>
        <w:t>Herfa</w:t>
      </w:r>
      <w:r w:rsidRPr="003D3B4F">
        <w:rPr>
          <w:sz w:val="28"/>
          <w:szCs w:val="28"/>
          <w:lang w:bidi="ar-EG"/>
        </w:rPr>
        <w:t xml:space="preserve"> app's profile settings page allows users to easily control their accounts.</w:t>
      </w:r>
    </w:p>
    <w:p w14:paraId="7B846258" w14:textId="77777777" w:rsidR="00EF140C" w:rsidRPr="003D3B4F" w:rsidRDefault="00EF140C" w:rsidP="00EF140C">
      <w:pPr>
        <w:rPr>
          <w:sz w:val="28"/>
          <w:szCs w:val="28"/>
          <w:lang w:bidi="ar-EG"/>
        </w:rPr>
      </w:pPr>
    </w:p>
    <w:p w14:paraId="20BDCE5F" w14:textId="77777777" w:rsidR="00EF140C" w:rsidRPr="003D3B4F" w:rsidRDefault="00EF140C" w:rsidP="00EF140C">
      <w:pPr>
        <w:rPr>
          <w:sz w:val="28"/>
          <w:szCs w:val="28"/>
          <w:lang w:bidi="ar-EG"/>
        </w:rPr>
      </w:pPr>
      <w:r w:rsidRPr="003D3B4F">
        <w:rPr>
          <w:sz w:val="28"/>
          <w:szCs w:val="28"/>
          <w:lang w:bidi="ar-EG"/>
        </w:rPr>
        <w:t>Artisan can update their personal information, browse support options, and read the privacy policy to understand how their data is handled.</w:t>
      </w:r>
    </w:p>
    <w:p w14:paraId="2CA2C47E" w14:textId="77777777" w:rsidR="00EF140C" w:rsidRPr="003D3B4F" w:rsidRDefault="00EF140C" w:rsidP="00EF140C">
      <w:pPr>
        <w:rPr>
          <w:sz w:val="28"/>
          <w:szCs w:val="28"/>
          <w:lang w:bidi="ar-EG"/>
        </w:rPr>
      </w:pPr>
    </w:p>
    <w:p w14:paraId="7B58CF2A" w14:textId="28908EF3" w:rsidR="00EF140C" w:rsidRPr="003D3B4F" w:rsidRDefault="00EF140C" w:rsidP="00EF140C">
      <w:pPr>
        <w:rPr>
          <w:sz w:val="28"/>
          <w:szCs w:val="28"/>
          <w:lang w:bidi="ar-EG"/>
        </w:rPr>
      </w:pPr>
      <w:r w:rsidRPr="003D3B4F">
        <w:rPr>
          <w:sz w:val="28"/>
          <w:szCs w:val="28"/>
          <w:lang w:bidi="ar-EG"/>
        </w:rPr>
        <w:t>They can also rate their experience with the app using the "Rate the App" option, or simply log out using the "Log Out" button.</w:t>
      </w:r>
    </w:p>
    <w:p w14:paraId="191083B5" w14:textId="3D4D0BB8" w:rsidR="00EF140C" w:rsidRDefault="00EF140C" w:rsidP="00EF140C">
      <w:pPr>
        <w:rPr>
          <w:b/>
          <w:bCs/>
          <w:sz w:val="28"/>
          <w:szCs w:val="28"/>
          <w:lang w:bidi="ar-EG"/>
        </w:rPr>
      </w:pPr>
    </w:p>
    <w:p w14:paraId="29997D90" w14:textId="11564AE8" w:rsidR="00EF140C" w:rsidRDefault="00EF140C" w:rsidP="00EF140C">
      <w:pPr>
        <w:rPr>
          <w:b/>
          <w:bCs/>
          <w:sz w:val="28"/>
          <w:szCs w:val="28"/>
          <w:lang w:bidi="ar-EG"/>
        </w:rPr>
      </w:pPr>
    </w:p>
    <w:p w14:paraId="0072C9BE" w14:textId="77777777" w:rsidR="00EF140C" w:rsidRDefault="00EF140C" w:rsidP="00EF140C">
      <w:pPr>
        <w:rPr>
          <w:b/>
          <w:bCs/>
          <w:sz w:val="28"/>
          <w:szCs w:val="28"/>
          <w:lang w:bidi="ar-EG"/>
        </w:rPr>
      </w:pPr>
    </w:p>
    <w:p w14:paraId="4EB23BFD" w14:textId="632B7D71" w:rsidR="00EF140C" w:rsidRDefault="00EF140C" w:rsidP="00EF140C">
      <w:pPr>
        <w:rPr>
          <w:b/>
          <w:bCs/>
          <w:sz w:val="28"/>
          <w:szCs w:val="28"/>
          <w:lang w:bidi="ar-EG"/>
        </w:rPr>
      </w:pPr>
    </w:p>
    <w:p w14:paraId="26B43B12" w14:textId="77777777" w:rsidR="00EF140C" w:rsidRDefault="00EF140C" w:rsidP="00EF140C">
      <w:pPr>
        <w:rPr>
          <w:b/>
          <w:bCs/>
          <w:sz w:val="28"/>
          <w:szCs w:val="28"/>
          <w:lang w:bidi="ar-EG"/>
        </w:rPr>
      </w:pPr>
    </w:p>
    <w:p w14:paraId="6B4ADE87" w14:textId="77777777" w:rsidR="00EF140C" w:rsidRDefault="00EF140C" w:rsidP="00EF140C">
      <w:pPr>
        <w:rPr>
          <w:b/>
          <w:bCs/>
          <w:sz w:val="28"/>
          <w:szCs w:val="28"/>
          <w:lang w:bidi="ar-EG"/>
        </w:rPr>
      </w:pPr>
    </w:p>
    <w:p w14:paraId="3247DBB4" w14:textId="77777777" w:rsidR="00EF140C" w:rsidRDefault="00EF140C" w:rsidP="00EF140C">
      <w:pPr>
        <w:rPr>
          <w:b/>
          <w:bCs/>
          <w:sz w:val="28"/>
          <w:szCs w:val="28"/>
          <w:lang w:bidi="ar-EG"/>
        </w:rPr>
      </w:pPr>
    </w:p>
    <w:p w14:paraId="09C44935" w14:textId="48E10399" w:rsidR="00EF140C" w:rsidRDefault="00EF140C" w:rsidP="00EF140C">
      <w:pPr>
        <w:rPr>
          <w:b/>
          <w:bCs/>
          <w:sz w:val="28"/>
          <w:szCs w:val="28"/>
          <w:lang w:bidi="ar-EG"/>
        </w:rPr>
      </w:pPr>
    </w:p>
    <w:p w14:paraId="4A392E4D" w14:textId="7B53EE3A" w:rsidR="00EF140C" w:rsidRDefault="00867BFF" w:rsidP="00EF140C">
      <w:pPr>
        <w:rPr>
          <w:b/>
          <w:bCs/>
          <w:sz w:val="28"/>
          <w:szCs w:val="28"/>
          <w:lang w:bidi="ar-EG"/>
        </w:rPr>
      </w:pPr>
      <w:r>
        <w:rPr>
          <w:noProof/>
          <w:sz w:val="28"/>
          <w:szCs w:val="28"/>
        </w:rPr>
        <w:drawing>
          <wp:anchor distT="0" distB="0" distL="114300" distR="114300" simplePos="0" relativeHeight="252953088" behindDoc="0" locked="0" layoutInCell="1" allowOverlap="1" wp14:anchorId="3EFE5E16" wp14:editId="43C90049">
            <wp:simplePos x="0" y="0"/>
            <wp:positionH relativeFrom="column">
              <wp:posOffset>49645</wp:posOffset>
            </wp:positionH>
            <wp:positionV relativeFrom="paragraph">
              <wp:posOffset>8890</wp:posOffset>
            </wp:positionV>
            <wp:extent cx="2743200" cy="6096000"/>
            <wp:effectExtent l="0" t="0" r="0" b="0"/>
            <wp:wrapNone/>
            <wp:docPr id="137342379"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42379" name="Picture 2" descr="A screenshot of a phone&#10;&#10;AI-generated content may be incorrect."/>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p>
    <w:p w14:paraId="0EB214B8" w14:textId="3287F5DF" w:rsidR="00EF140C" w:rsidRDefault="00EF140C" w:rsidP="00EF140C">
      <w:pPr>
        <w:rPr>
          <w:b/>
          <w:bCs/>
          <w:sz w:val="28"/>
          <w:szCs w:val="28"/>
          <w:lang w:bidi="ar-EG"/>
        </w:rPr>
      </w:pPr>
    </w:p>
    <w:p w14:paraId="60D19B07" w14:textId="77777777" w:rsidR="00EF140C" w:rsidRDefault="00EF140C" w:rsidP="00EF140C">
      <w:pPr>
        <w:rPr>
          <w:b/>
          <w:bCs/>
          <w:sz w:val="28"/>
          <w:szCs w:val="28"/>
          <w:lang w:bidi="ar-EG"/>
        </w:rPr>
      </w:pPr>
    </w:p>
    <w:p w14:paraId="6435409F" w14:textId="1169E953" w:rsidR="00EF140C" w:rsidRDefault="00EF140C" w:rsidP="00EF140C">
      <w:pPr>
        <w:rPr>
          <w:b/>
          <w:bCs/>
          <w:sz w:val="28"/>
          <w:szCs w:val="28"/>
          <w:lang w:bidi="ar-EG"/>
        </w:rPr>
      </w:pPr>
    </w:p>
    <w:p w14:paraId="69FCEEDF" w14:textId="77777777" w:rsidR="00EF140C" w:rsidRDefault="00EF140C" w:rsidP="00EF140C">
      <w:pPr>
        <w:rPr>
          <w:b/>
          <w:bCs/>
          <w:sz w:val="28"/>
          <w:szCs w:val="28"/>
          <w:lang w:bidi="ar-EG"/>
        </w:rPr>
      </w:pPr>
    </w:p>
    <w:p w14:paraId="2764DC6C" w14:textId="0397F2D7" w:rsidR="00EF140C" w:rsidRDefault="00EF140C" w:rsidP="00EF140C">
      <w:pPr>
        <w:rPr>
          <w:b/>
          <w:bCs/>
          <w:sz w:val="28"/>
          <w:szCs w:val="28"/>
          <w:lang w:bidi="ar-EG"/>
        </w:rPr>
      </w:pPr>
    </w:p>
    <w:p w14:paraId="6368D4ED" w14:textId="77777777" w:rsidR="00EF140C" w:rsidRDefault="00EF140C" w:rsidP="00EF140C">
      <w:pPr>
        <w:rPr>
          <w:b/>
          <w:bCs/>
          <w:sz w:val="28"/>
          <w:szCs w:val="28"/>
          <w:lang w:bidi="ar-EG"/>
        </w:rPr>
      </w:pPr>
    </w:p>
    <w:p w14:paraId="47BD830E" w14:textId="5CD03A7E" w:rsidR="00EF140C" w:rsidRDefault="00EF140C" w:rsidP="00EF140C">
      <w:pPr>
        <w:rPr>
          <w:b/>
          <w:bCs/>
          <w:sz w:val="28"/>
          <w:szCs w:val="28"/>
          <w:lang w:bidi="ar-EG"/>
        </w:rPr>
      </w:pPr>
    </w:p>
    <w:p w14:paraId="4C598CB2" w14:textId="77777777" w:rsidR="00EF140C" w:rsidRDefault="00EF140C" w:rsidP="00EF140C">
      <w:pPr>
        <w:rPr>
          <w:b/>
          <w:bCs/>
          <w:sz w:val="28"/>
          <w:szCs w:val="28"/>
          <w:lang w:bidi="ar-EG"/>
        </w:rPr>
      </w:pPr>
    </w:p>
    <w:p w14:paraId="5BF61EE9" w14:textId="72A80A84" w:rsidR="00EF140C" w:rsidRPr="00FA5E82" w:rsidRDefault="00EF140C" w:rsidP="00EF140C">
      <w:pPr>
        <w:rPr>
          <w:sz w:val="28"/>
          <w:szCs w:val="28"/>
          <w:lang w:bidi="ar-EG"/>
        </w:rPr>
        <w:sectPr w:rsidR="00EF140C" w:rsidRPr="00FA5E82" w:rsidSect="00EF140C">
          <w:pgSz w:w="12240" w:h="15840"/>
          <w:pgMar w:top="1440" w:right="1440" w:bottom="1138" w:left="1440" w:header="720" w:footer="720" w:gutter="0"/>
          <w:cols w:num="2" w:space="720"/>
          <w:docGrid w:linePitch="360"/>
        </w:sectPr>
      </w:pPr>
    </w:p>
    <w:p w14:paraId="0C0CACBC" w14:textId="77777777" w:rsidR="00EF140C" w:rsidRPr="00862917" w:rsidRDefault="00EF140C" w:rsidP="00EF140C">
      <w:pPr>
        <w:tabs>
          <w:tab w:val="left" w:pos="2840"/>
        </w:tabs>
        <w:rPr>
          <w:rtl/>
          <w:lang w:bidi="ar-EG"/>
        </w:rPr>
        <w:sectPr w:rsidR="00EF140C" w:rsidRPr="00862917" w:rsidSect="00EF140C">
          <w:pgSz w:w="12240" w:h="15840"/>
          <w:pgMar w:top="1440" w:right="1440" w:bottom="1134" w:left="1440" w:header="720" w:footer="720" w:gutter="0"/>
          <w:cols w:space="720"/>
          <w:docGrid w:linePitch="360"/>
        </w:sectPr>
      </w:pPr>
      <w:r>
        <w:rPr>
          <w:b/>
          <w:bCs/>
          <w:noProof/>
        </w:rPr>
        <w:lastRenderedPageBreak/>
        <w:drawing>
          <wp:anchor distT="0" distB="0" distL="114300" distR="114300" simplePos="0" relativeHeight="252727808" behindDoc="0" locked="0" layoutInCell="1" allowOverlap="1" wp14:anchorId="3A6947BF" wp14:editId="73F248F2">
            <wp:simplePos x="0" y="0"/>
            <wp:positionH relativeFrom="margin">
              <wp:align>left</wp:align>
            </wp:positionH>
            <wp:positionV relativeFrom="paragraph">
              <wp:posOffset>365125</wp:posOffset>
            </wp:positionV>
            <wp:extent cx="2621280" cy="7252117"/>
            <wp:effectExtent l="0" t="0" r="7620" b="6350"/>
            <wp:wrapNone/>
            <wp:docPr id="1094939391" name="Picture 31"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39391" name="Picture 31" descr="A close-up of a document&#10;&#10;AI-generated content may be incorrect."/>
                    <pic:cNvPicPr/>
                  </pic:nvPicPr>
                  <pic:blipFill>
                    <a:blip r:embed="rId55">
                      <a:extLst>
                        <a:ext uri="{28A0092B-C50C-407E-A947-70E740481C1C}">
                          <a14:useLocalDpi xmlns:a14="http://schemas.microsoft.com/office/drawing/2010/main" val="0"/>
                        </a:ext>
                      </a:extLst>
                    </a:blip>
                    <a:stretch>
                      <a:fillRect/>
                    </a:stretch>
                  </pic:blipFill>
                  <pic:spPr>
                    <a:xfrm>
                      <a:off x="0" y="0"/>
                      <a:ext cx="2621280" cy="7252117"/>
                    </a:xfrm>
                    <a:prstGeom prst="rect">
                      <a:avLst/>
                    </a:prstGeom>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2731904" behindDoc="0" locked="0" layoutInCell="1" allowOverlap="1" wp14:anchorId="30E54E99" wp14:editId="2A88238F">
            <wp:simplePos x="0" y="0"/>
            <wp:positionH relativeFrom="margin">
              <wp:posOffset>2948940</wp:posOffset>
            </wp:positionH>
            <wp:positionV relativeFrom="paragraph">
              <wp:posOffset>933450</wp:posOffset>
            </wp:positionV>
            <wp:extent cx="2956560" cy="6569804"/>
            <wp:effectExtent l="0" t="0" r="0" b="2540"/>
            <wp:wrapNone/>
            <wp:docPr id="750484924" name="Picture 3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84924" name="Picture 32" descr="A screenshot of a phon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56560" cy="6569804"/>
                    </a:xfrm>
                    <a:prstGeom prst="rect">
                      <a:avLst/>
                    </a:prstGeom>
                  </pic:spPr>
                </pic:pic>
              </a:graphicData>
            </a:graphic>
            <wp14:sizeRelH relativeFrom="margin">
              <wp14:pctWidth>0</wp14:pctWidth>
            </wp14:sizeRelH>
            <wp14:sizeRelV relativeFrom="margin">
              <wp14:pctHeight>0</wp14:pctHeight>
            </wp14:sizeRelV>
          </wp:anchor>
        </w:drawing>
      </w:r>
    </w:p>
    <w:p w14:paraId="039C9F02" w14:textId="694249E8" w:rsidR="00EF140C" w:rsidRPr="00942685" w:rsidRDefault="00EF140C" w:rsidP="00EF140C">
      <w:pPr>
        <w:pStyle w:val="Heading5"/>
        <w:rPr>
          <w:sz w:val="28"/>
          <w:szCs w:val="28"/>
        </w:rPr>
      </w:pPr>
      <w:bookmarkStart w:id="549" w:name="_Toc200380361"/>
      <w:bookmarkStart w:id="550" w:name="_Toc200381323"/>
      <w:bookmarkStart w:id="551" w:name="_Toc200381474"/>
      <w:bookmarkStart w:id="552" w:name="_Toc200506962"/>
      <w:r w:rsidRPr="00942685">
        <w:rPr>
          <w:noProof/>
          <w:sz w:val="28"/>
          <w:szCs w:val="28"/>
        </w:rPr>
        <w:lastRenderedPageBreak/>
        <w:drawing>
          <wp:anchor distT="0" distB="0" distL="114300" distR="114300" simplePos="0" relativeHeight="252870144" behindDoc="0" locked="0" layoutInCell="1" allowOverlap="1" wp14:anchorId="22CE7D61" wp14:editId="66ACC22F">
            <wp:simplePos x="0" y="0"/>
            <wp:positionH relativeFrom="column">
              <wp:posOffset>3657600</wp:posOffset>
            </wp:positionH>
            <wp:positionV relativeFrom="paragraph">
              <wp:posOffset>-561975</wp:posOffset>
            </wp:positionV>
            <wp:extent cx="2209800" cy="6706131"/>
            <wp:effectExtent l="0" t="0" r="0" b="0"/>
            <wp:wrapNone/>
            <wp:docPr id="1922282870" name="Picture 3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82870" name="Picture 35" descr="A screenshot of a cell phone&#10;&#10;AI-generated content may be incorrect."/>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09800" cy="6706131"/>
                    </a:xfrm>
                    <a:prstGeom prst="rect">
                      <a:avLst/>
                    </a:prstGeom>
                  </pic:spPr>
                </pic:pic>
              </a:graphicData>
            </a:graphic>
            <wp14:sizeRelH relativeFrom="margin">
              <wp14:pctWidth>0</wp14:pctWidth>
            </wp14:sizeRelH>
            <wp14:sizeRelV relativeFrom="margin">
              <wp14:pctHeight>0</wp14:pctHeight>
            </wp14:sizeRelV>
          </wp:anchor>
        </w:drawing>
      </w:r>
      <w:r w:rsidRPr="00942685">
        <w:rPr>
          <w:sz w:val="28"/>
          <w:szCs w:val="28"/>
        </w:rPr>
        <w:t>4.2.1.1.</w:t>
      </w:r>
      <w:r w:rsidR="00E54EC9">
        <w:rPr>
          <w:sz w:val="28"/>
          <w:szCs w:val="28"/>
        </w:rPr>
        <w:t>10</w:t>
      </w:r>
      <w:r w:rsidRPr="00942685">
        <w:rPr>
          <w:sz w:val="28"/>
          <w:szCs w:val="28"/>
        </w:rPr>
        <w:t>. Categories Screen</w:t>
      </w:r>
      <w:bookmarkEnd w:id="549"/>
      <w:bookmarkEnd w:id="550"/>
      <w:bookmarkEnd w:id="551"/>
      <w:bookmarkEnd w:id="552"/>
      <w:r w:rsidRPr="00942685">
        <w:rPr>
          <w:sz w:val="28"/>
          <w:szCs w:val="28"/>
        </w:rPr>
        <w:t xml:space="preserve"> </w:t>
      </w:r>
    </w:p>
    <w:p w14:paraId="2A8CB0FF" w14:textId="77777777" w:rsidR="00EF140C" w:rsidRPr="008D0D85" w:rsidRDefault="00EF140C" w:rsidP="00EF140C">
      <w:pPr>
        <w:rPr>
          <w:sz w:val="28"/>
          <w:szCs w:val="28"/>
        </w:rPr>
      </w:pPr>
      <w:r w:rsidRPr="008D0D85">
        <w:rPr>
          <w:sz w:val="28"/>
          <w:szCs w:val="28"/>
        </w:rPr>
        <w:t>The categories page in the Herfa app provides users with an organized and easy browsing experience by displaying a set of main categories that include various types of handicrafts.</w:t>
      </w:r>
    </w:p>
    <w:p w14:paraId="726EF2FC" w14:textId="77777777" w:rsidR="00EF140C" w:rsidRPr="008D0D85" w:rsidRDefault="00EF140C" w:rsidP="00EF140C">
      <w:pPr>
        <w:rPr>
          <w:sz w:val="28"/>
          <w:szCs w:val="28"/>
        </w:rPr>
      </w:pPr>
      <w:r w:rsidRPr="008D0D85">
        <w:rPr>
          <w:sz w:val="28"/>
          <w:szCs w:val="28"/>
        </w:rPr>
        <w:t>The page includes 10 main categories, such as: Bags, Accessories, Mobile Covers, Decor, Clothing, Pottery, Blacksmithing, Textiles, Flowers, and Wood.</w:t>
      </w:r>
    </w:p>
    <w:p w14:paraId="256CB146" w14:textId="400926A5" w:rsidR="00EF140C" w:rsidRPr="008D0D85" w:rsidRDefault="00EF140C" w:rsidP="00EF140C">
      <w:pPr>
        <w:rPr>
          <w:sz w:val="28"/>
          <w:szCs w:val="28"/>
        </w:rPr>
        <w:sectPr w:rsidR="00EF140C" w:rsidRPr="008D0D85" w:rsidSect="00EF140C">
          <w:pgSz w:w="12240" w:h="15840"/>
          <w:pgMar w:top="1440" w:right="1440" w:bottom="1134" w:left="1440" w:header="720" w:footer="720" w:gutter="0"/>
          <w:cols w:num="2" w:space="720"/>
          <w:docGrid w:linePitch="360"/>
        </w:sectPr>
      </w:pPr>
      <w:r w:rsidRPr="008D0D85">
        <w:rPr>
          <w:sz w:val="28"/>
          <w:szCs w:val="28"/>
        </w:rPr>
        <w:t>When clicking on any category, the user can: Browse all p</w:t>
      </w:r>
      <w:r w:rsidR="00F31AC0" w:rsidRPr="008D0D85">
        <w:rPr>
          <w:sz w:val="28"/>
          <w:szCs w:val="28"/>
        </w:rPr>
        <w:t>roducts related to that categor</w:t>
      </w:r>
    </w:p>
    <w:p w14:paraId="55D98A7E" w14:textId="77777777" w:rsidR="00EF140C" w:rsidRDefault="00EF140C" w:rsidP="00EF140C">
      <w:pPr>
        <w:rPr>
          <w:b/>
          <w:bCs/>
          <w:sz w:val="28"/>
          <w:szCs w:val="28"/>
          <w:lang w:bidi="ar-EG"/>
        </w:rPr>
        <w:sectPr w:rsidR="00EF140C" w:rsidSect="00EF140C">
          <w:pgSz w:w="12240" w:h="15840"/>
          <w:pgMar w:top="1440" w:right="1440" w:bottom="1134" w:left="1440" w:header="720" w:footer="720" w:gutter="0"/>
          <w:cols w:num="2" w:space="720"/>
          <w:docGrid w:linePitch="360"/>
        </w:sectPr>
      </w:pPr>
      <w:r>
        <w:rPr>
          <w:b/>
          <w:bCs/>
          <w:noProof/>
          <w:sz w:val="28"/>
          <w:szCs w:val="28"/>
        </w:rPr>
        <w:lastRenderedPageBreak/>
        <w:drawing>
          <wp:anchor distT="0" distB="0" distL="114300" distR="114300" simplePos="0" relativeHeight="252736000" behindDoc="0" locked="0" layoutInCell="1" allowOverlap="1" wp14:anchorId="0CA27E03" wp14:editId="6A7BCD84">
            <wp:simplePos x="0" y="0"/>
            <wp:positionH relativeFrom="page">
              <wp:posOffset>495300</wp:posOffset>
            </wp:positionH>
            <wp:positionV relativeFrom="paragraph">
              <wp:posOffset>1176020</wp:posOffset>
            </wp:positionV>
            <wp:extent cx="2076450" cy="4613825"/>
            <wp:effectExtent l="0" t="0" r="0" b="0"/>
            <wp:wrapNone/>
            <wp:docPr id="1703305416" name="Picture 36"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305416" name="Picture 36" descr="A screenshot of a mobile app&#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077106" cy="4615282"/>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2744192" behindDoc="0" locked="0" layoutInCell="1" allowOverlap="1" wp14:anchorId="481F7D3A" wp14:editId="1A9F408B">
            <wp:simplePos x="0" y="0"/>
            <wp:positionH relativeFrom="page">
              <wp:posOffset>5276850</wp:posOffset>
            </wp:positionH>
            <wp:positionV relativeFrom="paragraph">
              <wp:posOffset>1017270</wp:posOffset>
            </wp:positionV>
            <wp:extent cx="2146300" cy="4769315"/>
            <wp:effectExtent l="0" t="0" r="6350" b="0"/>
            <wp:wrapNone/>
            <wp:docPr id="1768159936" name="Picture 37" descr="A screenshot of a mobile ap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159936" name="Picture 37" descr="A screenshot of a mobile app&#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146300" cy="4769315"/>
                    </a:xfrm>
                    <a:prstGeom prst="rect">
                      <a:avLst/>
                    </a:prstGeom>
                  </pic:spPr>
                </pic:pic>
              </a:graphicData>
            </a:graphic>
            <wp14:sizeRelH relativeFrom="margin">
              <wp14:pctWidth>0</wp14:pctWidth>
            </wp14:sizeRelH>
            <wp14:sizeRelV relativeFrom="margin">
              <wp14:pctHeight>0</wp14:pctHeight>
            </wp14:sizeRelV>
          </wp:anchor>
        </w:drawing>
      </w:r>
      <w:r>
        <w:rPr>
          <w:b/>
          <w:bCs/>
          <w:noProof/>
          <w:sz w:val="28"/>
          <w:szCs w:val="28"/>
        </w:rPr>
        <w:drawing>
          <wp:anchor distT="0" distB="0" distL="114300" distR="114300" simplePos="0" relativeHeight="252740096" behindDoc="0" locked="0" layoutInCell="1" allowOverlap="1" wp14:anchorId="461113DF" wp14:editId="69130B24">
            <wp:simplePos x="0" y="0"/>
            <wp:positionH relativeFrom="margin">
              <wp:align>center</wp:align>
            </wp:positionH>
            <wp:positionV relativeFrom="paragraph">
              <wp:posOffset>905510</wp:posOffset>
            </wp:positionV>
            <wp:extent cx="2200279" cy="4889262"/>
            <wp:effectExtent l="0" t="0" r="0" b="6985"/>
            <wp:wrapNone/>
            <wp:docPr id="4741444" name="Picture 3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444" name="Picture 38" descr="A screenshot of a phone&#10;&#10;AI-generated content may be incorrec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00279" cy="4889262"/>
                    </a:xfrm>
                    <a:prstGeom prst="rect">
                      <a:avLst/>
                    </a:prstGeom>
                  </pic:spPr>
                </pic:pic>
              </a:graphicData>
            </a:graphic>
            <wp14:sizeRelH relativeFrom="margin">
              <wp14:pctWidth>0</wp14:pctWidth>
            </wp14:sizeRelH>
            <wp14:sizeRelV relativeFrom="margin">
              <wp14:pctHeight>0</wp14:pctHeight>
            </wp14:sizeRelV>
          </wp:anchor>
        </w:drawing>
      </w:r>
    </w:p>
    <w:p w14:paraId="15A2E93B" w14:textId="77777777" w:rsidR="00EF140C" w:rsidRDefault="00EF140C" w:rsidP="00EF140C">
      <w:pPr>
        <w:rPr>
          <w:b/>
          <w:bCs/>
          <w:sz w:val="28"/>
          <w:szCs w:val="28"/>
          <w:lang w:bidi="ar-EG"/>
        </w:rPr>
        <w:sectPr w:rsidR="00EF140C" w:rsidSect="00EF140C">
          <w:pgSz w:w="12240" w:h="15840"/>
          <w:pgMar w:top="1440" w:right="1440" w:bottom="1134" w:left="1440" w:header="720" w:footer="720" w:gutter="0"/>
          <w:cols w:num="2" w:space="720"/>
          <w:docGrid w:linePitch="360"/>
        </w:sectPr>
      </w:pPr>
      <w:r>
        <w:rPr>
          <w:noProof/>
        </w:rPr>
        <w:lastRenderedPageBreak/>
        <w:drawing>
          <wp:anchor distT="0" distB="0" distL="114300" distR="114300" simplePos="0" relativeHeight="252760576" behindDoc="0" locked="0" layoutInCell="1" allowOverlap="1" wp14:anchorId="2307ACF1" wp14:editId="17C12E1F">
            <wp:simplePos x="0" y="0"/>
            <wp:positionH relativeFrom="margin">
              <wp:posOffset>-439420</wp:posOffset>
            </wp:positionH>
            <wp:positionV relativeFrom="paragraph">
              <wp:posOffset>1084580</wp:posOffset>
            </wp:positionV>
            <wp:extent cx="2102485" cy="4673600"/>
            <wp:effectExtent l="0" t="0" r="0" b="0"/>
            <wp:wrapNone/>
            <wp:docPr id="1472982516" name="Picture 4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2516" name="Picture 41" descr="A screenshot of a phone&#10;&#10;AI-generated content may be incorrec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02485" cy="46736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52384" behindDoc="0" locked="0" layoutInCell="1" allowOverlap="1" wp14:anchorId="3AC90C18" wp14:editId="7DBB5BE4">
            <wp:simplePos x="0" y="0"/>
            <wp:positionH relativeFrom="margin">
              <wp:align>center</wp:align>
            </wp:positionH>
            <wp:positionV relativeFrom="paragraph">
              <wp:posOffset>862965</wp:posOffset>
            </wp:positionV>
            <wp:extent cx="2212340" cy="4916805"/>
            <wp:effectExtent l="0" t="0" r="0" b="0"/>
            <wp:wrapNone/>
            <wp:docPr id="747271638" name="Picture 3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1638" name="Picture 39" descr="A screenshot of a phon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12340" cy="491680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56480" behindDoc="0" locked="0" layoutInCell="1" allowOverlap="1" wp14:anchorId="694E262C" wp14:editId="11657EBA">
            <wp:simplePos x="0" y="0"/>
            <wp:positionH relativeFrom="page">
              <wp:posOffset>5231130</wp:posOffset>
            </wp:positionH>
            <wp:positionV relativeFrom="paragraph">
              <wp:posOffset>925195</wp:posOffset>
            </wp:positionV>
            <wp:extent cx="2184400" cy="4853977"/>
            <wp:effectExtent l="0" t="0" r="6350" b="3810"/>
            <wp:wrapNone/>
            <wp:docPr id="1336104769" name="Picture 4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04769" name="Picture 40" descr="A screenshot of a phon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184400" cy="4853977"/>
                    </a:xfrm>
                    <a:prstGeom prst="rect">
                      <a:avLst/>
                    </a:prstGeom>
                  </pic:spPr>
                </pic:pic>
              </a:graphicData>
            </a:graphic>
            <wp14:sizeRelH relativeFrom="margin">
              <wp14:pctWidth>0</wp14:pctWidth>
            </wp14:sizeRelH>
            <wp14:sizeRelV relativeFrom="margin">
              <wp14:pctHeight>0</wp14:pctHeight>
            </wp14:sizeRelV>
          </wp:anchor>
        </w:drawing>
      </w:r>
    </w:p>
    <w:p w14:paraId="25DA2DAA" w14:textId="77777777" w:rsidR="00EF140C" w:rsidRDefault="00EF140C" w:rsidP="00EF140C">
      <w:pPr>
        <w:rPr>
          <w:b/>
          <w:bCs/>
          <w:sz w:val="28"/>
          <w:szCs w:val="28"/>
          <w:lang w:bidi="ar-EG"/>
        </w:rPr>
        <w:sectPr w:rsidR="00EF140C" w:rsidSect="00EF140C">
          <w:pgSz w:w="12240" w:h="15840"/>
          <w:pgMar w:top="1440" w:right="1440" w:bottom="1134" w:left="1440" w:header="720" w:footer="720" w:gutter="0"/>
          <w:cols w:space="720"/>
          <w:docGrid w:linePitch="360"/>
        </w:sectPr>
      </w:pPr>
      <w:r>
        <w:rPr>
          <w:noProof/>
        </w:rPr>
        <w:lastRenderedPageBreak/>
        <w:drawing>
          <wp:anchor distT="0" distB="0" distL="114300" distR="114300" simplePos="0" relativeHeight="252772864" behindDoc="0" locked="0" layoutInCell="1" allowOverlap="1" wp14:anchorId="12AAE271" wp14:editId="2AE43F84">
            <wp:simplePos x="0" y="0"/>
            <wp:positionH relativeFrom="margin">
              <wp:posOffset>-536575</wp:posOffset>
            </wp:positionH>
            <wp:positionV relativeFrom="paragraph">
              <wp:posOffset>738505</wp:posOffset>
            </wp:positionV>
            <wp:extent cx="2329815" cy="5177790"/>
            <wp:effectExtent l="0" t="0" r="0" b="3810"/>
            <wp:wrapNone/>
            <wp:docPr id="85923998" name="Picture 4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3998" name="Picture 43" descr="A screenshot of a phone&#10;&#10;AI-generated content may be incorrect."/>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329815" cy="51777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68768" behindDoc="0" locked="0" layoutInCell="1" allowOverlap="1" wp14:anchorId="4C29BF5E" wp14:editId="688E01B4">
            <wp:simplePos x="0" y="0"/>
            <wp:positionH relativeFrom="page">
              <wp:posOffset>5208270</wp:posOffset>
            </wp:positionH>
            <wp:positionV relativeFrom="paragraph">
              <wp:posOffset>665480</wp:posOffset>
            </wp:positionV>
            <wp:extent cx="2374900" cy="5277290"/>
            <wp:effectExtent l="0" t="0" r="6350" b="0"/>
            <wp:wrapNone/>
            <wp:docPr id="1789351210" name="Picture 4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51210" name="Picture 42" descr="A screenshot of a phone&#10;&#10;AI-generated content may be incorrect."/>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74900" cy="52772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2764672" behindDoc="0" locked="0" layoutInCell="1" allowOverlap="1" wp14:anchorId="12DDC9FB" wp14:editId="5A8983B1">
            <wp:simplePos x="0" y="0"/>
            <wp:positionH relativeFrom="margin">
              <wp:posOffset>1873250</wp:posOffset>
            </wp:positionH>
            <wp:positionV relativeFrom="paragraph">
              <wp:posOffset>725170</wp:posOffset>
            </wp:positionV>
            <wp:extent cx="2349500" cy="5220335"/>
            <wp:effectExtent l="0" t="0" r="0" b="0"/>
            <wp:wrapNone/>
            <wp:docPr id="688306060" name="Picture 4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306060" name="Picture 44" descr="A screenshot of a phon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349500" cy="5220335"/>
                    </a:xfrm>
                    <a:prstGeom prst="rect">
                      <a:avLst/>
                    </a:prstGeom>
                  </pic:spPr>
                </pic:pic>
              </a:graphicData>
            </a:graphic>
            <wp14:sizeRelH relativeFrom="margin">
              <wp14:pctWidth>0</wp14:pctWidth>
            </wp14:sizeRelH>
            <wp14:sizeRelV relativeFrom="margin">
              <wp14:pctHeight>0</wp14:pctHeight>
            </wp14:sizeRelV>
          </wp:anchor>
        </w:drawing>
      </w:r>
    </w:p>
    <w:p w14:paraId="0319C719" w14:textId="625358C7" w:rsidR="00EF140C" w:rsidRPr="00F31AC0" w:rsidRDefault="00EF140C" w:rsidP="00F31AC0">
      <w:pPr>
        <w:pStyle w:val="Heading5"/>
        <w:rPr>
          <w:sz w:val="28"/>
          <w:szCs w:val="28"/>
        </w:rPr>
      </w:pPr>
      <w:bookmarkStart w:id="553" w:name="_Toc200506963"/>
      <w:r w:rsidRPr="00F31AC0">
        <w:rPr>
          <w:noProof/>
          <w:sz w:val="28"/>
          <w:szCs w:val="28"/>
        </w:rPr>
        <w:lastRenderedPageBreak/>
        <w:drawing>
          <wp:anchor distT="0" distB="0" distL="114300" distR="114300" simplePos="0" relativeHeight="252874240" behindDoc="0" locked="0" layoutInCell="1" allowOverlap="1" wp14:anchorId="7C83DBA5" wp14:editId="698E3FB3">
            <wp:simplePos x="0" y="0"/>
            <wp:positionH relativeFrom="column">
              <wp:posOffset>4163060</wp:posOffset>
            </wp:positionH>
            <wp:positionV relativeFrom="paragraph">
              <wp:posOffset>-183515</wp:posOffset>
            </wp:positionV>
            <wp:extent cx="2225675" cy="8392780"/>
            <wp:effectExtent l="0" t="0" r="3175" b="8890"/>
            <wp:wrapNone/>
            <wp:docPr id="582205776" name="Picture 47"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205776" name="Picture 47" descr="A screenshot of a cell phon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2225675" cy="8392780"/>
                    </a:xfrm>
                    <a:prstGeom prst="rect">
                      <a:avLst/>
                    </a:prstGeom>
                  </pic:spPr>
                </pic:pic>
              </a:graphicData>
            </a:graphic>
            <wp14:sizeRelH relativeFrom="margin">
              <wp14:pctWidth>0</wp14:pctWidth>
            </wp14:sizeRelH>
            <wp14:sizeRelV relativeFrom="margin">
              <wp14:pctHeight>0</wp14:pctHeight>
            </wp14:sizeRelV>
          </wp:anchor>
        </w:drawing>
      </w:r>
      <w:bookmarkStart w:id="554" w:name="_Toc200380362"/>
      <w:bookmarkStart w:id="555" w:name="_Toc200381324"/>
      <w:bookmarkStart w:id="556" w:name="_Toc200381475"/>
      <w:r w:rsidRPr="00F31AC0">
        <w:rPr>
          <w:sz w:val="28"/>
          <w:szCs w:val="28"/>
        </w:rPr>
        <w:t>4.2.1.1.1</w:t>
      </w:r>
      <w:r w:rsidR="00E54EC9" w:rsidRPr="00F31AC0">
        <w:rPr>
          <w:sz w:val="28"/>
          <w:szCs w:val="28"/>
        </w:rPr>
        <w:t>1</w:t>
      </w:r>
      <w:r w:rsidRPr="00F31AC0">
        <w:rPr>
          <w:sz w:val="28"/>
          <w:szCs w:val="28"/>
        </w:rPr>
        <w:t>.Profile Artisan Screen</w:t>
      </w:r>
      <w:bookmarkEnd w:id="553"/>
      <w:bookmarkEnd w:id="554"/>
      <w:bookmarkEnd w:id="555"/>
      <w:bookmarkEnd w:id="556"/>
    </w:p>
    <w:p w14:paraId="0EF7CD12" w14:textId="77777777" w:rsidR="00EF140C" w:rsidRPr="00C815BD" w:rsidRDefault="00EF140C" w:rsidP="00EF140C">
      <w:pPr>
        <w:jc w:val="left"/>
        <w:rPr>
          <w:color w:val="0D0D0D" w:themeColor="text1" w:themeTint="F2"/>
          <w:spacing w:val="-2"/>
          <w:sz w:val="28"/>
          <w:szCs w:val="28"/>
        </w:rPr>
      </w:pPr>
      <w:r w:rsidRPr="00C815BD">
        <w:rPr>
          <w:color w:val="0D0D0D" w:themeColor="text1" w:themeTint="F2"/>
          <w:spacing w:val="-2"/>
          <w:sz w:val="28"/>
          <w:szCs w:val="28"/>
        </w:rPr>
        <w:t xml:space="preserve">The Craftsman Profile page in the Herfa app </w:t>
      </w:r>
    </w:p>
    <w:p w14:paraId="5382EDDA" w14:textId="77777777" w:rsidR="00EF140C" w:rsidRPr="00C815BD" w:rsidRDefault="00EF140C" w:rsidP="00EF140C">
      <w:pPr>
        <w:jc w:val="left"/>
        <w:rPr>
          <w:color w:val="0D0D0D" w:themeColor="text1" w:themeTint="F2"/>
          <w:spacing w:val="-2"/>
          <w:sz w:val="28"/>
          <w:szCs w:val="28"/>
        </w:rPr>
      </w:pPr>
      <w:r w:rsidRPr="00C815BD">
        <w:rPr>
          <w:color w:val="0D0D0D" w:themeColor="text1" w:themeTint="F2"/>
          <w:spacing w:val="-2"/>
          <w:sz w:val="28"/>
          <w:szCs w:val="28"/>
        </w:rPr>
        <w:t xml:space="preserve">offers a unique space to showcase each artisan's </w:t>
      </w:r>
    </w:p>
    <w:p w14:paraId="60EBAB85" w14:textId="77777777" w:rsidR="00EF140C" w:rsidRPr="00C815BD" w:rsidRDefault="00EF140C" w:rsidP="00EF140C">
      <w:pPr>
        <w:jc w:val="left"/>
        <w:rPr>
          <w:color w:val="0D0D0D" w:themeColor="text1" w:themeTint="F2"/>
          <w:spacing w:val="-2"/>
          <w:sz w:val="28"/>
          <w:szCs w:val="28"/>
        </w:rPr>
      </w:pPr>
      <w:r w:rsidRPr="00C815BD">
        <w:rPr>
          <w:color w:val="0D0D0D" w:themeColor="text1" w:themeTint="F2"/>
          <w:spacing w:val="-2"/>
          <w:sz w:val="28"/>
          <w:szCs w:val="28"/>
        </w:rPr>
        <w:t>identity and creations.</w:t>
      </w:r>
      <w:r w:rsidRPr="00C815BD">
        <w:rPr>
          <w:color w:val="0D0D0D" w:themeColor="text1" w:themeTint="F2"/>
          <w:spacing w:val="-2"/>
          <w:sz w:val="28"/>
          <w:szCs w:val="28"/>
        </w:rPr>
        <w:br/>
        <w:t>The page includes:</w:t>
      </w:r>
    </w:p>
    <w:p w14:paraId="4C1FF9AA" w14:textId="77777777" w:rsidR="00EF140C" w:rsidRPr="00C815BD" w:rsidRDefault="00EF140C" w:rsidP="00D46C1E">
      <w:pPr>
        <w:numPr>
          <w:ilvl w:val="0"/>
          <w:numId w:val="5"/>
        </w:numPr>
        <w:spacing w:line="276" w:lineRule="auto"/>
        <w:jc w:val="left"/>
        <w:rPr>
          <w:color w:val="0D0D0D" w:themeColor="text1" w:themeTint="F2"/>
          <w:spacing w:val="-2"/>
          <w:sz w:val="28"/>
          <w:szCs w:val="28"/>
        </w:rPr>
      </w:pPr>
      <w:r w:rsidRPr="00C815BD">
        <w:rPr>
          <w:color w:val="0D0D0D" w:themeColor="text1" w:themeTint="F2"/>
          <w:spacing w:val="-2"/>
          <w:sz w:val="28"/>
          <w:szCs w:val="28"/>
        </w:rPr>
        <w:t>Detailed information about the Artisan, such as their name, a brief overview of their experience, and their field of work.</w:t>
      </w:r>
    </w:p>
    <w:p w14:paraId="01B9BB44" w14:textId="77777777" w:rsidR="00EF140C" w:rsidRDefault="00EF140C" w:rsidP="00D46C1E">
      <w:pPr>
        <w:numPr>
          <w:ilvl w:val="0"/>
          <w:numId w:val="5"/>
        </w:numPr>
        <w:spacing w:line="276" w:lineRule="auto"/>
        <w:jc w:val="left"/>
        <w:rPr>
          <w:color w:val="0D0D0D" w:themeColor="text1" w:themeTint="F2"/>
          <w:spacing w:val="-2"/>
          <w:sz w:val="28"/>
          <w:szCs w:val="28"/>
        </w:rPr>
      </w:pPr>
      <w:r w:rsidRPr="00C815BD">
        <w:rPr>
          <w:color w:val="0D0D0D" w:themeColor="text1" w:themeTint="F2"/>
          <w:spacing w:val="-2"/>
          <w:sz w:val="28"/>
          <w:szCs w:val="28"/>
        </w:rPr>
        <w:t>A display of all the products crafted by the artisan, allowing users to browse them easily.</w:t>
      </w:r>
    </w:p>
    <w:p w14:paraId="5CAF4B56" w14:textId="77777777" w:rsidR="004D1B62" w:rsidRPr="00C815BD" w:rsidRDefault="004D1B62" w:rsidP="004D1B62">
      <w:pPr>
        <w:spacing w:line="276" w:lineRule="auto"/>
        <w:ind w:left="720"/>
        <w:jc w:val="left"/>
        <w:rPr>
          <w:color w:val="0D0D0D" w:themeColor="text1" w:themeTint="F2"/>
          <w:spacing w:val="-2"/>
          <w:sz w:val="28"/>
          <w:szCs w:val="28"/>
        </w:rPr>
      </w:pPr>
    </w:p>
    <w:p w14:paraId="53FD6177" w14:textId="77777777" w:rsidR="00EF140C" w:rsidRPr="00C815BD" w:rsidRDefault="00EF140C" w:rsidP="00EF140C">
      <w:pPr>
        <w:rPr>
          <w:b/>
          <w:bCs/>
          <w:sz w:val="28"/>
          <w:szCs w:val="28"/>
          <w:lang w:bidi="ar-EG"/>
        </w:rPr>
        <w:sectPr w:rsidR="00EF140C" w:rsidRPr="00C815BD" w:rsidSect="00EF140C">
          <w:pgSz w:w="12240" w:h="15840"/>
          <w:pgMar w:top="720" w:right="720" w:bottom="720" w:left="720" w:header="720" w:footer="720" w:gutter="0"/>
          <w:cols w:num="2" w:space="720"/>
          <w:docGrid w:linePitch="360"/>
        </w:sectPr>
      </w:pPr>
      <w:r w:rsidRPr="00C815BD">
        <w:rPr>
          <w:color w:val="0D0D0D" w:themeColor="text1" w:themeTint="F2"/>
          <w:spacing w:val="-2"/>
          <w:sz w:val="28"/>
          <w:szCs w:val="28"/>
        </w:rPr>
        <w:t>The page is designed to build trust between the craftsman and the customer while highlighting the artisan's unique skills in a professional and appealing way</w:t>
      </w:r>
      <w:r>
        <w:rPr>
          <w:color w:val="0D0D0D" w:themeColor="text1" w:themeTint="F2"/>
          <w:spacing w:val="-2"/>
          <w:sz w:val="28"/>
          <w:szCs w:val="28"/>
        </w:rPr>
        <w:t>.</w:t>
      </w:r>
    </w:p>
    <w:p w14:paraId="3A910180" w14:textId="34BAE3EE" w:rsidR="00EF140C" w:rsidRPr="00050F5F" w:rsidRDefault="00EF140C" w:rsidP="00EF140C">
      <w:pPr>
        <w:pStyle w:val="Heading5"/>
        <w:rPr>
          <w:sz w:val="28"/>
          <w:szCs w:val="28"/>
        </w:rPr>
      </w:pPr>
      <w:bookmarkStart w:id="557" w:name="_Toc200380363"/>
      <w:bookmarkStart w:id="558" w:name="_Toc200381325"/>
      <w:bookmarkStart w:id="559" w:name="_Toc200381476"/>
      <w:bookmarkStart w:id="560" w:name="_Toc200506964"/>
      <w:r w:rsidRPr="00050F5F">
        <w:rPr>
          <w:noProof/>
          <w:sz w:val="28"/>
          <w:szCs w:val="28"/>
        </w:rPr>
        <w:lastRenderedPageBreak/>
        <w:drawing>
          <wp:anchor distT="0" distB="0" distL="114300" distR="114300" simplePos="0" relativeHeight="252878336" behindDoc="0" locked="0" layoutInCell="1" allowOverlap="1" wp14:anchorId="112EB27D" wp14:editId="2E7F0903">
            <wp:simplePos x="0" y="0"/>
            <wp:positionH relativeFrom="column">
              <wp:posOffset>3874770</wp:posOffset>
            </wp:positionH>
            <wp:positionV relativeFrom="paragraph">
              <wp:posOffset>67310</wp:posOffset>
            </wp:positionV>
            <wp:extent cx="2638425" cy="5863167"/>
            <wp:effectExtent l="0" t="0" r="0" b="4445"/>
            <wp:wrapNone/>
            <wp:docPr id="2042795173" name="Picture 5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95173" name="Picture 52" descr="A screenshot of a phone&#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638425" cy="5863167"/>
                    </a:xfrm>
                    <a:prstGeom prst="rect">
                      <a:avLst/>
                    </a:prstGeom>
                  </pic:spPr>
                </pic:pic>
              </a:graphicData>
            </a:graphic>
            <wp14:sizeRelH relativeFrom="margin">
              <wp14:pctWidth>0</wp14:pctWidth>
            </wp14:sizeRelH>
            <wp14:sizeRelV relativeFrom="margin">
              <wp14:pctHeight>0</wp14:pctHeight>
            </wp14:sizeRelV>
          </wp:anchor>
        </w:drawing>
      </w:r>
      <w:r w:rsidRPr="00050F5F">
        <w:rPr>
          <w:sz w:val="28"/>
          <w:szCs w:val="28"/>
        </w:rPr>
        <w:t>4.2.1.1.1</w:t>
      </w:r>
      <w:r w:rsidR="00E54EC9">
        <w:rPr>
          <w:sz w:val="28"/>
          <w:szCs w:val="28"/>
        </w:rPr>
        <w:t>2</w:t>
      </w:r>
      <w:r>
        <w:rPr>
          <w:sz w:val="28"/>
          <w:szCs w:val="28"/>
        </w:rPr>
        <w:t>.</w:t>
      </w:r>
      <w:r w:rsidRPr="00050F5F">
        <w:rPr>
          <w:sz w:val="28"/>
          <w:szCs w:val="28"/>
        </w:rPr>
        <w:t>Rate Artisan Screen</w:t>
      </w:r>
      <w:bookmarkEnd w:id="557"/>
      <w:bookmarkEnd w:id="558"/>
      <w:bookmarkEnd w:id="559"/>
      <w:bookmarkEnd w:id="560"/>
    </w:p>
    <w:p w14:paraId="67F35B39" w14:textId="77777777" w:rsidR="00EF140C" w:rsidRPr="00A23040" w:rsidRDefault="00EF140C" w:rsidP="00EF140C">
      <w:pPr>
        <w:rPr>
          <w:color w:val="0D0D0D" w:themeColor="text1" w:themeTint="F2"/>
          <w:spacing w:val="-2"/>
          <w:sz w:val="28"/>
          <w:szCs w:val="28"/>
        </w:rPr>
      </w:pPr>
      <w:r w:rsidRPr="00A23040">
        <w:rPr>
          <w:color w:val="0D0D0D" w:themeColor="text1" w:themeTint="F2"/>
          <w:spacing w:val="-2"/>
          <w:sz w:val="28"/>
          <w:szCs w:val="28"/>
        </w:rPr>
        <w:t xml:space="preserve">The page in the </w:t>
      </w:r>
      <w:r w:rsidRPr="005F44B7">
        <w:rPr>
          <w:color w:val="0D0D0D" w:themeColor="text1" w:themeTint="F2"/>
          <w:spacing w:val="-2"/>
          <w:sz w:val="28"/>
          <w:szCs w:val="28"/>
        </w:rPr>
        <w:t>Herfa</w:t>
      </w:r>
      <w:r w:rsidRPr="00A23040">
        <w:rPr>
          <w:color w:val="0D0D0D" w:themeColor="text1" w:themeTint="F2"/>
          <w:spacing w:val="-2"/>
          <w:sz w:val="28"/>
          <w:szCs w:val="28"/>
        </w:rPr>
        <w:t xml:space="preserve"> app highlights the importance of customer feedback by allowing users to:</w:t>
      </w:r>
    </w:p>
    <w:p w14:paraId="7DFF7DBC" w14:textId="77777777" w:rsidR="00EF140C" w:rsidRPr="00A23040" w:rsidRDefault="00EF140C" w:rsidP="00D46C1E">
      <w:pPr>
        <w:numPr>
          <w:ilvl w:val="0"/>
          <w:numId w:val="6"/>
        </w:numPr>
        <w:spacing w:line="276" w:lineRule="auto"/>
        <w:jc w:val="left"/>
        <w:rPr>
          <w:color w:val="0D0D0D" w:themeColor="text1" w:themeTint="F2"/>
          <w:spacing w:val="-2"/>
          <w:sz w:val="28"/>
          <w:szCs w:val="28"/>
        </w:rPr>
      </w:pPr>
      <w:r w:rsidRPr="00A23040">
        <w:rPr>
          <w:color w:val="0D0D0D" w:themeColor="text1" w:themeTint="F2"/>
          <w:spacing w:val="-2"/>
          <w:sz w:val="28"/>
          <w:szCs w:val="28"/>
        </w:rPr>
        <w:t>Rate their experience with the craftsman based on product quality, punctuality, and overall interaction.</w:t>
      </w:r>
    </w:p>
    <w:p w14:paraId="4D8781F1" w14:textId="77777777" w:rsidR="00EF140C" w:rsidRPr="00A23040" w:rsidRDefault="00EF140C" w:rsidP="00D46C1E">
      <w:pPr>
        <w:numPr>
          <w:ilvl w:val="0"/>
          <w:numId w:val="6"/>
        </w:numPr>
        <w:spacing w:line="276" w:lineRule="auto"/>
        <w:jc w:val="left"/>
        <w:rPr>
          <w:color w:val="0D0D0D" w:themeColor="text1" w:themeTint="F2"/>
          <w:spacing w:val="-2"/>
          <w:sz w:val="28"/>
          <w:szCs w:val="28"/>
        </w:rPr>
      </w:pPr>
      <w:r w:rsidRPr="00A23040">
        <w:rPr>
          <w:color w:val="0D0D0D" w:themeColor="text1" w:themeTint="F2"/>
          <w:spacing w:val="-2"/>
          <w:sz w:val="28"/>
          <w:szCs w:val="28"/>
        </w:rPr>
        <w:t>Write a review or comment expressing their impression of the service.</w:t>
      </w:r>
    </w:p>
    <w:p w14:paraId="6290E313" w14:textId="77777777" w:rsidR="00EF140C" w:rsidRPr="00A23040" w:rsidRDefault="00EF140C" w:rsidP="00D46C1E">
      <w:pPr>
        <w:numPr>
          <w:ilvl w:val="0"/>
          <w:numId w:val="6"/>
        </w:numPr>
        <w:spacing w:line="276" w:lineRule="auto"/>
        <w:jc w:val="left"/>
        <w:rPr>
          <w:color w:val="0D0D0D" w:themeColor="text1" w:themeTint="F2"/>
          <w:spacing w:val="-2"/>
          <w:sz w:val="28"/>
          <w:szCs w:val="28"/>
        </w:rPr>
      </w:pPr>
      <w:r w:rsidRPr="00A23040">
        <w:rPr>
          <w:color w:val="0D0D0D" w:themeColor="text1" w:themeTint="F2"/>
          <w:spacing w:val="-2"/>
          <w:sz w:val="28"/>
          <w:szCs w:val="28"/>
        </w:rPr>
        <w:t>Contribute to improving the platform’s performance and help other users choose the right craftsman.</w:t>
      </w:r>
    </w:p>
    <w:p w14:paraId="6B6438A6" w14:textId="68070EBC" w:rsidR="00EF140C" w:rsidRDefault="00EF140C" w:rsidP="00EF140C">
      <w:pPr>
        <w:rPr>
          <w:color w:val="0D0D0D" w:themeColor="text1" w:themeTint="F2"/>
          <w:spacing w:val="-2"/>
          <w:sz w:val="28"/>
          <w:szCs w:val="28"/>
        </w:rPr>
        <w:sectPr w:rsidR="00EF140C" w:rsidSect="00EF140C">
          <w:pgSz w:w="12240" w:h="15840"/>
          <w:pgMar w:top="720" w:right="720" w:bottom="720" w:left="720" w:header="720" w:footer="720" w:gutter="0"/>
          <w:cols w:num="2" w:space="720"/>
          <w:docGrid w:linePitch="360"/>
        </w:sectPr>
      </w:pPr>
      <w:r w:rsidRPr="00A23040">
        <w:rPr>
          <w:color w:val="0D0D0D" w:themeColor="text1" w:themeTint="F2"/>
          <w:spacing w:val="-2"/>
          <w:sz w:val="28"/>
          <w:szCs w:val="28"/>
        </w:rPr>
        <w:t>The rating system is built on transparency and credibility to ensure a better experience for everyone</w:t>
      </w:r>
    </w:p>
    <w:p w14:paraId="2DC8E95F" w14:textId="7833AD4B" w:rsidR="00EF140C" w:rsidRPr="00B50C5E" w:rsidRDefault="00EF140C" w:rsidP="00EF140C">
      <w:pPr>
        <w:pStyle w:val="Heading5"/>
        <w:rPr>
          <w:sz w:val="28"/>
          <w:szCs w:val="28"/>
        </w:rPr>
      </w:pPr>
      <w:bookmarkStart w:id="561" w:name="_Toc200380364"/>
      <w:bookmarkStart w:id="562" w:name="_Toc200381326"/>
      <w:bookmarkStart w:id="563" w:name="_Toc200381477"/>
      <w:bookmarkStart w:id="564" w:name="_Toc200506965"/>
      <w:r w:rsidRPr="00B50C5E">
        <w:rPr>
          <w:sz w:val="28"/>
          <w:szCs w:val="28"/>
        </w:rPr>
        <w:lastRenderedPageBreak/>
        <w:t>4.2.1.1.1</w:t>
      </w:r>
      <w:r w:rsidR="00E54EC9">
        <w:rPr>
          <w:sz w:val="28"/>
          <w:szCs w:val="28"/>
        </w:rPr>
        <w:t>3</w:t>
      </w:r>
      <w:r w:rsidRPr="00B50C5E">
        <w:rPr>
          <w:sz w:val="28"/>
          <w:szCs w:val="28"/>
        </w:rPr>
        <w:t>.Settings Screen</w:t>
      </w:r>
      <w:bookmarkEnd w:id="561"/>
      <w:bookmarkEnd w:id="562"/>
      <w:bookmarkEnd w:id="563"/>
      <w:bookmarkEnd w:id="564"/>
    </w:p>
    <w:p w14:paraId="0FADB49C" w14:textId="77777777" w:rsidR="00EF140C" w:rsidRPr="00C815BD" w:rsidRDefault="00EF140C" w:rsidP="002E51A4">
      <w:pPr>
        <w:rPr>
          <w:color w:val="0D0D0D" w:themeColor="text1" w:themeTint="F2"/>
          <w:spacing w:val="-2"/>
          <w:sz w:val="28"/>
          <w:szCs w:val="28"/>
          <w:lang w:bidi="ar-EG"/>
        </w:rPr>
      </w:pPr>
      <w:r w:rsidRPr="00C815BD">
        <w:rPr>
          <w:color w:val="0D0D0D" w:themeColor="text1" w:themeTint="F2"/>
          <w:spacing w:val="-2"/>
          <w:sz w:val="28"/>
          <w:szCs w:val="28"/>
          <w:lang w:bidi="ar-EG"/>
        </w:rPr>
        <w:t xml:space="preserve">Settings Page – </w:t>
      </w:r>
      <w:r w:rsidRPr="00C815BD">
        <w:rPr>
          <w:b/>
          <w:bCs/>
          <w:color w:val="0D0D0D" w:themeColor="text1" w:themeTint="F2"/>
          <w:spacing w:val="-2"/>
          <w:sz w:val="28"/>
          <w:szCs w:val="28"/>
          <w:lang w:bidi="ar-EG"/>
        </w:rPr>
        <w:t>Herfa</w:t>
      </w:r>
      <w:r w:rsidRPr="00C815BD">
        <w:rPr>
          <w:color w:val="0D0D0D" w:themeColor="text1" w:themeTint="F2"/>
          <w:spacing w:val="-2"/>
          <w:sz w:val="28"/>
          <w:szCs w:val="28"/>
          <w:lang w:bidi="ar-EG"/>
        </w:rPr>
        <w:t xml:space="preserve"> App:</w:t>
      </w:r>
    </w:p>
    <w:p w14:paraId="15F68902" w14:textId="77777777" w:rsidR="00EF140C" w:rsidRPr="00C815BD" w:rsidRDefault="00EF140C" w:rsidP="002E51A4">
      <w:pPr>
        <w:rPr>
          <w:color w:val="0D0D0D" w:themeColor="text1" w:themeTint="F2"/>
          <w:spacing w:val="-2"/>
          <w:sz w:val="28"/>
          <w:szCs w:val="28"/>
          <w:lang w:bidi="ar-EG"/>
        </w:rPr>
      </w:pPr>
      <w:r w:rsidRPr="00C815BD">
        <w:rPr>
          <w:b/>
          <w:bCs/>
          <w:color w:val="0D0D0D" w:themeColor="text1" w:themeTint="F2"/>
          <w:spacing w:val="-2"/>
          <w:sz w:val="28"/>
          <w:szCs w:val="28"/>
          <w:lang w:bidi="ar-EG"/>
        </w:rPr>
        <w:t>1-Notifications:</w:t>
      </w:r>
      <w:r w:rsidRPr="00C815BD">
        <w:rPr>
          <w:color w:val="0D0D0D" w:themeColor="text1" w:themeTint="F2"/>
          <w:spacing w:val="-2"/>
          <w:sz w:val="28"/>
          <w:szCs w:val="28"/>
          <w:lang w:bidi="ar-EG"/>
        </w:rPr>
        <w:br/>
        <w:t>Access all alerts related to orders and updates within the app.</w:t>
      </w:r>
    </w:p>
    <w:p w14:paraId="2DF2DE61" w14:textId="77777777" w:rsidR="00EF140C" w:rsidRPr="00C815BD" w:rsidRDefault="00EF140C" w:rsidP="002E51A4">
      <w:pPr>
        <w:rPr>
          <w:color w:val="0D0D0D" w:themeColor="text1" w:themeTint="F2"/>
          <w:spacing w:val="-2"/>
          <w:sz w:val="28"/>
          <w:szCs w:val="28"/>
          <w:lang w:bidi="ar-EG"/>
        </w:rPr>
      </w:pPr>
      <w:r w:rsidRPr="00C815BD">
        <w:rPr>
          <w:b/>
          <w:bCs/>
          <w:color w:val="0D0D0D" w:themeColor="text1" w:themeTint="F2"/>
          <w:spacing w:val="-2"/>
          <w:sz w:val="28"/>
          <w:szCs w:val="28"/>
          <w:lang w:bidi="ar-EG"/>
        </w:rPr>
        <w:t>2-Support:</w:t>
      </w:r>
      <w:r w:rsidRPr="00C815BD">
        <w:rPr>
          <w:color w:val="0D0D0D" w:themeColor="text1" w:themeTint="F2"/>
          <w:spacing w:val="-2"/>
          <w:sz w:val="28"/>
          <w:szCs w:val="28"/>
          <w:lang w:bidi="ar-EG"/>
        </w:rPr>
        <w:br/>
        <w:t>Directly contact the support team if you encounter any issues or have inquiries.</w:t>
      </w:r>
    </w:p>
    <w:p w14:paraId="594A021C" w14:textId="77777777" w:rsidR="00EF140C" w:rsidRPr="00C815BD" w:rsidRDefault="00EF140C" w:rsidP="002E51A4">
      <w:pPr>
        <w:rPr>
          <w:color w:val="0D0D0D" w:themeColor="text1" w:themeTint="F2"/>
          <w:spacing w:val="-2"/>
          <w:sz w:val="28"/>
          <w:szCs w:val="28"/>
          <w:lang w:bidi="ar-EG"/>
        </w:rPr>
      </w:pPr>
      <w:r w:rsidRPr="00C815BD">
        <w:rPr>
          <w:b/>
          <w:bCs/>
          <w:color w:val="0D0D0D" w:themeColor="text1" w:themeTint="F2"/>
          <w:spacing w:val="-2"/>
          <w:sz w:val="28"/>
          <w:szCs w:val="28"/>
          <w:lang w:bidi="ar-EG"/>
        </w:rPr>
        <w:t>3-Terms of Use:</w:t>
      </w:r>
      <w:r w:rsidRPr="00C815BD">
        <w:rPr>
          <w:color w:val="0D0D0D" w:themeColor="text1" w:themeTint="F2"/>
          <w:spacing w:val="-2"/>
          <w:sz w:val="28"/>
          <w:szCs w:val="28"/>
          <w:lang w:bidi="ar-EG"/>
        </w:rPr>
        <w:br/>
        <w:t>View the rules and policies that govern how the app is used.</w:t>
      </w:r>
    </w:p>
    <w:p w14:paraId="073FC1F8" w14:textId="77777777" w:rsidR="00EF140C" w:rsidRPr="00C815BD" w:rsidRDefault="00EF140C" w:rsidP="002E51A4">
      <w:pPr>
        <w:rPr>
          <w:color w:val="0D0D0D" w:themeColor="text1" w:themeTint="F2"/>
          <w:spacing w:val="-2"/>
          <w:sz w:val="28"/>
          <w:szCs w:val="28"/>
          <w:lang w:bidi="ar-EG"/>
        </w:rPr>
      </w:pPr>
      <w:r w:rsidRPr="00C815BD">
        <w:rPr>
          <w:rFonts w:ascii="Times New Roman" w:hAnsi="Times New Roman" w:cs="Times New Roman"/>
          <w:b/>
          <w:bCs/>
          <w:color w:val="0D0D0D" w:themeColor="text1" w:themeTint="F2"/>
          <w:spacing w:val="-2"/>
          <w:sz w:val="28"/>
          <w:szCs w:val="28"/>
          <w:lang w:bidi="ar-EG"/>
        </w:rPr>
        <w:t> 4-</w:t>
      </w:r>
      <w:r w:rsidRPr="00C815BD">
        <w:rPr>
          <w:b/>
          <w:bCs/>
          <w:color w:val="0D0D0D" w:themeColor="text1" w:themeTint="F2"/>
          <w:spacing w:val="-2"/>
          <w:sz w:val="28"/>
          <w:szCs w:val="28"/>
          <w:lang w:bidi="ar-EG"/>
        </w:rPr>
        <w:t>Privacy Policy:</w:t>
      </w:r>
      <w:r w:rsidRPr="00C815BD">
        <w:rPr>
          <w:color w:val="0D0D0D" w:themeColor="text1" w:themeTint="F2"/>
          <w:spacing w:val="-2"/>
          <w:sz w:val="28"/>
          <w:szCs w:val="28"/>
          <w:lang w:bidi="ar-EG"/>
        </w:rPr>
        <w:br/>
        <w:t>Learn how your data is collected and protected within the app.</w:t>
      </w:r>
    </w:p>
    <w:p w14:paraId="3400F9BF" w14:textId="77777777" w:rsidR="00EF140C" w:rsidRPr="00C815BD" w:rsidRDefault="00EF140C" w:rsidP="002E51A4">
      <w:pPr>
        <w:rPr>
          <w:color w:val="0D0D0D" w:themeColor="text1" w:themeTint="F2"/>
          <w:spacing w:val="-2"/>
          <w:sz w:val="28"/>
          <w:szCs w:val="28"/>
          <w:lang w:bidi="ar-EG"/>
        </w:rPr>
      </w:pPr>
      <w:r w:rsidRPr="00C815BD">
        <w:rPr>
          <w:rFonts w:ascii="Times New Roman" w:hAnsi="Times New Roman" w:cs="Times New Roman"/>
          <w:b/>
          <w:bCs/>
          <w:color w:val="0D0D0D" w:themeColor="text1" w:themeTint="F2"/>
          <w:spacing w:val="-2"/>
          <w:sz w:val="28"/>
          <w:szCs w:val="28"/>
          <w:lang w:bidi="ar-EG"/>
        </w:rPr>
        <w:t>5-</w:t>
      </w:r>
      <w:r w:rsidRPr="00C815BD">
        <w:rPr>
          <w:b/>
          <w:bCs/>
          <w:color w:val="0D0D0D" w:themeColor="text1" w:themeTint="F2"/>
          <w:spacing w:val="-2"/>
          <w:sz w:val="28"/>
          <w:szCs w:val="28"/>
          <w:lang w:bidi="ar-EG"/>
        </w:rPr>
        <w:t>About Us:</w:t>
      </w:r>
      <w:r w:rsidRPr="00C815BD">
        <w:rPr>
          <w:color w:val="0D0D0D" w:themeColor="text1" w:themeTint="F2"/>
          <w:spacing w:val="-2"/>
          <w:sz w:val="28"/>
          <w:szCs w:val="28"/>
          <w:lang w:bidi="ar-EG"/>
        </w:rPr>
        <w:br/>
        <w:t>An introductory page that highlights who the Herfa team is, along with</w:t>
      </w:r>
    </w:p>
    <w:p w14:paraId="2479E623" w14:textId="77777777" w:rsidR="00EF140C" w:rsidRPr="00C815BD" w:rsidRDefault="00EF140C" w:rsidP="002E51A4">
      <w:pPr>
        <w:rPr>
          <w:color w:val="0D0D0D" w:themeColor="text1" w:themeTint="F2"/>
          <w:spacing w:val="-2"/>
          <w:sz w:val="28"/>
          <w:szCs w:val="28"/>
          <w:lang w:bidi="ar-EG"/>
        </w:rPr>
      </w:pPr>
      <w:r w:rsidRPr="00C815BD">
        <w:rPr>
          <w:color w:val="0D0D0D" w:themeColor="text1" w:themeTint="F2"/>
          <w:spacing w:val="-2"/>
          <w:sz w:val="28"/>
          <w:szCs w:val="28"/>
          <w:lang w:bidi="ar-EG"/>
        </w:rPr>
        <w:t xml:space="preserve"> the app’s vision and goals.</w:t>
      </w:r>
    </w:p>
    <w:p w14:paraId="737E86B5" w14:textId="77777777" w:rsidR="00EF140C" w:rsidRPr="00C815BD" w:rsidRDefault="00EF140C" w:rsidP="002E51A4">
      <w:pPr>
        <w:rPr>
          <w:color w:val="0D0D0D" w:themeColor="text1" w:themeTint="F2"/>
          <w:spacing w:val="-2"/>
          <w:sz w:val="28"/>
          <w:szCs w:val="28"/>
          <w:lang w:bidi="ar-EG"/>
        </w:rPr>
      </w:pPr>
      <w:r w:rsidRPr="00C815BD">
        <w:rPr>
          <w:rFonts w:ascii="Times New Roman" w:hAnsi="Times New Roman" w:cs="Times New Roman"/>
          <w:b/>
          <w:bCs/>
          <w:color w:val="0D0D0D" w:themeColor="text1" w:themeTint="F2"/>
          <w:spacing w:val="-2"/>
          <w:sz w:val="28"/>
          <w:szCs w:val="28"/>
          <w:lang w:bidi="ar-EG"/>
        </w:rPr>
        <w:t>6- </w:t>
      </w:r>
      <w:r w:rsidRPr="00C815BD">
        <w:rPr>
          <w:b/>
          <w:bCs/>
          <w:color w:val="0D0D0D" w:themeColor="text1" w:themeTint="F2"/>
          <w:spacing w:val="-2"/>
          <w:sz w:val="28"/>
          <w:szCs w:val="28"/>
          <w:lang w:bidi="ar-EG"/>
        </w:rPr>
        <w:t>Appearance Mode (Light/Dark):</w:t>
      </w:r>
      <w:r w:rsidRPr="00C815BD">
        <w:rPr>
          <w:color w:val="0D0D0D" w:themeColor="text1" w:themeTint="F2"/>
          <w:spacing w:val="-2"/>
          <w:sz w:val="28"/>
          <w:szCs w:val="28"/>
          <w:lang w:bidi="ar-EG"/>
        </w:rPr>
        <w:br/>
        <w:t>Easily switch between light and dark modes based on your comfort and preference.</w:t>
      </w:r>
    </w:p>
    <w:p w14:paraId="5802BE38" w14:textId="77777777" w:rsidR="00EF140C" w:rsidRPr="00C815BD" w:rsidRDefault="00EF140C" w:rsidP="002E51A4">
      <w:pPr>
        <w:rPr>
          <w:color w:val="0D0D0D" w:themeColor="text1" w:themeTint="F2"/>
          <w:spacing w:val="-2"/>
          <w:sz w:val="28"/>
          <w:szCs w:val="28"/>
          <w:lang w:bidi="ar-EG"/>
        </w:rPr>
      </w:pPr>
      <w:r w:rsidRPr="00C815BD">
        <w:rPr>
          <w:color w:val="0D0D0D" w:themeColor="text1" w:themeTint="F2"/>
          <w:spacing w:val="-2"/>
          <w:sz w:val="28"/>
          <w:szCs w:val="28"/>
          <w:lang w:bidi="ar-EG"/>
        </w:rPr>
        <w:t>Each item in this list directs you straight to its specific page, ensuring</w:t>
      </w:r>
    </w:p>
    <w:p w14:paraId="7C485CE8" w14:textId="77777777" w:rsidR="00EF140C" w:rsidRPr="00C815BD" w:rsidRDefault="00EF140C" w:rsidP="002E51A4">
      <w:pPr>
        <w:rPr>
          <w:color w:val="0D0D0D" w:themeColor="text1" w:themeTint="F2"/>
          <w:spacing w:val="-2"/>
          <w:sz w:val="28"/>
          <w:szCs w:val="28"/>
          <w:lang w:bidi="ar-EG"/>
        </w:rPr>
      </w:pPr>
      <w:r w:rsidRPr="00C815BD">
        <w:rPr>
          <w:color w:val="0D0D0D" w:themeColor="text1" w:themeTint="F2"/>
          <w:spacing w:val="-2"/>
          <w:sz w:val="28"/>
          <w:szCs w:val="28"/>
          <w:lang w:bidi="ar-EG"/>
        </w:rPr>
        <w:t xml:space="preserve"> quick access and full control over your account within the app.</w:t>
      </w:r>
    </w:p>
    <w:p w14:paraId="7F212611" w14:textId="77777777" w:rsidR="00EF140C" w:rsidRDefault="00EF140C" w:rsidP="00EF140C">
      <w:pPr>
        <w:rPr>
          <w:color w:val="0D0D0D" w:themeColor="text1" w:themeTint="F2"/>
          <w:spacing w:val="-2"/>
          <w:sz w:val="28"/>
          <w:szCs w:val="28"/>
          <w:lang w:bidi="ar-EG"/>
        </w:rPr>
      </w:pPr>
    </w:p>
    <w:p w14:paraId="35BE48B2" w14:textId="77777777" w:rsidR="00EF140C" w:rsidRDefault="00EF140C" w:rsidP="00EF140C">
      <w:pPr>
        <w:rPr>
          <w:color w:val="0D0D0D" w:themeColor="text1" w:themeTint="F2"/>
          <w:spacing w:val="-2"/>
          <w:sz w:val="28"/>
          <w:szCs w:val="28"/>
          <w:lang w:bidi="ar-EG"/>
        </w:rPr>
      </w:pPr>
      <w:r>
        <w:rPr>
          <w:noProof/>
          <w:color w:val="0D0D0D" w:themeColor="text1" w:themeTint="F2"/>
          <w:spacing w:val="-2"/>
          <w:sz w:val="28"/>
          <w:szCs w:val="28"/>
        </w:rPr>
        <w:drawing>
          <wp:anchor distT="0" distB="0" distL="114300" distR="114300" simplePos="0" relativeHeight="252800512" behindDoc="0" locked="0" layoutInCell="1" allowOverlap="1" wp14:anchorId="634F81AA" wp14:editId="4866E57F">
            <wp:simplePos x="0" y="0"/>
            <wp:positionH relativeFrom="margin">
              <wp:align>right</wp:align>
            </wp:positionH>
            <wp:positionV relativeFrom="paragraph">
              <wp:posOffset>186690</wp:posOffset>
            </wp:positionV>
            <wp:extent cx="2392680" cy="5317525"/>
            <wp:effectExtent l="0" t="0" r="7620" b="0"/>
            <wp:wrapNone/>
            <wp:docPr id="1931030075" name="Picture 4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030075" name="Picture 48" descr="A screenshot of a phone&#10;&#10;AI-generated content may be incorrect."/>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392680" cy="5317525"/>
                    </a:xfrm>
                    <a:prstGeom prst="rect">
                      <a:avLst/>
                    </a:prstGeom>
                  </pic:spPr>
                </pic:pic>
              </a:graphicData>
            </a:graphic>
            <wp14:sizeRelH relativeFrom="margin">
              <wp14:pctWidth>0</wp14:pctWidth>
            </wp14:sizeRelH>
            <wp14:sizeRelV relativeFrom="margin">
              <wp14:pctHeight>0</wp14:pctHeight>
            </wp14:sizeRelV>
          </wp:anchor>
        </w:drawing>
      </w:r>
    </w:p>
    <w:p w14:paraId="5FF7AB81" w14:textId="77777777" w:rsidR="00EF140C" w:rsidRDefault="00EF140C" w:rsidP="00EF140C">
      <w:pPr>
        <w:jc w:val="left"/>
        <w:rPr>
          <w:b/>
          <w:bCs/>
          <w:sz w:val="28"/>
          <w:szCs w:val="28"/>
          <w:lang w:bidi="ar-EG"/>
        </w:rPr>
        <w:sectPr w:rsidR="00EF140C" w:rsidSect="00EF140C">
          <w:pgSz w:w="12240" w:h="15840"/>
          <w:pgMar w:top="1440" w:right="1440" w:bottom="1134" w:left="1440" w:header="720" w:footer="720" w:gutter="0"/>
          <w:cols w:num="2" w:space="720"/>
          <w:docGrid w:linePitch="360"/>
        </w:sectPr>
      </w:pPr>
    </w:p>
    <w:p w14:paraId="3B7B61B5" w14:textId="77777777" w:rsidR="00EF140C" w:rsidRPr="00AA1D4A" w:rsidRDefault="00EF140C" w:rsidP="00EF140C">
      <w:pPr>
        <w:jc w:val="left"/>
        <w:rPr>
          <w:color w:val="0D0D0D" w:themeColor="text1" w:themeTint="F2"/>
          <w:spacing w:val="-2"/>
        </w:rPr>
        <w:sectPr w:rsidR="00EF140C" w:rsidRPr="00AA1D4A" w:rsidSect="00EF140C">
          <w:pgSz w:w="12240" w:h="15840"/>
          <w:pgMar w:top="1440" w:right="1440" w:bottom="1134" w:left="1440" w:header="720" w:footer="720" w:gutter="0"/>
          <w:cols w:num="2" w:space="720"/>
          <w:docGrid w:linePitch="360"/>
        </w:sectPr>
      </w:pPr>
      <w:r>
        <w:rPr>
          <w:b/>
          <w:bCs/>
          <w:noProof/>
          <w:color w:val="0D0D0D" w:themeColor="text1" w:themeTint="F2"/>
          <w:spacing w:val="-2"/>
          <w:sz w:val="28"/>
          <w:szCs w:val="28"/>
        </w:rPr>
        <w:lastRenderedPageBreak/>
        <w:drawing>
          <wp:anchor distT="0" distB="0" distL="114300" distR="114300" simplePos="0" relativeHeight="252784128" behindDoc="0" locked="0" layoutInCell="1" allowOverlap="1" wp14:anchorId="143EC16B" wp14:editId="0DF69961">
            <wp:simplePos x="0" y="0"/>
            <wp:positionH relativeFrom="margin">
              <wp:posOffset>4012565</wp:posOffset>
            </wp:positionH>
            <wp:positionV relativeFrom="paragraph">
              <wp:posOffset>116205</wp:posOffset>
            </wp:positionV>
            <wp:extent cx="1969717" cy="5048250"/>
            <wp:effectExtent l="0" t="0" r="0" b="0"/>
            <wp:wrapNone/>
            <wp:docPr id="1329737575" name="Picture 50" descr="A close-up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737575" name="Picture 50" descr="A close-up of a document&#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69717" cy="504825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0D0D0D" w:themeColor="text1" w:themeTint="F2"/>
          <w:spacing w:val="-2"/>
          <w:sz w:val="28"/>
          <w:szCs w:val="28"/>
        </w:rPr>
        <w:drawing>
          <wp:anchor distT="0" distB="0" distL="114300" distR="114300" simplePos="0" relativeHeight="252788224" behindDoc="0" locked="0" layoutInCell="1" allowOverlap="1" wp14:anchorId="740F1C27" wp14:editId="42929F50">
            <wp:simplePos x="0" y="0"/>
            <wp:positionH relativeFrom="margin">
              <wp:posOffset>1816100</wp:posOffset>
            </wp:positionH>
            <wp:positionV relativeFrom="paragraph">
              <wp:posOffset>205105</wp:posOffset>
            </wp:positionV>
            <wp:extent cx="1940384" cy="4991100"/>
            <wp:effectExtent l="0" t="0" r="3175" b="0"/>
            <wp:wrapNone/>
            <wp:docPr id="1193062357" name="Picture 51" descr="A person sitting at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62357" name="Picture 51" descr="A person sitting at a table&#10;&#10;AI-generated content may be incorrect."/>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40384" cy="4991100"/>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0D0D0D" w:themeColor="text1" w:themeTint="F2"/>
          <w:spacing w:val="-2"/>
          <w:sz w:val="28"/>
          <w:szCs w:val="28"/>
        </w:rPr>
        <w:drawing>
          <wp:anchor distT="0" distB="0" distL="114300" distR="114300" simplePos="0" relativeHeight="252780032" behindDoc="0" locked="0" layoutInCell="1" allowOverlap="1" wp14:anchorId="66D795EA" wp14:editId="1B8E7105">
            <wp:simplePos x="0" y="0"/>
            <wp:positionH relativeFrom="margin">
              <wp:posOffset>-615950</wp:posOffset>
            </wp:positionH>
            <wp:positionV relativeFrom="paragraph">
              <wp:posOffset>370205</wp:posOffset>
            </wp:positionV>
            <wp:extent cx="2171700" cy="4826001"/>
            <wp:effectExtent l="0" t="0" r="0" b="0"/>
            <wp:wrapNone/>
            <wp:docPr id="175748691" name="Picture 4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8691" name="Picture 49" descr="A screenshot of a phone&#10;&#10;AI-generated content may be incorrec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71700" cy="4826001"/>
                    </a:xfrm>
                    <a:prstGeom prst="rect">
                      <a:avLst/>
                    </a:prstGeom>
                  </pic:spPr>
                </pic:pic>
              </a:graphicData>
            </a:graphic>
            <wp14:sizeRelH relativeFrom="margin">
              <wp14:pctWidth>0</wp14:pctWidth>
            </wp14:sizeRelH>
            <wp14:sizeRelV relativeFrom="margin">
              <wp14:pctHeight>0</wp14:pctHeight>
            </wp14:sizeRelV>
          </wp:anchor>
        </w:drawing>
      </w:r>
    </w:p>
    <w:p w14:paraId="2682CA2D" w14:textId="76020D1B" w:rsidR="00EF140C" w:rsidRPr="00B50C5E" w:rsidRDefault="00FF3781" w:rsidP="00A04A13">
      <w:pPr>
        <w:pStyle w:val="Heading5"/>
        <w:rPr>
          <w:sz w:val="28"/>
          <w:szCs w:val="28"/>
        </w:rPr>
      </w:pPr>
      <w:bookmarkStart w:id="565" w:name="_Toc200380365"/>
      <w:bookmarkStart w:id="566" w:name="_Toc200381327"/>
      <w:bookmarkStart w:id="567" w:name="_Toc200381478"/>
      <w:bookmarkStart w:id="568" w:name="_Toc200506966"/>
      <w:r w:rsidRPr="00B50C5E">
        <w:rPr>
          <w:noProof/>
          <w:sz w:val="28"/>
          <w:szCs w:val="28"/>
        </w:rPr>
        <w:lastRenderedPageBreak/>
        <w:drawing>
          <wp:anchor distT="0" distB="0" distL="114300" distR="114300" simplePos="0" relativeHeight="252881408" behindDoc="0" locked="0" layoutInCell="1" allowOverlap="1" wp14:anchorId="2E736B88" wp14:editId="27C3BF4B">
            <wp:simplePos x="0" y="0"/>
            <wp:positionH relativeFrom="column">
              <wp:posOffset>3726526</wp:posOffset>
            </wp:positionH>
            <wp:positionV relativeFrom="paragraph">
              <wp:posOffset>9871</wp:posOffset>
            </wp:positionV>
            <wp:extent cx="2656465" cy="5902960"/>
            <wp:effectExtent l="0" t="0" r="0" b="2540"/>
            <wp:wrapNone/>
            <wp:docPr id="1237123270" name="Picture 5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123270" name="Picture 54" descr="A screenshot of a phone&#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656465" cy="5902960"/>
                    </a:xfrm>
                    <a:prstGeom prst="rect">
                      <a:avLst/>
                    </a:prstGeom>
                  </pic:spPr>
                </pic:pic>
              </a:graphicData>
            </a:graphic>
            <wp14:sizeRelH relativeFrom="margin">
              <wp14:pctWidth>0</wp14:pctWidth>
            </wp14:sizeRelH>
            <wp14:sizeRelV relativeFrom="margin">
              <wp14:pctHeight>0</wp14:pctHeight>
            </wp14:sizeRelV>
          </wp:anchor>
        </w:drawing>
      </w:r>
      <w:r w:rsidR="00A04A13">
        <w:rPr>
          <w:sz w:val="28"/>
          <w:szCs w:val="28"/>
        </w:rPr>
        <w:t>4.2.1.1.</w:t>
      </w:r>
      <w:r w:rsidR="00EF140C" w:rsidRPr="00B50C5E">
        <w:rPr>
          <w:sz w:val="28"/>
          <w:szCs w:val="28"/>
        </w:rPr>
        <w:t>1</w:t>
      </w:r>
      <w:r w:rsidR="00E54EC9">
        <w:rPr>
          <w:sz w:val="28"/>
          <w:szCs w:val="28"/>
        </w:rPr>
        <w:t>4</w:t>
      </w:r>
      <w:r w:rsidR="00EF140C" w:rsidRPr="00B50C5E">
        <w:rPr>
          <w:sz w:val="28"/>
          <w:szCs w:val="28"/>
        </w:rPr>
        <w:t>.Search Screen</w:t>
      </w:r>
      <w:bookmarkEnd w:id="565"/>
      <w:bookmarkEnd w:id="566"/>
      <w:bookmarkEnd w:id="567"/>
      <w:bookmarkEnd w:id="568"/>
    </w:p>
    <w:p w14:paraId="0292DCAB" w14:textId="77777777" w:rsidR="00EF140C" w:rsidRPr="00C815BD" w:rsidRDefault="00EF140C" w:rsidP="008D0D85">
      <w:pPr>
        <w:rPr>
          <w:color w:val="0D0D0D" w:themeColor="text1" w:themeTint="F2"/>
          <w:spacing w:val="-2"/>
          <w:sz w:val="28"/>
          <w:szCs w:val="28"/>
        </w:rPr>
      </w:pPr>
      <w:r w:rsidRPr="00C815BD">
        <w:rPr>
          <w:color w:val="0D0D0D" w:themeColor="text1" w:themeTint="F2"/>
          <w:spacing w:val="-2"/>
          <w:sz w:val="28"/>
          <w:szCs w:val="28"/>
        </w:rPr>
        <w:t xml:space="preserve">The Search page in the Herfa app </w:t>
      </w:r>
    </w:p>
    <w:p w14:paraId="57284810" w14:textId="77777777" w:rsidR="00EF140C" w:rsidRDefault="00EF140C" w:rsidP="008D0D85">
      <w:pPr>
        <w:rPr>
          <w:color w:val="0D0D0D" w:themeColor="text1" w:themeTint="F2"/>
          <w:spacing w:val="-2"/>
          <w:sz w:val="28"/>
          <w:szCs w:val="28"/>
        </w:rPr>
      </w:pPr>
      <w:r w:rsidRPr="00C815BD">
        <w:rPr>
          <w:color w:val="0D0D0D" w:themeColor="text1" w:themeTint="F2"/>
          <w:spacing w:val="-2"/>
          <w:sz w:val="28"/>
          <w:szCs w:val="28"/>
        </w:rPr>
        <w:t xml:space="preserve">provides a simple and fast way to find desired </w:t>
      </w:r>
    </w:p>
    <w:p w14:paraId="3F6173A5" w14:textId="77777777" w:rsidR="00EF140C" w:rsidRDefault="00EF140C" w:rsidP="008D0D85">
      <w:pPr>
        <w:rPr>
          <w:color w:val="0D0D0D" w:themeColor="text1" w:themeTint="F2"/>
          <w:spacing w:val="-2"/>
          <w:sz w:val="28"/>
          <w:szCs w:val="28"/>
        </w:rPr>
      </w:pPr>
      <w:r w:rsidRPr="00C815BD">
        <w:rPr>
          <w:color w:val="0D0D0D" w:themeColor="text1" w:themeTint="F2"/>
          <w:spacing w:val="-2"/>
          <w:sz w:val="28"/>
          <w:szCs w:val="28"/>
        </w:rPr>
        <w:t xml:space="preserve">products.Users can search by product name or </w:t>
      </w:r>
    </w:p>
    <w:p w14:paraId="189E45A7" w14:textId="77777777" w:rsidR="00EF140C" w:rsidRDefault="00EF140C" w:rsidP="008D0D85">
      <w:pPr>
        <w:rPr>
          <w:color w:val="0D0D0D" w:themeColor="text1" w:themeTint="F2"/>
          <w:spacing w:val="-2"/>
          <w:sz w:val="28"/>
          <w:szCs w:val="28"/>
        </w:rPr>
      </w:pPr>
      <w:r w:rsidRPr="00C815BD">
        <w:rPr>
          <w:color w:val="0D0D0D" w:themeColor="text1" w:themeTint="F2"/>
          <w:spacing w:val="-2"/>
          <w:sz w:val="28"/>
          <w:szCs w:val="28"/>
        </w:rPr>
        <w:t>category name, allowing direct access to what</w:t>
      </w:r>
    </w:p>
    <w:p w14:paraId="0AE2E0CD" w14:textId="77777777" w:rsidR="00EF140C" w:rsidRDefault="00EF140C" w:rsidP="008D0D85">
      <w:pPr>
        <w:rPr>
          <w:color w:val="0D0D0D" w:themeColor="text1" w:themeTint="F2"/>
          <w:spacing w:val="-2"/>
          <w:sz w:val="28"/>
          <w:szCs w:val="28"/>
        </w:rPr>
      </w:pPr>
      <w:r w:rsidRPr="00C815BD">
        <w:rPr>
          <w:color w:val="0D0D0D" w:themeColor="text1" w:themeTint="F2"/>
          <w:spacing w:val="-2"/>
          <w:sz w:val="28"/>
          <w:szCs w:val="28"/>
        </w:rPr>
        <w:t xml:space="preserve"> they’re looking for.This feature ensures a smooth </w:t>
      </w:r>
    </w:p>
    <w:p w14:paraId="3CD6D6BD" w14:textId="77777777" w:rsidR="00EF140C" w:rsidRDefault="00EF140C" w:rsidP="008D0D85">
      <w:pPr>
        <w:rPr>
          <w:color w:val="0D0D0D" w:themeColor="text1" w:themeTint="F2"/>
          <w:spacing w:val="-2"/>
          <w:sz w:val="28"/>
          <w:szCs w:val="28"/>
        </w:rPr>
      </w:pPr>
      <w:r w:rsidRPr="00C815BD">
        <w:rPr>
          <w:color w:val="0D0D0D" w:themeColor="text1" w:themeTint="F2"/>
          <w:spacing w:val="-2"/>
          <w:sz w:val="28"/>
          <w:szCs w:val="28"/>
        </w:rPr>
        <w:t>and efficient browsing experience without the</w:t>
      </w:r>
    </w:p>
    <w:p w14:paraId="18F8E854" w14:textId="77777777" w:rsidR="00EF140C" w:rsidRPr="00C815BD" w:rsidRDefault="00EF140C" w:rsidP="008D0D85">
      <w:pPr>
        <w:rPr>
          <w:color w:val="0D0D0D" w:themeColor="text1" w:themeTint="F2"/>
          <w:spacing w:val="-2"/>
          <w:sz w:val="28"/>
          <w:szCs w:val="28"/>
        </w:rPr>
      </w:pPr>
      <w:r w:rsidRPr="00C815BD">
        <w:rPr>
          <w:color w:val="0D0D0D" w:themeColor="text1" w:themeTint="F2"/>
          <w:spacing w:val="-2"/>
          <w:sz w:val="28"/>
          <w:szCs w:val="28"/>
        </w:rPr>
        <w:t xml:space="preserve"> need to navigate through multiple pages.</w:t>
      </w:r>
    </w:p>
    <w:p w14:paraId="1FF5A5ED" w14:textId="77777777" w:rsidR="00EF140C" w:rsidRDefault="00EF140C" w:rsidP="00EF140C">
      <w:pPr>
        <w:pStyle w:val="Chaptertitle1"/>
      </w:pPr>
    </w:p>
    <w:p w14:paraId="2DEB2C8C" w14:textId="77777777" w:rsidR="00EF140C" w:rsidRDefault="00EF140C" w:rsidP="00EF140C">
      <w:pPr>
        <w:pStyle w:val="Chaptertitle1"/>
      </w:pPr>
    </w:p>
    <w:p w14:paraId="79ACDB7E" w14:textId="3A8092FC" w:rsidR="00EF140C" w:rsidRDefault="00EF140C" w:rsidP="00EF140C">
      <w:pPr>
        <w:rPr>
          <w:color w:val="0D0D0D" w:themeColor="text1" w:themeTint="F2"/>
          <w:spacing w:val="-2"/>
          <w:sz w:val="28"/>
          <w:szCs w:val="28"/>
          <w:lang w:bidi="ar-EG"/>
        </w:rPr>
        <w:sectPr w:rsidR="00EF140C" w:rsidSect="00EF140C">
          <w:pgSz w:w="12240" w:h="15840"/>
          <w:pgMar w:top="1440" w:right="1440" w:bottom="1134" w:left="1440" w:header="720" w:footer="720" w:gutter="0"/>
          <w:cols w:space="720"/>
          <w:docGrid w:linePitch="360"/>
        </w:sectPr>
      </w:pPr>
    </w:p>
    <w:p w14:paraId="75F53314" w14:textId="6F59E39D" w:rsidR="00EF140C" w:rsidRPr="00FF3781" w:rsidRDefault="00EF140C" w:rsidP="00FF3781">
      <w:pPr>
        <w:pStyle w:val="Heading5"/>
        <w:rPr>
          <w:sz w:val="28"/>
          <w:szCs w:val="28"/>
        </w:rPr>
      </w:pPr>
      <w:bookmarkStart w:id="569" w:name="_Toc200506967"/>
      <w:r w:rsidRPr="00FF3781">
        <w:rPr>
          <w:noProof/>
          <w:sz w:val="28"/>
          <w:szCs w:val="28"/>
        </w:rPr>
        <w:lastRenderedPageBreak/>
        <w:drawing>
          <wp:anchor distT="0" distB="0" distL="114300" distR="114300" simplePos="0" relativeHeight="252804608" behindDoc="0" locked="0" layoutInCell="1" allowOverlap="1" wp14:anchorId="64D9DEFA" wp14:editId="301B70D1">
            <wp:simplePos x="0" y="0"/>
            <wp:positionH relativeFrom="margin">
              <wp:align>right</wp:align>
            </wp:positionH>
            <wp:positionV relativeFrom="paragraph">
              <wp:posOffset>220345</wp:posOffset>
            </wp:positionV>
            <wp:extent cx="2743200" cy="6096000"/>
            <wp:effectExtent l="0" t="0" r="0" b="0"/>
            <wp:wrapNone/>
            <wp:docPr id="1377900619" name="Picture 55"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0619" name="Picture 55" descr="A screenshot of a phone&#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bookmarkStart w:id="570" w:name="_Toc200380366"/>
      <w:bookmarkStart w:id="571" w:name="_Toc200381328"/>
      <w:bookmarkStart w:id="572" w:name="_Toc200381479"/>
      <w:r w:rsidRPr="00FF3781">
        <w:rPr>
          <w:sz w:val="28"/>
          <w:szCs w:val="28"/>
        </w:rPr>
        <w:t>4.2.1.1.1</w:t>
      </w:r>
      <w:r w:rsidR="00E54EC9" w:rsidRPr="00FF3781">
        <w:rPr>
          <w:sz w:val="28"/>
          <w:szCs w:val="28"/>
        </w:rPr>
        <w:t>5.</w:t>
      </w:r>
      <w:r w:rsidRPr="00FF3781">
        <w:rPr>
          <w:sz w:val="28"/>
          <w:szCs w:val="28"/>
          <w:lang w:bidi="ar-EG"/>
        </w:rPr>
        <w:t>Rate Product Screen</w:t>
      </w:r>
      <w:bookmarkEnd w:id="569"/>
      <w:bookmarkEnd w:id="570"/>
      <w:bookmarkEnd w:id="571"/>
      <w:bookmarkEnd w:id="572"/>
    </w:p>
    <w:p w14:paraId="5AB5808C" w14:textId="77777777" w:rsidR="00EF140C" w:rsidRPr="00CB2344" w:rsidRDefault="00EF140C" w:rsidP="00EF140C">
      <w:pPr>
        <w:rPr>
          <w:sz w:val="28"/>
          <w:szCs w:val="28"/>
          <w:lang w:bidi="ar-EG"/>
        </w:rPr>
      </w:pPr>
      <w:r w:rsidRPr="00CB2344">
        <w:rPr>
          <w:sz w:val="28"/>
          <w:szCs w:val="28"/>
          <w:lang w:bidi="ar-EG"/>
        </w:rPr>
        <w:t>The product rating page allows users to rate the products they have purchased based on their experience. This helps craftsmen improve the quality of their products and enables other users to make better purchasing decisions. The page includes:</w:t>
      </w:r>
    </w:p>
    <w:p w14:paraId="0011657D" w14:textId="77777777" w:rsidR="00EF140C" w:rsidRPr="00CB2344" w:rsidRDefault="00EF140C" w:rsidP="00EF140C">
      <w:pPr>
        <w:rPr>
          <w:sz w:val="28"/>
          <w:szCs w:val="28"/>
          <w:lang w:bidi="ar-EG"/>
        </w:rPr>
      </w:pPr>
      <w:r w:rsidRPr="00CB2344">
        <w:rPr>
          <w:sz w:val="28"/>
          <w:szCs w:val="28"/>
          <w:lang w:bidi="ar-EG"/>
        </w:rPr>
        <w:t>A star rating system (from 1 to 5 stars).</w:t>
      </w:r>
    </w:p>
    <w:p w14:paraId="366F0BBB" w14:textId="77777777" w:rsidR="00EF140C" w:rsidRPr="00CB2344" w:rsidRDefault="00EF140C" w:rsidP="00EF140C">
      <w:pPr>
        <w:rPr>
          <w:sz w:val="28"/>
          <w:szCs w:val="28"/>
          <w:lang w:bidi="ar-EG"/>
        </w:rPr>
      </w:pPr>
      <w:r w:rsidRPr="00CB2344">
        <w:rPr>
          <w:sz w:val="28"/>
          <w:szCs w:val="28"/>
          <w:lang w:bidi="ar-EG"/>
        </w:rPr>
        <w:t>A text field for writing a review or feedback about the product.</w:t>
      </w:r>
    </w:p>
    <w:p w14:paraId="5D21DBED" w14:textId="77777777" w:rsidR="00EF140C" w:rsidRDefault="00EF140C" w:rsidP="00EF140C">
      <w:pPr>
        <w:rPr>
          <w:sz w:val="28"/>
          <w:szCs w:val="28"/>
          <w:lang w:bidi="ar-EG"/>
        </w:rPr>
        <w:sectPr w:rsidR="00EF140C" w:rsidSect="00EF140C">
          <w:pgSz w:w="12240" w:h="15840"/>
          <w:pgMar w:top="1440" w:right="1440" w:bottom="1134" w:left="1440" w:header="720" w:footer="720" w:gutter="0"/>
          <w:cols w:num="2" w:space="720"/>
          <w:docGrid w:linePitch="360"/>
        </w:sectPr>
      </w:pPr>
      <w:r w:rsidRPr="00CB2344">
        <w:rPr>
          <w:sz w:val="28"/>
          <w:szCs w:val="28"/>
          <w:lang w:bidi="ar-EG"/>
        </w:rPr>
        <w:t>A "Submit" button to save the rating to the database.</w:t>
      </w:r>
    </w:p>
    <w:p w14:paraId="76FEF626" w14:textId="77777777" w:rsidR="00EF140C" w:rsidRPr="008A47A7" w:rsidRDefault="00EF140C" w:rsidP="00EF140C">
      <w:pPr>
        <w:pStyle w:val="Heading4"/>
        <w:rPr>
          <w:i w:val="0"/>
          <w:iCs w:val="0"/>
          <w:sz w:val="28"/>
          <w:szCs w:val="28"/>
        </w:rPr>
      </w:pPr>
      <w:bookmarkStart w:id="573" w:name="_Toc200381329"/>
      <w:bookmarkStart w:id="574" w:name="_Toc200506968"/>
      <w:r>
        <w:rPr>
          <w:i w:val="0"/>
          <w:iCs w:val="0"/>
          <w:noProof/>
          <w:sz w:val="28"/>
          <w:szCs w:val="28"/>
        </w:rPr>
        <w:lastRenderedPageBreak/>
        <w:drawing>
          <wp:anchor distT="0" distB="0" distL="114300" distR="114300" simplePos="0" relativeHeight="252999168" behindDoc="0" locked="0" layoutInCell="1" allowOverlap="1" wp14:anchorId="1F8A3453" wp14:editId="1406241B">
            <wp:simplePos x="0" y="0"/>
            <wp:positionH relativeFrom="column">
              <wp:posOffset>3208867</wp:posOffset>
            </wp:positionH>
            <wp:positionV relativeFrom="paragraph">
              <wp:posOffset>8467</wp:posOffset>
            </wp:positionV>
            <wp:extent cx="2743200" cy="6725920"/>
            <wp:effectExtent l="0" t="0" r="0" b="0"/>
            <wp:wrapNone/>
            <wp:docPr id="619573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73711" name="Picture 619573711"/>
                    <pic:cNvPicPr/>
                  </pic:nvPicPr>
                  <pic:blipFill>
                    <a:blip r:embed="rId75">
                      <a:extLst>
                        <a:ext uri="{28A0092B-C50C-407E-A947-70E740481C1C}">
                          <a14:useLocalDpi xmlns:a14="http://schemas.microsoft.com/office/drawing/2010/main" val="0"/>
                        </a:ext>
                      </a:extLst>
                    </a:blip>
                    <a:stretch>
                      <a:fillRect/>
                    </a:stretch>
                  </pic:blipFill>
                  <pic:spPr>
                    <a:xfrm>
                      <a:off x="0" y="0"/>
                      <a:ext cx="2743200" cy="6725920"/>
                    </a:xfrm>
                    <a:prstGeom prst="rect">
                      <a:avLst/>
                    </a:prstGeom>
                  </pic:spPr>
                </pic:pic>
              </a:graphicData>
            </a:graphic>
          </wp:anchor>
        </w:drawing>
      </w:r>
      <w:r w:rsidRPr="008A47A7">
        <w:rPr>
          <w:i w:val="0"/>
          <w:iCs w:val="0"/>
          <w:sz w:val="28"/>
          <w:szCs w:val="28"/>
        </w:rPr>
        <w:t>4.2.1.2. Admin Interface</w:t>
      </w:r>
      <w:bookmarkEnd w:id="573"/>
      <w:bookmarkEnd w:id="574"/>
    </w:p>
    <w:p w14:paraId="2E3614F4" w14:textId="77777777" w:rsidR="00EF140C" w:rsidRPr="008A47A7" w:rsidRDefault="00EF140C" w:rsidP="00EF140C">
      <w:pPr>
        <w:pStyle w:val="Heading5"/>
        <w:rPr>
          <w:sz w:val="28"/>
          <w:szCs w:val="28"/>
        </w:rPr>
      </w:pPr>
      <w:bookmarkStart w:id="575" w:name="_Toc200381330"/>
      <w:bookmarkStart w:id="576" w:name="_Toc200506969"/>
      <w:r w:rsidRPr="008A47A7">
        <w:rPr>
          <w:sz w:val="28"/>
          <w:szCs w:val="28"/>
        </w:rPr>
        <w:t>4.2.1.2.1. Dashboard Screen</w:t>
      </w:r>
      <w:bookmarkEnd w:id="575"/>
      <w:bookmarkEnd w:id="576"/>
    </w:p>
    <w:p w14:paraId="6BCEA5EF" w14:textId="77777777" w:rsidR="00EF140C" w:rsidRPr="00213474" w:rsidRDefault="00EF140C" w:rsidP="002E51A4">
      <w:pPr>
        <w:rPr>
          <w:color w:val="0D0D0D" w:themeColor="text1" w:themeTint="F2"/>
          <w:spacing w:val="-2"/>
          <w:sz w:val="28"/>
          <w:szCs w:val="28"/>
        </w:rPr>
      </w:pPr>
      <w:r w:rsidRPr="00213474">
        <w:rPr>
          <w:color w:val="0D0D0D" w:themeColor="text1" w:themeTint="F2"/>
          <w:spacing w:val="-2"/>
          <w:sz w:val="28"/>
          <w:szCs w:val="28"/>
        </w:rPr>
        <w:t>The Dashboard Page in the Herfa app provides an overview of the platform’s overall performance, displaying a total of five key elements:</w:t>
      </w:r>
    </w:p>
    <w:p w14:paraId="71C0C519" w14:textId="77777777" w:rsidR="00EF140C" w:rsidRPr="00213474" w:rsidRDefault="00EF140C" w:rsidP="00D46C1E">
      <w:pPr>
        <w:numPr>
          <w:ilvl w:val="0"/>
          <w:numId w:val="8"/>
        </w:numPr>
        <w:spacing w:line="276" w:lineRule="auto"/>
        <w:rPr>
          <w:color w:val="0D0D0D" w:themeColor="text1" w:themeTint="F2"/>
          <w:spacing w:val="-2"/>
          <w:sz w:val="28"/>
          <w:szCs w:val="28"/>
        </w:rPr>
      </w:pPr>
      <w:r w:rsidRPr="00213474">
        <w:rPr>
          <w:color w:val="0D0D0D" w:themeColor="text1" w:themeTint="F2"/>
          <w:spacing w:val="-2"/>
          <w:sz w:val="28"/>
          <w:szCs w:val="28"/>
        </w:rPr>
        <w:t>Total Clients</w:t>
      </w:r>
    </w:p>
    <w:p w14:paraId="0B5632EA" w14:textId="77777777" w:rsidR="00EF140C" w:rsidRPr="00213474" w:rsidRDefault="00EF140C" w:rsidP="00D46C1E">
      <w:pPr>
        <w:numPr>
          <w:ilvl w:val="0"/>
          <w:numId w:val="8"/>
        </w:numPr>
        <w:spacing w:line="276" w:lineRule="auto"/>
        <w:rPr>
          <w:color w:val="0D0D0D" w:themeColor="text1" w:themeTint="F2"/>
          <w:spacing w:val="-2"/>
          <w:sz w:val="28"/>
          <w:szCs w:val="28"/>
        </w:rPr>
      </w:pPr>
      <w:r w:rsidRPr="00213474">
        <w:rPr>
          <w:color w:val="0D0D0D" w:themeColor="text1" w:themeTint="F2"/>
          <w:spacing w:val="-2"/>
          <w:sz w:val="28"/>
          <w:szCs w:val="28"/>
        </w:rPr>
        <w:t xml:space="preserve">Total Artisans </w:t>
      </w:r>
    </w:p>
    <w:p w14:paraId="04EC04F7" w14:textId="77777777" w:rsidR="00EF140C" w:rsidRPr="00213474" w:rsidRDefault="00EF140C" w:rsidP="00D46C1E">
      <w:pPr>
        <w:numPr>
          <w:ilvl w:val="0"/>
          <w:numId w:val="8"/>
        </w:numPr>
        <w:spacing w:line="276" w:lineRule="auto"/>
        <w:rPr>
          <w:color w:val="0D0D0D" w:themeColor="text1" w:themeTint="F2"/>
          <w:spacing w:val="-2"/>
          <w:sz w:val="28"/>
          <w:szCs w:val="28"/>
        </w:rPr>
      </w:pPr>
      <w:r w:rsidRPr="00213474">
        <w:rPr>
          <w:color w:val="0D0D0D" w:themeColor="text1" w:themeTint="F2"/>
          <w:spacing w:val="-2"/>
          <w:sz w:val="28"/>
          <w:szCs w:val="28"/>
        </w:rPr>
        <w:t>Total Categories</w:t>
      </w:r>
    </w:p>
    <w:p w14:paraId="6D8735EB" w14:textId="77777777" w:rsidR="00EF140C" w:rsidRPr="00213474" w:rsidRDefault="00EF140C" w:rsidP="00D46C1E">
      <w:pPr>
        <w:numPr>
          <w:ilvl w:val="0"/>
          <w:numId w:val="8"/>
        </w:numPr>
        <w:spacing w:line="276" w:lineRule="auto"/>
        <w:rPr>
          <w:color w:val="0D0D0D" w:themeColor="text1" w:themeTint="F2"/>
          <w:spacing w:val="-2"/>
          <w:sz w:val="28"/>
          <w:szCs w:val="28"/>
        </w:rPr>
      </w:pPr>
      <w:r w:rsidRPr="00213474">
        <w:rPr>
          <w:color w:val="0D0D0D" w:themeColor="text1" w:themeTint="F2"/>
          <w:spacing w:val="-2"/>
          <w:sz w:val="28"/>
          <w:szCs w:val="28"/>
        </w:rPr>
        <w:t>Total Orders</w:t>
      </w:r>
    </w:p>
    <w:p w14:paraId="772C6F6E" w14:textId="77777777" w:rsidR="00EF140C" w:rsidRPr="00213474" w:rsidRDefault="00EF140C" w:rsidP="00D46C1E">
      <w:pPr>
        <w:numPr>
          <w:ilvl w:val="0"/>
          <w:numId w:val="8"/>
        </w:numPr>
        <w:spacing w:line="276" w:lineRule="auto"/>
        <w:rPr>
          <w:color w:val="0D0D0D" w:themeColor="text1" w:themeTint="F2"/>
          <w:spacing w:val="-2"/>
          <w:sz w:val="28"/>
          <w:szCs w:val="28"/>
        </w:rPr>
      </w:pPr>
      <w:r w:rsidRPr="00213474">
        <w:rPr>
          <w:color w:val="0D0D0D" w:themeColor="text1" w:themeTint="F2"/>
          <w:spacing w:val="-2"/>
          <w:sz w:val="28"/>
          <w:szCs w:val="28"/>
        </w:rPr>
        <w:t>Total Complaints and Support</w:t>
      </w:r>
    </w:p>
    <w:p w14:paraId="7EBBC0EC" w14:textId="20782C38" w:rsidR="00EF140C" w:rsidRPr="00213474" w:rsidRDefault="00EF140C" w:rsidP="002E51A4">
      <w:pPr>
        <w:rPr>
          <w:color w:val="0D0D0D" w:themeColor="text1" w:themeTint="F2"/>
          <w:spacing w:val="-2"/>
          <w:sz w:val="28"/>
          <w:szCs w:val="28"/>
        </w:rPr>
        <w:sectPr w:rsidR="00EF140C" w:rsidRPr="00213474" w:rsidSect="00EF140C">
          <w:pgSz w:w="12240" w:h="15840"/>
          <w:pgMar w:top="1440" w:right="1440" w:bottom="1134" w:left="1440" w:header="720" w:footer="720" w:gutter="0"/>
          <w:cols w:num="2" w:space="720"/>
          <w:docGrid w:linePitch="360"/>
        </w:sectPr>
      </w:pPr>
      <w:r w:rsidRPr="00213474">
        <w:rPr>
          <w:color w:val="0D0D0D" w:themeColor="text1" w:themeTint="F2"/>
          <w:spacing w:val="-2"/>
          <w:sz w:val="28"/>
          <w:szCs w:val="28"/>
        </w:rPr>
        <w:t xml:space="preserve">All of these statistics are displayed in clear, organized cards, allowing the admin to quickly and efficiently </w:t>
      </w:r>
      <w:r w:rsidR="00FF3781">
        <w:rPr>
          <w:color w:val="0D0D0D" w:themeColor="text1" w:themeTint="F2"/>
          <w:spacing w:val="-2"/>
          <w:sz w:val="28"/>
          <w:szCs w:val="28"/>
        </w:rPr>
        <w:t>monitor the platform’s activity</w:t>
      </w:r>
      <w:r w:rsidR="004D1B62">
        <w:rPr>
          <w:color w:val="0D0D0D" w:themeColor="text1" w:themeTint="F2"/>
          <w:spacing w:val="-2"/>
          <w:sz w:val="28"/>
          <w:szCs w:val="28"/>
        </w:rPr>
        <w:t>.</w:t>
      </w:r>
    </w:p>
    <w:p w14:paraId="09527F93" w14:textId="6939786A" w:rsidR="00EF140C" w:rsidRPr="00185BBF" w:rsidRDefault="008D0D85" w:rsidP="00EF140C">
      <w:pPr>
        <w:pStyle w:val="Heading5"/>
        <w:rPr>
          <w:sz w:val="28"/>
          <w:szCs w:val="28"/>
        </w:rPr>
      </w:pPr>
      <w:bookmarkStart w:id="577" w:name="_Toc200381331"/>
      <w:bookmarkStart w:id="578" w:name="_Toc200506970"/>
      <w:r w:rsidRPr="00185BBF">
        <w:rPr>
          <w:noProof/>
          <w:sz w:val="28"/>
          <w:szCs w:val="28"/>
        </w:rPr>
        <w:lastRenderedPageBreak/>
        <w:drawing>
          <wp:anchor distT="0" distB="0" distL="114300" distR="114300" simplePos="0" relativeHeight="252808704" behindDoc="0" locked="0" layoutInCell="1" allowOverlap="1" wp14:anchorId="2B3B36CC" wp14:editId="5CCD6C79">
            <wp:simplePos x="0" y="0"/>
            <wp:positionH relativeFrom="column">
              <wp:align>right</wp:align>
            </wp:positionH>
            <wp:positionV relativeFrom="paragraph">
              <wp:posOffset>1005205</wp:posOffset>
            </wp:positionV>
            <wp:extent cx="2743200" cy="6096000"/>
            <wp:effectExtent l="0" t="0" r="0" b="0"/>
            <wp:wrapNone/>
            <wp:docPr id="1300861247" name="Picture 5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1247" name="Picture 58" descr="A screenshot of a phone&#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00EF140C" w:rsidRPr="00185BBF">
        <w:rPr>
          <w:noProof/>
          <w:sz w:val="28"/>
          <w:szCs w:val="28"/>
        </w:rPr>
        <w:drawing>
          <wp:anchor distT="0" distB="0" distL="114300" distR="114300" simplePos="0" relativeHeight="252861952" behindDoc="0" locked="0" layoutInCell="1" allowOverlap="1" wp14:anchorId="4AA3CC04" wp14:editId="5BC9A758">
            <wp:simplePos x="0" y="0"/>
            <wp:positionH relativeFrom="column">
              <wp:posOffset>2997200</wp:posOffset>
            </wp:positionH>
            <wp:positionV relativeFrom="paragraph">
              <wp:posOffset>1038225</wp:posOffset>
            </wp:positionV>
            <wp:extent cx="2743200" cy="6096000"/>
            <wp:effectExtent l="0" t="0" r="0" b="0"/>
            <wp:wrapNone/>
            <wp:docPr id="740392690" name="Picture 5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392690" name="Picture 59" descr="A screenshot of a phone&#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00EF140C" w:rsidRPr="00185BBF">
        <w:rPr>
          <w:sz w:val="28"/>
          <w:szCs w:val="28"/>
        </w:rPr>
        <w:t>4.2.1.2.2.ArtisanManagement Screen</w:t>
      </w:r>
      <w:bookmarkEnd w:id="577"/>
      <w:bookmarkEnd w:id="578"/>
    </w:p>
    <w:p w14:paraId="3CF4DAA8" w14:textId="77777777" w:rsidR="00EF140C" w:rsidRDefault="00EF140C" w:rsidP="00EF140C">
      <w:pPr>
        <w:rPr>
          <w:b/>
          <w:bCs/>
          <w:sz w:val="28"/>
          <w:szCs w:val="28"/>
          <w:lang w:bidi="ar-EG"/>
        </w:rPr>
        <w:sectPr w:rsidR="00EF140C" w:rsidSect="00EF140C">
          <w:pgSz w:w="12240" w:h="15840"/>
          <w:pgMar w:top="1440" w:right="1440" w:bottom="1134" w:left="1440" w:header="720" w:footer="720" w:gutter="0"/>
          <w:cols w:num="2" w:space="720"/>
          <w:docGrid w:linePitch="360"/>
        </w:sectPr>
      </w:pPr>
    </w:p>
    <w:p w14:paraId="187537F9" w14:textId="77777777" w:rsidR="00EF140C" w:rsidRPr="00C815BD" w:rsidRDefault="00EF140C" w:rsidP="002E51A4">
      <w:pPr>
        <w:rPr>
          <w:sz w:val="32"/>
          <w:szCs w:val="32"/>
        </w:rPr>
      </w:pPr>
      <w:r w:rsidRPr="00C815BD">
        <w:rPr>
          <w:sz w:val="32"/>
          <w:szCs w:val="32"/>
        </w:rPr>
        <w:lastRenderedPageBreak/>
        <w:t>The</w:t>
      </w:r>
      <w:r w:rsidRPr="00C815BD">
        <w:rPr>
          <w:rFonts w:ascii="Times New Roman" w:hAnsi="Times New Roman" w:cs="Times New Roman"/>
          <w:sz w:val="32"/>
          <w:szCs w:val="32"/>
        </w:rPr>
        <w:t> </w:t>
      </w:r>
      <w:r w:rsidRPr="00C815BD">
        <w:rPr>
          <w:sz w:val="32"/>
          <w:szCs w:val="32"/>
        </w:rPr>
        <w:t>Artisan Management Page</w:t>
      </w:r>
      <w:r w:rsidRPr="00C815BD">
        <w:rPr>
          <w:rFonts w:ascii="Times New Roman" w:hAnsi="Times New Roman" w:cs="Times New Roman"/>
          <w:sz w:val="32"/>
          <w:szCs w:val="32"/>
        </w:rPr>
        <w:t> </w:t>
      </w:r>
      <w:r w:rsidRPr="00C815BD">
        <w:rPr>
          <w:sz w:val="32"/>
          <w:szCs w:val="32"/>
        </w:rPr>
        <w:t>in the Herfa</w:t>
      </w:r>
      <w:r w:rsidRPr="00C815BD">
        <w:rPr>
          <w:i/>
          <w:iCs/>
          <w:sz w:val="32"/>
          <w:szCs w:val="32"/>
        </w:rPr>
        <w:t xml:space="preserve"> </w:t>
      </w:r>
      <w:r w:rsidRPr="00C815BD">
        <w:rPr>
          <w:sz w:val="32"/>
          <w:szCs w:val="32"/>
        </w:rPr>
        <w:t>app is a powerful and comprehensive tool that enables the admin to have full control over the registered craftsmen on the platform.</w:t>
      </w:r>
      <w:r w:rsidRPr="00C815BD">
        <w:rPr>
          <w:sz w:val="32"/>
          <w:szCs w:val="32"/>
        </w:rPr>
        <w:br/>
        <w:t>Through this clean and well-organized interface, the admin can view a list of craftsmen along with their basic details such as name, gender, phone number, address, and age.</w:t>
      </w:r>
    </w:p>
    <w:p w14:paraId="63F1163C" w14:textId="77777777" w:rsidR="00EF140C" w:rsidRPr="00C815BD" w:rsidRDefault="00EF140C" w:rsidP="002E51A4">
      <w:pPr>
        <w:rPr>
          <w:sz w:val="32"/>
          <w:szCs w:val="32"/>
        </w:rPr>
      </w:pPr>
      <w:r w:rsidRPr="00C815BD">
        <w:rPr>
          <w:sz w:val="32"/>
          <w:szCs w:val="32"/>
        </w:rPr>
        <w:t>This page offers several key administrative functions:</w:t>
      </w:r>
    </w:p>
    <w:p w14:paraId="32EEE047" w14:textId="77777777" w:rsidR="00EF140C" w:rsidRPr="00C815BD" w:rsidRDefault="00EF140C" w:rsidP="002E51A4">
      <w:pPr>
        <w:rPr>
          <w:sz w:val="32"/>
          <w:szCs w:val="32"/>
        </w:rPr>
      </w:pPr>
      <w:r w:rsidRPr="00C815BD">
        <w:rPr>
          <w:sz w:val="32"/>
          <w:szCs w:val="32"/>
        </w:rPr>
        <w:t>1-Easy search for any craftsman using the top search bar.</w:t>
      </w:r>
      <w:r w:rsidRPr="00C815BD">
        <w:rPr>
          <w:sz w:val="32"/>
          <w:szCs w:val="32"/>
        </w:rPr>
        <w:br/>
      </w:r>
      <w:r w:rsidRPr="00C815BD">
        <w:rPr>
          <w:rFonts w:ascii="Times New Roman" w:hAnsi="Times New Roman" w:cs="Times New Roman"/>
          <w:sz w:val="32"/>
          <w:szCs w:val="32"/>
        </w:rPr>
        <w:t> 2-</w:t>
      </w:r>
      <w:r w:rsidRPr="00C815BD">
        <w:rPr>
          <w:sz w:val="32"/>
          <w:szCs w:val="32"/>
        </w:rPr>
        <w:t>Edit craftsman information through the Edit button.</w:t>
      </w:r>
      <w:r w:rsidRPr="00C815BD">
        <w:rPr>
          <w:sz w:val="32"/>
          <w:szCs w:val="32"/>
        </w:rPr>
        <w:br/>
      </w:r>
      <w:r w:rsidRPr="00C815BD">
        <w:rPr>
          <w:rFonts w:ascii="Times New Roman" w:hAnsi="Times New Roman" w:cs="Times New Roman"/>
          <w:sz w:val="32"/>
          <w:szCs w:val="32"/>
        </w:rPr>
        <w:t>3- </w:t>
      </w:r>
      <w:r w:rsidRPr="00C815BD">
        <w:rPr>
          <w:sz w:val="32"/>
          <w:szCs w:val="32"/>
        </w:rPr>
        <w:t>Delete Artisan when needed.</w:t>
      </w:r>
      <w:r w:rsidRPr="00C815BD">
        <w:rPr>
          <w:sz w:val="32"/>
          <w:szCs w:val="32"/>
        </w:rPr>
        <w:br/>
      </w:r>
      <w:r w:rsidRPr="00C815BD">
        <w:rPr>
          <w:rFonts w:ascii="Times New Roman" w:hAnsi="Times New Roman" w:cs="Times New Roman"/>
          <w:sz w:val="32"/>
          <w:szCs w:val="32"/>
        </w:rPr>
        <w:t> </w:t>
      </w:r>
      <w:r w:rsidRPr="00C815BD">
        <w:rPr>
          <w:sz w:val="32"/>
          <w:szCs w:val="32"/>
        </w:rPr>
        <w:t>View a copy of the national ID for verification purposes.</w:t>
      </w:r>
    </w:p>
    <w:p w14:paraId="111ECD87" w14:textId="625C83FE" w:rsidR="00EF140C" w:rsidRPr="00C815BD" w:rsidRDefault="00EF140C" w:rsidP="002E51A4">
      <w:pPr>
        <w:rPr>
          <w:sz w:val="32"/>
          <w:szCs w:val="32"/>
        </w:rPr>
      </w:pPr>
      <w:r w:rsidRPr="00C815BD">
        <w:rPr>
          <w:sz w:val="32"/>
          <w:szCs w:val="32"/>
        </w:rPr>
        <w:t>This page helps the admin monitor and maintain the quality of displayed content and ensures the accuracy of Artisan data contributing to the credibility of the platform and simplifying performance tracking</w:t>
      </w:r>
      <w:r w:rsidR="004D1B62">
        <w:rPr>
          <w:sz w:val="32"/>
          <w:szCs w:val="32"/>
        </w:rPr>
        <w:t>.</w:t>
      </w:r>
    </w:p>
    <w:p w14:paraId="65BF5D54" w14:textId="77777777" w:rsidR="00EF140C" w:rsidRDefault="00EF140C" w:rsidP="00EF140C">
      <w:pPr>
        <w:jc w:val="left"/>
      </w:pPr>
    </w:p>
    <w:p w14:paraId="796C3C93" w14:textId="77777777" w:rsidR="00EF140C" w:rsidRDefault="00EF140C" w:rsidP="00EF140C">
      <w:pPr>
        <w:jc w:val="left"/>
      </w:pPr>
    </w:p>
    <w:p w14:paraId="485CC42B" w14:textId="77777777" w:rsidR="00EF140C" w:rsidRDefault="00EF140C" w:rsidP="00EF140C">
      <w:pPr>
        <w:jc w:val="left"/>
      </w:pPr>
    </w:p>
    <w:p w14:paraId="29DE8DB3" w14:textId="77777777" w:rsidR="00EF140C" w:rsidRDefault="00EF140C" w:rsidP="00EF140C">
      <w:pPr>
        <w:jc w:val="left"/>
      </w:pPr>
    </w:p>
    <w:p w14:paraId="59EECAF7" w14:textId="77777777" w:rsidR="00EF140C" w:rsidRDefault="00EF140C" w:rsidP="00EF140C">
      <w:pPr>
        <w:jc w:val="left"/>
      </w:pPr>
    </w:p>
    <w:p w14:paraId="38ED55C0" w14:textId="77777777" w:rsidR="00EF140C" w:rsidRDefault="00EF140C" w:rsidP="00EF140C">
      <w:pPr>
        <w:jc w:val="left"/>
      </w:pPr>
    </w:p>
    <w:p w14:paraId="03FF6F6F" w14:textId="77777777" w:rsidR="00EF140C" w:rsidRDefault="00EF140C" w:rsidP="00EF140C">
      <w:pPr>
        <w:jc w:val="left"/>
      </w:pPr>
    </w:p>
    <w:p w14:paraId="7962B024" w14:textId="77777777" w:rsidR="00EF140C" w:rsidRDefault="00EF140C" w:rsidP="00EF140C">
      <w:pPr>
        <w:jc w:val="left"/>
      </w:pPr>
    </w:p>
    <w:p w14:paraId="23D1F81E" w14:textId="6D854A7F" w:rsidR="00EF140C" w:rsidRDefault="00EF140C" w:rsidP="00EF140C">
      <w:pPr>
        <w:jc w:val="left"/>
        <w:rPr>
          <w:b/>
          <w:bCs/>
        </w:rPr>
        <w:sectPr w:rsidR="00EF140C" w:rsidSect="00EF140C">
          <w:pgSz w:w="12240" w:h="15840"/>
          <w:pgMar w:top="1440" w:right="1440" w:bottom="1134" w:left="1440" w:header="720" w:footer="720" w:gutter="0"/>
          <w:cols w:num="2" w:space="720"/>
          <w:docGrid w:linePitch="360"/>
        </w:sectPr>
      </w:pPr>
    </w:p>
    <w:p w14:paraId="2D7D0B39" w14:textId="0DC9BBCC" w:rsidR="00EF140C" w:rsidRPr="00574CA7" w:rsidRDefault="00EF140C" w:rsidP="00574CA7">
      <w:pPr>
        <w:pStyle w:val="Heading5"/>
        <w:rPr>
          <w:b/>
          <w:bCs/>
          <w:sz w:val="28"/>
          <w:szCs w:val="28"/>
        </w:rPr>
      </w:pPr>
      <w:bookmarkStart w:id="579" w:name="_Toc200506971"/>
      <w:r w:rsidRPr="00574CA7">
        <w:rPr>
          <w:noProof/>
          <w:sz w:val="28"/>
          <w:szCs w:val="28"/>
        </w:rPr>
        <w:lastRenderedPageBreak/>
        <w:drawing>
          <wp:anchor distT="0" distB="0" distL="114300" distR="114300" simplePos="0" relativeHeight="252886528" behindDoc="0" locked="0" layoutInCell="1" allowOverlap="1" wp14:anchorId="5CC49180" wp14:editId="76ACEB9A">
            <wp:simplePos x="0" y="0"/>
            <wp:positionH relativeFrom="column">
              <wp:posOffset>3348990</wp:posOffset>
            </wp:positionH>
            <wp:positionV relativeFrom="paragraph">
              <wp:posOffset>111125</wp:posOffset>
            </wp:positionV>
            <wp:extent cx="2743200" cy="6096000"/>
            <wp:effectExtent l="0" t="0" r="0" b="0"/>
            <wp:wrapNone/>
            <wp:docPr id="1542223428" name="Picture 6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23428" name="Picture 61" descr="A screenshot of a phone&#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14:sizeRelH relativeFrom="margin">
              <wp14:pctWidth>0</wp14:pctWidth>
            </wp14:sizeRelH>
          </wp:anchor>
        </w:drawing>
      </w:r>
      <w:bookmarkStart w:id="580" w:name="_Toc200381332"/>
      <w:r w:rsidRPr="00574CA7">
        <w:rPr>
          <w:sz w:val="28"/>
          <w:szCs w:val="28"/>
        </w:rPr>
        <w:t>4.2.1.2.3.Client Management Screen</w:t>
      </w:r>
      <w:bookmarkEnd w:id="579"/>
      <w:bookmarkEnd w:id="580"/>
    </w:p>
    <w:p w14:paraId="3124639F" w14:textId="77777777" w:rsidR="00EF140C" w:rsidRPr="00C815BD" w:rsidRDefault="00EF140C" w:rsidP="00EF140C">
      <w:pPr>
        <w:rPr>
          <w:sz w:val="28"/>
          <w:szCs w:val="28"/>
        </w:rPr>
      </w:pPr>
      <w:r w:rsidRPr="00C815BD">
        <w:rPr>
          <w:sz w:val="28"/>
          <w:szCs w:val="28"/>
        </w:rPr>
        <w:t>The Client Management page allows the admin to have full control over client accounts within the app. It includes the following functions:</w:t>
      </w:r>
    </w:p>
    <w:p w14:paraId="5C0EA367" w14:textId="77777777" w:rsidR="00EF140C" w:rsidRPr="00C815BD" w:rsidRDefault="00EF140C" w:rsidP="00EF140C">
      <w:pPr>
        <w:rPr>
          <w:sz w:val="28"/>
          <w:szCs w:val="28"/>
        </w:rPr>
      </w:pPr>
      <w:r w:rsidRPr="00C815BD">
        <w:rPr>
          <w:sz w:val="28"/>
          <w:szCs w:val="28"/>
        </w:rPr>
        <w:t>View Data: Access client information such as name, national ID number, and phone number.</w:t>
      </w:r>
    </w:p>
    <w:p w14:paraId="389F7BB0" w14:textId="77777777" w:rsidR="00EF140C" w:rsidRPr="00C815BD" w:rsidRDefault="00EF140C" w:rsidP="00EF140C">
      <w:pPr>
        <w:rPr>
          <w:sz w:val="28"/>
          <w:szCs w:val="28"/>
        </w:rPr>
      </w:pPr>
      <w:r w:rsidRPr="00C815BD">
        <w:rPr>
          <w:sz w:val="28"/>
          <w:szCs w:val="28"/>
        </w:rPr>
        <w:t>Edit Data: Update client information such as name or email address.</w:t>
      </w:r>
    </w:p>
    <w:p w14:paraId="5958DD89" w14:textId="77777777" w:rsidR="00EF140C" w:rsidRPr="00C815BD" w:rsidRDefault="00EF140C" w:rsidP="00EF140C">
      <w:pPr>
        <w:rPr>
          <w:sz w:val="28"/>
          <w:szCs w:val="28"/>
        </w:rPr>
      </w:pPr>
      <w:r w:rsidRPr="00C815BD">
        <w:rPr>
          <w:sz w:val="28"/>
          <w:szCs w:val="28"/>
        </w:rPr>
        <w:t>Delete Account: Remove the client account completely from the system.</w:t>
      </w:r>
    </w:p>
    <w:p w14:paraId="4137BF5D" w14:textId="77777777" w:rsidR="00EF140C" w:rsidRPr="00C815BD" w:rsidRDefault="00EF140C" w:rsidP="00EF140C">
      <w:pPr>
        <w:rPr>
          <w:sz w:val="28"/>
          <w:szCs w:val="28"/>
        </w:rPr>
      </w:pPr>
      <w:r w:rsidRPr="00C815BD">
        <w:rPr>
          <w:sz w:val="28"/>
          <w:szCs w:val="28"/>
        </w:rPr>
        <w:t>Disable Account: Temporarily deactivate the client account with the ability to reactivate it later.</w:t>
      </w:r>
    </w:p>
    <w:p w14:paraId="12B53086" w14:textId="77777777" w:rsidR="00EF140C" w:rsidRPr="00C815BD" w:rsidRDefault="00EF140C" w:rsidP="00EF140C">
      <w:pPr>
        <w:rPr>
          <w:b/>
          <w:bCs/>
          <w:sz w:val="28"/>
          <w:szCs w:val="28"/>
          <w:lang w:bidi="ar-EG"/>
        </w:rPr>
        <w:sectPr w:rsidR="00EF140C" w:rsidRPr="00C815BD" w:rsidSect="00EF140C">
          <w:pgSz w:w="12240" w:h="15840"/>
          <w:pgMar w:top="1440" w:right="1440" w:bottom="1138" w:left="1440" w:header="720" w:footer="720" w:gutter="0"/>
          <w:cols w:num="2" w:space="720"/>
          <w:docGrid w:linePitch="360"/>
        </w:sectPr>
      </w:pPr>
      <w:r w:rsidRPr="00C815BD">
        <w:rPr>
          <w:sz w:val="28"/>
          <w:szCs w:val="28"/>
        </w:rPr>
        <w:t>Search: Search for clients based on specific criteria such as national ID number or phone number.</w:t>
      </w:r>
    </w:p>
    <w:p w14:paraId="07DDDC84" w14:textId="68EC00F6" w:rsidR="00EF140C" w:rsidRPr="00574CA7" w:rsidRDefault="00EF140C" w:rsidP="00574CA7">
      <w:pPr>
        <w:pStyle w:val="Heading5"/>
        <w:rPr>
          <w:sz w:val="28"/>
          <w:szCs w:val="28"/>
        </w:rPr>
      </w:pPr>
      <w:bookmarkStart w:id="581" w:name="_Toc200506972"/>
      <w:r w:rsidRPr="00574CA7">
        <w:rPr>
          <w:b/>
          <w:bCs/>
          <w:noProof/>
          <w:sz w:val="28"/>
          <w:szCs w:val="28"/>
        </w:rPr>
        <w:lastRenderedPageBreak/>
        <w:drawing>
          <wp:anchor distT="0" distB="0" distL="114300" distR="114300" simplePos="0" relativeHeight="252890624" behindDoc="0" locked="0" layoutInCell="1" allowOverlap="1" wp14:anchorId="5F8E2B64" wp14:editId="5B982414">
            <wp:simplePos x="0" y="0"/>
            <wp:positionH relativeFrom="margin">
              <wp:posOffset>3638550</wp:posOffset>
            </wp:positionH>
            <wp:positionV relativeFrom="paragraph">
              <wp:posOffset>281940</wp:posOffset>
            </wp:positionV>
            <wp:extent cx="2743200" cy="6096000"/>
            <wp:effectExtent l="0" t="0" r="0" b="0"/>
            <wp:wrapNone/>
            <wp:docPr id="1997398367" name="Picture 6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398367" name="Picture 62" descr="A screenshot of a phone&#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Pr="00574CA7">
        <w:rPr>
          <w:sz w:val="28"/>
          <w:szCs w:val="28"/>
        </w:rPr>
        <w:t>4.2.1.</w:t>
      </w:r>
      <w:bookmarkStart w:id="582" w:name="_Toc200381333"/>
      <w:r w:rsidRPr="00574CA7">
        <w:rPr>
          <w:sz w:val="28"/>
          <w:szCs w:val="28"/>
        </w:rPr>
        <w:t>2.4.Order Management Screen</w:t>
      </w:r>
      <w:bookmarkEnd w:id="581"/>
      <w:bookmarkEnd w:id="582"/>
    </w:p>
    <w:p w14:paraId="65615C43" w14:textId="77777777" w:rsidR="00EF140C" w:rsidRPr="00C815BD" w:rsidRDefault="00EF140C" w:rsidP="00EF140C">
      <w:pPr>
        <w:rPr>
          <w:sz w:val="28"/>
          <w:szCs w:val="28"/>
        </w:rPr>
      </w:pPr>
      <w:r w:rsidRPr="00C815BD">
        <w:rPr>
          <w:rFonts w:ascii="Times New Roman" w:eastAsia="Times New Roman" w:hAnsi="Times New Roman" w:cs="Times New Roman"/>
          <w:sz w:val="28"/>
          <w:szCs w:val="28"/>
        </w:rPr>
        <w:t xml:space="preserve"> </w:t>
      </w:r>
      <w:r w:rsidRPr="00C815BD">
        <w:rPr>
          <w:sz w:val="28"/>
          <w:szCs w:val="28"/>
        </w:rPr>
        <w:t>The Orders Management page for the Admin in the Herfa</w:t>
      </w:r>
      <w:r w:rsidRPr="00C815BD">
        <w:rPr>
          <w:i/>
          <w:iCs/>
          <w:sz w:val="28"/>
          <w:szCs w:val="28"/>
        </w:rPr>
        <w:t xml:space="preserve"> </w:t>
      </w:r>
      <w:r w:rsidRPr="00C815BD">
        <w:rPr>
          <w:sz w:val="28"/>
          <w:szCs w:val="28"/>
        </w:rPr>
        <w:t>app allows the administrator to monitor order flow with precision and efficiency.</w:t>
      </w:r>
      <w:r w:rsidRPr="00C815BD">
        <w:rPr>
          <w:sz w:val="28"/>
          <w:szCs w:val="28"/>
        </w:rPr>
        <w:br/>
        <w:t>The page features a well-organized list of orders with search and sorting options by date or status, making it easy to quickly locate any order.</w:t>
      </w:r>
    </w:p>
    <w:p w14:paraId="631D6BE7" w14:textId="77777777" w:rsidR="00EF140C" w:rsidRPr="00C815BD" w:rsidRDefault="00EF140C" w:rsidP="00EF140C">
      <w:pPr>
        <w:rPr>
          <w:sz w:val="28"/>
          <w:szCs w:val="28"/>
        </w:rPr>
      </w:pPr>
      <w:r w:rsidRPr="00C815BD">
        <w:rPr>
          <w:sz w:val="28"/>
          <w:szCs w:val="28"/>
        </w:rPr>
        <w:t>Each order displays key details such as the order code, shipping and delivery dates, the craftsman’s and customer’s names, address, and total price.</w:t>
      </w:r>
    </w:p>
    <w:p w14:paraId="7AC15687" w14:textId="77777777" w:rsidR="00EF140C" w:rsidRPr="0023752F" w:rsidRDefault="00EF140C" w:rsidP="00EF140C">
      <w:pPr>
        <w:rPr>
          <w:sz w:val="22"/>
          <w:szCs w:val="22"/>
        </w:rPr>
        <w:sectPr w:rsidR="00EF140C" w:rsidRPr="0023752F" w:rsidSect="00EF140C">
          <w:pgSz w:w="12240" w:h="15840"/>
          <w:pgMar w:top="1440" w:right="1440" w:bottom="1134" w:left="1440" w:header="720" w:footer="720" w:gutter="0"/>
          <w:cols w:num="2" w:space="720"/>
          <w:docGrid w:linePitch="360"/>
        </w:sectPr>
      </w:pPr>
      <w:r w:rsidRPr="00C815BD">
        <w:rPr>
          <w:sz w:val="28"/>
          <w:szCs w:val="28"/>
        </w:rPr>
        <w:t>The admin can also view the payment status (Paid / Unpaid) and has the ability to edit or delete orders directly from the interface.</w:t>
      </w:r>
      <w:r w:rsidRPr="00C815BD">
        <w:rPr>
          <w:sz w:val="28"/>
          <w:szCs w:val="28"/>
        </w:rPr>
        <w:br/>
        <w:t>By clicking on “Details,” the admin can access more specific information such as updating dates or changing the order status — all of which contribute to better customer service and ensure operational quality within the app</w:t>
      </w:r>
      <w:r w:rsidRPr="0023752F">
        <w:rPr>
          <w:sz w:val="22"/>
          <w:szCs w:val="22"/>
        </w:rPr>
        <w:t>.</w:t>
      </w:r>
    </w:p>
    <w:p w14:paraId="2E99A799" w14:textId="05C1E27B" w:rsidR="00EF140C" w:rsidRPr="00FC2073" w:rsidRDefault="00EF140C" w:rsidP="00EF140C">
      <w:pPr>
        <w:pStyle w:val="Heading5"/>
        <w:rPr>
          <w:sz w:val="28"/>
          <w:szCs w:val="28"/>
        </w:rPr>
      </w:pPr>
      <w:bookmarkStart w:id="583" w:name="_Toc200381334"/>
      <w:bookmarkStart w:id="584" w:name="_Toc200506973"/>
      <w:r w:rsidRPr="00FC2073">
        <w:rPr>
          <w:noProof/>
          <w:sz w:val="28"/>
          <w:szCs w:val="28"/>
        </w:rPr>
        <w:lastRenderedPageBreak/>
        <w:drawing>
          <wp:anchor distT="0" distB="0" distL="114300" distR="114300" simplePos="0" relativeHeight="252894720" behindDoc="0" locked="0" layoutInCell="1" allowOverlap="1" wp14:anchorId="29862AF2" wp14:editId="44967876">
            <wp:simplePos x="0" y="0"/>
            <wp:positionH relativeFrom="margin">
              <wp:align>right</wp:align>
            </wp:positionH>
            <wp:positionV relativeFrom="paragraph">
              <wp:posOffset>-64770</wp:posOffset>
            </wp:positionV>
            <wp:extent cx="2743200" cy="6096000"/>
            <wp:effectExtent l="0" t="0" r="0" b="0"/>
            <wp:wrapNone/>
            <wp:docPr id="301321101" name="Picture 6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21101" name="Picture 63" descr="A screenshot of a phone&#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Pr="00FC2073">
        <w:rPr>
          <w:sz w:val="28"/>
          <w:szCs w:val="28"/>
        </w:rPr>
        <w:t>4.2.1.2.5. Complaints and Support Screen</w:t>
      </w:r>
      <w:bookmarkEnd w:id="583"/>
      <w:bookmarkEnd w:id="584"/>
    </w:p>
    <w:p w14:paraId="57BF6CA7" w14:textId="77777777" w:rsidR="00EF140C" w:rsidRPr="006937A5" w:rsidRDefault="00EF140C" w:rsidP="00EF140C">
      <w:pPr>
        <w:rPr>
          <w:color w:val="0D0D0D" w:themeColor="text1" w:themeTint="F2"/>
          <w:spacing w:val="-2"/>
          <w:sz w:val="28"/>
          <w:szCs w:val="28"/>
        </w:rPr>
      </w:pPr>
      <w:r w:rsidRPr="006937A5">
        <w:rPr>
          <w:color w:val="0D0D0D" w:themeColor="text1" w:themeTint="F2"/>
          <w:spacing w:val="-2"/>
          <w:sz w:val="28"/>
          <w:szCs w:val="28"/>
        </w:rPr>
        <w:t>This page allows the admin to monitor all complaints and inquiries submitted by customers and craftsmen within the application.</w:t>
      </w:r>
      <w:r w:rsidRPr="006937A5">
        <w:rPr>
          <w:color w:val="0D0D0D" w:themeColor="text1" w:themeTint="F2"/>
          <w:spacing w:val="-2"/>
          <w:sz w:val="28"/>
          <w:szCs w:val="28"/>
        </w:rPr>
        <w:br/>
        <w:t>Through this page, the admin can:</w:t>
      </w:r>
    </w:p>
    <w:p w14:paraId="65B814DD" w14:textId="77777777" w:rsidR="00EF140C" w:rsidRPr="006937A5" w:rsidRDefault="00EF140C" w:rsidP="00D46C1E">
      <w:pPr>
        <w:numPr>
          <w:ilvl w:val="0"/>
          <w:numId w:val="10"/>
        </w:numPr>
        <w:spacing w:line="276" w:lineRule="auto"/>
        <w:jc w:val="left"/>
        <w:rPr>
          <w:color w:val="0D0D0D" w:themeColor="text1" w:themeTint="F2"/>
          <w:spacing w:val="-2"/>
          <w:sz w:val="28"/>
          <w:szCs w:val="28"/>
        </w:rPr>
      </w:pPr>
      <w:r w:rsidRPr="006937A5">
        <w:rPr>
          <w:color w:val="0D0D0D" w:themeColor="text1" w:themeTint="F2"/>
          <w:spacing w:val="-2"/>
          <w:sz w:val="28"/>
          <w:szCs w:val="28"/>
        </w:rPr>
        <w:t>View complaint details (username, type, date, status).</w:t>
      </w:r>
    </w:p>
    <w:p w14:paraId="62054616" w14:textId="77777777" w:rsidR="00EF140C" w:rsidRPr="006937A5" w:rsidRDefault="00EF140C" w:rsidP="00D46C1E">
      <w:pPr>
        <w:numPr>
          <w:ilvl w:val="0"/>
          <w:numId w:val="10"/>
        </w:numPr>
        <w:spacing w:line="276" w:lineRule="auto"/>
        <w:jc w:val="left"/>
        <w:rPr>
          <w:color w:val="0D0D0D" w:themeColor="text1" w:themeTint="F2"/>
          <w:spacing w:val="-2"/>
          <w:sz w:val="28"/>
          <w:szCs w:val="28"/>
        </w:rPr>
      </w:pPr>
      <w:r w:rsidRPr="006937A5">
        <w:rPr>
          <w:color w:val="0D0D0D" w:themeColor="text1" w:themeTint="F2"/>
          <w:spacing w:val="-2"/>
          <w:sz w:val="28"/>
          <w:szCs w:val="28"/>
        </w:rPr>
        <w:t>Respond directly to users with a clarification message.</w:t>
      </w:r>
    </w:p>
    <w:p w14:paraId="7F5EB818" w14:textId="77777777" w:rsidR="00EF140C" w:rsidRPr="006937A5" w:rsidRDefault="00EF140C" w:rsidP="00D46C1E">
      <w:pPr>
        <w:numPr>
          <w:ilvl w:val="0"/>
          <w:numId w:val="10"/>
        </w:numPr>
        <w:spacing w:line="276" w:lineRule="auto"/>
        <w:jc w:val="left"/>
        <w:rPr>
          <w:color w:val="0D0D0D" w:themeColor="text1" w:themeTint="F2"/>
          <w:spacing w:val="-2"/>
          <w:sz w:val="28"/>
          <w:szCs w:val="28"/>
        </w:rPr>
      </w:pPr>
      <w:r w:rsidRPr="006937A5">
        <w:rPr>
          <w:color w:val="0D0D0D" w:themeColor="text1" w:themeTint="F2"/>
          <w:spacing w:val="-2"/>
          <w:sz w:val="28"/>
          <w:szCs w:val="28"/>
        </w:rPr>
        <w:t>Update the complaint status (New – Under Review – Resolved).</w:t>
      </w:r>
    </w:p>
    <w:p w14:paraId="6FC96574" w14:textId="77777777" w:rsidR="00EF140C" w:rsidRPr="006937A5" w:rsidRDefault="00EF140C" w:rsidP="00D46C1E">
      <w:pPr>
        <w:numPr>
          <w:ilvl w:val="0"/>
          <w:numId w:val="10"/>
        </w:numPr>
        <w:spacing w:line="276" w:lineRule="auto"/>
        <w:jc w:val="left"/>
        <w:rPr>
          <w:color w:val="0D0D0D" w:themeColor="text1" w:themeTint="F2"/>
          <w:spacing w:val="-2"/>
          <w:sz w:val="28"/>
          <w:szCs w:val="28"/>
        </w:rPr>
      </w:pPr>
      <w:r w:rsidRPr="006937A5">
        <w:rPr>
          <w:color w:val="0D0D0D" w:themeColor="text1" w:themeTint="F2"/>
          <w:spacing w:val="-2"/>
          <w:sz w:val="28"/>
          <w:szCs w:val="28"/>
        </w:rPr>
        <w:t>Filter and sort complaints by type or date to facilitate tracking.</w:t>
      </w:r>
    </w:p>
    <w:p w14:paraId="1C461358" w14:textId="4EFD242F" w:rsidR="00EF140C" w:rsidRPr="006937A5" w:rsidRDefault="00EF140C" w:rsidP="00EF140C">
      <w:pPr>
        <w:rPr>
          <w:color w:val="0D0D0D" w:themeColor="text1" w:themeTint="F2"/>
          <w:spacing w:val="-2"/>
          <w:sz w:val="28"/>
          <w:szCs w:val="28"/>
        </w:rPr>
      </w:pPr>
      <w:r w:rsidRPr="006937A5">
        <w:rPr>
          <w:color w:val="0D0D0D" w:themeColor="text1" w:themeTint="F2"/>
          <w:spacing w:val="-2"/>
          <w:sz w:val="28"/>
          <w:szCs w:val="28"/>
        </w:rPr>
        <w:t>The goal of this page is to ensure fast and effective support to enhance the user</w:t>
      </w:r>
      <w:r w:rsidR="00D07EEF">
        <w:rPr>
          <w:color w:val="0D0D0D" w:themeColor="text1" w:themeTint="F2"/>
          <w:spacing w:val="-2"/>
          <w:sz w:val="28"/>
          <w:szCs w:val="28"/>
        </w:rPr>
        <w:t>.</w:t>
      </w:r>
    </w:p>
    <w:p w14:paraId="4760E8B7" w14:textId="77777777" w:rsidR="00EF140C" w:rsidRDefault="00EF140C" w:rsidP="00EF140C">
      <w:pPr>
        <w:rPr>
          <w:sz w:val="22"/>
          <w:szCs w:val="22"/>
        </w:rPr>
        <w:sectPr w:rsidR="00EF140C" w:rsidSect="00EF140C">
          <w:pgSz w:w="12240" w:h="15840"/>
          <w:pgMar w:top="1440" w:right="1440" w:bottom="1134" w:left="1440" w:header="720" w:footer="720" w:gutter="0"/>
          <w:cols w:num="2" w:space="720"/>
          <w:docGrid w:linePitch="360"/>
        </w:sectPr>
      </w:pPr>
    </w:p>
    <w:p w14:paraId="6BCC94D6" w14:textId="77777777" w:rsidR="00EF140C" w:rsidRDefault="00EF140C" w:rsidP="00EF140C">
      <w:pPr>
        <w:pStyle w:val="Chaptertitle1"/>
      </w:pPr>
      <w:r>
        <w:rPr>
          <w:noProof/>
          <w:lang w:val="en-US"/>
        </w:rPr>
        <w:lastRenderedPageBreak/>
        <w:drawing>
          <wp:anchor distT="0" distB="0" distL="114300" distR="114300" simplePos="0" relativeHeight="252812800" behindDoc="0" locked="0" layoutInCell="1" allowOverlap="1" wp14:anchorId="434C44EC" wp14:editId="5FFCFBE8">
            <wp:simplePos x="0" y="0"/>
            <wp:positionH relativeFrom="margin">
              <wp:posOffset>1689100</wp:posOffset>
            </wp:positionH>
            <wp:positionV relativeFrom="paragraph">
              <wp:posOffset>7620</wp:posOffset>
            </wp:positionV>
            <wp:extent cx="2273300" cy="6302528"/>
            <wp:effectExtent l="0" t="0" r="0" b="3175"/>
            <wp:wrapNone/>
            <wp:docPr id="568510040" name="Picture 64" descr="A green rectangular object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10040" name="Picture 64" descr="A green rectangular object with white text&#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273300" cy="6302528"/>
                    </a:xfrm>
                    <a:prstGeom prst="rect">
                      <a:avLst/>
                    </a:prstGeom>
                  </pic:spPr>
                </pic:pic>
              </a:graphicData>
            </a:graphic>
            <wp14:sizeRelH relativeFrom="margin">
              <wp14:pctWidth>0</wp14:pctWidth>
            </wp14:sizeRelH>
            <wp14:sizeRelV relativeFrom="margin">
              <wp14:pctHeight>0</wp14:pctHeight>
            </wp14:sizeRelV>
          </wp:anchor>
        </w:drawing>
      </w:r>
    </w:p>
    <w:p w14:paraId="419ED1D2" w14:textId="40FD099A" w:rsidR="00EF140C" w:rsidRPr="005C206C" w:rsidRDefault="00EF140C" w:rsidP="005C206C">
      <w:pPr>
        <w:rPr>
          <w:sz w:val="22"/>
          <w:szCs w:val="22"/>
        </w:rPr>
        <w:sectPr w:rsidR="00EF140C" w:rsidRPr="005C206C" w:rsidSect="00EF140C">
          <w:pgSz w:w="12240" w:h="15840"/>
          <w:pgMar w:top="1440" w:right="1440" w:bottom="1134" w:left="1440" w:header="720" w:footer="720" w:gutter="0"/>
          <w:cols w:space="720"/>
          <w:docGrid w:linePitch="360"/>
        </w:sectPr>
      </w:pPr>
      <w:r>
        <w:rPr>
          <w:b/>
          <w:bCs/>
          <w:noProof/>
          <w:color w:val="0D0D0D" w:themeColor="text1" w:themeTint="F2"/>
          <w:spacing w:val="-2"/>
          <w:sz w:val="28"/>
          <w:szCs w:val="28"/>
        </w:rPr>
        <w:drawing>
          <wp:anchor distT="0" distB="0" distL="114300" distR="114300" simplePos="0" relativeHeight="252816896" behindDoc="0" locked="0" layoutInCell="1" allowOverlap="1" wp14:anchorId="0758DBE3" wp14:editId="2C9E00EE">
            <wp:simplePos x="0" y="0"/>
            <wp:positionH relativeFrom="column">
              <wp:posOffset>-538480</wp:posOffset>
            </wp:positionH>
            <wp:positionV relativeFrom="paragraph">
              <wp:posOffset>1353634</wp:posOffset>
            </wp:positionV>
            <wp:extent cx="2117066" cy="4704354"/>
            <wp:effectExtent l="0" t="0" r="0" b="1270"/>
            <wp:wrapNone/>
            <wp:docPr id="465524381" name="Picture 6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24381" name="Picture 66" descr="A screenshot of a phone&#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17066" cy="4704354"/>
                    </a:xfrm>
                    <a:prstGeom prst="rect">
                      <a:avLst/>
                    </a:prstGeom>
                  </pic:spPr>
                </pic:pic>
              </a:graphicData>
            </a:graphic>
            <wp14:sizeRelH relativeFrom="margin">
              <wp14:pctWidth>0</wp14:pctWidth>
            </wp14:sizeRelH>
            <wp14:sizeRelV relativeFrom="margin">
              <wp14:pctHeight>0</wp14:pctHeight>
            </wp14:sizeRelV>
          </wp:anchor>
        </w:drawing>
      </w:r>
      <w:r>
        <w:rPr>
          <w:b/>
          <w:bCs/>
          <w:noProof/>
          <w:color w:val="0D0D0D" w:themeColor="text1" w:themeTint="F2"/>
          <w:spacing w:val="-2"/>
          <w:sz w:val="28"/>
          <w:szCs w:val="28"/>
        </w:rPr>
        <w:drawing>
          <wp:anchor distT="0" distB="0" distL="114300" distR="114300" simplePos="0" relativeHeight="252820992" behindDoc="0" locked="0" layoutInCell="1" allowOverlap="1" wp14:anchorId="2B4DF9AD" wp14:editId="33D92645">
            <wp:simplePos x="0" y="0"/>
            <wp:positionH relativeFrom="page">
              <wp:posOffset>4968494</wp:posOffset>
            </wp:positionH>
            <wp:positionV relativeFrom="paragraph">
              <wp:posOffset>399415</wp:posOffset>
            </wp:positionV>
            <wp:extent cx="2529840" cy="5621584"/>
            <wp:effectExtent l="0" t="0" r="3810" b="0"/>
            <wp:wrapNone/>
            <wp:docPr id="1580670728" name="Picture 65"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0728" name="Picture 65" descr="A screenshot of a cell phone&#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529840" cy="5621584"/>
                    </a:xfrm>
                    <a:prstGeom prst="rect">
                      <a:avLst/>
                    </a:prstGeom>
                  </pic:spPr>
                </pic:pic>
              </a:graphicData>
            </a:graphic>
            <wp14:sizeRelH relativeFrom="margin">
              <wp14:pctWidth>0</wp14:pctWidth>
            </wp14:sizeRelH>
            <wp14:sizeRelV relativeFrom="margin">
              <wp14:pctHeight>0</wp14:pctHeight>
            </wp14:sizeRelV>
          </wp:anchor>
        </w:drawing>
      </w:r>
    </w:p>
    <w:p w14:paraId="41C718A3" w14:textId="032483D1" w:rsidR="00EF140C" w:rsidRPr="00FC2073" w:rsidRDefault="00EF140C" w:rsidP="00EF140C">
      <w:pPr>
        <w:pStyle w:val="Heading5"/>
        <w:rPr>
          <w:sz w:val="28"/>
          <w:szCs w:val="28"/>
        </w:rPr>
      </w:pPr>
      <w:bookmarkStart w:id="585" w:name="_Toc200381335"/>
      <w:bookmarkStart w:id="586" w:name="_Toc200506974"/>
      <w:r w:rsidRPr="00FC2073">
        <w:rPr>
          <w:sz w:val="28"/>
          <w:szCs w:val="28"/>
        </w:rPr>
        <w:lastRenderedPageBreak/>
        <w:t>4.2.1.2.6.Notifications Screen</w:t>
      </w:r>
      <w:bookmarkEnd w:id="585"/>
      <w:bookmarkEnd w:id="586"/>
    </w:p>
    <w:p w14:paraId="0E08FBFC" w14:textId="77777777" w:rsidR="00EF140C" w:rsidRPr="00C815BD" w:rsidRDefault="00EF140C" w:rsidP="00EF140C">
      <w:pPr>
        <w:rPr>
          <w:sz w:val="28"/>
          <w:szCs w:val="28"/>
          <w:lang w:bidi="ar-EG"/>
        </w:rPr>
      </w:pPr>
      <w:r w:rsidRPr="00C815BD">
        <w:rPr>
          <w:sz w:val="28"/>
          <w:szCs w:val="28"/>
          <w:lang w:bidi="ar-EG"/>
        </w:rPr>
        <w:t>The Admin Notifications page in the Herfa</w:t>
      </w:r>
      <w:r w:rsidRPr="00C815BD">
        <w:rPr>
          <w:i/>
          <w:iCs/>
          <w:sz w:val="28"/>
          <w:szCs w:val="28"/>
          <w:lang w:bidi="ar-EG"/>
        </w:rPr>
        <w:t xml:space="preserve"> </w:t>
      </w:r>
      <w:r w:rsidRPr="00C815BD">
        <w:rPr>
          <w:sz w:val="28"/>
          <w:szCs w:val="28"/>
          <w:lang w:bidi="ar-EG"/>
        </w:rPr>
        <w:t>app serves as a central tool for monitoring new activities and actions within the system.</w:t>
      </w:r>
      <w:r w:rsidRPr="00C815BD">
        <w:rPr>
          <w:sz w:val="28"/>
          <w:szCs w:val="28"/>
          <w:lang w:bidi="ar-EG"/>
        </w:rPr>
        <w:br/>
        <w:t>Through this page, the admin receives real-time notifications about a variety of important events, including:</w:t>
      </w:r>
    </w:p>
    <w:p w14:paraId="09B7B310" w14:textId="77777777" w:rsidR="00EF140C" w:rsidRPr="00C815BD" w:rsidRDefault="00EF140C" w:rsidP="00EF140C">
      <w:pPr>
        <w:rPr>
          <w:sz w:val="28"/>
          <w:szCs w:val="28"/>
          <w:lang w:bidi="ar-EG"/>
        </w:rPr>
      </w:pPr>
      <w:r w:rsidRPr="00C815BD">
        <w:rPr>
          <w:sz w:val="28"/>
          <w:szCs w:val="28"/>
          <w:lang w:bidi="ar-EG"/>
        </w:rPr>
        <w:t>New registration requests from craftsmen or customers, with the ability to approve or reject them after review.</w:t>
      </w:r>
    </w:p>
    <w:p w14:paraId="675D2F59" w14:textId="77777777" w:rsidR="00EF140C" w:rsidRPr="00C815BD" w:rsidRDefault="00EF140C" w:rsidP="00EF140C">
      <w:pPr>
        <w:rPr>
          <w:sz w:val="28"/>
          <w:szCs w:val="28"/>
          <w:lang w:bidi="ar-EG"/>
        </w:rPr>
      </w:pPr>
      <w:r w:rsidRPr="00C815BD">
        <w:rPr>
          <w:sz w:val="28"/>
          <w:szCs w:val="28"/>
          <w:lang w:bidi="ar-EG"/>
        </w:rPr>
        <w:t>Alerts for new purchase orders from customers, allowing the admin to review and verify their accuracy.</w:t>
      </w:r>
    </w:p>
    <w:p w14:paraId="7CEE4E8F" w14:textId="77777777" w:rsidR="00EF140C" w:rsidRPr="00C815BD" w:rsidRDefault="00EF140C" w:rsidP="00EF140C">
      <w:pPr>
        <w:rPr>
          <w:sz w:val="28"/>
          <w:szCs w:val="28"/>
          <w:lang w:bidi="ar-EG"/>
        </w:rPr>
      </w:pPr>
      <w:r w:rsidRPr="00C815BD">
        <w:rPr>
          <w:sz w:val="28"/>
          <w:szCs w:val="28"/>
          <w:lang w:bidi="ar-EG"/>
        </w:rPr>
        <w:t>Notifications regarding issues reported by users.</w:t>
      </w:r>
    </w:p>
    <w:p w14:paraId="5D48ACFF" w14:textId="77777777" w:rsidR="00EF140C" w:rsidRPr="00C815BD" w:rsidRDefault="00EF140C" w:rsidP="00EF140C">
      <w:pPr>
        <w:rPr>
          <w:sz w:val="28"/>
          <w:szCs w:val="28"/>
          <w:lang w:bidi="ar-EG"/>
        </w:rPr>
      </w:pPr>
      <w:r w:rsidRPr="00C815BD">
        <w:rPr>
          <w:sz w:val="28"/>
          <w:szCs w:val="28"/>
          <w:lang w:bidi="ar-EG"/>
        </w:rPr>
        <w:t>Updates on order status changes, such as approvals or status modifications.</w:t>
      </w:r>
    </w:p>
    <w:p w14:paraId="4821A5F4" w14:textId="77777777" w:rsidR="00EF140C" w:rsidRDefault="00EF140C" w:rsidP="00EF140C">
      <w:pPr>
        <w:rPr>
          <w:sz w:val="28"/>
          <w:szCs w:val="28"/>
          <w:lang w:bidi="ar-EG"/>
        </w:rPr>
      </w:pPr>
      <w:r w:rsidRPr="00C815BD">
        <w:rPr>
          <w:sz w:val="28"/>
          <w:szCs w:val="28"/>
          <w:lang w:bidi="ar-EG"/>
        </w:rPr>
        <w:t xml:space="preserve">This page helps the admin stay informed about all platform activities, enabling quick decision-making and </w:t>
      </w:r>
    </w:p>
    <w:p w14:paraId="4DE84A05" w14:textId="77777777" w:rsidR="00EF140C" w:rsidRDefault="00EF140C" w:rsidP="00EF140C">
      <w:pPr>
        <w:rPr>
          <w:sz w:val="28"/>
          <w:szCs w:val="28"/>
          <w:lang w:bidi="ar-EG"/>
        </w:rPr>
      </w:pPr>
    </w:p>
    <w:p w14:paraId="636C8D7D" w14:textId="77777777" w:rsidR="00EF140C" w:rsidRDefault="00EF140C" w:rsidP="00EF140C">
      <w:pPr>
        <w:rPr>
          <w:sz w:val="28"/>
          <w:szCs w:val="28"/>
          <w:lang w:bidi="ar-EG"/>
        </w:rPr>
      </w:pPr>
    </w:p>
    <w:p w14:paraId="567CCEEC" w14:textId="0F46B172" w:rsidR="00EF140C" w:rsidRPr="00C815BD" w:rsidRDefault="00EF140C" w:rsidP="00EF140C">
      <w:pPr>
        <w:rPr>
          <w:sz w:val="28"/>
          <w:szCs w:val="28"/>
          <w:lang w:bidi="ar-EG"/>
        </w:rPr>
        <w:sectPr w:rsidR="00EF140C" w:rsidRPr="00C815BD" w:rsidSect="00EF140C">
          <w:pgSz w:w="12240" w:h="15840"/>
          <w:pgMar w:top="1440" w:right="1440" w:bottom="1134" w:left="1440" w:header="720" w:footer="720" w:gutter="0"/>
          <w:cols w:num="2" w:space="720"/>
          <w:docGrid w:linePitch="360"/>
        </w:sectPr>
      </w:pPr>
      <w:r w:rsidRPr="00C815BD">
        <w:rPr>
          <w:noProof/>
          <w:sz w:val="28"/>
          <w:szCs w:val="28"/>
        </w:rPr>
        <w:drawing>
          <wp:anchor distT="0" distB="0" distL="114300" distR="114300" simplePos="0" relativeHeight="252898816" behindDoc="0" locked="0" layoutInCell="1" allowOverlap="1" wp14:anchorId="0F86B971" wp14:editId="1E761A3C">
            <wp:simplePos x="0" y="0"/>
            <wp:positionH relativeFrom="margin">
              <wp:posOffset>3303905</wp:posOffset>
            </wp:positionH>
            <wp:positionV relativeFrom="paragraph">
              <wp:posOffset>830157</wp:posOffset>
            </wp:positionV>
            <wp:extent cx="2743200" cy="6096000"/>
            <wp:effectExtent l="0" t="0" r="0" b="0"/>
            <wp:wrapNone/>
            <wp:docPr id="222494824" name="Picture 6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494824" name="Picture 67" descr="A screenshot of a phone&#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Pr="00C815BD">
        <w:rPr>
          <w:sz w:val="28"/>
          <w:szCs w:val="28"/>
          <w:lang w:bidi="ar-EG"/>
        </w:rPr>
        <w:t>ensuring a high-quality experience for us</w:t>
      </w:r>
      <w:r w:rsidR="00D07EEF">
        <w:rPr>
          <w:sz w:val="28"/>
          <w:szCs w:val="28"/>
          <w:lang w:bidi="ar-EG"/>
        </w:rPr>
        <w:t>.</w:t>
      </w:r>
    </w:p>
    <w:p w14:paraId="64517623" w14:textId="7A407FF2" w:rsidR="00EF140C" w:rsidRPr="005C206C" w:rsidRDefault="00EF140C" w:rsidP="005C206C">
      <w:pPr>
        <w:pStyle w:val="Heading4"/>
        <w:rPr>
          <w:i w:val="0"/>
          <w:iCs w:val="0"/>
          <w:sz w:val="28"/>
          <w:szCs w:val="28"/>
        </w:rPr>
      </w:pPr>
      <w:bookmarkStart w:id="587" w:name="_Toc200506975"/>
      <w:r w:rsidRPr="005C206C">
        <w:rPr>
          <w:i w:val="0"/>
          <w:iCs w:val="0"/>
          <w:noProof/>
          <w:sz w:val="28"/>
          <w:szCs w:val="28"/>
        </w:rPr>
        <w:lastRenderedPageBreak/>
        <w:drawing>
          <wp:anchor distT="0" distB="0" distL="114300" distR="114300" simplePos="0" relativeHeight="252825088" behindDoc="0" locked="0" layoutInCell="1" allowOverlap="1" wp14:anchorId="0CD3BF1C" wp14:editId="3257528A">
            <wp:simplePos x="0" y="0"/>
            <wp:positionH relativeFrom="page">
              <wp:posOffset>4404360</wp:posOffset>
            </wp:positionH>
            <wp:positionV relativeFrom="paragraph">
              <wp:posOffset>33655</wp:posOffset>
            </wp:positionV>
            <wp:extent cx="2220686" cy="8310740"/>
            <wp:effectExtent l="152400" t="152400" r="370205" b="357505"/>
            <wp:wrapNone/>
            <wp:docPr id="467078208"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8208" name="Picture 11" descr="A screenshot of a phone&#10;&#10;AI-generated content may be incorrect."/>
                    <pic:cNvPicPr/>
                  </pic:nvPicPr>
                  <pic:blipFill>
                    <a:blip r:embed="rId85">
                      <a:extLst>
                        <a:ext uri="{28A0092B-C50C-407E-A947-70E740481C1C}">
                          <a14:useLocalDpi xmlns:a14="http://schemas.microsoft.com/office/drawing/2010/main" val="0"/>
                        </a:ext>
                      </a:extLst>
                    </a:blip>
                    <a:stretch>
                      <a:fillRect/>
                    </a:stretch>
                  </pic:blipFill>
                  <pic:spPr>
                    <a:xfrm>
                      <a:off x="0" y="0"/>
                      <a:ext cx="2220686" cy="83107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bookmarkStart w:id="588" w:name="_Toc200381336"/>
      <w:r w:rsidRPr="005C206C">
        <w:rPr>
          <w:i w:val="0"/>
          <w:iCs w:val="0"/>
          <w:sz w:val="28"/>
          <w:szCs w:val="28"/>
        </w:rPr>
        <w:t>4.2.1.3. Artisan Interface</w:t>
      </w:r>
      <w:bookmarkEnd w:id="587"/>
      <w:bookmarkEnd w:id="588"/>
    </w:p>
    <w:p w14:paraId="242E14AD" w14:textId="77777777" w:rsidR="00EF140C" w:rsidRPr="00891663" w:rsidRDefault="00EF140C" w:rsidP="00EF140C">
      <w:pPr>
        <w:pStyle w:val="Heading5"/>
        <w:rPr>
          <w:sz w:val="28"/>
          <w:szCs w:val="28"/>
          <w:rtl/>
        </w:rPr>
      </w:pPr>
      <w:bookmarkStart w:id="589" w:name="_Toc200381337"/>
      <w:bookmarkStart w:id="590" w:name="_Toc200506976"/>
      <w:r w:rsidRPr="00891663">
        <w:rPr>
          <w:sz w:val="28"/>
          <w:szCs w:val="28"/>
        </w:rPr>
        <w:t>4.2.1.3.1.Home Screen</w:t>
      </w:r>
      <w:bookmarkEnd w:id="589"/>
      <w:bookmarkEnd w:id="590"/>
    </w:p>
    <w:p w14:paraId="16DC0346" w14:textId="77777777" w:rsidR="00EF140C" w:rsidRPr="009B19D2" w:rsidRDefault="00EF140C" w:rsidP="00EF140C">
      <w:pPr>
        <w:rPr>
          <w:b/>
          <w:bCs/>
          <w:color w:val="0D0D0D" w:themeColor="text1" w:themeTint="F2"/>
          <w:spacing w:val="-2"/>
          <w:sz w:val="22"/>
          <w:szCs w:val="22"/>
        </w:rPr>
      </w:pPr>
    </w:p>
    <w:p w14:paraId="1176406A" w14:textId="77777777" w:rsidR="00EF140C" w:rsidRPr="009B19D2" w:rsidRDefault="00EF140C" w:rsidP="00EF140C">
      <w:pPr>
        <w:rPr>
          <w:b/>
          <w:bCs/>
          <w:color w:val="0D0D0D" w:themeColor="text1" w:themeTint="F2"/>
          <w:spacing w:val="-2"/>
          <w:sz w:val="22"/>
          <w:szCs w:val="22"/>
        </w:rPr>
      </w:pPr>
    </w:p>
    <w:p w14:paraId="0091EDE4" w14:textId="77777777" w:rsidR="00EF140C" w:rsidRPr="00944D1D" w:rsidRDefault="00EF140C" w:rsidP="00EF140C">
      <w:pPr>
        <w:pStyle w:val="Chaptertitle1"/>
        <w:sectPr w:rsidR="00EF140C" w:rsidRPr="00944D1D" w:rsidSect="00EF140C">
          <w:pgSz w:w="12240" w:h="15840"/>
          <w:pgMar w:top="1440" w:right="1440" w:bottom="1134" w:left="1440" w:header="720" w:footer="720" w:gutter="0"/>
          <w:cols w:num="2" w:space="720"/>
          <w:docGrid w:linePitch="360"/>
        </w:sectPr>
      </w:pPr>
    </w:p>
    <w:p w14:paraId="795FECF6" w14:textId="77777777" w:rsidR="00EF140C" w:rsidRPr="00D55B4D" w:rsidRDefault="00EF140C" w:rsidP="00EF140C">
      <w:pPr>
        <w:rPr>
          <w:sz w:val="32"/>
          <w:szCs w:val="32"/>
        </w:rPr>
      </w:pPr>
      <w:r w:rsidRPr="00D55B4D">
        <w:rPr>
          <w:sz w:val="32"/>
          <w:szCs w:val="32"/>
        </w:rPr>
        <w:lastRenderedPageBreak/>
        <w:t>The Artisan Home Page is thoughtfully designed to give the Artisan  a clear and elegant overview of their business activity.</w:t>
      </w:r>
    </w:p>
    <w:p w14:paraId="70128EDA" w14:textId="77777777" w:rsidR="00EF140C" w:rsidRPr="00D55B4D" w:rsidRDefault="00EF140C" w:rsidP="00EF140C">
      <w:pPr>
        <w:rPr>
          <w:sz w:val="32"/>
          <w:szCs w:val="32"/>
        </w:rPr>
      </w:pPr>
      <w:r w:rsidRPr="00D55B4D">
        <w:rPr>
          <w:sz w:val="32"/>
          <w:szCs w:val="32"/>
        </w:rPr>
        <w:t>The page begins with key statistics, including the number of available and unavailable products, average pricing, product ratings, and the overall craftsman rating. It also displays the distribution of products by category, helping the Artisan understand which types of products they produce most often.</w:t>
      </w:r>
    </w:p>
    <w:p w14:paraId="12FF45BF" w14:textId="77777777" w:rsidR="00EF140C" w:rsidRPr="00D55B4D" w:rsidRDefault="00EF140C" w:rsidP="00EF140C">
      <w:pPr>
        <w:rPr>
          <w:sz w:val="32"/>
          <w:szCs w:val="32"/>
        </w:rPr>
      </w:pPr>
      <w:r w:rsidRPr="00D55B4D">
        <w:rPr>
          <w:sz w:val="32"/>
          <w:szCs w:val="32"/>
        </w:rPr>
        <w:t>Monthly earnings are highlighted to help track income, along with the most popular products to guide the Artisan in focusing on what customers love most.</w:t>
      </w:r>
    </w:p>
    <w:p w14:paraId="6623704C" w14:textId="77777777" w:rsidR="00EF140C" w:rsidRPr="00D55B4D" w:rsidRDefault="00EF140C" w:rsidP="00EF140C">
      <w:pPr>
        <w:rPr>
          <w:sz w:val="32"/>
          <w:szCs w:val="32"/>
        </w:rPr>
      </w:pPr>
      <w:r w:rsidRPr="00D55B4D">
        <w:rPr>
          <w:sz w:val="32"/>
          <w:szCs w:val="32"/>
        </w:rPr>
        <w:t xml:space="preserve">Toward the bottom, there’s a well-organized table that lists all </w:t>
      </w:r>
      <w:r w:rsidRPr="00D55B4D">
        <w:rPr>
          <w:sz w:val="32"/>
          <w:szCs w:val="32"/>
        </w:rPr>
        <w:t>products with their prices, quantities, and availability status—making inventory management easy and efficient.</w:t>
      </w:r>
    </w:p>
    <w:p w14:paraId="7898117C" w14:textId="77777777" w:rsidR="00EF140C" w:rsidRPr="00D55B4D" w:rsidRDefault="00EF140C" w:rsidP="00EF140C">
      <w:pPr>
        <w:rPr>
          <w:sz w:val="32"/>
          <w:szCs w:val="32"/>
        </w:rPr>
      </w:pPr>
      <w:r w:rsidRPr="00D55B4D">
        <w:rPr>
          <w:sz w:val="32"/>
          <w:szCs w:val="32"/>
        </w:rPr>
        <w:t>Completing the layout is a simple bottom navigation bar that allows quick access to the Home, Orders, Add Product, Notifications, and Profile pages.</w:t>
      </w:r>
    </w:p>
    <w:p w14:paraId="7CE3C83D" w14:textId="77777777" w:rsidR="00EF140C" w:rsidRPr="00D55B4D" w:rsidRDefault="00EF140C" w:rsidP="00EF140C">
      <w:pPr>
        <w:rPr>
          <w:sz w:val="32"/>
          <w:szCs w:val="32"/>
        </w:rPr>
      </w:pPr>
      <w:r w:rsidRPr="00D55B4D">
        <w:rPr>
          <w:sz w:val="32"/>
          <w:szCs w:val="32"/>
        </w:rPr>
        <w:t>Overall, this page combines functionality and visual appeal to serve as a complete dashboard, empowering the Artisan to grow their business with confidence and ease.</w:t>
      </w:r>
    </w:p>
    <w:p w14:paraId="4985D8A7" w14:textId="77777777" w:rsidR="00EF140C" w:rsidRPr="00D55B4D" w:rsidRDefault="00EF140C" w:rsidP="00EF140C">
      <w:pPr>
        <w:rPr>
          <w:sz w:val="32"/>
          <w:szCs w:val="32"/>
          <w:lang w:bidi="ar-EG"/>
        </w:rPr>
      </w:pPr>
    </w:p>
    <w:p w14:paraId="2ED54853" w14:textId="77777777" w:rsidR="00EF140C" w:rsidRPr="009B19D2" w:rsidRDefault="00EF140C" w:rsidP="00EF140C">
      <w:pPr>
        <w:rPr>
          <w:sz w:val="22"/>
          <w:szCs w:val="22"/>
        </w:rPr>
      </w:pPr>
    </w:p>
    <w:p w14:paraId="474460D5" w14:textId="77777777" w:rsidR="00EF140C" w:rsidRPr="009B19D2" w:rsidRDefault="00EF140C" w:rsidP="00EF140C">
      <w:pPr>
        <w:rPr>
          <w:b/>
          <w:bCs/>
          <w:color w:val="0D0D0D" w:themeColor="text1" w:themeTint="F2"/>
          <w:spacing w:val="-2"/>
          <w:sz w:val="22"/>
          <w:szCs w:val="22"/>
        </w:rPr>
      </w:pPr>
    </w:p>
    <w:p w14:paraId="2543AC90" w14:textId="77777777" w:rsidR="00EF140C" w:rsidRDefault="00EF140C" w:rsidP="00EF140C">
      <w:pPr>
        <w:rPr>
          <w:b/>
          <w:bCs/>
          <w:color w:val="0D0D0D" w:themeColor="text1" w:themeTint="F2"/>
          <w:spacing w:val="-2"/>
          <w:sz w:val="28"/>
          <w:szCs w:val="28"/>
        </w:rPr>
      </w:pPr>
    </w:p>
    <w:p w14:paraId="303FDA58" w14:textId="77777777" w:rsidR="00EF140C" w:rsidRDefault="00EF140C" w:rsidP="00EF140C">
      <w:pPr>
        <w:rPr>
          <w:b/>
          <w:bCs/>
          <w:color w:val="0D0D0D" w:themeColor="text1" w:themeTint="F2"/>
          <w:spacing w:val="-2"/>
          <w:sz w:val="28"/>
          <w:szCs w:val="28"/>
        </w:rPr>
      </w:pPr>
    </w:p>
    <w:p w14:paraId="1CA82721" w14:textId="77777777" w:rsidR="00EF140C" w:rsidRDefault="00EF140C" w:rsidP="00EF140C">
      <w:pPr>
        <w:rPr>
          <w:b/>
          <w:bCs/>
          <w:color w:val="0D0D0D" w:themeColor="text1" w:themeTint="F2"/>
          <w:spacing w:val="-2"/>
          <w:sz w:val="28"/>
          <w:szCs w:val="28"/>
        </w:rPr>
      </w:pPr>
    </w:p>
    <w:p w14:paraId="509A2B94" w14:textId="7A579E3C" w:rsidR="00EF140C" w:rsidRDefault="00EF140C" w:rsidP="00EF140C">
      <w:pPr>
        <w:rPr>
          <w:sz w:val="28"/>
          <w:szCs w:val="28"/>
          <w:lang w:bidi="ar-EG"/>
        </w:rPr>
        <w:sectPr w:rsidR="00EF140C" w:rsidSect="00EF140C">
          <w:pgSz w:w="12240" w:h="15840"/>
          <w:pgMar w:top="1440" w:right="1440" w:bottom="1134" w:left="1440" w:header="720" w:footer="720" w:gutter="0"/>
          <w:cols w:num="2" w:space="720"/>
          <w:docGrid w:linePitch="360"/>
        </w:sectPr>
      </w:pPr>
    </w:p>
    <w:p w14:paraId="59B819B8" w14:textId="582B7B1D" w:rsidR="00EF140C" w:rsidRPr="001D1366" w:rsidRDefault="00D07EEF" w:rsidP="00EF140C">
      <w:pPr>
        <w:pStyle w:val="Heading5"/>
        <w:rPr>
          <w:sz w:val="28"/>
          <w:szCs w:val="28"/>
        </w:rPr>
      </w:pPr>
      <w:bookmarkStart w:id="591" w:name="_Toc200381338"/>
      <w:bookmarkStart w:id="592" w:name="_Toc200506977"/>
      <w:r w:rsidRPr="001D1366">
        <w:rPr>
          <w:noProof/>
          <w:sz w:val="28"/>
          <w:szCs w:val="28"/>
        </w:rPr>
        <w:lastRenderedPageBreak/>
        <w:drawing>
          <wp:anchor distT="0" distB="0" distL="114300" distR="114300" simplePos="0" relativeHeight="252829184" behindDoc="0" locked="0" layoutInCell="1" allowOverlap="1" wp14:anchorId="5ECEB19B" wp14:editId="77BF8B57">
            <wp:simplePos x="0" y="0"/>
            <wp:positionH relativeFrom="column">
              <wp:posOffset>76200</wp:posOffset>
            </wp:positionH>
            <wp:positionV relativeFrom="paragraph">
              <wp:posOffset>842645</wp:posOffset>
            </wp:positionV>
            <wp:extent cx="2743200" cy="6096000"/>
            <wp:effectExtent l="0" t="0" r="0" b="0"/>
            <wp:wrapNone/>
            <wp:docPr id="916571221"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571221" name="Picture 2" descr="A screenshot of a phone&#10;&#10;AI-generated content may be incorrect."/>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00EF140C" w:rsidRPr="001D1366">
        <w:rPr>
          <w:noProof/>
          <w:sz w:val="28"/>
          <w:szCs w:val="28"/>
        </w:rPr>
        <w:drawing>
          <wp:anchor distT="0" distB="0" distL="114300" distR="114300" simplePos="0" relativeHeight="252833280" behindDoc="0" locked="0" layoutInCell="1" allowOverlap="1" wp14:anchorId="5B0648E7" wp14:editId="7F921381">
            <wp:simplePos x="0" y="0"/>
            <wp:positionH relativeFrom="column">
              <wp:posOffset>3028104</wp:posOffset>
            </wp:positionH>
            <wp:positionV relativeFrom="paragraph">
              <wp:posOffset>842221</wp:posOffset>
            </wp:positionV>
            <wp:extent cx="2743200" cy="6096000"/>
            <wp:effectExtent l="0" t="0" r="0" b="0"/>
            <wp:wrapNone/>
            <wp:docPr id="2087263321"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3321" name="Picture 1" descr="A screenshot of a phone&#10;&#10;AI-generated content may be incorrect."/>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00EF140C" w:rsidRPr="001D1366">
        <w:rPr>
          <w:sz w:val="28"/>
          <w:szCs w:val="28"/>
        </w:rPr>
        <w:t>4.2.1.3.2. Order Screen</w:t>
      </w:r>
      <w:bookmarkEnd w:id="591"/>
      <w:bookmarkEnd w:id="592"/>
    </w:p>
    <w:p w14:paraId="06BF9F5C" w14:textId="77777777" w:rsidR="00EF140C" w:rsidRDefault="00EF140C" w:rsidP="00EF140C">
      <w:pPr>
        <w:sectPr w:rsidR="00EF140C" w:rsidSect="00EF140C">
          <w:pgSz w:w="12240" w:h="15840"/>
          <w:pgMar w:top="1440" w:right="1440" w:bottom="1134" w:left="1440" w:header="720" w:footer="720" w:gutter="0"/>
          <w:cols w:num="2" w:space="720"/>
          <w:docGrid w:linePitch="360"/>
        </w:sectPr>
      </w:pPr>
    </w:p>
    <w:p w14:paraId="0051350A" w14:textId="0917BD77" w:rsidR="00EF140C" w:rsidRDefault="005C206C" w:rsidP="00EF140C">
      <w:pPr>
        <w:jc w:val="left"/>
        <w:sectPr w:rsidR="00EF140C" w:rsidSect="00EF140C">
          <w:pgSz w:w="12240" w:h="15840"/>
          <w:pgMar w:top="1440" w:right="1440" w:bottom="1134" w:left="1440" w:header="720" w:footer="720" w:gutter="0"/>
          <w:cols w:num="2" w:space="720"/>
          <w:docGrid w:linePitch="360"/>
        </w:sectPr>
      </w:pPr>
      <w:r>
        <w:rPr>
          <w:noProof/>
          <w:color w:val="0D0D0D" w:themeColor="text1" w:themeTint="F2"/>
          <w:spacing w:val="-2"/>
          <w:sz w:val="26"/>
          <w:szCs w:val="26"/>
        </w:rPr>
        <w:lastRenderedPageBreak/>
        <w:drawing>
          <wp:anchor distT="0" distB="0" distL="114300" distR="114300" simplePos="0" relativeHeight="252841472" behindDoc="0" locked="0" layoutInCell="1" allowOverlap="1" wp14:anchorId="6D129E55" wp14:editId="18F320DF">
            <wp:simplePos x="0" y="0"/>
            <wp:positionH relativeFrom="margin">
              <wp:posOffset>3134937</wp:posOffset>
            </wp:positionH>
            <wp:positionV relativeFrom="paragraph">
              <wp:posOffset>195061</wp:posOffset>
            </wp:positionV>
            <wp:extent cx="3162300" cy="7026980"/>
            <wp:effectExtent l="0" t="0" r="0" b="2540"/>
            <wp:wrapNone/>
            <wp:docPr id="1974148825" name="Picture 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48825" name="Picture 3" descr="A screenshot of a phone&#10;&#10;AI-generated content may be incorrect."/>
                    <pic:cNvPicPr/>
                  </pic:nvPicPr>
                  <pic:blipFill>
                    <a:blip r:embed="rId88">
                      <a:extLst>
                        <a:ext uri="{28A0092B-C50C-407E-A947-70E740481C1C}">
                          <a14:useLocalDpi xmlns:a14="http://schemas.microsoft.com/office/drawing/2010/main" val="0"/>
                        </a:ext>
                      </a:extLst>
                    </a:blip>
                    <a:stretch>
                      <a:fillRect/>
                    </a:stretch>
                  </pic:blipFill>
                  <pic:spPr>
                    <a:xfrm>
                      <a:off x="0" y="0"/>
                      <a:ext cx="3162300" cy="7026980"/>
                    </a:xfrm>
                    <a:prstGeom prst="rect">
                      <a:avLst/>
                    </a:prstGeom>
                  </pic:spPr>
                </pic:pic>
              </a:graphicData>
            </a:graphic>
            <wp14:sizeRelH relativeFrom="margin">
              <wp14:pctWidth>0</wp14:pctWidth>
            </wp14:sizeRelH>
            <wp14:sizeRelV relativeFrom="margin">
              <wp14:pctHeight>0</wp14:pctHeight>
            </wp14:sizeRelV>
          </wp:anchor>
        </w:drawing>
      </w:r>
      <w:r>
        <w:rPr>
          <w:noProof/>
          <w:color w:val="0D0D0D" w:themeColor="text1" w:themeTint="F2"/>
          <w:spacing w:val="-2"/>
          <w:sz w:val="26"/>
          <w:szCs w:val="26"/>
        </w:rPr>
        <w:drawing>
          <wp:anchor distT="0" distB="0" distL="114300" distR="114300" simplePos="0" relativeHeight="252837376" behindDoc="0" locked="0" layoutInCell="1" allowOverlap="1" wp14:anchorId="079986F4" wp14:editId="51BC8114">
            <wp:simplePos x="0" y="0"/>
            <wp:positionH relativeFrom="page">
              <wp:posOffset>457200</wp:posOffset>
            </wp:positionH>
            <wp:positionV relativeFrom="paragraph">
              <wp:posOffset>266411</wp:posOffset>
            </wp:positionV>
            <wp:extent cx="3105150" cy="6899985"/>
            <wp:effectExtent l="0" t="0" r="0" b="0"/>
            <wp:wrapNone/>
            <wp:docPr id="1629190835" name="Picture 4"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0835" name="Picture 4" descr="A screenshot of a phone&#10;&#10;AI-generated content may be incorrect."/>
                    <pic:cNvPicPr/>
                  </pic:nvPicPr>
                  <pic:blipFill>
                    <a:blip r:embed="rId89">
                      <a:extLst>
                        <a:ext uri="{28A0092B-C50C-407E-A947-70E740481C1C}">
                          <a14:useLocalDpi xmlns:a14="http://schemas.microsoft.com/office/drawing/2010/main" val="0"/>
                        </a:ext>
                      </a:extLst>
                    </a:blip>
                    <a:stretch>
                      <a:fillRect/>
                    </a:stretch>
                  </pic:blipFill>
                  <pic:spPr>
                    <a:xfrm>
                      <a:off x="0" y="0"/>
                      <a:ext cx="3105150" cy="6899985"/>
                    </a:xfrm>
                    <a:prstGeom prst="rect">
                      <a:avLst/>
                    </a:prstGeom>
                  </pic:spPr>
                </pic:pic>
              </a:graphicData>
            </a:graphic>
            <wp14:sizeRelH relativeFrom="margin">
              <wp14:pctWidth>0</wp14:pctWidth>
            </wp14:sizeRelH>
            <wp14:sizeRelV relativeFrom="margin">
              <wp14:pctHeight>0</wp14:pctHeight>
            </wp14:sizeRelV>
          </wp:anchor>
        </w:drawing>
      </w:r>
    </w:p>
    <w:p w14:paraId="466C5EFB" w14:textId="0D9EB8DC" w:rsidR="00EF140C" w:rsidRDefault="005C206C" w:rsidP="00EF140C">
      <w:pPr>
        <w:sectPr w:rsidR="00EF140C" w:rsidSect="00EF140C">
          <w:pgSz w:w="12240" w:h="15840"/>
          <w:pgMar w:top="1440" w:right="1440" w:bottom="1134" w:left="1440" w:header="720" w:footer="720" w:gutter="0"/>
          <w:cols w:num="2" w:space="720"/>
          <w:docGrid w:linePitch="360"/>
        </w:sectPr>
      </w:pPr>
      <w:r>
        <w:rPr>
          <w:noProof/>
        </w:rPr>
        <w:lastRenderedPageBreak/>
        <w:drawing>
          <wp:anchor distT="0" distB="0" distL="114300" distR="114300" simplePos="0" relativeHeight="252849664" behindDoc="0" locked="0" layoutInCell="1" allowOverlap="1" wp14:anchorId="5F8A5ACB" wp14:editId="1A916DC7">
            <wp:simplePos x="0" y="0"/>
            <wp:positionH relativeFrom="page">
              <wp:posOffset>4023707</wp:posOffset>
            </wp:positionH>
            <wp:positionV relativeFrom="paragraph">
              <wp:posOffset>5253</wp:posOffset>
            </wp:positionV>
            <wp:extent cx="3444240" cy="7653482"/>
            <wp:effectExtent l="0" t="0" r="3810" b="5080"/>
            <wp:wrapNone/>
            <wp:docPr id="686661826" name="Picture 5" descr="A screenshot of a receip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61826" name="Picture 5" descr="A screenshot of a receipt&#10;&#10;AI-generated content may be incorrect."/>
                    <pic:cNvPicPr/>
                  </pic:nvPicPr>
                  <pic:blipFill>
                    <a:blip r:embed="rId90">
                      <a:extLst>
                        <a:ext uri="{28A0092B-C50C-407E-A947-70E740481C1C}">
                          <a14:useLocalDpi xmlns:a14="http://schemas.microsoft.com/office/drawing/2010/main" val="0"/>
                        </a:ext>
                      </a:extLst>
                    </a:blip>
                    <a:stretch>
                      <a:fillRect/>
                    </a:stretch>
                  </pic:blipFill>
                  <pic:spPr>
                    <a:xfrm>
                      <a:off x="0" y="0"/>
                      <a:ext cx="3444240" cy="7653482"/>
                    </a:xfrm>
                    <a:prstGeom prst="rect">
                      <a:avLst/>
                    </a:prstGeom>
                  </pic:spPr>
                </pic:pic>
              </a:graphicData>
            </a:graphic>
            <wp14:sizeRelH relativeFrom="margin">
              <wp14:pctWidth>0</wp14:pctWidth>
            </wp14:sizeRelH>
            <wp14:sizeRelV relativeFrom="margin">
              <wp14:pctHeight>0</wp14:pctHeight>
            </wp14:sizeRelV>
          </wp:anchor>
        </w:drawing>
      </w:r>
      <w:r w:rsidR="00EF140C">
        <w:rPr>
          <w:noProof/>
        </w:rPr>
        <w:drawing>
          <wp:anchor distT="0" distB="0" distL="114300" distR="114300" simplePos="0" relativeHeight="252845568" behindDoc="0" locked="0" layoutInCell="1" allowOverlap="1" wp14:anchorId="13201640" wp14:editId="70672ACE">
            <wp:simplePos x="0" y="0"/>
            <wp:positionH relativeFrom="margin">
              <wp:posOffset>-547158</wp:posOffset>
            </wp:positionH>
            <wp:positionV relativeFrom="paragraph">
              <wp:posOffset>78451</wp:posOffset>
            </wp:positionV>
            <wp:extent cx="3352800" cy="7450292"/>
            <wp:effectExtent l="0" t="0" r="0" b="0"/>
            <wp:wrapNone/>
            <wp:docPr id="484422480"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422480" name="Picture 6" descr="A screenshot of a phone&#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3352800" cy="7450292"/>
                    </a:xfrm>
                    <a:prstGeom prst="rect">
                      <a:avLst/>
                    </a:prstGeom>
                  </pic:spPr>
                </pic:pic>
              </a:graphicData>
            </a:graphic>
            <wp14:sizeRelH relativeFrom="margin">
              <wp14:pctWidth>0</wp14:pctWidth>
            </wp14:sizeRelH>
            <wp14:sizeRelV relativeFrom="margin">
              <wp14:pctHeight>0</wp14:pctHeight>
            </wp14:sizeRelV>
          </wp:anchor>
        </w:drawing>
      </w:r>
    </w:p>
    <w:p w14:paraId="46848C51" w14:textId="77777777" w:rsidR="00EF140C" w:rsidRDefault="00EF140C" w:rsidP="00EF140C"/>
    <w:p w14:paraId="6607CC13" w14:textId="77777777" w:rsidR="00EF140C" w:rsidRDefault="00EF140C" w:rsidP="00EF140C"/>
    <w:p w14:paraId="542CEE23" w14:textId="77777777" w:rsidR="00EF140C" w:rsidRDefault="00EF140C" w:rsidP="00EF140C">
      <w:r>
        <w:rPr>
          <w:noProof/>
        </w:rPr>
        <w:drawing>
          <wp:anchor distT="0" distB="0" distL="114300" distR="114300" simplePos="0" relativeHeight="252857856" behindDoc="0" locked="0" layoutInCell="1" allowOverlap="1" wp14:anchorId="35C434CD" wp14:editId="432A6C1F">
            <wp:simplePos x="0" y="0"/>
            <wp:positionH relativeFrom="column">
              <wp:posOffset>-154940</wp:posOffset>
            </wp:positionH>
            <wp:positionV relativeFrom="paragraph">
              <wp:posOffset>256540</wp:posOffset>
            </wp:positionV>
            <wp:extent cx="3124200" cy="6942317"/>
            <wp:effectExtent l="0" t="0" r="0" b="0"/>
            <wp:wrapNone/>
            <wp:docPr id="1348002656"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002656" name="Picture 7" descr="A screenshot of a phone&#10;&#10;AI-generated content may be incorrect."/>
                    <pic:cNvPicPr/>
                  </pic:nvPicPr>
                  <pic:blipFill>
                    <a:blip r:embed="rId92">
                      <a:extLst>
                        <a:ext uri="{28A0092B-C50C-407E-A947-70E740481C1C}">
                          <a14:useLocalDpi xmlns:a14="http://schemas.microsoft.com/office/drawing/2010/main" val="0"/>
                        </a:ext>
                      </a:extLst>
                    </a:blip>
                    <a:stretch>
                      <a:fillRect/>
                    </a:stretch>
                  </pic:blipFill>
                  <pic:spPr>
                    <a:xfrm>
                      <a:off x="0" y="0"/>
                      <a:ext cx="3124200" cy="6942317"/>
                    </a:xfrm>
                    <a:prstGeom prst="rect">
                      <a:avLst/>
                    </a:prstGeom>
                  </pic:spPr>
                </pic:pic>
              </a:graphicData>
            </a:graphic>
            <wp14:sizeRelH relativeFrom="margin">
              <wp14:pctWidth>0</wp14:pctWidth>
            </wp14:sizeRelH>
            <wp14:sizeRelV relativeFrom="margin">
              <wp14:pctHeight>0</wp14:pctHeight>
            </wp14:sizeRelV>
          </wp:anchor>
        </w:drawing>
      </w:r>
    </w:p>
    <w:p w14:paraId="5AB88A82" w14:textId="77777777" w:rsidR="00EF140C" w:rsidRDefault="00EF140C" w:rsidP="00EF140C"/>
    <w:p w14:paraId="74A6763D" w14:textId="77777777" w:rsidR="00EF140C" w:rsidRDefault="00EF140C" w:rsidP="00EF140C"/>
    <w:p w14:paraId="3112FA45" w14:textId="77777777" w:rsidR="00EF140C" w:rsidRDefault="00EF140C" w:rsidP="00EF140C"/>
    <w:p w14:paraId="40180980" w14:textId="77777777" w:rsidR="00EF140C" w:rsidRDefault="00EF140C" w:rsidP="00EF140C"/>
    <w:p w14:paraId="75314492" w14:textId="77777777" w:rsidR="00EF140C" w:rsidRDefault="00EF140C" w:rsidP="00EF140C"/>
    <w:p w14:paraId="7E208368" w14:textId="77777777" w:rsidR="00EF140C" w:rsidRDefault="00EF140C" w:rsidP="00EF140C"/>
    <w:p w14:paraId="405E1C0D" w14:textId="77777777" w:rsidR="00EF140C" w:rsidRDefault="00EF140C" w:rsidP="00EF140C"/>
    <w:p w14:paraId="7566EE85" w14:textId="77777777" w:rsidR="00EF140C" w:rsidRDefault="00EF140C" w:rsidP="00EF140C"/>
    <w:p w14:paraId="08D94F51" w14:textId="77777777" w:rsidR="00EF140C" w:rsidRDefault="00EF140C" w:rsidP="00EF140C"/>
    <w:p w14:paraId="13C49897" w14:textId="77777777" w:rsidR="00EF140C" w:rsidRDefault="00EF140C" w:rsidP="00EF140C"/>
    <w:p w14:paraId="781E9B3D" w14:textId="77777777" w:rsidR="00EF140C" w:rsidRDefault="00EF140C" w:rsidP="00EF140C"/>
    <w:p w14:paraId="493670D1" w14:textId="77777777" w:rsidR="00EF140C" w:rsidRDefault="00EF140C" w:rsidP="00EF140C"/>
    <w:p w14:paraId="4892CCEE" w14:textId="77777777" w:rsidR="00EF140C" w:rsidRDefault="00EF140C" w:rsidP="00EF140C"/>
    <w:p w14:paraId="42CC997B" w14:textId="77777777" w:rsidR="00EF140C" w:rsidRDefault="00EF140C" w:rsidP="00EF140C"/>
    <w:p w14:paraId="3E28E76A" w14:textId="77777777" w:rsidR="00EF140C" w:rsidRDefault="00EF140C" w:rsidP="00EF140C"/>
    <w:p w14:paraId="42429E48" w14:textId="77777777" w:rsidR="00EF140C" w:rsidRDefault="00EF140C" w:rsidP="00EF140C"/>
    <w:p w14:paraId="10BF02A8" w14:textId="77777777" w:rsidR="00EF140C" w:rsidRDefault="00EF140C" w:rsidP="00EF140C"/>
    <w:p w14:paraId="0AD599FC" w14:textId="77777777" w:rsidR="00EF140C" w:rsidRDefault="00EF140C" w:rsidP="00EF140C"/>
    <w:p w14:paraId="3F811FCE" w14:textId="77777777" w:rsidR="00EF140C" w:rsidRDefault="00EF140C" w:rsidP="00EF140C"/>
    <w:p w14:paraId="57ADF1B5" w14:textId="77777777" w:rsidR="00EF140C" w:rsidRDefault="00EF140C" w:rsidP="00EF140C"/>
    <w:p w14:paraId="471E9EB8" w14:textId="77777777" w:rsidR="00EF140C" w:rsidRDefault="00EF140C" w:rsidP="00EF140C"/>
    <w:p w14:paraId="7CBBDD3F" w14:textId="77777777" w:rsidR="00EF140C" w:rsidRDefault="00EF140C" w:rsidP="00EF140C">
      <w:r>
        <w:rPr>
          <w:noProof/>
        </w:rPr>
        <w:drawing>
          <wp:anchor distT="0" distB="0" distL="114300" distR="114300" simplePos="0" relativeHeight="252853760" behindDoc="0" locked="0" layoutInCell="1" allowOverlap="1" wp14:anchorId="4D82BE52" wp14:editId="2BCC408F">
            <wp:simplePos x="0" y="0"/>
            <wp:positionH relativeFrom="margin">
              <wp:posOffset>3093720</wp:posOffset>
            </wp:positionH>
            <wp:positionV relativeFrom="paragraph">
              <wp:posOffset>295910</wp:posOffset>
            </wp:positionV>
            <wp:extent cx="3262857" cy="7250430"/>
            <wp:effectExtent l="0" t="0" r="0" b="7620"/>
            <wp:wrapNone/>
            <wp:docPr id="1283897371"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97371" name="Picture 8" descr="A screenshot of a phone&#10;&#10;AI-generated content may be incorrect."/>
                    <pic:cNvPicPr/>
                  </pic:nvPicPr>
                  <pic:blipFill>
                    <a:blip r:embed="rId93">
                      <a:extLst>
                        <a:ext uri="{28A0092B-C50C-407E-A947-70E740481C1C}">
                          <a14:useLocalDpi xmlns:a14="http://schemas.microsoft.com/office/drawing/2010/main" val="0"/>
                        </a:ext>
                      </a:extLst>
                    </a:blip>
                    <a:stretch>
                      <a:fillRect/>
                    </a:stretch>
                  </pic:blipFill>
                  <pic:spPr>
                    <a:xfrm>
                      <a:off x="0" y="0"/>
                      <a:ext cx="3262857" cy="7250430"/>
                    </a:xfrm>
                    <a:prstGeom prst="rect">
                      <a:avLst/>
                    </a:prstGeom>
                  </pic:spPr>
                </pic:pic>
              </a:graphicData>
            </a:graphic>
            <wp14:sizeRelH relativeFrom="margin">
              <wp14:pctWidth>0</wp14:pctWidth>
            </wp14:sizeRelH>
            <wp14:sizeRelV relativeFrom="margin">
              <wp14:pctHeight>0</wp14:pctHeight>
            </wp14:sizeRelV>
          </wp:anchor>
        </w:drawing>
      </w:r>
    </w:p>
    <w:p w14:paraId="4E23A303" w14:textId="77777777" w:rsidR="00EF140C" w:rsidRDefault="00EF140C" w:rsidP="00EF140C"/>
    <w:p w14:paraId="48317DEF" w14:textId="77777777" w:rsidR="00EF140C" w:rsidRDefault="00EF140C" w:rsidP="00EF140C"/>
    <w:p w14:paraId="2DB91D7B" w14:textId="77777777" w:rsidR="00EF140C" w:rsidRDefault="00EF140C" w:rsidP="00EF140C"/>
    <w:p w14:paraId="31ACC17D" w14:textId="77777777" w:rsidR="00EF140C" w:rsidRDefault="00EF140C" w:rsidP="00EF140C"/>
    <w:p w14:paraId="4B87AF07" w14:textId="77777777" w:rsidR="00EF140C" w:rsidRDefault="00EF140C" w:rsidP="00EF140C"/>
    <w:p w14:paraId="2F52787C" w14:textId="77777777" w:rsidR="00EF140C" w:rsidRDefault="00EF140C" w:rsidP="00EF140C"/>
    <w:p w14:paraId="09E4F7D4" w14:textId="77777777" w:rsidR="00EF140C" w:rsidRDefault="00EF140C" w:rsidP="00EF140C"/>
    <w:p w14:paraId="30043E22" w14:textId="77777777" w:rsidR="00EF140C" w:rsidRDefault="00EF140C" w:rsidP="00EF140C">
      <w:pPr>
        <w:sectPr w:rsidR="00EF140C" w:rsidSect="00EF140C">
          <w:pgSz w:w="12240" w:h="15840"/>
          <w:pgMar w:top="1440" w:right="1440" w:bottom="1134" w:left="1440" w:header="720" w:footer="720" w:gutter="0"/>
          <w:cols w:num="2" w:space="720"/>
          <w:docGrid w:linePitch="360"/>
        </w:sectPr>
      </w:pPr>
    </w:p>
    <w:p w14:paraId="2DD06815" w14:textId="77777777" w:rsidR="00EF140C" w:rsidRPr="00D55B4D" w:rsidRDefault="00EF140C" w:rsidP="002E51A4">
      <w:pPr>
        <w:rPr>
          <w:color w:val="0D0D0D" w:themeColor="text1" w:themeTint="F2"/>
          <w:spacing w:val="-2"/>
          <w:sz w:val="32"/>
          <w:szCs w:val="32"/>
        </w:rPr>
      </w:pPr>
      <w:r w:rsidRPr="00D55B4D">
        <w:rPr>
          <w:color w:val="0D0D0D" w:themeColor="text1" w:themeTint="F2"/>
          <w:spacing w:val="-2"/>
          <w:sz w:val="32"/>
          <w:szCs w:val="32"/>
        </w:rPr>
        <w:lastRenderedPageBreak/>
        <w:t>Customer orders sent to the Artisan are displayed on a dedicated page within the app, allowing them to track every order in detail. The steps are as follows:</w:t>
      </w:r>
    </w:p>
    <w:p w14:paraId="2F35BD47" w14:textId="77777777" w:rsidR="00EF140C" w:rsidRPr="00D55B4D" w:rsidRDefault="00EF140C" w:rsidP="002E51A4">
      <w:pPr>
        <w:rPr>
          <w:color w:val="0D0D0D" w:themeColor="text1" w:themeTint="F2"/>
          <w:spacing w:val="-2"/>
          <w:sz w:val="32"/>
          <w:szCs w:val="32"/>
        </w:rPr>
      </w:pPr>
      <w:r w:rsidRPr="00D55B4D">
        <w:rPr>
          <w:color w:val="0D0D0D" w:themeColor="text1" w:themeTint="F2"/>
          <w:spacing w:val="-2"/>
          <w:sz w:val="32"/>
          <w:szCs w:val="32"/>
        </w:rPr>
        <w:t>Order Display:</w:t>
      </w:r>
      <w:r w:rsidRPr="00D55B4D">
        <w:rPr>
          <w:color w:val="0D0D0D" w:themeColor="text1" w:themeTint="F2"/>
          <w:spacing w:val="-2"/>
          <w:sz w:val="32"/>
          <w:szCs w:val="32"/>
        </w:rPr>
        <w:br/>
        <w:t>When the craftsman enters the "Orders" page, a list appears containing all received orders, sorted by arrival date or status.</w:t>
      </w:r>
    </w:p>
    <w:p w14:paraId="3BAB29DB" w14:textId="77777777" w:rsidR="00EF140C" w:rsidRPr="00D55B4D" w:rsidRDefault="00EF140C" w:rsidP="002E51A4">
      <w:pPr>
        <w:rPr>
          <w:color w:val="0D0D0D" w:themeColor="text1" w:themeTint="F2"/>
          <w:spacing w:val="-2"/>
          <w:sz w:val="32"/>
          <w:szCs w:val="32"/>
        </w:rPr>
      </w:pPr>
      <w:r w:rsidRPr="00D55B4D">
        <w:rPr>
          <w:color w:val="0D0D0D" w:themeColor="text1" w:themeTint="F2"/>
          <w:spacing w:val="-2"/>
          <w:sz w:val="32"/>
          <w:szCs w:val="32"/>
        </w:rPr>
        <w:t>Order Card Components:</w:t>
      </w:r>
      <w:r w:rsidRPr="00D55B4D">
        <w:rPr>
          <w:color w:val="0D0D0D" w:themeColor="text1" w:themeTint="F2"/>
          <w:spacing w:val="-2"/>
          <w:sz w:val="32"/>
          <w:szCs w:val="32"/>
        </w:rPr>
        <w:br/>
        <w:t>Each order is shown within a card that contains the following information:</w:t>
      </w:r>
    </w:p>
    <w:p w14:paraId="307180F7"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Product Name</w:t>
      </w:r>
    </w:p>
    <w:p w14:paraId="0D6D455F"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Customer Name</w:t>
      </w:r>
    </w:p>
    <w:p w14:paraId="340B057C"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Quantity Ordered</w:t>
      </w:r>
    </w:p>
    <w:p w14:paraId="25DE33D3"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Total Price</w:t>
      </w:r>
    </w:p>
    <w:p w14:paraId="5876EDF5"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Order Date</w:t>
      </w:r>
    </w:p>
    <w:p w14:paraId="6593B4B5" w14:textId="77777777" w:rsidR="00EF140C" w:rsidRPr="00D55B4D" w:rsidRDefault="00EF140C" w:rsidP="00D46C1E">
      <w:pPr>
        <w:numPr>
          <w:ilvl w:val="0"/>
          <w:numId w:val="11"/>
        </w:numPr>
        <w:spacing w:line="276" w:lineRule="auto"/>
        <w:rPr>
          <w:color w:val="0D0D0D" w:themeColor="text1" w:themeTint="F2"/>
          <w:spacing w:val="-2"/>
          <w:sz w:val="32"/>
          <w:szCs w:val="32"/>
        </w:rPr>
      </w:pPr>
      <w:r w:rsidRPr="00D55B4D">
        <w:rPr>
          <w:color w:val="0D0D0D" w:themeColor="text1" w:themeTint="F2"/>
          <w:spacing w:val="-2"/>
          <w:sz w:val="32"/>
          <w:szCs w:val="32"/>
        </w:rPr>
        <w:t>Current Order Status (e.g., "In Progress", "Delivered", "Rejected")</w:t>
      </w:r>
    </w:p>
    <w:p w14:paraId="6E886263" w14:textId="77777777" w:rsidR="00EF140C" w:rsidRPr="00D55B4D" w:rsidRDefault="00EF140C" w:rsidP="002E51A4">
      <w:pPr>
        <w:rPr>
          <w:color w:val="0D0D0D" w:themeColor="text1" w:themeTint="F2"/>
          <w:spacing w:val="-2"/>
          <w:sz w:val="32"/>
          <w:szCs w:val="32"/>
        </w:rPr>
      </w:pPr>
      <w:r w:rsidRPr="00D55B4D">
        <w:rPr>
          <w:color w:val="0D0D0D" w:themeColor="text1" w:themeTint="F2"/>
          <w:spacing w:val="-2"/>
          <w:sz w:val="32"/>
          <w:szCs w:val="32"/>
        </w:rPr>
        <w:t>Order Status Tracking:</w:t>
      </w:r>
      <w:r w:rsidRPr="00D55B4D">
        <w:rPr>
          <w:color w:val="0D0D0D" w:themeColor="text1" w:themeTint="F2"/>
          <w:spacing w:val="-2"/>
          <w:sz w:val="32"/>
          <w:szCs w:val="32"/>
        </w:rPr>
        <w:br/>
        <w:t>The craftsman can easily recognize the status of each order through the color or text shown on the card, making it easy to distinguish active orders from completed ones.</w:t>
      </w:r>
    </w:p>
    <w:p w14:paraId="0133599E" w14:textId="77777777" w:rsidR="00EF140C" w:rsidRPr="00D55B4D" w:rsidRDefault="00EF140C" w:rsidP="002E51A4">
      <w:pPr>
        <w:rPr>
          <w:color w:val="0D0D0D" w:themeColor="text1" w:themeTint="F2"/>
          <w:spacing w:val="-2"/>
          <w:sz w:val="32"/>
          <w:szCs w:val="32"/>
        </w:rPr>
      </w:pPr>
      <w:r w:rsidRPr="00D55B4D">
        <w:rPr>
          <w:color w:val="0D0D0D" w:themeColor="text1" w:themeTint="F2"/>
          <w:spacing w:val="-2"/>
          <w:sz w:val="32"/>
          <w:szCs w:val="32"/>
        </w:rPr>
        <w:t>Order Management:</w:t>
      </w:r>
      <w:r w:rsidRPr="00D55B4D">
        <w:rPr>
          <w:color w:val="0D0D0D" w:themeColor="text1" w:themeTint="F2"/>
          <w:spacing w:val="-2"/>
          <w:sz w:val="32"/>
          <w:szCs w:val="32"/>
        </w:rPr>
        <w:br/>
        <w:t>Based on each order’s status, the craftsman can:</w:t>
      </w:r>
    </w:p>
    <w:p w14:paraId="2A01BA5F" w14:textId="77777777" w:rsidR="00EF140C" w:rsidRPr="00D55B4D" w:rsidRDefault="00EF140C" w:rsidP="00D46C1E">
      <w:pPr>
        <w:numPr>
          <w:ilvl w:val="0"/>
          <w:numId w:val="12"/>
        </w:numPr>
        <w:spacing w:line="276" w:lineRule="auto"/>
        <w:rPr>
          <w:color w:val="0D0D0D" w:themeColor="text1" w:themeTint="F2"/>
          <w:spacing w:val="-2"/>
          <w:sz w:val="32"/>
          <w:szCs w:val="32"/>
        </w:rPr>
      </w:pPr>
      <w:r w:rsidRPr="00D55B4D">
        <w:rPr>
          <w:color w:val="0D0D0D" w:themeColor="text1" w:themeTint="F2"/>
          <w:spacing w:val="-2"/>
          <w:sz w:val="32"/>
          <w:szCs w:val="32"/>
        </w:rPr>
        <w:t>Manually update the status (e.g., from "In Progress" to "Delivered").</w:t>
      </w:r>
    </w:p>
    <w:p w14:paraId="1F579C4A" w14:textId="77777777" w:rsidR="00EF140C" w:rsidRPr="00D55B4D" w:rsidRDefault="00EF140C" w:rsidP="002E51A4">
      <w:pPr>
        <w:rPr>
          <w:b/>
          <w:bCs/>
          <w:color w:val="0D0D0D" w:themeColor="text1" w:themeTint="F2"/>
          <w:spacing w:val="-2"/>
          <w:sz w:val="32"/>
          <w:szCs w:val="32"/>
        </w:rPr>
      </w:pPr>
      <w:r w:rsidRPr="00D55B4D">
        <w:rPr>
          <w:color w:val="0D0D0D" w:themeColor="text1" w:themeTint="F2"/>
          <w:spacing w:val="-2"/>
          <w:sz w:val="32"/>
          <w:szCs w:val="32"/>
        </w:rPr>
        <w:t>Easy Tracking:</w:t>
      </w:r>
      <w:r w:rsidRPr="00D55B4D">
        <w:rPr>
          <w:color w:val="0D0D0D" w:themeColor="text1" w:themeTint="F2"/>
          <w:spacing w:val="-2"/>
          <w:sz w:val="32"/>
          <w:szCs w:val="32"/>
        </w:rPr>
        <w:br/>
        <w:t>The interface simplifies tracking all orders in one place, with the ability to revisit any previous order and view its</w:t>
      </w:r>
      <w:r w:rsidRPr="00D55B4D">
        <w:rPr>
          <w:b/>
          <w:bCs/>
          <w:color w:val="0D0D0D" w:themeColor="text1" w:themeTint="F2"/>
          <w:spacing w:val="-2"/>
          <w:sz w:val="32"/>
          <w:szCs w:val="32"/>
        </w:rPr>
        <w:t xml:space="preserve"> </w:t>
      </w:r>
      <w:r w:rsidRPr="00D55B4D">
        <w:rPr>
          <w:color w:val="0D0D0D" w:themeColor="text1" w:themeTint="F2"/>
          <w:spacing w:val="-2"/>
          <w:sz w:val="32"/>
          <w:szCs w:val="32"/>
        </w:rPr>
        <w:t>details</w:t>
      </w:r>
      <w:r w:rsidRPr="00D55B4D">
        <w:rPr>
          <w:b/>
          <w:bCs/>
          <w:color w:val="0D0D0D" w:themeColor="text1" w:themeTint="F2"/>
          <w:spacing w:val="-2"/>
          <w:sz w:val="32"/>
          <w:szCs w:val="32"/>
        </w:rPr>
        <w:t>.</w:t>
      </w:r>
    </w:p>
    <w:p w14:paraId="7F1396B0" w14:textId="77777777" w:rsidR="00EF140C" w:rsidRPr="005A3172" w:rsidRDefault="00EF140C" w:rsidP="00EF140C">
      <w:pPr>
        <w:rPr>
          <w:b/>
          <w:bCs/>
          <w:color w:val="0D0D0D" w:themeColor="text1" w:themeTint="F2"/>
          <w:spacing w:val="-2"/>
        </w:rPr>
      </w:pPr>
    </w:p>
    <w:p w14:paraId="2D88D14B" w14:textId="77777777" w:rsidR="00EF140C" w:rsidRDefault="00EF140C" w:rsidP="00EF140C">
      <w:pPr>
        <w:sectPr w:rsidR="00EF140C" w:rsidSect="00EF140C">
          <w:pgSz w:w="12240" w:h="15840"/>
          <w:pgMar w:top="1440" w:right="1440" w:bottom="1134" w:left="1440" w:header="720" w:footer="720" w:gutter="0"/>
          <w:cols w:num="2" w:space="720"/>
          <w:docGrid w:linePitch="360"/>
        </w:sectPr>
      </w:pPr>
    </w:p>
    <w:p w14:paraId="30952C7A" w14:textId="774C0498" w:rsidR="00EF140C" w:rsidRPr="005C206C" w:rsidRDefault="00EF140C" w:rsidP="005C206C">
      <w:pPr>
        <w:jc w:val="left"/>
        <w:rPr>
          <w:rStyle w:val="Heading5Char"/>
          <w:rFonts w:eastAsiaTheme="minorHAnsi" w:cstheme="minorBidi"/>
          <w:b/>
          <w:bCs/>
          <w:color w:val="auto"/>
          <w:lang w:bidi="ar-EG"/>
        </w:rPr>
      </w:pPr>
      <w:r w:rsidRPr="00CF281D">
        <w:rPr>
          <w:rStyle w:val="Heading5Char"/>
          <w:b/>
          <w:bCs/>
          <w:noProof/>
          <w:color w:val="222A35" w:themeColor="text2" w:themeShade="80"/>
          <w:sz w:val="28"/>
          <w:szCs w:val="28"/>
        </w:rPr>
        <w:lastRenderedPageBreak/>
        <w:drawing>
          <wp:anchor distT="0" distB="0" distL="114300" distR="114300" simplePos="0" relativeHeight="252902912" behindDoc="0" locked="0" layoutInCell="1" allowOverlap="1" wp14:anchorId="55D56F96" wp14:editId="7826ABD3">
            <wp:simplePos x="0" y="0"/>
            <wp:positionH relativeFrom="page">
              <wp:posOffset>4653280</wp:posOffset>
            </wp:positionH>
            <wp:positionV relativeFrom="paragraph">
              <wp:posOffset>-57150</wp:posOffset>
            </wp:positionV>
            <wp:extent cx="2743200" cy="6807200"/>
            <wp:effectExtent l="0" t="0" r="0" b="0"/>
            <wp:wrapNone/>
            <wp:docPr id="714104167"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04167" name="Picture 9" descr="A screenshot of a phone&#10;&#10;AI-generated content may be incorrect."/>
                    <pic:cNvPicPr/>
                  </pic:nvPicPr>
                  <pic:blipFill>
                    <a:blip r:embed="rId94">
                      <a:extLst>
                        <a:ext uri="{28A0092B-C50C-407E-A947-70E740481C1C}">
                          <a14:useLocalDpi xmlns:a14="http://schemas.microsoft.com/office/drawing/2010/main" val="0"/>
                        </a:ext>
                      </a:extLst>
                    </a:blip>
                    <a:stretch>
                      <a:fillRect/>
                    </a:stretch>
                  </pic:blipFill>
                  <pic:spPr>
                    <a:xfrm>
                      <a:off x="0" y="0"/>
                      <a:ext cx="2743200" cy="6807200"/>
                    </a:xfrm>
                    <a:prstGeom prst="rect">
                      <a:avLst/>
                    </a:prstGeom>
                  </pic:spPr>
                </pic:pic>
              </a:graphicData>
            </a:graphic>
          </wp:anchor>
        </w:drawing>
      </w:r>
      <w:bookmarkStart w:id="593" w:name="_Toc200381339"/>
      <w:bookmarkStart w:id="594" w:name="_Toc200506978"/>
      <w:r w:rsidRPr="00801007">
        <w:rPr>
          <w:rStyle w:val="Heading5Char"/>
          <w:sz w:val="28"/>
          <w:szCs w:val="28"/>
        </w:rPr>
        <w:t>4.2.1.3.3 Add a Product Screen</w:t>
      </w:r>
      <w:bookmarkEnd w:id="593"/>
      <w:bookmarkEnd w:id="594"/>
    </w:p>
    <w:p w14:paraId="65D80668" w14:textId="77777777" w:rsidR="00EF140C" w:rsidRPr="00D55B4D" w:rsidRDefault="00EF140C" w:rsidP="002E51A4">
      <w:pPr>
        <w:rPr>
          <w:sz w:val="28"/>
          <w:szCs w:val="28"/>
          <w:lang w:bidi="ar-EG"/>
        </w:rPr>
      </w:pPr>
      <w:r w:rsidRPr="00CF281D">
        <w:rPr>
          <w:rStyle w:val="Heading5Char"/>
          <w:b/>
          <w:bCs/>
          <w:color w:val="222A35" w:themeColor="text2" w:themeShade="80"/>
          <w:sz w:val="28"/>
          <w:szCs w:val="28"/>
        </w:rPr>
        <w:br/>
      </w:r>
      <w:r w:rsidRPr="00D55B4D">
        <w:rPr>
          <w:sz w:val="28"/>
          <w:szCs w:val="28"/>
          <w:lang w:bidi="ar-EG"/>
        </w:rPr>
        <w:t xml:space="preserve">The Artisan page allows users to add and manage </w:t>
      </w:r>
    </w:p>
    <w:p w14:paraId="2B7AA590" w14:textId="77777777" w:rsidR="00EF140C" w:rsidRPr="00D55B4D" w:rsidRDefault="00EF140C" w:rsidP="002E51A4">
      <w:pPr>
        <w:rPr>
          <w:sz w:val="28"/>
          <w:szCs w:val="28"/>
          <w:lang w:bidi="ar-EG"/>
        </w:rPr>
      </w:pPr>
      <w:r w:rsidRPr="00D55B4D">
        <w:rPr>
          <w:sz w:val="28"/>
          <w:szCs w:val="28"/>
          <w:lang w:bidi="ar-EG"/>
        </w:rPr>
        <w:t>their products. It includes:</w:t>
      </w:r>
    </w:p>
    <w:p w14:paraId="1B2E60BA" w14:textId="77777777" w:rsidR="00EF140C" w:rsidRPr="00D55B4D" w:rsidRDefault="00EF140C" w:rsidP="002E51A4">
      <w:pPr>
        <w:rPr>
          <w:sz w:val="28"/>
          <w:szCs w:val="28"/>
          <w:lang w:bidi="ar-EG"/>
        </w:rPr>
      </w:pPr>
      <w:r w:rsidRPr="00D55B4D">
        <w:rPr>
          <w:sz w:val="28"/>
          <w:szCs w:val="28"/>
          <w:lang w:bidi="ar-EG"/>
        </w:rPr>
        <w:t xml:space="preserve">Adding a product with name, price, quantity, </w:t>
      </w:r>
    </w:p>
    <w:p w14:paraId="5D418A1F" w14:textId="77777777" w:rsidR="00EF140C" w:rsidRPr="00D55B4D" w:rsidRDefault="00EF140C" w:rsidP="002E51A4">
      <w:pPr>
        <w:rPr>
          <w:sz w:val="28"/>
          <w:szCs w:val="28"/>
          <w:lang w:bidi="ar-EG"/>
        </w:rPr>
      </w:pPr>
      <w:r w:rsidRPr="00D55B4D">
        <w:rPr>
          <w:sz w:val="28"/>
          <w:szCs w:val="28"/>
          <w:lang w:bidi="ar-EG"/>
        </w:rPr>
        <w:t>category, and availability.</w:t>
      </w:r>
    </w:p>
    <w:p w14:paraId="365CBD33" w14:textId="77777777" w:rsidR="00EF140C" w:rsidRPr="00D55B4D" w:rsidRDefault="00EF140C" w:rsidP="002E51A4">
      <w:pPr>
        <w:rPr>
          <w:sz w:val="28"/>
          <w:szCs w:val="28"/>
          <w:lang w:bidi="ar-EG"/>
        </w:rPr>
      </w:pPr>
      <w:r w:rsidRPr="00D55B4D">
        <w:rPr>
          <w:sz w:val="28"/>
          <w:szCs w:val="28"/>
          <w:lang w:bidi="ar-EG"/>
        </w:rPr>
        <w:t>Uploading multiple product images.</w:t>
      </w:r>
    </w:p>
    <w:p w14:paraId="1ED3239F" w14:textId="77777777" w:rsidR="00EF140C" w:rsidRPr="00D55B4D" w:rsidRDefault="00EF140C" w:rsidP="002E51A4">
      <w:pPr>
        <w:rPr>
          <w:sz w:val="28"/>
          <w:szCs w:val="28"/>
          <w:lang w:bidi="ar-EG"/>
        </w:rPr>
      </w:pPr>
      <w:r w:rsidRPr="00D55B4D">
        <w:rPr>
          <w:sz w:val="28"/>
          <w:szCs w:val="28"/>
          <w:lang w:bidi="ar-EG"/>
        </w:rPr>
        <w:t>AI-based product classification as</w:t>
      </w:r>
    </w:p>
    <w:p w14:paraId="250A594A" w14:textId="77777777" w:rsidR="00EF140C" w:rsidRPr="00D55B4D" w:rsidRDefault="00EF140C" w:rsidP="002E51A4">
      <w:pPr>
        <w:rPr>
          <w:sz w:val="28"/>
          <w:szCs w:val="28"/>
          <w:lang w:bidi="ar-EG"/>
        </w:rPr>
      </w:pPr>
      <w:r w:rsidRPr="00D55B4D">
        <w:rPr>
          <w:sz w:val="28"/>
          <w:szCs w:val="28"/>
          <w:lang w:bidi="ar-EG"/>
        </w:rPr>
        <w:t xml:space="preserve"> "Handmade" or "Factory-made".</w:t>
      </w:r>
    </w:p>
    <w:p w14:paraId="19102D26" w14:textId="77777777" w:rsidR="00EF140C" w:rsidRPr="00D55B4D" w:rsidRDefault="00EF140C" w:rsidP="002E51A4">
      <w:pPr>
        <w:rPr>
          <w:sz w:val="28"/>
          <w:szCs w:val="28"/>
          <w:lang w:bidi="ar-EG"/>
        </w:rPr>
      </w:pPr>
      <w:r w:rsidRPr="00D55B4D">
        <w:rPr>
          <w:sz w:val="28"/>
          <w:szCs w:val="28"/>
          <w:lang w:bidi="ar-EG"/>
        </w:rPr>
        <w:t xml:space="preserve">The page offers a simple and efficient interface </w:t>
      </w:r>
    </w:p>
    <w:p w14:paraId="1CA0C64D" w14:textId="77777777" w:rsidR="00EF140C" w:rsidRPr="00D55B4D" w:rsidRDefault="00EF140C" w:rsidP="002E51A4">
      <w:pPr>
        <w:rPr>
          <w:sz w:val="28"/>
          <w:szCs w:val="28"/>
          <w:lang w:bidi="ar-EG"/>
        </w:rPr>
      </w:pPr>
      <w:r w:rsidRPr="00D55B4D">
        <w:rPr>
          <w:sz w:val="28"/>
          <w:szCs w:val="28"/>
          <w:lang w:bidi="ar-EG"/>
        </w:rPr>
        <w:t>for product management.</w:t>
      </w:r>
    </w:p>
    <w:p w14:paraId="5EE433FD" w14:textId="77777777" w:rsidR="00EF140C" w:rsidRDefault="00EF140C" w:rsidP="00EF140C">
      <w:pPr>
        <w:pStyle w:val="Chaptertitle1"/>
        <w:rPr>
          <w:lang w:bidi="ar-EG"/>
        </w:rPr>
      </w:pPr>
    </w:p>
    <w:p w14:paraId="73AB5DB4" w14:textId="77777777" w:rsidR="00EF140C" w:rsidRDefault="00EF140C" w:rsidP="00EF140C">
      <w:pPr>
        <w:pStyle w:val="Chaptertitle1"/>
        <w:rPr>
          <w:lang w:bidi="ar-EG"/>
        </w:rPr>
      </w:pPr>
    </w:p>
    <w:p w14:paraId="1036B8B5" w14:textId="77777777" w:rsidR="00EF140C" w:rsidRDefault="00EF140C" w:rsidP="00EF140C">
      <w:pPr>
        <w:pStyle w:val="Chaptertitle1"/>
        <w:rPr>
          <w:lang w:bidi="ar-EG"/>
        </w:rPr>
      </w:pPr>
    </w:p>
    <w:p w14:paraId="1E58A40A" w14:textId="77777777" w:rsidR="00EF140C" w:rsidRDefault="00EF140C" w:rsidP="00EF140C">
      <w:pPr>
        <w:pStyle w:val="Chaptertitle1"/>
        <w:rPr>
          <w:lang w:bidi="ar-EG"/>
        </w:rPr>
      </w:pPr>
    </w:p>
    <w:p w14:paraId="4999D485" w14:textId="77777777" w:rsidR="00EF140C" w:rsidRDefault="00EF140C" w:rsidP="00EF140C">
      <w:pPr>
        <w:pStyle w:val="Chaptertitle1"/>
        <w:rPr>
          <w:lang w:bidi="ar-EG"/>
        </w:rPr>
      </w:pPr>
    </w:p>
    <w:p w14:paraId="2D7AD7B2" w14:textId="77777777" w:rsidR="00EF140C" w:rsidRDefault="00EF140C" w:rsidP="00EF140C">
      <w:pPr>
        <w:pStyle w:val="Chaptertitle1"/>
      </w:pPr>
    </w:p>
    <w:p w14:paraId="5CB19849" w14:textId="77777777" w:rsidR="00EF140C" w:rsidRDefault="00EF140C" w:rsidP="00EF140C">
      <w:pPr>
        <w:pStyle w:val="Chaptertitle1"/>
      </w:pPr>
    </w:p>
    <w:p w14:paraId="242C1372" w14:textId="77777777" w:rsidR="00EF140C" w:rsidRDefault="00EF140C" w:rsidP="00EF140C">
      <w:pPr>
        <w:pStyle w:val="Chaptertitle1"/>
      </w:pPr>
    </w:p>
    <w:p w14:paraId="49F2B79B" w14:textId="77777777" w:rsidR="00EF140C" w:rsidRDefault="00EF140C" w:rsidP="00EF140C">
      <w:pPr>
        <w:pStyle w:val="Chaptertitle1"/>
      </w:pPr>
    </w:p>
    <w:p w14:paraId="7F7AA22D" w14:textId="77777777" w:rsidR="00EF140C" w:rsidRDefault="00EF140C" w:rsidP="00EF140C">
      <w:pPr>
        <w:pStyle w:val="Chaptertitle1"/>
      </w:pPr>
    </w:p>
    <w:p w14:paraId="1EAC95A1" w14:textId="77777777" w:rsidR="00EF140C" w:rsidRDefault="00EF140C" w:rsidP="00EF140C">
      <w:pPr>
        <w:pStyle w:val="Chaptertitle1"/>
      </w:pPr>
    </w:p>
    <w:p w14:paraId="5DF50FF0" w14:textId="77777777" w:rsidR="00EF140C" w:rsidRDefault="00EF140C" w:rsidP="00EF140C">
      <w:pPr>
        <w:pStyle w:val="Chaptertitle1"/>
      </w:pPr>
    </w:p>
    <w:p w14:paraId="1D714AD9" w14:textId="77777777" w:rsidR="00EF140C" w:rsidRDefault="00EF140C" w:rsidP="00EF140C">
      <w:pPr>
        <w:pStyle w:val="Chaptertitle1"/>
      </w:pPr>
    </w:p>
    <w:p w14:paraId="1E512673" w14:textId="77777777" w:rsidR="00EF140C" w:rsidRDefault="00EF140C" w:rsidP="00EF140C">
      <w:pPr>
        <w:pStyle w:val="Chaptertitle1"/>
      </w:pPr>
    </w:p>
    <w:p w14:paraId="2A3CC56C" w14:textId="77777777" w:rsidR="00EF140C" w:rsidRDefault="00EF140C" w:rsidP="00EF140C">
      <w:pPr>
        <w:pStyle w:val="Chaptertitle1"/>
      </w:pPr>
    </w:p>
    <w:p w14:paraId="786E8A2F" w14:textId="77777777" w:rsidR="00EF140C" w:rsidRDefault="00EF140C" w:rsidP="00EF140C">
      <w:pPr>
        <w:pStyle w:val="Chaptertitle1"/>
      </w:pPr>
    </w:p>
    <w:p w14:paraId="43B837FE" w14:textId="77777777" w:rsidR="00EF140C" w:rsidRDefault="00EF140C" w:rsidP="00EF140C">
      <w:pPr>
        <w:pStyle w:val="Chaptertitle1"/>
      </w:pPr>
    </w:p>
    <w:p w14:paraId="3F316ABA" w14:textId="14251DC7" w:rsidR="00EF140C" w:rsidRPr="003E0012" w:rsidRDefault="00EF140C" w:rsidP="00EF140C">
      <w:pPr>
        <w:pStyle w:val="Heading5"/>
        <w:rPr>
          <w:sz w:val="28"/>
          <w:szCs w:val="28"/>
        </w:rPr>
      </w:pPr>
      <w:bookmarkStart w:id="595" w:name="_Toc200381340"/>
      <w:bookmarkStart w:id="596" w:name="_Toc200506979"/>
      <w:r w:rsidRPr="003E0012">
        <w:rPr>
          <w:noProof/>
          <w:sz w:val="28"/>
          <w:szCs w:val="28"/>
        </w:rPr>
        <w:lastRenderedPageBreak/>
        <w:drawing>
          <wp:anchor distT="0" distB="0" distL="114300" distR="114300" simplePos="0" relativeHeight="252915200" behindDoc="0" locked="0" layoutInCell="1" allowOverlap="1" wp14:anchorId="7E9AB1CA" wp14:editId="0FA38134">
            <wp:simplePos x="0" y="0"/>
            <wp:positionH relativeFrom="column">
              <wp:posOffset>4286250</wp:posOffset>
            </wp:positionH>
            <wp:positionV relativeFrom="paragraph">
              <wp:posOffset>-652780</wp:posOffset>
            </wp:positionV>
            <wp:extent cx="1837690" cy="8423910"/>
            <wp:effectExtent l="0" t="0" r="0" b="0"/>
            <wp:wrapNone/>
            <wp:docPr id="579563377" name="Picture 1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63377" name="Picture 12" descr="A screenshot of a phone&#10;&#10;AI-generated content may be incorrect."/>
                    <pic:cNvPicPr/>
                  </pic:nvPicPr>
                  <pic:blipFill>
                    <a:blip r:embed="rId95">
                      <a:extLst>
                        <a:ext uri="{28A0092B-C50C-407E-A947-70E740481C1C}">
                          <a14:useLocalDpi xmlns:a14="http://schemas.microsoft.com/office/drawing/2010/main" val="0"/>
                        </a:ext>
                      </a:extLst>
                    </a:blip>
                    <a:stretch>
                      <a:fillRect/>
                    </a:stretch>
                  </pic:blipFill>
                  <pic:spPr>
                    <a:xfrm>
                      <a:off x="0" y="0"/>
                      <a:ext cx="1837690" cy="8423910"/>
                    </a:xfrm>
                    <a:prstGeom prst="rect">
                      <a:avLst/>
                    </a:prstGeom>
                  </pic:spPr>
                </pic:pic>
              </a:graphicData>
            </a:graphic>
          </wp:anchor>
        </w:drawing>
      </w:r>
      <w:r w:rsidRPr="003E0012">
        <w:rPr>
          <w:sz w:val="28"/>
          <w:szCs w:val="28"/>
        </w:rPr>
        <w:t>4.2.1.3.4. Profile Screen</w:t>
      </w:r>
      <w:bookmarkEnd w:id="595"/>
      <w:bookmarkEnd w:id="596"/>
    </w:p>
    <w:p w14:paraId="65D836C3" w14:textId="77777777" w:rsidR="00EF140C" w:rsidRPr="00B70D8C" w:rsidRDefault="00EF140C" w:rsidP="00660A16">
      <w:pPr>
        <w:pStyle w:val="Heading6"/>
        <w:rPr>
          <w:i w:val="0"/>
          <w:iCs w:val="0"/>
          <w:sz w:val="28"/>
          <w:szCs w:val="28"/>
        </w:rPr>
      </w:pPr>
      <w:bookmarkStart w:id="597" w:name="_Toc200381341"/>
      <w:bookmarkStart w:id="598" w:name="_Toc200506980"/>
      <w:r w:rsidRPr="00B70D8C">
        <w:rPr>
          <w:i w:val="0"/>
          <w:iCs w:val="0"/>
          <w:sz w:val="28"/>
          <w:szCs w:val="28"/>
        </w:rPr>
        <w:t>4.2.1.3.4.1. Show and Edit a Product Screen</w:t>
      </w:r>
      <w:bookmarkEnd w:id="597"/>
      <w:bookmarkEnd w:id="598"/>
      <w:r w:rsidRPr="00B70D8C">
        <w:rPr>
          <w:i w:val="0"/>
          <w:iCs w:val="0"/>
          <w:sz w:val="28"/>
          <w:szCs w:val="28"/>
        </w:rPr>
        <w:t xml:space="preserve">                </w:t>
      </w:r>
    </w:p>
    <w:p w14:paraId="32B9C4D6" w14:textId="77777777" w:rsidR="00EF140C" w:rsidRDefault="00EF140C" w:rsidP="00660A16">
      <w:pPr>
        <w:rPr>
          <w:color w:val="0D0D0D" w:themeColor="text1" w:themeTint="F2"/>
          <w:spacing w:val="-2"/>
          <w:sz w:val="28"/>
          <w:szCs w:val="28"/>
        </w:rPr>
      </w:pPr>
      <w:r w:rsidRPr="003D3B4F">
        <w:rPr>
          <w:color w:val="0D0D0D" w:themeColor="text1" w:themeTint="F2"/>
          <w:spacing w:val="-2"/>
          <w:sz w:val="28"/>
          <w:szCs w:val="28"/>
        </w:rPr>
        <w:t xml:space="preserve">The "My Profile" page allows the Artisan to </w:t>
      </w:r>
    </w:p>
    <w:p w14:paraId="1BC11219" w14:textId="77777777" w:rsidR="00EF140C" w:rsidRPr="003D3B4F" w:rsidRDefault="00EF140C" w:rsidP="00660A16">
      <w:pPr>
        <w:rPr>
          <w:color w:val="0D0D0D" w:themeColor="text1" w:themeTint="F2"/>
          <w:spacing w:val="-2"/>
          <w:sz w:val="28"/>
          <w:szCs w:val="28"/>
        </w:rPr>
      </w:pPr>
      <w:r w:rsidRPr="003D3B4F">
        <w:rPr>
          <w:color w:val="0D0D0D" w:themeColor="text1" w:themeTint="F2"/>
          <w:spacing w:val="-2"/>
          <w:sz w:val="28"/>
          <w:szCs w:val="28"/>
        </w:rPr>
        <w:t>manage their products easily and clearly. It includes:</w:t>
      </w:r>
    </w:p>
    <w:p w14:paraId="58E00014" w14:textId="77777777" w:rsidR="00EF140C" w:rsidRDefault="00EF140C" w:rsidP="00660A16">
      <w:pPr>
        <w:numPr>
          <w:ilvl w:val="0"/>
          <w:numId w:val="13"/>
        </w:numPr>
        <w:spacing w:line="276" w:lineRule="auto"/>
        <w:rPr>
          <w:color w:val="0D0D0D" w:themeColor="text1" w:themeTint="F2"/>
          <w:spacing w:val="-2"/>
          <w:sz w:val="28"/>
          <w:szCs w:val="28"/>
        </w:rPr>
      </w:pPr>
      <w:r w:rsidRPr="003D3B4F">
        <w:rPr>
          <w:color w:val="0D0D0D" w:themeColor="text1" w:themeTint="F2"/>
          <w:spacing w:val="-2"/>
          <w:sz w:val="28"/>
          <w:szCs w:val="28"/>
        </w:rPr>
        <w:t>A display of the craftsman’s current products</w:t>
      </w:r>
    </w:p>
    <w:p w14:paraId="246FE58B" w14:textId="77777777" w:rsidR="00EF140C" w:rsidRPr="003D3B4F" w:rsidRDefault="00EF140C" w:rsidP="00660A16">
      <w:pPr>
        <w:numPr>
          <w:ilvl w:val="0"/>
          <w:numId w:val="13"/>
        </w:numPr>
        <w:spacing w:line="276" w:lineRule="auto"/>
        <w:rPr>
          <w:color w:val="0D0D0D" w:themeColor="text1" w:themeTint="F2"/>
          <w:spacing w:val="-2"/>
          <w:sz w:val="28"/>
          <w:szCs w:val="28"/>
        </w:rPr>
      </w:pPr>
      <w:r w:rsidRPr="003D3B4F">
        <w:rPr>
          <w:color w:val="0D0D0D" w:themeColor="text1" w:themeTint="F2"/>
          <w:spacing w:val="-2"/>
          <w:sz w:val="28"/>
          <w:szCs w:val="28"/>
        </w:rPr>
        <w:t xml:space="preserve"> in an organized card layout.</w:t>
      </w:r>
    </w:p>
    <w:p w14:paraId="73C5DD02" w14:textId="77777777" w:rsidR="00EF140C" w:rsidRPr="003D3B4F" w:rsidRDefault="00EF140C" w:rsidP="00660A16">
      <w:pPr>
        <w:rPr>
          <w:color w:val="0D0D0D" w:themeColor="text1" w:themeTint="F2"/>
          <w:spacing w:val="-2"/>
          <w:sz w:val="28"/>
          <w:szCs w:val="28"/>
        </w:rPr>
      </w:pPr>
      <w:r w:rsidRPr="003D3B4F">
        <w:rPr>
          <w:color w:val="0D0D0D" w:themeColor="text1" w:themeTint="F2"/>
          <w:spacing w:val="-2"/>
          <w:sz w:val="28"/>
          <w:szCs w:val="28"/>
        </w:rPr>
        <w:t>Each product card contains:</w:t>
      </w:r>
    </w:p>
    <w:p w14:paraId="08BC9BED" w14:textId="77777777" w:rsidR="00EF140C" w:rsidRPr="003D3B4F" w:rsidRDefault="00EF140C" w:rsidP="00660A16">
      <w:pPr>
        <w:numPr>
          <w:ilvl w:val="0"/>
          <w:numId w:val="14"/>
        </w:numPr>
        <w:spacing w:line="276" w:lineRule="auto"/>
        <w:rPr>
          <w:color w:val="0D0D0D" w:themeColor="text1" w:themeTint="F2"/>
          <w:spacing w:val="-2"/>
          <w:sz w:val="28"/>
          <w:szCs w:val="28"/>
        </w:rPr>
      </w:pPr>
      <w:r w:rsidRPr="003D3B4F">
        <w:rPr>
          <w:color w:val="0D0D0D" w:themeColor="text1" w:themeTint="F2"/>
          <w:spacing w:val="-2"/>
          <w:sz w:val="28"/>
          <w:szCs w:val="28"/>
        </w:rPr>
        <w:t>Product image.</w:t>
      </w:r>
    </w:p>
    <w:p w14:paraId="46B692DD" w14:textId="77777777" w:rsidR="00EF140C" w:rsidRPr="003D3B4F" w:rsidRDefault="00EF140C" w:rsidP="00660A16">
      <w:pPr>
        <w:numPr>
          <w:ilvl w:val="0"/>
          <w:numId w:val="14"/>
        </w:numPr>
        <w:spacing w:line="276" w:lineRule="auto"/>
        <w:rPr>
          <w:color w:val="0D0D0D" w:themeColor="text1" w:themeTint="F2"/>
          <w:spacing w:val="-2"/>
          <w:sz w:val="28"/>
          <w:szCs w:val="28"/>
        </w:rPr>
      </w:pPr>
      <w:r w:rsidRPr="003D3B4F">
        <w:rPr>
          <w:color w:val="0D0D0D" w:themeColor="text1" w:themeTint="F2"/>
          <w:spacing w:val="-2"/>
          <w:sz w:val="28"/>
          <w:szCs w:val="28"/>
        </w:rPr>
        <w:t>Product name, category, and price.</w:t>
      </w:r>
    </w:p>
    <w:p w14:paraId="652CF1DD" w14:textId="77777777" w:rsidR="00EF140C" w:rsidRPr="003D3B4F" w:rsidRDefault="00EF140C" w:rsidP="00660A16">
      <w:pPr>
        <w:numPr>
          <w:ilvl w:val="0"/>
          <w:numId w:val="14"/>
        </w:numPr>
        <w:spacing w:line="276" w:lineRule="auto"/>
        <w:rPr>
          <w:color w:val="0D0D0D" w:themeColor="text1" w:themeTint="F2"/>
          <w:spacing w:val="-2"/>
          <w:sz w:val="28"/>
          <w:szCs w:val="28"/>
        </w:rPr>
      </w:pPr>
      <w:r w:rsidRPr="003D3B4F">
        <w:rPr>
          <w:color w:val="0D0D0D" w:themeColor="text1" w:themeTint="F2"/>
          <w:spacing w:val="-2"/>
          <w:sz w:val="28"/>
          <w:szCs w:val="28"/>
        </w:rPr>
        <w:t>Product status (Available / Unavailable).</w:t>
      </w:r>
    </w:p>
    <w:p w14:paraId="0847935D" w14:textId="77777777" w:rsidR="00EF140C" w:rsidRDefault="00EF140C" w:rsidP="00660A16">
      <w:pPr>
        <w:numPr>
          <w:ilvl w:val="0"/>
          <w:numId w:val="14"/>
        </w:numPr>
        <w:spacing w:line="276" w:lineRule="auto"/>
        <w:rPr>
          <w:color w:val="0D0D0D" w:themeColor="text1" w:themeTint="F2"/>
          <w:spacing w:val="-2"/>
          <w:sz w:val="28"/>
          <w:szCs w:val="28"/>
        </w:rPr>
      </w:pPr>
      <w:r w:rsidRPr="003D3B4F">
        <w:rPr>
          <w:color w:val="0D0D0D" w:themeColor="text1" w:themeTint="F2"/>
          <w:spacing w:val="-2"/>
          <w:sz w:val="28"/>
          <w:szCs w:val="28"/>
        </w:rPr>
        <w:t>An "Edit" button to modify the product details.</w:t>
      </w:r>
    </w:p>
    <w:p w14:paraId="3CED15BA" w14:textId="77777777" w:rsidR="00EF140C" w:rsidRDefault="00EF140C" w:rsidP="00EF140C">
      <w:pPr>
        <w:spacing w:line="276" w:lineRule="auto"/>
        <w:jc w:val="left"/>
        <w:rPr>
          <w:color w:val="0D0D0D" w:themeColor="text1" w:themeTint="F2"/>
          <w:spacing w:val="-2"/>
          <w:sz w:val="28"/>
          <w:szCs w:val="28"/>
        </w:rPr>
      </w:pPr>
    </w:p>
    <w:p w14:paraId="6E674A39" w14:textId="77777777" w:rsidR="00EF140C" w:rsidRDefault="00EF140C" w:rsidP="00EF140C">
      <w:pPr>
        <w:spacing w:line="276" w:lineRule="auto"/>
        <w:jc w:val="left"/>
        <w:rPr>
          <w:color w:val="0D0D0D" w:themeColor="text1" w:themeTint="F2"/>
          <w:spacing w:val="-2"/>
          <w:sz w:val="28"/>
          <w:szCs w:val="28"/>
        </w:rPr>
        <w:sectPr w:rsidR="00EF140C" w:rsidSect="00EF140C">
          <w:pgSz w:w="12240" w:h="15840"/>
          <w:pgMar w:top="1440" w:right="1440" w:bottom="1134" w:left="1440" w:header="720" w:footer="720" w:gutter="0"/>
          <w:cols w:space="720"/>
          <w:docGrid w:linePitch="360"/>
        </w:sectPr>
      </w:pPr>
    </w:p>
    <w:p w14:paraId="061DF0D4" w14:textId="42AEE31E" w:rsidR="00EF140C" w:rsidRPr="00660A16" w:rsidRDefault="00A04A13" w:rsidP="00660A16">
      <w:pPr>
        <w:pStyle w:val="Heading6"/>
        <w:rPr>
          <w:i w:val="0"/>
          <w:iCs w:val="0"/>
        </w:rPr>
      </w:pPr>
      <w:bookmarkStart w:id="599" w:name="_Toc200381342"/>
      <w:bookmarkStart w:id="600" w:name="_Toc200506981"/>
      <w:r w:rsidRPr="00A04A13">
        <w:rPr>
          <w:i w:val="0"/>
          <w:iCs w:val="0"/>
        </w:rPr>
        <w:lastRenderedPageBreak/>
        <w:t>4.2.1.3.4.</w:t>
      </w:r>
      <w:r w:rsidR="00EF140C" w:rsidRPr="00A04A13">
        <w:rPr>
          <w:i w:val="0"/>
          <w:iCs w:val="0"/>
        </w:rPr>
        <w:t>2.Profile Settings Screen</w:t>
      </w:r>
      <w:bookmarkEnd w:id="599"/>
      <w:r w:rsidR="00EF140C">
        <w:rPr>
          <w:noProof/>
          <w:color w:val="0D0D0D" w:themeColor="text1" w:themeTint="F2"/>
          <w:spacing w:val="-2"/>
          <w:sz w:val="28"/>
          <w:szCs w:val="28"/>
        </w:rPr>
        <w:drawing>
          <wp:anchor distT="0" distB="0" distL="114300" distR="114300" simplePos="0" relativeHeight="252907008" behindDoc="0" locked="0" layoutInCell="1" allowOverlap="1" wp14:anchorId="0EA0743F" wp14:editId="39D5B3AE">
            <wp:simplePos x="0" y="0"/>
            <wp:positionH relativeFrom="column">
              <wp:posOffset>2840446</wp:posOffset>
            </wp:positionH>
            <wp:positionV relativeFrom="paragraph">
              <wp:posOffset>427900</wp:posOffset>
            </wp:positionV>
            <wp:extent cx="1895475" cy="4211955"/>
            <wp:effectExtent l="0" t="0" r="0" b="0"/>
            <wp:wrapNone/>
            <wp:docPr id="1681932799" name="Picture 1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32799" name="Picture 11" descr="A screenshot of a phone&#10;&#10;AI-generated content may be incorrect."/>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895475" cy="4211955"/>
                    </a:xfrm>
                    <a:prstGeom prst="rect">
                      <a:avLst/>
                    </a:prstGeom>
                  </pic:spPr>
                </pic:pic>
              </a:graphicData>
            </a:graphic>
            <wp14:sizeRelH relativeFrom="margin">
              <wp14:pctWidth>0</wp14:pctWidth>
            </wp14:sizeRelH>
            <wp14:sizeRelV relativeFrom="margin">
              <wp14:pctHeight>0</wp14:pctHeight>
            </wp14:sizeRelV>
          </wp:anchor>
        </w:drawing>
      </w:r>
      <w:r w:rsidR="00EF140C">
        <w:rPr>
          <w:noProof/>
          <w:color w:val="0D0D0D" w:themeColor="text1" w:themeTint="F2"/>
          <w:spacing w:val="-2"/>
          <w:sz w:val="28"/>
          <w:szCs w:val="28"/>
        </w:rPr>
        <w:drawing>
          <wp:anchor distT="0" distB="0" distL="114300" distR="114300" simplePos="0" relativeHeight="252911104" behindDoc="0" locked="0" layoutInCell="1" allowOverlap="1" wp14:anchorId="39A40361" wp14:editId="30E7708E">
            <wp:simplePos x="0" y="0"/>
            <wp:positionH relativeFrom="column">
              <wp:posOffset>4773930</wp:posOffset>
            </wp:positionH>
            <wp:positionV relativeFrom="paragraph">
              <wp:posOffset>607060</wp:posOffset>
            </wp:positionV>
            <wp:extent cx="1835150" cy="4079240"/>
            <wp:effectExtent l="0" t="0" r="0" b="0"/>
            <wp:wrapNone/>
            <wp:docPr id="1382522268"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22268" name="Picture 10" descr="A screenshot of a phone&#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835150" cy="4079240"/>
                    </a:xfrm>
                    <a:prstGeom prst="rect">
                      <a:avLst/>
                    </a:prstGeom>
                  </pic:spPr>
                </pic:pic>
              </a:graphicData>
            </a:graphic>
            <wp14:sizeRelH relativeFrom="margin">
              <wp14:pctWidth>0</wp14:pctWidth>
            </wp14:sizeRelH>
            <wp14:sizeRelV relativeFrom="margin">
              <wp14:pctHeight>0</wp14:pctHeight>
            </wp14:sizeRelV>
          </wp:anchor>
        </w:drawing>
      </w:r>
      <w:bookmarkEnd w:id="600"/>
    </w:p>
    <w:p w14:paraId="660263BF" w14:textId="77777777" w:rsidR="00660A16" w:rsidRPr="00660A16" w:rsidRDefault="00660A16" w:rsidP="00660A16">
      <w:pPr>
        <w:spacing w:line="276" w:lineRule="auto"/>
        <w:rPr>
          <w:color w:val="0D0D0D" w:themeColor="text1" w:themeTint="F2"/>
          <w:spacing w:val="-2"/>
          <w:sz w:val="28"/>
          <w:szCs w:val="28"/>
        </w:rPr>
      </w:pPr>
      <w:r w:rsidRPr="00660A16">
        <w:rPr>
          <w:color w:val="0D0D0D" w:themeColor="text1" w:themeTint="F2"/>
          <w:spacing w:val="-2"/>
          <w:sz w:val="28"/>
          <w:szCs w:val="28"/>
        </w:rPr>
        <w:t>The Profile Settings page in the Herfa app allows users to fully manage their accounts with ease. Through this page, the artisan can update personal information, explore support options, and read the privacy policy to understand how their data is handled. They can also rate their experience with the app or securely log out at any time.</w:t>
      </w:r>
    </w:p>
    <w:p w14:paraId="04B9855C" w14:textId="77777777" w:rsidR="00660A16" w:rsidRPr="00660A16" w:rsidRDefault="00660A16" w:rsidP="00660A16">
      <w:pPr>
        <w:spacing w:line="276" w:lineRule="auto"/>
        <w:rPr>
          <w:color w:val="0D0D0D" w:themeColor="text1" w:themeTint="F2"/>
          <w:spacing w:val="-2"/>
          <w:sz w:val="28"/>
          <w:szCs w:val="28"/>
        </w:rPr>
      </w:pPr>
      <w:r w:rsidRPr="00660A16">
        <w:rPr>
          <w:color w:val="0D0D0D" w:themeColor="text1" w:themeTint="F2"/>
          <w:spacing w:val="-2"/>
          <w:sz w:val="28"/>
          <w:szCs w:val="28"/>
        </w:rPr>
        <w:t>Each option on this page opens a dedicated section:</w:t>
      </w:r>
    </w:p>
    <w:p w14:paraId="5C3DCE45" w14:textId="77777777" w:rsidR="00660A16" w:rsidRPr="00660A16" w:rsidRDefault="00660A16" w:rsidP="00660A16">
      <w:pPr>
        <w:numPr>
          <w:ilvl w:val="0"/>
          <w:numId w:val="110"/>
        </w:numPr>
        <w:spacing w:line="276" w:lineRule="auto"/>
        <w:rPr>
          <w:color w:val="0D0D0D" w:themeColor="text1" w:themeTint="F2"/>
          <w:spacing w:val="-2"/>
          <w:sz w:val="28"/>
          <w:szCs w:val="28"/>
        </w:rPr>
      </w:pPr>
      <w:r w:rsidRPr="00660A16">
        <w:rPr>
          <w:b/>
          <w:bCs/>
          <w:color w:val="0D0D0D" w:themeColor="text1" w:themeTint="F2"/>
          <w:spacing w:val="-2"/>
          <w:sz w:val="28"/>
          <w:szCs w:val="28"/>
        </w:rPr>
        <w:t>Profile:</w:t>
      </w:r>
      <w:r w:rsidRPr="00660A16">
        <w:rPr>
          <w:color w:val="0D0D0D" w:themeColor="text1" w:themeTint="F2"/>
          <w:spacing w:val="-2"/>
          <w:sz w:val="28"/>
          <w:szCs w:val="28"/>
        </w:rPr>
        <w:t xml:space="preserve"> Edit name, email address, and phone number.</w:t>
      </w:r>
    </w:p>
    <w:p w14:paraId="4A1F2194" w14:textId="77777777" w:rsidR="00660A16" w:rsidRPr="00660A16" w:rsidRDefault="00660A16" w:rsidP="00660A16">
      <w:pPr>
        <w:numPr>
          <w:ilvl w:val="0"/>
          <w:numId w:val="110"/>
        </w:numPr>
        <w:spacing w:line="276" w:lineRule="auto"/>
        <w:rPr>
          <w:color w:val="0D0D0D" w:themeColor="text1" w:themeTint="F2"/>
          <w:spacing w:val="-2"/>
          <w:sz w:val="28"/>
          <w:szCs w:val="28"/>
        </w:rPr>
      </w:pPr>
      <w:r w:rsidRPr="00660A16">
        <w:rPr>
          <w:b/>
          <w:bCs/>
          <w:color w:val="0D0D0D" w:themeColor="text1" w:themeTint="F2"/>
          <w:spacing w:val="-2"/>
          <w:sz w:val="28"/>
          <w:szCs w:val="28"/>
        </w:rPr>
        <w:t>Support:</w:t>
      </w:r>
      <w:r w:rsidRPr="00660A16">
        <w:rPr>
          <w:color w:val="0D0D0D" w:themeColor="text1" w:themeTint="F2"/>
          <w:spacing w:val="-2"/>
          <w:sz w:val="28"/>
          <w:szCs w:val="28"/>
        </w:rPr>
        <w:t xml:space="preserve"> Contact the support team.</w:t>
      </w:r>
    </w:p>
    <w:p w14:paraId="275815EA" w14:textId="77777777" w:rsidR="00660A16" w:rsidRPr="00660A16" w:rsidRDefault="00660A16" w:rsidP="00660A16">
      <w:pPr>
        <w:numPr>
          <w:ilvl w:val="0"/>
          <w:numId w:val="110"/>
        </w:numPr>
        <w:spacing w:line="276" w:lineRule="auto"/>
        <w:rPr>
          <w:color w:val="0D0D0D" w:themeColor="text1" w:themeTint="F2"/>
          <w:spacing w:val="-2"/>
          <w:sz w:val="28"/>
          <w:szCs w:val="28"/>
        </w:rPr>
      </w:pPr>
      <w:r w:rsidRPr="00660A16">
        <w:rPr>
          <w:b/>
          <w:bCs/>
          <w:color w:val="0D0D0D" w:themeColor="text1" w:themeTint="F2"/>
          <w:spacing w:val="-2"/>
          <w:sz w:val="28"/>
          <w:szCs w:val="28"/>
        </w:rPr>
        <w:t>Privacy Policy:</w:t>
      </w:r>
      <w:r w:rsidRPr="00660A16">
        <w:rPr>
          <w:color w:val="0D0D0D" w:themeColor="text1" w:themeTint="F2"/>
          <w:spacing w:val="-2"/>
          <w:sz w:val="28"/>
          <w:szCs w:val="28"/>
        </w:rPr>
        <w:t xml:space="preserve"> View data protection details.</w:t>
      </w:r>
    </w:p>
    <w:p w14:paraId="794D821A" w14:textId="77777777" w:rsidR="00660A16" w:rsidRPr="00660A16" w:rsidRDefault="00660A16" w:rsidP="00660A16">
      <w:pPr>
        <w:numPr>
          <w:ilvl w:val="0"/>
          <w:numId w:val="110"/>
        </w:numPr>
        <w:spacing w:line="276" w:lineRule="auto"/>
        <w:rPr>
          <w:color w:val="0D0D0D" w:themeColor="text1" w:themeTint="F2"/>
          <w:spacing w:val="-2"/>
          <w:sz w:val="28"/>
          <w:szCs w:val="28"/>
        </w:rPr>
      </w:pPr>
      <w:r w:rsidRPr="00660A16">
        <w:rPr>
          <w:b/>
          <w:bCs/>
          <w:color w:val="0D0D0D" w:themeColor="text1" w:themeTint="F2"/>
          <w:spacing w:val="-2"/>
          <w:sz w:val="28"/>
          <w:szCs w:val="28"/>
        </w:rPr>
        <w:t>Rate This App:</w:t>
      </w:r>
      <w:r w:rsidRPr="00660A16">
        <w:rPr>
          <w:color w:val="0D0D0D" w:themeColor="text1" w:themeTint="F2"/>
          <w:spacing w:val="-2"/>
          <w:sz w:val="28"/>
          <w:szCs w:val="28"/>
        </w:rPr>
        <w:t xml:space="preserve"> Rate and review the app.</w:t>
      </w:r>
    </w:p>
    <w:p w14:paraId="2D852651" w14:textId="77777777" w:rsidR="00660A16" w:rsidRPr="00660A16" w:rsidRDefault="00660A16" w:rsidP="00660A16">
      <w:pPr>
        <w:numPr>
          <w:ilvl w:val="0"/>
          <w:numId w:val="110"/>
        </w:numPr>
        <w:spacing w:line="276" w:lineRule="auto"/>
        <w:rPr>
          <w:color w:val="0D0D0D" w:themeColor="text1" w:themeTint="F2"/>
          <w:spacing w:val="-2"/>
          <w:sz w:val="28"/>
          <w:szCs w:val="28"/>
        </w:rPr>
      </w:pPr>
      <w:r w:rsidRPr="00660A16">
        <w:rPr>
          <w:b/>
          <w:bCs/>
          <w:color w:val="0D0D0D" w:themeColor="text1" w:themeTint="F2"/>
          <w:spacing w:val="-2"/>
          <w:sz w:val="28"/>
          <w:szCs w:val="28"/>
        </w:rPr>
        <w:t>Log Out:</w:t>
      </w:r>
      <w:r w:rsidRPr="00660A16">
        <w:rPr>
          <w:color w:val="0D0D0D" w:themeColor="text1" w:themeTint="F2"/>
          <w:spacing w:val="-2"/>
          <w:sz w:val="28"/>
          <w:szCs w:val="28"/>
        </w:rPr>
        <w:t xml:space="preserve"> Securely sign out of the account.</w:t>
      </w:r>
    </w:p>
    <w:p w14:paraId="1A97BD2D" w14:textId="77777777" w:rsidR="00EF140C" w:rsidRPr="00424F14" w:rsidRDefault="00EF140C" w:rsidP="00660A16">
      <w:pPr>
        <w:spacing w:line="276" w:lineRule="auto"/>
        <w:rPr>
          <w:color w:val="0D0D0D" w:themeColor="text1" w:themeTint="F2"/>
          <w:spacing w:val="-2"/>
          <w:sz w:val="28"/>
          <w:szCs w:val="28"/>
        </w:rPr>
      </w:pPr>
    </w:p>
    <w:p w14:paraId="4A411BF2" w14:textId="77777777" w:rsidR="00EF140C" w:rsidRDefault="00EF140C" w:rsidP="00EF140C">
      <w:pPr>
        <w:rPr>
          <w:b/>
          <w:bCs/>
          <w:color w:val="0D0D0D" w:themeColor="text1" w:themeTint="F2"/>
          <w:spacing w:val="-2"/>
          <w:sz w:val="28"/>
          <w:szCs w:val="28"/>
        </w:rPr>
      </w:pPr>
    </w:p>
    <w:p w14:paraId="3EDA0062" w14:textId="77777777" w:rsidR="00EF140C" w:rsidRPr="00AF34B5" w:rsidRDefault="00EF140C" w:rsidP="00EF140C">
      <w:pPr>
        <w:pStyle w:val="Chaptertitle1"/>
      </w:pPr>
    </w:p>
    <w:p w14:paraId="4C4D97E7" w14:textId="77777777" w:rsidR="00EF140C" w:rsidRDefault="00EF140C" w:rsidP="00EF140C">
      <w:pPr>
        <w:rPr>
          <w:b/>
          <w:bCs/>
          <w:color w:val="0D0D0D" w:themeColor="text1" w:themeTint="F2"/>
          <w:spacing w:val="-2"/>
          <w:sz w:val="28"/>
          <w:szCs w:val="28"/>
        </w:rPr>
      </w:pPr>
    </w:p>
    <w:p w14:paraId="57C94CC3" w14:textId="77777777" w:rsidR="00EF140C" w:rsidRDefault="00EF140C" w:rsidP="00EF140C">
      <w:pPr>
        <w:rPr>
          <w:b/>
          <w:bCs/>
          <w:noProof/>
          <w:sz w:val="28"/>
          <w:szCs w:val="28"/>
          <w:lang w:bidi="ar-EG"/>
        </w:rPr>
      </w:pPr>
    </w:p>
    <w:p w14:paraId="6092B87E" w14:textId="77777777" w:rsidR="00EF140C" w:rsidRDefault="00EF140C" w:rsidP="00EF140C">
      <w:pPr>
        <w:rPr>
          <w:b/>
          <w:bCs/>
          <w:noProof/>
          <w:sz w:val="28"/>
          <w:szCs w:val="28"/>
          <w:lang w:bidi="ar-EG"/>
        </w:rPr>
      </w:pPr>
    </w:p>
    <w:p w14:paraId="77BCA9F0" w14:textId="77777777" w:rsidR="00EF140C" w:rsidRDefault="00EF140C" w:rsidP="00EF140C">
      <w:pPr>
        <w:rPr>
          <w:b/>
          <w:bCs/>
          <w:noProof/>
          <w:sz w:val="28"/>
          <w:szCs w:val="28"/>
          <w:lang w:bidi="ar-EG"/>
        </w:rPr>
      </w:pPr>
    </w:p>
    <w:p w14:paraId="1BD0592C" w14:textId="77777777" w:rsidR="00EF140C" w:rsidRDefault="00EF140C" w:rsidP="00EF140C">
      <w:pPr>
        <w:rPr>
          <w:b/>
          <w:bCs/>
          <w:noProof/>
          <w:sz w:val="28"/>
          <w:szCs w:val="28"/>
          <w:lang w:bidi="ar-EG"/>
        </w:rPr>
      </w:pPr>
    </w:p>
    <w:p w14:paraId="22F99F90" w14:textId="77777777" w:rsidR="00EF140C" w:rsidRDefault="00EF140C" w:rsidP="00EF140C">
      <w:pPr>
        <w:rPr>
          <w:b/>
          <w:bCs/>
          <w:noProof/>
          <w:sz w:val="28"/>
          <w:szCs w:val="28"/>
          <w:lang w:bidi="ar-EG"/>
        </w:rPr>
      </w:pPr>
    </w:p>
    <w:p w14:paraId="5D6B2217" w14:textId="77777777" w:rsidR="00EF140C" w:rsidRDefault="00EF140C" w:rsidP="00EF140C">
      <w:pPr>
        <w:rPr>
          <w:b/>
          <w:bCs/>
          <w:noProof/>
          <w:sz w:val="28"/>
          <w:szCs w:val="28"/>
          <w:lang w:bidi="ar-EG"/>
        </w:rPr>
      </w:pPr>
    </w:p>
    <w:p w14:paraId="7207B0D5" w14:textId="77777777" w:rsidR="00EF140C" w:rsidRDefault="00EF140C" w:rsidP="00EF140C">
      <w:pPr>
        <w:rPr>
          <w:b/>
          <w:bCs/>
          <w:noProof/>
          <w:sz w:val="28"/>
          <w:szCs w:val="28"/>
          <w:lang w:bidi="ar-EG"/>
        </w:rPr>
      </w:pPr>
    </w:p>
    <w:p w14:paraId="2C17CB79" w14:textId="77777777" w:rsidR="00EF140C" w:rsidRDefault="00EF140C" w:rsidP="00EF140C">
      <w:pPr>
        <w:rPr>
          <w:b/>
          <w:bCs/>
          <w:noProof/>
          <w:sz w:val="28"/>
          <w:szCs w:val="28"/>
          <w:lang w:bidi="ar-EG"/>
        </w:rPr>
      </w:pPr>
    </w:p>
    <w:p w14:paraId="27E5B09C" w14:textId="77777777" w:rsidR="00EF140C" w:rsidRDefault="00EF140C" w:rsidP="00EF140C">
      <w:pPr>
        <w:rPr>
          <w:b/>
          <w:bCs/>
          <w:noProof/>
          <w:sz w:val="28"/>
          <w:szCs w:val="28"/>
          <w:lang w:bidi="ar-EG"/>
        </w:rPr>
      </w:pPr>
    </w:p>
    <w:p w14:paraId="31B5075F" w14:textId="77777777" w:rsidR="00EF140C" w:rsidRDefault="00EF140C" w:rsidP="00EF140C">
      <w:pPr>
        <w:rPr>
          <w:b/>
          <w:bCs/>
          <w:noProof/>
          <w:sz w:val="28"/>
          <w:szCs w:val="28"/>
          <w:lang w:bidi="ar-EG"/>
        </w:rPr>
      </w:pPr>
    </w:p>
    <w:p w14:paraId="08E891EB" w14:textId="77777777" w:rsidR="00EF140C" w:rsidRDefault="00EF140C" w:rsidP="00EF140C">
      <w:pPr>
        <w:rPr>
          <w:b/>
          <w:bCs/>
          <w:noProof/>
          <w:sz w:val="28"/>
          <w:szCs w:val="28"/>
          <w:lang w:bidi="ar-EG"/>
        </w:rPr>
      </w:pPr>
    </w:p>
    <w:p w14:paraId="5D32A602" w14:textId="77777777" w:rsidR="00EF140C" w:rsidRDefault="00EF140C" w:rsidP="00EF140C">
      <w:pPr>
        <w:rPr>
          <w:b/>
          <w:bCs/>
          <w:noProof/>
          <w:sz w:val="28"/>
          <w:szCs w:val="28"/>
          <w:lang w:bidi="ar-EG"/>
        </w:rPr>
      </w:pPr>
    </w:p>
    <w:p w14:paraId="7B17790F" w14:textId="77777777" w:rsidR="00EF140C" w:rsidRDefault="00EF140C" w:rsidP="00EF140C">
      <w:pPr>
        <w:rPr>
          <w:b/>
          <w:bCs/>
          <w:noProof/>
          <w:sz w:val="28"/>
          <w:szCs w:val="28"/>
          <w:lang w:bidi="ar-EG"/>
        </w:rPr>
      </w:pPr>
    </w:p>
    <w:p w14:paraId="4E8C2896" w14:textId="77777777" w:rsidR="00EF140C" w:rsidRDefault="00EF140C" w:rsidP="00EF140C">
      <w:pPr>
        <w:rPr>
          <w:b/>
          <w:bCs/>
          <w:noProof/>
          <w:sz w:val="28"/>
          <w:szCs w:val="28"/>
          <w:lang w:bidi="ar-EG"/>
        </w:rPr>
      </w:pPr>
    </w:p>
    <w:p w14:paraId="71FDF14F" w14:textId="77777777" w:rsidR="00EF140C" w:rsidRDefault="00EF140C" w:rsidP="00EF140C">
      <w:pPr>
        <w:rPr>
          <w:b/>
          <w:bCs/>
          <w:noProof/>
          <w:sz w:val="28"/>
          <w:szCs w:val="28"/>
          <w:lang w:bidi="ar-EG"/>
        </w:rPr>
      </w:pPr>
    </w:p>
    <w:p w14:paraId="361F5657" w14:textId="77777777" w:rsidR="00EF140C" w:rsidRDefault="00EF140C" w:rsidP="00EF140C">
      <w:pPr>
        <w:rPr>
          <w:b/>
          <w:bCs/>
          <w:noProof/>
          <w:sz w:val="28"/>
          <w:szCs w:val="28"/>
          <w:lang w:bidi="ar-EG"/>
        </w:rPr>
      </w:pPr>
    </w:p>
    <w:p w14:paraId="6B401E25" w14:textId="77777777" w:rsidR="00EF140C" w:rsidRDefault="00EF140C" w:rsidP="00EF140C">
      <w:pPr>
        <w:rPr>
          <w:b/>
          <w:bCs/>
          <w:noProof/>
          <w:sz w:val="28"/>
          <w:szCs w:val="28"/>
          <w:lang w:bidi="ar-EG"/>
        </w:rPr>
      </w:pPr>
    </w:p>
    <w:p w14:paraId="15D169C7" w14:textId="77777777" w:rsidR="00EF140C" w:rsidRDefault="00EF140C" w:rsidP="00EF140C">
      <w:pPr>
        <w:rPr>
          <w:b/>
          <w:bCs/>
          <w:noProof/>
          <w:sz w:val="28"/>
          <w:szCs w:val="28"/>
          <w:lang w:bidi="ar-EG"/>
        </w:rPr>
      </w:pPr>
    </w:p>
    <w:p w14:paraId="1DD3C658" w14:textId="77777777" w:rsidR="00EF140C" w:rsidRDefault="00EF140C" w:rsidP="00EF140C">
      <w:pPr>
        <w:rPr>
          <w:b/>
          <w:bCs/>
          <w:noProof/>
          <w:sz w:val="28"/>
          <w:szCs w:val="28"/>
          <w:lang w:bidi="ar-EG"/>
        </w:rPr>
      </w:pPr>
    </w:p>
    <w:p w14:paraId="606CE9A5" w14:textId="77777777" w:rsidR="00EF140C" w:rsidRDefault="00EF140C" w:rsidP="00EF140C">
      <w:pPr>
        <w:rPr>
          <w:b/>
          <w:bCs/>
          <w:noProof/>
          <w:sz w:val="28"/>
          <w:szCs w:val="28"/>
          <w:lang w:bidi="ar-EG"/>
        </w:rPr>
      </w:pPr>
    </w:p>
    <w:p w14:paraId="4D4C4A50" w14:textId="77777777" w:rsidR="00EF140C" w:rsidRDefault="00EF140C" w:rsidP="00EF140C">
      <w:pPr>
        <w:rPr>
          <w:b/>
          <w:bCs/>
          <w:noProof/>
          <w:sz w:val="28"/>
          <w:szCs w:val="28"/>
          <w:lang w:bidi="ar-EG"/>
        </w:rPr>
      </w:pPr>
    </w:p>
    <w:p w14:paraId="326C1554" w14:textId="77777777" w:rsidR="00EF140C" w:rsidRDefault="00EF140C" w:rsidP="00EF140C">
      <w:pPr>
        <w:rPr>
          <w:b/>
          <w:bCs/>
          <w:noProof/>
          <w:sz w:val="28"/>
          <w:szCs w:val="28"/>
          <w:lang w:bidi="ar-EG"/>
        </w:rPr>
        <w:sectPr w:rsidR="00EF140C" w:rsidSect="00EF140C">
          <w:pgSz w:w="12240" w:h="15840"/>
          <w:pgMar w:top="1440" w:right="1440" w:bottom="1134" w:left="1440" w:header="720" w:footer="720" w:gutter="0"/>
          <w:cols w:num="2" w:space="720"/>
          <w:docGrid w:linePitch="360"/>
        </w:sectPr>
      </w:pPr>
    </w:p>
    <w:p w14:paraId="777B0690" w14:textId="77777777" w:rsidR="00EF140C" w:rsidRPr="00C25D90" w:rsidRDefault="00EF140C" w:rsidP="00EF140C">
      <w:pPr>
        <w:pStyle w:val="Heading5"/>
        <w:rPr>
          <w:sz w:val="28"/>
          <w:szCs w:val="28"/>
        </w:rPr>
      </w:pPr>
      <w:bookmarkStart w:id="601" w:name="_Toc200381343"/>
      <w:bookmarkStart w:id="602" w:name="_Toc200506982"/>
      <w:r w:rsidRPr="00C25D90">
        <w:rPr>
          <w:sz w:val="28"/>
          <w:szCs w:val="28"/>
        </w:rPr>
        <w:lastRenderedPageBreak/>
        <w:t>4.2.1.3.5.Notifications Screen</w:t>
      </w:r>
      <w:bookmarkEnd w:id="601"/>
      <w:bookmarkEnd w:id="602"/>
    </w:p>
    <w:p w14:paraId="45B7B45A" w14:textId="77777777" w:rsidR="00EF140C" w:rsidRPr="00D55B4D" w:rsidRDefault="00EF140C" w:rsidP="00EF140C">
      <w:pPr>
        <w:rPr>
          <w:sz w:val="28"/>
          <w:szCs w:val="28"/>
        </w:rPr>
      </w:pPr>
      <w:r w:rsidRPr="00D55B4D">
        <w:rPr>
          <w:noProof/>
          <w:sz w:val="28"/>
          <w:szCs w:val="28"/>
        </w:rPr>
        <w:drawing>
          <wp:anchor distT="0" distB="0" distL="114300" distR="114300" simplePos="0" relativeHeight="252919296" behindDoc="0" locked="0" layoutInCell="1" allowOverlap="1" wp14:anchorId="195906F3" wp14:editId="5AF62B49">
            <wp:simplePos x="0" y="0"/>
            <wp:positionH relativeFrom="column">
              <wp:posOffset>3112135</wp:posOffset>
            </wp:positionH>
            <wp:positionV relativeFrom="paragraph">
              <wp:posOffset>216535</wp:posOffset>
            </wp:positionV>
            <wp:extent cx="2743200" cy="6096000"/>
            <wp:effectExtent l="0" t="0" r="0" b="0"/>
            <wp:wrapNone/>
            <wp:docPr id="99698879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88791" name="Picture 996988791"/>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43200" cy="6096000"/>
                    </a:xfrm>
                    <a:prstGeom prst="rect">
                      <a:avLst/>
                    </a:prstGeom>
                  </pic:spPr>
                </pic:pic>
              </a:graphicData>
            </a:graphic>
          </wp:anchor>
        </w:drawing>
      </w:r>
      <w:r w:rsidRPr="00D55B4D">
        <w:rPr>
          <w:sz w:val="28"/>
          <w:szCs w:val="28"/>
        </w:rPr>
        <w:t>The notifications page helps the Artisan  stay updated on all important activities related to their products and orders. It includes:</w:t>
      </w:r>
    </w:p>
    <w:p w14:paraId="338ECC38" w14:textId="77777777" w:rsidR="00EF140C" w:rsidRPr="00D55B4D" w:rsidRDefault="00EF140C" w:rsidP="00D46C1E">
      <w:pPr>
        <w:numPr>
          <w:ilvl w:val="0"/>
          <w:numId w:val="16"/>
        </w:numPr>
        <w:rPr>
          <w:sz w:val="28"/>
          <w:szCs w:val="28"/>
        </w:rPr>
      </w:pPr>
      <w:r w:rsidRPr="00D55B4D">
        <w:rPr>
          <w:sz w:val="28"/>
          <w:szCs w:val="28"/>
        </w:rPr>
        <w:t>Real-time alerts when a customer places a new order.</w:t>
      </w:r>
    </w:p>
    <w:p w14:paraId="083D4CED" w14:textId="77777777" w:rsidR="00EF140C" w:rsidRPr="00D55B4D" w:rsidRDefault="00EF140C" w:rsidP="00D46C1E">
      <w:pPr>
        <w:numPr>
          <w:ilvl w:val="0"/>
          <w:numId w:val="16"/>
        </w:numPr>
        <w:rPr>
          <w:sz w:val="28"/>
          <w:szCs w:val="28"/>
        </w:rPr>
      </w:pPr>
      <w:r w:rsidRPr="00D55B4D">
        <w:rPr>
          <w:sz w:val="28"/>
          <w:szCs w:val="28"/>
        </w:rPr>
        <w:t>Clear messages showing the product name and order ID.</w:t>
      </w:r>
    </w:p>
    <w:p w14:paraId="32BCC5A3" w14:textId="77777777" w:rsidR="00EF140C" w:rsidRPr="00D55B4D" w:rsidRDefault="00EF140C" w:rsidP="00D46C1E">
      <w:pPr>
        <w:numPr>
          <w:ilvl w:val="0"/>
          <w:numId w:val="16"/>
        </w:numPr>
        <w:rPr>
          <w:sz w:val="28"/>
          <w:szCs w:val="28"/>
        </w:rPr>
      </w:pPr>
      <w:r w:rsidRPr="00D55B4D">
        <w:rPr>
          <w:sz w:val="28"/>
          <w:szCs w:val="28"/>
        </w:rPr>
        <w:t>The customer’s name and how long ago the order was placed.</w:t>
      </w:r>
    </w:p>
    <w:p w14:paraId="0EF6D822" w14:textId="77777777" w:rsidR="00EF140C" w:rsidRPr="00D55B4D" w:rsidRDefault="00EF140C" w:rsidP="00D46C1E">
      <w:pPr>
        <w:numPr>
          <w:ilvl w:val="0"/>
          <w:numId w:val="16"/>
        </w:numPr>
        <w:rPr>
          <w:sz w:val="28"/>
          <w:szCs w:val="28"/>
        </w:rPr>
      </w:pPr>
      <w:r w:rsidRPr="00D55B4D">
        <w:rPr>
          <w:sz w:val="28"/>
          <w:szCs w:val="28"/>
        </w:rPr>
        <w:t>Easy access to recent order updates to take quick action.</w:t>
      </w:r>
    </w:p>
    <w:p w14:paraId="2ECE42A1" w14:textId="77777777" w:rsidR="00EF140C" w:rsidRPr="00D55B4D" w:rsidRDefault="00EF140C" w:rsidP="00D46C1E">
      <w:pPr>
        <w:numPr>
          <w:ilvl w:val="0"/>
          <w:numId w:val="16"/>
        </w:numPr>
        <w:rPr>
          <w:sz w:val="28"/>
          <w:szCs w:val="28"/>
        </w:rPr>
      </w:pPr>
      <w:r w:rsidRPr="00D55B4D">
        <w:rPr>
          <w:sz w:val="28"/>
          <w:szCs w:val="28"/>
        </w:rPr>
        <w:t>All notifications are displayed in a clean, organized list to help the Artisan manage their business smoothly.</w:t>
      </w:r>
    </w:p>
    <w:p w14:paraId="39DEEFC2" w14:textId="77777777" w:rsidR="00EF140C" w:rsidRPr="00D55B4D" w:rsidRDefault="00EF140C" w:rsidP="00EF140C">
      <w:pPr>
        <w:rPr>
          <w:sz w:val="28"/>
          <w:szCs w:val="28"/>
        </w:rPr>
      </w:pPr>
      <w:r w:rsidRPr="00D55B4D">
        <w:rPr>
          <w:sz w:val="28"/>
          <w:szCs w:val="28"/>
        </w:rPr>
        <w:t>This page ensures that the craftsman doesn’t miss any new activity and can respond quickly to customer requests or updates.</w:t>
      </w:r>
    </w:p>
    <w:p w14:paraId="38A0B414" w14:textId="77777777" w:rsidR="00EF140C" w:rsidRPr="00991E2C" w:rsidRDefault="00EF140C" w:rsidP="00EF140C">
      <w:pPr>
        <w:sectPr w:rsidR="00EF140C" w:rsidRPr="00991E2C" w:rsidSect="00EF140C">
          <w:pgSz w:w="12240" w:h="15840"/>
          <w:pgMar w:top="1440" w:right="1440" w:bottom="1134" w:left="1440" w:header="720" w:footer="720" w:gutter="0"/>
          <w:cols w:num="2" w:space="720"/>
          <w:docGrid w:linePitch="360"/>
        </w:sectPr>
      </w:pPr>
    </w:p>
    <w:p w14:paraId="75DA433A" w14:textId="1A7DEF22" w:rsidR="007732C4" w:rsidRPr="00B27FB8" w:rsidRDefault="00EF140C" w:rsidP="00D57CE3">
      <w:pPr>
        <w:pStyle w:val="Heading3"/>
      </w:pPr>
      <w:bookmarkStart w:id="603" w:name="_Toc200374894"/>
      <w:bookmarkStart w:id="604" w:name="_Toc200377015"/>
      <w:bookmarkStart w:id="605" w:name="_Toc200379577"/>
      <w:bookmarkStart w:id="606" w:name="_Toc200379697"/>
      <w:bookmarkStart w:id="607" w:name="_Toc200380017"/>
      <w:bookmarkStart w:id="608" w:name="_Toc200380367"/>
      <w:bookmarkStart w:id="609" w:name="_Toc200381344"/>
      <w:bookmarkStart w:id="610" w:name="_Toc200381480"/>
      <w:bookmarkStart w:id="611" w:name="_Toc200506983"/>
      <w:r w:rsidRPr="008900D0">
        <w:lastRenderedPageBreak/>
        <w:t>4.2.2 Mobile Application</w:t>
      </w:r>
      <w:bookmarkEnd w:id="603"/>
      <w:bookmarkEnd w:id="604"/>
      <w:bookmarkEnd w:id="605"/>
      <w:bookmarkEnd w:id="606"/>
      <w:bookmarkEnd w:id="607"/>
      <w:bookmarkEnd w:id="608"/>
      <w:bookmarkEnd w:id="609"/>
      <w:bookmarkEnd w:id="610"/>
      <w:bookmarkEnd w:id="611"/>
    </w:p>
    <w:p w14:paraId="02AF4146" w14:textId="77777777" w:rsidR="007732C4" w:rsidRPr="004F34C8" w:rsidRDefault="007732C4" w:rsidP="004F34C8">
      <w:pPr>
        <w:rPr>
          <w:b/>
          <w:bCs/>
          <w:sz w:val="28"/>
          <w:szCs w:val="28"/>
          <w:lang w:bidi="ar-EG"/>
        </w:rPr>
      </w:pPr>
      <w:r w:rsidRPr="004F34C8">
        <w:rPr>
          <w:b/>
          <w:bCs/>
          <w:sz w:val="28"/>
          <w:szCs w:val="28"/>
          <w:lang w:bidi="ar-EG"/>
        </w:rPr>
        <w:t>Mobile Application Implementation (Flutter)</w:t>
      </w:r>
    </w:p>
    <w:p w14:paraId="7308D32C" w14:textId="761D28E1" w:rsidR="00A13A3C" w:rsidRPr="004F34C8" w:rsidRDefault="007732C4" w:rsidP="004F34C8">
      <w:pPr>
        <w:rPr>
          <w:sz w:val="28"/>
          <w:szCs w:val="28"/>
          <w:lang w:bidi="ar-EG"/>
        </w:rPr>
      </w:pPr>
      <w:r w:rsidRPr="004F34C8">
        <w:rPr>
          <w:sz w:val="28"/>
          <w:szCs w:val="28"/>
          <w:lang w:bidi="ar-EG"/>
        </w:rPr>
        <w:t>The mobile application was developed using Flutter, a modern open-source UI toolkit by Google, which allows building cross-platform applications from a single codebase. The purpose of the app is to enable users (Clients, Artisans, and Admins) to interact with the system based on their roles after authentication</w:t>
      </w:r>
      <w:r w:rsidR="00E85345" w:rsidRPr="004F34C8">
        <w:rPr>
          <w:sz w:val="28"/>
          <w:szCs w:val="28"/>
          <w:lang w:bidi="ar-EG"/>
        </w:rPr>
        <w:t>.</w:t>
      </w:r>
    </w:p>
    <w:p w14:paraId="5F79AC17" w14:textId="0F3DC801" w:rsidR="007C5CAC" w:rsidRPr="00D57CE3" w:rsidRDefault="007C5CAC" w:rsidP="00D57CE3">
      <w:pPr>
        <w:pStyle w:val="Heading4"/>
        <w:rPr>
          <w:i w:val="0"/>
          <w:iCs w:val="0"/>
        </w:rPr>
      </w:pPr>
      <w:bookmarkStart w:id="612" w:name="_Toc200506984"/>
      <w:r w:rsidRPr="00D57CE3">
        <w:rPr>
          <w:i w:val="0"/>
          <w:iCs w:val="0"/>
        </w:rPr>
        <w:t>4.2.</w:t>
      </w:r>
      <w:r w:rsidR="00BE02EB">
        <w:rPr>
          <w:i w:val="0"/>
          <w:iCs w:val="0"/>
        </w:rPr>
        <w:t>2</w:t>
      </w:r>
      <w:r w:rsidRPr="00D57CE3">
        <w:rPr>
          <w:i w:val="0"/>
          <w:iCs w:val="0"/>
        </w:rPr>
        <w:t>.1. Client Interface</w:t>
      </w:r>
      <w:bookmarkEnd w:id="612"/>
    </w:p>
    <w:p w14:paraId="722EFFCE" w14:textId="263125EE" w:rsidR="007732C4" w:rsidRDefault="00770ECA" w:rsidP="00D57CE3">
      <w:pPr>
        <w:pStyle w:val="Heading5"/>
        <w:rPr>
          <w:lang w:bidi="ar-EG"/>
        </w:rPr>
      </w:pPr>
      <w:bookmarkStart w:id="613" w:name="_Toc200506985"/>
      <w:r w:rsidRPr="005D5DD8">
        <w:rPr>
          <w:b/>
          <w:bCs/>
          <w:noProof/>
          <w:sz w:val="40"/>
          <w:szCs w:val="40"/>
          <w:rtl/>
        </w:rPr>
        <w:drawing>
          <wp:anchor distT="0" distB="0" distL="114300" distR="114300" simplePos="0" relativeHeight="253019648" behindDoc="0" locked="0" layoutInCell="1" allowOverlap="1" wp14:anchorId="1286BF20" wp14:editId="52D89BE5">
            <wp:simplePos x="0" y="0"/>
            <wp:positionH relativeFrom="margin">
              <wp:align>left</wp:align>
            </wp:positionH>
            <wp:positionV relativeFrom="paragraph">
              <wp:posOffset>329565</wp:posOffset>
            </wp:positionV>
            <wp:extent cx="5425440" cy="4934585"/>
            <wp:effectExtent l="0" t="0" r="3810" b="0"/>
            <wp:wrapThrough wrapText="bothSides">
              <wp:wrapPolygon edited="0">
                <wp:start x="0" y="0"/>
                <wp:lineTo x="0" y="21514"/>
                <wp:lineTo x="21539" y="21514"/>
                <wp:lineTo x="21539" y="0"/>
                <wp:lineTo x="0" y="0"/>
              </wp:wrapPolygon>
            </wp:wrapThrough>
            <wp:docPr id="328980298"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980298" name="Picture 4" descr="A screenshot of a computer program&#10;&#10;AI-generated content may be incorrect."/>
                    <pic:cNvPicPr/>
                  </pic:nvPicPr>
                  <pic:blipFill>
                    <a:blip r:embed="rId99">
                      <a:extLst>
                        <a:ext uri="{28A0092B-C50C-407E-A947-70E740481C1C}">
                          <a14:useLocalDpi xmlns:a14="http://schemas.microsoft.com/office/drawing/2010/main" val="0"/>
                        </a:ext>
                      </a:extLst>
                    </a:blip>
                    <a:stretch>
                      <a:fillRect/>
                    </a:stretch>
                  </pic:blipFill>
                  <pic:spPr>
                    <a:xfrm>
                      <a:off x="0" y="0"/>
                      <a:ext cx="5425440" cy="4934585"/>
                    </a:xfrm>
                    <a:prstGeom prst="rect">
                      <a:avLst/>
                    </a:prstGeom>
                  </pic:spPr>
                </pic:pic>
              </a:graphicData>
            </a:graphic>
            <wp14:sizeRelH relativeFrom="margin">
              <wp14:pctWidth>0</wp14:pctWidth>
            </wp14:sizeRelH>
            <wp14:sizeRelV relativeFrom="margin">
              <wp14:pctHeight>0</wp14:pctHeight>
            </wp14:sizeRelV>
          </wp:anchor>
        </w:drawing>
      </w:r>
      <w:r w:rsidR="00A13A3C" w:rsidRPr="005D5DD8">
        <w:rPr>
          <w:lang w:bidi="ar-EG"/>
        </w:rPr>
        <w:t>4.2.2.1.</w:t>
      </w:r>
      <w:r w:rsidR="007C5CAC" w:rsidRPr="005D5DD8">
        <w:rPr>
          <w:lang w:bidi="ar-EG"/>
        </w:rPr>
        <w:t>1</w:t>
      </w:r>
      <w:r w:rsidR="00BB1F1F">
        <w:rPr>
          <w:lang w:bidi="ar-EG"/>
        </w:rPr>
        <w:t>.</w:t>
      </w:r>
      <w:r w:rsidR="007732C4" w:rsidRPr="005D5DD8">
        <w:rPr>
          <w:lang w:bidi="ar-EG"/>
        </w:rPr>
        <w:t>Login Screen</w:t>
      </w:r>
      <w:bookmarkEnd w:id="613"/>
      <w:r w:rsidR="007732C4" w:rsidRPr="005D5DD8">
        <w:rPr>
          <w:lang w:bidi="ar-EG"/>
        </w:rPr>
        <w:t xml:space="preserve"> </w:t>
      </w:r>
    </w:p>
    <w:p w14:paraId="41F4462B" w14:textId="77777777" w:rsidR="00B77316" w:rsidRPr="00B77316" w:rsidRDefault="00B77316" w:rsidP="00B77316">
      <w:pPr>
        <w:rPr>
          <w:lang w:bidi="ar-EG"/>
        </w:rPr>
      </w:pPr>
    </w:p>
    <w:p w14:paraId="468CB6BA" w14:textId="41BFDE8B" w:rsidR="007732C4" w:rsidRDefault="007732C4" w:rsidP="00E85345">
      <w:pPr>
        <w:rPr>
          <w:b/>
          <w:bCs/>
          <w:sz w:val="40"/>
          <w:szCs w:val="40"/>
          <w:lang w:bidi="ar-EG"/>
        </w:rPr>
      </w:pPr>
    </w:p>
    <w:p w14:paraId="54E309EC" w14:textId="2B42B662" w:rsidR="00A13A3C" w:rsidRDefault="00A13A3C" w:rsidP="007732C4">
      <w:pPr>
        <w:rPr>
          <w:sz w:val="28"/>
          <w:szCs w:val="28"/>
          <w:lang w:bidi="ar-EG"/>
        </w:rPr>
      </w:pPr>
    </w:p>
    <w:p w14:paraId="20B4AE30" w14:textId="6E4C5CDC" w:rsidR="00A13A3C" w:rsidRDefault="00A13A3C" w:rsidP="007732C4">
      <w:pPr>
        <w:rPr>
          <w:sz w:val="28"/>
          <w:szCs w:val="28"/>
          <w:lang w:bidi="ar-EG"/>
        </w:rPr>
      </w:pPr>
    </w:p>
    <w:p w14:paraId="66F7376F" w14:textId="77777777" w:rsidR="00770ECA" w:rsidRDefault="00770ECA" w:rsidP="007732C4">
      <w:pPr>
        <w:rPr>
          <w:sz w:val="28"/>
          <w:szCs w:val="28"/>
          <w:lang w:bidi="ar-EG"/>
        </w:rPr>
      </w:pPr>
    </w:p>
    <w:p w14:paraId="2A96A0B1" w14:textId="77777777" w:rsidR="00770ECA" w:rsidRDefault="00770ECA" w:rsidP="007732C4">
      <w:pPr>
        <w:rPr>
          <w:sz w:val="28"/>
          <w:szCs w:val="28"/>
          <w:lang w:bidi="ar-EG"/>
        </w:rPr>
      </w:pPr>
    </w:p>
    <w:p w14:paraId="50A868ED" w14:textId="77777777" w:rsidR="00770ECA" w:rsidRDefault="00770ECA" w:rsidP="007732C4">
      <w:pPr>
        <w:rPr>
          <w:sz w:val="28"/>
          <w:szCs w:val="28"/>
          <w:lang w:bidi="ar-EG"/>
        </w:rPr>
      </w:pPr>
    </w:p>
    <w:p w14:paraId="6E6F0D5E" w14:textId="77777777" w:rsidR="00770ECA" w:rsidRDefault="00770ECA" w:rsidP="007732C4">
      <w:pPr>
        <w:rPr>
          <w:sz w:val="28"/>
          <w:szCs w:val="28"/>
          <w:lang w:bidi="ar-EG"/>
        </w:rPr>
      </w:pPr>
    </w:p>
    <w:p w14:paraId="5E333F1D" w14:textId="77777777" w:rsidR="00770ECA" w:rsidRDefault="00770ECA" w:rsidP="007732C4">
      <w:pPr>
        <w:rPr>
          <w:sz w:val="28"/>
          <w:szCs w:val="28"/>
          <w:lang w:bidi="ar-EG"/>
        </w:rPr>
      </w:pPr>
    </w:p>
    <w:p w14:paraId="4BE1A5E6" w14:textId="77777777" w:rsidR="00770ECA" w:rsidRDefault="00770ECA" w:rsidP="007732C4">
      <w:pPr>
        <w:rPr>
          <w:sz w:val="28"/>
          <w:szCs w:val="28"/>
          <w:lang w:bidi="ar-EG"/>
        </w:rPr>
      </w:pPr>
    </w:p>
    <w:p w14:paraId="47426EE1" w14:textId="77777777" w:rsidR="00770ECA" w:rsidRDefault="00770ECA" w:rsidP="007732C4">
      <w:pPr>
        <w:rPr>
          <w:sz w:val="28"/>
          <w:szCs w:val="28"/>
          <w:lang w:bidi="ar-EG"/>
        </w:rPr>
      </w:pPr>
    </w:p>
    <w:p w14:paraId="77592EC2" w14:textId="77777777" w:rsidR="00770ECA" w:rsidRDefault="00770ECA" w:rsidP="007732C4">
      <w:pPr>
        <w:rPr>
          <w:sz w:val="28"/>
          <w:szCs w:val="28"/>
          <w:lang w:bidi="ar-EG"/>
        </w:rPr>
      </w:pPr>
    </w:p>
    <w:p w14:paraId="16168CF6" w14:textId="365B0878" w:rsidR="00770ECA" w:rsidRDefault="00770ECA" w:rsidP="007732C4">
      <w:pPr>
        <w:rPr>
          <w:sz w:val="28"/>
          <w:szCs w:val="28"/>
          <w:lang w:bidi="ar-EG"/>
        </w:rPr>
      </w:pPr>
    </w:p>
    <w:p w14:paraId="1F4ADE88" w14:textId="6DFD539A" w:rsidR="007732C4" w:rsidRPr="004F34C8" w:rsidRDefault="007732C4" w:rsidP="004F34C8">
      <w:pPr>
        <w:rPr>
          <w:sz w:val="28"/>
          <w:szCs w:val="28"/>
          <w:lang w:bidi="ar-EG"/>
        </w:rPr>
      </w:pPr>
      <w:r w:rsidRPr="004F34C8">
        <w:rPr>
          <w:sz w:val="28"/>
          <w:szCs w:val="28"/>
          <w:lang w:bidi="ar-EG"/>
        </w:rPr>
        <w:lastRenderedPageBreak/>
        <w:t>The Login</w:t>
      </w:r>
      <w:r w:rsidR="00E85345" w:rsidRPr="004F34C8">
        <w:rPr>
          <w:sz w:val="28"/>
          <w:szCs w:val="28"/>
          <w:lang w:bidi="ar-EG"/>
        </w:rPr>
        <w:t xml:space="preserve"> </w:t>
      </w:r>
      <w:r w:rsidRPr="004F34C8">
        <w:rPr>
          <w:sz w:val="28"/>
          <w:szCs w:val="28"/>
          <w:lang w:bidi="ar-EG"/>
        </w:rPr>
        <w:t>Screen is the main entry point for authenticated access to the app. It provides a form that accepts:</w:t>
      </w:r>
    </w:p>
    <w:p w14:paraId="1647BC89" w14:textId="77777777" w:rsidR="007732C4" w:rsidRPr="004F34C8" w:rsidRDefault="007732C4" w:rsidP="004F34C8">
      <w:pPr>
        <w:rPr>
          <w:sz w:val="28"/>
          <w:szCs w:val="28"/>
          <w:lang w:bidi="ar-EG"/>
        </w:rPr>
      </w:pPr>
      <w:r w:rsidRPr="004F34C8">
        <w:rPr>
          <w:sz w:val="28"/>
          <w:szCs w:val="28"/>
          <w:lang w:bidi="ar-EG"/>
        </w:rPr>
        <w:t>Phone Number</w:t>
      </w:r>
    </w:p>
    <w:p w14:paraId="59187EED" w14:textId="77777777" w:rsidR="007732C4" w:rsidRPr="004F34C8" w:rsidRDefault="007732C4" w:rsidP="004F34C8">
      <w:pPr>
        <w:rPr>
          <w:sz w:val="28"/>
          <w:szCs w:val="28"/>
          <w:lang w:bidi="ar-EG"/>
        </w:rPr>
      </w:pPr>
      <w:r w:rsidRPr="004F34C8">
        <w:rPr>
          <w:sz w:val="28"/>
          <w:szCs w:val="28"/>
          <w:lang w:bidi="ar-EG"/>
        </w:rPr>
        <w:t>Password</w:t>
      </w:r>
    </w:p>
    <w:p w14:paraId="1BCA3BEB" w14:textId="77777777" w:rsidR="007732C4" w:rsidRPr="004F34C8" w:rsidRDefault="007732C4" w:rsidP="004F34C8">
      <w:pPr>
        <w:rPr>
          <w:sz w:val="28"/>
          <w:szCs w:val="28"/>
          <w:lang w:bidi="ar-EG"/>
        </w:rPr>
      </w:pPr>
      <w:r w:rsidRPr="004F34C8">
        <w:rPr>
          <w:sz w:val="28"/>
          <w:szCs w:val="28"/>
          <w:lang w:bidi="ar-EG"/>
        </w:rPr>
        <w:t>Upon submission, the app performs the following:</w:t>
      </w:r>
    </w:p>
    <w:p w14:paraId="3869567A" w14:textId="77777777" w:rsidR="007732C4" w:rsidRPr="004F34C8" w:rsidRDefault="007732C4" w:rsidP="004F34C8">
      <w:pPr>
        <w:rPr>
          <w:sz w:val="28"/>
          <w:szCs w:val="28"/>
          <w:lang w:bidi="ar-EG"/>
        </w:rPr>
      </w:pPr>
      <w:r w:rsidRPr="004F34C8">
        <w:rPr>
          <w:sz w:val="28"/>
          <w:szCs w:val="28"/>
          <w:lang w:bidi="ar-EG"/>
        </w:rPr>
        <w:t>Form Validation: Ensures that both fields are not empty.</w:t>
      </w:r>
    </w:p>
    <w:p w14:paraId="3C275153" w14:textId="77777777" w:rsidR="007732C4" w:rsidRPr="004F34C8" w:rsidRDefault="007732C4" w:rsidP="004F34C8">
      <w:pPr>
        <w:rPr>
          <w:sz w:val="28"/>
          <w:szCs w:val="28"/>
          <w:lang w:bidi="ar-EG"/>
        </w:rPr>
      </w:pPr>
      <w:r w:rsidRPr="004F34C8">
        <w:rPr>
          <w:sz w:val="28"/>
          <w:szCs w:val="28"/>
          <w:lang w:bidi="ar-EG"/>
        </w:rPr>
        <w:t>API Integration: Sends login credentials to the backend API using an asynchronous request.</w:t>
      </w:r>
    </w:p>
    <w:p w14:paraId="4B67B02C" w14:textId="77777777" w:rsidR="007732C4" w:rsidRPr="004F34C8" w:rsidRDefault="007732C4" w:rsidP="004F34C8">
      <w:pPr>
        <w:rPr>
          <w:sz w:val="28"/>
          <w:szCs w:val="28"/>
          <w:lang w:bidi="ar-EG"/>
        </w:rPr>
      </w:pPr>
      <w:r w:rsidRPr="004F34C8">
        <w:rPr>
          <w:sz w:val="28"/>
          <w:szCs w:val="28"/>
          <w:lang w:bidi="ar-EG"/>
        </w:rPr>
        <w:t>Response Handling:</w:t>
      </w:r>
    </w:p>
    <w:p w14:paraId="63DE6BB6" w14:textId="77777777" w:rsidR="007732C4" w:rsidRPr="004F34C8" w:rsidRDefault="007732C4" w:rsidP="004F34C8">
      <w:pPr>
        <w:rPr>
          <w:sz w:val="28"/>
          <w:szCs w:val="28"/>
          <w:lang w:bidi="ar-EG"/>
        </w:rPr>
      </w:pPr>
      <w:r w:rsidRPr="004F34C8">
        <w:rPr>
          <w:sz w:val="28"/>
          <w:szCs w:val="28"/>
          <w:lang w:bidi="ar-EG"/>
        </w:rPr>
        <w:t>On success, it retrieves and stores the AccessToken, RefreshToken, and Role using SharedPreferences.</w:t>
      </w:r>
    </w:p>
    <w:p w14:paraId="66D71C40" w14:textId="77777777" w:rsidR="007732C4" w:rsidRPr="004F34C8" w:rsidRDefault="007732C4" w:rsidP="004F34C8">
      <w:pPr>
        <w:rPr>
          <w:sz w:val="28"/>
          <w:szCs w:val="28"/>
          <w:lang w:bidi="ar-EG"/>
        </w:rPr>
      </w:pPr>
      <w:r w:rsidRPr="004F34C8">
        <w:rPr>
          <w:sz w:val="28"/>
          <w:szCs w:val="28"/>
          <w:lang w:bidi="ar-EG"/>
        </w:rPr>
        <w:t>Based on the role returned (Admin, Client, or Artisan), the user is redirected to the appropriate dashboard.</w:t>
      </w:r>
    </w:p>
    <w:p w14:paraId="6563BC1B" w14:textId="77777777" w:rsidR="007732C4" w:rsidRPr="004F34C8" w:rsidRDefault="007732C4" w:rsidP="004F34C8">
      <w:pPr>
        <w:rPr>
          <w:sz w:val="28"/>
          <w:szCs w:val="28"/>
          <w:lang w:bidi="ar-EG"/>
        </w:rPr>
      </w:pPr>
      <w:r w:rsidRPr="004F34C8">
        <w:rPr>
          <w:sz w:val="28"/>
          <w:szCs w:val="28"/>
          <w:lang w:bidi="ar-EG"/>
        </w:rPr>
        <w:t>On failure, specific error messages are shown using an AlertDialog, covering various scenarios like:</w:t>
      </w:r>
    </w:p>
    <w:p w14:paraId="3E34577D" w14:textId="77777777" w:rsidR="007732C4" w:rsidRPr="004F34C8" w:rsidRDefault="007732C4" w:rsidP="004F34C8">
      <w:pPr>
        <w:rPr>
          <w:sz w:val="28"/>
          <w:szCs w:val="28"/>
          <w:lang w:bidi="ar-EG"/>
        </w:rPr>
      </w:pPr>
      <w:r w:rsidRPr="004F34C8">
        <w:rPr>
          <w:sz w:val="28"/>
          <w:szCs w:val="28"/>
          <w:lang w:bidi="ar-EG"/>
        </w:rPr>
        <w:t>Account deactivated or deleted</w:t>
      </w:r>
    </w:p>
    <w:p w14:paraId="790D1DAA" w14:textId="77777777" w:rsidR="007732C4" w:rsidRPr="004F34C8" w:rsidRDefault="007732C4" w:rsidP="004F34C8">
      <w:pPr>
        <w:rPr>
          <w:sz w:val="28"/>
          <w:szCs w:val="28"/>
          <w:lang w:bidi="ar-EG"/>
        </w:rPr>
      </w:pPr>
      <w:r w:rsidRPr="004F34C8">
        <w:rPr>
          <w:sz w:val="28"/>
          <w:szCs w:val="28"/>
          <w:lang w:bidi="ar-EG"/>
        </w:rPr>
        <w:t>Invalid credentials</w:t>
      </w:r>
    </w:p>
    <w:p w14:paraId="0737F900" w14:textId="77777777" w:rsidR="007732C4" w:rsidRPr="004F34C8" w:rsidRDefault="007732C4" w:rsidP="004F34C8">
      <w:pPr>
        <w:rPr>
          <w:sz w:val="28"/>
          <w:szCs w:val="28"/>
          <w:lang w:bidi="ar-EG"/>
        </w:rPr>
      </w:pPr>
      <w:r w:rsidRPr="004F34C8">
        <w:rPr>
          <w:sz w:val="28"/>
          <w:szCs w:val="28"/>
          <w:lang w:bidi="ar-EG"/>
        </w:rPr>
        <w:t>Unexpected errors</w:t>
      </w:r>
    </w:p>
    <w:p w14:paraId="09581A65" w14:textId="77777777" w:rsidR="007732C4" w:rsidRPr="004F34C8" w:rsidRDefault="007732C4" w:rsidP="004F34C8">
      <w:pPr>
        <w:rPr>
          <w:sz w:val="28"/>
          <w:szCs w:val="28"/>
          <w:lang w:bidi="ar-EG"/>
        </w:rPr>
      </w:pPr>
      <w:r w:rsidRPr="004F34C8">
        <w:rPr>
          <w:sz w:val="28"/>
          <w:szCs w:val="28"/>
          <w:lang w:bidi="ar-EG"/>
        </w:rPr>
        <w:t>Auto-login Feature: If the user had previously logged in, the app automatically checks stored tokens in initState() and redirects to the appropriate screen.</w:t>
      </w:r>
    </w:p>
    <w:p w14:paraId="13F93A4F" w14:textId="77777777" w:rsidR="007732C4" w:rsidRPr="004F34C8" w:rsidRDefault="007732C4" w:rsidP="004F34C8">
      <w:pPr>
        <w:rPr>
          <w:sz w:val="28"/>
          <w:szCs w:val="28"/>
          <w:lang w:bidi="ar-EG"/>
        </w:rPr>
      </w:pPr>
      <w:r w:rsidRPr="004F34C8">
        <w:rPr>
          <w:sz w:val="28"/>
          <w:szCs w:val="28"/>
          <w:lang w:bidi="ar-EG"/>
        </w:rPr>
        <w:t>State Management</w:t>
      </w:r>
    </w:p>
    <w:p w14:paraId="5B3EA338" w14:textId="77777777" w:rsidR="007732C4" w:rsidRPr="004F34C8" w:rsidRDefault="007732C4" w:rsidP="004F34C8">
      <w:pPr>
        <w:rPr>
          <w:sz w:val="28"/>
          <w:szCs w:val="28"/>
          <w:lang w:bidi="ar-EG"/>
        </w:rPr>
      </w:pPr>
      <w:r w:rsidRPr="004F34C8">
        <w:rPr>
          <w:sz w:val="28"/>
          <w:szCs w:val="28"/>
          <w:lang w:bidi="ar-EG"/>
        </w:rPr>
        <w:lastRenderedPageBreak/>
        <w:t>Basic local state management is handled using setState() for:</w:t>
      </w:r>
    </w:p>
    <w:p w14:paraId="0D086FDE" w14:textId="77777777" w:rsidR="007732C4" w:rsidRPr="004F34C8" w:rsidRDefault="007732C4" w:rsidP="004F34C8">
      <w:pPr>
        <w:rPr>
          <w:sz w:val="28"/>
          <w:szCs w:val="28"/>
          <w:lang w:bidi="ar-EG"/>
        </w:rPr>
      </w:pPr>
      <w:r w:rsidRPr="004F34C8">
        <w:rPr>
          <w:sz w:val="28"/>
          <w:szCs w:val="28"/>
          <w:lang w:bidi="ar-EG"/>
        </w:rPr>
        <w:t>Loading indicators (isLoading)</w:t>
      </w:r>
    </w:p>
    <w:p w14:paraId="17B846EE" w14:textId="77777777" w:rsidR="007732C4" w:rsidRPr="004F34C8" w:rsidRDefault="007732C4" w:rsidP="004F34C8">
      <w:pPr>
        <w:rPr>
          <w:sz w:val="28"/>
          <w:szCs w:val="28"/>
          <w:lang w:bidi="ar-EG"/>
        </w:rPr>
      </w:pPr>
      <w:r w:rsidRPr="004F34C8">
        <w:rPr>
          <w:sz w:val="28"/>
          <w:szCs w:val="28"/>
          <w:lang w:bidi="ar-EG"/>
        </w:rPr>
        <w:t>Password visibility toggle (obscureText)</w:t>
      </w:r>
    </w:p>
    <w:p w14:paraId="1385E38B" w14:textId="77777777" w:rsidR="007732C4" w:rsidRPr="004F34C8" w:rsidRDefault="007732C4" w:rsidP="004F34C8">
      <w:pPr>
        <w:rPr>
          <w:sz w:val="28"/>
          <w:szCs w:val="28"/>
          <w:lang w:bidi="ar-EG"/>
        </w:rPr>
      </w:pPr>
      <w:r w:rsidRPr="004F34C8">
        <w:rPr>
          <w:sz w:val="28"/>
          <w:szCs w:val="28"/>
          <w:lang w:bidi="ar-EG"/>
        </w:rPr>
        <w:t>Input clearing on refresh</w:t>
      </w:r>
    </w:p>
    <w:p w14:paraId="1276FF20" w14:textId="77777777" w:rsidR="007732C4" w:rsidRPr="004F34C8" w:rsidRDefault="007732C4" w:rsidP="004F34C8">
      <w:pPr>
        <w:rPr>
          <w:sz w:val="28"/>
          <w:szCs w:val="28"/>
          <w:lang w:bidi="ar-EG"/>
        </w:rPr>
      </w:pPr>
      <w:r w:rsidRPr="004F34C8">
        <w:rPr>
          <w:sz w:val="28"/>
          <w:szCs w:val="28"/>
          <w:lang w:bidi="ar-EG"/>
        </w:rPr>
        <w:t>UI and UX Considerations</w:t>
      </w:r>
    </w:p>
    <w:p w14:paraId="7A2627DE" w14:textId="77777777" w:rsidR="007732C4" w:rsidRPr="004F34C8" w:rsidRDefault="007732C4" w:rsidP="004F34C8">
      <w:pPr>
        <w:rPr>
          <w:sz w:val="28"/>
          <w:szCs w:val="28"/>
          <w:lang w:bidi="ar-EG"/>
        </w:rPr>
      </w:pPr>
      <w:r w:rsidRPr="004F34C8">
        <w:rPr>
          <w:sz w:val="28"/>
          <w:szCs w:val="28"/>
          <w:lang w:bidi="ar-EG"/>
        </w:rPr>
        <w:t>The UI is fully responsive and adapts to different screen sizes using MediaQuery.</w:t>
      </w:r>
    </w:p>
    <w:p w14:paraId="24D46729" w14:textId="77777777" w:rsidR="007732C4" w:rsidRPr="004F34C8" w:rsidRDefault="007732C4" w:rsidP="004F34C8">
      <w:pPr>
        <w:rPr>
          <w:sz w:val="28"/>
          <w:szCs w:val="28"/>
          <w:lang w:bidi="ar-EG"/>
        </w:rPr>
      </w:pPr>
      <w:r w:rsidRPr="004F34C8">
        <w:rPr>
          <w:sz w:val="28"/>
          <w:szCs w:val="28"/>
          <w:lang w:bidi="ar-EG"/>
        </w:rPr>
        <w:t>It supports both light and dark themes dynamically.</w:t>
      </w:r>
    </w:p>
    <w:p w14:paraId="03865EF3" w14:textId="77777777" w:rsidR="007732C4" w:rsidRPr="004F34C8" w:rsidRDefault="007732C4" w:rsidP="004F34C8">
      <w:pPr>
        <w:rPr>
          <w:sz w:val="28"/>
          <w:szCs w:val="28"/>
          <w:lang w:bidi="ar-EG"/>
        </w:rPr>
      </w:pPr>
      <w:r w:rsidRPr="004F34C8">
        <w:rPr>
          <w:sz w:val="28"/>
          <w:szCs w:val="28"/>
          <w:lang w:bidi="ar-EG"/>
        </w:rPr>
        <w:t>Styling is enhanced using the GoogleFonts package for custom typography.</w:t>
      </w:r>
    </w:p>
    <w:p w14:paraId="54F53597" w14:textId="77777777" w:rsidR="007732C4" w:rsidRPr="004F34C8" w:rsidRDefault="007732C4" w:rsidP="004F34C8">
      <w:pPr>
        <w:rPr>
          <w:sz w:val="28"/>
          <w:szCs w:val="28"/>
          <w:lang w:bidi="ar-EG"/>
        </w:rPr>
      </w:pPr>
      <w:r w:rsidRPr="004F34C8">
        <w:rPr>
          <w:sz w:val="28"/>
          <w:szCs w:val="28"/>
          <w:lang w:bidi="ar-EG"/>
        </w:rPr>
        <w:t>Navigation</w:t>
      </w:r>
    </w:p>
    <w:p w14:paraId="5E15CD3A" w14:textId="77777777" w:rsidR="007732C4" w:rsidRPr="004F34C8" w:rsidRDefault="007732C4" w:rsidP="004F34C8">
      <w:pPr>
        <w:rPr>
          <w:sz w:val="28"/>
          <w:szCs w:val="28"/>
          <w:lang w:bidi="ar-EG"/>
        </w:rPr>
      </w:pPr>
      <w:r w:rsidRPr="004F34C8">
        <w:rPr>
          <w:sz w:val="28"/>
          <w:szCs w:val="28"/>
          <w:lang w:bidi="ar-EG"/>
        </w:rPr>
        <w:t>Role-based navigation is implemented by checking the user’s role after login:</w:t>
      </w:r>
    </w:p>
    <w:p w14:paraId="056F0F14" w14:textId="77777777" w:rsidR="007732C4" w:rsidRPr="004F34C8" w:rsidRDefault="007732C4" w:rsidP="004F34C8">
      <w:pPr>
        <w:rPr>
          <w:sz w:val="28"/>
          <w:szCs w:val="28"/>
          <w:lang w:bidi="ar-EG"/>
        </w:rPr>
      </w:pPr>
      <w:r w:rsidRPr="004F34C8">
        <w:rPr>
          <w:sz w:val="28"/>
          <w:szCs w:val="28"/>
          <w:lang w:bidi="ar-EG"/>
        </w:rPr>
        <w:t>Admin: Redirected to CustomNavigatorAdmin.</w:t>
      </w:r>
    </w:p>
    <w:p w14:paraId="10A2200D" w14:textId="77777777" w:rsidR="007732C4" w:rsidRPr="004F34C8" w:rsidRDefault="007732C4" w:rsidP="004F34C8">
      <w:pPr>
        <w:rPr>
          <w:sz w:val="28"/>
          <w:szCs w:val="28"/>
          <w:lang w:bidi="ar-EG"/>
        </w:rPr>
      </w:pPr>
      <w:r w:rsidRPr="004F34C8">
        <w:rPr>
          <w:sz w:val="28"/>
          <w:szCs w:val="28"/>
          <w:lang w:bidi="ar-EG"/>
        </w:rPr>
        <w:t>Client: Redirected to CombinedNavigation.</w:t>
      </w:r>
    </w:p>
    <w:p w14:paraId="36B44586" w14:textId="77777777" w:rsidR="007732C4" w:rsidRPr="004F34C8" w:rsidRDefault="007732C4" w:rsidP="004F34C8">
      <w:pPr>
        <w:rPr>
          <w:sz w:val="28"/>
          <w:szCs w:val="28"/>
          <w:lang w:bidi="ar-EG"/>
        </w:rPr>
      </w:pPr>
      <w:r w:rsidRPr="004F34C8">
        <w:rPr>
          <w:sz w:val="28"/>
          <w:szCs w:val="28"/>
          <w:lang w:bidi="ar-EG"/>
        </w:rPr>
        <w:t>Artisan: Redirected to CustomNavigator.</w:t>
      </w:r>
    </w:p>
    <w:p w14:paraId="3CDC055D" w14:textId="77777777" w:rsidR="007732C4" w:rsidRPr="004F34C8" w:rsidRDefault="007732C4" w:rsidP="004F34C8">
      <w:pPr>
        <w:rPr>
          <w:sz w:val="28"/>
          <w:szCs w:val="28"/>
          <w:lang w:bidi="ar-EG"/>
        </w:rPr>
      </w:pPr>
      <w:r w:rsidRPr="004F34C8">
        <w:rPr>
          <w:sz w:val="28"/>
          <w:szCs w:val="28"/>
          <w:lang w:bidi="ar-EG"/>
        </w:rPr>
        <w:t>Security Considerations</w:t>
      </w:r>
    </w:p>
    <w:p w14:paraId="5FC698E6" w14:textId="77777777" w:rsidR="007732C4" w:rsidRPr="004F34C8" w:rsidRDefault="007732C4" w:rsidP="004F34C8">
      <w:pPr>
        <w:rPr>
          <w:sz w:val="28"/>
          <w:szCs w:val="28"/>
          <w:lang w:bidi="ar-EG"/>
        </w:rPr>
      </w:pPr>
      <w:r w:rsidRPr="004F34C8">
        <w:rPr>
          <w:sz w:val="28"/>
          <w:szCs w:val="28"/>
          <w:lang w:bidi="ar-EG"/>
        </w:rPr>
        <w:t>Tokens are securely stored using SharedPreferences.</w:t>
      </w:r>
    </w:p>
    <w:p w14:paraId="60E4A0C5" w14:textId="77777777" w:rsidR="007732C4" w:rsidRPr="004F34C8" w:rsidRDefault="007732C4" w:rsidP="004F34C8">
      <w:pPr>
        <w:rPr>
          <w:sz w:val="28"/>
          <w:szCs w:val="28"/>
          <w:lang w:bidi="ar-EG"/>
        </w:rPr>
      </w:pPr>
      <w:r w:rsidRPr="004F34C8">
        <w:rPr>
          <w:sz w:val="28"/>
          <w:szCs w:val="28"/>
          <w:lang w:bidi="ar-EG"/>
        </w:rPr>
        <w:t>Only validated input is sent to the API.</w:t>
      </w:r>
    </w:p>
    <w:p w14:paraId="19569849" w14:textId="34FB9E8A" w:rsidR="007732C4" w:rsidRPr="004F34C8" w:rsidRDefault="007732C4" w:rsidP="004F34C8">
      <w:pPr>
        <w:rPr>
          <w:sz w:val="28"/>
          <w:szCs w:val="28"/>
          <w:lang w:bidi="ar-EG"/>
        </w:rPr>
      </w:pPr>
      <w:r w:rsidRPr="004F34C8">
        <w:rPr>
          <w:sz w:val="28"/>
          <w:szCs w:val="28"/>
          <w:lang w:bidi="ar-EG"/>
        </w:rPr>
        <w:t>Tokens are checked at startup to maintain session continuity securely.</w:t>
      </w:r>
    </w:p>
    <w:p w14:paraId="2B524CAA" w14:textId="77777777" w:rsidR="00A13A3C" w:rsidRDefault="00A13A3C" w:rsidP="00A13A3C">
      <w:pPr>
        <w:widowControl w:val="0"/>
        <w:autoSpaceDE w:val="0"/>
        <w:autoSpaceDN w:val="0"/>
        <w:spacing w:after="0" w:line="240" w:lineRule="auto"/>
        <w:ind w:left="720"/>
        <w:jc w:val="left"/>
        <w:rPr>
          <w:sz w:val="28"/>
          <w:szCs w:val="28"/>
          <w:lang w:bidi="ar-EG"/>
        </w:rPr>
      </w:pPr>
    </w:p>
    <w:p w14:paraId="76A712A7" w14:textId="77777777" w:rsidR="00E01AEF" w:rsidRPr="00A13A3C" w:rsidRDefault="00E01AEF" w:rsidP="00A13A3C">
      <w:pPr>
        <w:widowControl w:val="0"/>
        <w:autoSpaceDE w:val="0"/>
        <w:autoSpaceDN w:val="0"/>
        <w:spacing w:after="0" w:line="240" w:lineRule="auto"/>
        <w:ind w:left="720"/>
        <w:jc w:val="left"/>
        <w:rPr>
          <w:sz w:val="28"/>
          <w:szCs w:val="28"/>
          <w:lang w:bidi="ar-EG"/>
        </w:rPr>
      </w:pPr>
    </w:p>
    <w:p w14:paraId="3A776B9E" w14:textId="5B04D873" w:rsidR="00E01AEF" w:rsidRPr="00840396" w:rsidRDefault="00B77316" w:rsidP="00B77316">
      <w:pPr>
        <w:pStyle w:val="Heading5"/>
        <w:rPr>
          <w:sz w:val="28"/>
          <w:szCs w:val="28"/>
          <w:lang w:bidi="ar-EG"/>
        </w:rPr>
      </w:pPr>
      <w:bookmarkStart w:id="614" w:name="_Toc200506986"/>
      <w:r w:rsidRPr="005D5DD8">
        <w:rPr>
          <w:lang w:bidi="ar-EG"/>
        </w:rPr>
        <w:lastRenderedPageBreak/>
        <w:t>4.2.2.1</w:t>
      </w:r>
      <w:r>
        <w:rPr>
          <w:lang w:bidi="ar-EG"/>
        </w:rPr>
        <w:t>.2</w:t>
      </w:r>
      <w:r w:rsidR="00770ECA">
        <w:rPr>
          <w:lang w:bidi="ar-EG"/>
        </w:rPr>
        <w:t>.</w:t>
      </w:r>
      <w:r w:rsidR="007732C4" w:rsidRPr="00FF5E9E">
        <w:rPr>
          <w:lang w:bidi="ar-EG"/>
        </w:rPr>
        <w:t>RegistrationScreen</w:t>
      </w:r>
      <w:bookmarkEnd w:id="614"/>
      <w:r w:rsidR="007732C4" w:rsidRPr="00FF5E9E">
        <w:rPr>
          <w:lang w:bidi="ar-EG"/>
        </w:rPr>
        <w:t xml:space="preserve"> </w:t>
      </w:r>
    </w:p>
    <w:p w14:paraId="3F089949" w14:textId="24B1D1F7" w:rsidR="00E01AEF" w:rsidRPr="00E01AEF" w:rsidRDefault="00E01AEF" w:rsidP="004F34C8">
      <w:pPr>
        <w:rPr>
          <w:b/>
          <w:bCs/>
          <w:sz w:val="40"/>
          <w:szCs w:val="40"/>
          <w:lang w:bidi="ar-EG"/>
        </w:rPr>
      </w:pPr>
      <w:r>
        <w:rPr>
          <w:b/>
          <w:bCs/>
          <w:noProof/>
          <w:sz w:val="40"/>
          <w:szCs w:val="40"/>
        </w:rPr>
        <w:drawing>
          <wp:inline distT="0" distB="0" distL="0" distR="0" wp14:anchorId="1048BA4D" wp14:editId="22D3BAB1">
            <wp:extent cx="5882640" cy="5086313"/>
            <wp:effectExtent l="0" t="0" r="3810" b="635"/>
            <wp:docPr id="2109896110" name="Picture 5"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96110" name="Picture 5" descr="A screen shot of a computer program&#10;&#10;AI-generated content may be incorrect."/>
                    <pic:cNvPicPr/>
                  </pic:nvPicPr>
                  <pic:blipFill>
                    <a:blip r:embed="rId100">
                      <a:extLst>
                        <a:ext uri="{28A0092B-C50C-407E-A947-70E740481C1C}">
                          <a14:useLocalDpi xmlns:a14="http://schemas.microsoft.com/office/drawing/2010/main" val="0"/>
                        </a:ext>
                      </a:extLst>
                    </a:blip>
                    <a:stretch>
                      <a:fillRect/>
                    </a:stretch>
                  </pic:blipFill>
                  <pic:spPr>
                    <a:xfrm>
                      <a:off x="0" y="0"/>
                      <a:ext cx="5892154" cy="5094539"/>
                    </a:xfrm>
                    <a:prstGeom prst="rect">
                      <a:avLst/>
                    </a:prstGeom>
                  </pic:spPr>
                </pic:pic>
              </a:graphicData>
            </a:graphic>
          </wp:inline>
        </w:drawing>
      </w:r>
    </w:p>
    <w:p w14:paraId="53419752" w14:textId="7173B5F9" w:rsidR="007732C4" w:rsidRPr="00720C75" w:rsidRDefault="007732C4" w:rsidP="00C431DF">
      <w:pPr>
        <w:rPr>
          <w:rFonts w:cstheme="majorBidi"/>
          <w:sz w:val="28"/>
          <w:szCs w:val="28"/>
          <w:lang w:bidi="ar-EG"/>
        </w:rPr>
      </w:pPr>
      <w:r w:rsidRPr="00720C75">
        <w:rPr>
          <w:rFonts w:cstheme="majorBidi"/>
          <w:sz w:val="28"/>
          <w:szCs w:val="28"/>
          <w:lang w:bidi="ar-EG"/>
        </w:rPr>
        <w:t xml:space="preserve">This class defines a </w:t>
      </w:r>
      <w:r w:rsidRPr="00720C75">
        <w:rPr>
          <w:rFonts w:cstheme="majorBidi"/>
          <w:b/>
          <w:bCs/>
          <w:sz w:val="28"/>
          <w:szCs w:val="28"/>
          <w:lang w:bidi="ar-EG"/>
        </w:rPr>
        <w:t>user registration screen</w:t>
      </w:r>
      <w:r w:rsidRPr="00720C75">
        <w:rPr>
          <w:rFonts w:cstheme="majorBidi"/>
          <w:sz w:val="28"/>
          <w:szCs w:val="28"/>
          <w:lang w:bidi="ar-EG"/>
        </w:rPr>
        <w:t xml:space="preserve"> in the </w:t>
      </w:r>
      <w:r w:rsidRPr="00720C75">
        <w:rPr>
          <w:rFonts w:cstheme="majorBidi"/>
          <w:b/>
          <w:bCs/>
          <w:sz w:val="28"/>
          <w:szCs w:val="28"/>
          <w:lang w:bidi="ar-EG"/>
        </w:rPr>
        <w:t>Herfa app</w:t>
      </w:r>
      <w:r w:rsidRPr="00720C75">
        <w:rPr>
          <w:rFonts w:cstheme="majorBidi"/>
          <w:sz w:val="28"/>
          <w:szCs w:val="28"/>
          <w:lang w:bidi="ar-EG"/>
        </w:rPr>
        <w:t xml:space="preserve">, allowing users to sign up as either </w:t>
      </w:r>
      <w:r w:rsidRPr="00720C75">
        <w:rPr>
          <w:rFonts w:cstheme="majorBidi"/>
          <w:b/>
          <w:bCs/>
          <w:sz w:val="28"/>
          <w:szCs w:val="28"/>
          <w:lang w:bidi="ar-EG"/>
        </w:rPr>
        <w:t>Artisan</w:t>
      </w:r>
      <w:r w:rsidRPr="00720C75">
        <w:rPr>
          <w:rFonts w:cstheme="majorBidi"/>
          <w:sz w:val="28"/>
          <w:szCs w:val="28"/>
          <w:lang w:bidi="ar-EG"/>
        </w:rPr>
        <w:t xml:space="preserve"> or </w:t>
      </w:r>
      <w:r w:rsidRPr="00720C75">
        <w:rPr>
          <w:rFonts w:cstheme="majorBidi"/>
          <w:b/>
          <w:bCs/>
          <w:sz w:val="28"/>
          <w:szCs w:val="28"/>
          <w:lang w:bidi="ar-EG"/>
        </w:rPr>
        <w:t>Client</w:t>
      </w:r>
      <w:r w:rsidRPr="00720C75">
        <w:rPr>
          <w:rFonts w:cstheme="majorBidi"/>
          <w:sz w:val="28"/>
          <w:szCs w:val="28"/>
          <w:lang w:bidi="ar-EG"/>
        </w:rPr>
        <w:t xml:space="preserve"> based on the role passed to the widget.</w:t>
      </w:r>
    </w:p>
    <w:p w14:paraId="1656FE2E"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Required Fields for Registration</w:t>
      </w:r>
    </w:p>
    <w:p w14:paraId="2261F8F0" w14:textId="77777777" w:rsidR="007732C4" w:rsidRPr="00720C75" w:rsidRDefault="007732C4" w:rsidP="00C431DF">
      <w:pPr>
        <w:rPr>
          <w:rFonts w:cstheme="majorBidi"/>
          <w:sz w:val="28"/>
          <w:szCs w:val="28"/>
          <w:lang w:bidi="ar-EG"/>
        </w:rPr>
      </w:pPr>
      <w:r w:rsidRPr="00720C75">
        <w:rPr>
          <w:rFonts w:cstheme="majorBidi"/>
          <w:sz w:val="28"/>
          <w:szCs w:val="28"/>
          <w:lang w:bidi="ar-EG"/>
        </w:rPr>
        <w:t>Full Name</w:t>
      </w:r>
    </w:p>
    <w:p w14:paraId="2397DAF1" w14:textId="77777777" w:rsidR="007732C4" w:rsidRPr="00720C75" w:rsidRDefault="007732C4" w:rsidP="00C431DF">
      <w:pPr>
        <w:rPr>
          <w:rFonts w:cstheme="majorBidi"/>
          <w:sz w:val="28"/>
          <w:szCs w:val="28"/>
          <w:lang w:bidi="ar-EG"/>
        </w:rPr>
      </w:pPr>
      <w:r w:rsidRPr="00720C75">
        <w:rPr>
          <w:rFonts w:cstheme="majorBidi"/>
          <w:sz w:val="28"/>
          <w:szCs w:val="28"/>
          <w:lang w:bidi="ar-EG"/>
        </w:rPr>
        <w:t>Phone Number</w:t>
      </w:r>
    </w:p>
    <w:p w14:paraId="13B71B88" w14:textId="77777777" w:rsidR="007732C4" w:rsidRPr="00720C75" w:rsidRDefault="007732C4" w:rsidP="00C431DF">
      <w:pPr>
        <w:rPr>
          <w:rFonts w:cstheme="majorBidi"/>
          <w:sz w:val="28"/>
          <w:szCs w:val="28"/>
          <w:lang w:bidi="ar-EG"/>
        </w:rPr>
      </w:pPr>
      <w:r w:rsidRPr="00720C75">
        <w:rPr>
          <w:rFonts w:cstheme="majorBidi"/>
          <w:sz w:val="28"/>
          <w:szCs w:val="28"/>
          <w:lang w:bidi="ar-EG"/>
        </w:rPr>
        <w:t>Password + Confirm Password</w:t>
      </w:r>
    </w:p>
    <w:p w14:paraId="72A7EAEC" w14:textId="77777777" w:rsidR="007732C4" w:rsidRPr="00720C75" w:rsidRDefault="007732C4" w:rsidP="00C431DF">
      <w:pPr>
        <w:rPr>
          <w:rFonts w:cstheme="majorBidi"/>
          <w:sz w:val="28"/>
          <w:szCs w:val="28"/>
          <w:lang w:bidi="ar-EG"/>
        </w:rPr>
      </w:pPr>
      <w:r w:rsidRPr="00720C75">
        <w:rPr>
          <w:rFonts w:cstheme="majorBidi"/>
          <w:sz w:val="28"/>
          <w:szCs w:val="28"/>
          <w:lang w:bidi="ar-EG"/>
        </w:rPr>
        <w:lastRenderedPageBreak/>
        <w:t>Address</w:t>
      </w:r>
    </w:p>
    <w:p w14:paraId="2EEC5A9E" w14:textId="77777777" w:rsidR="007732C4" w:rsidRPr="00720C75" w:rsidRDefault="007732C4" w:rsidP="00C431DF">
      <w:pPr>
        <w:rPr>
          <w:rFonts w:cstheme="majorBidi"/>
          <w:sz w:val="28"/>
          <w:szCs w:val="28"/>
          <w:lang w:bidi="ar-EG"/>
        </w:rPr>
      </w:pPr>
      <w:r w:rsidRPr="00720C75">
        <w:rPr>
          <w:rFonts w:cstheme="majorBidi"/>
          <w:sz w:val="28"/>
          <w:szCs w:val="28"/>
          <w:lang w:bidi="ar-EG"/>
        </w:rPr>
        <w:t>Birth Date (via DatePicker)</w:t>
      </w:r>
    </w:p>
    <w:p w14:paraId="3C5D350B" w14:textId="77777777" w:rsidR="007732C4" w:rsidRPr="00720C75" w:rsidRDefault="007732C4" w:rsidP="00C431DF">
      <w:pPr>
        <w:rPr>
          <w:rFonts w:cstheme="majorBidi"/>
          <w:sz w:val="28"/>
          <w:szCs w:val="28"/>
          <w:lang w:bidi="ar-EG"/>
        </w:rPr>
      </w:pPr>
      <w:r w:rsidRPr="00720C75">
        <w:rPr>
          <w:rFonts w:cstheme="majorBidi"/>
          <w:sz w:val="28"/>
          <w:szCs w:val="28"/>
          <w:lang w:bidi="ar-EG"/>
        </w:rPr>
        <w:t>National ID (SSN)</w:t>
      </w:r>
    </w:p>
    <w:p w14:paraId="5EC8B213" w14:textId="77777777" w:rsidR="007732C4" w:rsidRPr="00720C75" w:rsidRDefault="007732C4" w:rsidP="00C431DF">
      <w:pPr>
        <w:rPr>
          <w:rFonts w:cstheme="majorBidi"/>
          <w:sz w:val="28"/>
          <w:szCs w:val="28"/>
          <w:lang w:bidi="ar-EG"/>
        </w:rPr>
      </w:pPr>
      <w:r w:rsidRPr="00720C75">
        <w:rPr>
          <w:rFonts w:cstheme="majorBidi"/>
          <w:sz w:val="28"/>
          <w:szCs w:val="28"/>
          <w:lang w:bidi="ar-EG"/>
        </w:rPr>
        <w:t>Gender (Male/Female)</w:t>
      </w:r>
    </w:p>
    <w:p w14:paraId="54645CE4" w14:textId="77777777" w:rsidR="007732C4" w:rsidRPr="00720C75" w:rsidRDefault="007732C4" w:rsidP="00C431DF">
      <w:pPr>
        <w:rPr>
          <w:rFonts w:cstheme="majorBidi"/>
          <w:sz w:val="28"/>
          <w:szCs w:val="28"/>
          <w:lang w:bidi="ar-EG"/>
        </w:rPr>
      </w:pPr>
      <w:r w:rsidRPr="00720C75">
        <w:rPr>
          <w:rFonts w:cstheme="majorBidi"/>
          <w:sz w:val="28"/>
          <w:szCs w:val="28"/>
          <w:lang w:bidi="ar-EG"/>
        </w:rPr>
        <w:t>Upload ID Card Image</w:t>
      </w:r>
    </w:p>
    <w:p w14:paraId="756877D5" w14:textId="3942EBFF" w:rsidR="007732C4" w:rsidRPr="00720C75" w:rsidRDefault="007732C4" w:rsidP="00C431DF">
      <w:pPr>
        <w:rPr>
          <w:rFonts w:cstheme="majorBidi"/>
          <w:sz w:val="28"/>
          <w:szCs w:val="28"/>
          <w:lang w:bidi="ar-EG"/>
        </w:rPr>
      </w:pPr>
      <w:r w:rsidRPr="00720C75">
        <w:rPr>
          <w:rFonts w:cstheme="majorBidi"/>
          <w:sz w:val="28"/>
          <w:szCs w:val="28"/>
          <w:lang w:bidi="ar-EG"/>
        </w:rPr>
        <w:t>Agree to Terms and Conditions</w:t>
      </w:r>
    </w:p>
    <w:p w14:paraId="43CA1BB7"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Validation Rules</w:t>
      </w:r>
    </w:p>
    <w:p w14:paraId="3B9626B4" w14:textId="77777777" w:rsidR="007732C4" w:rsidRPr="00720C75" w:rsidRDefault="007732C4" w:rsidP="00C431DF">
      <w:pPr>
        <w:rPr>
          <w:rFonts w:cstheme="majorBidi"/>
          <w:sz w:val="28"/>
          <w:szCs w:val="28"/>
          <w:lang w:bidi="ar-EG"/>
        </w:rPr>
      </w:pPr>
      <w:r w:rsidRPr="00720C75">
        <w:rPr>
          <w:rFonts w:cstheme="majorBidi"/>
          <w:sz w:val="28"/>
          <w:szCs w:val="28"/>
          <w:lang w:bidi="ar-EG"/>
        </w:rPr>
        <w:t>All fields must be filled.</w:t>
      </w:r>
    </w:p>
    <w:p w14:paraId="0A579E76" w14:textId="77777777" w:rsidR="007732C4" w:rsidRPr="00720C75" w:rsidRDefault="007732C4" w:rsidP="00C431DF">
      <w:pPr>
        <w:rPr>
          <w:rFonts w:cstheme="majorBidi"/>
          <w:sz w:val="28"/>
          <w:szCs w:val="28"/>
          <w:lang w:bidi="ar-EG"/>
        </w:rPr>
      </w:pPr>
      <w:r w:rsidRPr="00720C75">
        <w:rPr>
          <w:rFonts w:cstheme="majorBidi"/>
          <w:sz w:val="28"/>
          <w:szCs w:val="28"/>
          <w:lang w:bidi="ar-EG"/>
        </w:rPr>
        <w:t>Password and confirm password must match.</w:t>
      </w:r>
    </w:p>
    <w:p w14:paraId="5E66CAE4" w14:textId="77777777" w:rsidR="007732C4" w:rsidRPr="00720C75" w:rsidRDefault="007732C4" w:rsidP="00C431DF">
      <w:pPr>
        <w:rPr>
          <w:rFonts w:cstheme="majorBidi"/>
          <w:sz w:val="28"/>
          <w:szCs w:val="28"/>
          <w:lang w:bidi="ar-EG"/>
        </w:rPr>
      </w:pPr>
      <w:r w:rsidRPr="00720C75">
        <w:rPr>
          <w:rFonts w:cstheme="majorBidi"/>
          <w:sz w:val="28"/>
          <w:szCs w:val="28"/>
          <w:lang w:bidi="ar-EG"/>
        </w:rPr>
        <w:t>Gender must be selected.</w:t>
      </w:r>
    </w:p>
    <w:p w14:paraId="2882653F" w14:textId="77777777" w:rsidR="007732C4" w:rsidRPr="00720C75" w:rsidRDefault="007732C4" w:rsidP="00C431DF">
      <w:pPr>
        <w:rPr>
          <w:rFonts w:cstheme="majorBidi"/>
          <w:sz w:val="28"/>
          <w:szCs w:val="28"/>
          <w:lang w:bidi="ar-EG"/>
        </w:rPr>
      </w:pPr>
      <w:r w:rsidRPr="00720C75">
        <w:rPr>
          <w:rFonts w:cstheme="majorBidi"/>
          <w:sz w:val="28"/>
          <w:szCs w:val="28"/>
          <w:lang w:bidi="ar-EG"/>
        </w:rPr>
        <w:t>ID card image must be uploaded.</w:t>
      </w:r>
    </w:p>
    <w:p w14:paraId="2B5E8C37" w14:textId="331E1587" w:rsidR="007732C4" w:rsidRPr="00720C75" w:rsidRDefault="007732C4" w:rsidP="00C431DF">
      <w:pPr>
        <w:rPr>
          <w:rFonts w:cstheme="majorBidi"/>
          <w:sz w:val="28"/>
          <w:szCs w:val="28"/>
          <w:lang w:bidi="ar-EG"/>
        </w:rPr>
      </w:pPr>
      <w:r w:rsidRPr="00720C75">
        <w:rPr>
          <w:rFonts w:cstheme="majorBidi"/>
          <w:sz w:val="28"/>
          <w:szCs w:val="28"/>
          <w:lang w:bidi="ar-EG"/>
        </w:rPr>
        <w:t>Terms and conditions must be agreed to.</w:t>
      </w:r>
    </w:p>
    <w:p w14:paraId="6535E116"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Reset Functionality</w:t>
      </w:r>
    </w:p>
    <w:p w14:paraId="751D9E17" w14:textId="2DE270EE" w:rsidR="007732C4" w:rsidRPr="00720C75" w:rsidRDefault="007732C4" w:rsidP="00C431DF">
      <w:pPr>
        <w:rPr>
          <w:rFonts w:cstheme="majorBidi"/>
          <w:sz w:val="28"/>
          <w:szCs w:val="28"/>
          <w:lang w:bidi="ar-EG"/>
        </w:rPr>
      </w:pPr>
      <w:r w:rsidRPr="00720C75">
        <w:rPr>
          <w:rFonts w:cstheme="majorBidi"/>
          <w:sz w:val="28"/>
          <w:szCs w:val="28"/>
          <w:lang w:bidi="ar-EG"/>
        </w:rPr>
        <w:t>Pull-to-refresh resets all input fields and state using _onRefresh().</w:t>
      </w:r>
    </w:p>
    <w:p w14:paraId="0C46BC03"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Form Submission: _submitForm()</w:t>
      </w:r>
    </w:p>
    <w:p w14:paraId="10A7890C" w14:textId="77777777" w:rsidR="007732C4" w:rsidRPr="00720C75" w:rsidRDefault="007732C4" w:rsidP="00C431DF">
      <w:pPr>
        <w:rPr>
          <w:rFonts w:cstheme="majorBidi"/>
          <w:sz w:val="28"/>
          <w:szCs w:val="28"/>
          <w:lang w:bidi="ar-EG"/>
        </w:rPr>
      </w:pPr>
      <w:r w:rsidRPr="00720C75">
        <w:rPr>
          <w:rFonts w:cstheme="majorBidi"/>
          <w:sz w:val="28"/>
          <w:szCs w:val="28"/>
          <w:lang w:bidi="ar-EG"/>
        </w:rPr>
        <w:t>Shows a loading spinner while submitting.</w:t>
      </w:r>
    </w:p>
    <w:p w14:paraId="06414F8E" w14:textId="77777777" w:rsidR="007732C4" w:rsidRPr="00720C75" w:rsidRDefault="007732C4" w:rsidP="00C431DF">
      <w:pPr>
        <w:rPr>
          <w:rFonts w:cstheme="majorBidi"/>
          <w:sz w:val="28"/>
          <w:szCs w:val="28"/>
          <w:lang w:bidi="ar-EG"/>
        </w:rPr>
      </w:pPr>
      <w:r w:rsidRPr="00720C75">
        <w:rPr>
          <w:rFonts w:cstheme="majorBidi"/>
          <w:sz w:val="28"/>
          <w:szCs w:val="28"/>
          <w:lang w:bidi="ar-EG"/>
        </w:rPr>
        <w:t>Sends data via ApiService.registerUser().</w:t>
      </w:r>
    </w:p>
    <w:p w14:paraId="1295A4EC" w14:textId="77777777" w:rsidR="007732C4" w:rsidRPr="00720C75" w:rsidRDefault="007732C4" w:rsidP="00C431DF">
      <w:pPr>
        <w:rPr>
          <w:rFonts w:cstheme="majorBidi"/>
          <w:sz w:val="28"/>
          <w:szCs w:val="28"/>
          <w:lang w:bidi="ar-EG"/>
        </w:rPr>
      </w:pPr>
      <w:r w:rsidRPr="00720C75">
        <w:rPr>
          <w:rFonts w:cstheme="majorBidi"/>
          <w:sz w:val="28"/>
          <w:szCs w:val="28"/>
          <w:lang w:bidi="ar-EG"/>
        </w:rPr>
        <w:t>On success:</w:t>
      </w:r>
    </w:p>
    <w:p w14:paraId="11E4BD44" w14:textId="77777777" w:rsidR="007732C4" w:rsidRPr="00720C75" w:rsidRDefault="007732C4" w:rsidP="00C431DF">
      <w:pPr>
        <w:rPr>
          <w:rFonts w:cstheme="majorBidi"/>
          <w:sz w:val="28"/>
          <w:szCs w:val="28"/>
          <w:lang w:bidi="ar-EG"/>
        </w:rPr>
      </w:pPr>
      <w:r w:rsidRPr="00720C75">
        <w:rPr>
          <w:rFonts w:cstheme="majorBidi"/>
          <w:sz w:val="28"/>
          <w:szCs w:val="28"/>
          <w:lang w:bidi="ar-EG"/>
        </w:rPr>
        <w:t>Navigates to the respective home screen:</w:t>
      </w:r>
    </w:p>
    <w:p w14:paraId="0F3D90C7" w14:textId="77777777" w:rsidR="007732C4" w:rsidRPr="00720C75" w:rsidRDefault="007732C4" w:rsidP="00C431DF">
      <w:pPr>
        <w:rPr>
          <w:rFonts w:cstheme="majorBidi"/>
          <w:sz w:val="28"/>
          <w:szCs w:val="28"/>
          <w:lang w:bidi="ar-EG"/>
        </w:rPr>
      </w:pPr>
      <w:r w:rsidRPr="00720C75">
        <w:rPr>
          <w:rFonts w:cstheme="majorBidi"/>
          <w:sz w:val="28"/>
          <w:szCs w:val="28"/>
          <w:lang w:bidi="ar-EG"/>
        </w:rPr>
        <w:t>CustomNavigator for artisans</w:t>
      </w:r>
    </w:p>
    <w:p w14:paraId="47E7E92D" w14:textId="77777777" w:rsidR="007732C4" w:rsidRPr="00720C75" w:rsidRDefault="007732C4" w:rsidP="00C431DF">
      <w:pPr>
        <w:rPr>
          <w:rFonts w:cstheme="majorBidi"/>
          <w:sz w:val="28"/>
          <w:szCs w:val="28"/>
          <w:lang w:bidi="ar-EG"/>
        </w:rPr>
      </w:pPr>
      <w:r w:rsidRPr="00720C75">
        <w:rPr>
          <w:rFonts w:cstheme="majorBidi"/>
          <w:sz w:val="28"/>
          <w:szCs w:val="28"/>
          <w:lang w:bidi="ar-EG"/>
        </w:rPr>
        <w:lastRenderedPageBreak/>
        <w:t>CombinedNavigation for clients</w:t>
      </w:r>
    </w:p>
    <w:p w14:paraId="26E936BF" w14:textId="77777777" w:rsidR="007732C4" w:rsidRPr="00720C75" w:rsidRDefault="007732C4" w:rsidP="00C431DF">
      <w:pPr>
        <w:rPr>
          <w:rFonts w:cstheme="majorBidi"/>
          <w:sz w:val="28"/>
          <w:szCs w:val="28"/>
          <w:lang w:bidi="ar-EG"/>
        </w:rPr>
      </w:pPr>
      <w:r w:rsidRPr="00720C75">
        <w:rPr>
          <w:rFonts w:cstheme="majorBidi"/>
          <w:sz w:val="28"/>
          <w:szCs w:val="28"/>
          <w:lang w:bidi="ar-EG"/>
        </w:rPr>
        <w:t>On failure:</w:t>
      </w:r>
    </w:p>
    <w:p w14:paraId="204A74F7" w14:textId="6C904588" w:rsidR="007732C4" w:rsidRPr="00720C75" w:rsidRDefault="007732C4" w:rsidP="00C431DF">
      <w:pPr>
        <w:rPr>
          <w:rFonts w:cstheme="majorBidi"/>
          <w:sz w:val="28"/>
          <w:szCs w:val="28"/>
          <w:lang w:bidi="ar-EG"/>
        </w:rPr>
      </w:pPr>
      <w:r w:rsidRPr="00720C75">
        <w:rPr>
          <w:rFonts w:cstheme="majorBidi"/>
          <w:sz w:val="28"/>
          <w:szCs w:val="28"/>
          <w:lang w:bidi="ar-EG"/>
        </w:rPr>
        <w:t>Displays an error message using SnackBar.</w:t>
      </w:r>
    </w:p>
    <w:p w14:paraId="6375FC19"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UI Highlights</w:t>
      </w:r>
    </w:p>
    <w:p w14:paraId="40553927" w14:textId="77777777" w:rsidR="007732C4" w:rsidRPr="00720C75" w:rsidRDefault="007732C4" w:rsidP="00C431DF">
      <w:pPr>
        <w:rPr>
          <w:rFonts w:cstheme="majorBidi"/>
          <w:sz w:val="28"/>
          <w:szCs w:val="28"/>
          <w:lang w:bidi="ar-EG"/>
        </w:rPr>
      </w:pPr>
      <w:r w:rsidRPr="00720C75">
        <w:rPr>
          <w:rFonts w:cstheme="majorBidi"/>
          <w:sz w:val="28"/>
          <w:szCs w:val="28"/>
          <w:lang w:bidi="ar-EG"/>
        </w:rPr>
        <w:t>Supports both light and dark modes.</w:t>
      </w:r>
    </w:p>
    <w:p w14:paraId="207E607E" w14:textId="77777777" w:rsidR="007732C4" w:rsidRPr="00720C75" w:rsidRDefault="007732C4" w:rsidP="00C431DF">
      <w:pPr>
        <w:rPr>
          <w:rFonts w:cstheme="majorBidi"/>
          <w:sz w:val="28"/>
          <w:szCs w:val="28"/>
          <w:lang w:bidi="ar-EG"/>
        </w:rPr>
      </w:pPr>
      <w:r w:rsidRPr="00720C75">
        <w:rPr>
          <w:rFonts w:cstheme="majorBidi"/>
          <w:sz w:val="28"/>
          <w:szCs w:val="28"/>
          <w:lang w:bidi="ar-EG"/>
        </w:rPr>
        <w:t>Fully responsive layout based on screen dimensions.</w:t>
      </w:r>
    </w:p>
    <w:p w14:paraId="2B4874A7" w14:textId="77777777" w:rsidR="007732C4" w:rsidRPr="00720C75" w:rsidRDefault="007732C4" w:rsidP="00C431DF">
      <w:pPr>
        <w:rPr>
          <w:rFonts w:cstheme="majorBidi"/>
          <w:sz w:val="28"/>
          <w:szCs w:val="28"/>
          <w:lang w:bidi="ar-EG"/>
        </w:rPr>
      </w:pPr>
      <w:r w:rsidRPr="00720C75">
        <w:rPr>
          <w:rFonts w:cstheme="majorBidi"/>
          <w:sz w:val="28"/>
          <w:szCs w:val="28"/>
          <w:lang w:bidi="ar-EG"/>
        </w:rPr>
        <w:t>Image picker integration for uploading the ID card.</w:t>
      </w:r>
    </w:p>
    <w:p w14:paraId="15AFEAF6" w14:textId="77777777" w:rsidR="007732C4" w:rsidRPr="00720C75" w:rsidRDefault="007732C4" w:rsidP="00C431DF">
      <w:pPr>
        <w:rPr>
          <w:rFonts w:cstheme="majorBidi"/>
          <w:sz w:val="28"/>
          <w:szCs w:val="28"/>
          <w:lang w:bidi="ar-EG"/>
        </w:rPr>
      </w:pPr>
      <w:r w:rsidRPr="00720C75">
        <w:rPr>
          <w:rFonts w:cstheme="majorBidi"/>
          <w:sz w:val="28"/>
          <w:szCs w:val="28"/>
          <w:lang w:bidi="ar-EG"/>
        </w:rPr>
        <w:t>Includes preview of the selected image.</w:t>
      </w:r>
    </w:p>
    <w:p w14:paraId="538F043A" w14:textId="5A0E5FE1" w:rsidR="007732C4" w:rsidRPr="00720C75" w:rsidRDefault="007732C4" w:rsidP="00C431DF">
      <w:pPr>
        <w:rPr>
          <w:rFonts w:cstheme="majorBidi"/>
          <w:sz w:val="28"/>
          <w:szCs w:val="28"/>
          <w:lang w:bidi="ar-EG"/>
        </w:rPr>
      </w:pPr>
      <w:r w:rsidRPr="00720C75">
        <w:rPr>
          <w:rFonts w:cstheme="majorBidi"/>
          <w:sz w:val="28"/>
          <w:szCs w:val="28"/>
          <w:lang w:bidi="ar-EG"/>
        </w:rPr>
        <w:t>Clean, modern UI using GoogleFonts and themed colors.</w:t>
      </w:r>
    </w:p>
    <w:p w14:paraId="30A20CFF"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Key Dependencies/Imports</w:t>
      </w:r>
    </w:p>
    <w:p w14:paraId="53D96A01" w14:textId="77777777" w:rsidR="007732C4" w:rsidRPr="00720C75" w:rsidRDefault="007732C4" w:rsidP="00C431DF">
      <w:pPr>
        <w:rPr>
          <w:rFonts w:cstheme="majorBidi"/>
          <w:sz w:val="28"/>
          <w:szCs w:val="28"/>
          <w:lang w:bidi="ar-EG"/>
        </w:rPr>
      </w:pPr>
      <w:r w:rsidRPr="00720C75">
        <w:rPr>
          <w:rFonts w:cstheme="majorBidi"/>
          <w:sz w:val="28"/>
          <w:szCs w:val="28"/>
          <w:lang w:bidi="ar-EG"/>
        </w:rPr>
        <w:t>shared_state.dart: Tracks terms agreement status.</w:t>
      </w:r>
    </w:p>
    <w:p w14:paraId="56C47A42" w14:textId="77777777" w:rsidR="007732C4" w:rsidRPr="00720C75" w:rsidRDefault="007732C4" w:rsidP="00C431DF">
      <w:pPr>
        <w:rPr>
          <w:rFonts w:cstheme="majorBidi"/>
          <w:sz w:val="28"/>
          <w:szCs w:val="28"/>
          <w:lang w:bidi="ar-EG"/>
        </w:rPr>
      </w:pPr>
      <w:r w:rsidRPr="00720C75">
        <w:rPr>
          <w:rFonts w:cstheme="majorBidi"/>
          <w:sz w:val="28"/>
          <w:szCs w:val="28"/>
          <w:lang w:bidi="ar-EG"/>
        </w:rPr>
        <w:t>terms_screen.dart: Terms and conditions screen.</w:t>
      </w:r>
    </w:p>
    <w:p w14:paraId="4A932445" w14:textId="77777777" w:rsidR="007732C4" w:rsidRPr="00720C75" w:rsidRDefault="007732C4" w:rsidP="00C431DF">
      <w:pPr>
        <w:rPr>
          <w:rFonts w:cstheme="majorBidi"/>
          <w:sz w:val="28"/>
          <w:szCs w:val="28"/>
          <w:lang w:bidi="ar-EG"/>
        </w:rPr>
      </w:pPr>
      <w:r w:rsidRPr="00720C75">
        <w:rPr>
          <w:rFonts w:cstheme="majorBidi"/>
          <w:sz w:val="28"/>
          <w:szCs w:val="28"/>
          <w:lang w:bidi="ar-EG"/>
        </w:rPr>
        <w:t>ApiService: Handles API calls for registration.</w:t>
      </w:r>
    </w:p>
    <w:p w14:paraId="09E3534C" w14:textId="77777777" w:rsidR="007732C4" w:rsidRPr="00720C75" w:rsidRDefault="007732C4" w:rsidP="00C431DF">
      <w:pPr>
        <w:rPr>
          <w:rFonts w:cstheme="majorBidi"/>
          <w:sz w:val="28"/>
          <w:szCs w:val="28"/>
          <w:lang w:bidi="ar-EG"/>
        </w:rPr>
      </w:pPr>
      <w:r w:rsidRPr="00720C75">
        <w:rPr>
          <w:rFonts w:cstheme="majorBidi"/>
          <w:sz w:val="28"/>
          <w:szCs w:val="28"/>
          <w:lang w:bidi="ar-EG"/>
        </w:rPr>
        <w:t>customNavigator.dart and customNavigatorClient.dart: Role-based navigation.</w:t>
      </w:r>
    </w:p>
    <w:p w14:paraId="70FF311F" w14:textId="77777777" w:rsidR="007732C4" w:rsidRPr="00720C75" w:rsidRDefault="007732C4" w:rsidP="00C431DF">
      <w:pPr>
        <w:rPr>
          <w:rFonts w:cstheme="majorBidi"/>
          <w:sz w:val="28"/>
          <w:szCs w:val="28"/>
          <w:lang w:bidi="ar-EG"/>
        </w:rPr>
      </w:pPr>
      <w:r w:rsidRPr="00720C75">
        <w:rPr>
          <w:rFonts w:cstheme="majorBidi"/>
          <w:sz w:val="28"/>
          <w:szCs w:val="28"/>
          <w:lang w:bidi="ar-EG"/>
        </w:rPr>
        <w:t>image_picker: For selecting an ID image.</w:t>
      </w:r>
    </w:p>
    <w:p w14:paraId="6916595A" w14:textId="6B1DE0F8" w:rsidR="00C42C5B" w:rsidRPr="00720C75" w:rsidRDefault="007732C4" w:rsidP="00C431DF">
      <w:pPr>
        <w:rPr>
          <w:rFonts w:cstheme="majorBidi"/>
          <w:sz w:val="28"/>
          <w:szCs w:val="28"/>
          <w:lang w:bidi="ar-EG"/>
        </w:rPr>
      </w:pPr>
      <w:r w:rsidRPr="00720C75">
        <w:rPr>
          <w:rFonts w:cstheme="majorBidi"/>
          <w:sz w:val="28"/>
          <w:szCs w:val="28"/>
          <w:lang w:bidi="ar-EG"/>
        </w:rPr>
        <w:t>intl: For date formatting.</w:t>
      </w:r>
    </w:p>
    <w:p w14:paraId="48667988" w14:textId="77777777" w:rsidR="00C42C5B" w:rsidRPr="00720C75" w:rsidRDefault="00C42C5B" w:rsidP="00C431DF">
      <w:pPr>
        <w:widowControl w:val="0"/>
        <w:autoSpaceDE w:val="0"/>
        <w:autoSpaceDN w:val="0"/>
        <w:spacing w:after="0" w:line="240" w:lineRule="auto"/>
        <w:rPr>
          <w:rFonts w:cstheme="majorBidi"/>
          <w:sz w:val="30"/>
          <w:szCs w:val="30"/>
          <w:lang w:bidi="ar-EG"/>
        </w:rPr>
      </w:pPr>
    </w:p>
    <w:p w14:paraId="2D837DBD" w14:textId="77777777" w:rsidR="00C42C5B" w:rsidRDefault="00C42C5B" w:rsidP="00C42C5B">
      <w:pPr>
        <w:widowControl w:val="0"/>
        <w:autoSpaceDE w:val="0"/>
        <w:autoSpaceDN w:val="0"/>
        <w:spacing w:after="0" w:line="240" w:lineRule="auto"/>
        <w:jc w:val="left"/>
        <w:rPr>
          <w:rFonts w:asciiTheme="minorHAnsi" w:hAnsiTheme="minorHAnsi" w:cstheme="minorHAnsi"/>
          <w:sz w:val="30"/>
          <w:szCs w:val="30"/>
          <w:lang w:bidi="ar-EG"/>
        </w:rPr>
      </w:pPr>
    </w:p>
    <w:p w14:paraId="265FD57A" w14:textId="77777777" w:rsidR="00C42C5B" w:rsidRDefault="00C42C5B" w:rsidP="00C42C5B">
      <w:pPr>
        <w:widowControl w:val="0"/>
        <w:autoSpaceDE w:val="0"/>
        <w:autoSpaceDN w:val="0"/>
        <w:spacing w:after="0" w:line="240" w:lineRule="auto"/>
        <w:jc w:val="left"/>
        <w:rPr>
          <w:rFonts w:asciiTheme="minorHAnsi" w:hAnsiTheme="minorHAnsi" w:cstheme="minorHAnsi"/>
          <w:sz w:val="30"/>
          <w:szCs w:val="30"/>
          <w:lang w:bidi="ar-EG"/>
        </w:rPr>
      </w:pPr>
    </w:p>
    <w:p w14:paraId="6015F744" w14:textId="77777777" w:rsidR="00C42C5B" w:rsidRDefault="00C42C5B" w:rsidP="00C42C5B">
      <w:pPr>
        <w:widowControl w:val="0"/>
        <w:autoSpaceDE w:val="0"/>
        <w:autoSpaceDN w:val="0"/>
        <w:spacing w:after="0" w:line="240" w:lineRule="auto"/>
        <w:jc w:val="left"/>
        <w:rPr>
          <w:rFonts w:asciiTheme="minorHAnsi" w:hAnsiTheme="minorHAnsi" w:cstheme="minorHAnsi"/>
          <w:sz w:val="30"/>
          <w:szCs w:val="30"/>
          <w:lang w:bidi="ar-EG"/>
        </w:rPr>
      </w:pPr>
    </w:p>
    <w:p w14:paraId="61EDED89" w14:textId="77777777" w:rsidR="00C42C5B" w:rsidRDefault="00C42C5B" w:rsidP="00C42C5B">
      <w:pPr>
        <w:widowControl w:val="0"/>
        <w:autoSpaceDE w:val="0"/>
        <w:autoSpaceDN w:val="0"/>
        <w:spacing w:after="0" w:line="240" w:lineRule="auto"/>
        <w:jc w:val="left"/>
        <w:rPr>
          <w:rFonts w:asciiTheme="minorHAnsi" w:hAnsiTheme="minorHAnsi" w:cstheme="minorHAnsi"/>
          <w:sz w:val="30"/>
          <w:szCs w:val="30"/>
          <w:lang w:bidi="ar-EG"/>
        </w:rPr>
      </w:pPr>
    </w:p>
    <w:p w14:paraId="4A65B0D6" w14:textId="7B12873C" w:rsidR="007732C4" w:rsidRPr="004F34C8" w:rsidRDefault="004F34C8" w:rsidP="004F34C8">
      <w:pPr>
        <w:pStyle w:val="Heading5"/>
        <w:rPr>
          <w:sz w:val="28"/>
          <w:szCs w:val="28"/>
        </w:rPr>
      </w:pPr>
      <w:bookmarkStart w:id="615" w:name="_Toc200506987"/>
      <w:r w:rsidRPr="004F34C8">
        <w:rPr>
          <w:sz w:val="28"/>
          <w:szCs w:val="28"/>
        </w:rPr>
        <w:lastRenderedPageBreak/>
        <w:t>4.2.2.1.3.</w:t>
      </w:r>
      <w:r w:rsidR="007732C4" w:rsidRPr="004F34C8">
        <w:rPr>
          <w:sz w:val="28"/>
          <w:szCs w:val="28"/>
        </w:rPr>
        <w:t>Hom</w:t>
      </w:r>
      <w:r w:rsidR="00C42C5B" w:rsidRPr="004F34C8">
        <w:rPr>
          <w:sz w:val="28"/>
          <w:szCs w:val="28"/>
        </w:rPr>
        <w:t>e</w:t>
      </w:r>
      <w:bookmarkEnd w:id="615"/>
    </w:p>
    <w:p w14:paraId="3A3DD4EA" w14:textId="390C1FAA" w:rsidR="007732C4" w:rsidRPr="00FF5E9E" w:rsidRDefault="00C42C5B" w:rsidP="007732C4">
      <w:pPr>
        <w:rPr>
          <w:rFonts w:asciiTheme="minorHAnsi" w:hAnsiTheme="minorHAnsi" w:cstheme="minorHAnsi"/>
          <w:b/>
          <w:bCs/>
          <w:sz w:val="40"/>
          <w:szCs w:val="40"/>
          <w:lang w:bidi="ar-EG"/>
        </w:rPr>
      </w:pPr>
      <w:r>
        <w:rPr>
          <w:noProof/>
          <w:sz w:val="30"/>
          <w:szCs w:val="30"/>
        </w:rPr>
        <w:drawing>
          <wp:anchor distT="0" distB="0" distL="114300" distR="114300" simplePos="0" relativeHeight="253044224" behindDoc="1" locked="0" layoutInCell="1" allowOverlap="1" wp14:anchorId="4FEFB7B6" wp14:editId="5CE78F92">
            <wp:simplePos x="0" y="0"/>
            <wp:positionH relativeFrom="margin">
              <wp:posOffset>121920</wp:posOffset>
            </wp:positionH>
            <wp:positionV relativeFrom="paragraph">
              <wp:posOffset>8255</wp:posOffset>
            </wp:positionV>
            <wp:extent cx="5234940" cy="6558915"/>
            <wp:effectExtent l="0" t="0" r="3810" b="0"/>
            <wp:wrapTight wrapText="bothSides">
              <wp:wrapPolygon edited="0">
                <wp:start x="0" y="0"/>
                <wp:lineTo x="0" y="21518"/>
                <wp:lineTo x="21537" y="21518"/>
                <wp:lineTo x="21537" y="0"/>
                <wp:lineTo x="0" y="0"/>
              </wp:wrapPolygon>
            </wp:wrapTight>
            <wp:docPr id="959890954"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890954" name="Picture 6" descr="A screenshot of a computer program&#10;&#10;AI-generated content may be incorrect."/>
                    <pic:cNvPicPr/>
                  </pic:nvPicPr>
                  <pic:blipFill>
                    <a:blip r:embed="rId101">
                      <a:extLst>
                        <a:ext uri="{28A0092B-C50C-407E-A947-70E740481C1C}">
                          <a14:useLocalDpi xmlns:a14="http://schemas.microsoft.com/office/drawing/2010/main" val="0"/>
                        </a:ext>
                      </a:extLst>
                    </a:blip>
                    <a:stretch>
                      <a:fillRect/>
                    </a:stretch>
                  </pic:blipFill>
                  <pic:spPr>
                    <a:xfrm>
                      <a:off x="0" y="0"/>
                      <a:ext cx="5234940" cy="6558915"/>
                    </a:xfrm>
                    <a:prstGeom prst="rect">
                      <a:avLst/>
                    </a:prstGeom>
                  </pic:spPr>
                </pic:pic>
              </a:graphicData>
            </a:graphic>
            <wp14:sizeRelH relativeFrom="margin">
              <wp14:pctWidth>0</wp14:pctWidth>
            </wp14:sizeRelH>
            <wp14:sizeRelV relativeFrom="margin">
              <wp14:pctHeight>0</wp14:pctHeight>
            </wp14:sizeRelV>
          </wp:anchor>
        </w:drawing>
      </w:r>
    </w:p>
    <w:p w14:paraId="711DE04F" w14:textId="239F805C" w:rsidR="007732C4" w:rsidRDefault="007732C4" w:rsidP="007732C4">
      <w:pPr>
        <w:rPr>
          <w:sz w:val="30"/>
          <w:szCs w:val="30"/>
          <w:lang w:bidi="ar-EG"/>
        </w:rPr>
      </w:pPr>
    </w:p>
    <w:p w14:paraId="22332598" w14:textId="7B239080" w:rsidR="007732C4" w:rsidRPr="00B6341A" w:rsidRDefault="007732C4" w:rsidP="00B6341A">
      <w:pPr>
        <w:rPr>
          <w:sz w:val="28"/>
          <w:szCs w:val="28"/>
          <w:lang w:bidi="ar-EG"/>
        </w:rPr>
      </w:pPr>
      <w:r w:rsidRPr="00B6341A">
        <w:rPr>
          <w:b/>
          <w:bCs/>
          <w:sz w:val="28"/>
          <w:szCs w:val="28"/>
          <w:lang w:bidi="ar-EG"/>
        </w:rPr>
        <w:t>Purpose:</w:t>
      </w:r>
      <w:r w:rsidRPr="00B6341A">
        <w:rPr>
          <w:sz w:val="28"/>
          <w:szCs w:val="28"/>
          <w:lang w:bidi="ar-EG"/>
        </w:rPr>
        <w:t xml:space="preserve"> The HomeforClient widget is the main client dashboard for an e-commerce app, showcasing user info, recommended and new products, and navigation to categories, artisan profiles, and settings.</w:t>
      </w:r>
    </w:p>
    <w:p w14:paraId="1F360B77" w14:textId="77777777" w:rsidR="007732C4" w:rsidRPr="00B6341A" w:rsidRDefault="007732C4" w:rsidP="00B6341A">
      <w:pPr>
        <w:rPr>
          <w:b/>
          <w:bCs/>
          <w:sz w:val="28"/>
          <w:szCs w:val="28"/>
          <w:lang w:bidi="ar-EG"/>
        </w:rPr>
      </w:pPr>
      <w:r w:rsidRPr="00B6341A">
        <w:rPr>
          <w:b/>
          <w:bCs/>
          <w:sz w:val="28"/>
          <w:szCs w:val="28"/>
          <w:lang w:bidi="ar-EG"/>
        </w:rPr>
        <w:lastRenderedPageBreak/>
        <w:t>Key Features:</w:t>
      </w:r>
    </w:p>
    <w:p w14:paraId="7762A680" w14:textId="77777777" w:rsidR="007732C4" w:rsidRPr="00B6341A" w:rsidRDefault="007732C4" w:rsidP="00B6341A">
      <w:pPr>
        <w:rPr>
          <w:sz w:val="28"/>
          <w:szCs w:val="28"/>
          <w:lang w:bidi="ar-EG"/>
        </w:rPr>
      </w:pPr>
      <w:r w:rsidRPr="00B6341A">
        <w:rPr>
          <w:sz w:val="28"/>
          <w:szCs w:val="28"/>
          <w:lang w:bidi="ar-EG"/>
        </w:rPr>
        <w:t>Displays user profile (name, image), horizontal product lists (recommended/new, 10 items each), and a favorites system with animated toggling.</w:t>
      </w:r>
    </w:p>
    <w:p w14:paraId="1E9A6746" w14:textId="77777777" w:rsidR="007732C4" w:rsidRPr="00B6341A" w:rsidRDefault="007732C4" w:rsidP="00B6341A">
      <w:pPr>
        <w:rPr>
          <w:sz w:val="28"/>
          <w:szCs w:val="28"/>
          <w:lang w:bidi="ar-EG"/>
        </w:rPr>
      </w:pPr>
      <w:r w:rsidRPr="00B6341A">
        <w:rPr>
          <w:sz w:val="28"/>
          <w:szCs w:val="28"/>
          <w:lang w:bidi="ar-EG"/>
        </w:rPr>
        <w:t>Includes a drawer menu for notifications, support, terms, privacy policy, and about us.</w:t>
      </w:r>
    </w:p>
    <w:p w14:paraId="2478BC20" w14:textId="77777777" w:rsidR="007732C4" w:rsidRPr="00B6341A" w:rsidRDefault="007732C4" w:rsidP="00B6341A">
      <w:pPr>
        <w:rPr>
          <w:sz w:val="28"/>
          <w:szCs w:val="28"/>
          <w:lang w:bidi="ar-EG"/>
        </w:rPr>
      </w:pPr>
      <w:r w:rsidRPr="00B6341A">
        <w:rPr>
          <w:sz w:val="28"/>
          <w:szCs w:val="28"/>
          <w:lang w:bidi="ar-EG"/>
        </w:rPr>
        <w:t>Supports pull-to-refresh for data updates.</w:t>
      </w:r>
    </w:p>
    <w:p w14:paraId="46D5ED58" w14:textId="77777777" w:rsidR="007732C4" w:rsidRPr="00B6341A" w:rsidRDefault="007732C4" w:rsidP="00B6341A">
      <w:pPr>
        <w:rPr>
          <w:sz w:val="28"/>
          <w:szCs w:val="28"/>
          <w:lang w:bidi="ar-EG"/>
        </w:rPr>
      </w:pPr>
      <w:r w:rsidRPr="00B6341A">
        <w:rPr>
          <w:sz w:val="28"/>
          <w:szCs w:val="28"/>
          <w:lang w:bidi="ar-EG"/>
        </w:rPr>
        <w:t>State:</w:t>
      </w:r>
    </w:p>
    <w:p w14:paraId="17FF1B05" w14:textId="77777777" w:rsidR="007732C4" w:rsidRPr="00B6341A" w:rsidRDefault="007732C4" w:rsidP="00B6341A">
      <w:pPr>
        <w:rPr>
          <w:sz w:val="28"/>
          <w:szCs w:val="28"/>
          <w:lang w:bidi="ar-EG"/>
        </w:rPr>
      </w:pPr>
      <w:r w:rsidRPr="00B6341A">
        <w:rPr>
          <w:sz w:val="28"/>
          <w:szCs w:val="28"/>
          <w:lang w:bidi="ar-EG"/>
        </w:rPr>
        <w:t>userInfo: Stores user data (e.g., image, name) from ApiService.</w:t>
      </w:r>
    </w:p>
    <w:p w14:paraId="30BC3E52" w14:textId="77777777" w:rsidR="007732C4" w:rsidRPr="00B6341A" w:rsidRDefault="007732C4" w:rsidP="00B6341A">
      <w:pPr>
        <w:rPr>
          <w:sz w:val="28"/>
          <w:szCs w:val="28"/>
          <w:lang w:bidi="ar-EG"/>
        </w:rPr>
      </w:pPr>
      <w:r w:rsidRPr="00B6341A">
        <w:rPr>
          <w:sz w:val="28"/>
          <w:szCs w:val="28"/>
          <w:lang w:bidi="ar-EG"/>
        </w:rPr>
        <w:t>isLoading: Tracks user info loading.</w:t>
      </w:r>
    </w:p>
    <w:p w14:paraId="40AFAFC6" w14:textId="77777777" w:rsidR="007732C4" w:rsidRPr="00B6341A" w:rsidRDefault="007732C4" w:rsidP="00B6341A">
      <w:pPr>
        <w:rPr>
          <w:sz w:val="28"/>
          <w:szCs w:val="28"/>
          <w:lang w:bidi="ar-EG"/>
        </w:rPr>
      </w:pPr>
      <w:r w:rsidRPr="00B6341A">
        <w:rPr>
          <w:sz w:val="28"/>
          <w:szCs w:val="28"/>
          <w:lang w:bidi="ar-EG"/>
        </w:rPr>
        <w:t>allProducts, newProducts: Futures for product data.</w:t>
      </w:r>
    </w:p>
    <w:p w14:paraId="2EF70C8F" w14:textId="77777777" w:rsidR="007732C4" w:rsidRPr="00B6341A" w:rsidRDefault="007732C4" w:rsidP="00B6341A">
      <w:pPr>
        <w:rPr>
          <w:sz w:val="28"/>
          <w:szCs w:val="28"/>
          <w:lang w:bidi="ar-EG"/>
        </w:rPr>
      </w:pPr>
      <w:r w:rsidRPr="00B6341A">
        <w:rPr>
          <w:sz w:val="28"/>
          <w:szCs w:val="28"/>
          <w:lang w:bidi="ar-EG"/>
        </w:rPr>
        <w:t>_favoriteControllers: Manages favorite icon animations.</w:t>
      </w:r>
    </w:p>
    <w:p w14:paraId="56A98451" w14:textId="77777777" w:rsidR="007732C4" w:rsidRPr="00B6341A" w:rsidRDefault="007732C4" w:rsidP="00B6341A">
      <w:pPr>
        <w:rPr>
          <w:b/>
          <w:bCs/>
          <w:sz w:val="28"/>
          <w:szCs w:val="28"/>
          <w:lang w:bidi="ar-EG"/>
        </w:rPr>
      </w:pPr>
      <w:r w:rsidRPr="00B6341A">
        <w:rPr>
          <w:b/>
          <w:bCs/>
          <w:sz w:val="28"/>
          <w:szCs w:val="28"/>
          <w:lang w:bidi="ar-EG"/>
        </w:rPr>
        <w:t>Functionality:</w:t>
      </w:r>
    </w:p>
    <w:p w14:paraId="4046045F" w14:textId="77777777" w:rsidR="007732C4" w:rsidRPr="00B6341A" w:rsidRDefault="007732C4" w:rsidP="00B6341A">
      <w:pPr>
        <w:rPr>
          <w:sz w:val="28"/>
          <w:szCs w:val="28"/>
          <w:lang w:bidi="ar-EG"/>
        </w:rPr>
      </w:pPr>
      <w:r w:rsidRPr="00B6341A">
        <w:rPr>
          <w:sz w:val="28"/>
          <w:szCs w:val="28"/>
          <w:lang w:bidi="ar-EG"/>
        </w:rPr>
        <w:t>Initialization: Fetches user info and products (fetchAllProductsFull2, fetchLatestProducts) on initState.</w:t>
      </w:r>
    </w:p>
    <w:p w14:paraId="59228E65" w14:textId="77777777" w:rsidR="007732C4" w:rsidRPr="00B6341A" w:rsidRDefault="007732C4" w:rsidP="00B6341A">
      <w:pPr>
        <w:rPr>
          <w:sz w:val="28"/>
          <w:szCs w:val="28"/>
          <w:lang w:bidi="ar-EG"/>
        </w:rPr>
      </w:pPr>
      <w:r w:rsidRPr="00B6341A">
        <w:rPr>
          <w:sz w:val="28"/>
          <w:szCs w:val="28"/>
          <w:lang w:bidi="ar-EG"/>
        </w:rPr>
        <w:t>User Info: Shows name and image with error handling via SnackBar.</w:t>
      </w:r>
    </w:p>
    <w:p w14:paraId="1DBDA963" w14:textId="77777777" w:rsidR="007732C4" w:rsidRPr="00B6341A" w:rsidRDefault="007732C4" w:rsidP="00B6341A">
      <w:pPr>
        <w:rPr>
          <w:sz w:val="28"/>
          <w:szCs w:val="28"/>
          <w:lang w:bidi="ar-EG"/>
        </w:rPr>
      </w:pPr>
      <w:r w:rsidRPr="00B6341A">
        <w:rPr>
          <w:sz w:val="28"/>
          <w:szCs w:val="28"/>
          <w:lang w:bidi="ar-EG"/>
        </w:rPr>
        <w:t>Product Lists: Displays sorted products (by ID) with images, names, prices, descriptions, and artisan avatars (links to ArtisanProfileforClient). Tapping navigates to ProductDetails.</w:t>
      </w:r>
    </w:p>
    <w:p w14:paraId="1017F5A3" w14:textId="77777777" w:rsidR="007732C4" w:rsidRPr="00B6341A" w:rsidRDefault="007732C4" w:rsidP="00B6341A">
      <w:pPr>
        <w:rPr>
          <w:sz w:val="28"/>
          <w:szCs w:val="28"/>
          <w:lang w:bidi="ar-EG"/>
        </w:rPr>
      </w:pPr>
      <w:r w:rsidRPr="00B6341A">
        <w:rPr>
          <w:sz w:val="28"/>
          <w:szCs w:val="28"/>
          <w:lang w:bidi="ar-EG"/>
        </w:rPr>
        <w:t>Favorites: Toggles via FavoritesProvider with animated feedback and SnackBar notifications.</w:t>
      </w:r>
    </w:p>
    <w:p w14:paraId="02372A50" w14:textId="77777777" w:rsidR="007732C4" w:rsidRPr="00B6341A" w:rsidRDefault="007732C4" w:rsidP="00B6341A">
      <w:pPr>
        <w:rPr>
          <w:sz w:val="28"/>
          <w:szCs w:val="28"/>
          <w:lang w:bidi="ar-EG"/>
        </w:rPr>
      </w:pPr>
      <w:r w:rsidRPr="00B6341A">
        <w:rPr>
          <w:sz w:val="28"/>
          <w:szCs w:val="28"/>
          <w:lang w:bidi="ar-EG"/>
        </w:rPr>
        <w:t>Navigation: AppBar links to CategoriesScreen; drawer navigates to settings pages.</w:t>
      </w:r>
    </w:p>
    <w:p w14:paraId="195EE61A" w14:textId="77777777" w:rsidR="007732C4" w:rsidRPr="00B6341A" w:rsidRDefault="007732C4" w:rsidP="00B6341A">
      <w:pPr>
        <w:rPr>
          <w:sz w:val="28"/>
          <w:szCs w:val="28"/>
          <w:lang w:bidi="ar-EG"/>
        </w:rPr>
      </w:pPr>
      <w:r w:rsidRPr="00B6341A">
        <w:rPr>
          <w:sz w:val="28"/>
          <w:szCs w:val="28"/>
          <w:lang w:bidi="ar-EG"/>
        </w:rPr>
        <w:lastRenderedPageBreak/>
        <w:t>Error Handling: Redirects to LoginScreen for unauthorized errors, shows retry options for product fetch failures, and handles image errors with fallback icons.</w:t>
      </w:r>
    </w:p>
    <w:p w14:paraId="68AE3F46" w14:textId="77777777" w:rsidR="007732C4" w:rsidRPr="00B6341A" w:rsidRDefault="007732C4" w:rsidP="00B6341A">
      <w:pPr>
        <w:rPr>
          <w:sz w:val="28"/>
          <w:szCs w:val="28"/>
          <w:lang w:bidi="ar-EG"/>
        </w:rPr>
      </w:pPr>
      <w:r w:rsidRPr="00B6341A">
        <w:rPr>
          <w:sz w:val="28"/>
          <w:szCs w:val="28"/>
          <w:lang w:bidi="ar-EG"/>
        </w:rPr>
        <w:t>UI:</w:t>
      </w:r>
    </w:p>
    <w:p w14:paraId="7FBE4A60" w14:textId="77777777" w:rsidR="007732C4" w:rsidRPr="00B6341A" w:rsidRDefault="007732C4" w:rsidP="00B6341A">
      <w:pPr>
        <w:rPr>
          <w:sz w:val="28"/>
          <w:szCs w:val="28"/>
          <w:lang w:bidi="ar-EG"/>
        </w:rPr>
      </w:pPr>
      <w:r w:rsidRPr="00B6341A">
        <w:rPr>
          <w:sz w:val="28"/>
          <w:szCs w:val="28"/>
          <w:lang w:bidi="ar-EG"/>
        </w:rPr>
        <w:t>Responsive with GoogleFonts.lato, light/dark theme support, and CachedNetworkImage for efficient image loading.</w:t>
      </w:r>
    </w:p>
    <w:p w14:paraId="42383EEF" w14:textId="77777777" w:rsidR="007732C4" w:rsidRPr="00B6341A" w:rsidRDefault="007732C4" w:rsidP="00B6341A">
      <w:pPr>
        <w:rPr>
          <w:sz w:val="28"/>
          <w:szCs w:val="28"/>
          <w:lang w:bidi="ar-EG"/>
        </w:rPr>
      </w:pPr>
      <w:r w:rsidRPr="00B6341A">
        <w:rPr>
          <w:sz w:val="28"/>
          <w:szCs w:val="28"/>
          <w:lang w:bidi="ar-EG"/>
        </w:rPr>
        <w:t>Includes static banners (home1.png, home2.png).</w:t>
      </w:r>
    </w:p>
    <w:p w14:paraId="02D32C9F" w14:textId="77777777" w:rsidR="007732C4" w:rsidRPr="00B6341A" w:rsidRDefault="007732C4" w:rsidP="00B6341A">
      <w:pPr>
        <w:rPr>
          <w:sz w:val="28"/>
          <w:szCs w:val="28"/>
          <w:lang w:bidi="ar-EG"/>
        </w:rPr>
      </w:pPr>
      <w:r w:rsidRPr="00B6341A">
        <w:rPr>
          <w:sz w:val="28"/>
          <w:szCs w:val="28"/>
          <w:lang w:bidi="ar-EG"/>
        </w:rPr>
        <w:t>Dependencies:</w:t>
      </w:r>
    </w:p>
    <w:p w14:paraId="7A638269" w14:textId="77777777" w:rsidR="007732C4" w:rsidRPr="00B6341A" w:rsidRDefault="007732C4" w:rsidP="00B6341A">
      <w:pPr>
        <w:rPr>
          <w:sz w:val="28"/>
          <w:szCs w:val="28"/>
          <w:lang w:bidi="ar-EG"/>
        </w:rPr>
      </w:pPr>
      <w:r w:rsidRPr="00B6341A">
        <w:rPr>
          <w:sz w:val="28"/>
          <w:szCs w:val="28"/>
          <w:lang w:bidi="ar-EG"/>
        </w:rPr>
        <w:t>Packages: flutter/material, google_fonts, cached_network_image, provider.</w:t>
      </w:r>
    </w:p>
    <w:p w14:paraId="568EEE42" w14:textId="77777777" w:rsidR="007732C4" w:rsidRPr="00B6341A" w:rsidRDefault="007732C4" w:rsidP="00B6341A">
      <w:pPr>
        <w:rPr>
          <w:sz w:val="28"/>
          <w:szCs w:val="28"/>
          <w:lang w:bidi="ar-EG"/>
        </w:rPr>
      </w:pPr>
      <w:r w:rsidRPr="00B6341A">
        <w:rPr>
          <w:sz w:val="28"/>
          <w:szCs w:val="28"/>
          <w:lang w:bidi="ar-EG"/>
        </w:rPr>
        <w:t>Internal: ApiService, FavoritesProvider, LoginScreen, CategoriesScreen, ArtisanProfileforClient, AllProductsScreen, ProductDetails, settings pages.</w:t>
      </w:r>
    </w:p>
    <w:p w14:paraId="44572AF9" w14:textId="77777777" w:rsidR="007732C4" w:rsidRPr="00B6341A" w:rsidRDefault="007732C4" w:rsidP="00B6341A">
      <w:pPr>
        <w:rPr>
          <w:sz w:val="28"/>
          <w:szCs w:val="28"/>
          <w:lang w:bidi="ar-EG"/>
        </w:rPr>
      </w:pPr>
      <w:r w:rsidRPr="00B6341A">
        <w:rPr>
          <w:sz w:val="28"/>
          <w:szCs w:val="28"/>
          <w:lang w:bidi="ar-EG"/>
        </w:rPr>
        <w:t>Usage:</w:t>
      </w:r>
    </w:p>
    <w:p w14:paraId="5F1879DB" w14:textId="77777777" w:rsidR="007732C4" w:rsidRPr="00B6341A" w:rsidRDefault="007732C4" w:rsidP="00B6341A">
      <w:pPr>
        <w:rPr>
          <w:sz w:val="28"/>
          <w:szCs w:val="28"/>
          <w:lang w:bidi="ar-EG"/>
        </w:rPr>
      </w:pPr>
      <w:r w:rsidRPr="00B6341A">
        <w:rPr>
          <w:sz w:val="28"/>
          <w:szCs w:val="28"/>
          <w:lang w:bidi="ar-EG"/>
        </w:rPr>
        <w:t>Integrated via Navigator.push to HomeforClient.</w:t>
      </w:r>
    </w:p>
    <w:p w14:paraId="4907B9DF" w14:textId="77777777" w:rsidR="007732C4" w:rsidRPr="00B6341A" w:rsidRDefault="007732C4" w:rsidP="00B6341A">
      <w:pPr>
        <w:rPr>
          <w:sz w:val="28"/>
          <w:szCs w:val="28"/>
          <w:lang w:bidi="ar-EG"/>
        </w:rPr>
      </w:pPr>
      <w:r w:rsidRPr="00B6341A">
        <w:rPr>
          <w:sz w:val="28"/>
          <w:szCs w:val="28"/>
          <w:lang w:bidi="ar-EG"/>
        </w:rPr>
        <w:t>Requires ApiService, FavoritesProvider, and asset images.</w:t>
      </w:r>
    </w:p>
    <w:p w14:paraId="48728EC1" w14:textId="77777777" w:rsidR="007732C4" w:rsidRPr="00B6341A" w:rsidRDefault="007732C4" w:rsidP="00B6341A">
      <w:pPr>
        <w:rPr>
          <w:sz w:val="28"/>
          <w:szCs w:val="28"/>
          <w:lang w:bidi="ar-EG"/>
        </w:rPr>
      </w:pPr>
      <w:r w:rsidRPr="00B6341A">
        <w:rPr>
          <w:sz w:val="28"/>
          <w:szCs w:val="28"/>
          <w:lang w:bidi="ar-EG"/>
        </w:rPr>
        <w:t>Customizable for product limits or UI styles.</w:t>
      </w:r>
    </w:p>
    <w:p w14:paraId="6DDB6DC8" w14:textId="77777777" w:rsidR="007732C4" w:rsidRPr="00B6341A" w:rsidRDefault="007732C4" w:rsidP="00B6341A">
      <w:pPr>
        <w:rPr>
          <w:sz w:val="28"/>
          <w:szCs w:val="28"/>
          <w:lang w:bidi="ar-EG"/>
        </w:rPr>
      </w:pPr>
      <w:r w:rsidRPr="00B6341A">
        <w:rPr>
          <w:sz w:val="28"/>
          <w:szCs w:val="28"/>
          <w:lang w:bidi="ar-EG"/>
        </w:rPr>
        <w:t>Notes:</w:t>
      </w:r>
    </w:p>
    <w:p w14:paraId="160F9289" w14:textId="77777777" w:rsidR="007732C4" w:rsidRPr="00B6341A" w:rsidRDefault="007732C4" w:rsidP="00B6341A">
      <w:pPr>
        <w:rPr>
          <w:sz w:val="28"/>
          <w:szCs w:val="28"/>
          <w:lang w:bidi="ar-EG"/>
        </w:rPr>
      </w:pPr>
      <w:r w:rsidRPr="00B6341A">
        <w:rPr>
          <w:sz w:val="28"/>
          <w:szCs w:val="28"/>
          <w:lang w:bidi="ar-EG"/>
        </w:rPr>
        <w:t>Performance: Optimized with cached images and limited product display.</w:t>
      </w:r>
    </w:p>
    <w:p w14:paraId="6E75556D" w14:textId="77777777" w:rsidR="007732C4" w:rsidRPr="00B6341A" w:rsidRDefault="007732C4" w:rsidP="00B6341A">
      <w:pPr>
        <w:rPr>
          <w:sz w:val="28"/>
          <w:szCs w:val="28"/>
          <w:lang w:bidi="ar-EG"/>
        </w:rPr>
      </w:pPr>
      <w:r w:rsidRPr="00B6341A">
        <w:rPr>
          <w:sz w:val="28"/>
          <w:szCs w:val="28"/>
          <w:lang w:bidi="ar-EG"/>
        </w:rPr>
        <w:t>Limitations: Fixed 10-product limit per section; no filtering/sorting.</w:t>
      </w:r>
    </w:p>
    <w:p w14:paraId="265B37A0" w14:textId="77777777" w:rsidR="007732C4" w:rsidRPr="00B6341A" w:rsidRDefault="007732C4" w:rsidP="00B6341A">
      <w:pPr>
        <w:rPr>
          <w:sz w:val="28"/>
          <w:szCs w:val="28"/>
          <w:lang w:bidi="ar-EG"/>
        </w:rPr>
      </w:pPr>
      <w:r w:rsidRPr="00B6341A">
        <w:rPr>
          <w:sz w:val="28"/>
          <w:szCs w:val="28"/>
          <w:lang w:bidi="ar-EG"/>
        </w:rPr>
        <w:t>Scalability: Can add personalized recommendations or more categories.</w:t>
      </w:r>
    </w:p>
    <w:p w14:paraId="1471C6E0" w14:textId="77777777" w:rsidR="007732C4" w:rsidRPr="00B6341A" w:rsidRDefault="007732C4" w:rsidP="00B6341A">
      <w:pPr>
        <w:rPr>
          <w:sz w:val="28"/>
          <w:szCs w:val="28"/>
          <w:lang w:bidi="ar-EG"/>
        </w:rPr>
      </w:pPr>
    </w:p>
    <w:p w14:paraId="6B7A6899" w14:textId="2EBFE312" w:rsidR="007732C4" w:rsidRDefault="007732C4" w:rsidP="007732C4">
      <w:pPr>
        <w:tabs>
          <w:tab w:val="left" w:pos="6924"/>
        </w:tabs>
        <w:rPr>
          <w:sz w:val="30"/>
          <w:szCs w:val="30"/>
          <w:lang w:bidi="ar-EG"/>
        </w:rPr>
      </w:pPr>
    </w:p>
    <w:p w14:paraId="24BA23AB" w14:textId="0E4FBB31" w:rsidR="007732C4" w:rsidRPr="000C4C22" w:rsidRDefault="000C4C22" w:rsidP="000C4C22">
      <w:pPr>
        <w:pStyle w:val="Heading5"/>
        <w:rPr>
          <w:sz w:val="28"/>
          <w:szCs w:val="28"/>
          <w:lang w:bidi="ar-EG"/>
        </w:rPr>
      </w:pPr>
      <w:bookmarkStart w:id="616" w:name="_Toc200506988"/>
      <w:r w:rsidRPr="000C4C22">
        <w:rPr>
          <w:sz w:val="28"/>
          <w:szCs w:val="28"/>
          <w:lang w:bidi="ar-EG"/>
        </w:rPr>
        <w:lastRenderedPageBreak/>
        <w:t>4.2.2.1.4.</w:t>
      </w:r>
      <w:r w:rsidR="007732C4" w:rsidRPr="000C4C22">
        <w:rPr>
          <w:sz w:val="28"/>
          <w:szCs w:val="28"/>
          <w:lang w:bidi="ar-EG"/>
        </w:rPr>
        <w:t>Categories Screen</w:t>
      </w:r>
      <w:bookmarkEnd w:id="616"/>
      <w:r w:rsidR="007732C4" w:rsidRPr="000C4C22">
        <w:rPr>
          <w:sz w:val="28"/>
          <w:szCs w:val="28"/>
          <w:lang w:bidi="ar-EG"/>
        </w:rPr>
        <w:t xml:space="preserve"> </w:t>
      </w:r>
    </w:p>
    <w:p w14:paraId="0448238B" w14:textId="25C36BF9" w:rsidR="007732C4" w:rsidRPr="006C1E2B" w:rsidRDefault="007732C4" w:rsidP="006C1E2B">
      <w:pPr>
        <w:rPr>
          <w:b/>
          <w:bCs/>
          <w:sz w:val="40"/>
          <w:szCs w:val="40"/>
          <w:lang w:bidi="ar-EG"/>
        </w:rPr>
      </w:pPr>
      <w:r>
        <w:rPr>
          <w:b/>
          <w:bCs/>
          <w:noProof/>
          <w:sz w:val="40"/>
          <w:szCs w:val="40"/>
        </w:rPr>
        <w:drawing>
          <wp:inline distT="0" distB="0" distL="0" distR="0" wp14:anchorId="348DD0B8" wp14:editId="4F9EB6F4">
            <wp:extent cx="5839691" cy="4602575"/>
            <wp:effectExtent l="0" t="0" r="8890" b="7620"/>
            <wp:docPr id="1788326663"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326663" name="Picture 7" descr="A screenshot of a computer program&#10;&#10;AI-generated content may be incorrect."/>
                    <pic:cNvPicPr/>
                  </pic:nvPicPr>
                  <pic:blipFill>
                    <a:blip r:embed="rId102">
                      <a:extLst>
                        <a:ext uri="{28A0092B-C50C-407E-A947-70E740481C1C}">
                          <a14:useLocalDpi xmlns:a14="http://schemas.microsoft.com/office/drawing/2010/main" val="0"/>
                        </a:ext>
                      </a:extLst>
                    </a:blip>
                    <a:stretch>
                      <a:fillRect/>
                    </a:stretch>
                  </pic:blipFill>
                  <pic:spPr>
                    <a:xfrm>
                      <a:off x="0" y="0"/>
                      <a:ext cx="5839691" cy="4602575"/>
                    </a:xfrm>
                    <a:prstGeom prst="rect">
                      <a:avLst/>
                    </a:prstGeom>
                  </pic:spPr>
                </pic:pic>
              </a:graphicData>
            </a:graphic>
          </wp:inline>
        </w:drawing>
      </w:r>
    </w:p>
    <w:p w14:paraId="5E883C33" w14:textId="77777777" w:rsidR="007732C4" w:rsidRPr="00720C75" w:rsidRDefault="007732C4" w:rsidP="00C431DF">
      <w:pPr>
        <w:rPr>
          <w:sz w:val="28"/>
          <w:szCs w:val="28"/>
          <w:lang w:bidi="ar-EG"/>
        </w:rPr>
      </w:pPr>
      <w:r w:rsidRPr="00720C75">
        <w:rPr>
          <w:sz w:val="28"/>
          <w:szCs w:val="28"/>
          <w:lang w:bidi="ar-EG"/>
        </w:rPr>
        <w:t>This screen displays all available product categories in a grid layout, each showing:</w:t>
      </w:r>
    </w:p>
    <w:p w14:paraId="2B7A4CEA" w14:textId="77777777" w:rsidR="007732C4" w:rsidRPr="00720C75" w:rsidRDefault="007732C4" w:rsidP="00D46C1E">
      <w:pPr>
        <w:widowControl w:val="0"/>
        <w:numPr>
          <w:ilvl w:val="0"/>
          <w:numId w:val="30"/>
        </w:numPr>
        <w:autoSpaceDE w:val="0"/>
        <w:autoSpaceDN w:val="0"/>
        <w:spacing w:after="0" w:line="240" w:lineRule="auto"/>
        <w:rPr>
          <w:sz w:val="28"/>
          <w:szCs w:val="28"/>
          <w:lang w:bidi="ar-EG"/>
        </w:rPr>
      </w:pPr>
      <w:r w:rsidRPr="00720C75">
        <w:rPr>
          <w:sz w:val="28"/>
          <w:szCs w:val="28"/>
          <w:lang w:bidi="ar-EG"/>
        </w:rPr>
        <w:t>The category name</w:t>
      </w:r>
    </w:p>
    <w:p w14:paraId="0DE5856D" w14:textId="77777777" w:rsidR="007732C4" w:rsidRPr="00720C75" w:rsidRDefault="007732C4" w:rsidP="00D46C1E">
      <w:pPr>
        <w:widowControl w:val="0"/>
        <w:numPr>
          <w:ilvl w:val="0"/>
          <w:numId w:val="30"/>
        </w:numPr>
        <w:autoSpaceDE w:val="0"/>
        <w:autoSpaceDN w:val="0"/>
        <w:spacing w:after="0" w:line="240" w:lineRule="auto"/>
        <w:rPr>
          <w:sz w:val="28"/>
          <w:szCs w:val="28"/>
          <w:lang w:bidi="ar-EG"/>
        </w:rPr>
      </w:pPr>
      <w:r w:rsidRPr="00720C75">
        <w:rPr>
          <w:sz w:val="28"/>
          <w:szCs w:val="28"/>
          <w:lang w:bidi="ar-EG"/>
        </w:rPr>
        <w:t>The number of products</w:t>
      </w:r>
    </w:p>
    <w:p w14:paraId="5D46C654" w14:textId="5E4A4898" w:rsidR="007732C4" w:rsidRPr="00720C75" w:rsidRDefault="007732C4" w:rsidP="00D46C1E">
      <w:pPr>
        <w:widowControl w:val="0"/>
        <w:numPr>
          <w:ilvl w:val="0"/>
          <w:numId w:val="30"/>
        </w:numPr>
        <w:autoSpaceDE w:val="0"/>
        <w:autoSpaceDN w:val="0"/>
        <w:spacing w:after="0" w:line="240" w:lineRule="auto"/>
        <w:rPr>
          <w:sz w:val="28"/>
          <w:szCs w:val="28"/>
          <w:lang w:bidi="ar-EG"/>
        </w:rPr>
      </w:pPr>
      <w:r w:rsidRPr="00720C75">
        <w:rPr>
          <w:sz w:val="28"/>
          <w:szCs w:val="28"/>
          <w:lang w:bidi="ar-EG"/>
        </w:rPr>
        <w:t>An image representing the category (from the first product)</w:t>
      </w:r>
    </w:p>
    <w:p w14:paraId="47303F72" w14:textId="77777777" w:rsidR="006C1E2B" w:rsidRDefault="007732C4" w:rsidP="00C431DF">
      <w:pPr>
        <w:spacing w:after="0"/>
        <w:rPr>
          <w:sz w:val="28"/>
          <w:szCs w:val="28"/>
          <w:lang w:bidi="ar-EG"/>
        </w:rPr>
      </w:pPr>
      <w:r w:rsidRPr="00720C75">
        <w:rPr>
          <w:sz w:val="28"/>
          <w:szCs w:val="28"/>
          <w:lang w:bidi="ar-EG"/>
        </w:rPr>
        <w:t xml:space="preserve"> Key Features</w:t>
      </w:r>
      <w:r w:rsidR="000C4C22" w:rsidRPr="00720C75">
        <w:rPr>
          <w:sz w:val="28"/>
          <w:szCs w:val="28"/>
          <w:lang w:bidi="ar-EG"/>
        </w:rPr>
        <w:t>:</w:t>
      </w:r>
    </w:p>
    <w:p w14:paraId="73A8B8D8" w14:textId="4E2A489B" w:rsidR="007732C4" w:rsidRPr="00720C75" w:rsidRDefault="007732C4" w:rsidP="00C431DF">
      <w:pPr>
        <w:rPr>
          <w:sz w:val="28"/>
          <w:szCs w:val="28"/>
          <w:lang w:bidi="ar-EG"/>
        </w:rPr>
      </w:pPr>
      <w:r w:rsidRPr="00720C75">
        <w:rPr>
          <w:sz w:val="28"/>
          <w:szCs w:val="28"/>
          <w:lang w:bidi="ar-EG"/>
        </w:rPr>
        <w:t xml:space="preserve"> Data Fetching</w:t>
      </w:r>
    </w:p>
    <w:p w14:paraId="2AC830AE" w14:textId="77777777" w:rsidR="007732C4" w:rsidRPr="00720C75" w:rsidRDefault="007732C4" w:rsidP="00D46C1E">
      <w:pPr>
        <w:widowControl w:val="0"/>
        <w:numPr>
          <w:ilvl w:val="0"/>
          <w:numId w:val="31"/>
        </w:numPr>
        <w:autoSpaceDE w:val="0"/>
        <w:autoSpaceDN w:val="0"/>
        <w:spacing w:after="0" w:line="240" w:lineRule="auto"/>
        <w:rPr>
          <w:sz w:val="28"/>
          <w:szCs w:val="28"/>
          <w:lang w:bidi="ar-EG"/>
        </w:rPr>
      </w:pPr>
      <w:r w:rsidRPr="00720C75">
        <w:rPr>
          <w:sz w:val="28"/>
          <w:szCs w:val="28"/>
          <w:lang w:bidi="ar-EG"/>
        </w:rPr>
        <w:t>On initialization (initState), the app fetches categories using ApiService().fetchCategories().</w:t>
      </w:r>
    </w:p>
    <w:p w14:paraId="5D004093" w14:textId="77777777" w:rsidR="007732C4" w:rsidRPr="00720C75" w:rsidRDefault="007732C4" w:rsidP="00D46C1E">
      <w:pPr>
        <w:widowControl w:val="0"/>
        <w:numPr>
          <w:ilvl w:val="0"/>
          <w:numId w:val="31"/>
        </w:numPr>
        <w:autoSpaceDE w:val="0"/>
        <w:autoSpaceDN w:val="0"/>
        <w:spacing w:after="0" w:line="240" w:lineRule="auto"/>
        <w:rPr>
          <w:sz w:val="28"/>
          <w:szCs w:val="28"/>
          <w:lang w:bidi="ar-EG"/>
        </w:rPr>
      </w:pPr>
      <w:r w:rsidRPr="00720C75">
        <w:rPr>
          <w:sz w:val="28"/>
          <w:szCs w:val="28"/>
          <w:lang w:bidi="ar-EG"/>
        </w:rPr>
        <w:t>Uses FutureBuilder to manage loading, success, and error states.</w:t>
      </w:r>
    </w:p>
    <w:p w14:paraId="6DBA3E89" w14:textId="77777777" w:rsidR="007732C4" w:rsidRPr="00720C75" w:rsidRDefault="007732C4" w:rsidP="00D46C1E">
      <w:pPr>
        <w:widowControl w:val="0"/>
        <w:numPr>
          <w:ilvl w:val="0"/>
          <w:numId w:val="31"/>
        </w:numPr>
        <w:autoSpaceDE w:val="0"/>
        <w:autoSpaceDN w:val="0"/>
        <w:spacing w:after="0" w:line="240" w:lineRule="auto"/>
        <w:rPr>
          <w:sz w:val="28"/>
          <w:szCs w:val="28"/>
          <w:lang w:bidi="ar-EG"/>
        </w:rPr>
      </w:pPr>
      <w:r w:rsidRPr="00720C75">
        <w:rPr>
          <w:sz w:val="28"/>
          <w:szCs w:val="28"/>
          <w:lang w:bidi="ar-EG"/>
        </w:rPr>
        <w:t>Pull-to-refresh is supported using RefreshIndicator to reload the category list.</w:t>
      </w:r>
    </w:p>
    <w:p w14:paraId="1CFE06A2" w14:textId="77777777" w:rsidR="007732C4" w:rsidRPr="00720C75" w:rsidRDefault="007732C4" w:rsidP="00C431DF">
      <w:pPr>
        <w:rPr>
          <w:sz w:val="28"/>
          <w:szCs w:val="28"/>
          <w:lang w:bidi="ar-EG"/>
        </w:rPr>
      </w:pPr>
      <w:r w:rsidRPr="00720C75">
        <w:rPr>
          <w:sz w:val="28"/>
          <w:szCs w:val="28"/>
          <w:lang w:bidi="ar-EG"/>
        </w:rPr>
        <w:t xml:space="preserve"> Grid Display</w:t>
      </w:r>
    </w:p>
    <w:p w14:paraId="585127E0" w14:textId="77777777" w:rsidR="007732C4" w:rsidRPr="00720C75" w:rsidRDefault="007732C4" w:rsidP="00D46C1E">
      <w:pPr>
        <w:widowControl w:val="0"/>
        <w:numPr>
          <w:ilvl w:val="0"/>
          <w:numId w:val="32"/>
        </w:numPr>
        <w:autoSpaceDE w:val="0"/>
        <w:autoSpaceDN w:val="0"/>
        <w:spacing w:after="0" w:line="240" w:lineRule="auto"/>
        <w:rPr>
          <w:sz w:val="28"/>
          <w:szCs w:val="28"/>
          <w:lang w:bidi="ar-EG"/>
        </w:rPr>
      </w:pPr>
      <w:r w:rsidRPr="00720C75">
        <w:rPr>
          <w:sz w:val="28"/>
          <w:szCs w:val="28"/>
          <w:lang w:bidi="ar-EG"/>
        </w:rPr>
        <w:lastRenderedPageBreak/>
        <w:t>Responsive grid layout:</w:t>
      </w:r>
    </w:p>
    <w:p w14:paraId="3C73B0F7"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2 columns on small screens,</w:t>
      </w:r>
    </w:p>
    <w:p w14:paraId="3D58BF7C"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3 on medium,</w:t>
      </w:r>
    </w:p>
    <w:p w14:paraId="10B6C407"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4 on large.</w:t>
      </w:r>
    </w:p>
    <w:p w14:paraId="4E8AFB10" w14:textId="77777777" w:rsidR="007732C4" w:rsidRPr="00720C75" w:rsidRDefault="007732C4" w:rsidP="00D46C1E">
      <w:pPr>
        <w:widowControl w:val="0"/>
        <w:numPr>
          <w:ilvl w:val="0"/>
          <w:numId w:val="32"/>
        </w:numPr>
        <w:autoSpaceDE w:val="0"/>
        <w:autoSpaceDN w:val="0"/>
        <w:spacing w:after="0" w:line="240" w:lineRule="auto"/>
        <w:rPr>
          <w:sz w:val="28"/>
          <w:szCs w:val="28"/>
          <w:lang w:bidi="ar-EG"/>
        </w:rPr>
      </w:pPr>
      <w:r w:rsidRPr="00720C75">
        <w:rPr>
          <w:sz w:val="28"/>
          <w:szCs w:val="28"/>
          <w:lang w:bidi="ar-EG"/>
        </w:rPr>
        <w:t>Each card includes:</w:t>
      </w:r>
    </w:p>
    <w:p w14:paraId="44CE6955"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Background image (network image or fallback icon),</w:t>
      </w:r>
    </w:p>
    <w:p w14:paraId="3DABB786"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Category name,</w:t>
      </w:r>
    </w:p>
    <w:p w14:paraId="7FAC5AC1" w14:textId="77777777" w:rsidR="007732C4" w:rsidRPr="00720C75" w:rsidRDefault="007732C4" w:rsidP="00D46C1E">
      <w:pPr>
        <w:widowControl w:val="0"/>
        <w:numPr>
          <w:ilvl w:val="1"/>
          <w:numId w:val="32"/>
        </w:numPr>
        <w:autoSpaceDE w:val="0"/>
        <w:autoSpaceDN w:val="0"/>
        <w:spacing w:after="0" w:line="240" w:lineRule="auto"/>
        <w:rPr>
          <w:sz w:val="28"/>
          <w:szCs w:val="28"/>
          <w:lang w:bidi="ar-EG"/>
        </w:rPr>
      </w:pPr>
      <w:r w:rsidRPr="00720C75">
        <w:rPr>
          <w:sz w:val="28"/>
          <w:szCs w:val="28"/>
          <w:lang w:bidi="ar-EG"/>
        </w:rPr>
        <w:t>Product count.</w:t>
      </w:r>
    </w:p>
    <w:p w14:paraId="12229E78" w14:textId="77777777" w:rsidR="007732C4" w:rsidRPr="00720C75" w:rsidRDefault="007732C4" w:rsidP="00C431DF">
      <w:pPr>
        <w:rPr>
          <w:sz w:val="28"/>
          <w:szCs w:val="28"/>
          <w:lang w:bidi="ar-EG"/>
        </w:rPr>
      </w:pPr>
      <w:r w:rsidRPr="00720C75">
        <w:rPr>
          <w:sz w:val="28"/>
          <w:szCs w:val="28"/>
          <w:lang w:bidi="ar-EG"/>
        </w:rPr>
        <w:t xml:space="preserve"> Navigation</w:t>
      </w:r>
    </w:p>
    <w:p w14:paraId="55261AEA" w14:textId="77777777" w:rsidR="007732C4" w:rsidRPr="00720C75" w:rsidRDefault="007732C4" w:rsidP="00D46C1E">
      <w:pPr>
        <w:widowControl w:val="0"/>
        <w:numPr>
          <w:ilvl w:val="0"/>
          <w:numId w:val="33"/>
        </w:numPr>
        <w:autoSpaceDE w:val="0"/>
        <w:autoSpaceDN w:val="0"/>
        <w:spacing w:after="0" w:line="240" w:lineRule="auto"/>
        <w:rPr>
          <w:sz w:val="28"/>
          <w:szCs w:val="28"/>
          <w:lang w:bidi="ar-EG"/>
        </w:rPr>
      </w:pPr>
      <w:r w:rsidRPr="00720C75">
        <w:rPr>
          <w:sz w:val="28"/>
          <w:szCs w:val="28"/>
          <w:lang w:bidi="ar-EG"/>
        </w:rPr>
        <w:t>On tapping a category, navigates to ProductsScreen with the selected category name.</w:t>
      </w:r>
    </w:p>
    <w:p w14:paraId="31E35B20" w14:textId="77777777" w:rsidR="007732C4" w:rsidRPr="00720C75" w:rsidRDefault="007732C4" w:rsidP="00C431DF">
      <w:pPr>
        <w:rPr>
          <w:sz w:val="28"/>
          <w:szCs w:val="28"/>
          <w:lang w:bidi="ar-EG"/>
        </w:rPr>
      </w:pPr>
      <w:r w:rsidRPr="00720C75">
        <w:rPr>
          <w:sz w:val="28"/>
          <w:szCs w:val="28"/>
          <w:lang w:bidi="ar-EG"/>
        </w:rPr>
        <w:t xml:space="preserve"> Theming</w:t>
      </w:r>
    </w:p>
    <w:p w14:paraId="7A2BA57A" w14:textId="77777777" w:rsidR="007732C4" w:rsidRPr="00720C75" w:rsidRDefault="007732C4" w:rsidP="00D46C1E">
      <w:pPr>
        <w:widowControl w:val="0"/>
        <w:numPr>
          <w:ilvl w:val="0"/>
          <w:numId w:val="34"/>
        </w:numPr>
        <w:autoSpaceDE w:val="0"/>
        <w:autoSpaceDN w:val="0"/>
        <w:spacing w:after="0" w:line="240" w:lineRule="auto"/>
        <w:rPr>
          <w:sz w:val="28"/>
          <w:szCs w:val="28"/>
          <w:lang w:bidi="ar-EG"/>
        </w:rPr>
      </w:pPr>
      <w:r w:rsidRPr="00720C75">
        <w:rPr>
          <w:sz w:val="28"/>
          <w:szCs w:val="28"/>
          <w:lang w:bidi="ar-EG"/>
        </w:rPr>
        <w:t>Fully supports dark mode and light mode.</w:t>
      </w:r>
    </w:p>
    <w:p w14:paraId="777824C4" w14:textId="77777777" w:rsidR="007732C4" w:rsidRPr="00720C75" w:rsidRDefault="007732C4" w:rsidP="00D46C1E">
      <w:pPr>
        <w:widowControl w:val="0"/>
        <w:numPr>
          <w:ilvl w:val="0"/>
          <w:numId w:val="34"/>
        </w:numPr>
        <w:autoSpaceDE w:val="0"/>
        <w:autoSpaceDN w:val="0"/>
        <w:spacing w:after="0" w:line="240" w:lineRule="auto"/>
        <w:rPr>
          <w:sz w:val="28"/>
          <w:szCs w:val="28"/>
          <w:lang w:bidi="ar-EG"/>
        </w:rPr>
      </w:pPr>
      <w:r w:rsidRPr="00720C75">
        <w:rPr>
          <w:sz w:val="28"/>
          <w:szCs w:val="28"/>
          <w:lang w:bidi="ar-EG"/>
        </w:rPr>
        <w:t>Uses gradient background and adapts text/image colors based on the theme.</w:t>
      </w:r>
    </w:p>
    <w:p w14:paraId="57275F53" w14:textId="77777777" w:rsidR="007732C4" w:rsidRPr="00720C75" w:rsidRDefault="007732C4" w:rsidP="00C431DF">
      <w:pPr>
        <w:rPr>
          <w:sz w:val="28"/>
          <w:szCs w:val="28"/>
          <w:lang w:bidi="ar-EG"/>
        </w:rPr>
      </w:pPr>
    </w:p>
    <w:p w14:paraId="1C80D131" w14:textId="77777777" w:rsidR="007732C4" w:rsidRPr="00720C75" w:rsidRDefault="007732C4" w:rsidP="00C431DF">
      <w:pPr>
        <w:rPr>
          <w:sz w:val="28"/>
          <w:szCs w:val="28"/>
          <w:lang w:bidi="ar-EG"/>
        </w:rPr>
      </w:pPr>
      <w:r w:rsidRPr="00720C75">
        <w:rPr>
          <w:sz w:val="28"/>
          <w:szCs w:val="28"/>
          <w:lang w:bidi="ar-EG"/>
        </w:rPr>
        <w:t xml:space="preserve"> Error &amp; Loading Handling</w:t>
      </w:r>
    </w:p>
    <w:p w14:paraId="14E5F6B5" w14:textId="77777777" w:rsidR="007732C4" w:rsidRPr="00720C75" w:rsidRDefault="007732C4" w:rsidP="00D46C1E">
      <w:pPr>
        <w:widowControl w:val="0"/>
        <w:numPr>
          <w:ilvl w:val="0"/>
          <w:numId w:val="35"/>
        </w:numPr>
        <w:autoSpaceDE w:val="0"/>
        <w:autoSpaceDN w:val="0"/>
        <w:spacing w:after="0" w:line="240" w:lineRule="auto"/>
        <w:rPr>
          <w:sz w:val="28"/>
          <w:szCs w:val="28"/>
          <w:lang w:bidi="ar-EG"/>
        </w:rPr>
      </w:pPr>
      <w:r w:rsidRPr="00720C75">
        <w:rPr>
          <w:sz w:val="28"/>
          <w:szCs w:val="28"/>
          <w:lang w:bidi="ar-EG"/>
        </w:rPr>
        <w:t>While fetching: shows CircularProgressIndicator.</w:t>
      </w:r>
    </w:p>
    <w:p w14:paraId="5536302E" w14:textId="77777777" w:rsidR="007732C4" w:rsidRPr="00720C75" w:rsidRDefault="007732C4" w:rsidP="00D46C1E">
      <w:pPr>
        <w:widowControl w:val="0"/>
        <w:numPr>
          <w:ilvl w:val="0"/>
          <w:numId w:val="35"/>
        </w:numPr>
        <w:autoSpaceDE w:val="0"/>
        <w:autoSpaceDN w:val="0"/>
        <w:spacing w:after="0" w:line="240" w:lineRule="auto"/>
        <w:rPr>
          <w:sz w:val="28"/>
          <w:szCs w:val="28"/>
          <w:lang w:bidi="ar-EG"/>
        </w:rPr>
      </w:pPr>
      <w:r w:rsidRPr="00720C75">
        <w:rPr>
          <w:sz w:val="28"/>
          <w:szCs w:val="28"/>
          <w:lang w:bidi="ar-EG"/>
        </w:rPr>
        <w:t>On error: displays error message.</w:t>
      </w:r>
    </w:p>
    <w:p w14:paraId="19E4F8BB" w14:textId="00A7089C" w:rsidR="007732C4" w:rsidRPr="00720C75" w:rsidRDefault="007732C4" w:rsidP="00D46C1E">
      <w:pPr>
        <w:widowControl w:val="0"/>
        <w:numPr>
          <w:ilvl w:val="0"/>
          <w:numId w:val="35"/>
        </w:numPr>
        <w:autoSpaceDE w:val="0"/>
        <w:autoSpaceDN w:val="0"/>
        <w:spacing w:after="0" w:line="240" w:lineRule="auto"/>
        <w:rPr>
          <w:sz w:val="28"/>
          <w:szCs w:val="28"/>
          <w:lang w:bidi="ar-EG"/>
        </w:rPr>
      </w:pPr>
      <w:r w:rsidRPr="00720C75">
        <w:rPr>
          <w:sz w:val="28"/>
          <w:szCs w:val="28"/>
          <w:lang w:bidi="ar-EG"/>
        </w:rPr>
        <w:t>If no categories: shows "No categories available" message.</w:t>
      </w:r>
    </w:p>
    <w:p w14:paraId="0026E6EB" w14:textId="77777777" w:rsidR="007732C4" w:rsidRPr="00720C75" w:rsidRDefault="007732C4" w:rsidP="00C431DF">
      <w:pPr>
        <w:rPr>
          <w:sz w:val="28"/>
          <w:szCs w:val="28"/>
          <w:lang w:bidi="ar-EG"/>
        </w:rPr>
      </w:pPr>
      <w:r w:rsidRPr="00720C75">
        <w:rPr>
          <w:sz w:val="28"/>
          <w:szCs w:val="28"/>
          <w:lang w:bidi="ar-EG"/>
        </w:rPr>
        <w:t xml:space="preserve"> Dependencies</w:t>
      </w:r>
    </w:p>
    <w:p w14:paraId="6F7575B3" w14:textId="77777777" w:rsidR="007732C4" w:rsidRPr="00720C75" w:rsidRDefault="007732C4" w:rsidP="00D46C1E">
      <w:pPr>
        <w:widowControl w:val="0"/>
        <w:numPr>
          <w:ilvl w:val="0"/>
          <w:numId w:val="36"/>
        </w:numPr>
        <w:autoSpaceDE w:val="0"/>
        <w:autoSpaceDN w:val="0"/>
        <w:spacing w:after="0" w:line="240" w:lineRule="auto"/>
        <w:rPr>
          <w:sz w:val="28"/>
          <w:szCs w:val="28"/>
          <w:lang w:bidi="ar-EG"/>
        </w:rPr>
      </w:pPr>
      <w:r w:rsidRPr="00720C75">
        <w:rPr>
          <w:sz w:val="28"/>
          <w:szCs w:val="28"/>
          <w:lang w:bidi="ar-EG"/>
        </w:rPr>
        <w:t>ApiService().fetchCategories() for API calls.</w:t>
      </w:r>
    </w:p>
    <w:p w14:paraId="083133F1" w14:textId="77777777" w:rsidR="007732C4" w:rsidRPr="00720C75" w:rsidRDefault="007732C4" w:rsidP="00D46C1E">
      <w:pPr>
        <w:widowControl w:val="0"/>
        <w:numPr>
          <w:ilvl w:val="0"/>
          <w:numId w:val="36"/>
        </w:numPr>
        <w:autoSpaceDE w:val="0"/>
        <w:autoSpaceDN w:val="0"/>
        <w:spacing w:after="0" w:line="240" w:lineRule="auto"/>
        <w:rPr>
          <w:sz w:val="28"/>
          <w:szCs w:val="28"/>
          <w:lang w:bidi="ar-EG"/>
        </w:rPr>
      </w:pPr>
      <w:r w:rsidRPr="00720C75">
        <w:rPr>
          <w:sz w:val="28"/>
          <w:szCs w:val="28"/>
          <w:lang w:bidi="ar-EG"/>
        </w:rPr>
        <w:t>databaseHelper.dart likely holds the Category model.</w:t>
      </w:r>
    </w:p>
    <w:p w14:paraId="26CF5EC3" w14:textId="0AC98D38" w:rsidR="007732C4" w:rsidRPr="00720C75" w:rsidRDefault="007732C4" w:rsidP="00D46C1E">
      <w:pPr>
        <w:widowControl w:val="0"/>
        <w:numPr>
          <w:ilvl w:val="0"/>
          <w:numId w:val="36"/>
        </w:numPr>
        <w:autoSpaceDE w:val="0"/>
        <w:autoSpaceDN w:val="0"/>
        <w:spacing w:after="0" w:line="240" w:lineRule="auto"/>
        <w:rPr>
          <w:sz w:val="28"/>
          <w:szCs w:val="28"/>
          <w:lang w:bidi="ar-EG"/>
        </w:rPr>
      </w:pPr>
      <w:r w:rsidRPr="00720C75">
        <w:rPr>
          <w:sz w:val="28"/>
          <w:szCs w:val="28"/>
          <w:lang w:bidi="ar-EG"/>
        </w:rPr>
        <w:t>products_screen.dart for navigating to product listings by category.</w:t>
      </w:r>
    </w:p>
    <w:p w14:paraId="0BA107F4" w14:textId="77777777" w:rsidR="00BA2362" w:rsidRPr="00720C75" w:rsidRDefault="00BA2362" w:rsidP="00BA2362">
      <w:pPr>
        <w:widowControl w:val="0"/>
        <w:autoSpaceDE w:val="0"/>
        <w:autoSpaceDN w:val="0"/>
        <w:spacing w:after="0" w:line="240" w:lineRule="auto"/>
        <w:ind w:left="720"/>
        <w:jc w:val="left"/>
        <w:rPr>
          <w:sz w:val="28"/>
          <w:szCs w:val="28"/>
          <w:lang w:bidi="ar-EG"/>
        </w:rPr>
      </w:pPr>
    </w:p>
    <w:p w14:paraId="687DDD79" w14:textId="28195BAC" w:rsidR="007732C4" w:rsidRPr="00BA2362" w:rsidRDefault="00BA2362" w:rsidP="00BA2362">
      <w:pPr>
        <w:pStyle w:val="Heading5"/>
        <w:rPr>
          <w:sz w:val="28"/>
          <w:szCs w:val="28"/>
        </w:rPr>
      </w:pPr>
      <w:bookmarkStart w:id="617" w:name="_Toc200506989"/>
      <w:r w:rsidRPr="00BA2362">
        <w:rPr>
          <w:sz w:val="28"/>
          <w:szCs w:val="28"/>
        </w:rPr>
        <w:lastRenderedPageBreak/>
        <w:t>4.2.2.1.5.</w:t>
      </w:r>
      <w:r w:rsidR="007732C4" w:rsidRPr="00BA2362">
        <w:rPr>
          <w:sz w:val="28"/>
          <w:szCs w:val="28"/>
        </w:rPr>
        <w:t xml:space="preserve"> Cart Screen Implementation</w:t>
      </w:r>
      <w:bookmarkEnd w:id="617"/>
    </w:p>
    <w:p w14:paraId="690613A4" w14:textId="1F29A450" w:rsidR="007732C4" w:rsidRPr="00F700C2" w:rsidRDefault="007732C4" w:rsidP="00B64F8D">
      <w:pPr>
        <w:rPr>
          <w:b/>
          <w:bCs/>
          <w:sz w:val="40"/>
          <w:szCs w:val="40"/>
          <w:lang w:bidi="ar-EG"/>
        </w:rPr>
      </w:pPr>
      <w:r>
        <w:rPr>
          <w:b/>
          <w:bCs/>
          <w:noProof/>
          <w:sz w:val="40"/>
          <w:szCs w:val="40"/>
        </w:rPr>
        <w:drawing>
          <wp:inline distT="0" distB="0" distL="0" distR="0" wp14:anchorId="1D25CA00" wp14:editId="4DC32B21">
            <wp:extent cx="6239746" cy="5382376"/>
            <wp:effectExtent l="0" t="0" r="8890" b="8890"/>
            <wp:docPr id="1795593059"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593059" name="Picture 9" descr="A screenshot of a computer program&#10;&#10;AI-generated content may be incorrect."/>
                    <pic:cNvPicPr/>
                  </pic:nvPicPr>
                  <pic:blipFill>
                    <a:blip r:embed="rId103">
                      <a:extLst>
                        <a:ext uri="{28A0092B-C50C-407E-A947-70E740481C1C}">
                          <a14:useLocalDpi xmlns:a14="http://schemas.microsoft.com/office/drawing/2010/main" val="0"/>
                        </a:ext>
                      </a:extLst>
                    </a:blip>
                    <a:stretch>
                      <a:fillRect/>
                    </a:stretch>
                  </pic:blipFill>
                  <pic:spPr>
                    <a:xfrm>
                      <a:off x="0" y="0"/>
                      <a:ext cx="6239746" cy="5382376"/>
                    </a:xfrm>
                    <a:prstGeom prst="rect">
                      <a:avLst/>
                    </a:prstGeom>
                  </pic:spPr>
                </pic:pic>
              </a:graphicData>
            </a:graphic>
          </wp:inline>
        </w:drawing>
      </w:r>
    </w:p>
    <w:p w14:paraId="705B790D" w14:textId="75B5692C"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Purpose:</w:t>
      </w:r>
      <w:r w:rsidR="00BA2362" w:rsidRPr="00720C75">
        <w:rPr>
          <w:rFonts w:cstheme="majorBidi"/>
          <w:b/>
          <w:bCs/>
          <w:sz w:val="28"/>
          <w:szCs w:val="28"/>
          <w:lang w:bidi="ar-EG"/>
        </w:rPr>
        <w:t xml:space="preserve"> </w:t>
      </w:r>
      <w:r w:rsidRPr="00720C75">
        <w:rPr>
          <w:rFonts w:cstheme="majorBidi"/>
          <w:sz w:val="28"/>
          <w:szCs w:val="28"/>
          <w:lang w:bidi="ar-EG"/>
        </w:rPr>
        <w:t>Cart</w:t>
      </w:r>
      <w:r w:rsidR="00BA2362" w:rsidRPr="00720C75">
        <w:rPr>
          <w:rFonts w:cstheme="majorBidi"/>
          <w:sz w:val="28"/>
          <w:szCs w:val="28"/>
          <w:lang w:bidi="ar-EG"/>
        </w:rPr>
        <w:t xml:space="preserve"> </w:t>
      </w:r>
      <w:r w:rsidRPr="00720C75">
        <w:rPr>
          <w:rFonts w:cstheme="majorBidi"/>
          <w:sz w:val="28"/>
          <w:szCs w:val="28"/>
          <w:lang w:bidi="ar-EG"/>
        </w:rPr>
        <w:t>Screen is a StatefulWidget that displays the user's cart items, allows them to modify quantities, remove items, and proceed to checkout. It communicates with an API to reflect these actions on the backend.</w:t>
      </w:r>
    </w:p>
    <w:p w14:paraId="003FD2E0"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Main Functionalities:</w:t>
      </w:r>
    </w:p>
    <w:p w14:paraId="2B898543" w14:textId="77777777" w:rsidR="007732C4" w:rsidRPr="00720C75" w:rsidRDefault="007732C4" w:rsidP="00D46C1E">
      <w:pPr>
        <w:widowControl w:val="0"/>
        <w:numPr>
          <w:ilvl w:val="0"/>
          <w:numId w:val="37"/>
        </w:numPr>
        <w:autoSpaceDE w:val="0"/>
        <w:autoSpaceDN w:val="0"/>
        <w:spacing w:after="0" w:line="240" w:lineRule="auto"/>
        <w:rPr>
          <w:rFonts w:cstheme="majorBidi"/>
          <w:sz w:val="28"/>
          <w:szCs w:val="28"/>
          <w:lang w:bidi="ar-EG"/>
        </w:rPr>
      </w:pPr>
      <w:r w:rsidRPr="00720C75">
        <w:rPr>
          <w:rFonts w:cstheme="majorBidi"/>
          <w:b/>
          <w:bCs/>
          <w:sz w:val="28"/>
          <w:szCs w:val="28"/>
          <w:lang w:bidi="ar-EG"/>
        </w:rPr>
        <w:t>Display Cart Items:</w:t>
      </w:r>
    </w:p>
    <w:p w14:paraId="55CA236C"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Fetches cart items from API using _apiService.getCartItems().</w:t>
      </w:r>
    </w:p>
    <w:p w14:paraId="46BDC46B"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Displays product image, name, artisan, price, and quantity.</w:t>
      </w:r>
    </w:p>
    <w:p w14:paraId="79252312" w14:textId="77777777" w:rsidR="007732C4" w:rsidRPr="00720C75" w:rsidRDefault="007732C4" w:rsidP="00D46C1E">
      <w:pPr>
        <w:widowControl w:val="0"/>
        <w:numPr>
          <w:ilvl w:val="0"/>
          <w:numId w:val="37"/>
        </w:numPr>
        <w:autoSpaceDE w:val="0"/>
        <w:autoSpaceDN w:val="0"/>
        <w:spacing w:after="0" w:line="240" w:lineRule="auto"/>
        <w:rPr>
          <w:rFonts w:cstheme="majorBidi"/>
          <w:sz w:val="28"/>
          <w:szCs w:val="28"/>
          <w:lang w:bidi="ar-EG"/>
        </w:rPr>
      </w:pPr>
      <w:r w:rsidRPr="00720C75">
        <w:rPr>
          <w:rFonts w:cstheme="majorBidi"/>
          <w:b/>
          <w:bCs/>
          <w:sz w:val="28"/>
          <w:szCs w:val="28"/>
          <w:lang w:bidi="ar-EG"/>
        </w:rPr>
        <w:lastRenderedPageBreak/>
        <w:t>Update Item Quantity:</w:t>
      </w:r>
    </w:p>
    <w:p w14:paraId="20BF6074"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Increments or decrements the quantity of a product in the cart.</w:t>
      </w:r>
    </w:p>
    <w:p w14:paraId="68E3FFCE"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Calls updateCartItemQuantity(cartId, newQuantity) on the API.</w:t>
      </w:r>
    </w:p>
    <w:p w14:paraId="0DD96E7C" w14:textId="77777777" w:rsidR="007732C4" w:rsidRPr="00720C75" w:rsidRDefault="007732C4" w:rsidP="00D46C1E">
      <w:pPr>
        <w:widowControl w:val="0"/>
        <w:numPr>
          <w:ilvl w:val="0"/>
          <w:numId w:val="37"/>
        </w:numPr>
        <w:autoSpaceDE w:val="0"/>
        <w:autoSpaceDN w:val="0"/>
        <w:spacing w:after="0" w:line="240" w:lineRule="auto"/>
        <w:rPr>
          <w:rFonts w:cstheme="majorBidi"/>
          <w:sz w:val="28"/>
          <w:szCs w:val="28"/>
          <w:lang w:bidi="ar-EG"/>
        </w:rPr>
      </w:pPr>
      <w:r w:rsidRPr="00720C75">
        <w:rPr>
          <w:rFonts w:cstheme="majorBidi"/>
          <w:b/>
          <w:bCs/>
          <w:sz w:val="28"/>
          <w:szCs w:val="28"/>
          <w:lang w:bidi="ar-EG"/>
        </w:rPr>
        <w:t>Remove Item:</w:t>
      </w:r>
    </w:p>
    <w:p w14:paraId="69704D0E"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Deletes an item from the cart using deleteCartItem(cartId).</w:t>
      </w:r>
    </w:p>
    <w:p w14:paraId="14491344" w14:textId="77777777" w:rsidR="007732C4" w:rsidRPr="00720C75" w:rsidRDefault="007732C4" w:rsidP="00C431DF">
      <w:pPr>
        <w:rPr>
          <w:rFonts w:cstheme="majorBidi"/>
          <w:sz w:val="28"/>
          <w:szCs w:val="28"/>
          <w:lang w:bidi="ar-EG"/>
        </w:rPr>
      </w:pPr>
    </w:p>
    <w:p w14:paraId="5274D0DF" w14:textId="77777777" w:rsidR="007732C4" w:rsidRPr="00720C75" w:rsidRDefault="007732C4" w:rsidP="00D46C1E">
      <w:pPr>
        <w:widowControl w:val="0"/>
        <w:numPr>
          <w:ilvl w:val="0"/>
          <w:numId w:val="37"/>
        </w:numPr>
        <w:autoSpaceDE w:val="0"/>
        <w:autoSpaceDN w:val="0"/>
        <w:spacing w:after="0" w:line="240" w:lineRule="auto"/>
        <w:rPr>
          <w:rFonts w:cstheme="majorBidi"/>
          <w:sz w:val="28"/>
          <w:szCs w:val="28"/>
          <w:lang w:bidi="ar-EG"/>
        </w:rPr>
      </w:pPr>
      <w:r w:rsidRPr="00720C75">
        <w:rPr>
          <w:rFonts w:cstheme="majorBidi"/>
          <w:b/>
          <w:bCs/>
          <w:sz w:val="28"/>
          <w:szCs w:val="28"/>
          <w:lang w:bidi="ar-EG"/>
        </w:rPr>
        <w:t>Checkout Process:</w:t>
      </w:r>
    </w:p>
    <w:p w14:paraId="667DEB8D"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Calculates the total price.</w:t>
      </w:r>
    </w:p>
    <w:p w14:paraId="07C279AF"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Opens a bottom sheet with a summary and navigates to the CheckoutScreen.</w:t>
      </w:r>
    </w:p>
    <w:p w14:paraId="4AC2F2E9" w14:textId="77777777" w:rsidR="007732C4" w:rsidRPr="00720C75" w:rsidRDefault="007732C4" w:rsidP="00D46C1E">
      <w:pPr>
        <w:widowControl w:val="0"/>
        <w:numPr>
          <w:ilvl w:val="0"/>
          <w:numId w:val="37"/>
        </w:numPr>
        <w:autoSpaceDE w:val="0"/>
        <w:autoSpaceDN w:val="0"/>
        <w:spacing w:after="0" w:line="240" w:lineRule="auto"/>
        <w:rPr>
          <w:rFonts w:cstheme="majorBidi"/>
          <w:sz w:val="28"/>
          <w:szCs w:val="28"/>
          <w:lang w:bidi="ar-EG"/>
        </w:rPr>
      </w:pPr>
      <w:r w:rsidRPr="00720C75">
        <w:rPr>
          <w:rFonts w:cstheme="majorBidi"/>
          <w:b/>
          <w:bCs/>
          <w:sz w:val="28"/>
          <w:szCs w:val="28"/>
          <w:lang w:bidi="ar-EG"/>
        </w:rPr>
        <w:t>Error Handling:</w:t>
      </w:r>
    </w:p>
    <w:p w14:paraId="33EDA14C"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Catches and displays errors when loading, updating, or removing items.</w:t>
      </w:r>
    </w:p>
    <w:p w14:paraId="3E51B37B" w14:textId="77777777" w:rsidR="007732C4" w:rsidRPr="00720C75" w:rsidRDefault="007732C4" w:rsidP="00D46C1E">
      <w:pPr>
        <w:widowControl w:val="0"/>
        <w:numPr>
          <w:ilvl w:val="1"/>
          <w:numId w:val="37"/>
        </w:numPr>
        <w:autoSpaceDE w:val="0"/>
        <w:autoSpaceDN w:val="0"/>
        <w:spacing w:after="0" w:line="240" w:lineRule="auto"/>
        <w:rPr>
          <w:rFonts w:cstheme="majorBidi"/>
          <w:sz w:val="28"/>
          <w:szCs w:val="28"/>
          <w:lang w:bidi="ar-EG"/>
        </w:rPr>
      </w:pPr>
      <w:r w:rsidRPr="00720C75">
        <w:rPr>
          <w:rFonts w:cstheme="majorBidi"/>
          <w:sz w:val="28"/>
          <w:szCs w:val="28"/>
          <w:lang w:bidi="ar-EG"/>
        </w:rPr>
        <w:t>Provides retry button when loading fails.</w:t>
      </w:r>
    </w:p>
    <w:p w14:paraId="5F5F4B7A"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Key Components:</w:t>
      </w:r>
    </w:p>
    <w:p w14:paraId="65DF6055" w14:textId="77777777" w:rsidR="007732C4" w:rsidRPr="00720C75" w:rsidRDefault="007732C4" w:rsidP="00D46C1E">
      <w:pPr>
        <w:widowControl w:val="0"/>
        <w:numPr>
          <w:ilvl w:val="0"/>
          <w:numId w:val="38"/>
        </w:numPr>
        <w:autoSpaceDE w:val="0"/>
        <w:autoSpaceDN w:val="0"/>
        <w:spacing w:after="0" w:line="240" w:lineRule="auto"/>
        <w:rPr>
          <w:rFonts w:cstheme="majorBidi"/>
          <w:sz w:val="28"/>
          <w:szCs w:val="28"/>
          <w:lang w:bidi="ar-EG"/>
        </w:rPr>
      </w:pPr>
      <w:r w:rsidRPr="00720C75">
        <w:rPr>
          <w:rFonts w:cstheme="majorBidi"/>
          <w:b/>
          <w:bCs/>
          <w:sz w:val="28"/>
          <w:szCs w:val="28"/>
          <w:lang w:bidi="ar-EG"/>
        </w:rPr>
        <w:t>List&lt;CartItem&gt; cartItems</w:t>
      </w:r>
    </w:p>
    <w:p w14:paraId="457F94FD"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Holds the current items in the cart.</w:t>
      </w:r>
    </w:p>
    <w:p w14:paraId="4A838E45" w14:textId="77777777" w:rsidR="007732C4" w:rsidRPr="00720C75" w:rsidRDefault="007732C4" w:rsidP="00D46C1E">
      <w:pPr>
        <w:widowControl w:val="0"/>
        <w:numPr>
          <w:ilvl w:val="0"/>
          <w:numId w:val="38"/>
        </w:numPr>
        <w:autoSpaceDE w:val="0"/>
        <w:autoSpaceDN w:val="0"/>
        <w:spacing w:after="0" w:line="240" w:lineRule="auto"/>
        <w:rPr>
          <w:rFonts w:cstheme="majorBidi"/>
          <w:sz w:val="28"/>
          <w:szCs w:val="28"/>
          <w:lang w:bidi="ar-EG"/>
        </w:rPr>
      </w:pPr>
      <w:r w:rsidRPr="00720C75">
        <w:rPr>
          <w:rFonts w:cstheme="majorBidi"/>
          <w:b/>
          <w:bCs/>
          <w:sz w:val="28"/>
          <w:szCs w:val="28"/>
          <w:lang w:bidi="ar-EG"/>
        </w:rPr>
        <w:t>bool isLoading / String? errorMessage</w:t>
      </w:r>
    </w:p>
    <w:p w14:paraId="33F5B72C"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Used to control UI states (loading, error, data).</w:t>
      </w:r>
    </w:p>
    <w:p w14:paraId="7480DF1C" w14:textId="77777777" w:rsidR="007732C4" w:rsidRPr="00720C75" w:rsidRDefault="007732C4" w:rsidP="00D46C1E">
      <w:pPr>
        <w:widowControl w:val="0"/>
        <w:numPr>
          <w:ilvl w:val="0"/>
          <w:numId w:val="38"/>
        </w:numPr>
        <w:autoSpaceDE w:val="0"/>
        <w:autoSpaceDN w:val="0"/>
        <w:spacing w:after="0" w:line="240" w:lineRule="auto"/>
        <w:rPr>
          <w:rFonts w:cstheme="majorBidi"/>
          <w:sz w:val="28"/>
          <w:szCs w:val="28"/>
          <w:lang w:bidi="ar-EG"/>
        </w:rPr>
      </w:pPr>
      <w:r w:rsidRPr="00720C75">
        <w:rPr>
          <w:rFonts w:cstheme="majorBidi"/>
          <w:b/>
          <w:bCs/>
          <w:sz w:val="28"/>
          <w:szCs w:val="28"/>
          <w:lang w:bidi="ar-EG"/>
        </w:rPr>
        <w:t>ApiService _apiService</w:t>
      </w:r>
    </w:p>
    <w:p w14:paraId="0EFC23FF"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Handles network requests related to cart operations.</w:t>
      </w:r>
    </w:p>
    <w:p w14:paraId="79FD939F" w14:textId="77777777" w:rsidR="007732C4" w:rsidRPr="00720C75" w:rsidRDefault="007732C4" w:rsidP="00D46C1E">
      <w:pPr>
        <w:widowControl w:val="0"/>
        <w:numPr>
          <w:ilvl w:val="0"/>
          <w:numId w:val="38"/>
        </w:numPr>
        <w:autoSpaceDE w:val="0"/>
        <w:autoSpaceDN w:val="0"/>
        <w:spacing w:after="0" w:line="240" w:lineRule="auto"/>
        <w:rPr>
          <w:rFonts w:cstheme="majorBidi"/>
          <w:sz w:val="28"/>
          <w:szCs w:val="28"/>
          <w:lang w:bidi="ar-EG"/>
        </w:rPr>
      </w:pPr>
      <w:r w:rsidRPr="00720C75">
        <w:rPr>
          <w:rFonts w:cstheme="majorBidi"/>
          <w:b/>
          <w:bCs/>
          <w:sz w:val="28"/>
          <w:szCs w:val="28"/>
          <w:lang w:bidi="ar-EG"/>
        </w:rPr>
        <w:t>Widgets Used:</w:t>
      </w:r>
    </w:p>
    <w:p w14:paraId="10153E7D"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ListView.builder: To display cart items.</w:t>
      </w:r>
    </w:p>
    <w:p w14:paraId="1A0B017A"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CachedNetworkImage: For efficient product image loading.</w:t>
      </w:r>
    </w:p>
    <w:p w14:paraId="33446469"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RefreshIndicator: To allow pull-to-refresh.</w:t>
      </w:r>
    </w:p>
    <w:p w14:paraId="61CCE7BC" w14:textId="77777777"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SnackBar: To display messages to the user.</w:t>
      </w:r>
    </w:p>
    <w:p w14:paraId="7B3AE703" w14:textId="2561331C" w:rsidR="007732C4" w:rsidRPr="00720C75" w:rsidRDefault="007732C4" w:rsidP="00D46C1E">
      <w:pPr>
        <w:widowControl w:val="0"/>
        <w:numPr>
          <w:ilvl w:val="1"/>
          <w:numId w:val="38"/>
        </w:numPr>
        <w:autoSpaceDE w:val="0"/>
        <w:autoSpaceDN w:val="0"/>
        <w:spacing w:after="0" w:line="240" w:lineRule="auto"/>
        <w:rPr>
          <w:rFonts w:cstheme="majorBidi"/>
          <w:sz w:val="28"/>
          <w:szCs w:val="28"/>
          <w:lang w:bidi="ar-EG"/>
        </w:rPr>
      </w:pPr>
      <w:r w:rsidRPr="00720C75">
        <w:rPr>
          <w:rFonts w:cstheme="majorBidi"/>
          <w:sz w:val="28"/>
          <w:szCs w:val="28"/>
          <w:lang w:bidi="ar-EG"/>
        </w:rPr>
        <w:t>showModalBottomSheet: For displaying checkout confirmation.</w:t>
      </w:r>
    </w:p>
    <w:p w14:paraId="1DBD4771"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Navigation:</w:t>
      </w:r>
    </w:p>
    <w:p w14:paraId="016A7C84" w14:textId="77777777" w:rsidR="007732C4" w:rsidRPr="00720C75" w:rsidRDefault="007732C4" w:rsidP="00D46C1E">
      <w:pPr>
        <w:widowControl w:val="0"/>
        <w:numPr>
          <w:ilvl w:val="0"/>
          <w:numId w:val="39"/>
        </w:numPr>
        <w:autoSpaceDE w:val="0"/>
        <w:autoSpaceDN w:val="0"/>
        <w:spacing w:after="0" w:line="240" w:lineRule="auto"/>
        <w:rPr>
          <w:rFonts w:cstheme="majorBidi"/>
          <w:sz w:val="28"/>
          <w:szCs w:val="28"/>
          <w:lang w:bidi="ar-EG"/>
        </w:rPr>
      </w:pPr>
      <w:r w:rsidRPr="00720C75">
        <w:rPr>
          <w:rFonts w:cstheme="majorBidi"/>
          <w:sz w:val="28"/>
          <w:szCs w:val="28"/>
          <w:lang w:bidi="ar-EG"/>
        </w:rPr>
        <w:t>Navigates to CheckoutScreen on pressing "Go to Payment", passing:</w:t>
      </w:r>
    </w:p>
    <w:p w14:paraId="6D378BD9" w14:textId="77777777" w:rsidR="007732C4" w:rsidRPr="00720C75" w:rsidRDefault="007732C4" w:rsidP="00D46C1E">
      <w:pPr>
        <w:widowControl w:val="0"/>
        <w:numPr>
          <w:ilvl w:val="1"/>
          <w:numId w:val="39"/>
        </w:numPr>
        <w:autoSpaceDE w:val="0"/>
        <w:autoSpaceDN w:val="0"/>
        <w:spacing w:after="0" w:line="240" w:lineRule="auto"/>
        <w:rPr>
          <w:rFonts w:cstheme="majorBidi"/>
          <w:sz w:val="28"/>
          <w:szCs w:val="28"/>
          <w:lang w:bidi="ar-EG"/>
        </w:rPr>
      </w:pPr>
      <w:r w:rsidRPr="00720C75">
        <w:rPr>
          <w:rFonts w:cstheme="majorBidi"/>
          <w:sz w:val="28"/>
          <w:szCs w:val="28"/>
          <w:lang w:bidi="ar-EG"/>
        </w:rPr>
        <w:t>totalPrice</w:t>
      </w:r>
    </w:p>
    <w:p w14:paraId="30B68B68" w14:textId="045BF430" w:rsidR="007732C4" w:rsidRPr="00720C75" w:rsidRDefault="007732C4" w:rsidP="00D46C1E">
      <w:pPr>
        <w:widowControl w:val="0"/>
        <w:numPr>
          <w:ilvl w:val="1"/>
          <w:numId w:val="39"/>
        </w:numPr>
        <w:autoSpaceDE w:val="0"/>
        <w:autoSpaceDN w:val="0"/>
        <w:spacing w:after="0" w:line="240" w:lineRule="auto"/>
        <w:rPr>
          <w:rFonts w:cstheme="majorBidi"/>
          <w:sz w:val="28"/>
          <w:szCs w:val="28"/>
          <w:lang w:bidi="ar-EG"/>
        </w:rPr>
      </w:pPr>
      <w:r w:rsidRPr="00720C75">
        <w:rPr>
          <w:rFonts w:cstheme="majorBidi"/>
          <w:sz w:val="28"/>
          <w:szCs w:val="28"/>
          <w:lang w:bidi="ar-EG"/>
        </w:rPr>
        <w:t>cartItems</w:t>
      </w:r>
    </w:p>
    <w:p w14:paraId="660ED8AA"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Theming Support:</w:t>
      </w:r>
    </w:p>
    <w:p w14:paraId="6AC318BF" w14:textId="1D4D4774" w:rsidR="007732C4" w:rsidRPr="00720C75" w:rsidRDefault="007732C4" w:rsidP="00D46C1E">
      <w:pPr>
        <w:widowControl w:val="0"/>
        <w:numPr>
          <w:ilvl w:val="0"/>
          <w:numId w:val="40"/>
        </w:numPr>
        <w:autoSpaceDE w:val="0"/>
        <w:autoSpaceDN w:val="0"/>
        <w:spacing w:after="0" w:line="240" w:lineRule="auto"/>
        <w:rPr>
          <w:rFonts w:cstheme="majorBidi"/>
          <w:sz w:val="28"/>
          <w:szCs w:val="28"/>
          <w:lang w:bidi="ar-EG"/>
        </w:rPr>
      </w:pPr>
      <w:r w:rsidRPr="00720C75">
        <w:rPr>
          <w:rFonts w:cstheme="majorBidi"/>
          <w:sz w:val="28"/>
          <w:szCs w:val="28"/>
          <w:lang w:bidi="ar-EG"/>
        </w:rPr>
        <w:t>Adapts text and background colors based on Brightness.dark or Brightness.light.</w:t>
      </w:r>
    </w:p>
    <w:p w14:paraId="5999514B"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Lifecycle Methods:</w:t>
      </w:r>
    </w:p>
    <w:p w14:paraId="69D09863" w14:textId="77777777" w:rsidR="007732C4" w:rsidRPr="00720C75" w:rsidRDefault="007732C4" w:rsidP="00D46C1E">
      <w:pPr>
        <w:widowControl w:val="0"/>
        <w:numPr>
          <w:ilvl w:val="0"/>
          <w:numId w:val="41"/>
        </w:numPr>
        <w:autoSpaceDE w:val="0"/>
        <w:autoSpaceDN w:val="0"/>
        <w:spacing w:after="0" w:line="240" w:lineRule="auto"/>
        <w:rPr>
          <w:rFonts w:cstheme="majorBidi"/>
          <w:sz w:val="28"/>
          <w:szCs w:val="28"/>
          <w:lang w:bidi="ar-EG"/>
        </w:rPr>
      </w:pPr>
      <w:r w:rsidRPr="00720C75">
        <w:rPr>
          <w:rFonts w:cstheme="majorBidi"/>
          <w:sz w:val="28"/>
          <w:szCs w:val="28"/>
          <w:lang w:bidi="ar-EG"/>
        </w:rPr>
        <w:lastRenderedPageBreak/>
        <w:t>initState():</w:t>
      </w:r>
    </w:p>
    <w:p w14:paraId="02730E9F" w14:textId="77777777" w:rsidR="007732C4" w:rsidRPr="00720C75" w:rsidRDefault="007732C4" w:rsidP="00D46C1E">
      <w:pPr>
        <w:widowControl w:val="0"/>
        <w:numPr>
          <w:ilvl w:val="1"/>
          <w:numId w:val="41"/>
        </w:numPr>
        <w:autoSpaceDE w:val="0"/>
        <w:autoSpaceDN w:val="0"/>
        <w:spacing w:after="0" w:line="240" w:lineRule="auto"/>
        <w:rPr>
          <w:rFonts w:cstheme="majorBidi"/>
          <w:sz w:val="28"/>
          <w:szCs w:val="28"/>
          <w:lang w:bidi="ar-EG"/>
        </w:rPr>
      </w:pPr>
      <w:r w:rsidRPr="00720C75">
        <w:rPr>
          <w:rFonts w:cstheme="majorBidi"/>
          <w:sz w:val="28"/>
          <w:szCs w:val="28"/>
          <w:lang w:bidi="ar-EG"/>
        </w:rPr>
        <w:t>Calls _loadCartItems() to fetch data when the screen loads.</w:t>
      </w:r>
    </w:p>
    <w:p w14:paraId="13049885" w14:textId="77777777" w:rsidR="007732C4" w:rsidRPr="00720C75" w:rsidRDefault="007732C4" w:rsidP="00C431DF">
      <w:pPr>
        <w:rPr>
          <w:rFonts w:cstheme="majorBidi"/>
          <w:sz w:val="28"/>
          <w:szCs w:val="28"/>
          <w:lang w:bidi="ar-EG"/>
        </w:rPr>
      </w:pPr>
    </w:p>
    <w:p w14:paraId="325BE6FC"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Recommendations for Contributors:</w:t>
      </w:r>
    </w:p>
    <w:p w14:paraId="0AB912AA" w14:textId="77777777" w:rsidR="007732C4" w:rsidRPr="00720C75" w:rsidRDefault="007732C4" w:rsidP="00D46C1E">
      <w:pPr>
        <w:widowControl w:val="0"/>
        <w:numPr>
          <w:ilvl w:val="0"/>
          <w:numId w:val="42"/>
        </w:numPr>
        <w:autoSpaceDE w:val="0"/>
        <w:autoSpaceDN w:val="0"/>
        <w:spacing w:after="0" w:line="240" w:lineRule="auto"/>
        <w:rPr>
          <w:rFonts w:cstheme="majorBidi"/>
          <w:sz w:val="28"/>
          <w:szCs w:val="28"/>
          <w:lang w:bidi="ar-EG"/>
        </w:rPr>
      </w:pPr>
      <w:r w:rsidRPr="00720C75">
        <w:rPr>
          <w:rFonts w:cstheme="majorBidi"/>
          <w:sz w:val="28"/>
          <w:szCs w:val="28"/>
          <w:lang w:bidi="ar-EG"/>
        </w:rPr>
        <w:t>Consider refactoring the cart item UI into a separate widget for maintainability.</w:t>
      </w:r>
    </w:p>
    <w:p w14:paraId="790DB150" w14:textId="77777777" w:rsidR="007732C4" w:rsidRPr="00720C75" w:rsidRDefault="007732C4" w:rsidP="00D46C1E">
      <w:pPr>
        <w:widowControl w:val="0"/>
        <w:numPr>
          <w:ilvl w:val="0"/>
          <w:numId w:val="42"/>
        </w:numPr>
        <w:autoSpaceDE w:val="0"/>
        <w:autoSpaceDN w:val="0"/>
        <w:spacing w:after="0" w:line="240" w:lineRule="auto"/>
        <w:rPr>
          <w:rFonts w:cstheme="majorBidi"/>
          <w:sz w:val="28"/>
          <w:szCs w:val="28"/>
          <w:lang w:bidi="ar-EG"/>
        </w:rPr>
      </w:pPr>
      <w:r w:rsidRPr="00720C75">
        <w:rPr>
          <w:rFonts w:cstheme="majorBidi"/>
          <w:sz w:val="28"/>
          <w:szCs w:val="28"/>
          <w:lang w:bidi="ar-EG"/>
        </w:rPr>
        <w:t>Add swipe-to-delete functionality for better UX.</w:t>
      </w:r>
    </w:p>
    <w:p w14:paraId="1D5834B0" w14:textId="77777777" w:rsidR="007732C4" w:rsidRPr="00720C75" w:rsidRDefault="007732C4" w:rsidP="00D46C1E">
      <w:pPr>
        <w:widowControl w:val="0"/>
        <w:numPr>
          <w:ilvl w:val="0"/>
          <w:numId w:val="42"/>
        </w:numPr>
        <w:autoSpaceDE w:val="0"/>
        <w:autoSpaceDN w:val="0"/>
        <w:spacing w:after="0" w:line="240" w:lineRule="auto"/>
        <w:rPr>
          <w:rFonts w:cstheme="majorBidi"/>
          <w:sz w:val="28"/>
          <w:szCs w:val="28"/>
          <w:lang w:bidi="ar-EG"/>
        </w:rPr>
      </w:pPr>
      <w:r w:rsidRPr="00720C75">
        <w:rPr>
          <w:rFonts w:cstheme="majorBidi"/>
          <w:sz w:val="28"/>
          <w:szCs w:val="28"/>
          <w:lang w:bidi="ar-EG"/>
        </w:rPr>
        <w:t>Add loading indicators inside buttons during network calls for visual feedback.</w:t>
      </w:r>
    </w:p>
    <w:p w14:paraId="5BEA09B2" w14:textId="77777777" w:rsidR="007732C4" w:rsidRPr="00720C75" w:rsidRDefault="007732C4" w:rsidP="007732C4">
      <w:pPr>
        <w:rPr>
          <w:rFonts w:cstheme="majorBidi"/>
          <w:sz w:val="28"/>
          <w:szCs w:val="28"/>
          <w:lang w:bidi="ar-EG"/>
        </w:rPr>
      </w:pPr>
    </w:p>
    <w:p w14:paraId="3C82CFA0" w14:textId="77777777" w:rsidR="007732C4" w:rsidRPr="00720C75" w:rsidRDefault="007732C4" w:rsidP="007732C4">
      <w:pPr>
        <w:rPr>
          <w:rFonts w:cstheme="majorBidi"/>
          <w:sz w:val="28"/>
          <w:szCs w:val="28"/>
          <w:lang w:bidi="ar-EG"/>
        </w:rPr>
      </w:pPr>
    </w:p>
    <w:p w14:paraId="0163FE6D" w14:textId="77777777" w:rsidR="007732C4" w:rsidRPr="00720C75" w:rsidRDefault="007732C4" w:rsidP="007732C4">
      <w:pPr>
        <w:rPr>
          <w:rFonts w:cstheme="majorBidi"/>
          <w:sz w:val="28"/>
          <w:szCs w:val="28"/>
          <w:lang w:bidi="ar-EG"/>
        </w:rPr>
      </w:pPr>
    </w:p>
    <w:p w14:paraId="5932C099" w14:textId="77777777" w:rsidR="00BA2362" w:rsidRDefault="00BA2362" w:rsidP="007732C4">
      <w:pPr>
        <w:rPr>
          <w:rFonts w:asciiTheme="minorHAnsi" w:hAnsiTheme="minorHAnsi" w:cstheme="minorHAnsi"/>
          <w:sz w:val="28"/>
          <w:szCs w:val="28"/>
          <w:lang w:bidi="ar-EG"/>
        </w:rPr>
      </w:pPr>
    </w:p>
    <w:p w14:paraId="06A992A3" w14:textId="77777777" w:rsidR="00BA2362" w:rsidRDefault="00BA2362" w:rsidP="007732C4">
      <w:pPr>
        <w:rPr>
          <w:rFonts w:asciiTheme="minorHAnsi" w:hAnsiTheme="minorHAnsi" w:cstheme="minorHAnsi"/>
          <w:sz w:val="28"/>
          <w:szCs w:val="28"/>
          <w:lang w:bidi="ar-EG"/>
        </w:rPr>
      </w:pPr>
    </w:p>
    <w:p w14:paraId="51DEF62A" w14:textId="77777777" w:rsidR="00BA2362" w:rsidRDefault="00BA2362" w:rsidP="007732C4">
      <w:pPr>
        <w:rPr>
          <w:rFonts w:asciiTheme="minorHAnsi" w:hAnsiTheme="minorHAnsi" w:cstheme="minorHAnsi"/>
          <w:sz w:val="28"/>
          <w:szCs w:val="28"/>
          <w:lang w:bidi="ar-EG"/>
        </w:rPr>
      </w:pPr>
    </w:p>
    <w:p w14:paraId="74245225" w14:textId="77777777" w:rsidR="007732C4" w:rsidRDefault="007732C4" w:rsidP="007732C4">
      <w:pPr>
        <w:rPr>
          <w:rFonts w:asciiTheme="minorHAnsi" w:hAnsiTheme="minorHAnsi" w:cstheme="minorHAnsi"/>
          <w:sz w:val="28"/>
          <w:szCs w:val="28"/>
          <w:lang w:bidi="ar-EG"/>
        </w:rPr>
      </w:pPr>
    </w:p>
    <w:p w14:paraId="5C2BAAEC" w14:textId="23FC4B9E" w:rsidR="007732C4" w:rsidRPr="00D9004A" w:rsidRDefault="00D9004A" w:rsidP="00D9004A">
      <w:pPr>
        <w:pStyle w:val="Heading5"/>
        <w:rPr>
          <w:sz w:val="28"/>
          <w:szCs w:val="28"/>
          <w:lang w:bidi="ar-EG"/>
        </w:rPr>
      </w:pPr>
      <w:bookmarkStart w:id="618" w:name="_Toc200506990"/>
      <w:r w:rsidRPr="00D9004A">
        <w:rPr>
          <w:sz w:val="28"/>
          <w:szCs w:val="28"/>
          <w:lang w:bidi="ar-EG"/>
        </w:rPr>
        <w:lastRenderedPageBreak/>
        <w:t>4.2.2.1.6.</w:t>
      </w:r>
      <w:r w:rsidR="007732C4" w:rsidRPr="00D9004A">
        <w:rPr>
          <w:sz w:val="28"/>
          <w:szCs w:val="28"/>
        </w:rPr>
        <w:t xml:space="preserve"> </w:t>
      </w:r>
      <w:r w:rsidR="007732C4" w:rsidRPr="00D9004A">
        <w:rPr>
          <w:sz w:val="28"/>
          <w:szCs w:val="28"/>
          <w:lang w:bidi="ar-EG"/>
        </w:rPr>
        <w:t>My Order Screen</w:t>
      </w:r>
      <w:bookmarkEnd w:id="618"/>
      <w:r w:rsidR="007732C4" w:rsidRPr="00D9004A">
        <w:rPr>
          <w:sz w:val="28"/>
          <w:szCs w:val="28"/>
          <w:lang w:bidi="ar-EG"/>
        </w:rPr>
        <w:t xml:space="preserve"> </w:t>
      </w:r>
    </w:p>
    <w:p w14:paraId="1249033E" w14:textId="77777777" w:rsidR="007732C4" w:rsidRDefault="007732C4" w:rsidP="007732C4">
      <w:pPr>
        <w:rPr>
          <w:rFonts w:asciiTheme="minorHAnsi" w:hAnsiTheme="minorHAnsi" w:cstheme="minorHAnsi"/>
          <w:b/>
          <w:bCs/>
          <w:sz w:val="40"/>
          <w:szCs w:val="40"/>
          <w:lang w:bidi="ar-EG"/>
        </w:rPr>
      </w:pPr>
      <w:r>
        <w:rPr>
          <w:b/>
          <w:bCs/>
          <w:noProof/>
          <w:sz w:val="40"/>
          <w:szCs w:val="40"/>
        </w:rPr>
        <w:drawing>
          <wp:inline distT="0" distB="0" distL="0" distR="0" wp14:anchorId="535A759E" wp14:editId="505F0610">
            <wp:extent cx="6507480" cy="6143625"/>
            <wp:effectExtent l="0" t="0" r="7620" b="9525"/>
            <wp:docPr id="737494246" name="Picture 1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94246" name="Picture 11" descr="A screenshot of a computer program&#10;&#10;AI-generated content may be incorrect."/>
                    <pic:cNvPicPr/>
                  </pic:nvPicPr>
                  <pic:blipFill>
                    <a:blip r:embed="rId104">
                      <a:extLst>
                        <a:ext uri="{28A0092B-C50C-407E-A947-70E740481C1C}">
                          <a14:useLocalDpi xmlns:a14="http://schemas.microsoft.com/office/drawing/2010/main" val="0"/>
                        </a:ext>
                      </a:extLst>
                    </a:blip>
                    <a:stretch>
                      <a:fillRect/>
                    </a:stretch>
                  </pic:blipFill>
                  <pic:spPr>
                    <a:xfrm>
                      <a:off x="0" y="0"/>
                      <a:ext cx="6507480" cy="6143625"/>
                    </a:xfrm>
                    <a:prstGeom prst="rect">
                      <a:avLst/>
                    </a:prstGeom>
                  </pic:spPr>
                </pic:pic>
              </a:graphicData>
            </a:graphic>
          </wp:inline>
        </w:drawing>
      </w:r>
    </w:p>
    <w:p w14:paraId="5799A05B" w14:textId="77777777" w:rsidR="00D9004A" w:rsidRDefault="00D9004A" w:rsidP="007732C4">
      <w:pPr>
        <w:rPr>
          <w:rFonts w:asciiTheme="minorHAnsi" w:hAnsiTheme="minorHAnsi" w:cstheme="minorHAnsi"/>
          <w:b/>
          <w:bCs/>
          <w:sz w:val="28"/>
          <w:szCs w:val="28"/>
          <w:lang w:bidi="ar-EG"/>
        </w:rPr>
      </w:pPr>
    </w:p>
    <w:p w14:paraId="767623E5" w14:textId="77777777" w:rsidR="00D9004A" w:rsidRDefault="00D9004A" w:rsidP="007732C4">
      <w:pPr>
        <w:rPr>
          <w:rFonts w:asciiTheme="minorHAnsi" w:hAnsiTheme="minorHAnsi" w:cstheme="minorHAnsi"/>
          <w:b/>
          <w:bCs/>
          <w:sz w:val="28"/>
          <w:szCs w:val="28"/>
          <w:lang w:bidi="ar-EG"/>
        </w:rPr>
      </w:pPr>
    </w:p>
    <w:p w14:paraId="5694F756" w14:textId="77777777" w:rsidR="00D9004A" w:rsidRDefault="00D9004A" w:rsidP="007732C4">
      <w:pPr>
        <w:rPr>
          <w:rFonts w:asciiTheme="minorHAnsi" w:hAnsiTheme="minorHAnsi" w:cstheme="minorHAnsi"/>
          <w:b/>
          <w:bCs/>
          <w:sz w:val="28"/>
          <w:szCs w:val="28"/>
          <w:lang w:bidi="ar-EG"/>
        </w:rPr>
      </w:pPr>
    </w:p>
    <w:p w14:paraId="160E1D65" w14:textId="2D4BF8CF" w:rsidR="007732C4" w:rsidRPr="00720C75" w:rsidRDefault="007732C4" w:rsidP="00C431DF">
      <w:pPr>
        <w:rPr>
          <w:rFonts w:cstheme="majorBidi"/>
          <w:sz w:val="28"/>
          <w:szCs w:val="28"/>
          <w:lang w:bidi="ar-EG"/>
        </w:rPr>
      </w:pPr>
      <w:r w:rsidRPr="00720C75">
        <w:rPr>
          <w:rFonts w:cstheme="majorBidi"/>
          <w:b/>
          <w:bCs/>
          <w:sz w:val="28"/>
          <w:szCs w:val="28"/>
          <w:lang w:bidi="ar-EG"/>
        </w:rPr>
        <w:lastRenderedPageBreak/>
        <w:t>Purpose</w:t>
      </w:r>
      <w:r w:rsidRPr="00720C75">
        <w:rPr>
          <w:rFonts w:cstheme="majorBidi"/>
          <w:sz w:val="28"/>
          <w:szCs w:val="28"/>
          <w:lang w:bidi="ar-EG"/>
        </w:rPr>
        <w:t>:</w:t>
      </w:r>
      <w:r w:rsidRPr="00720C75">
        <w:rPr>
          <w:rFonts w:cstheme="majorBidi"/>
          <w:sz w:val="28"/>
          <w:szCs w:val="28"/>
          <w:lang w:bidi="ar-EG"/>
        </w:rPr>
        <w:br/>
        <w:t>Displays and manages the user's orders, categorized by status (Pending, Processing, Shipped, Cancelled), with the ability to refresh, navigate to details, and cancel pending orders.</w:t>
      </w:r>
    </w:p>
    <w:p w14:paraId="368A6430"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Dependencies</w:t>
      </w:r>
    </w:p>
    <w:p w14:paraId="76325DA0" w14:textId="77777777" w:rsidR="007732C4" w:rsidRPr="00720C75" w:rsidRDefault="007732C4" w:rsidP="00D46C1E">
      <w:pPr>
        <w:widowControl w:val="0"/>
        <w:numPr>
          <w:ilvl w:val="0"/>
          <w:numId w:val="43"/>
        </w:numPr>
        <w:autoSpaceDE w:val="0"/>
        <w:autoSpaceDN w:val="0"/>
        <w:spacing w:after="0" w:line="240" w:lineRule="auto"/>
        <w:rPr>
          <w:rFonts w:cstheme="majorBidi"/>
          <w:sz w:val="28"/>
          <w:szCs w:val="28"/>
          <w:lang w:bidi="ar-EG"/>
        </w:rPr>
      </w:pPr>
      <w:r w:rsidRPr="00720C75">
        <w:rPr>
          <w:rFonts w:cstheme="majorBidi"/>
          <w:sz w:val="28"/>
          <w:szCs w:val="28"/>
          <w:lang w:bidi="ar-EG"/>
        </w:rPr>
        <w:t>flutter/material.dart</w:t>
      </w:r>
    </w:p>
    <w:p w14:paraId="053EBB50" w14:textId="77777777" w:rsidR="007732C4" w:rsidRPr="00720C75" w:rsidRDefault="007732C4" w:rsidP="00D46C1E">
      <w:pPr>
        <w:widowControl w:val="0"/>
        <w:numPr>
          <w:ilvl w:val="0"/>
          <w:numId w:val="43"/>
        </w:numPr>
        <w:autoSpaceDE w:val="0"/>
        <w:autoSpaceDN w:val="0"/>
        <w:spacing w:after="0" w:line="240" w:lineRule="auto"/>
        <w:rPr>
          <w:rFonts w:cstheme="majorBidi"/>
          <w:sz w:val="28"/>
          <w:szCs w:val="28"/>
          <w:lang w:bidi="ar-EG"/>
        </w:rPr>
      </w:pPr>
      <w:r w:rsidRPr="00720C75">
        <w:rPr>
          <w:rFonts w:cstheme="majorBidi"/>
          <w:sz w:val="28"/>
          <w:szCs w:val="28"/>
          <w:lang w:bidi="ar-EG"/>
        </w:rPr>
        <w:t>google_fonts/google_fonts.dart</w:t>
      </w:r>
    </w:p>
    <w:p w14:paraId="52A4AD06" w14:textId="77777777" w:rsidR="007732C4" w:rsidRPr="00720C75" w:rsidRDefault="007732C4" w:rsidP="00D46C1E">
      <w:pPr>
        <w:widowControl w:val="0"/>
        <w:numPr>
          <w:ilvl w:val="0"/>
          <w:numId w:val="43"/>
        </w:numPr>
        <w:autoSpaceDE w:val="0"/>
        <w:autoSpaceDN w:val="0"/>
        <w:spacing w:after="0" w:line="240" w:lineRule="auto"/>
        <w:rPr>
          <w:rFonts w:cstheme="majorBidi"/>
          <w:sz w:val="28"/>
          <w:szCs w:val="28"/>
          <w:lang w:bidi="ar-EG"/>
        </w:rPr>
      </w:pPr>
      <w:r w:rsidRPr="00720C75">
        <w:rPr>
          <w:rFonts w:cstheme="majorBidi"/>
          <w:sz w:val="28"/>
          <w:szCs w:val="28"/>
          <w:lang w:bidi="ar-EG"/>
        </w:rPr>
        <w:t>databaseHelper.dart (custom API service)</w:t>
      </w:r>
    </w:p>
    <w:p w14:paraId="0657268C" w14:textId="042C805B" w:rsidR="007732C4" w:rsidRPr="00720C75" w:rsidRDefault="007732C4" w:rsidP="00D46C1E">
      <w:pPr>
        <w:widowControl w:val="0"/>
        <w:numPr>
          <w:ilvl w:val="0"/>
          <w:numId w:val="43"/>
        </w:numPr>
        <w:autoSpaceDE w:val="0"/>
        <w:autoSpaceDN w:val="0"/>
        <w:spacing w:after="0" w:line="240" w:lineRule="auto"/>
        <w:rPr>
          <w:rFonts w:cstheme="majorBidi"/>
          <w:sz w:val="28"/>
          <w:szCs w:val="28"/>
          <w:lang w:bidi="ar-EG"/>
        </w:rPr>
      </w:pPr>
      <w:r w:rsidRPr="00720C75">
        <w:rPr>
          <w:rFonts w:cstheme="majorBidi"/>
          <w:sz w:val="28"/>
          <w:szCs w:val="28"/>
          <w:lang w:bidi="ar-EG"/>
        </w:rPr>
        <w:t>order_details.dart (detailed order screen)</w:t>
      </w:r>
    </w:p>
    <w:p w14:paraId="7CF2C26E" w14:textId="77777777" w:rsidR="00D9004A" w:rsidRPr="00720C75" w:rsidRDefault="00D9004A" w:rsidP="00C431DF">
      <w:pPr>
        <w:widowControl w:val="0"/>
        <w:autoSpaceDE w:val="0"/>
        <w:autoSpaceDN w:val="0"/>
        <w:spacing w:after="0" w:line="240" w:lineRule="auto"/>
        <w:ind w:left="720"/>
        <w:rPr>
          <w:rFonts w:cstheme="majorBidi"/>
          <w:sz w:val="28"/>
          <w:szCs w:val="28"/>
          <w:lang w:bidi="ar-EG"/>
        </w:rPr>
      </w:pPr>
    </w:p>
    <w:p w14:paraId="586E8DCB"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State Variables</w:t>
      </w:r>
    </w:p>
    <w:p w14:paraId="244282C8" w14:textId="77777777" w:rsidR="007732C4" w:rsidRPr="00720C75" w:rsidRDefault="007732C4" w:rsidP="00D46C1E">
      <w:pPr>
        <w:widowControl w:val="0"/>
        <w:numPr>
          <w:ilvl w:val="0"/>
          <w:numId w:val="44"/>
        </w:numPr>
        <w:autoSpaceDE w:val="0"/>
        <w:autoSpaceDN w:val="0"/>
        <w:spacing w:after="0" w:line="240" w:lineRule="auto"/>
        <w:rPr>
          <w:rFonts w:cstheme="majorBidi"/>
          <w:sz w:val="28"/>
          <w:szCs w:val="28"/>
          <w:lang w:bidi="ar-EG"/>
        </w:rPr>
      </w:pPr>
      <w:r w:rsidRPr="00720C75">
        <w:rPr>
          <w:rFonts w:cstheme="majorBidi"/>
          <w:sz w:val="28"/>
          <w:szCs w:val="28"/>
          <w:lang w:bidi="ar-EG"/>
        </w:rPr>
        <w:t>TabController _tabController: Controls the tab selection.</w:t>
      </w:r>
    </w:p>
    <w:p w14:paraId="26A00AEC" w14:textId="77777777" w:rsidR="007732C4" w:rsidRPr="00720C75" w:rsidRDefault="007732C4" w:rsidP="00D46C1E">
      <w:pPr>
        <w:widowControl w:val="0"/>
        <w:numPr>
          <w:ilvl w:val="0"/>
          <w:numId w:val="44"/>
        </w:numPr>
        <w:autoSpaceDE w:val="0"/>
        <w:autoSpaceDN w:val="0"/>
        <w:spacing w:after="0" w:line="240" w:lineRule="auto"/>
        <w:rPr>
          <w:rFonts w:cstheme="majorBidi"/>
          <w:sz w:val="28"/>
          <w:szCs w:val="28"/>
          <w:lang w:bidi="ar-EG"/>
        </w:rPr>
      </w:pPr>
      <w:r w:rsidRPr="00720C75">
        <w:rPr>
          <w:rFonts w:cstheme="majorBidi"/>
          <w:sz w:val="28"/>
          <w:szCs w:val="28"/>
          <w:lang w:bidi="ar-EG"/>
        </w:rPr>
        <w:t>PageController _pageController: Manages the swiping between pages.</w:t>
      </w:r>
    </w:p>
    <w:p w14:paraId="64CFD886" w14:textId="77777777" w:rsidR="007732C4" w:rsidRPr="00720C75" w:rsidRDefault="007732C4" w:rsidP="00D46C1E">
      <w:pPr>
        <w:widowControl w:val="0"/>
        <w:numPr>
          <w:ilvl w:val="0"/>
          <w:numId w:val="44"/>
        </w:numPr>
        <w:autoSpaceDE w:val="0"/>
        <w:autoSpaceDN w:val="0"/>
        <w:spacing w:after="0" w:line="240" w:lineRule="auto"/>
        <w:rPr>
          <w:rFonts w:cstheme="majorBidi"/>
          <w:sz w:val="28"/>
          <w:szCs w:val="28"/>
          <w:lang w:bidi="ar-EG"/>
        </w:rPr>
      </w:pPr>
      <w:r w:rsidRPr="00720C75">
        <w:rPr>
          <w:rFonts w:cstheme="majorBidi"/>
          <w:sz w:val="28"/>
          <w:szCs w:val="28"/>
          <w:lang w:bidi="ar-EG"/>
        </w:rPr>
        <w:t>ApiService apiService: Handles API calls (fetching and canceling orders).</w:t>
      </w:r>
    </w:p>
    <w:p w14:paraId="14B26FE3" w14:textId="77777777" w:rsidR="007732C4" w:rsidRPr="00720C75" w:rsidRDefault="007732C4" w:rsidP="00D46C1E">
      <w:pPr>
        <w:widowControl w:val="0"/>
        <w:numPr>
          <w:ilvl w:val="0"/>
          <w:numId w:val="44"/>
        </w:numPr>
        <w:autoSpaceDE w:val="0"/>
        <w:autoSpaceDN w:val="0"/>
        <w:spacing w:after="0" w:line="240" w:lineRule="auto"/>
        <w:rPr>
          <w:rFonts w:cstheme="majorBidi"/>
          <w:sz w:val="28"/>
          <w:szCs w:val="28"/>
          <w:lang w:bidi="ar-EG"/>
        </w:rPr>
      </w:pPr>
      <w:r w:rsidRPr="00720C75">
        <w:rPr>
          <w:rFonts w:cstheme="majorBidi"/>
          <w:sz w:val="28"/>
          <w:szCs w:val="28"/>
          <w:lang w:bidi="ar-EG"/>
        </w:rPr>
        <w:t>_isLoading: Controls loading spinner visibility.</w:t>
      </w:r>
    </w:p>
    <w:p w14:paraId="1C7B1DD3" w14:textId="77777777" w:rsidR="007732C4" w:rsidRPr="00720C75" w:rsidRDefault="007732C4" w:rsidP="00D46C1E">
      <w:pPr>
        <w:widowControl w:val="0"/>
        <w:numPr>
          <w:ilvl w:val="0"/>
          <w:numId w:val="44"/>
        </w:numPr>
        <w:autoSpaceDE w:val="0"/>
        <w:autoSpaceDN w:val="0"/>
        <w:spacing w:after="0" w:line="240" w:lineRule="auto"/>
        <w:rPr>
          <w:rFonts w:cstheme="majorBidi"/>
          <w:sz w:val="28"/>
          <w:szCs w:val="28"/>
          <w:lang w:bidi="ar-EG"/>
        </w:rPr>
      </w:pPr>
      <w:r w:rsidRPr="00720C75">
        <w:rPr>
          <w:rFonts w:cstheme="majorBidi"/>
          <w:sz w:val="28"/>
          <w:szCs w:val="28"/>
          <w:lang w:bidi="ar-EG"/>
        </w:rPr>
        <w:t>pendingOrders, processingOrders, shippedOrders, canceledOrders: Lists storing orders filtered by status.</w:t>
      </w:r>
    </w:p>
    <w:p w14:paraId="3A33F0A2" w14:textId="77777777" w:rsidR="007732C4" w:rsidRPr="00720C75" w:rsidRDefault="007732C4" w:rsidP="00C431DF">
      <w:pPr>
        <w:rPr>
          <w:rFonts w:cstheme="majorBidi"/>
          <w:sz w:val="28"/>
          <w:szCs w:val="28"/>
          <w:lang w:bidi="ar-EG"/>
        </w:rPr>
      </w:pPr>
    </w:p>
    <w:p w14:paraId="75A34D8A"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Lifecycle Methods</w:t>
      </w:r>
    </w:p>
    <w:p w14:paraId="14E2AD68" w14:textId="77777777" w:rsidR="007732C4" w:rsidRPr="00720C75" w:rsidRDefault="007732C4" w:rsidP="00D46C1E">
      <w:pPr>
        <w:widowControl w:val="0"/>
        <w:numPr>
          <w:ilvl w:val="0"/>
          <w:numId w:val="45"/>
        </w:numPr>
        <w:autoSpaceDE w:val="0"/>
        <w:autoSpaceDN w:val="0"/>
        <w:spacing w:after="0" w:line="240" w:lineRule="auto"/>
        <w:rPr>
          <w:rFonts w:cstheme="majorBidi"/>
          <w:sz w:val="28"/>
          <w:szCs w:val="28"/>
          <w:lang w:bidi="ar-EG"/>
        </w:rPr>
      </w:pPr>
      <w:r w:rsidRPr="00720C75">
        <w:rPr>
          <w:rFonts w:cstheme="majorBidi"/>
          <w:sz w:val="28"/>
          <w:szCs w:val="28"/>
          <w:lang w:bidi="ar-EG"/>
        </w:rPr>
        <w:t>initState():</w:t>
      </w:r>
    </w:p>
    <w:p w14:paraId="57233570" w14:textId="77777777" w:rsidR="007732C4" w:rsidRPr="00720C75" w:rsidRDefault="007732C4" w:rsidP="00D46C1E">
      <w:pPr>
        <w:widowControl w:val="0"/>
        <w:numPr>
          <w:ilvl w:val="1"/>
          <w:numId w:val="45"/>
        </w:numPr>
        <w:autoSpaceDE w:val="0"/>
        <w:autoSpaceDN w:val="0"/>
        <w:spacing w:after="0" w:line="240" w:lineRule="auto"/>
        <w:rPr>
          <w:rFonts w:cstheme="majorBidi"/>
          <w:sz w:val="28"/>
          <w:szCs w:val="28"/>
          <w:lang w:bidi="ar-EG"/>
        </w:rPr>
      </w:pPr>
      <w:r w:rsidRPr="00720C75">
        <w:rPr>
          <w:rFonts w:cstheme="majorBidi"/>
          <w:sz w:val="28"/>
          <w:szCs w:val="28"/>
          <w:lang w:bidi="ar-EG"/>
        </w:rPr>
        <w:t>Initializes controllers.</w:t>
      </w:r>
    </w:p>
    <w:p w14:paraId="7CC5EE8A" w14:textId="77777777" w:rsidR="007732C4" w:rsidRPr="00720C75" w:rsidRDefault="007732C4" w:rsidP="00D46C1E">
      <w:pPr>
        <w:widowControl w:val="0"/>
        <w:numPr>
          <w:ilvl w:val="1"/>
          <w:numId w:val="45"/>
        </w:numPr>
        <w:autoSpaceDE w:val="0"/>
        <w:autoSpaceDN w:val="0"/>
        <w:spacing w:after="0" w:line="240" w:lineRule="auto"/>
        <w:rPr>
          <w:rFonts w:cstheme="majorBidi"/>
          <w:sz w:val="28"/>
          <w:szCs w:val="28"/>
          <w:lang w:bidi="ar-EG"/>
        </w:rPr>
      </w:pPr>
      <w:r w:rsidRPr="00720C75">
        <w:rPr>
          <w:rFonts w:cstheme="majorBidi"/>
          <w:sz w:val="28"/>
          <w:szCs w:val="28"/>
          <w:lang w:bidi="ar-EG"/>
        </w:rPr>
        <w:t>Adds listeners to synchronize tab and page controllers.</w:t>
      </w:r>
    </w:p>
    <w:p w14:paraId="505D10B4" w14:textId="77777777" w:rsidR="007732C4" w:rsidRPr="00720C75" w:rsidRDefault="007732C4" w:rsidP="00D46C1E">
      <w:pPr>
        <w:widowControl w:val="0"/>
        <w:numPr>
          <w:ilvl w:val="1"/>
          <w:numId w:val="45"/>
        </w:numPr>
        <w:autoSpaceDE w:val="0"/>
        <w:autoSpaceDN w:val="0"/>
        <w:spacing w:after="0" w:line="240" w:lineRule="auto"/>
        <w:rPr>
          <w:rFonts w:cstheme="majorBidi"/>
          <w:sz w:val="28"/>
          <w:szCs w:val="28"/>
          <w:lang w:bidi="ar-EG"/>
        </w:rPr>
      </w:pPr>
      <w:r w:rsidRPr="00720C75">
        <w:rPr>
          <w:rFonts w:cstheme="majorBidi"/>
          <w:sz w:val="28"/>
          <w:szCs w:val="28"/>
          <w:lang w:bidi="ar-EG"/>
        </w:rPr>
        <w:t>Fetches orders from the API.</w:t>
      </w:r>
    </w:p>
    <w:p w14:paraId="1D56AAE0" w14:textId="77777777" w:rsidR="007732C4" w:rsidRPr="00720C75" w:rsidRDefault="007732C4" w:rsidP="00D46C1E">
      <w:pPr>
        <w:widowControl w:val="0"/>
        <w:numPr>
          <w:ilvl w:val="0"/>
          <w:numId w:val="45"/>
        </w:numPr>
        <w:autoSpaceDE w:val="0"/>
        <w:autoSpaceDN w:val="0"/>
        <w:spacing w:after="0" w:line="240" w:lineRule="auto"/>
        <w:rPr>
          <w:rFonts w:cstheme="majorBidi"/>
          <w:sz w:val="28"/>
          <w:szCs w:val="28"/>
          <w:lang w:bidi="ar-EG"/>
        </w:rPr>
      </w:pPr>
      <w:r w:rsidRPr="00720C75">
        <w:rPr>
          <w:rFonts w:cstheme="majorBidi"/>
          <w:sz w:val="28"/>
          <w:szCs w:val="28"/>
          <w:lang w:bidi="ar-EG"/>
        </w:rPr>
        <w:t>dispose(): Disposes of controllers to free resources.</w:t>
      </w:r>
    </w:p>
    <w:p w14:paraId="20E612EB" w14:textId="77777777" w:rsidR="007732C4" w:rsidRPr="00720C75" w:rsidRDefault="007732C4" w:rsidP="00C431DF">
      <w:pPr>
        <w:rPr>
          <w:rFonts w:cstheme="majorBidi"/>
          <w:sz w:val="28"/>
          <w:szCs w:val="28"/>
          <w:lang w:bidi="ar-EG"/>
        </w:rPr>
      </w:pPr>
    </w:p>
    <w:p w14:paraId="3570760C"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 xml:space="preserve"> Core Functionality</w:t>
      </w:r>
    </w:p>
    <w:p w14:paraId="366D7870" w14:textId="77777777" w:rsidR="007732C4" w:rsidRPr="00720C75" w:rsidRDefault="007732C4" w:rsidP="00D46C1E">
      <w:pPr>
        <w:widowControl w:val="0"/>
        <w:numPr>
          <w:ilvl w:val="0"/>
          <w:numId w:val="46"/>
        </w:numPr>
        <w:autoSpaceDE w:val="0"/>
        <w:autoSpaceDN w:val="0"/>
        <w:spacing w:after="0" w:line="240" w:lineRule="auto"/>
        <w:rPr>
          <w:rFonts w:cstheme="majorBidi"/>
          <w:sz w:val="28"/>
          <w:szCs w:val="28"/>
          <w:lang w:bidi="ar-EG"/>
        </w:rPr>
      </w:pPr>
      <w:r w:rsidRPr="00720C75">
        <w:rPr>
          <w:rFonts w:cstheme="majorBidi"/>
          <w:sz w:val="28"/>
          <w:szCs w:val="28"/>
          <w:lang w:bidi="ar-EG"/>
        </w:rPr>
        <w:t>_fetchOrders()</w:t>
      </w:r>
      <w:r w:rsidRPr="00720C75">
        <w:rPr>
          <w:rFonts w:cstheme="majorBidi"/>
          <w:sz w:val="28"/>
          <w:szCs w:val="28"/>
          <w:lang w:bidi="ar-EG"/>
        </w:rPr>
        <w:br/>
        <w:t>Fetches orders for each status category using the apiService, updates UI accordingly.</w:t>
      </w:r>
    </w:p>
    <w:p w14:paraId="20B21E81" w14:textId="77777777" w:rsidR="007732C4" w:rsidRPr="00720C75" w:rsidRDefault="007732C4" w:rsidP="00D46C1E">
      <w:pPr>
        <w:widowControl w:val="0"/>
        <w:numPr>
          <w:ilvl w:val="0"/>
          <w:numId w:val="46"/>
        </w:numPr>
        <w:autoSpaceDE w:val="0"/>
        <w:autoSpaceDN w:val="0"/>
        <w:spacing w:after="0" w:line="240" w:lineRule="auto"/>
        <w:rPr>
          <w:rFonts w:cstheme="majorBidi"/>
          <w:sz w:val="28"/>
          <w:szCs w:val="28"/>
          <w:lang w:bidi="ar-EG"/>
        </w:rPr>
      </w:pPr>
      <w:r w:rsidRPr="00720C75">
        <w:rPr>
          <w:rFonts w:cstheme="majorBidi"/>
          <w:sz w:val="28"/>
          <w:szCs w:val="28"/>
          <w:lang w:bidi="ar-EG"/>
        </w:rPr>
        <w:t>_onRefresh()</w:t>
      </w:r>
      <w:r w:rsidRPr="00720C75">
        <w:rPr>
          <w:rFonts w:cstheme="majorBidi"/>
          <w:sz w:val="28"/>
          <w:szCs w:val="28"/>
          <w:lang w:bidi="ar-EG"/>
        </w:rPr>
        <w:br/>
      </w:r>
      <w:r w:rsidRPr="00720C75">
        <w:rPr>
          <w:rFonts w:cstheme="majorBidi"/>
          <w:sz w:val="28"/>
          <w:szCs w:val="28"/>
          <w:lang w:bidi="ar-EG"/>
        </w:rPr>
        <w:lastRenderedPageBreak/>
        <w:t>Triggers re-fetching of all order lists via pull-to-refresh.</w:t>
      </w:r>
    </w:p>
    <w:p w14:paraId="6C490F15" w14:textId="77777777" w:rsidR="007732C4" w:rsidRPr="00720C75" w:rsidRDefault="007732C4" w:rsidP="00D46C1E">
      <w:pPr>
        <w:widowControl w:val="0"/>
        <w:numPr>
          <w:ilvl w:val="0"/>
          <w:numId w:val="46"/>
        </w:numPr>
        <w:autoSpaceDE w:val="0"/>
        <w:autoSpaceDN w:val="0"/>
        <w:spacing w:after="0" w:line="240" w:lineRule="auto"/>
        <w:rPr>
          <w:rFonts w:cstheme="majorBidi"/>
          <w:sz w:val="28"/>
          <w:szCs w:val="28"/>
          <w:lang w:bidi="ar-EG"/>
        </w:rPr>
      </w:pPr>
      <w:r w:rsidRPr="00720C75">
        <w:rPr>
          <w:rFonts w:cstheme="majorBidi"/>
          <w:sz w:val="28"/>
          <w:szCs w:val="28"/>
          <w:lang w:bidi="ar-EG"/>
        </w:rPr>
        <w:t>_buildTabButton(label, index)</w:t>
      </w:r>
      <w:r w:rsidRPr="00720C75">
        <w:rPr>
          <w:rFonts w:cstheme="majorBidi"/>
          <w:sz w:val="28"/>
          <w:szCs w:val="28"/>
          <w:lang w:bidi="ar-EG"/>
        </w:rPr>
        <w:br/>
        <w:t>Custom tab button that changes style based on selection and updates the view.</w:t>
      </w:r>
    </w:p>
    <w:p w14:paraId="49D478C3" w14:textId="77777777" w:rsidR="007732C4" w:rsidRPr="00720C75" w:rsidRDefault="007732C4" w:rsidP="00D46C1E">
      <w:pPr>
        <w:widowControl w:val="0"/>
        <w:numPr>
          <w:ilvl w:val="0"/>
          <w:numId w:val="46"/>
        </w:numPr>
        <w:autoSpaceDE w:val="0"/>
        <w:autoSpaceDN w:val="0"/>
        <w:spacing w:after="0" w:line="240" w:lineRule="auto"/>
        <w:rPr>
          <w:rFonts w:cstheme="majorBidi"/>
          <w:sz w:val="28"/>
          <w:szCs w:val="28"/>
          <w:lang w:bidi="ar-EG"/>
        </w:rPr>
      </w:pPr>
      <w:r w:rsidRPr="00720C75">
        <w:rPr>
          <w:rFonts w:cstheme="majorBidi"/>
          <w:sz w:val="28"/>
          <w:szCs w:val="28"/>
          <w:lang w:bidi="ar-EG"/>
        </w:rPr>
        <w:t>_buildOrderList(tabName, filteredOrders)</w:t>
      </w:r>
      <w:r w:rsidRPr="00720C75">
        <w:rPr>
          <w:rFonts w:cstheme="majorBidi"/>
          <w:sz w:val="28"/>
          <w:szCs w:val="28"/>
          <w:lang w:bidi="ar-EG"/>
        </w:rPr>
        <w:br/>
        <w:t>Displays the order list for each status with "Details" and optional "Cancel" buttons.</w:t>
      </w:r>
    </w:p>
    <w:p w14:paraId="7729AC79" w14:textId="77777777" w:rsidR="007732C4" w:rsidRPr="00720C75" w:rsidRDefault="007732C4" w:rsidP="00C431DF">
      <w:pPr>
        <w:rPr>
          <w:rFonts w:cstheme="majorBidi"/>
          <w:sz w:val="28"/>
          <w:szCs w:val="28"/>
          <w:lang w:bidi="ar-EG"/>
        </w:rPr>
      </w:pPr>
    </w:p>
    <w:p w14:paraId="14CAA3C8" w14:textId="77777777" w:rsidR="007732C4" w:rsidRPr="00720C75" w:rsidRDefault="007732C4" w:rsidP="00C431DF">
      <w:pPr>
        <w:rPr>
          <w:rFonts w:cstheme="majorBidi"/>
          <w:b/>
          <w:bCs/>
          <w:sz w:val="28"/>
          <w:szCs w:val="28"/>
          <w:lang w:bidi="ar-EG"/>
        </w:rPr>
      </w:pPr>
      <w:r w:rsidRPr="00720C75">
        <w:rPr>
          <w:rFonts w:cstheme="majorBidi"/>
          <w:b/>
          <w:bCs/>
          <w:sz w:val="28"/>
          <w:szCs w:val="28"/>
          <w:lang w:bidi="ar-EG"/>
        </w:rPr>
        <w:t>UI Overview</w:t>
      </w:r>
    </w:p>
    <w:p w14:paraId="3CF9F304" w14:textId="77777777" w:rsidR="007732C4" w:rsidRPr="00720C75" w:rsidRDefault="007732C4" w:rsidP="00D46C1E">
      <w:pPr>
        <w:widowControl w:val="0"/>
        <w:numPr>
          <w:ilvl w:val="0"/>
          <w:numId w:val="47"/>
        </w:numPr>
        <w:autoSpaceDE w:val="0"/>
        <w:autoSpaceDN w:val="0"/>
        <w:spacing w:after="0" w:line="240" w:lineRule="auto"/>
        <w:rPr>
          <w:rFonts w:cstheme="majorBidi"/>
          <w:sz w:val="28"/>
          <w:szCs w:val="28"/>
          <w:lang w:bidi="ar-EG"/>
        </w:rPr>
      </w:pPr>
      <w:r w:rsidRPr="00720C75">
        <w:rPr>
          <w:rFonts w:cstheme="majorBidi"/>
          <w:sz w:val="28"/>
          <w:szCs w:val="28"/>
          <w:lang w:bidi="ar-EG"/>
        </w:rPr>
        <w:t>AppBar:</w:t>
      </w:r>
    </w:p>
    <w:p w14:paraId="5BECC59B" w14:textId="77777777" w:rsidR="007732C4" w:rsidRPr="00720C75" w:rsidRDefault="007732C4" w:rsidP="00D46C1E">
      <w:pPr>
        <w:widowControl w:val="0"/>
        <w:numPr>
          <w:ilvl w:val="1"/>
          <w:numId w:val="47"/>
        </w:numPr>
        <w:autoSpaceDE w:val="0"/>
        <w:autoSpaceDN w:val="0"/>
        <w:spacing w:after="0" w:line="240" w:lineRule="auto"/>
        <w:rPr>
          <w:rFonts w:cstheme="majorBidi"/>
          <w:sz w:val="28"/>
          <w:szCs w:val="28"/>
          <w:lang w:bidi="ar-EG"/>
        </w:rPr>
      </w:pPr>
      <w:r w:rsidRPr="00720C75">
        <w:rPr>
          <w:rFonts w:cstheme="majorBidi"/>
          <w:sz w:val="28"/>
          <w:szCs w:val="28"/>
          <w:lang w:bidi="ar-EG"/>
        </w:rPr>
        <w:t>Custom-styled title using Google Fonts.</w:t>
      </w:r>
    </w:p>
    <w:p w14:paraId="2565AD64" w14:textId="77777777" w:rsidR="007732C4" w:rsidRPr="00720C75" w:rsidRDefault="007732C4" w:rsidP="00D46C1E">
      <w:pPr>
        <w:widowControl w:val="0"/>
        <w:numPr>
          <w:ilvl w:val="1"/>
          <w:numId w:val="47"/>
        </w:numPr>
        <w:autoSpaceDE w:val="0"/>
        <w:autoSpaceDN w:val="0"/>
        <w:spacing w:after="0" w:line="240" w:lineRule="auto"/>
        <w:rPr>
          <w:rFonts w:cstheme="majorBidi"/>
          <w:sz w:val="28"/>
          <w:szCs w:val="28"/>
          <w:lang w:bidi="ar-EG"/>
        </w:rPr>
      </w:pPr>
      <w:r w:rsidRPr="00720C75">
        <w:rPr>
          <w:rFonts w:cstheme="majorBidi"/>
          <w:sz w:val="28"/>
          <w:szCs w:val="28"/>
          <w:lang w:bidi="ar-EG"/>
        </w:rPr>
        <w:t>Horizontal scrollable tab buttons below title.</w:t>
      </w:r>
    </w:p>
    <w:p w14:paraId="48B9A640" w14:textId="77777777" w:rsidR="007732C4" w:rsidRPr="00720C75" w:rsidRDefault="007732C4" w:rsidP="00D46C1E">
      <w:pPr>
        <w:widowControl w:val="0"/>
        <w:numPr>
          <w:ilvl w:val="0"/>
          <w:numId w:val="47"/>
        </w:numPr>
        <w:autoSpaceDE w:val="0"/>
        <w:autoSpaceDN w:val="0"/>
        <w:spacing w:after="0" w:line="240" w:lineRule="auto"/>
        <w:rPr>
          <w:rFonts w:cstheme="majorBidi"/>
          <w:sz w:val="28"/>
          <w:szCs w:val="28"/>
          <w:lang w:bidi="ar-EG"/>
        </w:rPr>
      </w:pPr>
      <w:r w:rsidRPr="00720C75">
        <w:rPr>
          <w:rFonts w:cstheme="majorBidi"/>
          <w:sz w:val="28"/>
          <w:szCs w:val="28"/>
          <w:lang w:bidi="ar-EG"/>
        </w:rPr>
        <w:t>Body:</w:t>
      </w:r>
    </w:p>
    <w:p w14:paraId="152BC5B0" w14:textId="77777777" w:rsidR="007732C4" w:rsidRPr="00720C75" w:rsidRDefault="007732C4" w:rsidP="00D46C1E">
      <w:pPr>
        <w:widowControl w:val="0"/>
        <w:numPr>
          <w:ilvl w:val="1"/>
          <w:numId w:val="47"/>
        </w:numPr>
        <w:autoSpaceDE w:val="0"/>
        <w:autoSpaceDN w:val="0"/>
        <w:spacing w:after="0" w:line="240" w:lineRule="auto"/>
        <w:rPr>
          <w:rFonts w:cstheme="majorBidi"/>
          <w:sz w:val="28"/>
          <w:szCs w:val="28"/>
          <w:lang w:bidi="ar-EG"/>
        </w:rPr>
      </w:pPr>
      <w:r w:rsidRPr="00720C75">
        <w:rPr>
          <w:rFonts w:cstheme="majorBidi"/>
          <w:sz w:val="28"/>
          <w:szCs w:val="28"/>
          <w:lang w:bidi="ar-EG"/>
        </w:rPr>
        <w:t>Loading indicator shown when data is loading.</w:t>
      </w:r>
    </w:p>
    <w:p w14:paraId="4B4B9BA5" w14:textId="77777777" w:rsidR="007732C4" w:rsidRPr="00720C75" w:rsidRDefault="007732C4" w:rsidP="00D46C1E">
      <w:pPr>
        <w:widowControl w:val="0"/>
        <w:numPr>
          <w:ilvl w:val="1"/>
          <w:numId w:val="47"/>
        </w:numPr>
        <w:autoSpaceDE w:val="0"/>
        <w:autoSpaceDN w:val="0"/>
        <w:spacing w:after="0" w:line="240" w:lineRule="auto"/>
        <w:rPr>
          <w:rFonts w:cstheme="majorBidi"/>
          <w:sz w:val="28"/>
          <w:szCs w:val="28"/>
          <w:lang w:bidi="ar-EG"/>
        </w:rPr>
      </w:pPr>
      <w:r w:rsidRPr="00720C75">
        <w:rPr>
          <w:rFonts w:cstheme="majorBidi"/>
          <w:sz w:val="28"/>
          <w:szCs w:val="28"/>
          <w:lang w:bidi="ar-EG"/>
        </w:rPr>
        <w:t>PageView shows four different pages for each status.</w:t>
      </w:r>
    </w:p>
    <w:p w14:paraId="2E9EF750" w14:textId="77777777" w:rsidR="007732C4" w:rsidRPr="00720C75" w:rsidRDefault="007732C4" w:rsidP="00D46C1E">
      <w:pPr>
        <w:widowControl w:val="0"/>
        <w:numPr>
          <w:ilvl w:val="1"/>
          <w:numId w:val="47"/>
        </w:numPr>
        <w:autoSpaceDE w:val="0"/>
        <w:autoSpaceDN w:val="0"/>
        <w:spacing w:after="0" w:line="240" w:lineRule="auto"/>
        <w:rPr>
          <w:rFonts w:cstheme="majorBidi"/>
          <w:sz w:val="28"/>
          <w:szCs w:val="28"/>
          <w:lang w:bidi="ar-EG"/>
        </w:rPr>
      </w:pPr>
      <w:r w:rsidRPr="00720C75">
        <w:rPr>
          <w:rFonts w:cstheme="majorBidi"/>
          <w:sz w:val="28"/>
          <w:szCs w:val="28"/>
          <w:lang w:bidi="ar-EG"/>
        </w:rPr>
        <w:t>ListView.builder used to render each order in the list.</w:t>
      </w:r>
    </w:p>
    <w:p w14:paraId="238280E5" w14:textId="77777777" w:rsidR="007732C4" w:rsidRPr="00720C75" w:rsidRDefault="007732C4" w:rsidP="00C431DF">
      <w:pPr>
        <w:rPr>
          <w:rFonts w:cstheme="majorBidi"/>
          <w:sz w:val="28"/>
          <w:szCs w:val="28"/>
          <w:lang w:bidi="ar-EG"/>
        </w:rPr>
      </w:pPr>
    </w:p>
    <w:p w14:paraId="609799F2" w14:textId="77777777" w:rsidR="007732C4" w:rsidRPr="00720C75" w:rsidRDefault="007732C4" w:rsidP="00C431DF">
      <w:pPr>
        <w:rPr>
          <w:rFonts w:cstheme="majorBidi"/>
          <w:b/>
          <w:bCs/>
          <w:sz w:val="28"/>
          <w:szCs w:val="28"/>
          <w:lang w:bidi="ar-EG"/>
        </w:rPr>
      </w:pPr>
      <w:r w:rsidRPr="00720C75">
        <w:rPr>
          <w:rFonts w:cstheme="majorBidi"/>
          <w:sz w:val="28"/>
          <w:szCs w:val="28"/>
          <w:lang w:bidi="ar-EG"/>
        </w:rPr>
        <w:t xml:space="preserve"> </w:t>
      </w:r>
      <w:r w:rsidRPr="00720C75">
        <w:rPr>
          <w:rFonts w:cstheme="majorBidi"/>
          <w:b/>
          <w:bCs/>
          <w:sz w:val="28"/>
          <w:szCs w:val="28"/>
          <w:lang w:bidi="ar-EG"/>
        </w:rPr>
        <w:t>Features</w:t>
      </w:r>
    </w:p>
    <w:p w14:paraId="32F9C111" w14:textId="77777777" w:rsidR="007732C4" w:rsidRPr="00720C75" w:rsidRDefault="007732C4" w:rsidP="00D46C1E">
      <w:pPr>
        <w:widowControl w:val="0"/>
        <w:numPr>
          <w:ilvl w:val="0"/>
          <w:numId w:val="48"/>
        </w:numPr>
        <w:autoSpaceDE w:val="0"/>
        <w:autoSpaceDN w:val="0"/>
        <w:spacing w:after="0" w:line="240" w:lineRule="auto"/>
        <w:rPr>
          <w:rFonts w:cstheme="majorBidi"/>
          <w:sz w:val="28"/>
          <w:szCs w:val="28"/>
          <w:lang w:bidi="ar-EG"/>
        </w:rPr>
      </w:pPr>
      <w:r w:rsidRPr="00720C75">
        <w:rPr>
          <w:rFonts w:cstheme="majorBidi"/>
          <w:sz w:val="28"/>
          <w:szCs w:val="28"/>
          <w:lang w:bidi="ar-EG"/>
        </w:rPr>
        <w:t>Synchronization between tab buttons and swiped pages.</w:t>
      </w:r>
    </w:p>
    <w:p w14:paraId="32706F16" w14:textId="77777777" w:rsidR="007732C4" w:rsidRPr="00720C75" w:rsidRDefault="007732C4" w:rsidP="00D46C1E">
      <w:pPr>
        <w:widowControl w:val="0"/>
        <w:numPr>
          <w:ilvl w:val="0"/>
          <w:numId w:val="48"/>
        </w:numPr>
        <w:autoSpaceDE w:val="0"/>
        <w:autoSpaceDN w:val="0"/>
        <w:spacing w:after="0" w:line="240" w:lineRule="auto"/>
        <w:rPr>
          <w:rFonts w:cstheme="majorBidi"/>
          <w:sz w:val="28"/>
          <w:szCs w:val="28"/>
          <w:lang w:bidi="ar-EG"/>
        </w:rPr>
      </w:pPr>
      <w:r w:rsidRPr="00720C75">
        <w:rPr>
          <w:rFonts w:cstheme="majorBidi"/>
          <w:sz w:val="28"/>
          <w:szCs w:val="28"/>
          <w:lang w:bidi="ar-EG"/>
        </w:rPr>
        <w:t>Fully responsive layout based on screen dimensions.</w:t>
      </w:r>
    </w:p>
    <w:p w14:paraId="1E626487" w14:textId="77777777" w:rsidR="007732C4" w:rsidRPr="00720C75" w:rsidRDefault="007732C4" w:rsidP="00D46C1E">
      <w:pPr>
        <w:widowControl w:val="0"/>
        <w:numPr>
          <w:ilvl w:val="0"/>
          <w:numId w:val="48"/>
        </w:numPr>
        <w:autoSpaceDE w:val="0"/>
        <w:autoSpaceDN w:val="0"/>
        <w:spacing w:after="0" w:line="240" w:lineRule="auto"/>
        <w:rPr>
          <w:rFonts w:cstheme="majorBidi"/>
          <w:sz w:val="28"/>
          <w:szCs w:val="28"/>
          <w:lang w:bidi="ar-EG"/>
        </w:rPr>
      </w:pPr>
      <w:r w:rsidRPr="00720C75">
        <w:rPr>
          <w:rFonts w:cstheme="majorBidi"/>
          <w:sz w:val="28"/>
          <w:szCs w:val="28"/>
          <w:lang w:bidi="ar-EG"/>
        </w:rPr>
        <w:t>Dark and light mode compatibility.</w:t>
      </w:r>
    </w:p>
    <w:p w14:paraId="3FB75819" w14:textId="77777777" w:rsidR="007732C4" w:rsidRPr="00720C75" w:rsidRDefault="007732C4" w:rsidP="00D46C1E">
      <w:pPr>
        <w:widowControl w:val="0"/>
        <w:numPr>
          <w:ilvl w:val="0"/>
          <w:numId w:val="48"/>
        </w:numPr>
        <w:autoSpaceDE w:val="0"/>
        <w:autoSpaceDN w:val="0"/>
        <w:spacing w:after="0" w:line="240" w:lineRule="auto"/>
        <w:rPr>
          <w:rFonts w:cstheme="majorBidi"/>
          <w:sz w:val="28"/>
          <w:szCs w:val="28"/>
          <w:lang w:bidi="ar-EG"/>
        </w:rPr>
      </w:pPr>
      <w:r w:rsidRPr="00720C75">
        <w:rPr>
          <w:rFonts w:cstheme="majorBidi"/>
          <w:sz w:val="28"/>
          <w:szCs w:val="28"/>
          <w:lang w:bidi="ar-EG"/>
        </w:rPr>
        <w:t>Error and success messages via SnackBar.</w:t>
      </w:r>
    </w:p>
    <w:p w14:paraId="77BB94BD" w14:textId="77777777" w:rsidR="007732C4" w:rsidRPr="00720C75" w:rsidRDefault="007732C4" w:rsidP="00D46C1E">
      <w:pPr>
        <w:widowControl w:val="0"/>
        <w:numPr>
          <w:ilvl w:val="0"/>
          <w:numId w:val="48"/>
        </w:numPr>
        <w:autoSpaceDE w:val="0"/>
        <w:autoSpaceDN w:val="0"/>
        <w:spacing w:after="0" w:line="240" w:lineRule="auto"/>
        <w:rPr>
          <w:rFonts w:cstheme="majorBidi"/>
          <w:sz w:val="28"/>
          <w:szCs w:val="28"/>
          <w:lang w:bidi="ar-EG"/>
        </w:rPr>
      </w:pPr>
      <w:r w:rsidRPr="00720C75">
        <w:rPr>
          <w:rFonts w:cstheme="majorBidi"/>
          <w:sz w:val="28"/>
          <w:szCs w:val="28"/>
          <w:lang w:bidi="ar-EG"/>
        </w:rPr>
        <w:t>Cancel functionality only available for "Pending" orders.</w:t>
      </w:r>
    </w:p>
    <w:p w14:paraId="724618CF" w14:textId="77777777" w:rsidR="007732C4" w:rsidRPr="00720C75" w:rsidRDefault="007732C4" w:rsidP="00C431DF">
      <w:pPr>
        <w:rPr>
          <w:rFonts w:cstheme="majorBidi"/>
          <w:sz w:val="28"/>
          <w:szCs w:val="28"/>
          <w:lang w:bidi="ar-EG"/>
        </w:rPr>
      </w:pPr>
    </w:p>
    <w:p w14:paraId="0632AAAC" w14:textId="77777777" w:rsidR="007732C4" w:rsidRDefault="007732C4" w:rsidP="007732C4">
      <w:pPr>
        <w:rPr>
          <w:rFonts w:asciiTheme="minorHAnsi" w:hAnsiTheme="minorHAnsi" w:cstheme="minorHAnsi"/>
          <w:b/>
          <w:bCs/>
          <w:sz w:val="40"/>
          <w:szCs w:val="40"/>
          <w:lang w:bidi="ar-EG"/>
        </w:rPr>
      </w:pPr>
    </w:p>
    <w:p w14:paraId="67B4D30A" w14:textId="77777777" w:rsidR="00D9004A" w:rsidRDefault="00D9004A" w:rsidP="007732C4">
      <w:pPr>
        <w:rPr>
          <w:rFonts w:asciiTheme="minorHAnsi" w:hAnsiTheme="minorHAnsi" w:cstheme="minorHAnsi"/>
          <w:b/>
          <w:bCs/>
          <w:sz w:val="40"/>
          <w:szCs w:val="40"/>
          <w:lang w:bidi="ar-EG"/>
        </w:rPr>
      </w:pPr>
    </w:p>
    <w:p w14:paraId="6CCCF6C9" w14:textId="77777777" w:rsidR="00D9004A" w:rsidRDefault="00D9004A" w:rsidP="007732C4">
      <w:pPr>
        <w:rPr>
          <w:rFonts w:asciiTheme="minorHAnsi" w:hAnsiTheme="minorHAnsi" w:cstheme="minorHAnsi"/>
          <w:b/>
          <w:bCs/>
          <w:sz w:val="40"/>
          <w:szCs w:val="40"/>
          <w:lang w:bidi="ar-EG"/>
        </w:rPr>
      </w:pPr>
    </w:p>
    <w:p w14:paraId="4B98C4F3" w14:textId="1ECD7655" w:rsidR="007732C4" w:rsidRPr="00D9004A" w:rsidRDefault="00D9004A" w:rsidP="00D9004A">
      <w:pPr>
        <w:pStyle w:val="Heading5"/>
        <w:rPr>
          <w:sz w:val="28"/>
          <w:szCs w:val="28"/>
          <w:lang w:bidi="ar-EG"/>
        </w:rPr>
      </w:pPr>
      <w:bookmarkStart w:id="619" w:name="_Toc200506991"/>
      <w:r w:rsidRPr="00D9004A">
        <w:rPr>
          <w:sz w:val="28"/>
          <w:szCs w:val="28"/>
          <w:lang w:bidi="ar-EG"/>
        </w:rPr>
        <w:lastRenderedPageBreak/>
        <w:t>4.2.2.1.7.</w:t>
      </w:r>
      <w:r w:rsidR="007732C4" w:rsidRPr="00D9004A">
        <w:rPr>
          <w:sz w:val="28"/>
          <w:szCs w:val="28"/>
          <w:lang w:bidi="ar-EG"/>
        </w:rPr>
        <w:t>Search Screen</w:t>
      </w:r>
      <w:bookmarkEnd w:id="619"/>
      <w:r w:rsidR="007732C4" w:rsidRPr="00D9004A">
        <w:rPr>
          <w:sz w:val="28"/>
          <w:szCs w:val="28"/>
          <w:lang w:bidi="ar-EG"/>
        </w:rPr>
        <w:t xml:space="preserve"> </w:t>
      </w:r>
    </w:p>
    <w:p w14:paraId="2C8F5EBE" w14:textId="4B9D359D" w:rsidR="007732C4" w:rsidRPr="00981A4E" w:rsidRDefault="007732C4" w:rsidP="00D9004A">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68788195" wp14:editId="700505D7">
            <wp:extent cx="6507480" cy="4400550"/>
            <wp:effectExtent l="0" t="0" r="7620" b="0"/>
            <wp:docPr id="217648636"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648636" name="Picture 12" descr="A screenshot of a computer&#10;&#10;AI-generated content may be incorrect."/>
                    <pic:cNvPicPr/>
                  </pic:nvPicPr>
                  <pic:blipFill>
                    <a:blip r:embed="rId105">
                      <a:extLst>
                        <a:ext uri="{28A0092B-C50C-407E-A947-70E740481C1C}">
                          <a14:useLocalDpi xmlns:a14="http://schemas.microsoft.com/office/drawing/2010/main" val="0"/>
                        </a:ext>
                      </a:extLst>
                    </a:blip>
                    <a:stretch>
                      <a:fillRect/>
                    </a:stretch>
                  </pic:blipFill>
                  <pic:spPr>
                    <a:xfrm>
                      <a:off x="0" y="0"/>
                      <a:ext cx="6507480" cy="4400550"/>
                    </a:xfrm>
                    <a:prstGeom prst="rect">
                      <a:avLst/>
                    </a:prstGeom>
                  </pic:spPr>
                </pic:pic>
              </a:graphicData>
            </a:graphic>
          </wp:inline>
        </w:drawing>
      </w:r>
    </w:p>
    <w:p w14:paraId="1332721F" w14:textId="77777777" w:rsidR="007732C4" w:rsidRPr="00671972" w:rsidRDefault="007732C4" w:rsidP="00671972">
      <w:pPr>
        <w:rPr>
          <w:sz w:val="28"/>
          <w:szCs w:val="28"/>
          <w:lang w:bidi="ar-EG"/>
        </w:rPr>
      </w:pPr>
      <w:r w:rsidRPr="00671972">
        <w:rPr>
          <w:b/>
          <w:bCs/>
          <w:sz w:val="28"/>
          <w:szCs w:val="28"/>
          <w:lang w:bidi="ar-EG"/>
        </w:rPr>
        <w:t>Purpose</w:t>
      </w:r>
      <w:r w:rsidRPr="00671972">
        <w:rPr>
          <w:sz w:val="28"/>
          <w:szCs w:val="28"/>
          <w:lang w:bidi="ar-EG"/>
        </w:rPr>
        <w:t>: The SearchScreen is a Flutter widget for an e-commerce app, enabling users to search products by name, apply filters (category, price, rating), view recent searches, and browse products in a responsive grid.</w:t>
      </w:r>
    </w:p>
    <w:p w14:paraId="1150D399" w14:textId="77777777" w:rsidR="007732C4" w:rsidRPr="00671972" w:rsidRDefault="007732C4" w:rsidP="00671972">
      <w:pPr>
        <w:rPr>
          <w:b/>
          <w:bCs/>
          <w:sz w:val="28"/>
          <w:szCs w:val="28"/>
          <w:lang w:bidi="ar-EG"/>
        </w:rPr>
      </w:pPr>
      <w:r w:rsidRPr="00671972">
        <w:rPr>
          <w:b/>
          <w:bCs/>
          <w:sz w:val="28"/>
          <w:szCs w:val="28"/>
          <w:lang w:bidi="ar-EG"/>
        </w:rPr>
        <w:t>Key Components:</w:t>
      </w:r>
    </w:p>
    <w:p w14:paraId="64D2613B" w14:textId="77777777" w:rsidR="007732C4" w:rsidRPr="00671972" w:rsidRDefault="007732C4" w:rsidP="00671972">
      <w:pPr>
        <w:rPr>
          <w:sz w:val="28"/>
          <w:szCs w:val="28"/>
          <w:lang w:bidi="ar-EG"/>
        </w:rPr>
      </w:pPr>
      <w:r w:rsidRPr="00671972">
        <w:rPr>
          <w:sz w:val="28"/>
          <w:szCs w:val="28"/>
          <w:lang w:bidi="ar-EG"/>
        </w:rPr>
        <w:t xml:space="preserve">SearchScreen (StatefulWidget): </w:t>
      </w:r>
    </w:p>
    <w:p w14:paraId="75E90DAA" w14:textId="77777777" w:rsidR="007732C4" w:rsidRPr="00671972" w:rsidRDefault="007732C4" w:rsidP="00671972">
      <w:pPr>
        <w:rPr>
          <w:sz w:val="28"/>
          <w:szCs w:val="28"/>
          <w:lang w:bidi="ar-EG"/>
        </w:rPr>
      </w:pPr>
      <w:r w:rsidRPr="00671972">
        <w:rPr>
          <w:sz w:val="28"/>
          <w:szCs w:val="28"/>
          <w:lang w:bidi="ar-EG"/>
        </w:rPr>
        <w:t>Features: Search bar, recent searches, filter drawer, pull-to-refresh, and product grid.</w:t>
      </w:r>
    </w:p>
    <w:p w14:paraId="08BE2EEB" w14:textId="77777777" w:rsidR="007732C4" w:rsidRPr="00671972" w:rsidRDefault="007732C4" w:rsidP="00671972">
      <w:pPr>
        <w:rPr>
          <w:sz w:val="28"/>
          <w:szCs w:val="28"/>
          <w:lang w:bidi="ar-EG"/>
        </w:rPr>
      </w:pPr>
      <w:r w:rsidRPr="00671972">
        <w:rPr>
          <w:sz w:val="28"/>
          <w:szCs w:val="28"/>
          <w:lang w:bidi="ar-EG"/>
        </w:rPr>
        <w:t>State: Manages products (_allProducts, _filteredProducts), filters (currentFilters), loading/error states, and search input with 500ms debouncing.</w:t>
      </w:r>
    </w:p>
    <w:p w14:paraId="0092FD78" w14:textId="63E2D75E" w:rsidR="007732C4" w:rsidRPr="00671972" w:rsidRDefault="007732C4" w:rsidP="00671972">
      <w:pPr>
        <w:rPr>
          <w:sz w:val="28"/>
          <w:szCs w:val="28"/>
          <w:lang w:bidi="ar-EG"/>
        </w:rPr>
      </w:pPr>
      <w:r w:rsidRPr="00671972">
        <w:rPr>
          <w:sz w:val="28"/>
          <w:szCs w:val="28"/>
          <w:lang w:bidi="ar-EG"/>
        </w:rPr>
        <w:lastRenderedPageBreak/>
        <w:t>Functionality: Performs local search (no filters) or server-side search (with filters), saves recent searches, and handles errors (e.g., login prompts, session expiry).</w:t>
      </w:r>
    </w:p>
    <w:p w14:paraId="4605B2A5" w14:textId="77777777" w:rsidR="00D9004A" w:rsidRPr="00671972" w:rsidRDefault="00D9004A" w:rsidP="00671972">
      <w:pPr>
        <w:rPr>
          <w:sz w:val="28"/>
          <w:szCs w:val="28"/>
          <w:lang w:bidi="ar-EG"/>
        </w:rPr>
      </w:pPr>
    </w:p>
    <w:p w14:paraId="22129945" w14:textId="77777777" w:rsidR="007732C4" w:rsidRPr="00671972" w:rsidRDefault="007732C4" w:rsidP="00671972">
      <w:pPr>
        <w:rPr>
          <w:sz w:val="28"/>
          <w:szCs w:val="28"/>
          <w:lang w:bidi="ar-EG"/>
        </w:rPr>
      </w:pPr>
      <w:r w:rsidRPr="00671972">
        <w:rPr>
          <w:sz w:val="28"/>
          <w:szCs w:val="28"/>
          <w:lang w:bidi="ar-EG"/>
        </w:rPr>
        <w:t xml:space="preserve">FilterDrawer (StatefulWidget): </w:t>
      </w:r>
    </w:p>
    <w:p w14:paraId="3E8EBA25" w14:textId="77777777" w:rsidR="007732C4" w:rsidRPr="00671972" w:rsidRDefault="007732C4" w:rsidP="00671972">
      <w:pPr>
        <w:rPr>
          <w:sz w:val="28"/>
          <w:szCs w:val="28"/>
          <w:lang w:bidi="ar-EG"/>
        </w:rPr>
      </w:pPr>
      <w:r w:rsidRPr="00671972">
        <w:rPr>
          <w:sz w:val="28"/>
          <w:szCs w:val="28"/>
          <w:lang w:bidi="ar-EG"/>
        </w:rPr>
        <w:t>Features: Category selection (single choice), price range (0–5000 LE), minimum rating (1–5 stars), reset/apply buttons.</w:t>
      </w:r>
    </w:p>
    <w:p w14:paraId="0487E6C3" w14:textId="77777777" w:rsidR="007732C4" w:rsidRPr="00671972" w:rsidRDefault="007732C4" w:rsidP="00671972">
      <w:pPr>
        <w:rPr>
          <w:sz w:val="28"/>
          <w:szCs w:val="28"/>
          <w:lang w:bidi="ar-EG"/>
        </w:rPr>
      </w:pPr>
      <w:r w:rsidRPr="00671972">
        <w:rPr>
          <w:sz w:val="28"/>
          <w:szCs w:val="28"/>
          <w:lang w:bidi="ar-EG"/>
        </w:rPr>
        <w:t>Functionality: Updates filters via onFiltersChanged callback, displays active filters as removable chips.</w:t>
      </w:r>
    </w:p>
    <w:p w14:paraId="6CAC8361" w14:textId="77777777" w:rsidR="007732C4" w:rsidRPr="00671972" w:rsidRDefault="007732C4" w:rsidP="00671972">
      <w:pPr>
        <w:rPr>
          <w:sz w:val="28"/>
          <w:szCs w:val="28"/>
          <w:lang w:bidi="ar-EG"/>
        </w:rPr>
      </w:pPr>
      <w:r w:rsidRPr="00671972">
        <w:rPr>
          <w:sz w:val="28"/>
          <w:szCs w:val="28"/>
          <w:lang w:bidi="ar-EG"/>
        </w:rPr>
        <w:t xml:space="preserve">ProductCard (StatelessWidget): </w:t>
      </w:r>
    </w:p>
    <w:p w14:paraId="31391773" w14:textId="77777777" w:rsidR="007732C4" w:rsidRPr="00671972" w:rsidRDefault="007732C4" w:rsidP="00671972">
      <w:pPr>
        <w:rPr>
          <w:sz w:val="28"/>
          <w:szCs w:val="28"/>
          <w:lang w:bidi="ar-EG"/>
        </w:rPr>
      </w:pPr>
      <w:r w:rsidRPr="00671972">
        <w:rPr>
          <w:sz w:val="28"/>
          <w:szCs w:val="28"/>
          <w:lang w:bidi="ar-EG"/>
        </w:rPr>
        <w:t>Features: Displays product image, name, price, rating, stock status, and badges ("Sale", "Out of Stock").</w:t>
      </w:r>
    </w:p>
    <w:p w14:paraId="76457050" w14:textId="77777777" w:rsidR="007732C4" w:rsidRPr="00671972" w:rsidRDefault="007732C4" w:rsidP="00671972">
      <w:pPr>
        <w:rPr>
          <w:sz w:val="28"/>
          <w:szCs w:val="28"/>
          <w:lang w:bidi="ar-EG"/>
        </w:rPr>
      </w:pPr>
      <w:r w:rsidRPr="00671972">
        <w:rPr>
          <w:sz w:val="28"/>
          <w:szCs w:val="28"/>
          <w:lang w:bidi="ar-EG"/>
        </w:rPr>
        <w:t>Functionality: Navigates to ProductDetails on tap, uses CachedNetworkImage for efficient image loading.</w:t>
      </w:r>
    </w:p>
    <w:p w14:paraId="60F2AF96" w14:textId="77777777" w:rsidR="007732C4" w:rsidRPr="00671972" w:rsidRDefault="007732C4" w:rsidP="00671972">
      <w:pPr>
        <w:rPr>
          <w:b/>
          <w:bCs/>
          <w:sz w:val="28"/>
          <w:szCs w:val="28"/>
          <w:lang w:bidi="ar-EG"/>
        </w:rPr>
      </w:pPr>
      <w:r w:rsidRPr="00671972">
        <w:rPr>
          <w:b/>
          <w:bCs/>
          <w:sz w:val="28"/>
          <w:szCs w:val="28"/>
          <w:lang w:bidi="ar-EG"/>
        </w:rPr>
        <w:t>Functionality:</w:t>
      </w:r>
    </w:p>
    <w:p w14:paraId="5946F784" w14:textId="77777777" w:rsidR="007732C4" w:rsidRPr="00671972" w:rsidRDefault="007732C4" w:rsidP="00671972">
      <w:pPr>
        <w:rPr>
          <w:sz w:val="28"/>
          <w:szCs w:val="28"/>
          <w:lang w:bidi="ar-EG"/>
        </w:rPr>
      </w:pPr>
      <w:r w:rsidRPr="00671972">
        <w:rPr>
          <w:sz w:val="28"/>
          <w:szCs w:val="28"/>
          <w:lang w:bidi="ar-EG"/>
        </w:rPr>
        <w:t>Search: Debounced input triggers local (name-based) or server-side (filtered) searches; recent searches are saved.</w:t>
      </w:r>
    </w:p>
    <w:p w14:paraId="12925D9F" w14:textId="77777777" w:rsidR="007732C4" w:rsidRPr="00671972" w:rsidRDefault="007732C4" w:rsidP="00671972">
      <w:pPr>
        <w:rPr>
          <w:sz w:val="28"/>
          <w:szCs w:val="28"/>
          <w:lang w:bidi="ar-EG"/>
        </w:rPr>
      </w:pPr>
      <w:r w:rsidRPr="00671972">
        <w:rPr>
          <w:sz w:val="28"/>
          <w:szCs w:val="28"/>
          <w:lang w:bidi="ar-EG"/>
        </w:rPr>
        <w:t>Filtering: Users apply category, price, and rating filters via FilterDrawer, with active filters shown as chips.</w:t>
      </w:r>
    </w:p>
    <w:p w14:paraId="141E4800" w14:textId="77777777" w:rsidR="007732C4" w:rsidRPr="00671972" w:rsidRDefault="007732C4" w:rsidP="00671972">
      <w:pPr>
        <w:rPr>
          <w:sz w:val="28"/>
          <w:szCs w:val="28"/>
          <w:lang w:bidi="ar-EG"/>
        </w:rPr>
      </w:pPr>
      <w:r w:rsidRPr="00671972">
        <w:rPr>
          <w:sz w:val="28"/>
          <w:szCs w:val="28"/>
          <w:lang w:bidi="ar-EG"/>
        </w:rPr>
        <w:t>Product Display: Products shown in a two-column grid, with stock status (in/low/out) and sale indicators.</w:t>
      </w:r>
    </w:p>
    <w:p w14:paraId="68BCD40E" w14:textId="77777777" w:rsidR="007732C4" w:rsidRPr="00671972" w:rsidRDefault="007732C4" w:rsidP="00671972">
      <w:pPr>
        <w:rPr>
          <w:sz w:val="28"/>
          <w:szCs w:val="28"/>
          <w:lang w:bidi="ar-EG"/>
        </w:rPr>
      </w:pPr>
      <w:r w:rsidRPr="00671972">
        <w:rPr>
          <w:sz w:val="28"/>
          <w:szCs w:val="28"/>
          <w:lang w:bidi="ar-EG"/>
        </w:rPr>
        <w:t>Error Handling: Handles API/auth errors with retry/login prompts.</w:t>
      </w:r>
    </w:p>
    <w:p w14:paraId="2F2015CC" w14:textId="77777777" w:rsidR="007732C4" w:rsidRPr="00671972" w:rsidRDefault="007732C4" w:rsidP="00671972">
      <w:pPr>
        <w:rPr>
          <w:sz w:val="28"/>
          <w:szCs w:val="28"/>
          <w:lang w:bidi="ar-EG"/>
        </w:rPr>
      </w:pPr>
      <w:r w:rsidRPr="00671972">
        <w:rPr>
          <w:sz w:val="28"/>
          <w:szCs w:val="28"/>
          <w:lang w:bidi="ar-EG"/>
        </w:rPr>
        <w:t>Refresh: Pull-to-refresh reloads products.</w:t>
      </w:r>
    </w:p>
    <w:p w14:paraId="7CF0FE7C" w14:textId="77777777" w:rsidR="007732C4" w:rsidRPr="00671972" w:rsidRDefault="007732C4" w:rsidP="00671972">
      <w:pPr>
        <w:rPr>
          <w:sz w:val="28"/>
          <w:szCs w:val="28"/>
          <w:lang w:bidi="ar-EG"/>
        </w:rPr>
      </w:pPr>
      <w:r w:rsidRPr="00671972">
        <w:rPr>
          <w:sz w:val="28"/>
          <w:szCs w:val="28"/>
          <w:lang w:bidi="ar-EG"/>
        </w:rPr>
        <w:lastRenderedPageBreak/>
        <w:t>Theme: Supports light/dark themes with dynamic colors.</w:t>
      </w:r>
    </w:p>
    <w:p w14:paraId="445FD0E9" w14:textId="77777777" w:rsidR="007732C4" w:rsidRPr="00671972" w:rsidRDefault="007732C4" w:rsidP="00671972">
      <w:pPr>
        <w:rPr>
          <w:b/>
          <w:bCs/>
          <w:sz w:val="28"/>
          <w:szCs w:val="28"/>
          <w:lang w:bidi="ar-EG"/>
        </w:rPr>
      </w:pPr>
      <w:r w:rsidRPr="00671972">
        <w:rPr>
          <w:b/>
          <w:bCs/>
          <w:sz w:val="28"/>
          <w:szCs w:val="28"/>
          <w:lang w:bidi="ar-EG"/>
        </w:rPr>
        <w:t>Dependencies:</w:t>
      </w:r>
    </w:p>
    <w:p w14:paraId="2ADE49D8" w14:textId="77777777" w:rsidR="007732C4" w:rsidRPr="00671972" w:rsidRDefault="007732C4" w:rsidP="00671972">
      <w:pPr>
        <w:rPr>
          <w:sz w:val="28"/>
          <w:szCs w:val="28"/>
          <w:lang w:bidi="ar-EG"/>
        </w:rPr>
      </w:pPr>
      <w:r w:rsidRPr="00671972">
        <w:rPr>
          <w:sz w:val="28"/>
          <w:szCs w:val="28"/>
          <w:lang w:bidi="ar-EG"/>
        </w:rPr>
        <w:t>Packages: cached_network_image, flutter/material.</w:t>
      </w:r>
    </w:p>
    <w:p w14:paraId="2CC3BD16" w14:textId="77777777" w:rsidR="007732C4" w:rsidRPr="00671972" w:rsidRDefault="007732C4" w:rsidP="00671972">
      <w:pPr>
        <w:rPr>
          <w:sz w:val="28"/>
          <w:szCs w:val="28"/>
          <w:lang w:bidi="ar-EG"/>
        </w:rPr>
      </w:pPr>
      <w:r w:rsidRPr="00671972">
        <w:rPr>
          <w:sz w:val="28"/>
          <w:szCs w:val="28"/>
          <w:lang w:bidi="ar-EG"/>
        </w:rPr>
        <w:t>Internal: ApiService, ProductModelInFilter, AuthService, ProductDetails, navigation routes (/login).</w:t>
      </w:r>
    </w:p>
    <w:p w14:paraId="6C39B1C2" w14:textId="77777777" w:rsidR="007732C4" w:rsidRPr="00671972" w:rsidRDefault="007732C4" w:rsidP="00671972">
      <w:pPr>
        <w:rPr>
          <w:b/>
          <w:bCs/>
          <w:sz w:val="28"/>
          <w:szCs w:val="28"/>
          <w:lang w:bidi="ar-EG"/>
        </w:rPr>
      </w:pPr>
      <w:r w:rsidRPr="00671972">
        <w:rPr>
          <w:b/>
          <w:bCs/>
          <w:sz w:val="28"/>
          <w:szCs w:val="28"/>
          <w:lang w:bidi="ar-EG"/>
        </w:rPr>
        <w:t>Usage:</w:t>
      </w:r>
    </w:p>
    <w:p w14:paraId="7C65453A" w14:textId="77777777" w:rsidR="007732C4" w:rsidRPr="00671972" w:rsidRDefault="007732C4" w:rsidP="00671972">
      <w:pPr>
        <w:rPr>
          <w:sz w:val="28"/>
          <w:szCs w:val="28"/>
          <w:lang w:bidi="ar-EG"/>
        </w:rPr>
      </w:pPr>
      <w:r w:rsidRPr="00671972">
        <w:rPr>
          <w:sz w:val="28"/>
          <w:szCs w:val="28"/>
          <w:lang w:bidi="ar-EG"/>
        </w:rPr>
        <w:t>Integrate via Navigator.push to SearchScreen.</w:t>
      </w:r>
    </w:p>
    <w:p w14:paraId="541DB5AF" w14:textId="77777777" w:rsidR="007732C4" w:rsidRPr="00671972" w:rsidRDefault="007732C4" w:rsidP="00671972">
      <w:pPr>
        <w:rPr>
          <w:sz w:val="28"/>
          <w:szCs w:val="28"/>
          <w:lang w:bidi="ar-EG"/>
        </w:rPr>
      </w:pPr>
      <w:r w:rsidRPr="00671972">
        <w:rPr>
          <w:sz w:val="28"/>
          <w:szCs w:val="28"/>
          <w:lang w:bidi="ar-EG"/>
        </w:rPr>
        <w:t>Requires ApiService for product fetching and ProductModelInFilter for data.</w:t>
      </w:r>
    </w:p>
    <w:p w14:paraId="12CFDEE8" w14:textId="77777777" w:rsidR="007732C4" w:rsidRPr="00671972" w:rsidRDefault="007732C4" w:rsidP="00671972">
      <w:pPr>
        <w:rPr>
          <w:sz w:val="28"/>
          <w:szCs w:val="28"/>
          <w:lang w:bidi="ar-EG"/>
        </w:rPr>
      </w:pPr>
      <w:r w:rsidRPr="00671972">
        <w:rPr>
          <w:sz w:val="28"/>
          <w:szCs w:val="28"/>
          <w:lang w:bidi="ar-EG"/>
        </w:rPr>
        <w:t>Customizable: Adjust categories, price ranges, or UI styles.</w:t>
      </w:r>
    </w:p>
    <w:p w14:paraId="4BA72613" w14:textId="77777777" w:rsidR="007732C4" w:rsidRPr="00671972" w:rsidRDefault="007732C4" w:rsidP="00671972">
      <w:pPr>
        <w:rPr>
          <w:b/>
          <w:bCs/>
          <w:sz w:val="28"/>
          <w:szCs w:val="28"/>
          <w:lang w:bidi="ar-EG"/>
        </w:rPr>
      </w:pPr>
      <w:r w:rsidRPr="00671972">
        <w:rPr>
          <w:b/>
          <w:bCs/>
          <w:sz w:val="28"/>
          <w:szCs w:val="28"/>
          <w:lang w:bidi="ar-EG"/>
        </w:rPr>
        <w:t>Notes:</w:t>
      </w:r>
    </w:p>
    <w:p w14:paraId="666C7ECB" w14:textId="77777777" w:rsidR="007732C4" w:rsidRPr="00671972" w:rsidRDefault="007732C4" w:rsidP="00671972">
      <w:pPr>
        <w:rPr>
          <w:sz w:val="28"/>
          <w:szCs w:val="28"/>
          <w:lang w:bidi="ar-EG"/>
        </w:rPr>
      </w:pPr>
      <w:r w:rsidRPr="00671972">
        <w:rPr>
          <w:sz w:val="28"/>
          <w:szCs w:val="28"/>
          <w:lang w:bidi="ar-EG"/>
        </w:rPr>
        <w:t>Scalable but assumes single-category filtering and hardcoded price limits.</w:t>
      </w:r>
    </w:p>
    <w:p w14:paraId="6B490E0E" w14:textId="77777777" w:rsidR="007732C4" w:rsidRPr="00671972" w:rsidRDefault="007732C4" w:rsidP="00671972">
      <w:pPr>
        <w:rPr>
          <w:sz w:val="28"/>
          <w:szCs w:val="28"/>
          <w:lang w:bidi="ar-EG"/>
        </w:rPr>
      </w:pPr>
      <w:r w:rsidRPr="00671972">
        <w:rPr>
          <w:sz w:val="28"/>
          <w:szCs w:val="28"/>
          <w:lang w:bidi="ar-EG"/>
        </w:rPr>
        <w:t>Efficient with debouncing and image caching.</w:t>
      </w:r>
    </w:p>
    <w:p w14:paraId="4094BE7B" w14:textId="79E7805D" w:rsidR="007732C4" w:rsidRDefault="007732C4" w:rsidP="00671972">
      <w:pPr>
        <w:rPr>
          <w:sz w:val="28"/>
          <w:szCs w:val="28"/>
          <w:lang w:bidi="ar-EG"/>
        </w:rPr>
      </w:pPr>
      <w:r w:rsidRPr="00671972">
        <w:rPr>
          <w:sz w:val="28"/>
          <w:szCs w:val="28"/>
          <w:lang w:bidi="ar-EG"/>
        </w:rPr>
        <w:t>Comprehensive error handling enhances UX.</w:t>
      </w:r>
    </w:p>
    <w:p w14:paraId="4B0753CB" w14:textId="77777777" w:rsidR="00582A27" w:rsidRDefault="00582A27" w:rsidP="00671972">
      <w:pPr>
        <w:rPr>
          <w:sz w:val="28"/>
          <w:szCs w:val="28"/>
          <w:lang w:bidi="ar-EG"/>
        </w:rPr>
      </w:pPr>
    </w:p>
    <w:p w14:paraId="21EA41A5" w14:textId="77777777" w:rsidR="00582A27" w:rsidRDefault="00582A27" w:rsidP="00671972">
      <w:pPr>
        <w:rPr>
          <w:sz w:val="28"/>
          <w:szCs w:val="28"/>
          <w:lang w:bidi="ar-EG"/>
        </w:rPr>
      </w:pPr>
    </w:p>
    <w:p w14:paraId="18ADB275" w14:textId="77777777" w:rsidR="00582A27" w:rsidRDefault="00582A27" w:rsidP="00671972">
      <w:pPr>
        <w:rPr>
          <w:sz w:val="28"/>
          <w:szCs w:val="28"/>
          <w:lang w:bidi="ar-EG"/>
        </w:rPr>
      </w:pPr>
    </w:p>
    <w:p w14:paraId="603B7781" w14:textId="77777777" w:rsidR="00582A27" w:rsidRDefault="00582A27" w:rsidP="00671972">
      <w:pPr>
        <w:rPr>
          <w:sz w:val="28"/>
          <w:szCs w:val="28"/>
          <w:lang w:bidi="ar-EG"/>
        </w:rPr>
      </w:pPr>
    </w:p>
    <w:p w14:paraId="7DEF90C3" w14:textId="77777777" w:rsidR="00582A27" w:rsidRDefault="00582A27" w:rsidP="00671972">
      <w:pPr>
        <w:rPr>
          <w:sz w:val="28"/>
          <w:szCs w:val="28"/>
          <w:lang w:bidi="ar-EG"/>
        </w:rPr>
      </w:pPr>
    </w:p>
    <w:p w14:paraId="6C37BD42" w14:textId="77777777" w:rsidR="00582A27" w:rsidRDefault="00582A27" w:rsidP="00671972">
      <w:pPr>
        <w:rPr>
          <w:sz w:val="28"/>
          <w:szCs w:val="28"/>
          <w:lang w:bidi="ar-EG"/>
        </w:rPr>
      </w:pPr>
    </w:p>
    <w:p w14:paraId="145A076B" w14:textId="36792FA9" w:rsidR="00D9004A" w:rsidRPr="00D9004A" w:rsidRDefault="00D9004A" w:rsidP="00B64F8D">
      <w:pPr>
        <w:widowControl w:val="0"/>
        <w:autoSpaceDE w:val="0"/>
        <w:autoSpaceDN w:val="0"/>
        <w:spacing w:after="0" w:line="240" w:lineRule="auto"/>
        <w:jc w:val="left"/>
        <w:rPr>
          <w:rFonts w:asciiTheme="minorHAnsi" w:hAnsiTheme="minorHAnsi" w:cstheme="minorHAnsi"/>
          <w:sz w:val="28"/>
          <w:szCs w:val="28"/>
          <w:lang w:bidi="ar-EG"/>
        </w:rPr>
      </w:pPr>
    </w:p>
    <w:p w14:paraId="255C3C9E" w14:textId="5C2F4902" w:rsidR="007732C4" w:rsidRPr="002121EF" w:rsidRDefault="007732C4" w:rsidP="002121EF">
      <w:pPr>
        <w:pStyle w:val="Heading4"/>
        <w:rPr>
          <w:i w:val="0"/>
          <w:iCs w:val="0"/>
          <w:sz w:val="28"/>
          <w:szCs w:val="28"/>
          <w:lang w:bidi="ar-EG"/>
        </w:rPr>
      </w:pPr>
      <w:r w:rsidRPr="002121EF">
        <w:rPr>
          <w:i w:val="0"/>
          <w:iCs w:val="0"/>
          <w:sz w:val="28"/>
          <w:szCs w:val="28"/>
          <w:lang w:bidi="ar-EG"/>
        </w:rPr>
        <w:lastRenderedPageBreak/>
        <w:t xml:space="preserve"> </w:t>
      </w:r>
      <w:bookmarkStart w:id="620" w:name="_Toc200506992"/>
      <w:r w:rsidR="00D9004A" w:rsidRPr="002121EF">
        <w:rPr>
          <w:i w:val="0"/>
          <w:iCs w:val="0"/>
          <w:sz w:val="28"/>
          <w:szCs w:val="28"/>
          <w:lang w:bidi="ar-EG"/>
        </w:rPr>
        <w:t>4.2.</w:t>
      </w:r>
      <w:r w:rsidR="00671972" w:rsidRPr="002121EF">
        <w:rPr>
          <w:i w:val="0"/>
          <w:iCs w:val="0"/>
          <w:sz w:val="28"/>
          <w:szCs w:val="28"/>
          <w:lang w:bidi="ar-EG"/>
        </w:rPr>
        <w:t>2.2.</w:t>
      </w:r>
      <w:r w:rsidR="00D9004A" w:rsidRPr="002121EF">
        <w:rPr>
          <w:i w:val="0"/>
          <w:iCs w:val="0"/>
          <w:sz w:val="28"/>
          <w:szCs w:val="28"/>
          <w:lang w:bidi="ar-EG"/>
        </w:rPr>
        <w:t>A</w:t>
      </w:r>
      <w:r w:rsidRPr="002121EF">
        <w:rPr>
          <w:i w:val="0"/>
          <w:iCs w:val="0"/>
          <w:sz w:val="28"/>
          <w:szCs w:val="28"/>
          <w:lang w:bidi="ar-EG"/>
        </w:rPr>
        <w:t>rtisan</w:t>
      </w:r>
      <w:r w:rsidR="00D9004A" w:rsidRPr="002121EF">
        <w:rPr>
          <w:i w:val="0"/>
          <w:iCs w:val="0"/>
          <w:sz w:val="28"/>
          <w:szCs w:val="28"/>
          <w:lang w:bidi="ar-EG"/>
        </w:rPr>
        <w:t xml:space="preserve"> Interface</w:t>
      </w:r>
      <w:bookmarkEnd w:id="620"/>
      <w:r w:rsidR="00D9004A" w:rsidRPr="002121EF">
        <w:rPr>
          <w:i w:val="0"/>
          <w:iCs w:val="0"/>
          <w:sz w:val="28"/>
          <w:szCs w:val="28"/>
          <w:lang w:bidi="ar-EG"/>
        </w:rPr>
        <w:t xml:space="preserve"> </w:t>
      </w:r>
    </w:p>
    <w:p w14:paraId="13AC2D64" w14:textId="2CCAFCC2" w:rsidR="007732C4" w:rsidRPr="00582A27" w:rsidRDefault="002121EF" w:rsidP="00582A27">
      <w:pPr>
        <w:pStyle w:val="Heading5"/>
        <w:rPr>
          <w:sz w:val="30"/>
          <w:szCs w:val="30"/>
          <w:lang w:bidi="ar-EG"/>
        </w:rPr>
      </w:pPr>
      <w:bookmarkStart w:id="621" w:name="_Toc200506993"/>
      <w:r w:rsidRPr="005D5DD8">
        <w:rPr>
          <w:lang w:bidi="ar-EG"/>
        </w:rPr>
        <w:t>4.2.2.</w:t>
      </w:r>
      <w:r>
        <w:rPr>
          <w:lang w:bidi="ar-EG"/>
        </w:rPr>
        <w:t>2</w:t>
      </w:r>
      <w:r w:rsidR="00582A27">
        <w:rPr>
          <w:lang w:bidi="ar-EG"/>
        </w:rPr>
        <w:t>.1.</w:t>
      </w:r>
      <w:r w:rsidR="007732C4">
        <w:rPr>
          <w:lang w:bidi="ar-EG"/>
        </w:rPr>
        <w:t>home screen</w:t>
      </w:r>
      <w:bookmarkEnd w:id="621"/>
      <w:r w:rsidR="007732C4">
        <w:rPr>
          <w:lang w:bidi="ar-EG"/>
        </w:rPr>
        <w:t xml:space="preserve"> </w:t>
      </w:r>
    </w:p>
    <w:p w14:paraId="4F55FEC3" w14:textId="77777777" w:rsidR="007732C4" w:rsidRDefault="007732C4" w:rsidP="007732C4">
      <w:pPr>
        <w:rPr>
          <w:rFonts w:asciiTheme="minorHAnsi" w:hAnsiTheme="minorHAnsi" w:cstheme="minorHAnsi"/>
          <w:sz w:val="30"/>
          <w:szCs w:val="30"/>
          <w:lang w:bidi="ar-EG"/>
        </w:rPr>
      </w:pPr>
      <w:r>
        <w:rPr>
          <w:rFonts w:asciiTheme="minorHAnsi" w:hAnsiTheme="minorHAnsi" w:cstheme="minorHAnsi"/>
          <w:noProof/>
          <w:sz w:val="30"/>
          <w:szCs w:val="30"/>
        </w:rPr>
        <w:drawing>
          <wp:inline distT="0" distB="0" distL="0" distR="0" wp14:anchorId="6D19F6E9" wp14:editId="18222DE0">
            <wp:extent cx="6507480" cy="6579235"/>
            <wp:effectExtent l="0" t="0" r="7620" b="0"/>
            <wp:docPr id="85829241" name="Picture 1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241" name="Picture 13" descr="A screen shot of a computer&#10;&#10;AI-generated content may be incorrect."/>
                    <pic:cNvPicPr/>
                  </pic:nvPicPr>
                  <pic:blipFill>
                    <a:blip r:embed="rId106">
                      <a:extLst>
                        <a:ext uri="{28A0092B-C50C-407E-A947-70E740481C1C}">
                          <a14:useLocalDpi xmlns:a14="http://schemas.microsoft.com/office/drawing/2010/main" val="0"/>
                        </a:ext>
                      </a:extLst>
                    </a:blip>
                    <a:stretch>
                      <a:fillRect/>
                    </a:stretch>
                  </pic:blipFill>
                  <pic:spPr>
                    <a:xfrm>
                      <a:off x="0" y="0"/>
                      <a:ext cx="6507480" cy="6579235"/>
                    </a:xfrm>
                    <a:prstGeom prst="rect">
                      <a:avLst/>
                    </a:prstGeom>
                  </pic:spPr>
                </pic:pic>
              </a:graphicData>
            </a:graphic>
          </wp:inline>
        </w:drawing>
      </w:r>
    </w:p>
    <w:p w14:paraId="311B69D7" w14:textId="77777777" w:rsidR="007732C4" w:rsidRPr="00C4503A" w:rsidRDefault="007732C4" w:rsidP="00C4503A">
      <w:pPr>
        <w:rPr>
          <w:sz w:val="28"/>
          <w:szCs w:val="28"/>
          <w:lang w:bidi="ar-EG"/>
        </w:rPr>
      </w:pPr>
      <w:r w:rsidRPr="00C4503A">
        <w:rPr>
          <w:b/>
          <w:bCs/>
          <w:sz w:val="28"/>
          <w:szCs w:val="28"/>
          <w:lang w:bidi="ar-EG"/>
        </w:rPr>
        <w:lastRenderedPageBreak/>
        <w:t>Purpose</w:t>
      </w:r>
      <w:r w:rsidRPr="00C4503A">
        <w:rPr>
          <w:sz w:val="28"/>
          <w:szCs w:val="28"/>
          <w:lang w:bidi="ar-EG"/>
        </w:rPr>
        <w:t>: The AnalyticsPage is a Flutter widget for an e-commerce app, providing artisans with a dashboard to view product and sales analytics, including product availability, ratings, category distribution, monthly profits, and top-selling products.</w:t>
      </w:r>
    </w:p>
    <w:p w14:paraId="03B81F45" w14:textId="77777777" w:rsidR="007732C4" w:rsidRPr="00C4503A" w:rsidRDefault="007732C4" w:rsidP="00C4503A">
      <w:pPr>
        <w:rPr>
          <w:sz w:val="28"/>
          <w:szCs w:val="28"/>
          <w:lang w:bidi="ar-EG"/>
        </w:rPr>
      </w:pPr>
      <w:r w:rsidRPr="00C4503A">
        <w:rPr>
          <w:b/>
          <w:bCs/>
          <w:sz w:val="28"/>
          <w:szCs w:val="28"/>
          <w:lang w:bidi="ar-EG"/>
        </w:rPr>
        <w:t>Key Components</w:t>
      </w:r>
      <w:r w:rsidRPr="00C4503A">
        <w:rPr>
          <w:sz w:val="28"/>
          <w:szCs w:val="28"/>
          <w:lang w:bidi="ar-EG"/>
        </w:rPr>
        <w:t>:</w:t>
      </w:r>
    </w:p>
    <w:p w14:paraId="49945C74" w14:textId="77777777" w:rsidR="007732C4" w:rsidRPr="00C4503A" w:rsidRDefault="007732C4" w:rsidP="00C4503A">
      <w:pPr>
        <w:rPr>
          <w:sz w:val="28"/>
          <w:szCs w:val="28"/>
          <w:lang w:bidi="ar-EG"/>
        </w:rPr>
      </w:pPr>
      <w:r w:rsidRPr="00C4503A">
        <w:rPr>
          <w:b/>
          <w:bCs/>
          <w:sz w:val="28"/>
          <w:szCs w:val="28"/>
          <w:lang w:bidi="ar-EG"/>
        </w:rPr>
        <w:t>AnalyticsPage (StatefulWidget)</w:t>
      </w:r>
      <w:r w:rsidRPr="00C4503A">
        <w:rPr>
          <w:sz w:val="28"/>
          <w:szCs w:val="28"/>
          <w:lang w:bidi="ar-EG"/>
        </w:rPr>
        <w:t xml:space="preserve">: </w:t>
      </w:r>
    </w:p>
    <w:p w14:paraId="62F65E40" w14:textId="6CD50BB1" w:rsidR="007732C4" w:rsidRPr="00C4503A" w:rsidRDefault="007732C4" w:rsidP="00A22392">
      <w:pPr>
        <w:rPr>
          <w:sz w:val="28"/>
          <w:szCs w:val="28"/>
          <w:lang w:bidi="ar-EG"/>
        </w:rPr>
      </w:pPr>
      <w:r w:rsidRPr="00C4503A">
        <w:rPr>
          <w:b/>
          <w:bCs/>
          <w:sz w:val="28"/>
          <w:szCs w:val="28"/>
          <w:lang w:bidi="ar-EG"/>
        </w:rPr>
        <w:t>Features</w:t>
      </w:r>
      <w:r w:rsidRPr="00C4503A">
        <w:rPr>
          <w:sz w:val="28"/>
          <w:szCs w:val="28"/>
          <w:lang w:bidi="ar-EG"/>
        </w:rPr>
        <w:t>: Displays stats (available/unavailable products, average price, ratings), category distribution, monthly profits, top products, and a product overview table.</w:t>
      </w:r>
    </w:p>
    <w:p w14:paraId="208AAFAB" w14:textId="77777777" w:rsidR="007732C4" w:rsidRPr="00C4503A" w:rsidRDefault="007732C4" w:rsidP="00C4503A">
      <w:pPr>
        <w:rPr>
          <w:sz w:val="28"/>
          <w:szCs w:val="28"/>
          <w:lang w:bidi="ar-EG"/>
        </w:rPr>
      </w:pPr>
      <w:r w:rsidRPr="00C4503A">
        <w:rPr>
          <w:b/>
          <w:bCs/>
          <w:sz w:val="28"/>
          <w:szCs w:val="28"/>
          <w:lang w:bidi="ar-EG"/>
        </w:rPr>
        <w:t>State</w:t>
      </w:r>
      <w:r w:rsidRPr="00C4503A">
        <w:rPr>
          <w:sz w:val="28"/>
          <w:szCs w:val="28"/>
          <w:lang w:bidi="ar-EG"/>
        </w:rPr>
        <w:t xml:space="preserve">: </w:t>
      </w:r>
    </w:p>
    <w:p w14:paraId="0381F49D" w14:textId="77777777" w:rsidR="007732C4" w:rsidRPr="00C4503A" w:rsidRDefault="007732C4" w:rsidP="00A22392">
      <w:pPr>
        <w:jc w:val="left"/>
        <w:rPr>
          <w:sz w:val="28"/>
          <w:szCs w:val="28"/>
          <w:lang w:bidi="ar-EG"/>
        </w:rPr>
      </w:pPr>
      <w:r w:rsidRPr="00C4503A">
        <w:rPr>
          <w:sz w:val="28"/>
          <w:szCs w:val="28"/>
          <w:lang w:bidi="ar-EG"/>
        </w:rPr>
        <w:t>productsData, artisanRatings: Store API responses.</w:t>
      </w:r>
    </w:p>
    <w:p w14:paraId="2B91D512" w14:textId="77777777" w:rsidR="007732C4" w:rsidRPr="00C4503A" w:rsidRDefault="007732C4" w:rsidP="00A22392">
      <w:pPr>
        <w:jc w:val="left"/>
        <w:rPr>
          <w:sz w:val="28"/>
          <w:szCs w:val="28"/>
          <w:lang w:bidi="ar-EG"/>
        </w:rPr>
      </w:pPr>
      <w:r w:rsidRPr="00C4503A">
        <w:rPr>
          <w:sz w:val="28"/>
          <w:szCs w:val="28"/>
          <w:lang w:bidi="ar-EG"/>
        </w:rPr>
        <w:t>isLoading, errorMessage: Manage loading/error states.</w:t>
      </w:r>
    </w:p>
    <w:p w14:paraId="14A7E98F" w14:textId="1577FA0D" w:rsidR="007732C4" w:rsidRPr="00C4503A" w:rsidRDefault="007732C4" w:rsidP="00A22392">
      <w:pPr>
        <w:jc w:val="left"/>
        <w:rPr>
          <w:sz w:val="28"/>
          <w:szCs w:val="28"/>
          <w:lang w:bidi="ar-EG"/>
        </w:rPr>
      </w:pPr>
      <w:r w:rsidRPr="00C4503A">
        <w:rPr>
          <w:sz w:val="28"/>
          <w:szCs w:val="28"/>
          <w:lang w:bidi="ar-EG"/>
        </w:rPr>
        <w:t>Metrics:</w:t>
      </w:r>
      <w:r w:rsidR="00A22392">
        <w:rPr>
          <w:sz w:val="28"/>
          <w:szCs w:val="28"/>
          <w:lang w:bidi="ar-EG"/>
        </w:rPr>
        <w:t xml:space="preserve"> </w:t>
      </w:r>
      <w:r w:rsidRPr="00C4503A">
        <w:rPr>
          <w:sz w:val="28"/>
          <w:szCs w:val="28"/>
          <w:lang w:bidi="ar-EG"/>
        </w:rPr>
        <w:t>availableProducts,unavailableProducts,averagePrice, averageProductRating, averageArtisanRating, categoryDistribution, monthlyProfits, topProducts.</w:t>
      </w:r>
    </w:p>
    <w:p w14:paraId="08B7DA82" w14:textId="77777777" w:rsidR="007732C4" w:rsidRPr="00C4503A" w:rsidRDefault="007732C4" w:rsidP="00C4503A">
      <w:pPr>
        <w:rPr>
          <w:sz w:val="28"/>
          <w:szCs w:val="28"/>
          <w:lang w:bidi="ar-EG"/>
        </w:rPr>
      </w:pPr>
      <w:r w:rsidRPr="00C4503A">
        <w:rPr>
          <w:b/>
          <w:bCs/>
          <w:sz w:val="28"/>
          <w:szCs w:val="28"/>
          <w:lang w:bidi="ar-EG"/>
        </w:rPr>
        <w:t>Functionality</w:t>
      </w:r>
      <w:r w:rsidRPr="00C4503A">
        <w:rPr>
          <w:sz w:val="28"/>
          <w:szCs w:val="28"/>
          <w:lang w:bidi="ar-EG"/>
        </w:rPr>
        <w:t xml:space="preserve">: </w:t>
      </w:r>
    </w:p>
    <w:p w14:paraId="1046729D" w14:textId="77777777" w:rsidR="007732C4" w:rsidRPr="00C4503A" w:rsidRDefault="007732C4" w:rsidP="00C4503A">
      <w:pPr>
        <w:rPr>
          <w:sz w:val="28"/>
          <w:szCs w:val="28"/>
          <w:lang w:bidi="ar-EG"/>
        </w:rPr>
      </w:pPr>
      <w:r w:rsidRPr="00C4503A">
        <w:rPr>
          <w:sz w:val="28"/>
          <w:szCs w:val="28"/>
          <w:lang w:bidi="ar-EG"/>
        </w:rPr>
        <w:t>Fetches user info, products, and artisan ratings via ApiService.</w:t>
      </w:r>
    </w:p>
    <w:p w14:paraId="79A7AC26" w14:textId="77777777" w:rsidR="007732C4" w:rsidRPr="00C4503A" w:rsidRDefault="007732C4" w:rsidP="00C4503A">
      <w:pPr>
        <w:rPr>
          <w:sz w:val="28"/>
          <w:szCs w:val="28"/>
          <w:lang w:bidi="ar-EG"/>
        </w:rPr>
      </w:pPr>
      <w:r w:rsidRPr="00C4503A">
        <w:rPr>
          <w:sz w:val="28"/>
          <w:szCs w:val="28"/>
          <w:lang w:bidi="ar-EG"/>
        </w:rPr>
        <w:t>Analyzes products for availability, price, ratings, and categories.</w:t>
      </w:r>
    </w:p>
    <w:p w14:paraId="30843A12" w14:textId="77777777" w:rsidR="007732C4" w:rsidRPr="00C4503A" w:rsidRDefault="007732C4" w:rsidP="00C4503A">
      <w:pPr>
        <w:rPr>
          <w:sz w:val="28"/>
          <w:szCs w:val="28"/>
          <w:lang w:bidi="ar-EG"/>
        </w:rPr>
      </w:pPr>
      <w:r w:rsidRPr="00C4503A">
        <w:rPr>
          <w:sz w:val="28"/>
          <w:szCs w:val="28"/>
          <w:lang w:bidi="ar-EG"/>
        </w:rPr>
        <w:t>Computes monthly profits and top products from delivered orders.</w:t>
      </w:r>
    </w:p>
    <w:p w14:paraId="5BB49F93" w14:textId="77777777" w:rsidR="007732C4" w:rsidRPr="00C4503A" w:rsidRDefault="007732C4" w:rsidP="00C4503A">
      <w:pPr>
        <w:rPr>
          <w:sz w:val="28"/>
          <w:szCs w:val="28"/>
          <w:lang w:bidi="ar-EG"/>
        </w:rPr>
      </w:pPr>
      <w:r w:rsidRPr="00C4503A">
        <w:rPr>
          <w:sz w:val="28"/>
          <w:szCs w:val="28"/>
          <w:lang w:bidi="ar-EG"/>
        </w:rPr>
        <w:t>Supports pull-to-refresh to reload data.</w:t>
      </w:r>
    </w:p>
    <w:p w14:paraId="3B5ABED7" w14:textId="77777777" w:rsidR="007732C4" w:rsidRPr="00C4503A" w:rsidRDefault="007732C4" w:rsidP="00C4503A">
      <w:pPr>
        <w:rPr>
          <w:sz w:val="28"/>
          <w:szCs w:val="28"/>
          <w:lang w:bidi="ar-EG"/>
        </w:rPr>
      </w:pPr>
      <w:r w:rsidRPr="00C4503A">
        <w:rPr>
          <w:b/>
          <w:bCs/>
          <w:sz w:val="28"/>
          <w:szCs w:val="28"/>
          <w:lang w:bidi="ar-EG"/>
        </w:rPr>
        <w:t>Functionality</w:t>
      </w:r>
      <w:r w:rsidRPr="00C4503A">
        <w:rPr>
          <w:sz w:val="28"/>
          <w:szCs w:val="28"/>
          <w:lang w:bidi="ar-EG"/>
        </w:rPr>
        <w:t>:</w:t>
      </w:r>
    </w:p>
    <w:p w14:paraId="4C7FD2E7" w14:textId="6909B36E" w:rsidR="00D51175" w:rsidRPr="00C4503A" w:rsidRDefault="007732C4" w:rsidP="00B64F8D">
      <w:pPr>
        <w:rPr>
          <w:sz w:val="28"/>
          <w:szCs w:val="28"/>
          <w:lang w:bidi="ar-EG"/>
        </w:rPr>
      </w:pPr>
      <w:r w:rsidRPr="00C4503A">
        <w:rPr>
          <w:b/>
          <w:bCs/>
          <w:sz w:val="28"/>
          <w:szCs w:val="28"/>
          <w:lang w:bidi="ar-EG"/>
        </w:rPr>
        <w:t>Initialization</w:t>
      </w:r>
      <w:r w:rsidRPr="00C4503A">
        <w:rPr>
          <w:sz w:val="28"/>
          <w:szCs w:val="28"/>
          <w:lang w:bidi="ar-EG"/>
        </w:rPr>
        <w:t>: On initState, fetches data (fetchData) for user info, products, and artisan ratings concurrently, then analyzes orders.</w:t>
      </w:r>
    </w:p>
    <w:p w14:paraId="07281EBE" w14:textId="77777777" w:rsidR="007732C4" w:rsidRPr="00C4503A" w:rsidRDefault="007732C4" w:rsidP="00C4503A">
      <w:pPr>
        <w:rPr>
          <w:sz w:val="28"/>
          <w:szCs w:val="28"/>
          <w:lang w:bidi="ar-EG"/>
        </w:rPr>
      </w:pPr>
      <w:r w:rsidRPr="00C4503A">
        <w:rPr>
          <w:b/>
          <w:bCs/>
          <w:sz w:val="28"/>
          <w:szCs w:val="28"/>
          <w:lang w:bidi="ar-EG"/>
        </w:rPr>
        <w:lastRenderedPageBreak/>
        <w:t>Data Fetching</w:t>
      </w:r>
      <w:r w:rsidRPr="00C4503A">
        <w:rPr>
          <w:sz w:val="28"/>
          <w:szCs w:val="28"/>
          <w:lang w:bidi="ar-EG"/>
        </w:rPr>
        <w:t xml:space="preserve">: </w:t>
      </w:r>
    </w:p>
    <w:p w14:paraId="293018CB" w14:textId="77777777" w:rsidR="007732C4" w:rsidRPr="00C4503A" w:rsidRDefault="007732C4" w:rsidP="00C4503A">
      <w:pPr>
        <w:rPr>
          <w:sz w:val="28"/>
          <w:szCs w:val="28"/>
          <w:lang w:bidi="ar-EG"/>
        </w:rPr>
      </w:pPr>
      <w:r w:rsidRPr="00C4503A">
        <w:rPr>
          <w:sz w:val="28"/>
          <w:szCs w:val="28"/>
          <w:lang w:bidi="ar-EG"/>
        </w:rPr>
        <w:t>Uses ApiService methods: getMyInformation, getProducts, getArtisanRatings, getOrdersByStatus, getOrderDetails.</w:t>
      </w:r>
    </w:p>
    <w:p w14:paraId="3533FF4F" w14:textId="77777777" w:rsidR="007732C4" w:rsidRPr="00C4503A" w:rsidRDefault="007732C4" w:rsidP="00C4503A">
      <w:pPr>
        <w:rPr>
          <w:sz w:val="28"/>
          <w:szCs w:val="28"/>
          <w:lang w:bidi="ar-EG"/>
        </w:rPr>
      </w:pPr>
      <w:r w:rsidRPr="00C4503A">
        <w:rPr>
          <w:sz w:val="28"/>
          <w:szCs w:val="28"/>
          <w:lang w:bidi="ar-EG"/>
        </w:rPr>
        <w:t>Handles errors by displaying messages.</w:t>
      </w:r>
    </w:p>
    <w:p w14:paraId="26D65231" w14:textId="77777777" w:rsidR="007732C4" w:rsidRPr="00C4503A" w:rsidRDefault="007732C4" w:rsidP="00C4503A">
      <w:pPr>
        <w:rPr>
          <w:sz w:val="28"/>
          <w:szCs w:val="28"/>
          <w:lang w:bidi="ar-EG"/>
        </w:rPr>
      </w:pPr>
      <w:r w:rsidRPr="00C4503A">
        <w:rPr>
          <w:b/>
          <w:bCs/>
          <w:sz w:val="28"/>
          <w:szCs w:val="28"/>
          <w:lang w:bidi="ar-EG"/>
        </w:rPr>
        <w:t>Product Analysis</w:t>
      </w:r>
      <w:r w:rsidRPr="00C4503A">
        <w:rPr>
          <w:sz w:val="28"/>
          <w:szCs w:val="28"/>
          <w:lang w:bidi="ar-EG"/>
        </w:rPr>
        <w:t xml:space="preserve"> (analyzeProducts): </w:t>
      </w:r>
    </w:p>
    <w:p w14:paraId="071BE923" w14:textId="77777777" w:rsidR="007732C4" w:rsidRPr="00C4503A" w:rsidRDefault="007732C4" w:rsidP="00C4503A">
      <w:pPr>
        <w:rPr>
          <w:sz w:val="28"/>
          <w:szCs w:val="28"/>
          <w:lang w:bidi="ar-EG"/>
        </w:rPr>
      </w:pPr>
      <w:r w:rsidRPr="00C4503A">
        <w:rPr>
          <w:sz w:val="28"/>
          <w:szCs w:val="28"/>
          <w:lang w:bidi="ar-EG"/>
        </w:rPr>
        <w:t>Counts available/unavailable products based on quantity/status.</w:t>
      </w:r>
    </w:p>
    <w:p w14:paraId="54CB9431" w14:textId="77777777" w:rsidR="007732C4" w:rsidRPr="00C4503A" w:rsidRDefault="007732C4" w:rsidP="00C4503A">
      <w:pPr>
        <w:rPr>
          <w:sz w:val="28"/>
          <w:szCs w:val="28"/>
          <w:lang w:bidi="ar-EG"/>
        </w:rPr>
      </w:pPr>
      <w:r w:rsidRPr="00C4503A">
        <w:rPr>
          <w:sz w:val="28"/>
          <w:szCs w:val="28"/>
          <w:lang w:bidi="ar-EG"/>
        </w:rPr>
        <w:t>Calculates average price and product rating.</w:t>
      </w:r>
    </w:p>
    <w:p w14:paraId="210109A6" w14:textId="77777777" w:rsidR="007732C4" w:rsidRPr="00C4503A" w:rsidRDefault="007732C4" w:rsidP="00C4503A">
      <w:pPr>
        <w:rPr>
          <w:sz w:val="28"/>
          <w:szCs w:val="28"/>
          <w:lang w:bidi="ar-EG"/>
        </w:rPr>
      </w:pPr>
      <w:r w:rsidRPr="00C4503A">
        <w:rPr>
          <w:sz w:val="28"/>
          <w:szCs w:val="28"/>
          <w:lang w:bidi="ar-EG"/>
        </w:rPr>
        <w:t>Maps category distribution.</w:t>
      </w:r>
    </w:p>
    <w:p w14:paraId="3FDBE3B8" w14:textId="77777777" w:rsidR="007732C4" w:rsidRPr="00C4503A" w:rsidRDefault="007732C4" w:rsidP="00C4503A">
      <w:pPr>
        <w:rPr>
          <w:sz w:val="28"/>
          <w:szCs w:val="28"/>
          <w:lang w:bidi="ar-EG"/>
        </w:rPr>
      </w:pPr>
      <w:r w:rsidRPr="00C4503A">
        <w:rPr>
          <w:b/>
          <w:bCs/>
          <w:sz w:val="28"/>
          <w:szCs w:val="28"/>
          <w:lang w:bidi="ar-EG"/>
        </w:rPr>
        <w:t>Order Analytics</w:t>
      </w:r>
      <w:r w:rsidRPr="00C4503A">
        <w:rPr>
          <w:sz w:val="28"/>
          <w:szCs w:val="28"/>
          <w:lang w:bidi="ar-EG"/>
        </w:rPr>
        <w:t xml:space="preserve"> (fetchOrderAnalytics): </w:t>
      </w:r>
    </w:p>
    <w:p w14:paraId="71BBEF72" w14:textId="77777777" w:rsidR="007732C4" w:rsidRPr="00C4503A" w:rsidRDefault="007732C4" w:rsidP="00C4503A">
      <w:pPr>
        <w:rPr>
          <w:sz w:val="28"/>
          <w:szCs w:val="28"/>
          <w:lang w:bidi="ar-EG"/>
        </w:rPr>
      </w:pPr>
      <w:r w:rsidRPr="00C4503A">
        <w:rPr>
          <w:sz w:val="28"/>
          <w:szCs w:val="28"/>
          <w:lang w:bidi="ar-EG"/>
        </w:rPr>
        <w:t>Processes delivered orders to compute monthly profits (price × quantity).</w:t>
      </w:r>
    </w:p>
    <w:p w14:paraId="51DDCDF1" w14:textId="77777777" w:rsidR="007732C4" w:rsidRPr="00C4503A" w:rsidRDefault="007732C4" w:rsidP="00C4503A">
      <w:pPr>
        <w:rPr>
          <w:sz w:val="28"/>
          <w:szCs w:val="28"/>
          <w:lang w:bidi="ar-EG"/>
        </w:rPr>
      </w:pPr>
      <w:r w:rsidRPr="00C4503A">
        <w:rPr>
          <w:sz w:val="28"/>
          <w:szCs w:val="28"/>
          <w:lang w:bidi="ar-EG"/>
        </w:rPr>
        <w:t>Identifies top 5 products by sales volume.</w:t>
      </w:r>
    </w:p>
    <w:p w14:paraId="4532752F" w14:textId="77777777" w:rsidR="007732C4" w:rsidRPr="00C4503A" w:rsidRDefault="007732C4" w:rsidP="00C4503A">
      <w:pPr>
        <w:rPr>
          <w:sz w:val="28"/>
          <w:szCs w:val="28"/>
          <w:lang w:bidi="ar-EG"/>
        </w:rPr>
      </w:pPr>
      <w:r w:rsidRPr="00C4503A">
        <w:rPr>
          <w:b/>
          <w:bCs/>
          <w:sz w:val="28"/>
          <w:szCs w:val="28"/>
          <w:lang w:bidi="ar-EG"/>
        </w:rPr>
        <w:t>UI</w:t>
      </w:r>
      <w:r w:rsidRPr="00C4503A">
        <w:rPr>
          <w:sz w:val="28"/>
          <w:szCs w:val="28"/>
          <w:lang w:bidi="ar-EG"/>
        </w:rPr>
        <w:t xml:space="preserve">: </w:t>
      </w:r>
    </w:p>
    <w:p w14:paraId="3BC675B9" w14:textId="77777777" w:rsidR="007732C4" w:rsidRPr="00C4503A" w:rsidRDefault="007732C4" w:rsidP="00C4503A">
      <w:pPr>
        <w:rPr>
          <w:sz w:val="28"/>
          <w:szCs w:val="28"/>
          <w:lang w:bidi="ar-EG"/>
        </w:rPr>
      </w:pPr>
      <w:r w:rsidRPr="00C4503A">
        <w:rPr>
          <w:b/>
          <w:bCs/>
          <w:sz w:val="28"/>
          <w:szCs w:val="28"/>
          <w:lang w:bidi="ar-EG"/>
        </w:rPr>
        <w:t>Stat Cards</w:t>
      </w:r>
      <w:r w:rsidRPr="00C4503A">
        <w:rPr>
          <w:sz w:val="28"/>
          <w:szCs w:val="28"/>
          <w:lang w:bidi="ar-EG"/>
        </w:rPr>
        <w:t>: Show key metrics (e.g., available products, average price) with colored backgrounds.</w:t>
      </w:r>
    </w:p>
    <w:p w14:paraId="479F1864" w14:textId="77777777" w:rsidR="007732C4" w:rsidRPr="00C4503A" w:rsidRDefault="007732C4" w:rsidP="00C4503A">
      <w:pPr>
        <w:rPr>
          <w:sz w:val="28"/>
          <w:szCs w:val="28"/>
          <w:lang w:bidi="ar-EG"/>
        </w:rPr>
      </w:pPr>
      <w:r w:rsidRPr="00C4503A">
        <w:rPr>
          <w:b/>
          <w:bCs/>
          <w:sz w:val="28"/>
          <w:szCs w:val="28"/>
          <w:lang w:bidi="ar-EG"/>
        </w:rPr>
        <w:t>Lists</w:t>
      </w:r>
      <w:r w:rsidRPr="00C4503A">
        <w:rPr>
          <w:sz w:val="28"/>
          <w:szCs w:val="28"/>
          <w:lang w:bidi="ar-EG"/>
        </w:rPr>
        <w:t>: Display category distribution, monthly profits, and top products.</w:t>
      </w:r>
    </w:p>
    <w:p w14:paraId="3D779A88" w14:textId="77777777" w:rsidR="007732C4" w:rsidRPr="00C4503A" w:rsidRDefault="007732C4" w:rsidP="00C4503A">
      <w:pPr>
        <w:rPr>
          <w:sz w:val="28"/>
          <w:szCs w:val="28"/>
          <w:lang w:bidi="ar-EG"/>
        </w:rPr>
      </w:pPr>
      <w:r w:rsidRPr="00C4503A">
        <w:rPr>
          <w:b/>
          <w:bCs/>
          <w:sz w:val="28"/>
          <w:szCs w:val="28"/>
          <w:lang w:bidi="ar-EG"/>
        </w:rPr>
        <w:t>DataTable</w:t>
      </w:r>
      <w:r w:rsidRPr="00C4503A">
        <w:rPr>
          <w:sz w:val="28"/>
          <w:szCs w:val="28"/>
          <w:lang w:bidi="ar-EG"/>
        </w:rPr>
        <w:t>: Shows product details (name, price, quantity, status, rating).</w:t>
      </w:r>
    </w:p>
    <w:p w14:paraId="307023F5" w14:textId="77777777" w:rsidR="007732C4" w:rsidRPr="00C4503A" w:rsidRDefault="007732C4" w:rsidP="00C4503A">
      <w:pPr>
        <w:rPr>
          <w:sz w:val="28"/>
          <w:szCs w:val="28"/>
          <w:lang w:bidi="ar-EG"/>
        </w:rPr>
      </w:pPr>
      <w:r w:rsidRPr="00C4503A">
        <w:rPr>
          <w:b/>
          <w:bCs/>
          <w:sz w:val="28"/>
          <w:szCs w:val="28"/>
          <w:lang w:bidi="ar-EG"/>
        </w:rPr>
        <w:t>Refresh</w:t>
      </w:r>
      <w:r w:rsidRPr="00C4503A">
        <w:rPr>
          <w:sz w:val="28"/>
          <w:szCs w:val="28"/>
          <w:lang w:bidi="ar-EG"/>
        </w:rPr>
        <w:t>: Pull-to-refresh reloads all data.</w:t>
      </w:r>
    </w:p>
    <w:p w14:paraId="59202B98" w14:textId="7FC39DE6" w:rsidR="007732C4" w:rsidRPr="00C4503A" w:rsidRDefault="007732C4" w:rsidP="00C4503A">
      <w:pPr>
        <w:rPr>
          <w:sz w:val="28"/>
          <w:szCs w:val="28"/>
          <w:lang w:bidi="ar-EG"/>
        </w:rPr>
      </w:pPr>
      <w:r w:rsidRPr="00C4503A">
        <w:rPr>
          <w:b/>
          <w:bCs/>
          <w:sz w:val="28"/>
          <w:szCs w:val="28"/>
          <w:lang w:bidi="ar-EG"/>
        </w:rPr>
        <w:t>Theme</w:t>
      </w:r>
      <w:r w:rsidRPr="00C4503A">
        <w:rPr>
          <w:sz w:val="28"/>
          <w:szCs w:val="28"/>
          <w:lang w:bidi="ar-EG"/>
        </w:rPr>
        <w:t>: Supports light/dark modes with GoogleFonts.nunitoSan.</w:t>
      </w:r>
    </w:p>
    <w:p w14:paraId="42354BE6" w14:textId="77777777" w:rsidR="007732C4" w:rsidRPr="00C4503A" w:rsidRDefault="007732C4" w:rsidP="00C4503A">
      <w:pPr>
        <w:rPr>
          <w:sz w:val="28"/>
          <w:szCs w:val="28"/>
          <w:lang w:bidi="ar-EG"/>
        </w:rPr>
      </w:pPr>
      <w:r w:rsidRPr="00C4503A">
        <w:rPr>
          <w:b/>
          <w:bCs/>
          <w:sz w:val="28"/>
          <w:szCs w:val="28"/>
          <w:lang w:bidi="ar-EG"/>
        </w:rPr>
        <w:t>Dependencies</w:t>
      </w:r>
      <w:r w:rsidRPr="00C4503A">
        <w:rPr>
          <w:sz w:val="28"/>
          <w:szCs w:val="28"/>
          <w:lang w:bidi="ar-EG"/>
        </w:rPr>
        <w:t>:</w:t>
      </w:r>
    </w:p>
    <w:p w14:paraId="11AD7CB1" w14:textId="77777777" w:rsidR="007732C4" w:rsidRPr="00C4503A" w:rsidRDefault="007732C4" w:rsidP="00C4503A">
      <w:pPr>
        <w:rPr>
          <w:sz w:val="28"/>
          <w:szCs w:val="28"/>
          <w:lang w:bidi="ar-EG"/>
        </w:rPr>
      </w:pPr>
      <w:r w:rsidRPr="00C4503A">
        <w:rPr>
          <w:b/>
          <w:bCs/>
          <w:sz w:val="28"/>
          <w:szCs w:val="28"/>
          <w:lang w:bidi="ar-EG"/>
        </w:rPr>
        <w:t>Packages</w:t>
      </w:r>
      <w:r w:rsidRPr="00C4503A">
        <w:rPr>
          <w:sz w:val="28"/>
          <w:szCs w:val="28"/>
          <w:lang w:bidi="ar-EG"/>
        </w:rPr>
        <w:t>: flutter/material, google_fonts, intl (for date formatting).</w:t>
      </w:r>
    </w:p>
    <w:p w14:paraId="47954660" w14:textId="77777777" w:rsidR="007732C4" w:rsidRPr="00C4503A" w:rsidRDefault="007732C4" w:rsidP="00C4503A">
      <w:pPr>
        <w:rPr>
          <w:sz w:val="28"/>
          <w:szCs w:val="28"/>
          <w:lang w:bidi="ar-EG"/>
        </w:rPr>
      </w:pPr>
      <w:r w:rsidRPr="00C4503A">
        <w:rPr>
          <w:b/>
          <w:bCs/>
          <w:sz w:val="28"/>
          <w:szCs w:val="28"/>
          <w:lang w:bidi="ar-EG"/>
        </w:rPr>
        <w:lastRenderedPageBreak/>
        <w:t>Internal</w:t>
      </w:r>
      <w:r w:rsidRPr="00C4503A">
        <w:rPr>
          <w:sz w:val="28"/>
          <w:szCs w:val="28"/>
          <w:lang w:bidi="ar-EG"/>
        </w:rPr>
        <w:t>: ApiService, navigation routes.</w:t>
      </w:r>
    </w:p>
    <w:p w14:paraId="44B9B3EE" w14:textId="77777777" w:rsidR="007732C4" w:rsidRPr="00C4503A" w:rsidRDefault="007732C4" w:rsidP="00C4503A">
      <w:pPr>
        <w:rPr>
          <w:sz w:val="28"/>
          <w:szCs w:val="28"/>
          <w:lang w:bidi="ar-EG"/>
        </w:rPr>
      </w:pPr>
      <w:r w:rsidRPr="00C4503A">
        <w:rPr>
          <w:b/>
          <w:bCs/>
          <w:sz w:val="28"/>
          <w:szCs w:val="28"/>
          <w:lang w:bidi="ar-EG"/>
        </w:rPr>
        <w:t>Usage</w:t>
      </w:r>
      <w:r w:rsidRPr="00C4503A">
        <w:rPr>
          <w:sz w:val="28"/>
          <w:szCs w:val="28"/>
          <w:lang w:bidi="ar-EG"/>
        </w:rPr>
        <w:t>:</w:t>
      </w:r>
    </w:p>
    <w:p w14:paraId="2338903F" w14:textId="77777777" w:rsidR="007732C4" w:rsidRPr="00C4503A" w:rsidRDefault="007732C4" w:rsidP="00C4503A">
      <w:pPr>
        <w:rPr>
          <w:sz w:val="28"/>
          <w:szCs w:val="28"/>
          <w:lang w:bidi="ar-EG"/>
        </w:rPr>
      </w:pPr>
      <w:r w:rsidRPr="00C4503A">
        <w:rPr>
          <w:sz w:val="28"/>
          <w:szCs w:val="28"/>
          <w:lang w:bidi="ar-EG"/>
        </w:rPr>
        <w:t>Integrate via Navigator.push to AnalyticsPage.</w:t>
      </w:r>
    </w:p>
    <w:p w14:paraId="4C02921C" w14:textId="77777777" w:rsidR="007732C4" w:rsidRPr="00C4503A" w:rsidRDefault="007732C4" w:rsidP="00C4503A">
      <w:pPr>
        <w:rPr>
          <w:sz w:val="28"/>
          <w:szCs w:val="28"/>
          <w:lang w:bidi="ar-EG"/>
        </w:rPr>
      </w:pPr>
      <w:r w:rsidRPr="00C4503A">
        <w:rPr>
          <w:sz w:val="28"/>
          <w:szCs w:val="28"/>
          <w:lang w:bidi="ar-EG"/>
        </w:rPr>
        <w:t>Requires ApiService implementation for API calls.</w:t>
      </w:r>
    </w:p>
    <w:p w14:paraId="19AC121E" w14:textId="77777777" w:rsidR="007732C4" w:rsidRPr="00C4503A" w:rsidRDefault="007732C4" w:rsidP="00C4503A">
      <w:pPr>
        <w:rPr>
          <w:sz w:val="28"/>
          <w:szCs w:val="28"/>
          <w:lang w:bidi="ar-EG"/>
        </w:rPr>
      </w:pPr>
      <w:r w:rsidRPr="00C4503A">
        <w:rPr>
          <w:sz w:val="28"/>
          <w:szCs w:val="28"/>
          <w:lang w:bidi="ar-EG"/>
        </w:rPr>
        <w:t>Customizable: Adjust UI styles or add metrics.</w:t>
      </w:r>
    </w:p>
    <w:p w14:paraId="793FC97C" w14:textId="77777777" w:rsidR="007732C4" w:rsidRPr="00C4503A" w:rsidRDefault="007732C4" w:rsidP="00C4503A">
      <w:pPr>
        <w:rPr>
          <w:sz w:val="28"/>
          <w:szCs w:val="28"/>
          <w:lang w:bidi="ar-EG"/>
        </w:rPr>
      </w:pPr>
      <w:r w:rsidRPr="00C4503A">
        <w:rPr>
          <w:b/>
          <w:bCs/>
          <w:sz w:val="28"/>
          <w:szCs w:val="28"/>
          <w:lang w:bidi="ar-EG"/>
        </w:rPr>
        <w:t>Notes</w:t>
      </w:r>
      <w:r w:rsidRPr="00C4503A">
        <w:rPr>
          <w:sz w:val="28"/>
          <w:szCs w:val="28"/>
          <w:lang w:bidi="ar-EG"/>
        </w:rPr>
        <w:t>:</w:t>
      </w:r>
    </w:p>
    <w:p w14:paraId="1F2189EB" w14:textId="77777777" w:rsidR="007732C4" w:rsidRPr="00C4503A" w:rsidRDefault="007732C4" w:rsidP="00C4503A">
      <w:pPr>
        <w:rPr>
          <w:sz w:val="28"/>
          <w:szCs w:val="28"/>
          <w:lang w:bidi="ar-EG"/>
        </w:rPr>
      </w:pPr>
      <w:r w:rsidRPr="00C4503A">
        <w:rPr>
          <w:b/>
          <w:bCs/>
          <w:sz w:val="28"/>
          <w:szCs w:val="28"/>
          <w:lang w:bidi="ar-EG"/>
        </w:rPr>
        <w:t>Performance</w:t>
      </w:r>
      <w:r w:rsidRPr="00C4503A">
        <w:rPr>
          <w:sz w:val="28"/>
          <w:szCs w:val="28"/>
          <w:lang w:bidi="ar-EG"/>
        </w:rPr>
        <w:t>: Uses Future.wait for concurrent API calls.</w:t>
      </w:r>
    </w:p>
    <w:p w14:paraId="64B4B730" w14:textId="77777777" w:rsidR="007732C4" w:rsidRPr="00C4503A" w:rsidRDefault="007732C4" w:rsidP="00C4503A">
      <w:pPr>
        <w:rPr>
          <w:sz w:val="28"/>
          <w:szCs w:val="28"/>
          <w:lang w:bidi="ar-EG"/>
        </w:rPr>
      </w:pPr>
      <w:r w:rsidRPr="00C4503A">
        <w:rPr>
          <w:b/>
          <w:bCs/>
          <w:sz w:val="28"/>
          <w:szCs w:val="28"/>
          <w:lang w:bidi="ar-EG"/>
        </w:rPr>
        <w:t>Error Handling</w:t>
      </w:r>
      <w:r w:rsidRPr="00C4503A">
        <w:rPr>
          <w:sz w:val="28"/>
          <w:szCs w:val="28"/>
          <w:lang w:bidi="ar-EG"/>
        </w:rPr>
        <w:t>: Displays errors for failed API requests.</w:t>
      </w:r>
    </w:p>
    <w:p w14:paraId="03E49CD5" w14:textId="77777777" w:rsidR="007732C4" w:rsidRPr="00C4503A" w:rsidRDefault="007732C4" w:rsidP="00C4503A">
      <w:pPr>
        <w:rPr>
          <w:sz w:val="28"/>
          <w:szCs w:val="28"/>
          <w:lang w:bidi="ar-EG"/>
        </w:rPr>
      </w:pPr>
      <w:r w:rsidRPr="00C4503A">
        <w:rPr>
          <w:b/>
          <w:bCs/>
          <w:sz w:val="28"/>
          <w:szCs w:val="28"/>
          <w:lang w:bidi="ar-EG"/>
        </w:rPr>
        <w:t>Limitations</w:t>
      </w:r>
      <w:r w:rsidRPr="00C4503A">
        <w:rPr>
          <w:sz w:val="28"/>
          <w:szCs w:val="28"/>
          <w:lang w:bidi="ar-EG"/>
        </w:rPr>
        <w:t>: Assumes single artisan (SSN-based); no filtering for time periods.</w:t>
      </w:r>
    </w:p>
    <w:p w14:paraId="74615C89" w14:textId="77777777" w:rsidR="007732C4" w:rsidRPr="00C4503A" w:rsidRDefault="007732C4" w:rsidP="00C4503A">
      <w:pPr>
        <w:rPr>
          <w:sz w:val="28"/>
          <w:szCs w:val="28"/>
          <w:lang w:bidi="ar-EG"/>
        </w:rPr>
      </w:pPr>
      <w:r w:rsidRPr="00C4503A">
        <w:rPr>
          <w:b/>
          <w:bCs/>
          <w:sz w:val="28"/>
          <w:szCs w:val="28"/>
          <w:lang w:bidi="ar-EG"/>
        </w:rPr>
        <w:t>Scalability</w:t>
      </w:r>
      <w:r w:rsidRPr="00C4503A">
        <w:rPr>
          <w:sz w:val="28"/>
          <w:szCs w:val="28"/>
          <w:lang w:bidi="ar-EG"/>
        </w:rPr>
        <w:t>: Easily extendable for additional metrics or visualizations.</w:t>
      </w:r>
    </w:p>
    <w:p w14:paraId="5627E6B5" w14:textId="77777777" w:rsidR="007732C4" w:rsidRPr="00C4503A" w:rsidRDefault="007732C4" w:rsidP="00C4503A">
      <w:pPr>
        <w:rPr>
          <w:sz w:val="28"/>
          <w:szCs w:val="28"/>
          <w:lang w:bidi="ar-EG"/>
        </w:rPr>
      </w:pPr>
    </w:p>
    <w:p w14:paraId="5AEA9883" w14:textId="77777777" w:rsidR="006E65E5" w:rsidRPr="00C4503A" w:rsidRDefault="006E65E5" w:rsidP="00C4503A">
      <w:pPr>
        <w:rPr>
          <w:sz w:val="28"/>
          <w:szCs w:val="28"/>
          <w:lang w:bidi="ar-EG"/>
        </w:rPr>
      </w:pPr>
    </w:p>
    <w:p w14:paraId="46334203" w14:textId="77777777" w:rsidR="006E65E5" w:rsidRPr="00582A27" w:rsidRDefault="006E65E5" w:rsidP="007732C4">
      <w:pPr>
        <w:rPr>
          <w:rFonts w:asciiTheme="minorHAnsi" w:hAnsiTheme="minorHAnsi" w:cstheme="minorHAnsi"/>
          <w:sz w:val="28"/>
          <w:szCs w:val="28"/>
          <w:lang w:bidi="ar-EG"/>
        </w:rPr>
      </w:pPr>
    </w:p>
    <w:p w14:paraId="53CAA02B" w14:textId="77777777" w:rsidR="007732C4" w:rsidRDefault="007732C4" w:rsidP="007732C4">
      <w:pPr>
        <w:rPr>
          <w:rFonts w:asciiTheme="minorHAnsi" w:hAnsiTheme="minorHAnsi" w:cstheme="minorHAnsi"/>
          <w:sz w:val="26"/>
          <w:szCs w:val="26"/>
          <w:lang w:bidi="ar-EG"/>
        </w:rPr>
      </w:pPr>
    </w:p>
    <w:p w14:paraId="1293E75C" w14:textId="60DFCA0B" w:rsidR="007732C4" w:rsidRPr="006E65E5" w:rsidRDefault="003D228F" w:rsidP="006E65E5">
      <w:pPr>
        <w:pStyle w:val="Heading5"/>
        <w:rPr>
          <w:sz w:val="28"/>
          <w:szCs w:val="28"/>
          <w:lang w:bidi="ar-EG"/>
        </w:rPr>
      </w:pPr>
      <w:bookmarkStart w:id="622" w:name="_Toc200506994"/>
      <w:r w:rsidRPr="006E65E5">
        <w:rPr>
          <w:sz w:val="28"/>
          <w:szCs w:val="28"/>
          <w:lang w:bidi="ar-EG"/>
        </w:rPr>
        <w:lastRenderedPageBreak/>
        <w:t>4.2.2</w:t>
      </w:r>
      <w:r w:rsidR="006E65E5" w:rsidRPr="006E65E5">
        <w:rPr>
          <w:sz w:val="28"/>
          <w:szCs w:val="28"/>
          <w:lang w:bidi="ar-EG"/>
        </w:rPr>
        <w:t>.2.</w:t>
      </w:r>
      <w:r w:rsidR="00B04CB9">
        <w:rPr>
          <w:sz w:val="28"/>
          <w:szCs w:val="28"/>
          <w:lang w:bidi="ar-EG"/>
        </w:rPr>
        <w:t>2</w:t>
      </w:r>
      <w:r w:rsidR="006E65E5" w:rsidRPr="006E65E5">
        <w:rPr>
          <w:sz w:val="28"/>
          <w:szCs w:val="28"/>
          <w:lang w:bidi="ar-EG"/>
        </w:rPr>
        <w:t>.</w:t>
      </w:r>
      <w:r w:rsidR="007732C4" w:rsidRPr="006E65E5">
        <w:rPr>
          <w:sz w:val="28"/>
          <w:szCs w:val="28"/>
          <w:lang w:bidi="ar-EG"/>
        </w:rPr>
        <w:t>Profile</w:t>
      </w:r>
      <w:r w:rsidR="006E65E5" w:rsidRPr="006E65E5">
        <w:rPr>
          <w:sz w:val="28"/>
          <w:szCs w:val="28"/>
          <w:lang w:bidi="ar-EG"/>
        </w:rPr>
        <w:t xml:space="preserve"> Artisan</w:t>
      </w:r>
      <w:bookmarkEnd w:id="622"/>
      <w:r w:rsidR="007732C4" w:rsidRPr="006E65E5">
        <w:rPr>
          <w:sz w:val="28"/>
          <w:szCs w:val="28"/>
          <w:lang w:bidi="ar-EG"/>
        </w:rPr>
        <w:t xml:space="preserve"> </w:t>
      </w:r>
    </w:p>
    <w:p w14:paraId="4F1F6413" w14:textId="77777777" w:rsidR="007732C4" w:rsidRDefault="007732C4" w:rsidP="007732C4">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7246AD22" wp14:editId="1C6CEB7D">
            <wp:extent cx="6507480" cy="6247130"/>
            <wp:effectExtent l="0" t="0" r="7620" b="1270"/>
            <wp:docPr id="1602044782"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44782" name="Picture 14" descr="A screenshot of a computer program&#10;&#10;AI-generated content may be incorrect."/>
                    <pic:cNvPicPr/>
                  </pic:nvPicPr>
                  <pic:blipFill>
                    <a:blip r:embed="rId107">
                      <a:extLst>
                        <a:ext uri="{28A0092B-C50C-407E-A947-70E740481C1C}">
                          <a14:useLocalDpi xmlns:a14="http://schemas.microsoft.com/office/drawing/2010/main" val="0"/>
                        </a:ext>
                      </a:extLst>
                    </a:blip>
                    <a:stretch>
                      <a:fillRect/>
                    </a:stretch>
                  </pic:blipFill>
                  <pic:spPr>
                    <a:xfrm>
                      <a:off x="0" y="0"/>
                      <a:ext cx="6507480" cy="6247130"/>
                    </a:xfrm>
                    <a:prstGeom prst="rect">
                      <a:avLst/>
                    </a:prstGeom>
                  </pic:spPr>
                </pic:pic>
              </a:graphicData>
            </a:graphic>
          </wp:inline>
        </w:drawing>
      </w:r>
    </w:p>
    <w:p w14:paraId="691CA11D" w14:textId="5095A56A" w:rsidR="006E65E5" w:rsidRPr="00C4503A" w:rsidRDefault="007732C4" w:rsidP="00C431DF">
      <w:pPr>
        <w:rPr>
          <w:sz w:val="28"/>
          <w:szCs w:val="28"/>
          <w:lang w:bidi="ar-EG"/>
        </w:rPr>
      </w:pPr>
      <w:r w:rsidRPr="00C4503A">
        <w:rPr>
          <w:b/>
          <w:bCs/>
          <w:sz w:val="28"/>
          <w:szCs w:val="28"/>
          <w:lang w:bidi="ar-EG"/>
        </w:rPr>
        <w:t>Purpose:</w:t>
      </w:r>
      <w:r w:rsidRPr="00C4503A">
        <w:rPr>
          <w:sz w:val="28"/>
          <w:szCs w:val="28"/>
          <w:lang w:bidi="ar-EG"/>
        </w:rPr>
        <w:t xml:space="preserve"> The MainProfilePage is a Flutter widget for an e-commerce app, serving as an artisan's profile dashboard. It displays the artisan’s profile information, their products, and customer reviews, with options to edit products and refresh data.</w:t>
      </w:r>
    </w:p>
    <w:p w14:paraId="2FC4D60A" w14:textId="77777777" w:rsidR="007732C4" w:rsidRPr="00C4503A" w:rsidRDefault="007732C4" w:rsidP="00C4503A">
      <w:pPr>
        <w:rPr>
          <w:b/>
          <w:bCs/>
          <w:sz w:val="28"/>
          <w:szCs w:val="28"/>
          <w:lang w:bidi="ar-EG"/>
        </w:rPr>
      </w:pPr>
      <w:r w:rsidRPr="00C4503A">
        <w:rPr>
          <w:b/>
          <w:bCs/>
          <w:sz w:val="28"/>
          <w:szCs w:val="28"/>
          <w:lang w:bidi="ar-EG"/>
        </w:rPr>
        <w:lastRenderedPageBreak/>
        <w:t>Key Components:</w:t>
      </w:r>
    </w:p>
    <w:p w14:paraId="2D53F8C1" w14:textId="77777777" w:rsidR="007732C4" w:rsidRPr="00C4503A" w:rsidRDefault="007732C4" w:rsidP="00C4503A">
      <w:pPr>
        <w:rPr>
          <w:sz w:val="28"/>
          <w:szCs w:val="28"/>
          <w:lang w:bidi="ar-EG"/>
        </w:rPr>
      </w:pPr>
      <w:r w:rsidRPr="00C4503A">
        <w:rPr>
          <w:sz w:val="28"/>
          <w:szCs w:val="28"/>
          <w:lang w:bidi="ar-EG"/>
        </w:rPr>
        <w:t xml:space="preserve">MainProfilePage (StatefulWidget): </w:t>
      </w:r>
    </w:p>
    <w:p w14:paraId="097ADAA9" w14:textId="77777777" w:rsidR="007732C4" w:rsidRPr="00C4503A" w:rsidRDefault="007732C4" w:rsidP="00C4503A">
      <w:pPr>
        <w:rPr>
          <w:sz w:val="28"/>
          <w:szCs w:val="28"/>
          <w:lang w:bidi="ar-EG"/>
        </w:rPr>
      </w:pPr>
      <w:r w:rsidRPr="00C4503A">
        <w:rPr>
          <w:sz w:val="28"/>
          <w:szCs w:val="28"/>
          <w:lang w:bidi="ar-EG"/>
        </w:rPr>
        <w:t>Features: Shows artisan’s name and image, a grid of their products, and a list of reviews with ratings. Supports pull-to-refresh and navigation to profile and product editing pages.</w:t>
      </w:r>
    </w:p>
    <w:p w14:paraId="49233101" w14:textId="77777777" w:rsidR="007732C4" w:rsidRPr="00C4503A" w:rsidRDefault="007732C4" w:rsidP="00C4503A">
      <w:pPr>
        <w:rPr>
          <w:sz w:val="28"/>
          <w:szCs w:val="28"/>
          <w:lang w:bidi="ar-EG"/>
        </w:rPr>
      </w:pPr>
      <w:r w:rsidRPr="00C4503A">
        <w:rPr>
          <w:sz w:val="28"/>
          <w:szCs w:val="28"/>
          <w:lang w:bidi="ar-EG"/>
        </w:rPr>
        <w:t xml:space="preserve">Functionality: </w:t>
      </w:r>
    </w:p>
    <w:p w14:paraId="51F86871" w14:textId="68822CA8" w:rsidR="007732C4" w:rsidRPr="00C4503A" w:rsidRDefault="007732C4" w:rsidP="00C4503A">
      <w:pPr>
        <w:rPr>
          <w:sz w:val="28"/>
          <w:szCs w:val="28"/>
          <w:lang w:bidi="ar-EG"/>
        </w:rPr>
      </w:pPr>
      <w:r w:rsidRPr="00C4503A">
        <w:rPr>
          <w:sz w:val="28"/>
          <w:szCs w:val="28"/>
          <w:lang w:bidi="ar-EG"/>
        </w:rPr>
        <w:t>Fetches artisan’s products, profile info, and ratings on initialization (initState).</w:t>
      </w:r>
    </w:p>
    <w:p w14:paraId="41CBAAAA" w14:textId="77777777" w:rsidR="007732C4" w:rsidRPr="00C4503A" w:rsidRDefault="007732C4" w:rsidP="00C4503A">
      <w:pPr>
        <w:rPr>
          <w:sz w:val="28"/>
          <w:szCs w:val="28"/>
          <w:lang w:bidi="ar-EG"/>
        </w:rPr>
      </w:pPr>
      <w:r w:rsidRPr="00C4503A">
        <w:rPr>
          <w:sz w:val="28"/>
          <w:szCs w:val="28"/>
          <w:lang w:bidi="ar-EG"/>
        </w:rPr>
        <w:t>Calculates rating distribution based on artisan ratings.</w:t>
      </w:r>
    </w:p>
    <w:p w14:paraId="3D5F2003" w14:textId="77777777" w:rsidR="007732C4" w:rsidRPr="00C4503A" w:rsidRDefault="007732C4" w:rsidP="00C4503A">
      <w:pPr>
        <w:rPr>
          <w:sz w:val="28"/>
          <w:szCs w:val="28"/>
          <w:lang w:bidi="ar-EG"/>
        </w:rPr>
      </w:pPr>
      <w:r w:rsidRPr="00C4503A">
        <w:rPr>
          <w:sz w:val="28"/>
          <w:szCs w:val="28"/>
          <w:lang w:bidi="ar-EG"/>
        </w:rPr>
        <w:t>Supports refreshing data with _onRefresh.</w:t>
      </w:r>
    </w:p>
    <w:p w14:paraId="055BEE48" w14:textId="77777777" w:rsidR="007732C4" w:rsidRPr="00C4503A" w:rsidRDefault="007732C4" w:rsidP="00C4503A">
      <w:pPr>
        <w:rPr>
          <w:sz w:val="28"/>
          <w:szCs w:val="28"/>
          <w:lang w:bidi="ar-EG"/>
        </w:rPr>
      </w:pPr>
      <w:r w:rsidRPr="00C4503A">
        <w:rPr>
          <w:sz w:val="28"/>
          <w:szCs w:val="28"/>
          <w:lang w:bidi="ar-EG"/>
        </w:rPr>
        <w:t>Formats review timestamps (e.g., "2h ago", "1mo ago") using formatRelativeTime.</w:t>
      </w:r>
    </w:p>
    <w:p w14:paraId="32D0F5CE" w14:textId="77777777" w:rsidR="007732C4" w:rsidRPr="00C4503A" w:rsidRDefault="007732C4" w:rsidP="00C4503A">
      <w:pPr>
        <w:rPr>
          <w:b/>
          <w:bCs/>
          <w:sz w:val="28"/>
          <w:szCs w:val="28"/>
          <w:lang w:bidi="ar-EG"/>
        </w:rPr>
      </w:pPr>
      <w:r w:rsidRPr="00C4503A">
        <w:rPr>
          <w:b/>
          <w:bCs/>
          <w:sz w:val="28"/>
          <w:szCs w:val="28"/>
          <w:lang w:bidi="ar-EG"/>
        </w:rPr>
        <w:t>Functionality:</w:t>
      </w:r>
    </w:p>
    <w:p w14:paraId="1572BBC7" w14:textId="77777777" w:rsidR="007732C4" w:rsidRPr="00C4503A" w:rsidRDefault="007732C4" w:rsidP="00C4503A">
      <w:pPr>
        <w:rPr>
          <w:sz w:val="28"/>
          <w:szCs w:val="28"/>
          <w:lang w:bidi="ar-EG"/>
        </w:rPr>
      </w:pPr>
      <w:r w:rsidRPr="00C4503A">
        <w:rPr>
          <w:sz w:val="28"/>
          <w:szCs w:val="28"/>
          <w:lang w:bidi="ar-EG"/>
        </w:rPr>
        <w:t>Initialization: On initState, initializes futures for products, user info, and ratings, with _refreshData to reload data.</w:t>
      </w:r>
    </w:p>
    <w:p w14:paraId="6D9A6FE5" w14:textId="77777777" w:rsidR="007732C4" w:rsidRPr="00C4503A" w:rsidRDefault="007732C4" w:rsidP="00C4503A">
      <w:pPr>
        <w:rPr>
          <w:sz w:val="28"/>
          <w:szCs w:val="28"/>
          <w:lang w:bidi="ar-EG"/>
        </w:rPr>
      </w:pPr>
      <w:r w:rsidRPr="00C4503A">
        <w:rPr>
          <w:sz w:val="28"/>
          <w:szCs w:val="28"/>
          <w:lang w:bidi="ar-EG"/>
        </w:rPr>
        <w:t xml:space="preserve">Data Fetching: </w:t>
      </w:r>
    </w:p>
    <w:p w14:paraId="58C3A3A5" w14:textId="77777777" w:rsidR="007732C4" w:rsidRPr="00C4503A" w:rsidRDefault="007732C4" w:rsidP="00C4503A">
      <w:pPr>
        <w:rPr>
          <w:sz w:val="28"/>
          <w:szCs w:val="28"/>
          <w:lang w:bidi="ar-EG"/>
        </w:rPr>
      </w:pPr>
      <w:r w:rsidRPr="00C4503A">
        <w:rPr>
          <w:sz w:val="28"/>
          <w:szCs w:val="28"/>
          <w:lang w:bidi="ar-EG"/>
        </w:rPr>
        <w:t>Uses ApiService methods: getProducts, getMyInformation, getArtisanRatings.</w:t>
      </w:r>
    </w:p>
    <w:p w14:paraId="6469C9BB" w14:textId="77777777" w:rsidR="007732C4" w:rsidRPr="00C4503A" w:rsidRDefault="007732C4" w:rsidP="00C4503A">
      <w:pPr>
        <w:rPr>
          <w:sz w:val="28"/>
          <w:szCs w:val="28"/>
          <w:lang w:bidi="ar-EG"/>
        </w:rPr>
      </w:pPr>
      <w:r w:rsidRPr="00C4503A">
        <w:rPr>
          <w:sz w:val="28"/>
          <w:szCs w:val="28"/>
          <w:lang w:bidi="ar-EG"/>
        </w:rPr>
        <w:t>Fetches artisan’s SSN from user info to retrieve ratings.</w:t>
      </w:r>
    </w:p>
    <w:p w14:paraId="496CEE23" w14:textId="77777777" w:rsidR="007732C4" w:rsidRPr="00C4503A" w:rsidRDefault="007732C4" w:rsidP="00C4503A">
      <w:pPr>
        <w:rPr>
          <w:sz w:val="28"/>
          <w:szCs w:val="28"/>
          <w:lang w:bidi="ar-EG"/>
        </w:rPr>
      </w:pPr>
      <w:r w:rsidRPr="00C4503A">
        <w:rPr>
          <w:sz w:val="28"/>
          <w:szCs w:val="28"/>
          <w:lang w:bidi="ar-EG"/>
        </w:rPr>
        <w:t>Handles errors by displaying messages (e.g., "Error loading products").</w:t>
      </w:r>
    </w:p>
    <w:p w14:paraId="72F8A16F" w14:textId="77777777" w:rsidR="007732C4" w:rsidRPr="00C4503A" w:rsidRDefault="007732C4" w:rsidP="00C4503A">
      <w:pPr>
        <w:rPr>
          <w:sz w:val="28"/>
          <w:szCs w:val="28"/>
          <w:lang w:bidi="ar-EG"/>
        </w:rPr>
      </w:pPr>
      <w:r w:rsidRPr="00C4503A">
        <w:rPr>
          <w:sz w:val="28"/>
          <w:szCs w:val="28"/>
          <w:lang w:bidi="ar-EG"/>
        </w:rPr>
        <w:t xml:space="preserve">Profile Section: </w:t>
      </w:r>
    </w:p>
    <w:p w14:paraId="47560EAB" w14:textId="77777777" w:rsidR="007732C4" w:rsidRPr="00C4503A" w:rsidRDefault="007732C4" w:rsidP="00C4503A">
      <w:pPr>
        <w:rPr>
          <w:sz w:val="28"/>
          <w:szCs w:val="28"/>
          <w:lang w:bidi="ar-EG"/>
        </w:rPr>
      </w:pPr>
      <w:r w:rsidRPr="00C4503A">
        <w:rPr>
          <w:sz w:val="28"/>
          <w:szCs w:val="28"/>
          <w:lang w:bidi="ar-EG"/>
        </w:rPr>
        <w:t>Displays artisan’s name (clickable to ProfilePage) and image (with fallback icon if unavailable).</w:t>
      </w:r>
    </w:p>
    <w:p w14:paraId="4B7D8CF6" w14:textId="77777777" w:rsidR="007732C4" w:rsidRPr="00C4503A" w:rsidRDefault="007732C4" w:rsidP="00C4503A">
      <w:pPr>
        <w:rPr>
          <w:sz w:val="28"/>
          <w:szCs w:val="28"/>
          <w:lang w:bidi="ar-EG"/>
        </w:rPr>
      </w:pPr>
      <w:r w:rsidRPr="00C4503A">
        <w:rPr>
          <w:sz w:val="28"/>
          <w:szCs w:val="28"/>
          <w:lang w:bidi="ar-EG"/>
        </w:rPr>
        <w:t>Uses FutureBuilder to handle asynchronous data loading.</w:t>
      </w:r>
    </w:p>
    <w:p w14:paraId="2A95A737" w14:textId="77777777" w:rsidR="007732C4" w:rsidRPr="00C4503A" w:rsidRDefault="007732C4" w:rsidP="00C4503A">
      <w:pPr>
        <w:rPr>
          <w:sz w:val="28"/>
          <w:szCs w:val="28"/>
          <w:lang w:bidi="ar-EG"/>
        </w:rPr>
      </w:pPr>
      <w:r w:rsidRPr="00C4503A">
        <w:rPr>
          <w:sz w:val="28"/>
          <w:szCs w:val="28"/>
          <w:lang w:bidi="ar-EG"/>
        </w:rPr>
        <w:lastRenderedPageBreak/>
        <w:t xml:space="preserve">Products Section: </w:t>
      </w:r>
    </w:p>
    <w:p w14:paraId="4A3CA765" w14:textId="77777777" w:rsidR="007732C4" w:rsidRPr="00C4503A" w:rsidRDefault="007732C4" w:rsidP="00C4503A">
      <w:pPr>
        <w:rPr>
          <w:sz w:val="28"/>
          <w:szCs w:val="28"/>
          <w:lang w:bidi="ar-EG"/>
        </w:rPr>
      </w:pPr>
      <w:r w:rsidRPr="00C4503A">
        <w:rPr>
          <w:sz w:val="28"/>
          <w:szCs w:val="28"/>
          <w:lang w:bidi="ar-EG"/>
        </w:rPr>
        <w:t>Shows products in a two-column grid with images, names, prices, and statuses (e.g., Available, Not Available).</w:t>
      </w:r>
    </w:p>
    <w:p w14:paraId="13EEB34C" w14:textId="77777777" w:rsidR="007732C4" w:rsidRPr="00C4503A" w:rsidRDefault="007732C4" w:rsidP="00C4503A">
      <w:pPr>
        <w:rPr>
          <w:sz w:val="28"/>
          <w:szCs w:val="28"/>
          <w:lang w:bidi="ar-EG"/>
        </w:rPr>
      </w:pPr>
      <w:r w:rsidRPr="00C4503A">
        <w:rPr>
          <w:sz w:val="28"/>
          <w:szCs w:val="28"/>
          <w:lang w:bidi="ar-EG"/>
        </w:rPr>
        <w:t>Each product card has an "EDIT" button navigating to Edit_Product with product data.</w:t>
      </w:r>
    </w:p>
    <w:p w14:paraId="476129C6" w14:textId="77777777" w:rsidR="007732C4" w:rsidRPr="00C4503A" w:rsidRDefault="007732C4" w:rsidP="00C4503A">
      <w:pPr>
        <w:rPr>
          <w:sz w:val="28"/>
          <w:szCs w:val="28"/>
          <w:lang w:bidi="ar-EG"/>
        </w:rPr>
      </w:pPr>
      <w:r w:rsidRPr="00C4503A">
        <w:rPr>
          <w:sz w:val="28"/>
          <w:szCs w:val="28"/>
          <w:lang w:bidi="ar-EG"/>
        </w:rPr>
        <w:t>Handles image loading errors with a fallback icon.</w:t>
      </w:r>
    </w:p>
    <w:p w14:paraId="758C6F7C" w14:textId="77777777" w:rsidR="007732C4" w:rsidRPr="00C4503A" w:rsidRDefault="007732C4" w:rsidP="00C4503A">
      <w:pPr>
        <w:rPr>
          <w:sz w:val="28"/>
          <w:szCs w:val="28"/>
          <w:lang w:bidi="ar-EG"/>
        </w:rPr>
      </w:pPr>
      <w:r w:rsidRPr="00C4503A">
        <w:rPr>
          <w:sz w:val="28"/>
          <w:szCs w:val="28"/>
          <w:lang w:bidi="ar-EG"/>
        </w:rPr>
        <w:t xml:space="preserve">Reviews Section: </w:t>
      </w:r>
    </w:p>
    <w:p w14:paraId="279DF118" w14:textId="77777777" w:rsidR="007732C4" w:rsidRPr="00C4503A" w:rsidRDefault="007732C4" w:rsidP="00C4503A">
      <w:pPr>
        <w:rPr>
          <w:sz w:val="28"/>
          <w:szCs w:val="28"/>
          <w:lang w:bidi="ar-EG"/>
        </w:rPr>
      </w:pPr>
      <w:r w:rsidRPr="00C4503A">
        <w:rPr>
          <w:sz w:val="28"/>
          <w:szCs w:val="28"/>
          <w:lang w:bidi="ar-EG"/>
        </w:rPr>
        <w:t>Lists reviews with client name, image, rating (1–5 stars), comment, and relative timestamp.</w:t>
      </w:r>
    </w:p>
    <w:p w14:paraId="7136E1BC" w14:textId="77777777" w:rsidR="007732C4" w:rsidRPr="00C4503A" w:rsidRDefault="007732C4" w:rsidP="00C4503A">
      <w:pPr>
        <w:rPr>
          <w:sz w:val="28"/>
          <w:szCs w:val="28"/>
          <w:lang w:bidi="ar-EG"/>
        </w:rPr>
      </w:pPr>
      <w:r w:rsidRPr="00C4503A">
        <w:rPr>
          <w:sz w:val="28"/>
          <w:szCs w:val="28"/>
          <w:lang w:bidi="ar-EG"/>
        </w:rPr>
        <w:t>Displays "No reviews available" if none exist.</w:t>
      </w:r>
    </w:p>
    <w:p w14:paraId="617ED617" w14:textId="77777777" w:rsidR="007732C4" w:rsidRPr="00C4503A" w:rsidRDefault="007732C4" w:rsidP="00C4503A">
      <w:pPr>
        <w:rPr>
          <w:sz w:val="28"/>
          <w:szCs w:val="28"/>
          <w:lang w:bidi="ar-EG"/>
        </w:rPr>
      </w:pPr>
      <w:r w:rsidRPr="00C4503A">
        <w:rPr>
          <w:sz w:val="28"/>
          <w:szCs w:val="28"/>
          <w:lang w:bidi="ar-EG"/>
        </w:rPr>
        <w:t xml:space="preserve">UI: </w:t>
      </w:r>
    </w:p>
    <w:p w14:paraId="59E826AA" w14:textId="77777777" w:rsidR="007732C4" w:rsidRPr="00C4503A" w:rsidRDefault="007732C4" w:rsidP="00C4503A">
      <w:pPr>
        <w:rPr>
          <w:sz w:val="28"/>
          <w:szCs w:val="28"/>
          <w:lang w:bidi="ar-EG"/>
        </w:rPr>
      </w:pPr>
      <w:r w:rsidRPr="00C4503A">
        <w:rPr>
          <w:sz w:val="28"/>
          <w:szCs w:val="28"/>
          <w:lang w:bidi="ar-EG"/>
        </w:rPr>
        <w:t>Responsive design with GoogleFonts.nunitoSans for consistent typography.</w:t>
      </w:r>
    </w:p>
    <w:p w14:paraId="3A2040B1" w14:textId="77777777" w:rsidR="007732C4" w:rsidRPr="00C4503A" w:rsidRDefault="007732C4" w:rsidP="00C4503A">
      <w:pPr>
        <w:rPr>
          <w:sz w:val="28"/>
          <w:szCs w:val="28"/>
          <w:lang w:bidi="ar-EG"/>
        </w:rPr>
      </w:pPr>
      <w:r w:rsidRPr="00C4503A">
        <w:rPr>
          <w:sz w:val="28"/>
          <w:szCs w:val="28"/>
          <w:lang w:bidi="ar-EG"/>
        </w:rPr>
        <w:t>Supports light/dark themes with dynamic colors.</w:t>
      </w:r>
    </w:p>
    <w:p w14:paraId="025EA696" w14:textId="77777777" w:rsidR="007732C4" w:rsidRPr="00C4503A" w:rsidRDefault="007732C4" w:rsidP="00C4503A">
      <w:pPr>
        <w:rPr>
          <w:sz w:val="28"/>
          <w:szCs w:val="28"/>
          <w:lang w:bidi="ar-EG"/>
        </w:rPr>
      </w:pPr>
      <w:r w:rsidRPr="00C4503A">
        <w:rPr>
          <w:sz w:val="28"/>
          <w:szCs w:val="28"/>
          <w:lang w:bidi="ar-EG"/>
        </w:rPr>
        <w:t>Uses RefreshIndicator for pull-to-refresh.</w:t>
      </w:r>
    </w:p>
    <w:p w14:paraId="04298BA2" w14:textId="77777777" w:rsidR="007732C4" w:rsidRPr="00C4503A" w:rsidRDefault="007732C4" w:rsidP="00C4503A">
      <w:pPr>
        <w:rPr>
          <w:sz w:val="28"/>
          <w:szCs w:val="28"/>
          <w:lang w:bidi="ar-EG"/>
        </w:rPr>
      </w:pPr>
      <w:r w:rsidRPr="00C4503A">
        <w:rPr>
          <w:sz w:val="28"/>
          <w:szCs w:val="28"/>
          <w:lang w:bidi="ar-EG"/>
        </w:rPr>
        <w:t>Error Handling: Shows error messages for failed API calls; handles invalid dates and image loading errors.</w:t>
      </w:r>
    </w:p>
    <w:p w14:paraId="48DE6FBD" w14:textId="77777777" w:rsidR="007732C4" w:rsidRPr="00C4503A" w:rsidRDefault="007732C4" w:rsidP="00C4503A">
      <w:pPr>
        <w:rPr>
          <w:b/>
          <w:bCs/>
          <w:sz w:val="28"/>
          <w:szCs w:val="28"/>
          <w:lang w:bidi="ar-EG"/>
        </w:rPr>
      </w:pPr>
      <w:r w:rsidRPr="00C4503A">
        <w:rPr>
          <w:b/>
          <w:bCs/>
          <w:sz w:val="28"/>
          <w:szCs w:val="28"/>
          <w:lang w:bidi="ar-EG"/>
        </w:rPr>
        <w:t>Dependencies:</w:t>
      </w:r>
    </w:p>
    <w:p w14:paraId="187184BD" w14:textId="77777777" w:rsidR="007732C4" w:rsidRPr="00C4503A" w:rsidRDefault="007732C4" w:rsidP="00C4503A">
      <w:pPr>
        <w:rPr>
          <w:sz w:val="28"/>
          <w:szCs w:val="28"/>
          <w:lang w:bidi="ar-EG"/>
        </w:rPr>
      </w:pPr>
      <w:r w:rsidRPr="00C4503A">
        <w:rPr>
          <w:sz w:val="28"/>
          <w:szCs w:val="28"/>
          <w:lang w:bidi="ar-EG"/>
        </w:rPr>
        <w:t>Packages: flutter/material, google_fonts.</w:t>
      </w:r>
    </w:p>
    <w:p w14:paraId="55FDFE1B" w14:textId="77777777" w:rsidR="007732C4" w:rsidRPr="00C4503A" w:rsidRDefault="007732C4" w:rsidP="00C4503A">
      <w:pPr>
        <w:rPr>
          <w:sz w:val="28"/>
          <w:szCs w:val="28"/>
          <w:lang w:bidi="ar-EG"/>
        </w:rPr>
      </w:pPr>
      <w:r w:rsidRPr="00C4503A">
        <w:rPr>
          <w:sz w:val="28"/>
          <w:szCs w:val="28"/>
          <w:lang w:bidi="ar-EG"/>
        </w:rPr>
        <w:t>Internal: ApiService, ProfilePage, Edit_Product, ProductDetailsPage.</w:t>
      </w:r>
    </w:p>
    <w:p w14:paraId="0C0A3B89" w14:textId="77777777" w:rsidR="007732C4" w:rsidRPr="00C4503A" w:rsidRDefault="007732C4" w:rsidP="00C4503A">
      <w:pPr>
        <w:rPr>
          <w:b/>
          <w:bCs/>
          <w:sz w:val="28"/>
          <w:szCs w:val="28"/>
          <w:lang w:bidi="ar-EG"/>
        </w:rPr>
      </w:pPr>
      <w:r w:rsidRPr="00C4503A">
        <w:rPr>
          <w:b/>
          <w:bCs/>
          <w:sz w:val="28"/>
          <w:szCs w:val="28"/>
          <w:lang w:bidi="ar-EG"/>
        </w:rPr>
        <w:t>Usage:</w:t>
      </w:r>
    </w:p>
    <w:p w14:paraId="7F9AB58E" w14:textId="77777777" w:rsidR="007732C4" w:rsidRPr="00C4503A" w:rsidRDefault="007732C4" w:rsidP="00C4503A">
      <w:pPr>
        <w:rPr>
          <w:sz w:val="28"/>
          <w:szCs w:val="28"/>
          <w:lang w:bidi="ar-EG"/>
        </w:rPr>
      </w:pPr>
      <w:r w:rsidRPr="00C4503A">
        <w:rPr>
          <w:sz w:val="28"/>
          <w:szCs w:val="28"/>
          <w:lang w:bidi="ar-EG"/>
        </w:rPr>
        <w:t>Integrate via Navigator.push to MainProfilePage.</w:t>
      </w:r>
    </w:p>
    <w:p w14:paraId="6D341107" w14:textId="77777777" w:rsidR="007732C4" w:rsidRPr="00C4503A" w:rsidRDefault="007732C4" w:rsidP="00C4503A">
      <w:pPr>
        <w:rPr>
          <w:sz w:val="28"/>
          <w:szCs w:val="28"/>
          <w:lang w:bidi="ar-EG"/>
        </w:rPr>
      </w:pPr>
      <w:r w:rsidRPr="00C4503A">
        <w:rPr>
          <w:sz w:val="28"/>
          <w:szCs w:val="28"/>
          <w:lang w:bidi="ar-EG"/>
        </w:rPr>
        <w:lastRenderedPageBreak/>
        <w:t>Requires ApiService implementation and navigation routes for ProfilePage, Edit_Product, and ProductDetailsPage.</w:t>
      </w:r>
    </w:p>
    <w:p w14:paraId="017E30E8" w14:textId="77777777" w:rsidR="007732C4" w:rsidRPr="00C4503A" w:rsidRDefault="007732C4" w:rsidP="00C4503A">
      <w:pPr>
        <w:rPr>
          <w:sz w:val="28"/>
          <w:szCs w:val="28"/>
          <w:lang w:bidi="ar-EG"/>
        </w:rPr>
      </w:pPr>
      <w:r w:rsidRPr="00C4503A">
        <w:rPr>
          <w:sz w:val="28"/>
          <w:szCs w:val="28"/>
          <w:lang w:bidi="ar-EG"/>
        </w:rPr>
        <w:t>Customizable: Adjust grid layout, styling, or add more profile details.</w:t>
      </w:r>
    </w:p>
    <w:p w14:paraId="6126F564" w14:textId="77777777" w:rsidR="007732C4" w:rsidRPr="00C4503A" w:rsidRDefault="007732C4" w:rsidP="00C4503A">
      <w:pPr>
        <w:rPr>
          <w:b/>
          <w:bCs/>
          <w:sz w:val="28"/>
          <w:szCs w:val="28"/>
          <w:lang w:bidi="ar-EG"/>
        </w:rPr>
      </w:pPr>
      <w:r w:rsidRPr="00C4503A">
        <w:rPr>
          <w:b/>
          <w:bCs/>
          <w:sz w:val="28"/>
          <w:szCs w:val="28"/>
          <w:lang w:bidi="ar-EG"/>
        </w:rPr>
        <w:t>Notes:</w:t>
      </w:r>
    </w:p>
    <w:p w14:paraId="2EA0F79D" w14:textId="77777777" w:rsidR="007732C4" w:rsidRPr="00C4503A" w:rsidRDefault="007732C4" w:rsidP="00C4503A">
      <w:pPr>
        <w:rPr>
          <w:sz w:val="28"/>
          <w:szCs w:val="28"/>
          <w:lang w:bidi="ar-EG"/>
        </w:rPr>
      </w:pPr>
      <w:r w:rsidRPr="00C4503A">
        <w:rPr>
          <w:sz w:val="28"/>
          <w:szCs w:val="28"/>
          <w:lang w:bidi="ar-EG"/>
        </w:rPr>
        <w:t>Performance: Uses Future.wait for concurrent API calls; handles image loading efficiently.</w:t>
      </w:r>
    </w:p>
    <w:p w14:paraId="704811C2" w14:textId="77777777" w:rsidR="007732C4" w:rsidRPr="00C4503A" w:rsidRDefault="007732C4" w:rsidP="00C4503A">
      <w:pPr>
        <w:rPr>
          <w:sz w:val="28"/>
          <w:szCs w:val="28"/>
          <w:lang w:bidi="ar-EG"/>
        </w:rPr>
      </w:pPr>
      <w:r w:rsidRPr="00C4503A">
        <w:rPr>
          <w:sz w:val="28"/>
          <w:szCs w:val="28"/>
          <w:lang w:bidi="ar-EG"/>
        </w:rPr>
        <w:t>Error Handling: Robust handling for API, image, and date parsing errors.</w:t>
      </w:r>
    </w:p>
    <w:p w14:paraId="17DE2382" w14:textId="77777777" w:rsidR="007732C4" w:rsidRPr="00C4503A" w:rsidRDefault="007732C4" w:rsidP="00C4503A">
      <w:pPr>
        <w:rPr>
          <w:sz w:val="28"/>
          <w:szCs w:val="28"/>
          <w:lang w:bidi="ar-EG"/>
        </w:rPr>
      </w:pPr>
      <w:r w:rsidRPr="00C4503A">
        <w:rPr>
          <w:sz w:val="28"/>
          <w:szCs w:val="28"/>
          <w:lang w:bidi="ar-EG"/>
        </w:rPr>
        <w:t>Limitations: Assumes single artisan (SSN-based); no sorting/filtering for products or reviews.</w:t>
      </w:r>
    </w:p>
    <w:p w14:paraId="4004F896" w14:textId="77777777" w:rsidR="007732C4" w:rsidRPr="00C4503A" w:rsidRDefault="007732C4" w:rsidP="00C4503A">
      <w:pPr>
        <w:rPr>
          <w:sz w:val="28"/>
          <w:szCs w:val="28"/>
          <w:lang w:bidi="ar-EG"/>
        </w:rPr>
      </w:pPr>
      <w:r w:rsidRPr="00C4503A">
        <w:rPr>
          <w:sz w:val="28"/>
          <w:szCs w:val="28"/>
          <w:lang w:bidi="ar-EG"/>
        </w:rPr>
        <w:t>Scalability: Can extend to include more profile metrics or sorting options.</w:t>
      </w:r>
    </w:p>
    <w:p w14:paraId="19C15B7A" w14:textId="77777777" w:rsidR="007732C4" w:rsidRPr="00C4503A" w:rsidRDefault="007732C4" w:rsidP="00C4503A">
      <w:pPr>
        <w:rPr>
          <w:sz w:val="28"/>
          <w:szCs w:val="28"/>
          <w:lang w:bidi="ar-EG"/>
        </w:rPr>
      </w:pPr>
    </w:p>
    <w:p w14:paraId="4A0925EC" w14:textId="77777777" w:rsidR="006E65E5" w:rsidRDefault="006E65E5" w:rsidP="007732C4">
      <w:pPr>
        <w:rPr>
          <w:rFonts w:asciiTheme="minorHAnsi" w:hAnsiTheme="minorHAnsi" w:cstheme="minorHAnsi"/>
          <w:sz w:val="26"/>
          <w:szCs w:val="26"/>
          <w:lang w:bidi="ar-EG"/>
        </w:rPr>
      </w:pPr>
    </w:p>
    <w:p w14:paraId="20A61D32" w14:textId="77777777" w:rsidR="006E65E5" w:rsidRDefault="006E65E5" w:rsidP="007732C4">
      <w:pPr>
        <w:rPr>
          <w:rFonts w:asciiTheme="minorHAnsi" w:hAnsiTheme="minorHAnsi" w:cstheme="minorHAnsi"/>
          <w:sz w:val="26"/>
          <w:szCs w:val="26"/>
          <w:lang w:bidi="ar-EG"/>
        </w:rPr>
      </w:pPr>
    </w:p>
    <w:p w14:paraId="5DFDC48D" w14:textId="77777777" w:rsidR="006E65E5" w:rsidRDefault="006E65E5" w:rsidP="007732C4">
      <w:pPr>
        <w:rPr>
          <w:rFonts w:asciiTheme="minorHAnsi" w:hAnsiTheme="minorHAnsi" w:cstheme="minorHAnsi"/>
          <w:sz w:val="26"/>
          <w:szCs w:val="26"/>
          <w:lang w:bidi="ar-EG"/>
        </w:rPr>
      </w:pPr>
    </w:p>
    <w:p w14:paraId="1BCEFCF3" w14:textId="77777777" w:rsidR="00C4503A" w:rsidRDefault="00C4503A" w:rsidP="007732C4">
      <w:pPr>
        <w:rPr>
          <w:rFonts w:asciiTheme="minorHAnsi" w:hAnsiTheme="minorHAnsi" w:cstheme="minorHAnsi"/>
          <w:sz w:val="26"/>
          <w:szCs w:val="26"/>
          <w:lang w:bidi="ar-EG"/>
        </w:rPr>
      </w:pPr>
    </w:p>
    <w:p w14:paraId="7362DA4E" w14:textId="77777777" w:rsidR="00C4503A" w:rsidRDefault="00C4503A" w:rsidP="007732C4">
      <w:pPr>
        <w:rPr>
          <w:rFonts w:asciiTheme="minorHAnsi" w:hAnsiTheme="minorHAnsi" w:cstheme="minorHAnsi"/>
          <w:sz w:val="26"/>
          <w:szCs w:val="26"/>
          <w:lang w:bidi="ar-EG"/>
        </w:rPr>
      </w:pPr>
    </w:p>
    <w:p w14:paraId="532543C8" w14:textId="77777777" w:rsidR="00C4503A" w:rsidRDefault="00C4503A" w:rsidP="007732C4">
      <w:pPr>
        <w:rPr>
          <w:rFonts w:asciiTheme="minorHAnsi" w:hAnsiTheme="minorHAnsi" w:cstheme="minorHAnsi"/>
          <w:sz w:val="26"/>
          <w:szCs w:val="26"/>
          <w:lang w:bidi="ar-EG"/>
        </w:rPr>
      </w:pPr>
    </w:p>
    <w:p w14:paraId="1C6D607E" w14:textId="77777777" w:rsidR="00C4503A" w:rsidRDefault="00C4503A" w:rsidP="007732C4">
      <w:pPr>
        <w:rPr>
          <w:rFonts w:asciiTheme="minorHAnsi" w:hAnsiTheme="minorHAnsi" w:cstheme="minorHAnsi"/>
          <w:sz w:val="26"/>
          <w:szCs w:val="26"/>
          <w:lang w:bidi="ar-EG"/>
        </w:rPr>
      </w:pPr>
    </w:p>
    <w:p w14:paraId="3A59A228" w14:textId="03E05281" w:rsidR="006E65E5" w:rsidRPr="00BB5FDE" w:rsidRDefault="006E65E5" w:rsidP="007732C4">
      <w:pPr>
        <w:rPr>
          <w:rFonts w:asciiTheme="minorHAnsi" w:hAnsiTheme="minorHAnsi" w:cstheme="minorHAnsi"/>
          <w:sz w:val="26"/>
          <w:szCs w:val="26"/>
          <w:lang w:bidi="ar-EG"/>
        </w:rPr>
      </w:pPr>
    </w:p>
    <w:p w14:paraId="6C354B36" w14:textId="3FB183A4" w:rsidR="007732C4" w:rsidRPr="00C4503A" w:rsidRDefault="006E65E5" w:rsidP="00C4503A">
      <w:pPr>
        <w:pStyle w:val="Heading5"/>
        <w:rPr>
          <w:sz w:val="28"/>
          <w:szCs w:val="28"/>
          <w:lang w:bidi="ar-EG"/>
        </w:rPr>
      </w:pPr>
      <w:bookmarkStart w:id="623" w:name="_Toc200506995"/>
      <w:r w:rsidRPr="00B04CB9">
        <w:rPr>
          <w:sz w:val="28"/>
          <w:szCs w:val="28"/>
          <w:lang w:bidi="ar-EG"/>
        </w:rPr>
        <w:lastRenderedPageBreak/>
        <w:t>4.2.2.2.</w:t>
      </w:r>
      <w:r w:rsidR="00B04CB9" w:rsidRPr="00B04CB9">
        <w:rPr>
          <w:sz w:val="28"/>
          <w:szCs w:val="28"/>
          <w:lang w:bidi="ar-EG"/>
        </w:rPr>
        <w:t>3.</w:t>
      </w:r>
      <w:r w:rsidR="007732C4" w:rsidRPr="00B04CB9">
        <w:rPr>
          <w:sz w:val="28"/>
          <w:szCs w:val="28"/>
          <w:lang w:bidi="ar-EG"/>
        </w:rPr>
        <w:t xml:space="preserve"> Orders Screen</w:t>
      </w:r>
      <w:bookmarkEnd w:id="623"/>
      <w:r w:rsidR="007732C4" w:rsidRPr="00B04CB9">
        <w:rPr>
          <w:sz w:val="28"/>
          <w:szCs w:val="28"/>
          <w:lang w:bidi="ar-EG"/>
        </w:rPr>
        <w:t xml:space="preserve"> </w:t>
      </w:r>
    </w:p>
    <w:p w14:paraId="539343A3" w14:textId="77777777" w:rsidR="007732C4" w:rsidRDefault="007732C4" w:rsidP="007732C4">
      <w:pPr>
        <w:rPr>
          <w:rFonts w:asciiTheme="minorHAnsi" w:hAnsiTheme="minorHAnsi" w:cstheme="minorHAnsi"/>
          <w:sz w:val="26"/>
          <w:szCs w:val="26"/>
          <w:lang w:bidi="ar-EG"/>
        </w:rPr>
      </w:pPr>
      <w:r>
        <w:rPr>
          <w:rFonts w:asciiTheme="minorHAnsi" w:hAnsiTheme="minorHAnsi" w:cstheme="minorHAnsi"/>
          <w:noProof/>
          <w:sz w:val="26"/>
          <w:szCs w:val="26"/>
        </w:rPr>
        <w:drawing>
          <wp:inline distT="0" distB="0" distL="0" distR="0" wp14:anchorId="1992D0E3" wp14:editId="306449F7">
            <wp:extent cx="6507480" cy="6583680"/>
            <wp:effectExtent l="0" t="0" r="7620" b="7620"/>
            <wp:docPr id="469104529"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04529" name="Picture 15" descr="A screenshot of a computer program&#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6507480" cy="6583680"/>
                    </a:xfrm>
                    <a:prstGeom prst="rect">
                      <a:avLst/>
                    </a:prstGeom>
                  </pic:spPr>
                </pic:pic>
              </a:graphicData>
            </a:graphic>
          </wp:inline>
        </w:drawing>
      </w:r>
    </w:p>
    <w:p w14:paraId="5396A924" w14:textId="77777777" w:rsidR="007732C4" w:rsidRPr="00720C75" w:rsidRDefault="007732C4" w:rsidP="007732C4">
      <w:pPr>
        <w:rPr>
          <w:rFonts w:cstheme="majorBidi"/>
          <w:sz w:val="28"/>
          <w:szCs w:val="28"/>
          <w:lang w:bidi="ar-EG"/>
        </w:rPr>
      </w:pPr>
    </w:p>
    <w:p w14:paraId="55E3BD9E" w14:textId="77777777" w:rsidR="007732C4" w:rsidRPr="00720C75" w:rsidRDefault="007732C4" w:rsidP="00DB5F06">
      <w:pPr>
        <w:rPr>
          <w:rFonts w:cstheme="majorBidi"/>
          <w:sz w:val="28"/>
          <w:szCs w:val="28"/>
          <w:lang w:bidi="ar-EG"/>
        </w:rPr>
      </w:pPr>
      <w:r w:rsidRPr="00720C75">
        <w:rPr>
          <w:rFonts w:cstheme="majorBidi"/>
          <w:b/>
          <w:bCs/>
          <w:sz w:val="28"/>
          <w:szCs w:val="28"/>
          <w:lang w:bidi="ar-EG"/>
        </w:rPr>
        <w:lastRenderedPageBreak/>
        <w:t>Purpose</w:t>
      </w:r>
      <w:r w:rsidRPr="00720C75">
        <w:rPr>
          <w:rFonts w:cstheme="majorBidi"/>
          <w:sz w:val="28"/>
          <w:szCs w:val="28"/>
          <w:lang w:bidi="ar-EG"/>
        </w:rPr>
        <w:t>: The OrdersPage is a Flutter widget for an e-commerce app, providing artisans with a dashboard to manage orders across four statuses: New (Pending), In Progress (Processing), Delivered (Shipped), and Complete (Delivered). It allows viewing order details, accepting orders, shipping orders, and confirming delivery with a code.</w:t>
      </w:r>
    </w:p>
    <w:p w14:paraId="1CEE33B0"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Key Components</w:t>
      </w:r>
      <w:r w:rsidRPr="00720C75">
        <w:rPr>
          <w:rFonts w:cstheme="majorBidi"/>
          <w:sz w:val="28"/>
          <w:szCs w:val="28"/>
          <w:lang w:bidi="ar-EG"/>
        </w:rPr>
        <w:t>:</w:t>
      </w:r>
    </w:p>
    <w:p w14:paraId="79419FE1"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OrdersPage (StatefulWidget)</w:t>
      </w:r>
      <w:r w:rsidRPr="00720C75">
        <w:rPr>
          <w:rFonts w:cstheme="majorBidi"/>
          <w:sz w:val="28"/>
          <w:szCs w:val="28"/>
          <w:lang w:bidi="ar-EG"/>
        </w:rPr>
        <w:t xml:space="preserve">: </w:t>
      </w:r>
    </w:p>
    <w:p w14:paraId="659F7CBD"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Features</w:t>
      </w:r>
      <w:r w:rsidRPr="00720C75">
        <w:rPr>
          <w:rFonts w:cstheme="majorBidi"/>
          <w:sz w:val="28"/>
          <w:szCs w:val="28"/>
          <w:lang w:bidi="ar-EG"/>
        </w:rPr>
        <w:t>: Tabbed interface for order statuses, order lists with actions (accept, ship, confirm delivery), and navigation to detailed order pages. Supports pull-to-refresh.</w:t>
      </w:r>
    </w:p>
    <w:p w14:paraId="32813E32"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State</w:t>
      </w:r>
      <w:r w:rsidRPr="00720C75">
        <w:rPr>
          <w:rFonts w:cstheme="majorBidi"/>
          <w:sz w:val="28"/>
          <w:szCs w:val="28"/>
          <w:lang w:bidi="ar-EG"/>
        </w:rPr>
        <w:t xml:space="preserve">: </w:t>
      </w:r>
    </w:p>
    <w:p w14:paraId="233BCE58" w14:textId="77777777" w:rsidR="007732C4" w:rsidRPr="00720C75" w:rsidRDefault="007732C4" w:rsidP="00DB5F06">
      <w:pPr>
        <w:rPr>
          <w:rFonts w:cstheme="majorBidi"/>
          <w:sz w:val="28"/>
          <w:szCs w:val="28"/>
          <w:lang w:bidi="ar-EG"/>
        </w:rPr>
      </w:pPr>
      <w:r w:rsidRPr="00720C75">
        <w:rPr>
          <w:rFonts w:cstheme="majorBidi"/>
          <w:sz w:val="28"/>
          <w:szCs w:val="28"/>
          <w:lang w:bidi="ar-EG"/>
        </w:rPr>
        <w:t>pendingOrders, processingOrders, shippedOrders, deliveredOrders: Lists of orders by status.</w:t>
      </w:r>
    </w:p>
    <w:p w14:paraId="4867D910" w14:textId="77777777" w:rsidR="007732C4" w:rsidRPr="00720C75" w:rsidRDefault="007732C4" w:rsidP="00DB5F06">
      <w:pPr>
        <w:rPr>
          <w:rFonts w:cstheme="majorBidi"/>
          <w:sz w:val="28"/>
          <w:szCs w:val="28"/>
          <w:lang w:bidi="ar-EG"/>
        </w:rPr>
      </w:pPr>
      <w:r w:rsidRPr="00720C75">
        <w:rPr>
          <w:rFonts w:cstheme="majorBidi"/>
          <w:sz w:val="28"/>
          <w:szCs w:val="28"/>
          <w:lang w:bidi="ar-EG"/>
        </w:rPr>
        <w:t>_codeControllers: Manages text input for delivery confirmation codes.</w:t>
      </w:r>
    </w:p>
    <w:p w14:paraId="52FF2582" w14:textId="77777777" w:rsidR="007732C4" w:rsidRPr="00720C75" w:rsidRDefault="007732C4" w:rsidP="00DB5F06">
      <w:pPr>
        <w:rPr>
          <w:rFonts w:cstheme="majorBidi"/>
          <w:sz w:val="28"/>
          <w:szCs w:val="28"/>
          <w:lang w:bidi="ar-EG"/>
        </w:rPr>
      </w:pPr>
      <w:r w:rsidRPr="00720C75">
        <w:rPr>
          <w:rFonts w:cstheme="majorBidi"/>
          <w:sz w:val="28"/>
          <w:szCs w:val="28"/>
          <w:lang w:bidi="ar-EG"/>
        </w:rPr>
        <w:t>_isLoading: Tracks loading state.</w:t>
      </w:r>
    </w:p>
    <w:p w14:paraId="214EDF3E" w14:textId="77777777" w:rsidR="007732C4" w:rsidRPr="00720C75" w:rsidRDefault="007732C4" w:rsidP="00DB5F06">
      <w:pPr>
        <w:rPr>
          <w:rFonts w:cstheme="majorBidi"/>
          <w:sz w:val="28"/>
          <w:szCs w:val="28"/>
          <w:lang w:bidi="ar-EG"/>
        </w:rPr>
      </w:pPr>
      <w:r w:rsidRPr="00720C75">
        <w:rPr>
          <w:rFonts w:cstheme="majorBidi"/>
          <w:sz w:val="28"/>
          <w:szCs w:val="28"/>
          <w:lang w:bidi="ar-EG"/>
        </w:rPr>
        <w:t>_tabController, _pageController: Synchronize tab and page navigation.</w:t>
      </w:r>
    </w:p>
    <w:p w14:paraId="69D72064"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Functionality</w:t>
      </w:r>
      <w:r w:rsidRPr="00720C75">
        <w:rPr>
          <w:rFonts w:cstheme="majorBidi"/>
          <w:sz w:val="28"/>
          <w:szCs w:val="28"/>
          <w:lang w:bidi="ar-EG"/>
        </w:rPr>
        <w:t xml:space="preserve">: </w:t>
      </w:r>
    </w:p>
    <w:p w14:paraId="7D02987B" w14:textId="77777777" w:rsidR="007732C4" w:rsidRPr="00720C75" w:rsidRDefault="007732C4" w:rsidP="00DB5F06">
      <w:pPr>
        <w:rPr>
          <w:rFonts w:cstheme="majorBidi"/>
          <w:sz w:val="28"/>
          <w:szCs w:val="28"/>
          <w:lang w:bidi="ar-EG"/>
        </w:rPr>
      </w:pPr>
      <w:r w:rsidRPr="00720C75">
        <w:rPr>
          <w:rFonts w:cstheme="majorBidi"/>
          <w:sz w:val="28"/>
          <w:szCs w:val="28"/>
          <w:lang w:bidi="ar-EG"/>
        </w:rPr>
        <w:t>Fetches orders by status (Pending, Processing, Shipped, Delivered) using ApiService.</w:t>
      </w:r>
    </w:p>
    <w:p w14:paraId="67A0A60F" w14:textId="77777777" w:rsidR="007732C4" w:rsidRPr="00720C75" w:rsidRDefault="007732C4" w:rsidP="00DB5F06">
      <w:pPr>
        <w:rPr>
          <w:rFonts w:cstheme="majorBidi"/>
          <w:sz w:val="28"/>
          <w:szCs w:val="28"/>
          <w:lang w:bidi="ar-EG"/>
        </w:rPr>
      </w:pPr>
      <w:r w:rsidRPr="00720C75">
        <w:rPr>
          <w:rFonts w:cstheme="majorBidi"/>
          <w:sz w:val="28"/>
          <w:szCs w:val="28"/>
          <w:lang w:bidi="ar-EG"/>
        </w:rPr>
        <w:t>Supports actions: accept orders (New), ship orders (In Progress), confirm delivery with a 6-digit code (Delivered).</w:t>
      </w:r>
    </w:p>
    <w:p w14:paraId="190F8590" w14:textId="77777777" w:rsidR="007732C4" w:rsidRPr="00720C75" w:rsidRDefault="007732C4" w:rsidP="00DB5F06">
      <w:pPr>
        <w:rPr>
          <w:rFonts w:cstheme="majorBidi"/>
          <w:sz w:val="28"/>
          <w:szCs w:val="28"/>
          <w:lang w:bidi="ar-EG"/>
        </w:rPr>
      </w:pPr>
      <w:r w:rsidRPr="00720C75">
        <w:rPr>
          <w:rFonts w:cstheme="majorBidi"/>
          <w:sz w:val="28"/>
          <w:szCs w:val="28"/>
          <w:lang w:bidi="ar-EG"/>
        </w:rPr>
        <w:t>Navigates to status-specific detail pages (OrderDetailsNew, OrderDetailsInProgress, OrderDetailsDelivered, OrderDetailsComplete).</w:t>
      </w:r>
    </w:p>
    <w:p w14:paraId="03839F50" w14:textId="77777777" w:rsidR="007732C4" w:rsidRPr="00720C75" w:rsidRDefault="007732C4" w:rsidP="00DB5F06">
      <w:pPr>
        <w:rPr>
          <w:rFonts w:cstheme="majorBidi"/>
          <w:sz w:val="28"/>
          <w:szCs w:val="28"/>
          <w:lang w:bidi="ar-EG"/>
        </w:rPr>
      </w:pPr>
      <w:r w:rsidRPr="00720C75">
        <w:rPr>
          <w:rFonts w:cstheme="majorBidi"/>
          <w:sz w:val="28"/>
          <w:szCs w:val="28"/>
          <w:lang w:bidi="ar-EG"/>
        </w:rPr>
        <w:lastRenderedPageBreak/>
        <w:t>Refreshes data with pull-to-refresh.</w:t>
      </w:r>
    </w:p>
    <w:p w14:paraId="6B8363CD"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Functionality</w:t>
      </w:r>
      <w:r w:rsidRPr="00720C75">
        <w:rPr>
          <w:rFonts w:cstheme="majorBidi"/>
          <w:sz w:val="28"/>
          <w:szCs w:val="28"/>
          <w:lang w:bidi="ar-EG"/>
        </w:rPr>
        <w:t>:</w:t>
      </w:r>
    </w:p>
    <w:p w14:paraId="2A98A1F7"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Initialization</w:t>
      </w:r>
      <w:r w:rsidRPr="00720C75">
        <w:rPr>
          <w:rFonts w:cstheme="majorBidi"/>
          <w:sz w:val="28"/>
          <w:szCs w:val="28"/>
          <w:lang w:bidi="ar-EG"/>
        </w:rPr>
        <w:t>: On initState, fetches orders (_fetchOrders) and sets up TabController and PageController for synchronized navigation.</w:t>
      </w:r>
    </w:p>
    <w:p w14:paraId="3C8A4930"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Data Fetching</w:t>
      </w:r>
      <w:r w:rsidRPr="00720C75">
        <w:rPr>
          <w:rFonts w:cstheme="majorBidi"/>
          <w:sz w:val="28"/>
          <w:szCs w:val="28"/>
          <w:lang w:bidi="ar-EG"/>
        </w:rPr>
        <w:t xml:space="preserve">: </w:t>
      </w:r>
    </w:p>
    <w:p w14:paraId="202682B7" w14:textId="77777777" w:rsidR="007732C4" w:rsidRPr="00720C75" w:rsidRDefault="007732C4" w:rsidP="00DB5F06">
      <w:pPr>
        <w:rPr>
          <w:rFonts w:cstheme="majorBidi"/>
          <w:sz w:val="28"/>
          <w:szCs w:val="28"/>
          <w:lang w:bidi="ar-EG"/>
        </w:rPr>
      </w:pPr>
      <w:r w:rsidRPr="00720C75">
        <w:rPr>
          <w:rFonts w:cstheme="majorBidi"/>
          <w:sz w:val="28"/>
          <w:szCs w:val="28"/>
          <w:lang w:bidi="ar-EG"/>
        </w:rPr>
        <w:t>Uses ApiService.getOrdersByStatus to retrieve orders for each status.</w:t>
      </w:r>
    </w:p>
    <w:p w14:paraId="00717CE1" w14:textId="77777777" w:rsidR="007732C4" w:rsidRPr="00720C75" w:rsidRDefault="007732C4" w:rsidP="00DB5F06">
      <w:pPr>
        <w:rPr>
          <w:rFonts w:cstheme="majorBidi"/>
          <w:sz w:val="28"/>
          <w:szCs w:val="28"/>
          <w:lang w:bidi="ar-EG"/>
        </w:rPr>
      </w:pPr>
      <w:r w:rsidRPr="00720C75">
        <w:rPr>
          <w:rFonts w:cstheme="majorBidi"/>
          <w:sz w:val="28"/>
          <w:szCs w:val="28"/>
          <w:lang w:bidi="ar-EG"/>
        </w:rPr>
        <w:t>Filters out erroneous orders and initializes text controllers for delivery codes.</w:t>
      </w:r>
    </w:p>
    <w:p w14:paraId="1CD0616A"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Tabs and Navigation</w:t>
      </w:r>
      <w:r w:rsidRPr="00720C75">
        <w:rPr>
          <w:rFonts w:cstheme="majorBidi"/>
          <w:sz w:val="28"/>
          <w:szCs w:val="28"/>
          <w:lang w:bidi="ar-EG"/>
        </w:rPr>
        <w:t xml:space="preserve">: </w:t>
      </w:r>
    </w:p>
    <w:p w14:paraId="0135D04B" w14:textId="77777777" w:rsidR="007732C4" w:rsidRPr="00720C75" w:rsidRDefault="007732C4" w:rsidP="00DB5F06">
      <w:pPr>
        <w:rPr>
          <w:rFonts w:cstheme="majorBidi"/>
          <w:sz w:val="28"/>
          <w:szCs w:val="28"/>
          <w:lang w:bidi="ar-EG"/>
        </w:rPr>
      </w:pPr>
      <w:r w:rsidRPr="00720C75">
        <w:rPr>
          <w:rFonts w:cstheme="majorBidi"/>
          <w:sz w:val="28"/>
          <w:szCs w:val="28"/>
          <w:lang w:bidi="ar-EG"/>
        </w:rPr>
        <w:t>Four tabs: New, In Progress, Delivered, Complete, implemented as buttons with ElevatedButton.</w:t>
      </w:r>
    </w:p>
    <w:p w14:paraId="08846F61" w14:textId="77777777" w:rsidR="007732C4" w:rsidRPr="00720C75" w:rsidRDefault="007732C4" w:rsidP="00DB5F06">
      <w:pPr>
        <w:rPr>
          <w:rFonts w:cstheme="majorBidi"/>
          <w:sz w:val="28"/>
          <w:szCs w:val="28"/>
          <w:lang w:bidi="ar-EG"/>
        </w:rPr>
      </w:pPr>
      <w:r w:rsidRPr="00720C75">
        <w:rPr>
          <w:rFonts w:cstheme="majorBidi"/>
          <w:sz w:val="28"/>
          <w:szCs w:val="28"/>
          <w:lang w:bidi="ar-EG"/>
        </w:rPr>
        <w:t>PageView displays order lists, synced with tabs via _tabController and _pageController.</w:t>
      </w:r>
    </w:p>
    <w:p w14:paraId="5BB198D1"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Order Lists</w:t>
      </w:r>
      <w:r w:rsidRPr="00720C75">
        <w:rPr>
          <w:rFonts w:cstheme="majorBidi"/>
          <w:sz w:val="28"/>
          <w:szCs w:val="28"/>
          <w:lang w:bidi="ar-EG"/>
        </w:rPr>
        <w:t xml:space="preserve">: </w:t>
      </w:r>
    </w:p>
    <w:p w14:paraId="47407CF1"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New</w:t>
      </w:r>
      <w:r w:rsidRPr="00720C75">
        <w:rPr>
          <w:rFonts w:cstheme="majorBidi"/>
          <w:sz w:val="28"/>
          <w:szCs w:val="28"/>
          <w:lang w:bidi="ar-EG"/>
        </w:rPr>
        <w:t>: Shows order ID, date, and "Accept" button to move to Processing.</w:t>
      </w:r>
    </w:p>
    <w:p w14:paraId="1005FC6D"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In Progress</w:t>
      </w:r>
      <w:r w:rsidRPr="00720C75">
        <w:rPr>
          <w:rFonts w:cstheme="majorBidi"/>
          <w:sz w:val="28"/>
          <w:szCs w:val="28"/>
          <w:lang w:bidi="ar-EG"/>
        </w:rPr>
        <w:t>: Shows order ID, date, and "Send" button to move to Shipped.</w:t>
      </w:r>
    </w:p>
    <w:p w14:paraId="50B19107"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Delivered</w:t>
      </w:r>
      <w:r w:rsidRPr="00720C75">
        <w:rPr>
          <w:rFonts w:cstheme="majorBidi"/>
          <w:sz w:val="28"/>
          <w:szCs w:val="28"/>
          <w:lang w:bidi="ar-EG"/>
        </w:rPr>
        <w:t>: Shows order ID, date, and a 6-digit code input for delivery confirmation, with visual code entry indicators.</w:t>
      </w:r>
    </w:p>
    <w:p w14:paraId="4715928F"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Complete</w:t>
      </w:r>
      <w:r w:rsidRPr="00720C75">
        <w:rPr>
          <w:rFonts w:cstheme="majorBidi"/>
          <w:sz w:val="28"/>
          <w:szCs w:val="28"/>
          <w:lang w:bidi="ar-EG"/>
        </w:rPr>
        <w:t>: Shows order ID, date, and "Done" status.</w:t>
      </w:r>
    </w:p>
    <w:p w14:paraId="21A449B3" w14:textId="77777777" w:rsidR="007732C4" w:rsidRPr="00720C75" w:rsidRDefault="007732C4" w:rsidP="00DB5F06">
      <w:pPr>
        <w:rPr>
          <w:rFonts w:cstheme="majorBidi"/>
          <w:sz w:val="28"/>
          <w:szCs w:val="28"/>
          <w:lang w:bidi="ar-EG"/>
        </w:rPr>
      </w:pPr>
      <w:r w:rsidRPr="00720C75">
        <w:rPr>
          <w:rFonts w:cstheme="majorBidi"/>
          <w:sz w:val="28"/>
          <w:szCs w:val="28"/>
          <w:lang w:bidi="ar-EG"/>
        </w:rPr>
        <w:t>Each order has a "Details" button linking to a status-specific details page.</w:t>
      </w:r>
    </w:p>
    <w:p w14:paraId="36AC1206"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Actions</w:t>
      </w:r>
      <w:r w:rsidRPr="00720C75">
        <w:rPr>
          <w:rFonts w:cstheme="majorBidi"/>
          <w:sz w:val="28"/>
          <w:szCs w:val="28"/>
          <w:lang w:bidi="ar-EG"/>
        </w:rPr>
        <w:t xml:space="preserve">: </w:t>
      </w:r>
    </w:p>
    <w:p w14:paraId="023C3A4A"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Accept</w:t>
      </w:r>
      <w:r w:rsidRPr="00720C75">
        <w:rPr>
          <w:rFonts w:cstheme="majorBidi"/>
          <w:sz w:val="28"/>
          <w:szCs w:val="28"/>
          <w:lang w:bidi="ar-EG"/>
        </w:rPr>
        <w:t>: Calls ApiService.acceptOrder to update order status.</w:t>
      </w:r>
    </w:p>
    <w:p w14:paraId="5B94CEA5" w14:textId="77777777" w:rsidR="007732C4" w:rsidRPr="00720C75" w:rsidRDefault="007732C4" w:rsidP="00DB5F06">
      <w:pPr>
        <w:rPr>
          <w:rFonts w:cstheme="majorBidi"/>
          <w:sz w:val="28"/>
          <w:szCs w:val="28"/>
          <w:lang w:bidi="ar-EG"/>
        </w:rPr>
      </w:pPr>
      <w:r w:rsidRPr="00720C75">
        <w:rPr>
          <w:rFonts w:cstheme="majorBidi"/>
          <w:b/>
          <w:bCs/>
          <w:sz w:val="28"/>
          <w:szCs w:val="28"/>
          <w:lang w:bidi="ar-EG"/>
        </w:rPr>
        <w:lastRenderedPageBreak/>
        <w:t>Ship</w:t>
      </w:r>
      <w:r w:rsidRPr="00720C75">
        <w:rPr>
          <w:rFonts w:cstheme="majorBidi"/>
          <w:sz w:val="28"/>
          <w:szCs w:val="28"/>
          <w:lang w:bidi="ar-EG"/>
        </w:rPr>
        <w:t>: Calls ApiService.shipOrder to update order status.</w:t>
      </w:r>
    </w:p>
    <w:p w14:paraId="76C87EC2"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Confirm Delivery</w:t>
      </w:r>
      <w:r w:rsidRPr="00720C75">
        <w:rPr>
          <w:rFonts w:cstheme="majorBidi"/>
          <w:sz w:val="28"/>
          <w:szCs w:val="28"/>
          <w:lang w:bidi="ar-EG"/>
        </w:rPr>
        <w:t>: Validates 6-digit code via ApiService.confirmDelivery, updates status on success.</w:t>
      </w:r>
    </w:p>
    <w:p w14:paraId="04B3E220" w14:textId="77777777" w:rsidR="007732C4" w:rsidRPr="00720C75" w:rsidRDefault="007732C4" w:rsidP="00DB5F06">
      <w:pPr>
        <w:rPr>
          <w:rFonts w:cstheme="majorBidi"/>
          <w:sz w:val="28"/>
          <w:szCs w:val="28"/>
          <w:lang w:bidi="ar-EG"/>
        </w:rPr>
      </w:pPr>
      <w:r w:rsidRPr="00720C75">
        <w:rPr>
          <w:rFonts w:cstheme="majorBidi"/>
          <w:sz w:val="28"/>
          <w:szCs w:val="28"/>
          <w:lang w:bidi="ar-EG"/>
        </w:rPr>
        <w:t>Shows success/error SnackBar messages for actions.</w:t>
      </w:r>
    </w:p>
    <w:p w14:paraId="03F68CAB"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UI</w:t>
      </w:r>
      <w:r w:rsidRPr="00720C75">
        <w:rPr>
          <w:rFonts w:cstheme="majorBidi"/>
          <w:sz w:val="28"/>
          <w:szCs w:val="28"/>
          <w:lang w:bidi="ar-EG"/>
        </w:rPr>
        <w:t xml:space="preserve">: </w:t>
      </w:r>
    </w:p>
    <w:p w14:paraId="247F2196" w14:textId="77777777" w:rsidR="007732C4" w:rsidRPr="00720C75" w:rsidRDefault="007732C4" w:rsidP="00DB5F06">
      <w:pPr>
        <w:rPr>
          <w:rFonts w:cstheme="majorBidi"/>
          <w:sz w:val="28"/>
          <w:szCs w:val="28"/>
          <w:lang w:bidi="ar-EG"/>
        </w:rPr>
      </w:pPr>
      <w:r w:rsidRPr="00720C75">
        <w:rPr>
          <w:rFonts w:cstheme="majorBidi"/>
          <w:sz w:val="28"/>
          <w:szCs w:val="28"/>
          <w:lang w:bidi="ar-EG"/>
        </w:rPr>
        <w:t>Responsive design with GoogleFonts.nunitoSans for typography.</w:t>
      </w:r>
    </w:p>
    <w:p w14:paraId="3C384A70" w14:textId="77777777" w:rsidR="007732C4" w:rsidRPr="00720C75" w:rsidRDefault="007732C4" w:rsidP="00DB5F06">
      <w:pPr>
        <w:rPr>
          <w:rFonts w:cstheme="majorBidi"/>
          <w:sz w:val="28"/>
          <w:szCs w:val="28"/>
          <w:lang w:bidi="ar-EG"/>
        </w:rPr>
      </w:pPr>
      <w:r w:rsidRPr="00720C75">
        <w:rPr>
          <w:rFonts w:cstheme="majorBidi"/>
          <w:sz w:val="28"/>
          <w:szCs w:val="28"/>
          <w:lang w:bidi="ar-EG"/>
        </w:rPr>
        <w:t>Supports light/dark themes with dynamic colors.</w:t>
      </w:r>
    </w:p>
    <w:p w14:paraId="568C8773" w14:textId="77777777" w:rsidR="007732C4" w:rsidRPr="00720C75" w:rsidRDefault="007732C4" w:rsidP="00DB5F06">
      <w:pPr>
        <w:rPr>
          <w:rFonts w:cstheme="majorBidi"/>
          <w:sz w:val="28"/>
          <w:szCs w:val="28"/>
          <w:lang w:bidi="ar-EG"/>
        </w:rPr>
      </w:pPr>
      <w:r w:rsidRPr="00720C75">
        <w:rPr>
          <w:rFonts w:cstheme="majorBidi"/>
          <w:sz w:val="28"/>
          <w:szCs w:val="28"/>
          <w:lang w:bidi="ar-EG"/>
        </w:rPr>
        <w:t>Displays loading indicator or "No orders" message when applicable.</w:t>
      </w:r>
    </w:p>
    <w:p w14:paraId="68351BAB"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Error Handling</w:t>
      </w:r>
      <w:r w:rsidRPr="00720C75">
        <w:rPr>
          <w:rFonts w:cstheme="majorBidi"/>
          <w:sz w:val="28"/>
          <w:szCs w:val="28"/>
          <w:lang w:bidi="ar-EG"/>
        </w:rPr>
        <w:t>: Filters out erroneous API responses; shows SnackBar for action failures.</w:t>
      </w:r>
    </w:p>
    <w:p w14:paraId="5873679B"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Dependencies</w:t>
      </w:r>
      <w:r w:rsidRPr="00720C75">
        <w:rPr>
          <w:rFonts w:cstheme="majorBidi"/>
          <w:sz w:val="28"/>
          <w:szCs w:val="28"/>
          <w:lang w:bidi="ar-EG"/>
        </w:rPr>
        <w:t>:</w:t>
      </w:r>
    </w:p>
    <w:p w14:paraId="5E5A8225"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Packages</w:t>
      </w:r>
      <w:r w:rsidRPr="00720C75">
        <w:rPr>
          <w:rFonts w:cstheme="majorBidi"/>
          <w:sz w:val="28"/>
          <w:szCs w:val="28"/>
          <w:lang w:bidi="ar-EG"/>
        </w:rPr>
        <w:t>: flutter/material, google_fonts.</w:t>
      </w:r>
    </w:p>
    <w:p w14:paraId="513FA14E"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Internal</w:t>
      </w:r>
      <w:r w:rsidRPr="00720C75">
        <w:rPr>
          <w:rFonts w:cstheme="majorBidi"/>
          <w:sz w:val="28"/>
          <w:szCs w:val="28"/>
          <w:lang w:bidi="ar-EG"/>
        </w:rPr>
        <w:t>: ApiService, OrderDetailsNew, OrderDetailsInProgress, OrderDetailsDelivered, OrderDetailsComplete.</w:t>
      </w:r>
    </w:p>
    <w:p w14:paraId="111BFB57"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Usage</w:t>
      </w:r>
      <w:r w:rsidRPr="00720C75">
        <w:rPr>
          <w:rFonts w:cstheme="majorBidi"/>
          <w:sz w:val="28"/>
          <w:szCs w:val="28"/>
          <w:lang w:bidi="ar-EG"/>
        </w:rPr>
        <w:t>:</w:t>
      </w:r>
    </w:p>
    <w:p w14:paraId="7985EF73" w14:textId="77777777" w:rsidR="007732C4" w:rsidRPr="00720C75" w:rsidRDefault="007732C4" w:rsidP="00DB5F06">
      <w:pPr>
        <w:rPr>
          <w:rFonts w:cstheme="majorBidi"/>
          <w:sz w:val="28"/>
          <w:szCs w:val="28"/>
          <w:lang w:bidi="ar-EG"/>
        </w:rPr>
      </w:pPr>
      <w:r w:rsidRPr="00720C75">
        <w:rPr>
          <w:rFonts w:cstheme="majorBidi"/>
          <w:sz w:val="28"/>
          <w:szCs w:val="28"/>
          <w:lang w:bidi="ar-EG"/>
        </w:rPr>
        <w:t>Integrate via Navigator.push to OrdersPage.</w:t>
      </w:r>
    </w:p>
    <w:p w14:paraId="22400D7C" w14:textId="77777777" w:rsidR="007732C4" w:rsidRPr="00720C75" w:rsidRDefault="007732C4" w:rsidP="00DB5F06">
      <w:pPr>
        <w:rPr>
          <w:rFonts w:cstheme="majorBidi"/>
          <w:sz w:val="28"/>
          <w:szCs w:val="28"/>
          <w:lang w:bidi="ar-EG"/>
        </w:rPr>
      </w:pPr>
      <w:r w:rsidRPr="00720C75">
        <w:rPr>
          <w:rFonts w:cstheme="majorBidi"/>
          <w:sz w:val="28"/>
          <w:szCs w:val="28"/>
          <w:lang w:bidi="ar-EG"/>
        </w:rPr>
        <w:t>Requires ApiService implementation for order fetching and status updates.</w:t>
      </w:r>
    </w:p>
    <w:p w14:paraId="0E520785" w14:textId="77777777" w:rsidR="007732C4" w:rsidRPr="00720C75" w:rsidRDefault="007732C4" w:rsidP="00DB5F06">
      <w:pPr>
        <w:rPr>
          <w:rFonts w:cstheme="majorBidi"/>
          <w:sz w:val="28"/>
          <w:szCs w:val="28"/>
          <w:lang w:bidi="ar-EG"/>
        </w:rPr>
      </w:pPr>
      <w:r w:rsidRPr="00720C75">
        <w:rPr>
          <w:rFonts w:cstheme="majorBidi"/>
          <w:sz w:val="28"/>
          <w:szCs w:val="28"/>
          <w:lang w:bidi="ar-EG"/>
        </w:rPr>
        <w:t>Customizable: Adjust tab styles, add sorting, or modify order actions.</w:t>
      </w:r>
    </w:p>
    <w:p w14:paraId="7BF73901"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Notes</w:t>
      </w:r>
      <w:r w:rsidRPr="00720C75">
        <w:rPr>
          <w:rFonts w:cstheme="majorBidi"/>
          <w:sz w:val="28"/>
          <w:szCs w:val="28"/>
          <w:lang w:bidi="ar-EG"/>
        </w:rPr>
        <w:t>:</w:t>
      </w:r>
    </w:p>
    <w:p w14:paraId="5652C456"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Performance</w:t>
      </w:r>
      <w:r w:rsidRPr="00720C75">
        <w:rPr>
          <w:rFonts w:cstheme="majorBidi"/>
          <w:sz w:val="28"/>
          <w:szCs w:val="28"/>
          <w:lang w:bidi="ar-EG"/>
        </w:rPr>
        <w:t>: Efficiently manages controllers and API calls; synchronizes tab/page navigation.</w:t>
      </w:r>
    </w:p>
    <w:p w14:paraId="40430384" w14:textId="77777777" w:rsidR="007732C4" w:rsidRPr="00720C75" w:rsidRDefault="007732C4" w:rsidP="00DB5F06">
      <w:pPr>
        <w:rPr>
          <w:rFonts w:cstheme="majorBidi"/>
          <w:sz w:val="28"/>
          <w:szCs w:val="28"/>
          <w:lang w:bidi="ar-EG"/>
        </w:rPr>
      </w:pPr>
      <w:r w:rsidRPr="00720C75">
        <w:rPr>
          <w:rFonts w:cstheme="majorBidi"/>
          <w:b/>
          <w:bCs/>
          <w:sz w:val="28"/>
          <w:szCs w:val="28"/>
          <w:lang w:bidi="ar-EG"/>
        </w:rPr>
        <w:lastRenderedPageBreak/>
        <w:t>Error Handling</w:t>
      </w:r>
      <w:r w:rsidRPr="00720C75">
        <w:rPr>
          <w:rFonts w:cstheme="majorBidi"/>
          <w:sz w:val="28"/>
          <w:szCs w:val="28"/>
          <w:lang w:bidi="ar-EG"/>
        </w:rPr>
        <w:t>: Robust handling for API errors and invalid inputs (e.g., code length).</w:t>
      </w:r>
    </w:p>
    <w:p w14:paraId="65EAA47C"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Limitations</w:t>
      </w:r>
      <w:r w:rsidRPr="00720C75">
        <w:rPr>
          <w:rFonts w:cstheme="majorBidi"/>
          <w:sz w:val="28"/>
          <w:szCs w:val="28"/>
          <w:lang w:bidi="ar-EG"/>
        </w:rPr>
        <w:t>: No sorting/filtering for orders; assumes fixed status flow.</w:t>
      </w:r>
    </w:p>
    <w:p w14:paraId="75B51876" w14:textId="77777777" w:rsidR="007732C4" w:rsidRPr="00720C75" w:rsidRDefault="007732C4" w:rsidP="00DB5F06">
      <w:pPr>
        <w:rPr>
          <w:rFonts w:cstheme="majorBidi"/>
          <w:sz w:val="28"/>
          <w:szCs w:val="28"/>
          <w:lang w:bidi="ar-EG"/>
        </w:rPr>
      </w:pPr>
      <w:r w:rsidRPr="00720C75">
        <w:rPr>
          <w:rFonts w:cstheme="majorBidi"/>
          <w:b/>
          <w:bCs/>
          <w:sz w:val="28"/>
          <w:szCs w:val="28"/>
          <w:lang w:bidi="ar-EG"/>
        </w:rPr>
        <w:t>Scalability</w:t>
      </w:r>
      <w:r w:rsidRPr="00720C75">
        <w:rPr>
          <w:rFonts w:cstheme="majorBidi"/>
          <w:sz w:val="28"/>
          <w:szCs w:val="28"/>
          <w:lang w:bidi="ar-EG"/>
        </w:rPr>
        <w:t>: Can extend to include more statuses or order metrics.</w:t>
      </w:r>
    </w:p>
    <w:p w14:paraId="3F786AE4" w14:textId="77777777" w:rsidR="007732C4" w:rsidRPr="00720C75" w:rsidRDefault="007732C4" w:rsidP="007732C4">
      <w:pPr>
        <w:rPr>
          <w:rFonts w:cstheme="majorBidi"/>
          <w:sz w:val="28"/>
          <w:szCs w:val="28"/>
          <w:lang w:bidi="ar-EG"/>
        </w:rPr>
      </w:pPr>
    </w:p>
    <w:p w14:paraId="47F09C2C" w14:textId="4A890C02" w:rsidR="007732C4" w:rsidRPr="00C4503A" w:rsidRDefault="00C4503A" w:rsidP="00C4503A">
      <w:pPr>
        <w:pStyle w:val="Heading5"/>
        <w:rPr>
          <w:sz w:val="28"/>
          <w:szCs w:val="28"/>
          <w:lang w:bidi="ar-EG"/>
        </w:rPr>
      </w:pPr>
      <w:bookmarkStart w:id="624" w:name="_Toc200506996"/>
      <w:r w:rsidRPr="00C4503A">
        <w:rPr>
          <w:sz w:val="28"/>
          <w:szCs w:val="28"/>
          <w:lang w:bidi="ar-EG"/>
        </w:rPr>
        <w:lastRenderedPageBreak/>
        <w:t>4.2.2.2.4.</w:t>
      </w:r>
      <w:r w:rsidR="007732C4" w:rsidRPr="00C4503A">
        <w:rPr>
          <w:sz w:val="28"/>
          <w:szCs w:val="28"/>
          <w:lang w:bidi="ar-EG"/>
        </w:rPr>
        <w:t xml:space="preserve"> Add product screen</w:t>
      </w:r>
      <w:bookmarkEnd w:id="624"/>
      <w:r w:rsidR="007732C4" w:rsidRPr="00C4503A">
        <w:rPr>
          <w:sz w:val="28"/>
          <w:szCs w:val="28"/>
          <w:lang w:bidi="ar-EG"/>
        </w:rPr>
        <w:t xml:space="preserve"> </w:t>
      </w:r>
    </w:p>
    <w:p w14:paraId="74A41D12" w14:textId="77777777" w:rsidR="007732C4" w:rsidRDefault="007732C4" w:rsidP="007732C4">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127656BC" wp14:editId="60EA2125">
            <wp:extent cx="6507480" cy="6339840"/>
            <wp:effectExtent l="0" t="0" r="7620" b="3810"/>
            <wp:docPr id="2000538435" name="Picture 1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538435" name="Picture 16" descr="A screenshot of a computer program&#10;&#10;AI-generated content may be incorrect."/>
                    <pic:cNvPicPr/>
                  </pic:nvPicPr>
                  <pic:blipFill>
                    <a:blip r:embed="rId109">
                      <a:extLst>
                        <a:ext uri="{28A0092B-C50C-407E-A947-70E740481C1C}">
                          <a14:useLocalDpi xmlns:a14="http://schemas.microsoft.com/office/drawing/2010/main" val="0"/>
                        </a:ext>
                      </a:extLst>
                    </a:blip>
                    <a:stretch>
                      <a:fillRect/>
                    </a:stretch>
                  </pic:blipFill>
                  <pic:spPr>
                    <a:xfrm>
                      <a:off x="0" y="0"/>
                      <a:ext cx="6507480" cy="6339840"/>
                    </a:xfrm>
                    <a:prstGeom prst="rect">
                      <a:avLst/>
                    </a:prstGeom>
                  </pic:spPr>
                </pic:pic>
              </a:graphicData>
            </a:graphic>
          </wp:inline>
        </w:drawing>
      </w:r>
    </w:p>
    <w:p w14:paraId="56FC3A9E" w14:textId="77777777" w:rsidR="007732C4" w:rsidRPr="00C4503A" w:rsidRDefault="007732C4" w:rsidP="00C4503A">
      <w:pPr>
        <w:rPr>
          <w:lang w:bidi="ar-EG"/>
        </w:rPr>
      </w:pPr>
      <w:r w:rsidRPr="00C4503A">
        <w:rPr>
          <w:b/>
          <w:bCs/>
          <w:lang w:bidi="ar-EG"/>
        </w:rPr>
        <w:t>Purpose</w:t>
      </w:r>
      <w:r w:rsidRPr="00C4503A">
        <w:rPr>
          <w:lang w:bidi="ar-EG"/>
        </w:rPr>
        <w:t>: The Add_Product Flutter widget enables artisans in an e-commerce app to add handmade products, featuring a form for product details, image uploads validated by a TensorFlow Lite model, and category selection.</w:t>
      </w:r>
    </w:p>
    <w:p w14:paraId="25619BA3" w14:textId="77777777" w:rsidR="007732C4" w:rsidRPr="00C4503A" w:rsidRDefault="007732C4" w:rsidP="00C4503A">
      <w:pPr>
        <w:rPr>
          <w:b/>
          <w:bCs/>
          <w:lang w:bidi="ar-EG"/>
        </w:rPr>
      </w:pPr>
      <w:r w:rsidRPr="00C4503A">
        <w:rPr>
          <w:b/>
          <w:bCs/>
          <w:lang w:bidi="ar-EG"/>
        </w:rPr>
        <w:t>Key Components:</w:t>
      </w:r>
    </w:p>
    <w:p w14:paraId="2C9C86B2" w14:textId="77777777" w:rsidR="007732C4" w:rsidRPr="00C4503A" w:rsidRDefault="007732C4" w:rsidP="00C4503A">
      <w:pPr>
        <w:rPr>
          <w:lang w:bidi="ar-EG"/>
        </w:rPr>
      </w:pPr>
      <w:r w:rsidRPr="00C4503A">
        <w:rPr>
          <w:lang w:bidi="ar-EG"/>
        </w:rPr>
        <w:lastRenderedPageBreak/>
        <w:t xml:space="preserve">Add_Product (StatefulWidget): </w:t>
      </w:r>
    </w:p>
    <w:p w14:paraId="0BE82346" w14:textId="77777777" w:rsidR="007732C4" w:rsidRPr="00C4503A" w:rsidRDefault="007732C4" w:rsidP="00C4503A">
      <w:pPr>
        <w:rPr>
          <w:lang w:bidi="ar-EG"/>
        </w:rPr>
      </w:pPr>
      <w:r w:rsidRPr="00C4503A">
        <w:rPr>
          <w:lang w:bidi="ar-EG"/>
        </w:rPr>
        <w:t>Features: Form for product name, price, quantity, description, category, and images. Uses ML to ensure images are handmade. Supports pull-to-refresh and navigates to MainProfilePage on success.</w:t>
      </w:r>
    </w:p>
    <w:p w14:paraId="639DE847" w14:textId="77777777" w:rsidR="007732C4" w:rsidRPr="00C4503A" w:rsidRDefault="007732C4" w:rsidP="00C4503A">
      <w:pPr>
        <w:rPr>
          <w:lang w:bidi="ar-EG"/>
        </w:rPr>
      </w:pPr>
      <w:r w:rsidRPr="00C4503A">
        <w:rPr>
          <w:lang w:bidi="ar-EG"/>
        </w:rPr>
        <w:t xml:space="preserve">State: </w:t>
      </w:r>
    </w:p>
    <w:p w14:paraId="3BE4E04F" w14:textId="77777777" w:rsidR="007732C4" w:rsidRPr="00C4503A" w:rsidRDefault="007732C4" w:rsidP="00C4503A">
      <w:pPr>
        <w:rPr>
          <w:lang w:bidi="ar-EG"/>
        </w:rPr>
      </w:pPr>
      <w:r w:rsidRPr="00C4503A">
        <w:rPr>
          <w:lang w:bidi="ar-EG"/>
        </w:rPr>
        <w:t>quantity, selectedCategory, _selectedImages: Track form inputs.</w:t>
      </w:r>
    </w:p>
    <w:p w14:paraId="567DFB7B" w14:textId="77777777" w:rsidR="007732C4" w:rsidRPr="00C4503A" w:rsidRDefault="007732C4" w:rsidP="00C4503A">
      <w:pPr>
        <w:rPr>
          <w:lang w:bidi="ar-EG"/>
        </w:rPr>
      </w:pPr>
      <w:r w:rsidRPr="00C4503A">
        <w:rPr>
          <w:lang w:bidi="ar-EG"/>
        </w:rPr>
        <w:t>_nameController, _priceController, _descriptionController: Manage text fields.</w:t>
      </w:r>
    </w:p>
    <w:p w14:paraId="3A259425" w14:textId="77777777" w:rsidR="007732C4" w:rsidRPr="00C4503A" w:rsidRDefault="007732C4" w:rsidP="00C4503A">
      <w:pPr>
        <w:rPr>
          <w:lang w:bidi="ar-EG"/>
        </w:rPr>
      </w:pPr>
      <w:r w:rsidRPr="00C4503A">
        <w:rPr>
          <w:lang w:bidi="ar-EG"/>
        </w:rPr>
        <w:t>_isLoading: Tracks loading state.</w:t>
      </w:r>
    </w:p>
    <w:p w14:paraId="4EB12FF3" w14:textId="77777777" w:rsidR="007732C4" w:rsidRPr="00C4503A" w:rsidRDefault="007732C4" w:rsidP="00C4503A">
      <w:pPr>
        <w:rPr>
          <w:lang w:bidi="ar-EG"/>
        </w:rPr>
      </w:pPr>
      <w:r w:rsidRPr="00C4503A">
        <w:rPr>
          <w:lang w:bidi="ar-EG"/>
        </w:rPr>
        <w:t>_interpreter: TensorFlow Lite model for image classification.</w:t>
      </w:r>
    </w:p>
    <w:p w14:paraId="7E895551" w14:textId="77777777" w:rsidR="007732C4" w:rsidRPr="00C4503A" w:rsidRDefault="007732C4" w:rsidP="00C4503A">
      <w:pPr>
        <w:rPr>
          <w:lang w:bidi="ar-EG"/>
        </w:rPr>
      </w:pPr>
      <w:r w:rsidRPr="00C4503A">
        <w:rPr>
          <w:lang w:bidi="ar-EG"/>
        </w:rPr>
        <w:t xml:space="preserve">Functionality: </w:t>
      </w:r>
    </w:p>
    <w:p w14:paraId="759AEEAC" w14:textId="77777777" w:rsidR="007732C4" w:rsidRPr="00C4503A" w:rsidRDefault="007732C4" w:rsidP="00C4503A">
      <w:pPr>
        <w:rPr>
          <w:lang w:bidi="ar-EG"/>
        </w:rPr>
      </w:pPr>
      <w:r w:rsidRPr="00C4503A">
        <w:rPr>
          <w:lang w:bidi="ar-EG"/>
        </w:rPr>
        <w:t>Loads TensorFlow Lite model (model_no_quant.tflite) to classify images.</w:t>
      </w:r>
    </w:p>
    <w:p w14:paraId="53C32C34" w14:textId="77777777" w:rsidR="007732C4" w:rsidRPr="00C4503A" w:rsidRDefault="007732C4" w:rsidP="00C4503A">
      <w:pPr>
        <w:rPr>
          <w:lang w:bidi="ar-EG"/>
        </w:rPr>
      </w:pPr>
      <w:r w:rsidRPr="00C4503A">
        <w:rPr>
          <w:lang w:bidi="ar-EG"/>
        </w:rPr>
        <w:t>Validates inputs and images before submission via ApiService.addProduct.</w:t>
      </w:r>
    </w:p>
    <w:p w14:paraId="01839A24" w14:textId="77777777" w:rsidR="007732C4" w:rsidRPr="00C4503A" w:rsidRDefault="007732C4" w:rsidP="00C4503A">
      <w:pPr>
        <w:rPr>
          <w:lang w:bidi="ar-EG"/>
        </w:rPr>
      </w:pPr>
      <w:r w:rsidRPr="00C4503A">
        <w:rPr>
          <w:lang w:bidi="ar-EG"/>
        </w:rPr>
        <w:t>Resets form on refresh or successful submission.</w:t>
      </w:r>
    </w:p>
    <w:p w14:paraId="30BD02FD" w14:textId="77777777" w:rsidR="007732C4" w:rsidRPr="00C4503A" w:rsidRDefault="007732C4" w:rsidP="00C4503A">
      <w:pPr>
        <w:rPr>
          <w:b/>
          <w:bCs/>
          <w:lang w:bidi="ar-EG"/>
        </w:rPr>
      </w:pPr>
      <w:r w:rsidRPr="00C4503A">
        <w:rPr>
          <w:b/>
          <w:bCs/>
          <w:lang w:bidi="ar-EG"/>
        </w:rPr>
        <w:t>Functionality:</w:t>
      </w:r>
    </w:p>
    <w:p w14:paraId="5E286852" w14:textId="77777777" w:rsidR="007732C4" w:rsidRPr="00C4503A" w:rsidRDefault="007732C4" w:rsidP="00C4503A">
      <w:pPr>
        <w:rPr>
          <w:lang w:bidi="ar-EG"/>
        </w:rPr>
      </w:pPr>
      <w:r w:rsidRPr="00C4503A">
        <w:rPr>
          <w:lang w:bidi="ar-EG"/>
        </w:rPr>
        <w:t>Image Validation: Uses ImagePicker for multi-image selection; resizes images to 224x224, classifies them as handmade or machine-made. Rejects machine-made images (≥40% confidence).</w:t>
      </w:r>
    </w:p>
    <w:p w14:paraId="4F36F0E9" w14:textId="77777777" w:rsidR="007732C4" w:rsidRPr="00C4503A" w:rsidRDefault="007732C4" w:rsidP="00C4503A">
      <w:pPr>
        <w:rPr>
          <w:lang w:bidi="ar-EG"/>
        </w:rPr>
      </w:pPr>
      <w:r w:rsidRPr="00C4503A">
        <w:rPr>
          <w:lang w:bidi="ar-EG"/>
        </w:rPr>
        <w:t xml:space="preserve">Form: </w:t>
      </w:r>
    </w:p>
    <w:p w14:paraId="09C4F802" w14:textId="77777777" w:rsidR="007732C4" w:rsidRPr="00C4503A" w:rsidRDefault="007732C4" w:rsidP="00C4503A">
      <w:pPr>
        <w:rPr>
          <w:lang w:bidi="ar-EG"/>
        </w:rPr>
      </w:pPr>
      <w:r w:rsidRPr="00C4503A">
        <w:rPr>
          <w:lang w:bidi="ar-EG"/>
        </w:rPr>
        <w:t>Name, price (numeric), quantity (increment/decrement), description (multi-line), category (dropdown), images (upload/delete).</w:t>
      </w:r>
    </w:p>
    <w:p w14:paraId="646B24A3" w14:textId="77777777" w:rsidR="007732C4" w:rsidRPr="00C4503A" w:rsidRDefault="007732C4" w:rsidP="00C4503A">
      <w:pPr>
        <w:rPr>
          <w:lang w:bidi="ar-EG"/>
        </w:rPr>
      </w:pPr>
      <w:r w:rsidRPr="00C4503A">
        <w:rPr>
          <w:lang w:bidi="ar-EG"/>
        </w:rPr>
        <w:t>Warns against multi-color products or unclear images.</w:t>
      </w:r>
    </w:p>
    <w:p w14:paraId="7D697F17" w14:textId="77777777" w:rsidR="007732C4" w:rsidRPr="00C4503A" w:rsidRDefault="007732C4" w:rsidP="00C4503A">
      <w:pPr>
        <w:rPr>
          <w:lang w:bidi="ar-EG"/>
        </w:rPr>
      </w:pPr>
      <w:r w:rsidRPr="00C4503A">
        <w:rPr>
          <w:lang w:bidi="ar-EG"/>
        </w:rPr>
        <w:t>Submission: Validates inputs (non-empty, valid price, quantity &gt; 0, etc.), submits via API, shows success/error SnackBar, and redirects to MainProfilePage.</w:t>
      </w:r>
    </w:p>
    <w:p w14:paraId="533D9B8D" w14:textId="77777777" w:rsidR="007732C4" w:rsidRPr="00C4503A" w:rsidRDefault="007732C4" w:rsidP="00C4503A">
      <w:pPr>
        <w:rPr>
          <w:lang w:bidi="ar-EG"/>
        </w:rPr>
      </w:pPr>
      <w:r w:rsidRPr="00C4503A">
        <w:rPr>
          <w:lang w:bidi="ar-EG"/>
        </w:rPr>
        <w:t>Refresh: Clears form fields.</w:t>
      </w:r>
    </w:p>
    <w:p w14:paraId="7D855659" w14:textId="77777777" w:rsidR="007732C4" w:rsidRPr="00C4503A" w:rsidRDefault="007732C4" w:rsidP="00C4503A">
      <w:pPr>
        <w:rPr>
          <w:lang w:bidi="ar-EG"/>
        </w:rPr>
      </w:pPr>
      <w:r w:rsidRPr="00C4503A">
        <w:rPr>
          <w:lang w:bidi="ar-EG"/>
        </w:rPr>
        <w:lastRenderedPageBreak/>
        <w:t>UI: Responsive, light/dark theme support, GoogleFonts.nunitoSans typography.</w:t>
      </w:r>
    </w:p>
    <w:p w14:paraId="43C86802" w14:textId="77777777" w:rsidR="002371DB" w:rsidRDefault="002371DB" w:rsidP="00C4503A">
      <w:pPr>
        <w:rPr>
          <w:lang w:bidi="ar-EG"/>
        </w:rPr>
      </w:pPr>
    </w:p>
    <w:p w14:paraId="7F4E8445" w14:textId="6765B472" w:rsidR="007732C4" w:rsidRPr="00C4503A" w:rsidRDefault="007732C4" w:rsidP="00C4503A">
      <w:pPr>
        <w:rPr>
          <w:lang w:bidi="ar-EG"/>
        </w:rPr>
      </w:pPr>
      <w:r w:rsidRPr="00C4503A">
        <w:rPr>
          <w:lang w:bidi="ar-EG"/>
        </w:rPr>
        <w:t>Error Handling: Alerts for model loading issues, SnackBar for invalid inputs or API errors.</w:t>
      </w:r>
    </w:p>
    <w:p w14:paraId="023559A9" w14:textId="77777777" w:rsidR="007732C4" w:rsidRPr="00C4503A" w:rsidRDefault="007732C4" w:rsidP="00C4503A">
      <w:pPr>
        <w:rPr>
          <w:b/>
          <w:bCs/>
          <w:lang w:bidi="ar-EG"/>
        </w:rPr>
      </w:pPr>
      <w:r w:rsidRPr="00C4503A">
        <w:rPr>
          <w:b/>
          <w:bCs/>
          <w:lang w:bidi="ar-EG"/>
        </w:rPr>
        <w:t>Dependencies:</w:t>
      </w:r>
    </w:p>
    <w:p w14:paraId="53BD4EFB" w14:textId="77777777" w:rsidR="007732C4" w:rsidRPr="00C4503A" w:rsidRDefault="007732C4" w:rsidP="00C4503A">
      <w:pPr>
        <w:rPr>
          <w:lang w:bidi="ar-EG"/>
        </w:rPr>
      </w:pPr>
      <w:r w:rsidRPr="00C4503A">
        <w:rPr>
          <w:lang w:bidi="ar-EG"/>
        </w:rPr>
        <w:t>Packages: flutter/material, google_fonts, image_picker, tflite_flutter, image.</w:t>
      </w:r>
    </w:p>
    <w:p w14:paraId="208BE1EF" w14:textId="77777777" w:rsidR="007732C4" w:rsidRPr="00C4503A" w:rsidRDefault="007732C4" w:rsidP="00C4503A">
      <w:pPr>
        <w:rPr>
          <w:lang w:bidi="ar-EG"/>
        </w:rPr>
      </w:pPr>
      <w:r w:rsidRPr="00C4503A">
        <w:rPr>
          <w:lang w:bidi="ar-EG"/>
        </w:rPr>
        <w:t>Internal: ApiService, MainProfilePage.</w:t>
      </w:r>
    </w:p>
    <w:p w14:paraId="316743C6" w14:textId="77777777" w:rsidR="007732C4" w:rsidRPr="00C4503A" w:rsidRDefault="007732C4" w:rsidP="00C4503A">
      <w:pPr>
        <w:rPr>
          <w:b/>
          <w:bCs/>
          <w:lang w:bidi="ar-EG"/>
        </w:rPr>
      </w:pPr>
      <w:r w:rsidRPr="00C4503A">
        <w:rPr>
          <w:b/>
          <w:bCs/>
          <w:lang w:bidi="ar-EG"/>
        </w:rPr>
        <w:t>Usage:</w:t>
      </w:r>
    </w:p>
    <w:p w14:paraId="619FD460" w14:textId="77777777" w:rsidR="007732C4" w:rsidRPr="00C4503A" w:rsidRDefault="007732C4" w:rsidP="00C4503A">
      <w:pPr>
        <w:rPr>
          <w:lang w:bidi="ar-EG"/>
        </w:rPr>
      </w:pPr>
      <w:r w:rsidRPr="00C4503A">
        <w:rPr>
          <w:lang w:bidi="ar-EG"/>
        </w:rPr>
        <w:t>Integrate via Navigator.push to Add_Product.</w:t>
      </w:r>
    </w:p>
    <w:p w14:paraId="4BA351B9" w14:textId="77777777" w:rsidR="007732C4" w:rsidRPr="00C4503A" w:rsidRDefault="007732C4" w:rsidP="00C4503A">
      <w:pPr>
        <w:rPr>
          <w:lang w:bidi="ar-EG"/>
        </w:rPr>
      </w:pPr>
      <w:r w:rsidRPr="00C4503A">
        <w:rPr>
          <w:lang w:bidi="ar-EG"/>
        </w:rPr>
        <w:t>Requires ApiService.addProduct and TensorFlow Lite model in assets.</w:t>
      </w:r>
    </w:p>
    <w:p w14:paraId="538300CB" w14:textId="77777777" w:rsidR="007732C4" w:rsidRPr="00C4503A" w:rsidRDefault="007732C4" w:rsidP="00C4503A">
      <w:pPr>
        <w:rPr>
          <w:b/>
          <w:bCs/>
          <w:lang w:bidi="ar-EG"/>
        </w:rPr>
      </w:pPr>
      <w:r w:rsidRPr="00C4503A">
        <w:rPr>
          <w:b/>
          <w:bCs/>
          <w:lang w:bidi="ar-EG"/>
        </w:rPr>
        <w:t>Notes:</w:t>
      </w:r>
    </w:p>
    <w:p w14:paraId="63C25CBC" w14:textId="77777777" w:rsidR="007732C4" w:rsidRPr="00C4503A" w:rsidRDefault="007732C4" w:rsidP="00C4503A">
      <w:pPr>
        <w:rPr>
          <w:lang w:bidi="ar-EG"/>
        </w:rPr>
      </w:pPr>
      <w:r w:rsidRPr="00C4503A">
        <w:rPr>
          <w:lang w:bidi="ar-EG"/>
        </w:rPr>
        <w:t>Performance: Efficient image processing and API calls.</w:t>
      </w:r>
    </w:p>
    <w:p w14:paraId="326C9534" w14:textId="77777777" w:rsidR="007732C4" w:rsidRPr="00C4503A" w:rsidRDefault="007732C4" w:rsidP="00C4503A">
      <w:pPr>
        <w:rPr>
          <w:lang w:bidi="ar-EG"/>
        </w:rPr>
      </w:pPr>
      <w:r w:rsidRPr="00C4503A">
        <w:rPr>
          <w:lang w:bidi="ar-EG"/>
        </w:rPr>
        <w:t>Limitations: Fixed 40% machine-made threshold; single-color product assumption.</w:t>
      </w:r>
    </w:p>
    <w:p w14:paraId="6744E5F3" w14:textId="5583EED3" w:rsidR="007732C4" w:rsidRDefault="007732C4" w:rsidP="002371DB">
      <w:pPr>
        <w:rPr>
          <w:lang w:bidi="ar-EG"/>
        </w:rPr>
      </w:pPr>
      <w:r w:rsidRPr="00C4503A">
        <w:rPr>
          <w:lang w:bidi="ar-EG"/>
        </w:rPr>
        <w:t>Scalability: Extendable for more fields or validation rules.</w:t>
      </w:r>
    </w:p>
    <w:p w14:paraId="28447BA0" w14:textId="77777777" w:rsidR="002371DB" w:rsidRDefault="002371DB" w:rsidP="002371DB">
      <w:pPr>
        <w:rPr>
          <w:lang w:bidi="ar-EG"/>
        </w:rPr>
      </w:pPr>
    </w:p>
    <w:p w14:paraId="6FE59351" w14:textId="77777777" w:rsidR="00720C75" w:rsidRDefault="00720C75" w:rsidP="002371DB">
      <w:pPr>
        <w:rPr>
          <w:lang w:bidi="ar-EG"/>
        </w:rPr>
      </w:pPr>
    </w:p>
    <w:p w14:paraId="488C63CB" w14:textId="77777777" w:rsidR="00720C75" w:rsidRDefault="00720C75" w:rsidP="002371DB">
      <w:pPr>
        <w:rPr>
          <w:lang w:bidi="ar-EG"/>
        </w:rPr>
      </w:pPr>
    </w:p>
    <w:p w14:paraId="5D1127AF" w14:textId="77777777" w:rsidR="00720C75" w:rsidRDefault="00720C75" w:rsidP="002371DB">
      <w:pPr>
        <w:rPr>
          <w:lang w:bidi="ar-EG"/>
        </w:rPr>
      </w:pPr>
    </w:p>
    <w:p w14:paraId="340820DF" w14:textId="77777777" w:rsidR="00720C75" w:rsidRDefault="00720C75" w:rsidP="002371DB">
      <w:pPr>
        <w:rPr>
          <w:lang w:bidi="ar-EG"/>
        </w:rPr>
      </w:pPr>
    </w:p>
    <w:p w14:paraId="73998F74" w14:textId="77777777" w:rsidR="00B669C1" w:rsidRDefault="00B669C1" w:rsidP="002371DB">
      <w:pPr>
        <w:rPr>
          <w:lang w:bidi="ar-EG"/>
        </w:rPr>
      </w:pPr>
    </w:p>
    <w:p w14:paraId="46FFAEE4" w14:textId="77777777" w:rsidR="00B669C1" w:rsidRDefault="00B669C1" w:rsidP="002371DB">
      <w:pPr>
        <w:rPr>
          <w:lang w:bidi="ar-EG"/>
        </w:rPr>
      </w:pPr>
    </w:p>
    <w:p w14:paraId="49EEA4F5" w14:textId="77777777" w:rsidR="00B669C1" w:rsidRDefault="00B669C1" w:rsidP="002371DB">
      <w:pPr>
        <w:rPr>
          <w:lang w:bidi="ar-EG"/>
        </w:rPr>
      </w:pPr>
    </w:p>
    <w:p w14:paraId="685881E8" w14:textId="77ED818C" w:rsidR="00B669C1" w:rsidRPr="002371DB" w:rsidRDefault="00B669C1" w:rsidP="002371DB">
      <w:pPr>
        <w:rPr>
          <w:lang w:bidi="ar-EG"/>
        </w:rPr>
      </w:pPr>
    </w:p>
    <w:p w14:paraId="536BCF6E" w14:textId="2EC9210A" w:rsidR="002371DB" w:rsidRPr="00B669C1" w:rsidRDefault="00C4503A" w:rsidP="00B669C1">
      <w:pPr>
        <w:pStyle w:val="Heading4"/>
        <w:rPr>
          <w:i w:val="0"/>
          <w:iCs w:val="0"/>
          <w:sz w:val="28"/>
          <w:szCs w:val="28"/>
          <w:lang w:bidi="ar-EG"/>
        </w:rPr>
      </w:pPr>
      <w:bookmarkStart w:id="625" w:name="_Toc200506997"/>
      <w:r w:rsidRPr="002371DB">
        <w:rPr>
          <w:i w:val="0"/>
          <w:iCs w:val="0"/>
          <w:sz w:val="28"/>
          <w:szCs w:val="28"/>
          <w:lang w:bidi="ar-EG"/>
        </w:rPr>
        <w:lastRenderedPageBreak/>
        <w:t>4.2.</w:t>
      </w:r>
      <w:r w:rsidR="002371DB" w:rsidRPr="002371DB">
        <w:rPr>
          <w:i w:val="0"/>
          <w:iCs w:val="0"/>
          <w:sz w:val="28"/>
          <w:szCs w:val="28"/>
          <w:lang w:bidi="ar-EG"/>
        </w:rPr>
        <w:t>2.3.</w:t>
      </w:r>
      <w:r w:rsidR="007732C4" w:rsidRPr="002371DB">
        <w:rPr>
          <w:i w:val="0"/>
          <w:iCs w:val="0"/>
          <w:sz w:val="28"/>
          <w:szCs w:val="28"/>
          <w:lang w:bidi="ar-EG"/>
        </w:rPr>
        <w:t>Admin</w:t>
      </w:r>
      <w:r w:rsidRPr="002371DB">
        <w:rPr>
          <w:i w:val="0"/>
          <w:iCs w:val="0"/>
          <w:sz w:val="28"/>
          <w:szCs w:val="28"/>
          <w:lang w:bidi="ar-EG"/>
        </w:rPr>
        <w:t xml:space="preserve"> Interface</w:t>
      </w:r>
      <w:bookmarkEnd w:id="625"/>
    </w:p>
    <w:p w14:paraId="0D217279" w14:textId="131FE035" w:rsidR="007732C4" w:rsidRPr="002371DB" w:rsidRDefault="002371DB" w:rsidP="002371DB">
      <w:pPr>
        <w:pStyle w:val="Heading5"/>
        <w:rPr>
          <w:sz w:val="28"/>
          <w:szCs w:val="28"/>
          <w:lang w:bidi="ar-EG"/>
        </w:rPr>
      </w:pPr>
      <w:bookmarkStart w:id="626" w:name="_Toc200506998"/>
      <w:r>
        <w:rPr>
          <w:lang w:bidi="ar-EG"/>
        </w:rPr>
        <w:t>4.2.2.3.</w:t>
      </w:r>
      <w:r w:rsidR="007732C4">
        <w:rPr>
          <w:lang w:bidi="ar-EG"/>
        </w:rPr>
        <w:t>1</w:t>
      </w:r>
      <w:r>
        <w:rPr>
          <w:lang w:bidi="ar-EG"/>
        </w:rPr>
        <w:t>.</w:t>
      </w:r>
      <w:r w:rsidR="007732C4" w:rsidRPr="00A9689E">
        <w:rPr>
          <w:lang w:bidi="ar-EG"/>
        </w:rPr>
        <w:t>Artisans Management Screen</w:t>
      </w:r>
      <w:bookmarkEnd w:id="626"/>
      <w:r w:rsidR="007732C4" w:rsidRPr="00A9689E">
        <w:rPr>
          <w:lang w:bidi="ar-EG"/>
        </w:rPr>
        <w:t xml:space="preserve"> </w:t>
      </w:r>
    </w:p>
    <w:p w14:paraId="57315456" w14:textId="77777777" w:rsidR="007732C4" w:rsidRDefault="007732C4" w:rsidP="007732C4">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110660C9" wp14:editId="3CBBB86A">
            <wp:extent cx="6507480" cy="5514340"/>
            <wp:effectExtent l="0" t="0" r="7620" b="0"/>
            <wp:docPr id="1680990190"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90190" name="Picture 4" descr="A screenshot of a computer program&#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6507480" cy="5514340"/>
                    </a:xfrm>
                    <a:prstGeom prst="rect">
                      <a:avLst/>
                    </a:prstGeom>
                  </pic:spPr>
                </pic:pic>
              </a:graphicData>
            </a:graphic>
          </wp:inline>
        </w:drawing>
      </w:r>
    </w:p>
    <w:p w14:paraId="1A7D52EB" w14:textId="77777777" w:rsidR="007732C4" w:rsidRPr="002371DB" w:rsidRDefault="007732C4" w:rsidP="002371DB">
      <w:pPr>
        <w:rPr>
          <w:sz w:val="28"/>
          <w:szCs w:val="28"/>
          <w:lang w:bidi="ar-EG"/>
        </w:rPr>
      </w:pPr>
    </w:p>
    <w:p w14:paraId="2E394DAD" w14:textId="3C326874" w:rsidR="002371DB" w:rsidRPr="002371DB" w:rsidRDefault="007732C4" w:rsidP="00B64F8D">
      <w:pPr>
        <w:rPr>
          <w:sz w:val="28"/>
          <w:szCs w:val="28"/>
          <w:lang w:bidi="ar-EG"/>
        </w:rPr>
      </w:pPr>
      <w:r w:rsidRPr="00B669C1">
        <w:rPr>
          <w:b/>
          <w:bCs/>
          <w:sz w:val="28"/>
          <w:szCs w:val="28"/>
          <w:lang w:bidi="ar-EG"/>
        </w:rPr>
        <w:t xml:space="preserve">Purpose: </w:t>
      </w:r>
      <w:r w:rsidRPr="002371DB">
        <w:rPr>
          <w:sz w:val="28"/>
          <w:szCs w:val="28"/>
          <w:lang w:bidi="ar-EG"/>
        </w:rPr>
        <w:t>The ArtisansManagementScreen widget is an administrative dashboard for managing artisans in an e-commerce app, allowing admins to view, search, and sort artisans, edit their profiles, delete accounts, and inspect SSN images.</w:t>
      </w:r>
    </w:p>
    <w:p w14:paraId="185A9958" w14:textId="77777777" w:rsidR="007732C4" w:rsidRPr="002371DB" w:rsidRDefault="007732C4" w:rsidP="002371DB">
      <w:pPr>
        <w:rPr>
          <w:sz w:val="28"/>
          <w:szCs w:val="28"/>
          <w:lang w:bidi="ar-EG"/>
        </w:rPr>
      </w:pPr>
      <w:r w:rsidRPr="002371DB">
        <w:rPr>
          <w:sz w:val="28"/>
          <w:szCs w:val="28"/>
          <w:lang w:bidi="ar-EG"/>
        </w:rPr>
        <w:lastRenderedPageBreak/>
        <w:t>Key Features:</w:t>
      </w:r>
    </w:p>
    <w:p w14:paraId="66B97944" w14:textId="77777777" w:rsidR="007732C4" w:rsidRPr="002371DB" w:rsidRDefault="007732C4" w:rsidP="002371DB">
      <w:pPr>
        <w:rPr>
          <w:sz w:val="28"/>
          <w:szCs w:val="28"/>
          <w:lang w:bidi="ar-EG"/>
        </w:rPr>
      </w:pPr>
      <w:r w:rsidRPr="002371DB">
        <w:rPr>
          <w:sz w:val="28"/>
          <w:szCs w:val="28"/>
          <w:lang w:bidi="ar-EG"/>
        </w:rPr>
        <w:t>Displays a list of artisans with details like name, phone, SSN, age, gender, status (active/inactive), and address.</w:t>
      </w:r>
    </w:p>
    <w:p w14:paraId="746E1DA9" w14:textId="77777777" w:rsidR="007732C4" w:rsidRPr="002371DB" w:rsidRDefault="007732C4" w:rsidP="002371DB">
      <w:pPr>
        <w:rPr>
          <w:sz w:val="28"/>
          <w:szCs w:val="28"/>
          <w:lang w:bidi="ar-EG"/>
        </w:rPr>
      </w:pPr>
      <w:r w:rsidRPr="002371DB">
        <w:rPr>
          <w:sz w:val="28"/>
          <w:szCs w:val="28"/>
          <w:lang w:bidi="ar-EG"/>
        </w:rPr>
        <w:t>Supports searching by phone or SSN, sorting by newest/oldest ID, and refreshing data via ApiService.</w:t>
      </w:r>
    </w:p>
    <w:p w14:paraId="3F74D52E" w14:textId="77777777" w:rsidR="007732C4" w:rsidRPr="002371DB" w:rsidRDefault="007732C4" w:rsidP="002371DB">
      <w:pPr>
        <w:rPr>
          <w:sz w:val="28"/>
          <w:szCs w:val="28"/>
          <w:lang w:bidi="ar-EG"/>
        </w:rPr>
      </w:pPr>
      <w:r w:rsidRPr="002371DB">
        <w:rPr>
          <w:sz w:val="28"/>
          <w:szCs w:val="28"/>
          <w:lang w:bidi="ar-EG"/>
        </w:rPr>
        <w:t>Provides actions to edit artisan profiles, delete artisans, and view SSN images in a dialog.</w:t>
      </w:r>
    </w:p>
    <w:p w14:paraId="17650E85" w14:textId="77777777" w:rsidR="007732C4" w:rsidRPr="002371DB" w:rsidRDefault="007732C4" w:rsidP="002371DB">
      <w:pPr>
        <w:rPr>
          <w:sz w:val="28"/>
          <w:szCs w:val="28"/>
          <w:lang w:bidi="ar-EG"/>
        </w:rPr>
      </w:pPr>
    </w:p>
    <w:p w14:paraId="1AEABB77" w14:textId="77777777" w:rsidR="007732C4" w:rsidRPr="002371DB" w:rsidRDefault="007732C4" w:rsidP="002371DB">
      <w:pPr>
        <w:rPr>
          <w:sz w:val="28"/>
          <w:szCs w:val="28"/>
          <w:lang w:bidi="ar-EG"/>
        </w:rPr>
      </w:pPr>
      <w:r w:rsidRPr="002371DB">
        <w:rPr>
          <w:sz w:val="28"/>
          <w:szCs w:val="28"/>
          <w:lang w:bidi="ar-EG"/>
        </w:rPr>
        <w:t>State:</w:t>
      </w:r>
    </w:p>
    <w:p w14:paraId="3A269215" w14:textId="77777777" w:rsidR="007732C4" w:rsidRPr="002371DB" w:rsidRDefault="007732C4" w:rsidP="002371DB">
      <w:pPr>
        <w:rPr>
          <w:sz w:val="28"/>
          <w:szCs w:val="28"/>
          <w:lang w:bidi="ar-EG"/>
        </w:rPr>
      </w:pPr>
      <w:r w:rsidRPr="002371DB">
        <w:rPr>
          <w:sz w:val="28"/>
          <w:szCs w:val="28"/>
          <w:lang w:bidi="ar-EG"/>
        </w:rPr>
        <w:t>artisans: Stores all artisans data fetched from ApiService.</w:t>
      </w:r>
    </w:p>
    <w:p w14:paraId="74BEFEE6" w14:textId="77777777" w:rsidR="007732C4" w:rsidRPr="002371DB" w:rsidRDefault="007732C4" w:rsidP="002371DB">
      <w:pPr>
        <w:rPr>
          <w:sz w:val="28"/>
          <w:szCs w:val="28"/>
          <w:lang w:bidi="ar-EG"/>
        </w:rPr>
      </w:pPr>
      <w:r w:rsidRPr="002371DB">
        <w:rPr>
          <w:sz w:val="28"/>
          <w:szCs w:val="28"/>
          <w:lang w:bidi="ar-EG"/>
        </w:rPr>
        <w:t>filteredArtisans: Stores filtered artisans and sorted artisans list for display.</w:t>
      </w:r>
    </w:p>
    <w:p w14:paraId="5E45C480" w14:textId="77777777" w:rsidR="007732C4" w:rsidRPr="002371DB" w:rsidRDefault="007732C4" w:rsidP="002371DB">
      <w:pPr>
        <w:rPr>
          <w:sz w:val="28"/>
          <w:szCs w:val="28"/>
          <w:lang w:bidi="ar-EG"/>
        </w:rPr>
      </w:pPr>
      <w:r w:rsidRPr="002371DB">
        <w:rPr>
          <w:sz w:val="28"/>
          <w:szCs w:val="28"/>
          <w:lang w:bidi="ar-EG"/>
        </w:rPr>
        <w:t>isLoading: Tracks loading state for data fetching.</w:t>
      </w:r>
    </w:p>
    <w:p w14:paraId="35904196" w14:textId="77777777" w:rsidR="007732C4" w:rsidRPr="002371DB" w:rsidRDefault="007732C4" w:rsidP="002371DB">
      <w:pPr>
        <w:rPr>
          <w:sz w:val="28"/>
          <w:szCs w:val="28"/>
          <w:lang w:bidi="ar-EG"/>
        </w:rPr>
      </w:pPr>
      <w:r w:rsidRPr="002371DB">
        <w:rPr>
          <w:sz w:val="28"/>
          <w:szCs w:val="28"/>
          <w:lang w:bidi="ar-EG"/>
        </w:rPr>
        <w:t>searchQuery: Holds the current search input.</w:t>
      </w:r>
    </w:p>
    <w:p w14:paraId="7A30DE39" w14:textId="77777777" w:rsidR="007732C4" w:rsidRPr="002371DB" w:rsidRDefault="007732C4" w:rsidP="002371DB">
      <w:pPr>
        <w:rPr>
          <w:sz w:val="28"/>
          <w:szCs w:val="28"/>
          <w:lang w:bidi="ar-EG"/>
        </w:rPr>
      </w:pPr>
      <w:r w:rsidRPr="002371DB">
        <w:rPr>
          <w:sz w:val="28"/>
          <w:szCs w:val="28"/>
          <w:lang w:bidi="ar-EG"/>
        </w:rPr>
        <w:t>sortByNewest: Toggles sorting order (newest/oldest).</w:t>
      </w:r>
    </w:p>
    <w:p w14:paraId="3FCA1C87" w14:textId="77777777" w:rsidR="007732C4" w:rsidRPr="002371DB" w:rsidRDefault="007732C4" w:rsidP="002371DB">
      <w:pPr>
        <w:rPr>
          <w:sz w:val="28"/>
          <w:szCs w:val="28"/>
          <w:lang w:bidi="ar-EG"/>
        </w:rPr>
      </w:pPr>
      <w:r w:rsidRPr="002371DB">
        <w:rPr>
          <w:sz w:val="28"/>
          <w:szCs w:val="28"/>
          <w:lang w:bidi="ar-EG"/>
        </w:rPr>
        <w:t>Functionality:</w:t>
      </w:r>
    </w:p>
    <w:p w14:paraId="47B54F91" w14:textId="77777777" w:rsidR="007732C4" w:rsidRPr="002371DB" w:rsidRDefault="007732C4" w:rsidP="002371DB">
      <w:pPr>
        <w:rPr>
          <w:sz w:val="28"/>
          <w:szCs w:val="28"/>
          <w:lang w:bidi="ar-EG"/>
        </w:rPr>
      </w:pPr>
      <w:r w:rsidRPr="002371DB">
        <w:rPr>
          <w:sz w:val="28"/>
          <w:szCs w:val="28"/>
          <w:lang w:bidi="ar-EG"/>
        </w:rPr>
        <w:t>Initialization: Fetches all artisans (fetchArtisans) on initState.</w:t>
      </w:r>
    </w:p>
    <w:p w14:paraId="11BA566E" w14:textId="77777777" w:rsidR="007732C4" w:rsidRPr="002371DB" w:rsidRDefault="007732C4" w:rsidP="002371DB">
      <w:pPr>
        <w:rPr>
          <w:sz w:val="28"/>
          <w:szCs w:val="28"/>
          <w:lang w:bidi="ar-EG"/>
        </w:rPr>
      </w:pPr>
      <w:r w:rsidRPr="002371DB">
        <w:rPr>
          <w:sz w:val="28"/>
          <w:szCs w:val="28"/>
          <w:lang w:bidi="ar-EG"/>
        </w:rPr>
        <w:t>Data Fetching: Uses ApiService.getAllArtisans to retrieve artisan data; shows error SnackBar if failed.</w:t>
      </w:r>
    </w:p>
    <w:p w14:paraId="34926AE4" w14:textId="77777777" w:rsidR="007732C4" w:rsidRPr="002371DB" w:rsidRDefault="007732C4" w:rsidP="002371DB">
      <w:pPr>
        <w:rPr>
          <w:sz w:val="28"/>
          <w:szCs w:val="28"/>
          <w:lang w:bidi="ar-EG"/>
        </w:rPr>
      </w:pPr>
      <w:r w:rsidRPr="002371DB">
        <w:rPr>
          <w:sz w:val="28"/>
          <w:szCs w:val="28"/>
          <w:lang w:bidi="ar-EG"/>
        </w:rPr>
        <w:t>Search (searchArtisans): Filters artisans by phone or SSN (case-insensitive, space-removed); resets to full list if query is empty.</w:t>
      </w:r>
    </w:p>
    <w:p w14:paraId="701B77C1" w14:textId="77777777" w:rsidR="007732C4" w:rsidRPr="002371DB" w:rsidRDefault="007732C4" w:rsidP="002371DB">
      <w:pPr>
        <w:rPr>
          <w:sz w:val="28"/>
          <w:szCs w:val="28"/>
          <w:lang w:bidi="ar-EG"/>
        </w:rPr>
      </w:pPr>
      <w:r w:rsidRPr="002371DB">
        <w:rPr>
          <w:sz w:val="28"/>
          <w:szCs w:val="28"/>
          <w:lang w:bidi="ar-EG"/>
        </w:rPr>
        <w:lastRenderedPageBreak/>
        <w:t>Sort (sortArtisans): Sorts artisans by SSN substring (first 3 digits) in newest/oldest order.</w:t>
      </w:r>
    </w:p>
    <w:p w14:paraId="68CE1987" w14:textId="77777777" w:rsidR="007732C4" w:rsidRPr="002371DB" w:rsidRDefault="007732C4" w:rsidP="002371DB">
      <w:pPr>
        <w:rPr>
          <w:sz w:val="28"/>
          <w:szCs w:val="28"/>
          <w:lang w:bidi="ar-EG"/>
        </w:rPr>
      </w:pPr>
      <w:r w:rsidRPr="002371DB">
        <w:rPr>
          <w:sz w:val="28"/>
          <w:szCs w:val="28"/>
          <w:lang w:bidi="ar-EG"/>
        </w:rPr>
        <w:t>Age Calculation (calculateAge): Computes age from birth date.</w:t>
      </w:r>
    </w:p>
    <w:p w14:paraId="45B637F8" w14:textId="77777777" w:rsidR="007732C4" w:rsidRPr="002371DB" w:rsidRDefault="007732C4" w:rsidP="002371DB">
      <w:pPr>
        <w:rPr>
          <w:sz w:val="28"/>
          <w:szCs w:val="28"/>
          <w:lang w:bidi="ar-EG"/>
        </w:rPr>
      </w:pPr>
      <w:r w:rsidRPr="002371DB">
        <w:rPr>
          <w:sz w:val="28"/>
          <w:szCs w:val="28"/>
          <w:lang w:bidi="ar-EG"/>
        </w:rPr>
        <w:t>Date Formatting (formatDate): Formats birth date to dd/MM/yyyy.</w:t>
      </w:r>
    </w:p>
    <w:p w14:paraId="7A8DFC75" w14:textId="77777777" w:rsidR="007732C4" w:rsidRPr="002371DB" w:rsidRDefault="007732C4" w:rsidP="002371DB">
      <w:pPr>
        <w:rPr>
          <w:sz w:val="28"/>
          <w:szCs w:val="28"/>
          <w:lang w:bidi="ar-EG"/>
        </w:rPr>
      </w:pPr>
      <w:r w:rsidRPr="002371DB">
        <w:rPr>
          <w:sz w:val="28"/>
          <w:szCs w:val="28"/>
          <w:lang w:bidi="ar-EG"/>
        </w:rPr>
        <w:t>Delete Artisan (deleteArtisan): Deletes artisan via ApiService.deleteArtisan, refreshes list on success, shows SnackBar for success/error.</w:t>
      </w:r>
    </w:p>
    <w:p w14:paraId="341B0CC4" w14:textId="77777777" w:rsidR="007732C4" w:rsidRPr="002371DB" w:rsidRDefault="007732C4" w:rsidP="002371DB">
      <w:pPr>
        <w:rPr>
          <w:sz w:val="28"/>
          <w:szCs w:val="28"/>
          <w:lang w:bidi="ar-EG"/>
        </w:rPr>
      </w:pPr>
      <w:r w:rsidRPr="002371DB">
        <w:rPr>
          <w:sz w:val="28"/>
          <w:szCs w:val="28"/>
          <w:lang w:bidi="ar-EG"/>
        </w:rPr>
        <w:t>SSN Image (showSSNImage): Displays SSN image in a dialog; shows error if unavailable.</w:t>
      </w:r>
    </w:p>
    <w:p w14:paraId="0CC58336" w14:textId="77777777" w:rsidR="007732C4" w:rsidRPr="002371DB" w:rsidRDefault="007732C4" w:rsidP="002371DB">
      <w:pPr>
        <w:rPr>
          <w:sz w:val="28"/>
          <w:szCs w:val="28"/>
          <w:lang w:bidi="ar-EG"/>
        </w:rPr>
      </w:pPr>
      <w:r w:rsidRPr="002371DB">
        <w:rPr>
          <w:sz w:val="28"/>
          <w:szCs w:val="28"/>
          <w:lang w:bidi="ar-EG"/>
        </w:rPr>
        <w:t>Navigation: Tapping an artisan card navigates to ArtisanProfile; edit button navigates to EditArtisanScreen, refreshing data on return if edited.</w:t>
      </w:r>
    </w:p>
    <w:p w14:paraId="10477773" w14:textId="77777777" w:rsidR="007732C4" w:rsidRPr="002371DB" w:rsidRDefault="007732C4" w:rsidP="002371DB">
      <w:pPr>
        <w:rPr>
          <w:sz w:val="28"/>
          <w:szCs w:val="28"/>
          <w:lang w:bidi="ar-EG"/>
        </w:rPr>
      </w:pPr>
      <w:r w:rsidRPr="002371DB">
        <w:rPr>
          <w:sz w:val="28"/>
          <w:szCs w:val="28"/>
          <w:lang w:bidi="ar-EG"/>
        </w:rPr>
        <w:t>UI:</w:t>
      </w:r>
    </w:p>
    <w:p w14:paraId="20BE3F89" w14:textId="77777777" w:rsidR="007732C4" w:rsidRPr="002371DB" w:rsidRDefault="007732C4" w:rsidP="002371DB">
      <w:pPr>
        <w:rPr>
          <w:sz w:val="28"/>
          <w:szCs w:val="28"/>
          <w:lang w:bidi="ar-EG"/>
        </w:rPr>
      </w:pPr>
      <w:r w:rsidRPr="002371DB">
        <w:rPr>
          <w:sz w:val="28"/>
          <w:szCs w:val="28"/>
          <w:lang w:bidi="ar-EG"/>
        </w:rPr>
        <w:t>Responsive with GoogleFonts.nunitoSans typography, light/dark theme support.</w:t>
      </w:r>
    </w:p>
    <w:p w14:paraId="3D982C8F" w14:textId="77777777" w:rsidR="007732C4" w:rsidRPr="002371DB" w:rsidRDefault="007732C4" w:rsidP="002371DB">
      <w:pPr>
        <w:rPr>
          <w:sz w:val="28"/>
          <w:szCs w:val="28"/>
          <w:lang w:bidi="ar-EG"/>
        </w:rPr>
      </w:pPr>
      <w:r w:rsidRPr="002371DB">
        <w:rPr>
          <w:sz w:val="28"/>
          <w:szCs w:val="28"/>
          <w:lang w:bidi="ar-EG"/>
        </w:rPr>
        <w:t>Features a search bar, sort dropdown, and refreshable ListView of artisan cards.</w:t>
      </w:r>
    </w:p>
    <w:p w14:paraId="11F22FDC" w14:textId="77777777" w:rsidR="007732C4" w:rsidRPr="002371DB" w:rsidRDefault="007732C4" w:rsidP="002371DB">
      <w:pPr>
        <w:rPr>
          <w:sz w:val="28"/>
          <w:szCs w:val="28"/>
          <w:lang w:bidi="ar-EG"/>
        </w:rPr>
      </w:pPr>
      <w:r w:rsidRPr="002371DB">
        <w:rPr>
          <w:sz w:val="28"/>
          <w:szCs w:val="28"/>
          <w:lang w:bidi="ar-EG"/>
        </w:rPr>
        <w:t>Each card shows name, gender, phone, SSN, address, age, status, SSN image, and edit/delete buttons.</w:t>
      </w:r>
    </w:p>
    <w:p w14:paraId="1322D075" w14:textId="77777777" w:rsidR="007732C4" w:rsidRPr="002371DB" w:rsidRDefault="007732C4" w:rsidP="002371DB">
      <w:pPr>
        <w:rPr>
          <w:sz w:val="28"/>
          <w:szCs w:val="28"/>
          <w:lang w:bidi="ar-EG"/>
        </w:rPr>
      </w:pPr>
      <w:r w:rsidRPr="002371DB">
        <w:rPr>
          <w:sz w:val="28"/>
          <w:szCs w:val="28"/>
          <w:lang w:bidi="ar-EG"/>
        </w:rPr>
        <w:t>Uses Card with RoundedRectangleBorder and teal border for styling.</w:t>
      </w:r>
    </w:p>
    <w:p w14:paraId="39A3E18F" w14:textId="77777777" w:rsidR="007732C4" w:rsidRPr="002371DB" w:rsidRDefault="007732C4" w:rsidP="002371DB">
      <w:pPr>
        <w:rPr>
          <w:sz w:val="28"/>
          <w:szCs w:val="28"/>
          <w:lang w:bidi="ar-EG"/>
        </w:rPr>
      </w:pPr>
      <w:r w:rsidRPr="002371DB">
        <w:rPr>
          <w:sz w:val="28"/>
          <w:szCs w:val="28"/>
          <w:lang w:bidi="ar-EG"/>
        </w:rPr>
        <w:t>Dependencies:</w:t>
      </w:r>
    </w:p>
    <w:p w14:paraId="5F11089C" w14:textId="77777777" w:rsidR="007732C4" w:rsidRPr="002371DB" w:rsidRDefault="007732C4" w:rsidP="002371DB">
      <w:pPr>
        <w:rPr>
          <w:sz w:val="28"/>
          <w:szCs w:val="28"/>
          <w:lang w:bidi="ar-EG"/>
        </w:rPr>
      </w:pPr>
      <w:r w:rsidRPr="002371DB">
        <w:rPr>
          <w:sz w:val="28"/>
          <w:szCs w:val="28"/>
          <w:lang w:bidi="ar-EG"/>
        </w:rPr>
        <w:t>Packages: flutter/material, google_fonts, intl.</w:t>
      </w:r>
    </w:p>
    <w:p w14:paraId="2B842476" w14:textId="77777777" w:rsidR="007732C4" w:rsidRPr="002371DB" w:rsidRDefault="007732C4" w:rsidP="002371DB">
      <w:pPr>
        <w:rPr>
          <w:sz w:val="28"/>
          <w:szCs w:val="28"/>
          <w:lang w:bidi="ar-EG"/>
        </w:rPr>
      </w:pPr>
      <w:r w:rsidRPr="002371DB">
        <w:rPr>
          <w:sz w:val="28"/>
          <w:szCs w:val="28"/>
          <w:lang w:bidi="ar-EG"/>
        </w:rPr>
        <w:t>Internal: ApiService, ArtisanProfile, EditArtisanScreen.</w:t>
      </w:r>
    </w:p>
    <w:p w14:paraId="077789E7" w14:textId="77777777" w:rsidR="007732C4" w:rsidRPr="002371DB" w:rsidRDefault="007732C4" w:rsidP="002371DB">
      <w:pPr>
        <w:rPr>
          <w:sz w:val="28"/>
          <w:szCs w:val="28"/>
          <w:lang w:bidi="ar-EG"/>
        </w:rPr>
      </w:pPr>
      <w:r w:rsidRPr="002371DB">
        <w:rPr>
          <w:sz w:val="28"/>
          <w:szCs w:val="28"/>
          <w:lang w:bidi="ar-EG"/>
        </w:rPr>
        <w:t>Usage:</w:t>
      </w:r>
    </w:p>
    <w:p w14:paraId="0FF21DE4" w14:textId="77777777" w:rsidR="007732C4" w:rsidRPr="002371DB" w:rsidRDefault="007732C4" w:rsidP="002371DB">
      <w:pPr>
        <w:rPr>
          <w:sz w:val="28"/>
          <w:szCs w:val="28"/>
          <w:lang w:bidi="ar-EG"/>
        </w:rPr>
      </w:pPr>
      <w:r w:rsidRPr="002371DB">
        <w:rPr>
          <w:sz w:val="28"/>
          <w:szCs w:val="28"/>
          <w:lang w:bidi="ar-EG"/>
        </w:rPr>
        <w:t>Integrated via Navigator.push to ArtisansManagementScreen.</w:t>
      </w:r>
    </w:p>
    <w:p w14:paraId="5671656E" w14:textId="77777777" w:rsidR="007732C4" w:rsidRPr="002371DB" w:rsidRDefault="007732C4" w:rsidP="002371DB">
      <w:pPr>
        <w:rPr>
          <w:sz w:val="28"/>
          <w:szCs w:val="28"/>
          <w:lang w:bidi="ar-EG"/>
        </w:rPr>
      </w:pPr>
      <w:r w:rsidRPr="002371DB">
        <w:rPr>
          <w:sz w:val="28"/>
          <w:szCs w:val="28"/>
          <w:lang w:bidi="ar-EG"/>
        </w:rPr>
        <w:lastRenderedPageBreak/>
        <w:t>Requires ApiService implementation for artisan data and actions.</w:t>
      </w:r>
    </w:p>
    <w:p w14:paraId="574D103D" w14:textId="77777777" w:rsidR="007732C4" w:rsidRPr="002371DB" w:rsidRDefault="007732C4" w:rsidP="002371DB">
      <w:pPr>
        <w:rPr>
          <w:sz w:val="28"/>
          <w:szCs w:val="28"/>
          <w:lang w:bidi="ar-EG"/>
        </w:rPr>
      </w:pPr>
      <w:r w:rsidRPr="002371DB">
        <w:rPr>
          <w:sz w:val="28"/>
          <w:szCs w:val="28"/>
          <w:lang w:bidi="ar-EG"/>
        </w:rPr>
        <w:t>Customizable for additional filters or UI styles.</w:t>
      </w:r>
    </w:p>
    <w:p w14:paraId="4274E7DA" w14:textId="77777777" w:rsidR="007732C4" w:rsidRPr="00BE48B5" w:rsidRDefault="007732C4" w:rsidP="002371DB">
      <w:pPr>
        <w:rPr>
          <w:b/>
          <w:bCs/>
          <w:sz w:val="28"/>
          <w:szCs w:val="28"/>
          <w:lang w:bidi="ar-EG"/>
        </w:rPr>
      </w:pPr>
      <w:r w:rsidRPr="00BE48B5">
        <w:rPr>
          <w:b/>
          <w:bCs/>
          <w:sz w:val="28"/>
          <w:szCs w:val="28"/>
          <w:lang w:bidi="ar-EG"/>
        </w:rPr>
        <w:t>Notes:</w:t>
      </w:r>
    </w:p>
    <w:p w14:paraId="19EF5B0F" w14:textId="77777777" w:rsidR="007732C4" w:rsidRPr="002371DB" w:rsidRDefault="007732C4" w:rsidP="002371DB">
      <w:pPr>
        <w:rPr>
          <w:sz w:val="28"/>
          <w:szCs w:val="28"/>
          <w:lang w:bidi="ar-EG"/>
        </w:rPr>
      </w:pPr>
      <w:r w:rsidRPr="00B669C1">
        <w:rPr>
          <w:b/>
          <w:bCs/>
          <w:sz w:val="28"/>
          <w:szCs w:val="28"/>
          <w:lang w:bidi="ar-EG"/>
        </w:rPr>
        <w:t>Performance:</w:t>
      </w:r>
      <w:r w:rsidRPr="002371DB">
        <w:rPr>
          <w:sz w:val="28"/>
          <w:szCs w:val="28"/>
          <w:lang w:bidi="ar-EG"/>
        </w:rPr>
        <w:t xml:space="preserve"> Efficient with filtered list management and lazy loading.</w:t>
      </w:r>
    </w:p>
    <w:p w14:paraId="0E84FF28" w14:textId="77777777" w:rsidR="007732C4" w:rsidRPr="002371DB" w:rsidRDefault="007732C4" w:rsidP="002371DB">
      <w:pPr>
        <w:rPr>
          <w:sz w:val="28"/>
          <w:szCs w:val="28"/>
          <w:lang w:bidi="ar-EG"/>
        </w:rPr>
      </w:pPr>
      <w:r w:rsidRPr="00B669C1">
        <w:rPr>
          <w:b/>
          <w:bCs/>
          <w:sz w:val="28"/>
          <w:szCs w:val="28"/>
          <w:lang w:bidi="ar-EG"/>
        </w:rPr>
        <w:t>Error Handling:</w:t>
      </w:r>
      <w:r w:rsidRPr="002371DB">
        <w:rPr>
          <w:sz w:val="28"/>
          <w:szCs w:val="28"/>
          <w:lang w:bidi="ar-EG"/>
        </w:rPr>
        <w:t xml:space="preserve"> Robust for API errors, invalid data, and image loading failures.</w:t>
      </w:r>
    </w:p>
    <w:p w14:paraId="1F3D578F" w14:textId="77777777" w:rsidR="007732C4" w:rsidRPr="002371DB" w:rsidRDefault="007732C4" w:rsidP="002371DB">
      <w:pPr>
        <w:rPr>
          <w:sz w:val="28"/>
          <w:szCs w:val="28"/>
          <w:lang w:bidi="ar-EG"/>
        </w:rPr>
      </w:pPr>
      <w:r w:rsidRPr="00B669C1">
        <w:rPr>
          <w:b/>
          <w:bCs/>
          <w:sz w:val="28"/>
          <w:szCs w:val="28"/>
          <w:lang w:bidi="ar-EG"/>
        </w:rPr>
        <w:t>Limitations:</w:t>
      </w:r>
      <w:r w:rsidRPr="002371DB">
        <w:rPr>
          <w:sz w:val="28"/>
          <w:szCs w:val="28"/>
          <w:lang w:bidi="ar-EG"/>
        </w:rPr>
        <w:t xml:space="preserve"> Sorting based on SSN substring; search limited to phone/SSN.</w:t>
      </w:r>
    </w:p>
    <w:p w14:paraId="60638C39" w14:textId="4B394DEA" w:rsidR="007732C4" w:rsidRPr="002371DB" w:rsidRDefault="007732C4" w:rsidP="002371DB">
      <w:pPr>
        <w:rPr>
          <w:sz w:val="28"/>
          <w:szCs w:val="28"/>
          <w:lang w:bidi="ar-EG"/>
        </w:rPr>
      </w:pPr>
      <w:r w:rsidRPr="00B669C1">
        <w:rPr>
          <w:b/>
          <w:bCs/>
          <w:sz w:val="28"/>
          <w:szCs w:val="28"/>
          <w:lang w:bidi="ar-EG"/>
        </w:rPr>
        <w:t>Scalability:</w:t>
      </w:r>
      <w:r w:rsidRPr="002371DB">
        <w:rPr>
          <w:sz w:val="28"/>
          <w:szCs w:val="28"/>
          <w:lang w:bidi="ar-EG"/>
        </w:rPr>
        <w:t xml:space="preserve"> Can add more filters (e.g., name, status) or advanced sorting.</w:t>
      </w:r>
    </w:p>
    <w:p w14:paraId="66074F74" w14:textId="77777777" w:rsidR="007732C4" w:rsidRDefault="007732C4" w:rsidP="007732C4">
      <w:pPr>
        <w:rPr>
          <w:rFonts w:asciiTheme="minorHAnsi" w:hAnsiTheme="minorHAnsi" w:cstheme="minorHAnsi"/>
          <w:sz w:val="26"/>
          <w:szCs w:val="26"/>
          <w:lang w:bidi="ar-EG"/>
        </w:rPr>
      </w:pPr>
    </w:p>
    <w:p w14:paraId="418012CC" w14:textId="742DA3DE" w:rsidR="007732C4" w:rsidRPr="002371DB" w:rsidRDefault="002371DB" w:rsidP="002371DB">
      <w:pPr>
        <w:pStyle w:val="Heading5"/>
        <w:rPr>
          <w:sz w:val="28"/>
          <w:szCs w:val="28"/>
          <w:lang w:bidi="ar-EG"/>
        </w:rPr>
      </w:pPr>
      <w:bookmarkStart w:id="627" w:name="_Toc200506999"/>
      <w:r w:rsidRPr="002371DB">
        <w:rPr>
          <w:sz w:val="28"/>
          <w:szCs w:val="28"/>
          <w:lang w:bidi="ar-EG"/>
        </w:rPr>
        <w:lastRenderedPageBreak/>
        <w:t>4.2.2.3.2.</w:t>
      </w:r>
      <w:r w:rsidR="007732C4" w:rsidRPr="002371DB">
        <w:rPr>
          <w:sz w:val="28"/>
          <w:szCs w:val="28"/>
          <w:lang w:bidi="ar-EG"/>
        </w:rPr>
        <w:t xml:space="preserve"> Clients Management Screen</w:t>
      </w:r>
      <w:bookmarkEnd w:id="627"/>
      <w:r w:rsidR="007732C4" w:rsidRPr="002371DB">
        <w:rPr>
          <w:sz w:val="28"/>
          <w:szCs w:val="28"/>
          <w:lang w:bidi="ar-EG"/>
        </w:rPr>
        <w:t xml:space="preserve"> </w:t>
      </w:r>
    </w:p>
    <w:p w14:paraId="695DE709" w14:textId="77777777" w:rsidR="007732C4" w:rsidRPr="00A9689E" w:rsidRDefault="007732C4" w:rsidP="007732C4">
      <w:pPr>
        <w:rPr>
          <w:rFonts w:asciiTheme="minorHAnsi" w:hAnsiTheme="minorHAnsi" w:cstheme="minorHAnsi"/>
          <w:sz w:val="26"/>
          <w:szCs w:val="26"/>
          <w:lang w:bidi="ar-EG"/>
        </w:rPr>
      </w:pPr>
      <w:r>
        <w:rPr>
          <w:rFonts w:asciiTheme="minorHAnsi" w:hAnsiTheme="minorHAnsi" w:cstheme="minorHAnsi"/>
          <w:b/>
          <w:bCs/>
          <w:sz w:val="26"/>
          <w:szCs w:val="26"/>
          <w:lang w:bidi="ar-EG"/>
        </w:rPr>
        <w:br/>
      </w:r>
      <w:r>
        <w:rPr>
          <w:rFonts w:asciiTheme="minorHAnsi" w:hAnsiTheme="minorHAnsi" w:cstheme="minorHAnsi"/>
          <w:noProof/>
          <w:sz w:val="26"/>
          <w:szCs w:val="26"/>
        </w:rPr>
        <w:drawing>
          <wp:inline distT="0" distB="0" distL="0" distR="0" wp14:anchorId="089E9998" wp14:editId="477722F3">
            <wp:extent cx="6507480" cy="6698615"/>
            <wp:effectExtent l="0" t="0" r="7620" b="6985"/>
            <wp:docPr id="126965089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650895" name="Picture 5" descr="A screenshot of a computer&#10;&#10;AI-generated content may be incorrect."/>
                    <pic:cNvPicPr/>
                  </pic:nvPicPr>
                  <pic:blipFill>
                    <a:blip r:embed="rId111">
                      <a:extLst>
                        <a:ext uri="{28A0092B-C50C-407E-A947-70E740481C1C}">
                          <a14:useLocalDpi xmlns:a14="http://schemas.microsoft.com/office/drawing/2010/main" val="0"/>
                        </a:ext>
                      </a:extLst>
                    </a:blip>
                    <a:stretch>
                      <a:fillRect/>
                    </a:stretch>
                  </pic:blipFill>
                  <pic:spPr>
                    <a:xfrm>
                      <a:off x="0" y="0"/>
                      <a:ext cx="6507480" cy="6698615"/>
                    </a:xfrm>
                    <a:prstGeom prst="rect">
                      <a:avLst/>
                    </a:prstGeom>
                  </pic:spPr>
                </pic:pic>
              </a:graphicData>
            </a:graphic>
          </wp:inline>
        </w:drawing>
      </w:r>
    </w:p>
    <w:p w14:paraId="527536AF" w14:textId="77777777" w:rsidR="007732C4" w:rsidRPr="00A9689E" w:rsidRDefault="007732C4" w:rsidP="007732C4">
      <w:pPr>
        <w:rPr>
          <w:rFonts w:asciiTheme="minorHAnsi" w:hAnsiTheme="minorHAnsi" w:cstheme="minorHAnsi"/>
          <w:sz w:val="26"/>
          <w:szCs w:val="26"/>
          <w:lang w:bidi="ar-EG"/>
        </w:rPr>
      </w:pPr>
    </w:p>
    <w:p w14:paraId="75BFBF6C" w14:textId="77777777" w:rsidR="007732C4" w:rsidRPr="002371DB" w:rsidRDefault="007732C4" w:rsidP="002371DB">
      <w:pPr>
        <w:rPr>
          <w:sz w:val="28"/>
          <w:szCs w:val="28"/>
          <w:lang w:bidi="ar-EG"/>
        </w:rPr>
      </w:pPr>
      <w:r w:rsidRPr="002371DB">
        <w:rPr>
          <w:b/>
          <w:bCs/>
          <w:sz w:val="28"/>
          <w:szCs w:val="28"/>
          <w:lang w:bidi="ar-EG"/>
        </w:rPr>
        <w:lastRenderedPageBreak/>
        <w:t>Purpose</w:t>
      </w:r>
      <w:r w:rsidRPr="002371DB">
        <w:rPr>
          <w:sz w:val="28"/>
          <w:szCs w:val="28"/>
          <w:lang w:bidi="ar-EG"/>
        </w:rPr>
        <w:t>: The ClientsManagementScreen widget is an administrative dashboard for managing clients in an e-commerce app, enabling admins to view, search, sort, edit, delete, toggle account status, and inspect SSN images of clients.</w:t>
      </w:r>
    </w:p>
    <w:p w14:paraId="581F88FF" w14:textId="77777777" w:rsidR="007732C4" w:rsidRPr="002371DB" w:rsidRDefault="007732C4" w:rsidP="002371DB">
      <w:pPr>
        <w:rPr>
          <w:sz w:val="28"/>
          <w:szCs w:val="28"/>
          <w:lang w:bidi="ar-EG"/>
        </w:rPr>
      </w:pPr>
      <w:r w:rsidRPr="002371DB">
        <w:rPr>
          <w:b/>
          <w:bCs/>
          <w:sz w:val="28"/>
          <w:szCs w:val="28"/>
          <w:lang w:bidi="ar-EG"/>
        </w:rPr>
        <w:t>Key Features</w:t>
      </w:r>
      <w:r w:rsidRPr="002371DB">
        <w:rPr>
          <w:sz w:val="28"/>
          <w:szCs w:val="28"/>
          <w:lang w:bidi="ar-EG"/>
        </w:rPr>
        <w:t>:</w:t>
      </w:r>
    </w:p>
    <w:p w14:paraId="4CD774BB" w14:textId="77777777" w:rsidR="007732C4" w:rsidRPr="002371DB" w:rsidRDefault="007732C4" w:rsidP="002371DB">
      <w:pPr>
        <w:rPr>
          <w:sz w:val="28"/>
          <w:szCs w:val="28"/>
          <w:lang w:bidi="ar-EG"/>
        </w:rPr>
      </w:pPr>
      <w:r w:rsidRPr="002371DB">
        <w:rPr>
          <w:sz w:val="28"/>
          <w:szCs w:val="28"/>
          <w:lang w:bidi="ar-EG"/>
        </w:rPr>
        <w:t>Displays a list of clients with details like name, phone, SSN, age, gender, status (active/inactive), and address.</w:t>
      </w:r>
    </w:p>
    <w:p w14:paraId="7A398820" w14:textId="1934B337" w:rsidR="007732C4" w:rsidRPr="002371DB" w:rsidRDefault="007732C4" w:rsidP="00B669C1">
      <w:pPr>
        <w:rPr>
          <w:sz w:val="28"/>
          <w:szCs w:val="28"/>
          <w:lang w:bidi="ar-EG"/>
        </w:rPr>
      </w:pPr>
      <w:r w:rsidRPr="002371DB">
        <w:rPr>
          <w:sz w:val="28"/>
          <w:szCs w:val="28"/>
          <w:lang w:bidi="ar-EG"/>
        </w:rPr>
        <w:t>Supports searching by phone or SSN, sorting by newest/oldest ID, and refreshing data via ApiService.</w:t>
      </w:r>
    </w:p>
    <w:p w14:paraId="0C283BD9" w14:textId="77777777" w:rsidR="007732C4" w:rsidRPr="002371DB" w:rsidRDefault="007732C4" w:rsidP="002371DB">
      <w:pPr>
        <w:rPr>
          <w:sz w:val="28"/>
          <w:szCs w:val="28"/>
          <w:lang w:bidi="ar-EG"/>
        </w:rPr>
      </w:pPr>
      <w:r w:rsidRPr="002371DB">
        <w:rPr>
          <w:sz w:val="28"/>
          <w:szCs w:val="28"/>
          <w:lang w:bidi="ar-EG"/>
        </w:rPr>
        <w:t>Allows editing client profiles, deleting clients, toggling account status (active/inactive), and viewing SSN images in a dialog.</w:t>
      </w:r>
    </w:p>
    <w:p w14:paraId="7E8CBB63" w14:textId="77777777" w:rsidR="007732C4" w:rsidRPr="002371DB" w:rsidRDefault="007732C4" w:rsidP="002371DB">
      <w:pPr>
        <w:rPr>
          <w:sz w:val="28"/>
          <w:szCs w:val="28"/>
          <w:lang w:bidi="ar-EG"/>
        </w:rPr>
      </w:pPr>
      <w:r w:rsidRPr="002371DB">
        <w:rPr>
          <w:b/>
          <w:bCs/>
          <w:sz w:val="28"/>
          <w:szCs w:val="28"/>
          <w:lang w:bidi="ar-EG"/>
        </w:rPr>
        <w:t>State</w:t>
      </w:r>
      <w:r w:rsidRPr="002371DB">
        <w:rPr>
          <w:sz w:val="28"/>
          <w:szCs w:val="28"/>
          <w:lang w:bidi="ar-EG"/>
        </w:rPr>
        <w:t>:</w:t>
      </w:r>
    </w:p>
    <w:p w14:paraId="77FDB0B5" w14:textId="77777777" w:rsidR="007732C4" w:rsidRPr="002371DB" w:rsidRDefault="007732C4" w:rsidP="002371DB">
      <w:pPr>
        <w:rPr>
          <w:sz w:val="28"/>
          <w:szCs w:val="28"/>
          <w:lang w:bidi="ar-EG"/>
        </w:rPr>
      </w:pPr>
      <w:r w:rsidRPr="002371DB">
        <w:rPr>
          <w:sz w:val="28"/>
          <w:szCs w:val="28"/>
          <w:lang w:bidi="ar-EG"/>
        </w:rPr>
        <w:t>clients: Stores all client data fetched from ApiService.</w:t>
      </w:r>
    </w:p>
    <w:p w14:paraId="5A7117BF" w14:textId="77777777" w:rsidR="007732C4" w:rsidRPr="002371DB" w:rsidRDefault="007732C4" w:rsidP="002371DB">
      <w:pPr>
        <w:rPr>
          <w:sz w:val="28"/>
          <w:szCs w:val="28"/>
          <w:lang w:bidi="ar-EG"/>
        </w:rPr>
      </w:pPr>
      <w:r w:rsidRPr="002371DB">
        <w:rPr>
          <w:sz w:val="28"/>
          <w:szCs w:val="28"/>
          <w:lang w:bidi="ar-EG"/>
        </w:rPr>
        <w:t>filteredClients: Stores filtered and sorted client list for display.</w:t>
      </w:r>
    </w:p>
    <w:p w14:paraId="3FA8EE4D" w14:textId="77777777" w:rsidR="007732C4" w:rsidRPr="002371DB" w:rsidRDefault="007732C4" w:rsidP="002371DB">
      <w:pPr>
        <w:rPr>
          <w:sz w:val="28"/>
          <w:szCs w:val="28"/>
          <w:lang w:bidi="ar-EG"/>
        </w:rPr>
      </w:pPr>
      <w:r w:rsidRPr="002371DB">
        <w:rPr>
          <w:sz w:val="28"/>
          <w:szCs w:val="28"/>
          <w:lang w:bidi="ar-EG"/>
        </w:rPr>
        <w:t>isLoading: Tracks loading state for data fetching.</w:t>
      </w:r>
    </w:p>
    <w:p w14:paraId="4ECAD9BC" w14:textId="77777777" w:rsidR="007732C4" w:rsidRPr="002371DB" w:rsidRDefault="007732C4" w:rsidP="002371DB">
      <w:pPr>
        <w:rPr>
          <w:sz w:val="28"/>
          <w:szCs w:val="28"/>
          <w:lang w:bidi="ar-EG"/>
        </w:rPr>
      </w:pPr>
      <w:r w:rsidRPr="002371DB">
        <w:rPr>
          <w:sz w:val="28"/>
          <w:szCs w:val="28"/>
          <w:lang w:bidi="ar-EG"/>
        </w:rPr>
        <w:t>searchQuery: Holds current search input.</w:t>
      </w:r>
    </w:p>
    <w:p w14:paraId="570FF25D" w14:textId="77777777" w:rsidR="007732C4" w:rsidRPr="002371DB" w:rsidRDefault="007732C4" w:rsidP="002371DB">
      <w:pPr>
        <w:rPr>
          <w:sz w:val="28"/>
          <w:szCs w:val="28"/>
          <w:lang w:bidi="ar-EG"/>
        </w:rPr>
      </w:pPr>
      <w:r w:rsidRPr="002371DB">
        <w:rPr>
          <w:sz w:val="28"/>
          <w:szCs w:val="28"/>
          <w:lang w:bidi="ar-EG"/>
        </w:rPr>
        <w:t>sortByNewest: Toggles sorting order (newest/oldest).</w:t>
      </w:r>
    </w:p>
    <w:p w14:paraId="19D1B74C" w14:textId="77777777" w:rsidR="007732C4" w:rsidRPr="002371DB" w:rsidRDefault="007732C4" w:rsidP="002371DB">
      <w:pPr>
        <w:rPr>
          <w:sz w:val="28"/>
          <w:szCs w:val="28"/>
          <w:lang w:bidi="ar-EG"/>
        </w:rPr>
      </w:pPr>
      <w:r w:rsidRPr="002371DB">
        <w:rPr>
          <w:b/>
          <w:bCs/>
          <w:sz w:val="28"/>
          <w:szCs w:val="28"/>
          <w:lang w:bidi="ar-EG"/>
        </w:rPr>
        <w:t>Functionality</w:t>
      </w:r>
      <w:r w:rsidRPr="002371DB">
        <w:rPr>
          <w:sz w:val="28"/>
          <w:szCs w:val="28"/>
          <w:lang w:bidi="ar-EG"/>
        </w:rPr>
        <w:t>:</w:t>
      </w:r>
    </w:p>
    <w:p w14:paraId="1D71AC76" w14:textId="77777777" w:rsidR="007732C4" w:rsidRPr="002371DB" w:rsidRDefault="007732C4" w:rsidP="002371DB">
      <w:pPr>
        <w:rPr>
          <w:sz w:val="28"/>
          <w:szCs w:val="28"/>
          <w:lang w:bidi="ar-EG"/>
        </w:rPr>
      </w:pPr>
      <w:r w:rsidRPr="002371DB">
        <w:rPr>
          <w:b/>
          <w:bCs/>
          <w:sz w:val="28"/>
          <w:szCs w:val="28"/>
          <w:lang w:bidi="ar-EG"/>
        </w:rPr>
        <w:t>Initialization</w:t>
      </w:r>
      <w:r w:rsidRPr="002371DB">
        <w:rPr>
          <w:sz w:val="28"/>
          <w:szCs w:val="28"/>
          <w:lang w:bidi="ar-EG"/>
        </w:rPr>
        <w:t>: Fetches all clients (fetchClients) on initState.</w:t>
      </w:r>
    </w:p>
    <w:p w14:paraId="2CF1FA25" w14:textId="77777777" w:rsidR="007732C4" w:rsidRPr="002371DB" w:rsidRDefault="007732C4" w:rsidP="002371DB">
      <w:pPr>
        <w:rPr>
          <w:sz w:val="28"/>
          <w:szCs w:val="28"/>
          <w:lang w:bidi="ar-EG"/>
        </w:rPr>
      </w:pPr>
      <w:r w:rsidRPr="002371DB">
        <w:rPr>
          <w:b/>
          <w:bCs/>
          <w:sz w:val="28"/>
          <w:szCs w:val="28"/>
          <w:lang w:bidi="ar-EG"/>
        </w:rPr>
        <w:t>Data Fetching</w:t>
      </w:r>
      <w:r w:rsidRPr="002371DB">
        <w:rPr>
          <w:sz w:val="28"/>
          <w:szCs w:val="28"/>
          <w:lang w:bidi="ar-EG"/>
        </w:rPr>
        <w:t>: Uses ApiService.getAllClients to retrieve client data; shows error SnackBar if failed.</w:t>
      </w:r>
    </w:p>
    <w:p w14:paraId="5A1617A9" w14:textId="77777777" w:rsidR="007732C4" w:rsidRPr="002371DB" w:rsidRDefault="007732C4" w:rsidP="002371DB">
      <w:pPr>
        <w:rPr>
          <w:sz w:val="28"/>
          <w:szCs w:val="28"/>
          <w:lang w:bidi="ar-EG"/>
        </w:rPr>
      </w:pPr>
      <w:r w:rsidRPr="002371DB">
        <w:rPr>
          <w:b/>
          <w:bCs/>
          <w:sz w:val="28"/>
          <w:szCs w:val="28"/>
          <w:lang w:bidi="ar-EG"/>
        </w:rPr>
        <w:lastRenderedPageBreak/>
        <w:t>Search</w:t>
      </w:r>
      <w:r w:rsidRPr="002371DB">
        <w:rPr>
          <w:sz w:val="28"/>
          <w:szCs w:val="28"/>
          <w:lang w:bidi="ar-EG"/>
        </w:rPr>
        <w:t xml:space="preserve"> (searchClients): Filters clients by phone or SSN (case-insensitive, space-removed); resets to full list if query is empty.</w:t>
      </w:r>
    </w:p>
    <w:p w14:paraId="1C968D68" w14:textId="77777777" w:rsidR="007732C4" w:rsidRPr="002371DB" w:rsidRDefault="007732C4" w:rsidP="002371DB">
      <w:pPr>
        <w:rPr>
          <w:sz w:val="28"/>
          <w:szCs w:val="28"/>
          <w:lang w:bidi="ar-EG"/>
        </w:rPr>
      </w:pPr>
      <w:r w:rsidRPr="002371DB">
        <w:rPr>
          <w:b/>
          <w:bCs/>
          <w:sz w:val="28"/>
          <w:szCs w:val="28"/>
          <w:lang w:bidi="ar-EG"/>
        </w:rPr>
        <w:t>Sort</w:t>
      </w:r>
      <w:r w:rsidRPr="002371DB">
        <w:rPr>
          <w:sz w:val="28"/>
          <w:szCs w:val="28"/>
          <w:lang w:bidi="ar-EG"/>
        </w:rPr>
        <w:t xml:space="preserve"> (sortClients): Sorts clients by SSN substring (first 3 digits) in newest/oldest order.</w:t>
      </w:r>
    </w:p>
    <w:p w14:paraId="56BB8E8B" w14:textId="77777777" w:rsidR="007732C4" w:rsidRPr="002371DB" w:rsidRDefault="007732C4" w:rsidP="002371DB">
      <w:pPr>
        <w:rPr>
          <w:sz w:val="28"/>
          <w:szCs w:val="28"/>
          <w:lang w:bidi="ar-EG"/>
        </w:rPr>
      </w:pPr>
      <w:r w:rsidRPr="002371DB">
        <w:rPr>
          <w:b/>
          <w:bCs/>
          <w:sz w:val="28"/>
          <w:szCs w:val="28"/>
          <w:lang w:bidi="ar-EG"/>
        </w:rPr>
        <w:t>Age Calculation</w:t>
      </w:r>
      <w:r w:rsidRPr="002371DB">
        <w:rPr>
          <w:sz w:val="28"/>
          <w:szCs w:val="28"/>
          <w:lang w:bidi="ar-EG"/>
        </w:rPr>
        <w:t xml:space="preserve"> (calculateAge): Computes age from birth date.</w:t>
      </w:r>
    </w:p>
    <w:p w14:paraId="74585A70" w14:textId="77777777" w:rsidR="007732C4" w:rsidRPr="002371DB" w:rsidRDefault="007732C4" w:rsidP="002371DB">
      <w:pPr>
        <w:rPr>
          <w:sz w:val="28"/>
          <w:szCs w:val="28"/>
          <w:lang w:bidi="ar-EG"/>
        </w:rPr>
      </w:pPr>
      <w:r w:rsidRPr="002371DB">
        <w:rPr>
          <w:b/>
          <w:bCs/>
          <w:sz w:val="28"/>
          <w:szCs w:val="28"/>
          <w:lang w:bidi="ar-EG"/>
        </w:rPr>
        <w:t>Date Formatting</w:t>
      </w:r>
      <w:r w:rsidRPr="002371DB">
        <w:rPr>
          <w:sz w:val="28"/>
          <w:szCs w:val="28"/>
          <w:lang w:bidi="ar-EG"/>
        </w:rPr>
        <w:t xml:space="preserve"> (formatDate): Formats birth date to dd/MM/yyyy.</w:t>
      </w:r>
    </w:p>
    <w:p w14:paraId="7C9262C2" w14:textId="77777777" w:rsidR="007732C4" w:rsidRPr="002371DB" w:rsidRDefault="007732C4" w:rsidP="002371DB">
      <w:pPr>
        <w:rPr>
          <w:sz w:val="28"/>
          <w:szCs w:val="28"/>
          <w:lang w:bidi="ar-EG"/>
        </w:rPr>
      </w:pPr>
      <w:r w:rsidRPr="002371DB">
        <w:rPr>
          <w:b/>
          <w:bCs/>
          <w:sz w:val="28"/>
          <w:szCs w:val="28"/>
          <w:lang w:bidi="ar-EG"/>
        </w:rPr>
        <w:t>Delete Client</w:t>
      </w:r>
      <w:r w:rsidRPr="002371DB">
        <w:rPr>
          <w:sz w:val="28"/>
          <w:szCs w:val="28"/>
          <w:lang w:bidi="ar-EG"/>
        </w:rPr>
        <w:t xml:space="preserve"> (deleteClient): Deletes client via ApiService.deleteClient, refreshes list on success, shows SnackBar for success/error.</w:t>
      </w:r>
    </w:p>
    <w:p w14:paraId="16E3B838" w14:textId="77777777" w:rsidR="007732C4" w:rsidRPr="002371DB" w:rsidRDefault="007732C4" w:rsidP="002371DB">
      <w:pPr>
        <w:rPr>
          <w:sz w:val="28"/>
          <w:szCs w:val="28"/>
          <w:lang w:bidi="ar-EG"/>
        </w:rPr>
      </w:pPr>
      <w:r w:rsidRPr="002371DB">
        <w:rPr>
          <w:b/>
          <w:bCs/>
          <w:sz w:val="28"/>
          <w:szCs w:val="28"/>
          <w:lang w:bidi="ar-EG"/>
        </w:rPr>
        <w:t>Toggle Status</w:t>
      </w:r>
      <w:r w:rsidRPr="002371DB">
        <w:rPr>
          <w:sz w:val="28"/>
          <w:szCs w:val="28"/>
          <w:lang w:bidi="ar-EG"/>
        </w:rPr>
        <w:t xml:space="preserve"> (toggleClientStatus): Toggles client status via ApiService.toggleClient, refreshes list, shows SnackBar.</w:t>
      </w:r>
    </w:p>
    <w:p w14:paraId="391F0D0B" w14:textId="77777777" w:rsidR="007732C4" w:rsidRPr="002371DB" w:rsidRDefault="007732C4" w:rsidP="002371DB">
      <w:pPr>
        <w:rPr>
          <w:sz w:val="28"/>
          <w:szCs w:val="28"/>
          <w:lang w:bidi="ar-EG"/>
        </w:rPr>
      </w:pPr>
      <w:r w:rsidRPr="002371DB">
        <w:rPr>
          <w:b/>
          <w:bCs/>
          <w:sz w:val="28"/>
          <w:szCs w:val="28"/>
          <w:lang w:bidi="ar-EG"/>
        </w:rPr>
        <w:t>SSN Image</w:t>
      </w:r>
      <w:r w:rsidRPr="002371DB">
        <w:rPr>
          <w:sz w:val="28"/>
          <w:szCs w:val="28"/>
          <w:lang w:bidi="ar-EG"/>
        </w:rPr>
        <w:t xml:space="preserve"> (showSSNImage): Displays SSN image in a dialog; shows error if unavailable.</w:t>
      </w:r>
    </w:p>
    <w:p w14:paraId="77442A85" w14:textId="77777777" w:rsidR="007732C4" w:rsidRPr="002371DB" w:rsidRDefault="007732C4" w:rsidP="002371DB">
      <w:pPr>
        <w:rPr>
          <w:sz w:val="28"/>
          <w:szCs w:val="28"/>
          <w:lang w:bidi="ar-EG"/>
        </w:rPr>
      </w:pPr>
      <w:r w:rsidRPr="002371DB">
        <w:rPr>
          <w:b/>
          <w:bCs/>
          <w:sz w:val="28"/>
          <w:szCs w:val="28"/>
          <w:lang w:bidi="ar-EG"/>
        </w:rPr>
        <w:t>Navigation</w:t>
      </w:r>
      <w:r w:rsidRPr="002371DB">
        <w:rPr>
          <w:sz w:val="28"/>
          <w:szCs w:val="28"/>
          <w:lang w:bidi="ar-EG"/>
        </w:rPr>
        <w:t>: Edit button navigates to EditClientScreen, refreshing data on return if edited.</w:t>
      </w:r>
    </w:p>
    <w:p w14:paraId="0D20341E" w14:textId="77777777" w:rsidR="007732C4" w:rsidRPr="002371DB" w:rsidRDefault="007732C4" w:rsidP="002371DB">
      <w:pPr>
        <w:rPr>
          <w:sz w:val="28"/>
          <w:szCs w:val="28"/>
          <w:lang w:bidi="ar-EG"/>
        </w:rPr>
      </w:pPr>
      <w:r w:rsidRPr="002371DB">
        <w:rPr>
          <w:b/>
          <w:bCs/>
          <w:sz w:val="28"/>
          <w:szCs w:val="28"/>
          <w:lang w:bidi="ar-EG"/>
        </w:rPr>
        <w:t>UI</w:t>
      </w:r>
      <w:r w:rsidRPr="002371DB">
        <w:rPr>
          <w:sz w:val="28"/>
          <w:szCs w:val="28"/>
          <w:lang w:bidi="ar-EG"/>
        </w:rPr>
        <w:t>:</w:t>
      </w:r>
    </w:p>
    <w:p w14:paraId="277C29DB" w14:textId="77777777" w:rsidR="007732C4" w:rsidRPr="002371DB" w:rsidRDefault="007732C4" w:rsidP="002371DB">
      <w:pPr>
        <w:rPr>
          <w:sz w:val="28"/>
          <w:szCs w:val="28"/>
          <w:lang w:bidi="ar-EG"/>
        </w:rPr>
      </w:pPr>
      <w:r w:rsidRPr="002371DB">
        <w:rPr>
          <w:sz w:val="28"/>
          <w:szCs w:val="28"/>
          <w:lang w:bidi="ar-EG"/>
        </w:rPr>
        <w:t>Responsive with GoogleFonts.nunitoSans typography, light/dark theme support.</w:t>
      </w:r>
    </w:p>
    <w:p w14:paraId="615E90EC" w14:textId="77777777" w:rsidR="007732C4" w:rsidRPr="002371DB" w:rsidRDefault="007732C4" w:rsidP="002371DB">
      <w:pPr>
        <w:rPr>
          <w:sz w:val="28"/>
          <w:szCs w:val="28"/>
          <w:lang w:bidi="ar-EG"/>
        </w:rPr>
      </w:pPr>
      <w:r w:rsidRPr="002371DB">
        <w:rPr>
          <w:sz w:val="28"/>
          <w:szCs w:val="28"/>
          <w:lang w:bidi="ar-EG"/>
        </w:rPr>
        <w:t>Features a search bar, sort dropdown, and refreshable ListView of client cards.</w:t>
      </w:r>
    </w:p>
    <w:p w14:paraId="03EA89D3" w14:textId="77777777" w:rsidR="007732C4" w:rsidRPr="002371DB" w:rsidRDefault="007732C4" w:rsidP="002371DB">
      <w:pPr>
        <w:rPr>
          <w:sz w:val="28"/>
          <w:szCs w:val="28"/>
          <w:lang w:bidi="ar-EG"/>
        </w:rPr>
      </w:pPr>
      <w:r w:rsidRPr="002371DB">
        <w:rPr>
          <w:sz w:val="28"/>
          <w:szCs w:val="28"/>
          <w:lang w:bidi="ar-EG"/>
        </w:rPr>
        <w:t>Each card shows name, gender, phone, SSN, address, age, status, SSN image, and edit/delete/toggle buttons.</w:t>
      </w:r>
    </w:p>
    <w:p w14:paraId="57B62031" w14:textId="77777777" w:rsidR="007732C4" w:rsidRPr="002371DB" w:rsidRDefault="007732C4" w:rsidP="002371DB">
      <w:pPr>
        <w:rPr>
          <w:sz w:val="28"/>
          <w:szCs w:val="28"/>
          <w:lang w:bidi="ar-EG"/>
        </w:rPr>
      </w:pPr>
      <w:r w:rsidRPr="002371DB">
        <w:rPr>
          <w:sz w:val="28"/>
          <w:szCs w:val="28"/>
          <w:lang w:bidi="ar-EG"/>
        </w:rPr>
        <w:t>Uses Card with RoundedRectangleBorder and teal border for styling.</w:t>
      </w:r>
    </w:p>
    <w:p w14:paraId="00FDEF04" w14:textId="77777777" w:rsidR="007732C4" w:rsidRPr="002371DB" w:rsidRDefault="007732C4" w:rsidP="002371DB">
      <w:pPr>
        <w:rPr>
          <w:sz w:val="28"/>
          <w:szCs w:val="28"/>
          <w:lang w:bidi="ar-EG"/>
        </w:rPr>
      </w:pPr>
      <w:r w:rsidRPr="002371DB">
        <w:rPr>
          <w:b/>
          <w:bCs/>
          <w:sz w:val="28"/>
          <w:szCs w:val="28"/>
          <w:lang w:bidi="ar-EG"/>
        </w:rPr>
        <w:t>Dependencies</w:t>
      </w:r>
      <w:r w:rsidRPr="002371DB">
        <w:rPr>
          <w:sz w:val="28"/>
          <w:szCs w:val="28"/>
          <w:lang w:bidi="ar-EG"/>
        </w:rPr>
        <w:t>:</w:t>
      </w:r>
    </w:p>
    <w:p w14:paraId="28C71F8E" w14:textId="77777777" w:rsidR="007732C4" w:rsidRPr="002371DB" w:rsidRDefault="007732C4" w:rsidP="002371DB">
      <w:pPr>
        <w:rPr>
          <w:sz w:val="28"/>
          <w:szCs w:val="28"/>
          <w:lang w:bidi="ar-EG"/>
        </w:rPr>
      </w:pPr>
      <w:r w:rsidRPr="002371DB">
        <w:rPr>
          <w:b/>
          <w:bCs/>
          <w:sz w:val="28"/>
          <w:szCs w:val="28"/>
          <w:lang w:bidi="ar-EG"/>
        </w:rPr>
        <w:lastRenderedPageBreak/>
        <w:t>Packages</w:t>
      </w:r>
      <w:r w:rsidRPr="002371DB">
        <w:rPr>
          <w:sz w:val="28"/>
          <w:szCs w:val="28"/>
          <w:lang w:bidi="ar-EG"/>
        </w:rPr>
        <w:t>: flutter/material, google_fonts, intl.</w:t>
      </w:r>
    </w:p>
    <w:p w14:paraId="7A125FC7" w14:textId="77777777" w:rsidR="007732C4" w:rsidRDefault="007732C4" w:rsidP="002371DB">
      <w:pPr>
        <w:rPr>
          <w:sz w:val="28"/>
          <w:szCs w:val="28"/>
          <w:lang w:bidi="ar-EG"/>
        </w:rPr>
      </w:pPr>
      <w:r w:rsidRPr="002371DB">
        <w:rPr>
          <w:b/>
          <w:bCs/>
          <w:sz w:val="28"/>
          <w:szCs w:val="28"/>
          <w:lang w:bidi="ar-EG"/>
        </w:rPr>
        <w:t>Internal</w:t>
      </w:r>
      <w:r w:rsidRPr="002371DB">
        <w:rPr>
          <w:sz w:val="28"/>
          <w:szCs w:val="28"/>
          <w:lang w:bidi="ar-EG"/>
        </w:rPr>
        <w:t>: ApiService, EditClientScreen.</w:t>
      </w:r>
    </w:p>
    <w:p w14:paraId="65D77C32" w14:textId="77777777" w:rsidR="00B669C1" w:rsidRDefault="00B669C1" w:rsidP="002371DB">
      <w:pPr>
        <w:rPr>
          <w:sz w:val="28"/>
          <w:szCs w:val="28"/>
          <w:lang w:bidi="ar-EG"/>
        </w:rPr>
      </w:pPr>
    </w:p>
    <w:p w14:paraId="26DCDEFC" w14:textId="77777777" w:rsidR="00B669C1" w:rsidRDefault="00B669C1" w:rsidP="002371DB">
      <w:pPr>
        <w:rPr>
          <w:sz w:val="28"/>
          <w:szCs w:val="28"/>
          <w:lang w:bidi="ar-EG"/>
        </w:rPr>
      </w:pPr>
    </w:p>
    <w:p w14:paraId="2F8E1EA8" w14:textId="77777777" w:rsidR="00B669C1" w:rsidRPr="002371DB" w:rsidRDefault="00B669C1" w:rsidP="002371DB">
      <w:pPr>
        <w:rPr>
          <w:sz w:val="28"/>
          <w:szCs w:val="28"/>
          <w:lang w:bidi="ar-EG"/>
        </w:rPr>
      </w:pPr>
    </w:p>
    <w:p w14:paraId="2DF14ECA" w14:textId="77777777" w:rsidR="007732C4" w:rsidRPr="002371DB" w:rsidRDefault="007732C4" w:rsidP="002371DB">
      <w:pPr>
        <w:rPr>
          <w:sz w:val="28"/>
          <w:szCs w:val="28"/>
          <w:lang w:bidi="ar-EG"/>
        </w:rPr>
      </w:pPr>
      <w:r w:rsidRPr="002371DB">
        <w:rPr>
          <w:b/>
          <w:bCs/>
          <w:sz w:val="28"/>
          <w:szCs w:val="28"/>
          <w:lang w:bidi="ar-EG"/>
        </w:rPr>
        <w:t>Usage</w:t>
      </w:r>
      <w:r w:rsidRPr="002371DB">
        <w:rPr>
          <w:sz w:val="28"/>
          <w:szCs w:val="28"/>
          <w:lang w:bidi="ar-EG"/>
        </w:rPr>
        <w:t>:</w:t>
      </w:r>
    </w:p>
    <w:p w14:paraId="1D68766C" w14:textId="77777777" w:rsidR="007732C4" w:rsidRPr="002371DB" w:rsidRDefault="007732C4" w:rsidP="002371DB">
      <w:pPr>
        <w:rPr>
          <w:sz w:val="28"/>
          <w:szCs w:val="28"/>
          <w:lang w:bidi="ar-EG"/>
        </w:rPr>
      </w:pPr>
      <w:r w:rsidRPr="002371DB">
        <w:rPr>
          <w:sz w:val="28"/>
          <w:szCs w:val="28"/>
          <w:lang w:bidi="ar-EG"/>
        </w:rPr>
        <w:t>Integrated via Navigator.push to ClientsManagementScreen.</w:t>
      </w:r>
    </w:p>
    <w:p w14:paraId="4B93DB4F" w14:textId="63EAC1C5" w:rsidR="007732C4" w:rsidRPr="002371DB" w:rsidRDefault="007732C4" w:rsidP="002371DB">
      <w:pPr>
        <w:rPr>
          <w:sz w:val="28"/>
          <w:szCs w:val="28"/>
          <w:lang w:bidi="ar-EG"/>
        </w:rPr>
      </w:pPr>
      <w:r w:rsidRPr="002371DB">
        <w:rPr>
          <w:sz w:val="28"/>
          <w:szCs w:val="28"/>
          <w:lang w:bidi="ar-EG"/>
        </w:rPr>
        <w:t>Requires ApiService implementation for client data and actions.</w:t>
      </w:r>
    </w:p>
    <w:p w14:paraId="025149E2" w14:textId="7BA1C1D2" w:rsidR="007732C4" w:rsidRPr="002371DB" w:rsidRDefault="007732C4" w:rsidP="002371DB">
      <w:pPr>
        <w:rPr>
          <w:sz w:val="28"/>
          <w:szCs w:val="28"/>
          <w:lang w:bidi="ar-EG"/>
        </w:rPr>
      </w:pPr>
      <w:r w:rsidRPr="002371DB">
        <w:rPr>
          <w:sz w:val="28"/>
          <w:szCs w:val="28"/>
          <w:lang w:bidi="ar-EG"/>
        </w:rPr>
        <w:t>Customizable for additional filters or UI styles.</w:t>
      </w:r>
    </w:p>
    <w:p w14:paraId="038C10F6" w14:textId="6483E0B6" w:rsidR="007732C4" w:rsidRPr="002371DB" w:rsidRDefault="007732C4" w:rsidP="002371DB">
      <w:pPr>
        <w:rPr>
          <w:sz w:val="28"/>
          <w:szCs w:val="28"/>
          <w:lang w:bidi="ar-EG"/>
        </w:rPr>
      </w:pPr>
      <w:r w:rsidRPr="002371DB">
        <w:rPr>
          <w:b/>
          <w:bCs/>
          <w:sz w:val="28"/>
          <w:szCs w:val="28"/>
          <w:lang w:bidi="ar-EG"/>
        </w:rPr>
        <w:t>Notes</w:t>
      </w:r>
      <w:r w:rsidRPr="002371DB">
        <w:rPr>
          <w:sz w:val="28"/>
          <w:szCs w:val="28"/>
          <w:lang w:bidi="ar-EG"/>
        </w:rPr>
        <w:t>:</w:t>
      </w:r>
    </w:p>
    <w:p w14:paraId="2F736724" w14:textId="141FC650" w:rsidR="007732C4" w:rsidRPr="002371DB" w:rsidRDefault="007732C4" w:rsidP="002371DB">
      <w:pPr>
        <w:rPr>
          <w:sz w:val="28"/>
          <w:szCs w:val="28"/>
          <w:lang w:bidi="ar-EG"/>
        </w:rPr>
      </w:pPr>
      <w:r w:rsidRPr="002371DB">
        <w:rPr>
          <w:b/>
          <w:bCs/>
          <w:sz w:val="28"/>
          <w:szCs w:val="28"/>
          <w:lang w:bidi="ar-EG"/>
        </w:rPr>
        <w:t>Performance</w:t>
      </w:r>
      <w:r w:rsidRPr="002371DB">
        <w:rPr>
          <w:sz w:val="28"/>
          <w:szCs w:val="28"/>
          <w:lang w:bidi="ar-EG"/>
        </w:rPr>
        <w:t>: Efficient with filtered list management and lazy loading.</w:t>
      </w:r>
    </w:p>
    <w:p w14:paraId="79489C45" w14:textId="1296A56F" w:rsidR="007732C4" w:rsidRPr="002371DB" w:rsidRDefault="007732C4" w:rsidP="002371DB">
      <w:pPr>
        <w:rPr>
          <w:sz w:val="28"/>
          <w:szCs w:val="28"/>
          <w:lang w:bidi="ar-EG"/>
        </w:rPr>
      </w:pPr>
      <w:r w:rsidRPr="002371DB">
        <w:rPr>
          <w:b/>
          <w:bCs/>
          <w:sz w:val="28"/>
          <w:szCs w:val="28"/>
          <w:lang w:bidi="ar-EG"/>
        </w:rPr>
        <w:t>Error Handling</w:t>
      </w:r>
      <w:r w:rsidRPr="002371DB">
        <w:rPr>
          <w:sz w:val="28"/>
          <w:szCs w:val="28"/>
          <w:lang w:bidi="ar-EG"/>
        </w:rPr>
        <w:t>: Robust for API errors, invalid data, and image loading failures.</w:t>
      </w:r>
    </w:p>
    <w:p w14:paraId="719FE99A" w14:textId="353E06F9" w:rsidR="007732C4" w:rsidRPr="002371DB" w:rsidRDefault="007732C4" w:rsidP="002371DB">
      <w:pPr>
        <w:rPr>
          <w:sz w:val="28"/>
          <w:szCs w:val="28"/>
          <w:lang w:bidi="ar-EG"/>
        </w:rPr>
      </w:pPr>
      <w:r w:rsidRPr="002371DB">
        <w:rPr>
          <w:b/>
          <w:bCs/>
          <w:sz w:val="28"/>
          <w:szCs w:val="28"/>
          <w:lang w:bidi="ar-EG"/>
        </w:rPr>
        <w:t>Limitations</w:t>
      </w:r>
      <w:r w:rsidRPr="002371DB">
        <w:rPr>
          <w:sz w:val="28"/>
          <w:szCs w:val="28"/>
          <w:lang w:bidi="ar-EG"/>
        </w:rPr>
        <w:t>: Sorting based on SSN substring; search limited to phone/SSN.</w:t>
      </w:r>
    </w:p>
    <w:p w14:paraId="1A7B4477" w14:textId="6EE53A70" w:rsidR="007732C4" w:rsidRDefault="007732C4" w:rsidP="00B669C1">
      <w:pPr>
        <w:rPr>
          <w:sz w:val="28"/>
          <w:szCs w:val="28"/>
          <w:lang w:bidi="ar-EG"/>
        </w:rPr>
      </w:pPr>
      <w:r w:rsidRPr="002371DB">
        <w:rPr>
          <w:b/>
          <w:bCs/>
          <w:sz w:val="28"/>
          <w:szCs w:val="28"/>
          <w:lang w:bidi="ar-EG"/>
        </w:rPr>
        <w:t>Scalability</w:t>
      </w:r>
      <w:r w:rsidRPr="002371DB">
        <w:rPr>
          <w:sz w:val="28"/>
          <w:szCs w:val="28"/>
          <w:lang w:bidi="ar-EG"/>
        </w:rPr>
        <w:t>: Can add more filters (e.g., name, status) or advanced sorting.</w:t>
      </w:r>
    </w:p>
    <w:p w14:paraId="20D50FCB" w14:textId="77777777" w:rsidR="00B669C1" w:rsidRDefault="00B669C1" w:rsidP="00B669C1">
      <w:pPr>
        <w:rPr>
          <w:sz w:val="28"/>
          <w:szCs w:val="28"/>
          <w:lang w:bidi="ar-EG"/>
        </w:rPr>
      </w:pPr>
    </w:p>
    <w:p w14:paraId="745DC499" w14:textId="77777777" w:rsidR="00B669C1" w:rsidRDefault="00B669C1" w:rsidP="00B669C1">
      <w:pPr>
        <w:rPr>
          <w:sz w:val="28"/>
          <w:szCs w:val="28"/>
          <w:lang w:bidi="ar-EG"/>
        </w:rPr>
      </w:pPr>
    </w:p>
    <w:p w14:paraId="6AED80EC" w14:textId="77777777" w:rsidR="00B669C1" w:rsidRDefault="00B669C1" w:rsidP="00B669C1">
      <w:pPr>
        <w:rPr>
          <w:sz w:val="28"/>
          <w:szCs w:val="28"/>
          <w:lang w:bidi="ar-EG"/>
        </w:rPr>
      </w:pPr>
    </w:p>
    <w:p w14:paraId="5AC3837E" w14:textId="77777777" w:rsidR="00B669C1" w:rsidRDefault="00B669C1" w:rsidP="00B669C1">
      <w:pPr>
        <w:rPr>
          <w:sz w:val="28"/>
          <w:szCs w:val="28"/>
          <w:lang w:bidi="ar-EG"/>
        </w:rPr>
      </w:pPr>
    </w:p>
    <w:p w14:paraId="72477CA8" w14:textId="77777777" w:rsidR="00B669C1" w:rsidRDefault="00B669C1" w:rsidP="00B669C1">
      <w:pPr>
        <w:rPr>
          <w:sz w:val="28"/>
          <w:szCs w:val="28"/>
          <w:lang w:bidi="ar-EG"/>
        </w:rPr>
      </w:pPr>
    </w:p>
    <w:p w14:paraId="2F10550E" w14:textId="5B1877C2" w:rsidR="00B669C1" w:rsidRPr="00B669C1" w:rsidRDefault="00B669C1" w:rsidP="00B669C1">
      <w:pPr>
        <w:rPr>
          <w:sz w:val="28"/>
          <w:szCs w:val="28"/>
          <w:lang w:bidi="ar-EG"/>
        </w:rPr>
      </w:pPr>
    </w:p>
    <w:p w14:paraId="05FE507E" w14:textId="7E566EB0" w:rsidR="007732C4" w:rsidRPr="00F73A8C" w:rsidRDefault="00B669C1" w:rsidP="00F73A8C">
      <w:pPr>
        <w:pStyle w:val="Heading5"/>
        <w:rPr>
          <w:sz w:val="28"/>
          <w:szCs w:val="28"/>
          <w:lang w:val="en-AE" w:bidi="ar-EG"/>
        </w:rPr>
      </w:pPr>
      <w:bookmarkStart w:id="628" w:name="_Toc200507000"/>
      <w:r>
        <w:rPr>
          <w:rFonts w:asciiTheme="minorHAnsi" w:hAnsiTheme="minorHAnsi" w:cstheme="minorHAnsi"/>
          <w:noProof/>
          <w:sz w:val="26"/>
          <w:szCs w:val="26"/>
        </w:rPr>
        <w:lastRenderedPageBreak/>
        <w:drawing>
          <wp:anchor distT="0" distB="0" distL="114300" distR="114300" simplePos="0" relativeHeight="251669504" behindDoc="1" locked="0" layoutInCell="1" allowOverlap="1" wp14:anchorId="4084B019" wp14:editId="6B0CD0B6">
            <wp:simplePos x="0" y="0"/>
            <wp:positionH relativeFrom="margin">
              <wp:align>center</wp:align>
            </wp:positionH>
            <wp:positionV relativeFrom="paragraph">
              <wp:posOffset>442595</wp:posOffset>
            </wp:positionV>
            <wp:extent cx="6315710" cy="7077710"/>
            <wp:effectExtent l="0" t="0" r="8890" b="8890"/>
            <wp:wrapThrough wrapText="bothSides">
              <wp:wrapPolygon edited="0">
                <wp:start x="0" y="0"/>
                <wp:lineTo x="0" y="21569"/>
                <wp:lineTo x="21565" y="21569"/>
                <wp:lineTo x="21565" y="0"/>
                <wp:lineTo x="0" y="0"/>
              </wp:wrapPolygon>
            </wp:wrapThrough>
            <wp:docPr id="677445635" name="Picture 6"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445635" name="Picture 6" descr="A screenshot of a computer program&#10;&#10;AI-generated content may be incorrect."/>
                    <pic:cNvPicPr/>
                  </pic:nvPicPr>
                  <pic:blipFill>
                    <a:blip r:embed="rId112">
                      <a:extLst>
                        <a:ext uri="{28A0092B-C50C-407E-A947-70E740481C1C}">
                          <a14:useLocalDpi xmlns:a14="http://schemas.microsoft.com/office/drawing/2010/main" val="0"/>
                        </a:ext>
                      </a:extLst>
                    </a:blip>
                    <a:stretch>
                      <a:fillRect/>
                    </a:stretch>
                  </pic:blipFill>
                  <pic:spPr>
                    <a:xfrm>
                      <a:off x="0" y="0"/>
                      <a:ext cx="6315710" cy="7077710"/>
                    </a:xfrm>
                    <a:prstGeom prst="rect">
                      <a:avLst/>
                    </a:prstGeom>
                  </pic:spPr>
                </pic:pic>
              </a:graphicData>
            </a:graphic>
          </wp:anchor>
        </w:drawing>
      </w:r>
      <w:r w:rsidR="00F73A8C" w:rsidRPr="00F73A8C">
        <w:rPr>
          <w:sz w:val="28"/>
          <w:szCs w:val="28"/>
          <w:lang w:bidi="ar-EG"/>
        </w:rPr>
        <w:t>4.2.2.3.</w:t>
      </w:r>
      <w:r w:rsidR="00AB6CA6">
        <w:rPr>
          <w:sz w:val="28"/>
          <w:szCs w:val="28"/>
          <w:lang w:bidi="ar-EG"/>
        </w:rPr>
        <w:t>3</w:t>
      </w:r>
      <w:r w:rsidR="00FB34C0">
        <w:rPr>
          <w:sz w:val="28"/>
          <w:szCs w:val="28"/>
          <w:lang w:bidi="ar-EG"/>
        </w:rPr>
        <w:t>.</w:t>
      </w:r>
      <w:r w:rsidR="007732C4" w:rsidRPr="00F73A8C">
        <w:rPr>
          <w:sz w:val="28"/>
          <w:szCs w:val="28"/>
          <w:lang w:bidi="ar-EG"/>
        </w:rPr>
        <w:t xml:space="preserve">Complaints </w:t>
      </w:r>
      <w:r>
        <w:rPr>
          <w:sz w:val="28"/>
          <w:szCs w:val="28"/>
          <w:lang w:bidi="ar-EG"/>
        </w:rPr>
        <w:t xml:space="preserve">and Supports </w:t>
      </w:r>
      <w:r w:rsidR="007732C4" w:rsidRPr="00F73A8C">
        <w:rPr>
          <w:sz w:val="28"/>
          <w:szCs w:val="28"/>
          <w:lang w:bidi="ar-EG"/>
        </w:rPr>
        <w:t>Screen</w:t>
      </w:r>
      <w:bookmarkEnd w:id="628"/>
      <w:r w:rsidR="007732C4" w:rsidRPr="00F73A8C">
        <w:rPr>
          <w:sz w:val="28"/>
          <w:szCs w:val="28"/>
          <w:lang w:bidi="ar-EG"/>
        </w:rPr>
        <w:t xml:space="preserve"> </w:t>
      </w:r>
    </w:p>
    <w:p w14:paraId="7F7388A9" w14:textId="4C37ACE6" w:rsidR="007732C4" w:rsidRDefault="007732C4" w:rsidP="007732C4">
      <w:pPr>
        <w:rPr>
          <w:rFonts w:asciiTheme="minorHAnsi" w:hAnsiTheme="minorHAnsi" w:cstheme="minorHAnsi"/>
          <w:sz w:val="26"/>
          <w:szCs w:val="26"/>
          <w:lang w:bidi="ar-EG"/>
        </w:rPr>
      </w:pPr>
    </w:p>
    <w:p w14:paraId="0E4ECAE3" w14:textId="77777777" w:rsidR="007732C4" w:rsidRPr="00F73A8C" w:rsidRDefault="007732C4" w:rsidP="002E39C7">
      <w:pPr>
        <w:rPr>
          <w:sz w:val="28"/>
          <w:szCs w:val="28"/>
          <w:lang w:bidi="ar-EG"/>
        </w:rPr>
      </w:pPr>
      <w:r w:rsidRPr="00F73A8C">
        <w:rPr>
          <w:b/>
          <w:bCs/>
          <w:sz w:val="28"/>
          <w:szCs w:val="28"/>
          <w:lang w:bidi="ar-EG"/>
        </w:rPr>
        <w:lastRenderedPageBreak/>
        <w:t>Purpose</w:t>
      </w:r>
      <w:r w:rsidRPr="00F73A8C">
        <w:rPr>
          <w:sz w:val="28"/>
          <w:szCs w:val="28"/>
          <w:lang w:bidi="ar-EG"/>
        </w:rPr>
        <w:t>: The ComplaintsScreen widget is an administrative interface for managing complaints in an e-commerce app, allowing admins to view and handle new and resolved complaints with details navigation.</w:t>
      </w:r>
    </w:p>
    <w:p w14:paraId="7FCA13F1" w14:textId="77777777" w:rsidR="007732C4" w:rsidRPr="00F73A8C" w:rsidRDefault="007732C4" w:rsidP="002E39C7">
      <w:pPr>
        <w:rPr>
          <w:sz w:val="28"/>
          <w:szCs w:val="28"/>
          <w:lang w:bidi="ar-EG"/>
        </w:rPr>
      </w:pPr>
      <w:r w:rsidRPr="00F73A8C">
        <w:rPr>
          <w:b/>
          <w:bCs/>
          <w:sz w:val="28"/>
          <w:szCs w:val="28"/>
          <w:lang w:bidi="ar-EG"/>
        </w:rPr>
        <w:t>Key Features</w:t>
      </w:r>
      <w:r w:rsidRPr="00F73A8C">
        <w:rPr>
          <w:sz w:val="28"/>
          <w:szCs w:val="28"/>
          <w:lang w:bidi="ar-EG"/>
        </w:rPr>
        <w:t>:</w:t>
      </w:r>
    </w:p>
    <w:p w14:paraId="066C0E93" w14:textId="77777777" w:rsidR="007732C4" w:rsidRPr="00F73A8C" w:rsidRDefault="007732C4" w:rsidP="002E39C7">
      <w:pPr>
        <w:rPr>
          <w:sz w:val="28"/>
          <w:szCs w:val="28"/>
          <w:lang w:bidi="ar-EG"/>
        </w:rPr>
      </w:pPr>
      <w:r w:rsidRPr="00F73A8C">
        <w:rPr>
          <w:sz w:val="28"/>
          <w:szCs w:val="28"/>
          <w:lang w:bidi="ar-EG"/>
        </w:rPr>
        <w:t>Displays complaints in two tabs: "New" and "Resolved," fetched via ApiService.</w:t>
      </w:r>
    </w:p>
    <w:p w14:paraId="5F33B4D3" w14:textId="4A982D9E" w:rsidR="007732C4" w:rsidRPr="00F73A8C" w:rsidRDefault="007732C4" w:rsidP="002E39C7">
      <w:pPr>
        <w:rPr>
          <w:sz w:val="28"/>
          <w:szCs w:val="28"/>
          <w:lang w:bidi="ar-EG"/>
        </w:rPr>
      </w:pPr>
      <w:r w:rsidRPr="00F73A8C">
        <w:rPr>
          <w:sz w:val="28"/>
          <w:szCs w:val="28"/>
          <w:lang w:bidi="ar-EG"/>
        </w:rPr>
        <w:t>Supports pull-to-refresh for updating complaint lists.</w:t>
      </w:r>
    </w:p>
    <w:p w14:paraId="5DACF9DD" w14:textId="77777777" w:rsidR="007732C4" w:rsidRPr="00F73A8C" w:rsidRDefault="007732C4" w:rsidP="002E39C7">
      <w:pPr>
        <w:rPr>
          <w:sz w:val="28"/>
          <w:szCs w:val="28"/>
          <w:lang w:bidi="ar-EG"/>
        </w:rPr>
      </w:pPr>
      <w:r w:rsidRPr="00F73A8C">
        <w:rPr>
          <w:sz w:val="28"/>
          <w:szCs w:val="28"/>
          <w:lang w:bidi="ar-EG"/>
        </w:rPr>
        <w:t>Allows navigation to ComplaintDetailsScreen for detailed complaint information.</w:t>
      </w:r>
    </w:p>
    <w:p w14:paraId="4FFA6CC0" w14:textId="77777777" w:rsidR="007732C4" w:rsidRPr="00F73A8C" w:rsidRDefault="007732C4" w:rsidP="002E39C7">
      <w:pPr>
        <w:rPr>
          <w:sz w:val="28"/>
          <w:szCs w:val="28"/>
          <w:lang w:bidi="ar-EG"/>
        </w:rPr>
      </w:pPr>
      <w:r w:rsidRPr="00F73A8C">
        <w:rPr>
          <w:sz w:val="28"/>
          <w:szCs w:val="28"/>
          <w:lang w:bidi="ar-EG"/>
        </w:rPr>
        <w:t>Handles loading states and errors with appropriate UI feedback.</w:t>
      </w:r>
    </w:p>
    <w:p w14:paraId="552AD6F1" w14:textId="77777777" w:rsidR="007732C4" w:rsidRPr="00F73A8C" w:rsidRDefault="007732C4" w:rsidP="002E39C7">
      <w:pPr>
        <w:rPr>
          <w:sz w:val="28"/>
          <w:szCs w:val="28"/>
          <w:lang w:bidi="ar-EG"/>
        </w:rPr>
      </w:pPr>
      <w:r w:rsidRPr="00F73A8C">
        <w:rPr>
          <w:b/>
          <w:bCs/>
          <w:sz w:val="28"/>
          <w:szCs w:val="28"/>
          <w:lang w:bidi="ar-EG"/>
        </w:rPr>
        <w:t>State</w:t>
      </w:r>
      <w:r w:rsidRPr="00F73A8C">
        <w:rPr>
          <w:sz w:val="28"/>
          <w:szCs w:val="28"/>
          <w:lang w:bidi="ar-EG"/>
        </w:rPr>
        <w:t>:</w:t>
      </w:r>
    </w:p>
    <w:p w14:paraId="6784C98B" w14:textId="77777777" w:rsidR="007732C4" w:rsidRPr="00F73A8C" w:rsidRDefault="007732C4" w:rsidP="002E39C7">
      <w:pPr>
        <w:rPr>
          <w:sz w:val="28"/>
          <w:szCs w:val="28"/>
          <w:lang w:bidi="ar-EG"/>
        </w:rPr>
      </w:pPr>
      <w:r w:rsidRPr="00F73A8C">
        <w:rPr>
          <w:sz w:val="28"/>
          <w:szCs w:val="28"/>
          <w:lang w:bidi="ar-EG"/>
        </w:rPr>
        <w:t>_tabController: Manages tab navigation (New/Resolved).</w:t>
      </w:r>
    </w:p>
    <w:p w14:paraId="6C34CC35" w14:textId="77777777" w:rsidR="007732C4" w:rsidRPr="00F73A8C" w:rsidRDefault="007732C4" w:rsidP="002E39C7">
      <w:pPr>
        <w:rPr>
          <w:sz w:val="28"/>
          <w:szCs w:val="28"/>
          <w:lang w:bidi="ar-EG"/>
        </w:rPr>
      </w:pPr>
      <w:r w:rsidRPr="00F73A8C">
        <w:rPr>
          <w:sz w:val="28"/>
          <w:szCs w:val="28"/>
          <w:lang w:bidi="ar-EG"/>
        </w:rPr>
        <w:t>newComplaints, resolvedComplaints: Lists of Complaint objects for each status.</w:t>
      </w:r>
    </w:p>
    <w:p w14:paraId="408B10FA" w14:textId="77777777" w:rsidR="007732C4" w:rsidRPr="00F73A8C" w:rsidRDefault="007732C4" w:rsidP="002E39C7">
      <w:pPr>
        <w:rPr>
          <w:sz w:val="28"/>
          <w:szCs w:val="28"/>
          <w:lang w:bidi="ar-EG"/>
        </w:rPr>
      </w:pPr>
      <w:r w:rsidRPr="00F73A8C">
        <w:rPr>
          <w:sz w:val="28"/>
          <w:szCs w:val="28"/>
          <w:lang w:bidi="ar-EG"/>
        </w:rPr>
        <w:t>isLoading: Tracks data fetching state.</w:t>
      </w:r>
    </w:p>
    <w:p w14:paraId="32172D40" w14:textId="77777777" w:rsidR="007732C4" w:rsidRPr="00F73A8C" w:rsidRDefault="007732C4" w:rsidP="002E39C7">
      <w:pPr>
        <w:rPr>
          <w:sz w:val="28"/>
          <w:szCs w:val="28"/>
          <w:lang w:bidi="ar-EG"/>
        </w:rPr>
      </w:pPr>
      <w:r w:rsidRPr="00F73A8C">
        <w:rPr>
          <w:sz w:val="28"/>
          <w:szCs w:val="28"/>
          <w:lang w:bidi="ar-EG"/>
        </w:rPr>
        <w:t>errorMessage: Stores error messages for display.</w:t>
      </w:r>
    </w:p>
    <w:p w14:paraId="3E2FAF57" w14:textId="77777777" w:rsidR="007732C4" w:rsidRPr="00F73A8C" w:rsidRDefault="007732C4" w:rsidP="002E39C7">
      <w:pPr>
        <w:rPr>
          <w:sz w:val="28"/>
          <w:szCs w:val="28"/>
          <w:lang w:bidi="ar-EG"/>
        </w:rPr>
      </w:pPr>
      <w:r w:rsidRPr="00F73A8C">
        <w:rPr>
          <w:sz w:val="28"/>
          <w:szCs w:val="28"/>
          <w:lang w:bidi="ar-EG"/>
        </w:rPr>
        <w:t>_apiService: Instance of ApiService for API calls.</w:t>
      </w:r>
    </w:p>
    <w:p w14:paraId="46667432" w14:textId="77777777" w:rsidR="007732C4" w:rsidRPr="00F73A8C" w:rsidRDefault="007732C4" w:rsidP="002E39C7">
      <w:pPr>
        <w:rPr>
          <w:sz w:val="28"/>
          <w:szCs w:val="28"/>
          <w:lang w:bidi="ar-EG"/>
        </w:rPr>
      </w:pPr>
      <w:r w:rsidRPr="00F73A8C">
        <w:rPr>
          <w:b/>
          <w:bCs/>
          <w:sz w:val="28"/>
          <w:szCs w:val="28"/>
          <w:lang w:bidi="ar-EG"/>
        </w:rPr>
        <w:t>Functionality</w:t>
      </w:r>
      <w:r w:rsidRPr="00F73A8C">
        <w:rPr>
          <w:sz w:val="28"/>
          <w:szCs w:val="28"/>
          <w:lang w:bidi="ar-EG"/>
        </w:rPr>
        <w:t>:</w:t>
      </w:r>
    </w:p>
    <w:p w14:paraId="06FC141C" w14:textId="77777777" w:rsidR="00B669C1" w:rsidRDefault="007732C4" w:rsidP="002E39C7">
      <w:pPr>
        <w:rPr>
          <w:sz w:val="28"/>
          <w:szCs w:val="28"/>
          <w:lang w:bidi="ar-EG"/>
        </w:rPr>
      </w:pPr>
      <w:r w:rsidRPr="00F73A8C">
        <w:rPr>
          <w:b/>
          <w:bCs/>
          <w:sz w:val="28"/>
          <w:szCs w:val="28"/>
          <w:lang w:bidi="ar-EG"/>
        </w:rPr>
        <w:t>Initialization</w:t>
      </w:r>
      <w:r w:rsidRPr="00F73A8C">
        <w:rPr>
          <w:sz w:val="28"/>
          <w:szCs w:val="28"/>
          <w:lang w:bidi="ar-EG"/>
        </w:rPr>
        <w:t xml:space="preserve">: </w:t>
      </w:r>
    </w:p>
    <w:p w14:paraId="638488F7" w14:textId="50C0940A" w:rsidR="007732C4" w:rsidRPr="00F73A8C" w:rsidRDefault="007732C4" w:rsidP="002E39C7">
      <w:pPr>
        <w:rPr>
          <w:sz w:val="28"/>
          <w:szCs w:val="28"/>
          <w:lang w:bidi="ar-EG"/>
        </w:rPr>
      </w:pPr>
      <w:r w:rsidRPr="00F73A8C">
        <w:rPr>
          <w:sz w:val="28"/>
          <w:szCs w:val="28"/>
          <w:lang w:bidi="ar-EG"/>
        </w:rPr>
        <w:t>Sets up TabController and fetches complaints (_loadComplaintsFromApi) on initState.</w:t>
      </w:r>
    </w:p>
    <w:p w14:paraId="6E874DA9" w14:textId="77777777" w:rsidR="007732C4" w:rsidRPr="00F73A8C" w:rsidRDefault="007732C4" w:rsidP="002E39C7">
      <w:pPr>
        <w:rPr>
          <w:sz w:val="28"/>
          <w:szCs w:val="28"/>
          <w:lang w:bidi="ar-EG"/>
        </w:rPr>
      </w:pPr>
      <w:r w:rsidRPr="00F73A8C">
        <w:rPr>
          <w:b/>
          <w:bCs/>
          <w:sz w:val="28"/>
          <w:szCs w:val="28"/>
          <w:lang w:bidi="ar-EG"/>
        </w:rPr>
        <w:t>Data Fetching</w:t>
      </w:r>
      <w:r w:rsidRPr="00F73A8C">
        <w:rPr>
          <w:sz w:val="28"/>
          <w:szCs w:val="28"/>
          <w:lang w:bidi="ar-EG"/>
        </w:rPr>
        <w:t>: Uses ApiService.fetchComplaintsByStatus to retrieve complaints by status ("New" or "Resolved"); maps JSON to Complaint objects.</w:t>
      </w:r>
    </w:p>
    <w:p w14:paraId="57BB35BE" w14:textId="77777777" w:rsidR="007732C4" w:rsidRPr="00F73A8C" w:rsidRDefault="007732C4" w:rsidP="002E39C7">
      <w:pPr>
        <w:rPr>
          <w:sz w:val="28"/>
          <w:szCs w:val="28"/>
          <w:lang w:bidi="ar-EG"/>
        </w:rPr>
      </w:pPr>
      <w:r w:rsidRPr="00F73A8C">
        <w:rPr>
          <w:b/>
          <w:bCs/>
          <w:sz w:val="28"/>
          <w:szCs w:val="28"/>
          <w:lang w:bidi="ar-EG"/>
        </w:rPr>
        <w:t>Tabs</w:t>
      </w:r>
      <w:r w:rsidRPr="00F73A8C">
        <w:rPr>
          <w:sz w:val="28"/>
          <w:szCs w:val="28"/>
          <w:lang w:bidi="ar-EG"/>
        </w:rPr>
        <w:t xml:space="preserve">: </w:t>
      </w:r>
    </w:p>
    <w:p w14:paraId="4409A2D9" w14:textId="77777777" w:rsidR="007732C4" w:rsidRPr="00F73A8C" w:rsidRDefault="007732C4" w:rsidP="002E39C7">
      <w:pPr>
        <w:rPr>
          <w:sz w:val="28"/>
          <w:szCs w:val="28"/>
          <w:lang w:bidi="ar-EG"/>
        </w:rPr>
      </w:pPr>
      <w:r w:rsidRPr="00F73A8C">
        <w:rPr>
          <w:b/>
          <w:bCs/>
          <w:sz w:val="28"/>
          <w:szCs w:val="28"/>
          <w:lang w:bidi="ar-EG"/>
        </w:rPr>
        <w:lastRenderedPageBreak/>
        <w:t>New Complaints</w:t>
      </w:r>
      <w:r w:rsidRPr="00F73A8C">
        <w:rPr>
          <w:sz w:val="28"/>
          <w:szCs w:val="28"/>
          <w:lang w:bidi="ar-EG"/>
        </w:rPr>
        <w:t>: Lists unresolved complaints with user name, date, and "Details" button.</w:t>
      </w:r>
    </w:p>
    <w:p w14:paraId="40B93D18" w14:textId="77777777" w:rsidR="007732C4" w:rsidRPr="00F73A8C" w:rsidRDefault="007732C4" w:rsidP="002E39C7">
      <w:pPr>
        <w:rPr>
          <w:sz w:val="28"/>
          <w:szCs w:val="28"/>
          <w:lang w:bidi="ar-EG"/>
        </w:rPr>
      </w:pPr>
      <w:r w:rsidRPr="00F73A8C">
        <w:rPr>
          <w:b/>
          <w:bCs/>
          <w:sz w:val="28"/>
          <w:szCs w:val="28"/>
          <w:lang w:bidi="ar-EG"/>
        </w:rPr>
        <w:t>Resolved Complaints</w:t>
      </w:r>
      <w:r w:rsidRPr="00F73A8C">
        <w:rPr>
          <w:sz w:val="28"/>
          <w:szCs w:val="28"/>
          <w:lang w:bidi="ar-EG"/>
        </w:rPr>
        <w:t>: Lists resolved complaints with user name, date, "Done" status, and "Details" button.</w:t>
      </w:r>
    </w:p>
    <w:p w14:paraId="1D698887" w14:textId="77777777" w:rsidR="007732C4" w:rsidRPr="00F73A8C" w:rsidRDefault="007732C4" w:rsidP="002E39C7">
      <w:pPr>
        <w:rPr>
          <w:sz w:val="28"/>
          <w:szCs w:val="28"/>
          <w:lang w:bidi="ar-EG"/>
        </w:rPr>
      </w:pPr>
      <w:r w:rsidRPr="00F73A8C">
        <w:rPr>
          <w:b/>
          <w:bCs/>
          <w:sz w:val="28"/>
          <w:szCs w:val="28"/>
          <w:lang w:bidi="ar-EG"/>
        </w:rPr>
        <w:t>Navigation</w:t>
      </w:r>
      <w:r w:rsidRPr="00F73A8C">
        <w:rPr>
          <w:sz w:val="28"/>
          <w:szCs w:val="28"/>
          <w:lang w:bidi="ar-EG"/>
        </w:rPr>
        <w:t>: "Details" button navigates to ComplaintDetailsScreen; refreshes complaints if changes are made.</w:t>
      </w:r>
    </w:p>
    <w:p w14:paraId="74A76F78" w14:textId="77777777" w:rsidR="007732C4" w:rsidRPr="00F73A8C" w:rsidRDefault="007732C4" w:rsidP="002E39C7">
      <w:pPr>
        <w:rPr>
          <w:sz w:val="28"/>
          <w:szCs w:val="28"/>
          <w:lang w:bidi="ar-EG"/>
        </w:rPr>
      </w:pPr>
      <w:r w:rsidRPr="00F73A8C">
        <w:rPr>
          <w:b/>
          <w:bCs/>
          <w:sz w:val="28"/>
          <w:szCs w:val="28"/>
          <w:lang w:bidi="ar-EG"/>
        </w:rPr>
        <w:t>Refresh</w:t>
      </w:r>
      <w:r w:rsidRPr="00F73A8C">
        <w:rPr>
          <w:sz w:val="28"/>
          <w:szCs w:val="28"/>
          <w:lang w:bidi="ar-EG"/>
        </w:rPr>
        <w:t>: Pull-to-refresh reloads complaints for both tabs.</w:t>
      </w:r>
    </w:p>
    <w:p w14:paraId="566C32EC" w14:textId="77777777" w:rsidR="007732C4" w:rsidRPr="00F73A8C" w:rsidRDefault="007732C4" w:rsidP="002E39C7">
      <w:pPr>
        <w:rPr>
          <w:sz w:val="28"/>
          <w:szCs w:val="28"/>
          <w:lang w:bidi="ar-EG"/>
        </w:rPr>
      </w:pPr>
      <w:r w:rsidRPr="00F73A8C">
        <w:rPr>
          <w:b/>
          <w:bCs/>
          <w:sz w:val="28"/>
          <w:szCs w:val="28"/>
          <w:lang w:bidi="ar-EG"/>
        </w:rPr>
        <w:t>Error Handling</w:t>
      </w:r>
      <w:r w:rsidRPr="00F73A8C">
        <w:rPr>
          <w:sz w:val="28"/>
          <w:szCs w:val="28"/>
          <w:lang w:bidi="ar-EG"/>
        </w:rPr>
        <w:t xml:space="preserve">: </w:t>
      </w:r>
    </w:p>
    <w:p w14:paraId="0FEA69F8" w14:textId="77777777" w:rsidR="007732C4" w:rsidRPr="00F73A8C" w:rsidRDefault="007732C4" w:rsidP="002E39C7">
      <w:pPr>
        <w:rPr>
          <w:sz w:val="28"/>
          <w:szCs w:val="28"/>
          <w:lang w:bidi="ar-EG"/>
        </w:rPr>
      </w:pPr>
      <w:r w:rsidRPr="00F73A8C">
        <w:rPr>
          <w:sz w:val="28"/>
          <w:szCs w:val="28"/>
          <w:lang w:bidi="ar-EG"/>
        </w:rPr>
        <w:t>Displays error messages (e.g., "Unauthorized" for 401 errors) with a "Retry" button.</w:t>
      </w:r>
    </w:p>
    <w:p w14:paraId="2EF00797" w14:textId="77777777" w:rsidR="007732C4" w:rsidRPr="00F73A8C" w:rsidRDefault="007732C4" w:rsidP="002E39C7">
      <w:pPr>
        <w:rPr>
          <w:sz w:val="28"/>
          <w:szCs w:val="28"/>
          <w:lang w:bidi="ar-EG"/>
        </w:rPr>
      </w:pPr>
      <w:r w:rsidRPr="00F73A8C">
        <w:rPr>
          <w:sz w:val="28"/>
          <w:szCs w:val="28"/>
          <w:lang w:bidi="ar-EG"/>
        </w:rPr>
        <w:t>Shows "No complaints" message for empty lists.</w:t>
      </w:r>
    </w:p>
    <w:p w14:paraId="4960040C" w14:textId="77777777" w:rsidR="007732C4" w:rsidRPr="00F73A8C" w:rsidRDefault="007732C4" w:rsidP="002E39C7">
      <w:pPr>
        <w:rPr>
          <w:sz w:val="28"/>
          <w:szCs w:val="28"/>
          <w:lang w:bidi="ar-EG"/>
        </w:rPr>
      </w:pPr>
      <w:r w:rsidRPr="00F73A8C">
        <w:rPr>
          <w:b/>
          <w:bCs/>
          <w:sz w:val="28"/>
          <w:szCs w:val="28"/>
          <w:lang w:bidi="ar-EG"/>
        </w:rPr>
        <w:t>Disposal</w:t>
      </w:r>
      <w:r w:rsidRPr="00F73A8C">
        <w:rPr>
          <w:sz w:val="28"/>
          <w:szCs w:val="28"/>
          <w:lang w:bidi="ar-EG"/>
        </w:rPr>
        <w:t>: Properly disposes of TabController.</w:t>
      </w:r>
    </w:p>
    <w:p w14:paraId="0388122F" w14:textId="77777777" w:rsidR="007732C4" w:rsidRPr="00F73A8C" w:rsidRDefault="007732C4" w:rsidP="002E39C7">
      <w:pPr>
        <w:rPr>
          <w:sz w:val="28"/>
          <w:szCs w:val="28"/>
          <w:lang w:bidi="ar-EG"/>
        </w:rPr>
      </w:pPr>
      <w:r w:rsidRPr="00F73A8C">
        <w:rPr>
          <w:b/>
          <w:bCs/>
          <w:sz w:val="28"/>
          <w:szCs w:val="28"/>
          <w:lang w:bidi="ar-EG"/>
        </w:rPr>
        <w:t>UI</w:t>
      </w:r>
      <w:r w:rsidRPr="00F73A8C">
        <w:rPr>
          <w:sz w:val="28"/>
          <w:szCs w:val="28"/>
          <w:lang w:bidi="ar-EG"/>
        </w:rPr>
        <w:t>:</w:t>
      </w:r>
    </w:p>
    <w:p w14:paraId="162E560A" w14:textId="77777777" w:rsidR="007732C4" w:rsidRPr="00F73A8C" w:rsidRDefault="007732C4" w:rsidP="002E39C7">
      <w:pPr>
        <w:rPr>
          <w:sz w:val="28"/>
          <w:szCs w:val="28"/>
          <w:lang w:bidi="ar-EG"/>
        </w:rPr>
      </w:pPr>
      <w:r w:rsidRPr="00F73A8C">
        <w:rPr>
          <w:sz w:val="28"/>
          <w:szCs w:val="28"/>
          <w:lang w:bidi="ar-EG"/>
        </w:rPr>
        <w:t>Responsive with GoogleFonts.nunitoSans typography, light/dark theme support.</w:t>
      </w:r>
    </w:p>
    <w:p w14:paraId="0AA7839F" w14:textId="77777777" w:rsidR="007732C4" w:rsidRPr="00F73A8C" w:rsidRDefault="007732C4" w:rsidP="002E39C7">
      <w:pPr>
        <w:rPr>
          <w:sz w:val="28"/>
          <w:szCs w:val="28"/>
          <w:lang w:bidi="ar-EG"/>
        </w:rPr>
      </w:pPr>
      <w:r w:rsidRPr="00F73A8C">
        <w:rPr>
          <w:sz w:val="28"/>
          <w:szCs w:val="28"/>
          <w:lang w:bidi="ar-EG"/>
        </w:rPr>
        <w:t>Features a TabBar with custom indicator and refreshable ListView of complaint cards.</w:t>
      </w:r>
    </w:p>
    <w:p w14:paraId="577110E6" w14:textId="77777777" w:rsidR="007732C4" w:rsidRPr="00F73A8C" w:rsidRDefault="007732C4" w:rsidP="002E39C7">
      <w:pPr>
        <w:rPr>
          <w:sz w:val="28"/>
          <w:szCs w:val="28"/>
          <w:lang w:bidi="ar-EG"/>
        </w:rPr>
      </w:pPr>
      <w:r w:rsidRPr="00F73A8C">
        <w:rPr>
          <w:sz w:val="28"/>
          <w:szCs w:val="28"/>
          <w:lang w:bidi="ar-EG"/>
        </w:rPr>
        <w:t>Cards display user name, date, and action buttons; resolved cards show "Done" in green.</w:t>
      </w:r>
    </w:p>
    <w:p w14:paraId="27A232DB" w14:textId="77777777" w:rsidR="007732C4" w:rsidRDefault="007732C4" w:rsidP="002E39C7">
      <w:pPr>
        <w:rPr>
          <w:sz w:val="28"/>
          <w:szCs w:val="28"/>
          <w:lang w:bidi="ar-EG"/>
        </w:rPr>
      </w:pPr>
      <w:r w:rsidRPr="00F73A8C">
        <w:rPr>
          <w:sz w:val="28"/>
          <w:szCs w:val="28"/>
          <w:lang w:bidi="ar-EG"/>
        </w:rPr>
        <w:t>Uses Card and ElevatedButton for consistent styling.</w:t>
      </w:r>
    </w:p>
    <w:p w14:paraId="61BA4E97" w14:textId="77777777" w:rsidR="00B669C1" w:rsidRPr="00F73A8C" w:rsidRDefault="00B669C1" w:rsidP="002E39C7">
      <w:pPr>
        <w:rPr>
          <w:sz w:val="28"/>
          <w:szCs w:val="28"/>
          <w:lang w:bidi="ar-EG"/>
        </w:rPr>
      </w:pPr>
    </w:p>
    <w:p w14:paraId="33DBD026" w14:textId="3BA698A9" w:rsidR="00B669C1" w:rsidRDefault="00B669C1" w:rsidP="002E39C7">
      <w:pPr>
        <w:rPr>
          <w:b/>
          <w:bCs/>
          <w:sz w:val="28"/>
          <w:szCs w:val="28"/>
          <w:lang w:bidi="ar-EG"/>
        </w:rPr>
      </w:pPr>
    </w:p>
    <w:p w14:paraId="013B5C52" w14:textId="77777777" w:rsidR="002E39C7" w:rsidRDefault="002E39C7" w:rsidP="002E39C7">
      <w:pPr>
        <w:rPr>
          <w:b/>
          <w:bCs/>
          <w:sz w:val="28"/>
          <w:szCs w:val="28"/>
          <w:lang w:bidi="ar-EG"/>
        </w:rPr>
      </w:pPr>
    </w:p>
    <w:p w14:paraId="1485B33C" w14:textId="4365CFA5" w:rsidR="007732C4" w:rsidRPr="00F73A8C" w:rsidRDefault="007732C4" w:rsidP="002E39C7">
      <w:pPr>
        <w:rPr>
          <w:sz w:val="28"/>
          <w:szCs w:val="28"/>
          <w:lang w:bidi="ar-EG"/>
        </w:rPr>
      </w:pPr>
      <w:r w:rsidRPr="00F73A8C">
        <w:rPr>
          <w:b/>
          <w:bCs/>
          <w:sz w:val="28"/>
          <w:szCs w:val="28"/>
          <w:lang w:bidi="ar-EG"/>
        </w:rPr>
        <w:lastRenderedPageBreak/>
        <w:t>Dependencies</w:t>
      </w:r>
      <w:r w:rsidRPr="00F73A8C">
        <w:rPr>
          <w:sz w:val="28"/>
          <w:szCs w:val="28"/>
          <w:lang w:bidi="ar-EG"/>
        </w:rPr>
        <w:t>:</w:t>
      </w:r>
    </w:p>
    <w:p w14:paraId="6839B6B2" w14:textId="77777777" w:rsidR="007732C4" w:rsidRPr="00F73A8C" w:rsidRDefault="007732C4" w:rsidP="002E39C7">
      <w:pPr>
        <w:rPr>
          <w:sz w:val="28"/>
          <w:szCs w:val="28"/>
          <w:lang w:bidi="ar-EG"/>
        </w:rPr>
      </w:pPr>
      <w:r w:rsidRPr="00F73A8C">
        <w:rPr>
          <w:b/>
          <w:bCs/>
          <w:sz w:val="28"/>
          <w:szCs w:val="28"/>
          <w:lang w:bidi="ar-EG"/>
        </w:rPr>
        <w:t>Packages</w:t>
      </w:r>
      <w:r w:rsidRPr="00F73A8C">
        <w:rPr>
          <w:sz w:val="28"/>
          <w:szCs w:val="28"/>
          <w:lang w:bidi="ar-EG"/>
        </w:rPr>
        <w:t>: flutter/material, google_fonts.</w:t>
      </w:r>
    </w:p>
    <w:p w14:paraId="0922C9D2" w14:textId="77777777" w:rsidR="007732C4" w:rsidRPr="00F73A8C" w:rsidRDefault="007732C4" w:rsidP="002E39C7">
      <w:pPr>
        <w:rPr>
          <w:sz w:val="28"/>
          <w:szCs w:val="28"/>
          <w:lang w:bidi="ar-EG"/>
        </w:rPr>
      </w:pPr>
      <w:r w:rsidRPr="00F73A8C">
        <w:rPr>
          <w:b/>
          <w:bCs/>
          <w:sz w:val="28"/>
          <w:szCs w:val="28"/>
          <w:lang w:bidi="ar-EG"/>
        </w:rPr>
        <w:t>Internal</w:t>
      </w:r>
      <w:r w:rsidRPr="00F73A8C">
        <w:rPr>
          <w:sz w:val="28"/>
          <w:szCs w:val="28"/>
          <w:lang w:bidi="ar-EG"/>
        </w:rPr>
        <w:t>: ApiService, Complaint model, ComplaintDetailsScreen.</w:t>
      </w:r>
    </w:p>
    <w:p w14:paraId="16A53A22" w14:textId="77777777" w:rsidR="007732C4" w:rsidRPr="00F73A8C" w:rsidRDefault="007732C4" w:rsidP="002E39C7">
      <w:pPr>
        <w:rPr>
          <w:sz w:val="28"/>
          <w:szCs w:val="28"/>
          <w:lang w:bidi="ar-EG"/>
        </w:rPr>
      </w:pPr>
      <w:r w:rsidRPr="00F73A8C">
        <w:rPr>
          <w:b/>
          <w:bCs/>
          <w:sz w:val="28"/>
          <w:szCs w:val="28"/>
          <w:lang w:bidi="ar-EG"/>
        </w:rPr>
        <w:t>Usage</w:t>
      </w:r>
      <w:r w:rsidRPr="00F73A8C">
        <w:rPr>
          <w:sz w:val="28"/>
          <w:szCs w:val="28"/>
          <w:lang w:bidi="ar-EG"/>
        </w:rPr>
        <w:t>:</w:t>
      </w:r>
    </w:p>
    <w:p w14:paraId="5BB3F0B5" w14:textId="77777777" w:rsidR="007732C4" w:rsidRPr="00F73A8C" w:rsidRDefault="007732C4" w:rsidP="002E39C7">
      <w:pPr>
        <w:rPr>
          <w:sz w:val="28"/>
          <w:szCs w:val="28"/>
          <w:lang w:bidi="ar-EG"/>
        </w:rPr>
      </w:pPr>
      <w:r w:rsidRPr="00F73A8C">
        <w:rPr>
          <w:sz w:val="28"/>
          <w:szCs w:val="28"/>
          <w:lang w:bidi="ar-EG"/>
        </w:rPr>
        <w:t>Integrated via Navigator.push to ComplaintsScreen.</w:t>
      </w:r>
    </w:p>
    <w:p w14:paraId="21263F19" w14:textId="77777777" w:rsidR="007732C4" w:rsidRPr="00F73A8C" w:rsidRDefault="007732C4" w:rsidP="002E39C7">
      <w:pPr>
        <w:rPr>
          <w:sz w:val="28"/>
          <w:szCs w:val="28"/>
          <w:lang w:bidi="ar-EG"/>
        </w:rPr>
      </w:pPr>
      <w:r w:rsidRPr="00F73A8C">
        <w:rPr>
          <w:sz w:val="28"/>
          <w:szCs w:val="28"/>
          <w:lang w:bidi="ar-EG"/>
        </w:rPr>
        <w:t>Requires ApiService implementation for complaint data and Complaint model for data mapping.</w:t>
      </w:r>
    </w:p>
    <w:p w14:paraId="534F78C6" w14:textId="77777777" w:rsidR="007732C4" w:rsidRPr="00F73A8C" w:rsidRDefault="007732C4" w:rsidP="002E39C7">
      <w:pPr>
        <w:rPr>
          <w:sz w:val="28"/>
          <w:szCs w:val="28"/>
          <w:lang w:bidi="ar-EG"/>
        </w:rPr>
      </w:pPr>
      <w:r w:rsidRPr="00F73A8C">
        <w:rPr>
          <w:sz w:val="28"/>
          <w:szCs w:val="28"/>
          <w:lang w:bidi="ar-EG"/>
        </w:rPr>
        <w:t>Customizable for additional complaint statuses or UI enhancements.</w:t>
      </w:r>
    </w:p>
    <w:p w14:paraId="2AD923D7" w14:textId="77777777" w:rsidR="007732C4" w:rsidRPr="00F73A8C" w:rsidRDefault="007732C4" w:rsidP="002E39C7">
      <w:pPr>
        <w:rPr>
          <w:sz w:val="28"/>
          <w:szCs w:val="28"/>
          <w:lang w:bidi="ar-EG"/>
        </w:rPr>
      </w:pPr>
      <w:r w:rsidRPr="00F73A8C">
        <w:rPr>
          <w:b/>
          <w:bCs/>
          <w:sz w:val="28"/>
          <w:szCs w:val="28"/>
          <w:lang w:bidi="ar-EG"/>
        </w:rPr>
        <w:t>Notes</w:t>
      </w:r>
      <w:r w:rsidRPr="00F73A8C">
        <w:rPr>
          <w:sz w:val="28"/>
          <w:szCs w:val="28"/>
          <w:lang w:bidi="ar-EG"/>
        </w:rPr>
        <w:t>:</w:t>
      </w:r>
    </w:p>
    <w:p w14:paraId="6740B5C3" w14:textId="77777777" w:rsidR="007732C4" w:rsidRPr="00F73A8C" w:rsidRDefault="007732C4" w:rsidP="002E39C7">
      <w:pPr>
        <w:rPr>
          <w:sz w:val="28"/>
          <w:szCs w:val="28"/>
          <w:lang w:bidi="ar-EG"/>
        </w:rPr>
      </w:pPr>
      <w:r w:rsidRPr="00F73A8C">
        <w:rPr>
          <w:b/>
          <w:bCs/>
          <w:sz w:val="28"/>
          <w:szCs w:val="28"/>
          <w:lang w:bidi="ar-EG"/>
        </w:rPr>
        <w:t>Performance</w:t>
      </w:r>
      <w:r w:rsidRPr="00F73A8C">
        <w:rPr>
          <w:sz w:val="28"/>
          <w:szCs w:val="28"/>
          <w:lang w:bidi="ar-EG"/>
        </w:rPr>
        <w:t>: Efficient with lazy loading and minimal state updates.</w:t>
      </w:r>
    </w:p>
    <w:p w14:paraId="3889DEB2" w14:textId="77777777" w:rsidR="007732C4" w:rsidRPr="00F73A8C" w:rsidRDefault="007732C4" w:rsidP="002E39C7">
      <w:pPr>
        <w:rPr>
          <w:sz w:val="28"/>
          <w:szCs w:val="28"/>
          <w:lang w:bidi="ar-EG"/>
        </w:rPr>
      </w:pPr>
      <w:r w:rsidRPr="00F73A8C">
        <w:rPr>
          <w:b/>
          <w:bCs/>
          <w:sz w:val="28"/>
          <w:szCs w:val="28"/>
          <w:lang w:bidi="ar-EG"/>
        </w:rPr>
        <w:t>Error Handling</w:t>
      </w:r>
      <w:r w:rsidRPr="00F73A8C">
        <w:rPr>
          <w:sz w:val="28"/>
          <w:szCs w:val="28"/>
          <w:lang w:bidi="ar-EG"/>
        </w:rPr>
        <w:t>: Robust for API errors, including unauthorized access.</w:t>
      </w:r>
    </w:p>
    <w:p w14:paraId="1C3118E0" w14:textId="77777777" w:rsidR="007732C4" w:rsidRPr="00F73A8C" w:rsidRDefault="007732C4" w:rsidP="002E39C7">
      <w:pPr>
        <w:rPr>
          <w:sz w:val="28"/>
          <w:szCs w:val="28"/>
          <w:lang w:bidi="ar-EG"/>
        </w:rPr>
      </w:pPr>
      <w:r w:rsidRPr="00F73A8C">
        <w:rPr>
          <w:b/>
          <w:bCs/>
          <w:sz w:val="28"/>
          <w:szCs w:val="28"/>
          <w:lang w:bidi="ar-EG"/>
        </w:rPr>
        <w:t>Limitations</w:t>
      </w:r>
      <w:r w:rsidRPr="00F73A8C">
        <w:rPr>
          <w:sz w:val="28"/>
          <w:szCs w:val="28"/>
          <w:lang w:bidi="ar-EG"/>
        </w:rPr>
        <w:t>: Only supports "New" and "Resolved" statuses; no sorting/filtering.</w:t>
      </w:r>
    </w:p>
    <w:p w14:paraId="2294046C" w14:textId="77777777" w:rsidR="007732C4" w:rsidRPr="00F73A8C" w:rsidRDefault="007732C4" w:rsidP="002E39C7">
      <w:pPr>
        <w:rPr>
          <w:sz w:val="28"/>
          <w:szCs w:val="28"/>
          <w:lang w:bidi="ar-EG"/>
        </w:rPr>
      </w:pPr>
      <w:r w:rsidRPr="00F73A8C">
        <w:rPr>
          <w:b/>
          <w:bCs/>
          <w:sz w:val="28"/>
          <w:szCs w:val="28"/>
          <w:lang w:bidi="ar-EG"/>
        </w:rPr>
        <w:t>Scalability</w:t>
      </w:r>
      <w:r w:rsidRPr="00F73A8C">
        <w:rPr>
          <w:sz w:val="28"/>
          <w:szCs w:val="28"/>
          <w:lang w:bidi="ar-EG"/>
        </w:rPr>
        <w:t>: Can add more tabs (e.g., "In Progress") or advanced filtering.</w:t>
      </w:r>
    </w:p>
    <w:p w14:paraId="237A5BCF" w14:textId="77777777" w:rsidR="007732C4" w:rsidRPr="00F73A8C" w:rsidRDefault="007732C4" w:rsidP="00F73A8C">
      <w:pPr>
        <w:rPr>
          <w:sz w:val="28"/>
          <w:szCs w:val="28"/>
          <w:lang w:bidi="ar-EG"/>
        </w:rPr>
      </w:pPr>
    </w:p>
    <w:p w14:paraId="2820CCFF" w14:textId="77777777" w:rsidR="007732C4" w:rsidRDefault="007732C4" w:rsidP="007732C4">
      <w:pPr>
        <w:rPr>
          <w:rFonts w:asciiTheme="minorHAnsi" w:hAnsiTheme="minorHAnsi" w:cstheme="minorHAnsi"/>
          <w:sz w:val="26"/>
          <w:szCs w:val="26"/>
          <w:lang w:bidi="ar-EG"/>
        </w:rPr>
      </w:pPr>
    </w:p>
    <w:p w14:paraId="7787828E" w14:textId="77777777" w:rsidR="00B026A0" w:rsidRDefault="00B026A0" w:rsidP="007732C4">
      <w:pPr>
        <w:rPr>
          <w:rFonts w:asciiTheme="minorHAnsi" w:hAnsiTheme="minorHAnsi" w:cstheme="minorHAnsi"/>
          <w:sz w:val="26"/>
          <w:szCs w:val="26"/>
          <w:lang w:bidi="ar-EG"/>
        </w:rPr>
      </w:pPr>
    </w:p>
    <w:p w14:paraId="6BFE7CCA" w14:textId="77777777" w:rsidR="00B026A0" w:rsidRDefault="00B026A0" w:rsidP="007732C4">
      <w:pPr>
        <w:rPr>
          <w:rFonts w:asciiTheme="minorHAnsi" w:hAnsiTheme="minorHAnsi" w:cstheme="minorHAnsi"/>
          <w:sz w:val="26"/>
          <w:szCs w:val="26"/>
          <w:lang w:bidi="ar-EG"/>
        </w:rPr>
      </w:pPr>
    </w:p>
    <w:p w14:paraId="1574E4D4" w14:textId="77777777" w:rsidR="00B026A0" w:rsidRDefault="00B026A0" w:rsidP="007732C4">
      <w:pPr>
        <w:rPr>
          <w:rFonts w:asciiTheme="minorHAnsi" w:hAnsiTheme="minorHAnsi" w:cstheme="minorHAnsi"/>
          <w:sz w:val="26"/>
          <w:szCs w:val="26"/>
          <w:lang w:bidi="ar-EG"/>
        </w:rPr>
      </w:pPr>
    </w:p>
    <w:p w14:paraId="48048CF5" w14:textId="57C4124B" w:rsidR="00B026A0" w:rsidRDefault="00B026A0" w:rsidP="007732C4">
      <w:pPr>
        <w:rPr>
          <w:rFonts w:asciiTheme="minorHAnsi" w:hAnsiTheme="minorHAnsi" w:cstheme="minorHAnsi"/>
          <w:sz w:val="26"/>
          <w:szCs w:val="26"/>
          <w:lang w:bidi="ar-EG"/>
        </w:rPr>
      </w:pPr>
    </w:p>
    <w:p w14:paraId="17FE9F97" w14:textId="77777777" w:rsidR="002E39C7" w:rsidRDefault="002E39C7" w:rsidP="007732C4">
      <w:pPr>
        <w:rPr>
          <w:rFonts w:asciiTheme="minorHAnsi" w:hAnsiTheme="minorHAnsi" w:cstheme="minorHAnsi"/>
          <w:sz w:val="26"/>
          <w:szCs w:val="26"/>
          <w:lang w:bidi="ar-EG"/>
        </w:rPr>
      </w:pPr>
    </w:p>
    <w:p w14:paraId="0D652057" w14:textId="7A57BDDD" w:rsidR="007732C4" w:rsidRPr="00AB6CA6" w:rsidRDefault="00AB6CA6" w:rsidP="00AB6CA6">
      <w:pPr>
        <w:pStyle w:val="Heading5"/>
        <w:rPr>
          <w:sz w:val="28"/>
          <w:szCs w:val="28"/>
          <w:lang w:bidi="ar-EG"/>
        </w:rPr>
      </w:pPr>
      <w:bookmarkStart w:id="629" w:name="_Toc200507001"/>
      <w:r w:rsidRPr="00AB6CA6">
        <w:rPr>
          <w:sz w:val="28"/>
          <w:szCs w:val="28"/>
          <w:lang w:bidi="ar-EG"/>
        </w:rPr>
        <w:lastRenderedPageBreak/>
        <w:t>4.2.2.3.4.</w:t>
      </w:r>
      <w:r w:rsidR="007732C4" w:rsidRPr="00AB6CA6">
        <w:rPr>
          <w:sz w:val="28"/>
          <w:szCs w:val="28"/>
          <w:lang w:bidi="ar-EG"/>
        </w:rPr>
        <w:t xml:space="preserve"> Custom Navigator Screen</w:t>
      </w:r>
      <w:bookmarkEnd w:id="629"/>
      <w:r w:rsidR="007732C4" w:rsidRPr="00AB6CA6">
        <w:rPr>
          <w:sz w:val="28"/>
          <w:szCs w:val="28"/>
          <w:lang w:bidi="ar-EG"/>
        </w:rPr>
        <w:t xml:space="preserve"> </w:t>
      </w:r>
    </w:p>
    <w:p w14:paraId="7B966AF1" w14:textId="77777777" w:rsidR="007732C4" w:rsidRDefault="007732C4" w:rsidP="007732C4">
      <w:pPr>
        <w:rPr>
          <w:rFonts w:asciiTheme="minorHAnsi" w:hAnsiTheme="minorHAnsi" w:cstheme="minorHAnsi"/>
          <w:b/>
          <w:bCs/>
          <w:sz w:val="40"/>
          <w:szCs w:val="40"/>
          <w:lang w:bidi="ar-EG"/>
        </w:rPr>
      </w:pPr>
    </w:p>
    <w:p w14:paraId="54918860" w14:textId="77777777" w:rsidR="007732C4" w:rsidRPr="00F9129C" w:rsidRDefault="007732C4" w:rsidP="007732C4">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57161E30" wp14:editId="0690F2DB">
            <wp:extent cx="6154009" cy="5915851"/>
            <wp:effectExtent l="0" t="0" r="0" b="8890"/>
            <wp:docPr id="755104505" name="Picture 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104505" name="Picture 7" descr="A screenshot of a computer program&#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6154009" cy="5915851"/>
                    </a:xfrm>
                    <a:prstGeom prst="rect">
                      <a:avLst/>
                    </a:prstGeom>
                  </pic:spPr>
                </pic:pic>
              </a:graphicData>
            </a:graphic>
          </wp:inline>
        </w:drawing>
      </w:r>
    </w:p>
    <w:p w14:paraId="6E29A935" w14:textId="77777777" w:rsidR="007732C4" w:rsidRDefault="007732C4" w:rsidP="007732C4">
      <w:pPr>
        <w:rPr>
          <w:rFonts w:asciiTheme="minorHAnsi" w:hAnsiTheme="minorHAnsi" w:cstheme="minorHAnsi"/>
          <w:sz w:val="26"/>
          <w:szCs w:val="26"/>
          <w:lang w:bidi="ar-EG"/>
        </w:rPr>
      </w:pPr>
    </w:p>
    <w:p w14:paraId="310DEE07" w14:textId="33F51926" w:rsidR="00B669C1" w:rsidRPr="00F9129C" w:rsidRDefault="00B669C1" w:rsidP="007732C4">
      <w:pPr>
        <w:rPr>
          <w:rFonts w:asciiTheme="minorHAnsi" w:hAnsiTheme="minorHAnsi" w:cstheme="minorHAnsi"/>
          <w:sz w:val="26"/>
          <w:szCs w:val="26"/>
          <w:lang w:bidi="ar-EG"/>
        </w:rPr>
      </w:pPr>
    </w:p>
    <w:p w14:paraId="4F4D4A64" w14:textId="77777777" w:rsidR="007732C4" w:rsidRPr="00FB34C0" w:rsidRDefault="007732C4" w:rsidP="002E39C7">
      <w:pPr>
        <w:rPr>
          <w:sz w:val="28"/>
          <w:szCs w:val="28"/>
          <w:lang w:bidi="ar-EG"/>
        </w:rPr>
      </w:pPr>
      <w:r w:rsidRPr="00FB34C0">
        <w:rPr>
          <w:b/>
          <w:bCs/>
          <w:sz w:val="28"/>
          <w:szCs w:val="28"/>
          <w:lang w:bidi="ar-EG"/>
        </w:rPr>
        <w:lastRenderedPageBreak/>
        <w:t>Purpose</w:t>
      </w:r>
      <w:r w:rsidRPr="00FB34C0">
        <w:rPr>
          <w:sz w:val="28"/>
          <w:szCs w:val="28"/>
          <w:lang w:bidi="ar-EG"/>
        </w:rPr>
        <w:t>: The CustomNavigatorAdmin widget serves as the main navigation hub for admins in an e-commerce app, providing access to key administrative screens via a bottom navigation bar and a notification button.</w:t>
      </w:r>
    </w:p>
    <w:p w14:paraId="632BCD25" w14:textId="77777777" w:rsidR="007732C4" w:rsidRPr="00FB34C0" w:rsidRDefault="007732C4" w:rsidP="002E39C7">
      <w:pPr>
        <w:rPr>
          <w:sz w:val="28"/>
          <w:szCs w:val="28"/>
          <w:lang w:bidi="ar-EG"/>
        </w:rPr>
      </w:pPr>
      <w:r w:rsidRPr="00FB34C0">
        <w:rPr>
          <w:b/>
          <w:bCs/>
          <w:sz w:val="28"/>
          <w:szCs w:val="28"/>
          <w:lang w:bidi="ar-EG"/>
        </w:rPr>
        <w:t>Key Features</w:t>
      </w:r>
      <w:r w:rsidRPr="00FB34C0">
        <w:rPr>
          <w:sz w:val="28"/>
          <w:szCs w:val="28"/>
          <w:lang w:bidi="ar-EG"/>
        </w:rPr>
        <w:t>:</w:t>
      </w:r>
    </w:p>
    <w:p w14:paraId="2269F715" w14:textId="77777777" w:rsidR="007732C4" w:rsidRPr="00FB34C0" w:rsidRDefault="007732C4" w:rsidP="002E39C7">
      <w:pPr>
        <w:rPr>
          <w:sz w:val="28"/>
          <w:szCs w:val="28"/>
          <w:lang w:bidi="ar-EG"/>
        </w:rPr>
      </w:pPr>
      <w:r w:rsidRPr="00FB34C0">
        <w:rPr>
          <w:sz w:val="28"/>
          <w:szCs w:val="28"/>
          <w:lang w:bidi="ar-EG"/>
        </w:rPr>
        <w:t>Navigates between five admin screens: Dashboard, Artisans Management, Orders Management, Clients Management, and Complaints.</w:t>
      </w:r>
    </w:p>
    <w:p w14:paraId="5638B705" w14:textId="77777777" w:rsidR="007732C4" w:rsidRPr="00FB34C0" w:rsidRDefault="007732C4" w:rsidP="002E39C7">
      <w:pPr>
        <w:rPr>
          <w:sz w:val="28"/>
          <w:szCs w:val="28"/>
          <w:lang w:bidi="ar-EG"/>
        </w:rPr>
      </w:pPr>
      <w:r w:rsidRPr="00FB34C0">
        <w:rPr>
          <w:sz w:val="28"/>
          <w:szCs w:val="28"/>
          <w:lang w:bidi="ar-EG"/>
        </w:rPr>
        <w:t>Features a bottom navigation bar with icons and labels for each screen.</w:t>
      </w:r>
    </w:p>
    <w:p w14:paraId="58D22537" w14:textId="77777777" w:rsidR="007732C4" w:rsidRPr="00FB34C0" w:rsidRDefault="007732C4" w:rsidP="002E39C7">
      <w:pPr>
        <w:rPr>
          <w:sz w:val="28"/>
          <w:szCs w:val="28"/>
          <w:lang w:bidi="ar-EG"/>
        </w:rPr>
      </w:pPr>
      <w:r w:rsidRPr="00FB34C0">
        <w:rPr>
          <w:sz w:val="28"/>
          <w:szCs w:val="28"/>
          <w:lang w:bidi="ar-EG"/>
        </w:rPr>
        <w:t>Includes a floating notification button to access NotificationsScreen.</w:t>
      </w:r>
    </w:p>
    <w:p w14:paraId="0C00B068" w14:textId="4805F1E4" w:rsidR="007732C4" w:rsidRPr="00B669C1" w:rsidRDefault="007732C4" w:rsidP="002E39C7">
      <w:pPr>
        <w:rPr>
          <w:sz w:val="28"/>
          <w:szCs w:val="28"/>
          <w:lang w:bidi="ar-EG"/>
        </w:rPr>
      </w:pPr>
      <w:r w:rsidRPr="00FB34C0">
        <w:rPr>
          <w:sz w:val="28"/>
          <w:szCs w:val="28"/>
          <w:lang w:bidi="ar-EG"/>
        </w:rPr>
        <w:t>Supports responsive design with light/dark theme compatibility.</w:t>
      </w:r>
    </w:p>
    <w:p w14:paraId="117C36DD" w14:textId="77777777" w:rsidR="007732C4" w:rsidRPr="00FB34C0" w:rsidRDefault="007732C4" w:rsidP="002E39C7">
      <w:pPr>
        <w:rPr>
          <w:sz w:val="28"/>
          <w:szCs w:val="28"/>
          <w:lang w:bidi="ar-EG"/>
        </w:rPr>
      </w:pPr>
      <w:r w:rsidRPr="00FB34C0">
        <w:rPr>
          <w:b/>
          <w:bCs/>
          <w:sz w:val="28"/>
          <w:szCs w:val="28"/>
          <w:lang w:bidi="ar-EG"/>
        </w:rPr>
        <w:t>State</w:t>
      </w:r>
      <w:r w:rsidRPr="00FB34C0">
        <w:rPr>
          <w:sz w:val="28"/>
          <w:szCs w:val="28"/>
          <w:lang w:bidi="ar-EG"/>
        </w:rPr>
        <w:t>:</w:t>
      </w:r>
    </w:p>
    <w:p w14:paraId="65516EC9" w14:textId="77777777" w:rsidR="007732C4" w:rsidRPr="00FB34C0" w:rsidRDefault="007732C4" w:rsidP="002E39C7">
      <w:pPr>
        <w:rPr>
          <w:sz w:val="28"/>
          <w:szCs w:val="28"/>
          <w:lang w:bidi="ar-EG"/>
        </w:rPr>
      </w:pPr>
      <w:r w:rsidRPr="00FB34C0">
        <w:rPr>
          <w:sz w:val="28"/>
          <w:szCs w:val="28"/>
          <w:lang w:bidi="ar-EG"/>
        </w:rPr>
        <w:t>_selectedIndex: Tracks the currently selected navigation item (default: 0).</w:t>
      </w:r>
    </w:p>
    <w:p w14:paraId="0013FF32" w14:textId="77777777" w:rsidR="007732C4" w:rsidRPr="00FB34C0" w:rsidRDefault="007732C4" w:rsidP="002E39C7">
      <w:pPr>
        <w:rPr>
          <w:sz w:val="28"/>
          <w:szCs w:val="28"/>
          <w:lang w:bidi="ar-EG"/>
        </w:rPr>
      </w:pPr>
      <w:r w:rsidRPr="00FB34C0">
        <w:rPr>
          <w:sz w:val="28"/>
          <w:szCs w:val="28"/>
          <w:lang w:bidi="ar-EG"/>
        </w:rPr>
        <w:t>_scaffoldKey: Manages the Scaffold for potential drawer or snackbar interactions.</w:t>
      </w:r>
    </w:p>
    <w:p w14:paraId="1A31E367" w14:textId="7E714959" w:rsidR="007732C4" w:rsidRPr="00FB34C0" w:rsidRDefault="007732C4" w:rsidP="002E39C7">
      <w:pPr>
        <w:rPr>
          <w:sz w:val="28"/>
          <w:szCs w:val="28"/>
          <w:lang w:bidi="ar-EG"/>
        </w:rPr>
      </w:pPr>
      <w:r w:rsidRPr="00FB34C0">
        <w:rPr>
          <w:sz w:val="28"/>
          <w:szCs w:val="28"/>
          <w:lang w:bidi="ar-EG"/>
        </w:rPr>
        <w:t>_pages: List of widgets for each navigation screen (DashboardPage, ArtisansManagementScreen,OrdersManagementScreen, ClientsManagementScreen, ComplaintsScreen).</w:t>
      </w:r>
    </w:p>
    <w:p w14:paraId="06EDAFC7" w14:textId="77777777" w:rsidR="007732C4" w:rsidRPr="00FB34C0" w:rsidRDefault="007732C4" w:rsidP="002E39C7">
      <w:pPr>
        <w:rPr>
          <w:sz w:val="28"/>
          <w:szCs w:val="28"/>
          <w:lang w:bidi="ar-EG"/>
        </w:rPr>
      </w:pPr>
      <w:r w:rsidRPr="00FB34C0">
        <w:rPr>
          <w:b/>
          <w:bCs/>
          <w:sz w:val="28"/>
          <w:szCs w:val="28"/>
          <w:lang w:bidi="ar-EG"/>
        </w:rPr>
        <w:t>Functionality</w:t>
      </w:r>
      <w:r w:rsidRPr="00FB34C0">
        <w:rPr>
          <w:sz w:val="28"/>
          <w:szCs w:val="28"/>
          <w:lang w:bidi="ar-EG"/>
        </w:rPr>
        <w:t>:</w:t>
      </w:r>
    </w:p>
    <w:p w14:paraId="677D1FC1" w14:textId="77777777" w:rsidR="007732C4" w:rsidRPr="00FB34C0" w:rsidRDefault="007732C4" w:rsidP="002E39C7">
      <w:pPr>
        <w:rPr>
          <w:sz w:val="28"/>
          <w:szCs w:val="28"/>
          <w:lang w:bidi="ar-EG"/>
        </w:rPr>
      </w:pPr>
      <w:r w:rsidRPr="00FB34C0">
        <w:rPr>
          <w:b/>
          <w:bCs/>
          <w:sz w:val="28"/>
          <w:szCs w:val="28"/>
          <w:lang w:bidi="ar-EG"/>
        </w:rPr>
        <w:t>Navigation</w:t>
      </w:r>
      <w:r w:rsidRPr="00FB34C0">
        <w:rPr>
          <w:sz w:val="28"/>
          <w:szCs w:val="28"/>
          <w:lang w:bidi="ar-EG"/>
        </w:rPr>
        <w:t>: Updates _selectedIndex on bottom navigation bar tap, displaying the corresponding screen from _pages.</w:t>
      </w:r>
    </w:p>
    <w:p w14:paraId="46381B2E" w14:textId="77777777" w:rsidR="007732C4" w:rsidRPr="00FB34C0" w:rsidRDefault="007732C4" w:rsidP="002E39C7">
      <w:pPr>
        <w:rPr>
          <w:sz w:val="28"/>
          <w:szCs w:val="28"/>
          <w:lang w:bidi="ar-EG"/>
        </w:rPr>
      </w:pPr>
      <w:r w:rsidRPr="00FB34C0">
        <w:rPr>
          <w:b/>
          <w:bCs/>
          <w:sz w:val="28"/>
          <w:szCs w:val="28"/>
          <w:lang w:bidi="ar-EG"/>
        </w:rPr>
        <w:t>Notification Button</w:t>
      </w:r>
      <w:r w:rsidRPr="00FB34C0">
        <w:rPr>
          <w:sz w:val="28"/>
          <w:szCs w:val="28"/>
          <w:lang w:bidi="ar-EG"/>
        </w:rPr>
        <w:t>: Positioned at top-right, navigates to NotificationsScreen on tap.</w:t>
      </w:r>
    </w:p>
    <w:p w14:paraId="717782D5" w14:textId="77777777" w:rsidR="007732C4" w:rsidRPr="00FB34C0" w:rsidRDefault="007732C4" w:rsidP="002E39C7">
      <w:pPr>
        <w:rPr>
          <w:sz w:val="28"/>
          <w:szCs w:val="28"/>
          <w:lang w:bidi="ar-EG"/>
        </w:rPr>
      </w:pPr>
      <w:r w:rsidRPr="00FB34C0">
        <w:rPr>
          <w:b/>
          <w:bCs/>
          <w:sz w:val="28"/>
          <w:szCs w:val="28"/>
          <w:lang w:bidi="ar-EG"/>
        </w:rPr>
        <w:t>Bottom Navigation Bar</w:t>
      </w:r>
      <w:r w:rsidRPr="00FB34C0">
        <w:rPr>
          <w:sz w:val="28"/>
          <w:szCs w:val="28"/>
          <w:lang w:bidi="ar-EG"/>
        </w:rPr>
        <w:t xml:space="preserve">: </w:t>
      </w:r>
    </w:p>
    <w:p w14:paraId="10E31E64" w14:textId="77777777" w:rsidR="007732C4" w:rsidRPr="00FB34C0" w:rsidRDefault="007732C4" w:rsidP="002E39C7">
      <w:pPr>
        <w:rPr>
          <w:sz w:val="28"/>
          <w:szCs w:val="28"/>
          <w:lang w:bidi="ar-EG"/>
        </w:rPr>
      </w:pPr>
      <w:r w:rsidRPr="00FB34C0">
        <w:rPr>
          <w:sz w:val="28"/>
          <w:szCs w:val="28"/>
          <w:lang w:bidi="ar-EG"/>
        </w:rPr>
        <w:lastRenderedPageBreak/>
        <w:t>Displays five items: Home (Dashboard), Artisan, Order, Client, and Complaint.</w:t>
      </w:r>
    </w:p>
    <w:p w14:paraId="7411A34A" w14:textId="77777777" w:rsidR="007732C4" w:rsidRPr="00FB34C0" w:rsidRDefault="007732C4" w:rsidP="002E39C7">
      <w:pPr>
        <w:rPr>
          <w:sz w:val="28"/>
          <w:szCs w:val="28"/>
          <w:lang w:bidi="ar-EG"/>
        </w:rPr>
      </w:pPr>
      <w:r w:rsidRPr="00FB34C0">
        <w:rPr>
          <w:sz w:val="28"/>
          <w:szCs w:val="28"/>
          <w:lang w:bidi="ar-EG"/>
        </w:rPr>
        <w:t>Uses icons (including a custom asset for Artisan) and labels; supports selected/unselected states with color changes.</w:t>
      </w:r>
    </w:p>
    <w:p w14:paraId="63B23A3A" w14:textId="77777777" w:rsidR="007732C4" w:rsidRPr="00FB34C0" w:rsidRDefault="007732C4" w:rsidP="002E39C7">
      <w:pPr>
        <w:rPr>
          <w:sz w:val="28"/>
          <w:szCs w:val="28"/>
          <w:lang w:bidi="ar-EG"/>
        </w:rPr>
      </w:pPr>
      <w:r w:rsidRPr="00FB34C0">
        <w:rPr>
          <w:sz w:val="28"/>
          <w:szCs w:val="28"/>
          <w:lang w:bidi="ar-EG"/>
        </w:rPr>
        <w:t>Styled with a custom Container for rounded corners, shadow, and teal background (Color(0xFF0C8A7B)).</w:t>
      </w:r>
    </w:p>
    <w:p w14:paraId="4770B616" w14:textId="77777777" w:rsidR="007732C4" w:rsidRPr="00FB34C0" w:rsidRDefault="007732C4" w:rsidP="002E39C7">
      <w:pPr>
        <w:rPr>
          <w:sz w:val="28"/>
          <w:szCs w:val="28"/>
          <w:lang w:bidi="ar-EG"/>
        </w:rPr>
      </w:pPr>
      <w:r w:rsidRPr="00FB34C0">
        <w:rPr>
          <w:b/>
          <w:bCs/>
          <w:sz w:val="28"/>
          <w:szCs w:val="28"/>
          <w:lang w:bidi="ar-EG"/>
        </w:rPr>
        <w:t>Menu Item Builder</w:t>
      </w:r>
      <w:r w:rsidRPr="00FB34C0">
        <w:rPr>
          <w:sz w:val="28"/>
          <w:szCs w:val="28"/>
          <w:lang w:bidi="ar-EG"/>
        </w:rPr>
        <w:t xml:space="preserve"> (buildMenuItem): Utility for creating drawer-like list items with icons, text, and dividers (not used in current UI but available).</w:t>
      </w:r>
    </w:p>
    <w:p w14:paraId="4A063CDD" w14:textId="77777777" w:rsidR="007732C4" w:rsidRPr="00FB34C0" w:rsidRDefault="007732C4" w:rsidP="002E39C7">
      <w:pPr>
        <w:rPr>
          <w:sz w:val="28"/>
          <w:szCs w:val="28"/>
          <w:lang w:bidi="ar-EG"/>
        </w:rPr>
      </w:pPr>
      <w:r w:rsidRPr="00FB34C0">
        <w:rPr>
          <w:b/>
          <w:bCs/>
          <w:sz w:val="28"/>
          <w:szCs w:val="28"/>
          <w:lang w:bidi="ar-EG"/>
        </w:rPr>
        <w:t>UI</w:t>
      </w:r>
      <w:r w:rsidRPr="00FB34C0">
        <w:rPr>
          <w:sz w:val="28"/>
          <w:szCs w:val="28"/>
          <w:lang w:bidi="ar-EG"/>
        </w:rPr>
        <w:t>:</w:t>
      </w:r>
    </w:p>
    <w:p w14:paraId="6C59C013" w14:textId="77777777" w:rsidR="007732C4" w:rsidRPr="00FB34C0" w:rsidRDefault="007732C4" w:rsidP="002E39C7">
      <w:pPr>
        <w:rPr>
          <w:sz w:val="28"/>
          <w:szCs w:val="28"/>
          <w:lang w:bidi="ar-EG"/>
        </w:rPr>
      </w:pPr>
      <w:r w:rsidRPr="00FB34C0">
        <w:rPr>
          <w:sz w:val="28"/>
          <w:szCs w:val="28"/>
          <w:lang w:bidi="ar-EG"/>
        </w:rPr>
        <w:t>Responsive with dynamic sizing based on screenWidth and screenHeight.</w:t>
      </w:r>
    </w:p>
    <w:p w14:paraId="4A2A9848" w14:textId="77777777" w:rsidR="007732C4" w:rsidRPr="00FB34C0" w:rsidRDefault="007732C4" w:rsidP="002E39C7">
      <w:pPr>
        <w:rPr>
          <w:sz w:val="28"/>
          <w:szCs w:val="28"/>
          <w:lang w:bidi="ar-EG"/>
        </w:rPr>
      </w:pPr>
      <w:r w:rsidRPr="00FB34C0">
        <w:rPr>
          <w:sz w:val="28"/>
          <w:szCs w:val="28"/>
          <w:lang w:bidi="ar-EG"/>
        </w:rPr>
        <w:t>Bottom navigation bar has a teal background, rounded corners, and shadow effects.</w:t>
      </w:r>
    </w:p>
    <w:p w14:paraId="5F20D3E7" w14:textId="77777777" w:rsidR="007732C4" w:rsidRPr="00FB34C0" w:rsidRDefault="007732C4" w:rsidP="002E39C7">
      <w:pPr>
        <w:rPr>
          <w:sz w:val="28"/>
          <w:szCs w:val="28"/>
          <w:lang w:bidi="ar-EG"/>
        </w:rPr>
      </w:pPr>
      <w:r w:rsidRPr="00FB34C0">
        <w:rPr>
          <w:sz w:val="28"/>
          <w:szCs w:val="28"/>
          <w:lang w:bidi="ar-EG"/>
        </w:rPr>
        <w:t>Notification button is a circular teal icon with shadow and white notification icon.</w:t>
      </w:r>
    </w:p>
    <w:p w14:paraId="096E2548" w14:textId="77777777" w:rsidR="007732C4" w:rsidRPr="00FB34C0" w:rsidRDefault="007732C4" w:rsidP="002E39C7">
      <w:pPr>
        <w:rPr>
          <w:sz w:val="28"/>
          <w:szCs w:val="28"/>
          <w:lang w:bidi="ar-EG"/>
        </w:rPr>
      </w:pPr>
      <w:r w:rsidRPr="00FB34C0">
        <w:rPr>
          <w:sz w:val="28"/>
          <w:szCs w:val="28"/>
          <w:lang w:bidi="ar-EG"/>
        </w:rPr>
        <w:t>Supports light/dark themes via Theme.of(context) for colors.</w:t>
      </w:r>
    </w:p>
    <w:p w14:paraId="6198DEE5" w14:textId="77777777" w:rsidR="007732C4" w:rsidRPr="00FB34C0" w:rsidRDefault="007732C4" w:rsidP="002E39C7">
      <w:pPr>
        <w:rPr>
          <w:sz w:val="28"/>
          <w:szCs w:val="28"/>
          <w:lang w:bidi="ar-EG"/>
        </w:rPr>
      </w:pPr>
      <w:r w:rsidRPr="00FB34C0">
        <w:rPr>
          <w:b/>
          <w:bCs/>
          <w:sz w:val="28"/>
          <w:szCs w:val="28"/>
          <w:lang w:bidi="ar-EG"/>
        </w:rPr>
        <w:t>Dependencies</w:t>
      </w:r>
      <w:r w:rsidRPr="00FB34C0">
        <w:rPr>
          <w:sz w:val="28"/>
          <w:szCs w:val="28"/>
          <w:lang w:bidi="ar-EG"/>
        </w:rPr>
        <w:t>:</w:t>
      </w:r>
    </w:p>
    <w:p w14:paraId="40ABE9AF" w14:textId="77777777" w:rsidR="007732C4" w:rsidRPr="00FB34C0" w:rsidRDefault="007732C4" w:rsidP="002E39C7">
      <w:pPr>
        <w:rPr>
          <w:sz w:val="28"/>
          <w:szCs w:val="28"/>
          <w:lang w:bidi="ar-EG"/>
        </w:rPr>
      </w:pPr>
      <w:r w:rsidRPr="00FB34C0">
        <w:rPr>
          <w:b/>
          <w:bCs/>
          <w:sz w:val="28"/>
          <w:szCs w:val="28"/>
          <w:lang w:bidi="ar-EG"/>
        </w:rPr>
        <w:t>Packages</w:t>
      </w:r>
      <w:r w:rsidRPr="00FB34C0">
        <w:rPr>
          <w:sz w:val="28"/>
          <w:szCs w:val="28"/>
          <w:lang w:bidi="ar-EG"/>
        </w:rPr>
        <w:t>: flutter/material, google_fonts (imported but unused in this file).</w:t>
      </w:r>
    </w:p>
    <w:p w14:paraId="1E30A708" w14:textId="77777777" w:rsidR="007732C4" w:rsidRPr="00FB34C0" w:rsidRDefault="007732C4" w:rsidP="002E39C7">
      <w:pPr>
        <w:rPr>
          <w:sz w:val="28"/>
          <w:szCs w:val="28"/>
          <w:lang w:bidi="ar-EG"/>
        </w:rPr>
      </w:pPr>
      <w:r w:rsidRPr="00FB34C0">
        <w:rPr>
          <w:b/>
          <w:bCs/>
          <w:sz w:val="28"/>
          <w:szCs w:val="28"/>
          <w:lang w:bidi="ar-EG"/>
        </w:rPr>
        <w:t>Internal</w:t>
      </w:r>
      <w:r w:rsidRPr="00FB34C0">
        <w:rPr>
          <w:sz w:val="28"/>
          <w:szCs w:val="28"/>
          <w:lang w:bidi="ar-EG"/>
        </w:rPr>
        <w:t>: NotificationsScreen, DashboardPage, ArtisansManagementScreen, OrdersManagementScreen, ClientsManagementScreen, ComplaintsScreen.</w:t>
      </w:r>
    </w:p>
    <w:p w14:paraId="4B84AA2F" w14:textId="77777777" w:rsidR="007732C4" w:rsidRPr="00FB34C0" w:rsidRDefault="007732C4" w:rsidP="002E39C7">
      <w:pPr>
        <w:rPr>
          <w:sz w:val="28"/>
          <w:szCs w:val="28"/>
          <w:lang w:bidi="ar-EG"/>
        </w:rPr>
      </w:pPr>
      <w:r w:rsidRPr="00FB34C0">
        <w:rPr>
          <w:b/>
          <w:bCs/>
          <w:sz w:val="28"/>
          <w:szCs w:val="28"/>
          <w:lang w:bidi="ar-EG"/>
        </w:rPr>
        <w:t>Usage</w:t>
      </w:r>
      <w:r w:rsidRPr="00FB34C0">
        <w:rPr>
          <w:sz w:val="28"/>
          <w:szCs w:val="28"/>
          <w:lang w:bidi="ar-EG"/>
        </w:rPr>
        <w:t>:</w:t>
      </w:r>
    </w:p>
    <w:p w14:paraId="3B81A378" w14:textId="77777777" w:rsidR="007732C4" w:rsidRPr="00FB34C0" w:rsidRDefault="007732C4" w:rsidP="002E39C7">
      <w:pPr>
        <w:rPr>
          <w:sz w:val="28"/>
          <w:szCs w:val="28"/>
          <w:lang w:bidi="ar-EG"/>
        </w:rPr>
      </w:pPr>
      <w:r w:rsidRPr="00FB34C0">
        <w:rPr>
          <w:sz w:val="28"/>
          <w:szCs w:val="28"/>
          <w:lang w:bidi="ar-EG"/>
        </w:rPr>
        <w:t>Integrated via Navigator.push to CustomNavigatorAdmin.</w:t>
      </w:r>
    </w:p>
    <w:p w14:paraId="7768F6A0" w14:textId="77777777" w:rsidR="007732C4" w:rsidRPr="00FB34C0" w:rsidRDefault="007732C4" w:rsidP="002E39C7">
      <w:pPr>
        <w:rPr>
          <w:sz w:val="28"/>
          <w:szCs w:val="28"/>
          <w:lang w:bidi="ar-EG"/>
        </w:rPr>
      </w:pPr>
      <w:r w:rsidRPr="00FB34C0">
        <w:rPr>
          <w:sz w:val="28"/>
          <w:szCs w:val="28"/>
          <w:lang w:bidi="ar-EG"/>
        </w:rPr>
        <w:t>Requires implementation of ApiService for data in child screens and asset image (potter 1.png).</w:t>
      </w:r>
    </w:p>
    <w:p w14:paraId="3B4B5F97" w14:textId="5E93CE19" w:rsidR="00B669C1" w:rsidRPr="004905B9" w:rsidRDefault="007732C4" w:rsidP="004905B9">
      <w:pPr>
        <w:rPr>
          <w:sz w:val="28"/>
          <w:szCs w:val="28"/>
          <w:lang w:bidi="ar-EG"/>
        </w:rPr>
      </w:pPr>
      <w:r w:rsidRPr="00FB34C0">
        <w:rPr>
          <w:sz w:val="28"/>
          <w:szCs w:val="28"/>
          <w:lang w:bidi="ar-EG"/>
        </w:rPr>
        <w:t>Customizable for additional navigation items or UI styling.</w:t>
      </w:r>
    </w:p>
    <w:p w14:paraId="3D43E4EB" w14:textId="5B17CE1F" w:rsidR="007732C4" w:rsidRPr="00FB34C0" w:rsidRDefault="007732C4" w:rsidP="002E39C7">
      <w:pPr>
        <w:rPr>
          <w:sz w:val="28"/>
          <w:szCs w:val="28"/>
          <w:lang w:bidi="ar-EG"/>
        </w:rPr>
      </w:pPr>
      <w:r w:rsidRPr="00FB34C0">
        <w:rPr>
          <w:b/>
          <w:bCs/>
          <w:sz w:val="28"/>
          <w:szCs w:val="28"/>
          <w:lang w:bidi="ar-EG"/>
        </w:rPr>
        <w:lastRenderedPageBreak/>
        <w:t>Notes</w:t>
      </w:r>
      <w:r w:rsidRPr="00FB34C0">
        <w:rPr>
          <w:sz w:val="28"/>
          <w:szCs w:val="28"/>
          <w:lang w:bidi="ar-EG"/>
        </w:rPr>
        <w:t>:</w:t>
      </w:r>
    </w:p>
    <w:p w14:paraId="70B1E6A2" w14:textId="77777777" w:rsidR="007732C4" w:rsidRPr="00FB34C0" w:rsidRDefault="007732C4" w:rsidP="002E39C7">
      <w:pPr>
        <w:rPr>
          <w:sz w:val="28"/>
          <w:szCs w:val="28"/>
          <w:lang w:bidi="ar-EG"/>
        </w:rPr>
      </w:pPr>
      <w:r w:rsidRPr="00FB34C0">
        <w:rPr>
          <w:b/>
          <w:bCs/>
          <w:sz w:val="28"/>
          <w:szCs w:val="28"/>
          <w:lang w:bidi="ar-EG"/>
        </w:rPr>
        <w:t>Performance</w:t>
      </w:r>
      <w:r w:rsidRPr="00FB34C0">
        <w:rPr>
          <w:sz w:val="28"/>
          <w:szCs w:val="28"/>
          <w:lang w:bidi="ar-EG"/>
        </w:rPr>
        <w:t>: Lightweight with static page list and minimal state management.</w:t>
      </w:r>
    </w:p>
    <w:p w14:paraId="73E9B7D4" w14:textId="77777777" w:rsidR="007732C4" w:rsidRPr="00FB34C0" w:rsidRDefault="007732C4" w:rsidP="002E39C7">
      <w:pPr>
        <w:rPr>
          <w:sz w:val="28"/>
          <w:szCs w:val="28"/>
          <w:lang w:bidi="ar-EG"/>
        </w:rPr>
      </w:pPr>
      <w:r w:rsidRPr="00FB34C0">
        <w:rPr>
          <w:b/>
          <w:bCs/>
          <w:sz w:val="28"/>
          <w:szCs w:val="28"/>
          <w:lang w:bidi="ar-EG"/>
        </w:rPr>
        <w:t>Error Handling</w:t>
      </w:r>
      <w:r w:rsidRPr="00FB34C0">
        <w:rPr>
          <w:sz w:val="28"/>
          <w:szCs w:val="28"/>
          <w:lang w:bidi="ar-EG"/>
        </w:rPr>
        <w:t>: Relies on child screens for error handling.</w:t>
      </w:r>
    </w:p>
    <w:p w14:paraId="683E3E45" w14:textId="77777777" w:rsidR="007732C4" w:rsidRPr="00FB34C0" w:rsidRDefault="007732C4" w:rsidP="002E39C7">
      <w:pPr>
        <w:rPr>
          <w:sz w:val="28"/>
          <w:szCs w:val="28"/>
          <w:lang w:bidi="ar-EG"/>
        </w:rPr>
      </w:pPr>
      <w:r w:rsidRPr="00FB34C0">
        <w:rPr>
          <w:b/>
          <w:bCs/>
          <w:sz w:val="28"/>
          <w:szCs w:val="28"/>
          <w:lang w:bidi="ar-EG"/>
        </w:rPr>
        <w:t>Limitations</w:t>
      </w:r>
      <w:r w:rsidRPr="00FB34C0">
        <w:rPr>
          <w:sz w:val="28"/>
          <w:szCs w:val="28"/>
          <w:lang w:bidi="ar-EG"/>
        </w:rPr>
        <w:t>: No drawer implementation despite buildMenuItem; fixed to five screens.</w:t>
      </w:r>
    </w:p>
    <w:p w14:paraId="36E7B974" w14:textId="5EA3CE08" w:rsidR="007732C4" w:rsidRPr="00FB34C0" w:rsidRDefault="007732C4" w:rsidP="002E39C7">
      <w:pPr>
        <w:rPr>
          <w:sz w:val="28"/>
          <w:szCs w:val="28"/>
          <w:lang w:bidi="ar-EG"/>
        </w:rPr>
      </w:pPr>
      <w:r w:rsidRPr="00FB34C0">
        <w:rPr>
          <w:b/>
          <w:bCs/>
          <w:sz w:val="28"/>
          <w:szCs w:val="28"/>
          <w:lang w:bidi="ar-EG"/>
        </w:rPr>
        <w:t>Scalability</w:t>
      </w:r>
      <w:r w:rsidRPr="00FB34C0">
        <w:rPr>
          <w:sz w:val="28"/>
          <w:szCs w:val="28"/>
          <w:lang w:bidi="ar-EG"/>
        </w:rPr>
        <w:t>: Can add more navigation items or integrate a drawer for additional options.</w:t>
      </w:r>
    </w:p>
    <w:p w14:paraId="14E11935" w14:textId="400F7395" w:rsidR="00B669C1" w:rsidRPr="00022A3F" w:rsidRDefault="00B669C1" w:rsidP="00B669C1">
      <w:pPr>
        <w:pStyle w:val="Heading5"/>
        <w:rPr>
          <w:sz w:val="28"/>
          <w:szCs w:val="28"/>
          <w:lang w:bidi="ar-EG"/>
        </w:rPr>
      </w:pPr>
      <w:bookmarkStart w:id="630" w:name="_Toc200507002"/>
      <w:r>
        <w:rPr>
          <w:rFonts w:asciiTheme="minorHAnsi" w:hAnsiTheme="minorHAnsi" w:cstheme="minorHAnsi"/>
          <w:b/>
          <w:bCs/>
          <w:noProof/>
          <w:sz w:val="40"/>
          <w:szCs w:val="40"/>
        </w:rPr>
        <w:lastRenderedPageBreak/>
        <w:drawing>
          <wp:anchor distT="0" distB="0" distL="114300" distR="114300" simplePos="0" relativeHeight="251671552" behindDoc="1" locked="0" layoutInCell="1" allowOverlap="1" wp14:anchorId="412B9ED3" wp14:editId="4EF112B1">
            <wp:simplePos x="0" y="0"/>
            <wp:positionH relativeFrom="column">
              <wp:posOffset>-203200</wp:posOffset>
            </wp:positionH>
            <wp:positionV relativeFrom="paragraph">
              <wp:posOffset>368300</wp:posOffset>
            </wp:positionV>
            <wp:extent cx="6507480" cy="5615940"/>
            <wp:effectExtent l="0" t="0" r="7620" b="3810"/>
            <wp:wrapTight wrapText="bothSides">
              <wp:wrapPolygon edited="0">
                <wp:start x="0" y="0"/>
                <wp:lineTo x="0" y="21541"/>
                <wp:lineTo x="21562" y="21541"/>
                <wp:lineTo x="21562" y="0"/>
                <wp:lineTo x="0" y="0"/>
              </wp:wrapPolygon>
            </wp:wrapTight>
            <wp:docPr id="1541663895" name="Picture 8"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663895" name="Picture 8" descr="A screen shot of a computer program&#10;&#10;AI-generated content may be incorrect."/>
                    <pic:cNvPicPr/>
                  </pic:nvPicPr>
                  <pic:blipFill>
                    <a:blip r:embed="rId114">
                      <a:extLst>
                        <a:ext uri="{28A0092B-C50C-407E-A947-70E740481C1C}">
                          <a14:useLocalDpi xmlns:a14="http://schemas.microsoft.com/office/drawing/2010/main" val="0"/>
                        </a:ext>
                      </a:extLst>
                    </a:blip>
                    <a:stretch>
                      <a:fillRect/>
                    </a:stretch>
                  </pic:blipFill>
                  <pic:spPr>
                    <a:xfrm>
                      <a:off x="0" y="0"/>
                      <a:ext cx="6507480" cy="5615940"/>
                    </a:xfrm>
                    <a:prstGeom prst="rect">
                      <a:avLst/>
                    </a:prstGeom>
                  </pic:spPr>
                </pic:pic>
              </a:graphicData>
            </a:graphic>
          </wp:anchor>
        </w:drawing>
      </w:r>
      <w:r w:rsidRPr="00022A3F">
        <w:rPr>
          <w:sz w:val="28"/>
          <w:szCs w:val="28"/>
          <w:lang w:bidi="ar-EG"/>
        </w:rPr>
        <w:t>4.2.2.3.5.Dashboard Screen</w:t>
      </w:r>
      <w:bookmarkEnd w:id="630"/>
      <w:r w:rsidRPr="00022A3F">
        <w:rPr>
          <w:sz w:val="28"/>
          <w:szCs w:val="28"/>
          <w:lang w:bidi="ar-EG"/>
        </w:rPr>
        <w:t xml:space="preserve"> </w:t>
      </w:r>
    </w:p>
    <w:p w14:paraId="3EF08510" w14:textId="77777777" w:rsidR="007732C4" w:rsidRPr="00F9129C" w:rsidRDefault="007732C4" w:rsidP="007732C4">
      <w:pPr>
        <w:rPr>
          <w:rFonts w:asciiTheme="minorHAnsi" w:hAnsiTheme="minorHAnsi" w:cstheme="minorHAnsi"/>
          <w:b/>
          <w:bCs/>
          <w:sz w:val="26"/>
          <w:szCs w:val="26"/>
          <w:lang w:bidi="ar-EG"/>
        </w:rPr>
      </w:pPr>
    </w:p>
    <w:p w14:paraId="2C2D893C" w14:textId="77777777" w:rsidR="007732C4" w:rsidRDefault="007732C4" w:rsidP="002E39C7">
      <w:pPr>
        <w:rPr>
          <w:sz w:val="28"/>
          <w:szCs w:val="28"/>
          <w:lang w:bidi="ar-EG"/>
        </w:rPr>
      </w:pPr>
      <w:r w:rsidRPr="0081503F">
        <w:rPr>
          <w:b/>
          <w:bCs/>
          <w:sz w:val="28"/>
          <w:szCs w:val="28"/>
          <w:lang w:bidi="ar-EG"/>
        </w:rPr>
        <w:t>Purpose:</w:t>
      </w:r>
      <w:r w:rsidRPr="0081503F">
        <w:rPr>
          <w:sz w:val="28"/>
          <w:szCs w:val="28"/>
          <w:lang w:bidi="ar-EG"/>
        </w:rPr>
        <w:t xml:space="preserve"> The DashboardPage widget is the central admin dashboard for an e-commerce app, providing an overview of key metrics (artisans, clients, orders, complaints, categories) and app ratings, with navigation to ratings and categories management.</w:t>
      </w:r>
    </w:p>
    <w:p w14:paraId="6D87B838" w14:textId="77777777" w:rsidR="00B669C1" w:rsidRPr="0081503F" w:rsidRDefault="00B669C1" w:rsidP="002E39C7">
      <w:pPr>
        <w:rPr>
          <w:sz w:val="28"/>
          <w:szCs w:val="28"/>
          <w:lang w:bidi="ar-EG"/>
        </w:rPr>
      </w:pPr>
    </w:p>
    <w:p w14:paraId="69F69524" w14:textId="77777777" w:rsidR="007732C4" w:rsidRPr="0081503F" w:rsidRDefault="007732C4" w:rsidP="002E39C7">
      <w:pPr>
        <w:rPr>
          <w:b/>
          <w:bCs/>
          <w:sz w:val="28"/>
          <w:szCs w:val="28"/>
          <w:lang w:bidi="ar-EG"/>
        </w:rPr>
      </w:pPr>
      <w:r w:rsidRPr="0081503F">
        <w:rPr>
          <w:b/>
          <w:bCs/>
          <w:sz w:val="28"/>
          <w:szCs w:val="28"/>
          <w:lang w:bidi="ar-EG"/>
        </w:rPr>
        <w:lastRenderedPageBreak/>
        <w:t>Key Features:</w:t>
      </w:r>
    </w:p>
    <w:p w14:paraId="33C477D2" w14:textId="77777777" w:rsidR="007732C4" w:rsidRPr="0081503F" w:rsidRDefault="007732C4" w:rsidP="002E39C7">
      <w:pPr>
        <w:rPr>
          <w:sz w:val="28"/>
          <w:szCs w:val="28"/>
          <w:lang w:bidi="ar-EG"/>
        </w:rPr>
      </w:pPr>
      <w:r w:rsidRPr="0081503F">
        <w:rPr>
          <w:sz w:val="28"/>
          <w:szCs w:val="28"/>
          <w:lang w:bidi="ar-EG"/>
        </w:rPr>
        <w:t>Displays counts for artisans, clients, orders, complaints, and categories fetched via ApiService.</w:t>
      </w:r>
    </w:p>
    <w:p w14:paraId="133582CB" w14:textId="77777777" w:rsidR="007732C4" w:rsidRPr="0081503F" w:rsidRDefault="007732C4" w:rsidP="002E39C7">
      <w:pPr>
        <w:rPr>
          <w:sz w:val="28"/>
          <w:szCs w:val="28"/>
          <w:lang w:bidi="ar-EG"/>
        </w:rPr>
      </w:pPr>
      <w:r w:rsidRPr="0081503F">
        <w:rPr>
          <w:sz w:val="28"/>
          <w:szCs w:val="28"/>
          <w:lang w:bidi="ar-EG"/>
        </w:rPr>
        <w:t>Shows app ratings (average and total) with navigation to RatingsPage.</w:t>
      </w:r>
    </w:p>
    <w:p w14:paraId="06E74E83" w14:textId="77777777" w:rsidR="007732C4" w:rsidRPr="0081503F" w:rsidRDefault="007732C4" w:rsidP="002E39C7">
      <w:pPr>
        <w:rPr>
          <w:sz w:val="28"/>
          <w:szCs w:val="28"/>
          <w:lang w:bidi="ar-EG"/>
        </w:rPr>
      </w:pPr>
      <w:r w:rsidRPr="0081503F">
        <w:rPr>
          <w:sz w:val="28"/>
          <w:szCs w:val="28"/>
          <w:lang w:bidi="ar-EG"/>
        </w:rPr>
        <w:t>Includes a logout button and pull-to-refresh for data updates.</w:t>
      </w:r>
    </w:p>
    <w:p w14:paraId="72BBA3DF" w14:textId="77777777" w:rsidR="007732C4" w:rsidRPr="0081503F" w:rsidRDefault="007732C4" w:rsidP="002E39C7">
      <w:pPr>
        <w:rPr>
          <w:sz w:val="28"/>
          <w:szCs w:val="28"/>
          <w:lang w:bidi="ar-EG"/>
        </w:rPr>
      </w:pPr>
      <w:r w:rsidRPr="0081503F">
        <w:rPr>
          <w:sz w:val="28"/>
          <w:szCs w:val="28"/>
          <w:lang w:bidi="ar-EG"/>
        </w:rPr>
        <w:t>Features a button to navigate to CategoriesPage for category management.</w:t>
      </w:r>
    </w:p>
    <w:p w14:paraId="238A8944" w14:textId="77777777" w:rsidR="007732C4" w:rsidRPr="00B669C1" w:rsidRDefault="007732C4" w:rsidP="002E39C7">
      <w:pPr>
        <w:rPr>
          <w:b/>
          <w:bCs/>
          <w:sz w:val="28"/>
          <w:szCs w:val="28"/>
          <w:lang w:bidi="ar-EG"/>
        </w:rPr>
      </w:pPr>
      <w:r w:rsidRPr="00B669C1">
        <w:rPr>
          <w:b/>
          <w:bCs/>
          <w:sz w:val="28"/>
          <w:szCs w:val="28"/>
          <w:lang w:bidi="ar-EG"/>
        </w:rPr>
        <w:t>State:</w:t>
      </w:r>
    </w:p>
    <w:p w14:paraId="14C0B4DF" w14:textId="77777777" w:rsidR="007732C4" w:rsidRPr="0081503F" w:rsidRDefault="007732C4" w:rsidP="002E39C7">
      <w:pPr>
        <w:rPr>
          <w:sz w:val="28"/>
          <w:szCs w:val="28"/>
          <w:lang w:bidi="ar-EG"/>
        </w:rPr>
      </w:pPr>
      <w:r w:rsidRPr="0081503F">
        <w:rPr>
          <w:sz w:val="28"/>
          <w:szCs w:val="28"/>
          <w:lang w:bidi="ar-EG"/>
        </w:rPr>
        <w:t>artisansCount, clientsCount, ordersCount, complaintsCount, categoriesCount: Store metric counts as strings.</w:t>
      </w:r>
    </w:p>
    <w:p w14:paraId="303ADEF0" w14:textId="126BD05B" w:rsidR="007732C4" w:rsidRPr="0081503F" w:rsidRDefault="007732C4" w:rsidP="002E39C7">
      <w:pPr>
        <w:rPr>
          <w:sz w:val="28"/>
          <w:szCs w:val="28"/>
          <w:lang w:bidi="ar-EG"/>
        </w:rPr>
      </w:pPr>
      <w:r w:rsidRPr="0081503F">
        <w:rPr>
          <w:sz w:val="28"/>
          <w:szCs w:val="28"/>
          <w:lang w:bidi="ar-EG"/>
        </w:rPr>
        <w:t>_isLoading: Tracks data fetching state.</w:t>
      </w:r>
    </w:p>
    <w:p w14:paraId="5D875921" w14:textId="77777777" w:rsidR="007732C4" w:rsidRPr="0081503F" w:rsidRDefault="007732C4" w:rsidP="002E39C7">
      <w:pPr>
        <w:rPr>
          <w:sz w:val="28"/>
          <w:szCs w:val="28"/>
          <w:lang w:bidi="ar-EG"/>
        </w:rPr>
      </w:pPr>
      <w:r w:rsidRPr="0081503F">
        <w:rPr>
          <w:sz w:val="28"/>
          <w:szCs w:val="28"/>
          <w:lang w:bidi="ar-EG"/>
        </w:rPr>
        <w:t>_errorMessage: Stores error messages for display.</w:t>
      </w:r>
    </w:p>
    <w:p w14:paraId="2C732CD1" w14:textId="77777777" w:rsidR="007732C4" w:rsidRPr="0081503F" w:rsidRDefault="007732C4" w:rsidP="002E39C7">
      <w:pPr>
        <w:rPr>
          <w:sz w:val="28"/>
          <w:szCs w:val="28"/>
          <w:lang w:bidi="ar-EG"/>
        </w:rPr>
      </w:pPr>
      <w:r w:rsidRPr="0081503F">
        <w:rPr>
          <w:sz w:val="28"/>
          <w:szCs w:val="28"/>
          <w:lang w:bidi="ar-EG"/>
        </w:rPr>
        <w:t>_ratingsFuture: Future for fetching app ratings.</w:t>
      </w:r>
    </w:p>
    <w:p w14:paraId="598B21FE" w14:textId="77777777" w:rsidR="007732C4" w:rsidRPr="0081503F" w:rsidRDefault="007732C4" w:rsidP="002E39C7">
      <w:pPr>
        <w:rPr>
          <w:sz w:val="28"/>
          <w:szCs w:val="28"/>
          <w:lang w:bidi="ar-EG"/>
        </w:rPr>
      </w:pPr>
      <w:r w:rsidRPr="0081503F">
        <w:rPr>
          <w:sz w:val="28"/>
          <w:szCs w:val="28"/>
          <w:lang w:bidi="ar-EG"/>
        </w:rPr>
        <w:t>_apiService, _authService: Instances for API and authentication operations.</w:t>
      </w:r>
    </w:p>
    <w:p w14:paraId="49A405D5" w14:textId="77777777" w:rsidR="007732C4" w:rsidRPr="0081503F" w:rsidRDefault="007732C4" w:rsidP="002E39C7">
      <w:pPr>
        <w:rPr>
          <w:b/>
          <w:bCs/>
          <w:sz w:val="28"/>
          <w:szCs w:val="28"/>
          <w:lang w:bidi="ar-EG"/>
        </w:rPr>
      </w:pPr>
      <w:r w:rsidRPr="0081503F">
        <w:rPr>
          <w:b/>
          <w:bCs/>
          <w:sz w:val="28"/>
          <w:szCs w:val="28"/>
          <w:lang w:bidi="ar-EG"/>
        </w:rPr>
        <w:t>Functionality:</w:t>
      </w:r>
    </w:p>
    <w:p w14:paraId="3480A02F" w14:textId="77777777" w:rsidR="007732C4" w:rsidRPr="0081503F" w:rsidRDefault="007732C4" w:rsidP="002E39C7">
      <w:pPr>
        <w:rPr>
          <w:sz w:val="28"/>
          <w:szCs w:val="28"/>
          <w:lang w:bidi="ar-EG"/>
        </w:rPr>
      </w:pPr>
      <w:r w:rsidRPr="0081503F">
        <w:rPr>
          <w:sz w:val="28"/>
          <w:szCs w:val="28"/>
          <w:lang w:bidi="ar-EG"/>
        </w:rPr>
        <w:t>Initialization: Fetches dashboard data (_fetchDashboardData) and app ratings (_apiService.getAppRatings) on initState.</w:t>
      </w:r>
    </w:p>
    <w:p w14:paraId="458E02D1" w14:textId="77777777" w:rsidR="007732C4" w:rsidRPr="0081503F" w:rsidRDefault="007732C4" w:rsidP="002E39C7">
      <w:pPr>
        <w:rPr>
          <w:sz w:val="28"/>
          <w:szCs w:val="28"/>
          <w:lang w:bidi="ar-EG"/>
        </w:rPr>
      </w:pPr>
      <w:r w:rsidRPr="0081503F">
        <w:rPr>
          <w:sz w:val="28"/>
          <w:szCs w:val="28"/>
          <w:lang w:bidi="ar-EG"/>
        </w:rPr>
        <w:t>Data Fetching: Uses ApiService.getDashboardData to retrieve metric counts; updates state with counts or error message.</w:t>
      </w:r>
    </w:p>
    <w:p w14:paraId="740EDA4C" w14:textId="77777777" w:rsidR="007732C4" w:rsidRPr="0081503F" w:rsidRDefault="007732C4" w:rsidP="002E39C7">
      <w:pPr>
        <w:rPr>
          <w:sz w:val="28"/>
          <w:szCs w:val="28"/>
          <w:lang w:bidi="ar-EG"/>
        </w:rPr>
      </w:pPr>
      <w:r w:rsidRPr="0081503F">
        <w:rPr>
          <w:sz w:val="28"/>
          <w:szCs w:val="28"/>
          <w:lang w:bidi="ar-EG"/>
        </w:rPr>
        <w:t>Refresh: Pull-to-refresh (_refreshAllData) reloads dashboard data and ratings.</w:t>
      </w:r>
    </w:p>
    <w:p w14:paraId="78D995A9" w14:textId="77777777" w:rsidR="007732C4" w:rsidRPr="0081503F" w:rsidRDefault="007732C4" w:rsidP="002E39C7">
      <w:pPr>
        <w:rPr>
          <w:sz w:val="28"/>
          <w:szCs w:val="28"/>
          <w:lang w:bidi="ar-EG"/>
        </w:rPr>
      </w:pPr>
      <w:r w:rsidRPr="0081503F">
        <w:rPr>
          <w:sz w:val="28"/>
          <w:szCs w:val="28"/>
          <w:lang w:bidi="ar-EG"/>
        </w:rPr>
        <w:t>Logout: Calls AuthService.logout, clears SharedPreferences role, and navigates to LoginScreen.</w:t>
      </w:r>
    </w:p>
    <w:p w14:paraId="4E4F5E91" w14:textId="77777777" w:rsidR="007732C4" w:rsidRPr="0081503F" w:rsidRDefault="007732C4" w:rsidP="002E39C7">
      <w:pPr>
        <w:rPr>
          <w:b/>
          <w:bCs/>
          <w:sz w:val="28"/>
          <w:szCs w:val="28"/>
          <w:lang w:bidi="ar-EG"/>
        </w:rPr>
      </w:pPr>
      <w:r w:rsidRPr="0081503F">
        <w:rPr>
          <w:b/>
          <w:bCs/>
          <w:sz w:val="28"/>
          <w:szCs w:val="28"/>
          <w:lang w:bidi="ar-EG"/>
        </w:rPr>
        <w:lastRenderedPageBreak/>
        <w:t xml:space="preserve">Navigation: </w:t>
      </w:r>
    </w:p>
    <w:p w14:paraId="55EBC959" w14:textId="77777777" w:rsidR="007732C4" w:rsidRPr="0081503F" w:rsidRDefault="007732C4" w:rsidP="002E39C7">
      <w:pPr>
        <w:rPr>
          <w:sz w:val="28"/>
          <w:szCs w:val="28"/>
          <w:lang w:bidi="ar-EG"/>
        </w:rPr>
      </w:pPr>
      <w:r w:rsidRPr="0081503F">
        <w:rPr>
          <w:sz w:val="28"/>
          <w:szCs w:val="28"/>
          <w:lang w:bidi="ar-EG"/>
        </w:rPr>
        <w:t>Tapping app ratings navigates to RatingsPage.</w:t>
      </w:r>
    </w:p>
    <w:p w14:paraId="51985205" w14:textId="77777777" w:rsidR="007732C4" w:rsidRPr="0081503F" w:rsidRDefault="007732C4" w:rsidP="002E39C7">
      <w:pPr>
        <w:rPr>
          <w:sz w:val="28"/>
          <w:szCs w:val="28"/>
          <w:lang w:bidi="ar-EG"/>
        </w:rPr>
      </w:pPr>
      <w:r w:rsidRPr="0081503F">
        <w:rPr>
          <w:sz w:val="28"/>
          <w:szCs w:val="28"/>
          <w:lang w:bidi="ar-EG"/>
        </w:rPr>
        <w:t>Categories card button navigates to CategoriesPage.</w:t>
      </w:r>
    </w:p>
    <w:p w14:paraId="5B8F58DD" w14:textId="77777777" w:rsidR="007732C4" w:rsidRPr="0081503F" w:rsidRDefault="007732C4" w:rsidP="002E39C7">
      <w:pPr>
        <w:rPr>
          <w:sz w:val="28"/>
          <w:szCs w:val="28"/>
          <w:lang w:bidi="ar-EG"/>
        </w:rPr>
      </w:pPr>
      <w:r w:rsidRPr="0081503F">
        <w:rPr>
          <w:sz w:val="28"/>
          <w:szCs w:val="28"/>
          <w:lang w:bidi="ar-EG"/>
        </w:rPr>
        <w:t>Error Handling: Displays error messages with a centered text; handles API and network errors.</w:t>
      </w:r>
    </w:p>
    <w:p w14:paraId="25510854" w14:textId="77777777" w:rsidR="007732C4" w:rsidRPr="000A10D7" w:rsidRDefault="007732C4" w:rsidP="002E39C7">
      <w:pPr>
        <w:rPr>
          <w:b/>
          <w:bCs/>
          <w:sz w:val="28"/>
          <w:szCs w:val="28"/>
          <w:lang w:bidi="ar-EG"/>
        </w:rPr>
      </w:pPr>
      <w:r w:rsidRPr="000A10D7">
        <w:rPr>
          <w:b/>
          <w:bCs/>
          <w:sz w:val="28"/>
          <w:szCs w:val="28"/>
          <w:lang w:bidi="ar-EG"/>
        </w:rPr>
        <w:t>UI:</w:t>
      </w:r>
    </w:p>
    <w:p w14:paraId="30B94387" w14:textId="77777777" w:rsidR="007732C4" w:rsidRPr="0081503F" w:rsidRDefault="007732C4" w:rsidP="002E39C7">
      <w:pPr>
        <w:rPr>
          <w:sz w:val="28"/>
          <w:szCs w:val="28"/>
          <w:lang w:bidi="ar-EG"/>
        </w:rPr>
      </w:pPr>
      <w:r w:rsidRPr="0081503F">
        <w:rPr>
          <w:sz w:val="28"/>
          <w:szCs w:val="28"/>
          <w:lang w:bidi="ar-EG"/>
        </w:rPr>
        <w:t>Responsive with GoogleFonts.nunitoSans typography, light/dark theme support.</w:t>
      </w:r>
    </w:p>
    <w:p w14:paraId="4E6050AF" w14:textId="77777777" w:rsidR="007732C4" w:rsidRPr="0081503F" w:rsidRDefault="007732C4" w:rsidP="002E39C7">
      <w:pPr>
        <w:rPr>
          <w:sz w:val="28"/>
          <w:szCs w:val="28"/>
          <w:lang w:bidi="ar-EG"/>
        </w:rPr>
      </w:pPr>
      <w:r w:rsidRPr="0081503F">
        <w:rPr>
          <w:sz w:val="28"/>
          <w:szCs w:val="28"/>
          <w:lang w:bidi="ar-EG"/>
        </w:rPr>
        <w:t xml:space="preserve">Features a card-based layout with: </w:t>
      </w:r>
    </w:p>
    <w:p w14:paraId="60041DB8" w14:textId="77777777" w:rsidR="007732C4" w:rsidRPr="0081503F" w:rsidRDefault="007732C4" w:rsidP="002E39C7">
      <w:pPr>
        <w:rPr>
          <w:sz w:val="28"/>
          <w:szCs w:val="28"/>
          <w:lang w:bidi="ar-EG"/>
        </w:rPr>
      </w:pPr>
      <w:r w:rsidRPr="0081503F">
        <w:rPr>
          <w:sz w:val="28"/>
          <w:szCs w:val="28"/>
          <w:lang w:bidi="ar-EG"/>
        </w:rPr>
        <w:t>App ratings card (gradient background, shows average rating).</w:t>
      </w:r>
    </w:p>
    <w:p w14:paraId="18F4F503" w14:textId="77777777" w:rsidR="007732C4" w:rsidRPr="0081503F" w:rsidRDefault="007732C4" w:rsidP="002E39C7">
      <w:pPr>
        <w:rPr>
          <w:sz w:val="28"/>
          <w:szCs w:val="28"/>
          <w:lang w:bidi="ar-EG"/>
        </w:rPr>
      </w:pPr>
      <w:r w:rsidRPr="0081503F">
        <w:rPr>
          <w:sz w:val="28"/>
          <w:szCs w:val="28"/>
          <w:lang w:bidi="ar-EG"/>
        </w:rPr>
        <w:t>Metric cards for artisans, clients, orders, complaints, and categories (with images and counts).</w:t>
      </w:r>
    </w:p>
    <w:p w14:paraId="08682D6A" w14:textId="77777777" w:rsidR="007732C4" w:rsidRPr="0081503F" w:rsidRDefault="007732C4" w:rsidP="002E39C7">
      <w:pPr>
        <w:rPr>
          <w:sz w:val="28"/>
          <w:szCs w:val="28"/>
          <w:lang w:bidi="ar-EG"/>
        </w:rPr>
      </w:pPr>
      <w:r w:rsidRPr="0081503F">
        <w:rPr>
          <w:sz w:val="28"/>
          <w:szCs w:val="28"/>
          <w:lang w:bidi="ar-EG"/>
        </w:rPr>
        <w:t>Categories card includes a floating + button for adding categories.</w:t>
      </w:r>
    </w:p>
    <w:p w14:paraId="1FA2ED43" w14:textId="77777777" w:rsidR="007732C4" w:rsidRPr="0081503F" w:rsidRDefault="007732C4" w:rsidP="002E39C7">
      <w:pPr>
        <w:rPr>
          <w:sz w:val="28"/>
          <w:szCs w:val="28"/>
          <w:lang w:bidi="ar-EG"/>
        </w:rPr>
      </w:pPr>
      <w:r w:rsidRPr="0081503F">
        <w:rPr>
          <w:sz w:val="28"/>
          <w:szCs w:val="28"/>
          <w:lang w:bidi="ar-EG"/>
        </w:rPr>
        <w:t>Uses CardTheme for consistent white/light cards, teal borders, and shadows.</w:t>
      </w:r>
    </w:p>
    <w:p w14:paraId="4874EE31" w14:textId="77777777" w:rsidR="007732C4" w:rsidRPr="0081503F" w:rsidRDefault="007732C4" w:rsidP="002E39C7">
      <w:pPr>
        <w:rPr>
          <w:sz w:val="28"/>
          <w:szCs w:val="28"/>
          <w:lang w:bidi="ar-EG"/>
        </w:rPr>
      </w:pPr>
      <w:r w:rsidRPr="0081503F">
        <w:rPr>
          <w:sz w:val="28"/>
          <w:szCs w:val="28"/>
          <w:lang w:bidi="ar-EG"/>
        </w:rPr>
        <w:t>AppBar includes a logout button.</w:t>
      </w:r>
    </w:p>
    <w:p w14:paraId="48E2B93F" w14:textId="77777777" w:rsidR="007732C4" w:rsidRPr="00B669C1" w:rsidRDefault="007732C4" w:rsidP="002E39C7">
      <w:pPr>
        <w:rPr>
          <w:b/>
          <w:bCs/>
          <w:sz w:val="28"/>
          <w:szCs w:val="28"/>
          <w:lang w:bidi="ar-EG"/>
        </w:rPr>
      </w:pPr>
      <w:r w:rsidRPr="00B669C1">
        <w:rPr>
          <w:b/>
          <w:bCs/>
          <w:sz w:val="28"/>
          <w:szCs w:val="28"/>
          <w:lang w:bidi="ar-EG"/>
        </w:rPr>
        <w:t>Dependencies:</w:t>
      </w:r>
    </w:p>
    <w:p w14:paraId="3CE991DC" w14:textId="77777777" w:rsidR="007732C4" w:rsidRPr="0081503F" w:rsidRDefault="007732C4" w:rsidP="002E39C7">
      <w:pPr>
        <w:rPr>
          <w:sz w:val="28"/>
          <w:szCs w:val="28"/>
          <w:lang w:bidi="ar-EG"/>
        </w:rPr>
      </w:pPr>
      <w:r w:rsidRPr="0081503F">
        <w:rPr>
          <w:sz w:val="28"/>
          <w:szCs w:val="28"/>
          <w:lang w:bidi="ar-EG"/>
        </w:rPr>
        <w:t>Packages: flutter/material, google_fonts, shared_preferences.</w:t>
      </w:r>
    </w:p>
    <w:p w14:paraId="678D74F1" w14:textId="77777777" w:rsidR="007732C4" w:rsidRPr="0081503F" w:rsidRDefault="007732C4" w:rsidP="002E39C7">
      <w:pPr>
        <w:rPr>
          <w:sz w:val="28"/>
          <w:szCs w:val="28"/>
          <w:lang w:bidi="ar-EG"/>
        </w:rPr>
      </w:pPr>
      <w:r w:rsidRPr="0081503F">
        <w:rPr>
          <w:sz w:val="28"/>
          <w:szCs w:val="28"/>
          <w:lang w:bidi="ar-EG"/>
        </w:rPr>
        <w:t>Internal: ApiService, AuthService, LoginScreen, RatingsPage, CategoriesPage.</w:t>
      </w:r>
    </w:p>
    <w:p w14:paraId="38CC4174" w14:textId="77777777" w:rsidR="007732C4" w:rsidRPr="0081503F" w:rsidRDefault="007732C4" w:rsidP="002E39C7">
      <w:pPr>
        <w:rPr>
          <w:b/>
          <w:bCs/>
          <w:sz w:val="28"/>
          <w:szCs w:val="28"/>
          <w:lang w:bidi="ar-EG"/>
        </w:rPr>
      </w:pPr>
      <w:r w:rsidRPr="0081503F">
        <w:rPr>
          <w:b/>
          <w:bCs/>
          <w:sz w:val="28"/>
          <w:szCs w:val="28"/>
          <w:lang w:bidi="ar-EG"/>
        </w:rPr>
        <w:t>Usage:</w:t>
      </w:r>
    </w:p>
    <w:p w14:paraId="0EF7DB4E" w14:textId="77777777" w:rsidR="007732C4" w:rsidRPr="0081503F" w:rsidRDefault="007732C4" w:rsidP="002E39C7">
      <w:pPr>
        <w:rPr>
          <w:sz w:val="28"/>
          <w:szCs w:val="28"/>
          <w:lang w:bidi="ar-EG"/>
        </w:rPr>
      </w:pPr>
      <w:r w:rsidRPr="0081503F">
        <w:rPr>
          <w:sz w:val="28"/>
          <w:szCs w:val="28"/>
          <w:lang w:bidi="ar-EG"/>
        </w:rPr>
        <w:t>Integrated via Navigator.push to DashboardPage (typically within CustomNavigatorAdmin).</w:t>
      </w:r>
    </w:p>
    <w:p w14:paraId="55A502D8" w14:textId="2F2F1CDF" w:rsidR="007732C4" w:rsidRPr="0081503F" w:rsidRDefault="007732C4" w:rsidP="002E39C7">
      <w:pPr>
        <w:rPr>
          <w:sz w:val="28"/>
          <w:szCs w:val="28"/>
          <w:lang w:bidi="ar-EG"/>
        </w:rPr>
      </w:pPr>
      <w:r w:rsidRPr="0081503F">
        <w:rPr>
          <w:sz w:val="28"/>
          <w:szCs w:val="28"/>
          <w:lang w:bidi="ar-EG"/>
        </w:rPr>
        <w:lastRenderedPageBreak/>
        <w:t>Requires ApiService for data, AuthService for logout, and asset images (artisan.png, clients.png, order.png, problem.png, category.png).</w:t>
      </w:r>
    </w:p>
    <w:p w14:paraId="366B0B8F" w14:textId="77777777" w:rsidR="007732C4" w:rsidRPr="0081503F" w:rsidRDefault="007732C4" w:rsidP="002E39C7">
      <w:pPr>
        <w:rPr>
          <w:sz w:val="28"/>
          <w:szCs w:val="28"/>
          <w:lang w:bidi="ar-EG"/>
        </w:rPr>
      </w:pPr>
      <w:r w:rsidRPr="0081503F">
        <w:rPr>
          <w:sz w:val="28"/>
          <w:szCs w:val="28"/>
          <w:lang w:bidi="ar-EG"/>
        </w:rPr>
        <w:t>Customizable for additional metrics or UI styling.</w:t>
      </w:r>
    </w:p>
    <w:p w14:paraId="43A746CA" w14:textId="77777777" w:rsidR="007732C4" w:rsidRPr="0081503F" w:rsidRDefault="007732C4" w:rsidP="002E39C7">
      <w:pPr>
        <w:rPr>
          <w:b/>
          <w:bCs/>
          <w:sz w:val="28"/>
          <w:szCs w:val="28"/>
          <w:lang w:bidi="ar-EG"/>
        </w:rPr>
      </w:pPr>
      <w:r w:rsidRPr="0081503F">
        <w:rPr>
          <w:b/>
          <w:bCs/>
          <w:sz w:val="28"/>
          <w:szCs w:val="28"/>
          <w:lang w:bidi="ar-EG"/>
        </w:rPr>
        <w:t>Notes:</w:t>
      </w:r>
    </w:p>
    <w:p w14:paraId="0353850F" w14:textId="77777777" w:rsidR="007732C4" w:rsidRPr="0081503F" w:rsidRDefault="007732C4" w:rsidP="002E39C7">
      <w:pPr>
        <w:rPr>
          <w:sz w:val="28"/>
          <w:szCs w:val="28"/>
          <w:lang w:bidi="ar-EG"/>
        </w:rPr>
      </w:pPr>
      <w:r w:rsidRPr="00B669C1">
        <w:rPr>
          <w:b/>
          <w:bCs/>
          <w:sz w:val="28"/>
          <w:szCs w:val="28"/>
          <w:lang w:bidi="ar-EG"/>
        </w:rPr>
        <w:t>Performance:</w:t>
      </w:r>
      <w:r w:rsidRPr="0081503F">
        <w:rPr>
          <w:sz w:val="28"/>
          <w:szCs w:val="28"/>
          <w:lang w:bidi="ar-EG"/>
        </w:rPr>
        <w:t xml:space="preserve"> Efficient with asynchronous data fetching and minimal state updates.</w:t>
      </w:r>
    </w:p>
    <w:p w14:paraId="3624437A" w14:textId="77777777" w:rsidR="007732C4" w:rsidRPr="0081503F" w:rsidRDefault="007732C4" w:rsidP="002E39C7">
      <w:pPr>
        <w:rPr>
          <w:sz w:val="28"/>
          <w:szCs w:val="28"/>
          <w:lang w:bidi="ar-EG"/>
        </w:rPr>
      </w:pPr>
      <w:r w:rsidRPr="00B669C1">
        <w:rPr>
          <w:b/>
          <w:bCs/>
          <w:sz w:val="28"/>
          <w:szCs w:val="28"/>
          <w:lang w:bidi="ar-EG"/>
        </w:rPr>
        <w:t>Error Handling:</w:t>
      </w:r>
      <w:r w:rsidRPr="0081503F">
        <w:rPr>
          <w:sz w:val="28"/>
          <w:szCs w:val="28"/>
          <w:lang w:bidi="ar-EG"/>
        </w:rPr>
        <w:t xml:space="preserve"> Robust for API errors and network issues.</w:t>
      </w:r>
    </w:p>
    <w:p w14:paraId="283D6D8D" w14:textId="77777777" w:rsidR="007732C4" w:rsidRPr="0081503F" w:rsidRDefault="007732C4" w:rsidP="002E39C7">
      <w:pPr>
        <w:rPr>
          <w:sz w:val="28"/>
          <w:szCs w:val="28"/>
          <w:lang w:bidi="ar-EG"/>
        </w:rPr>
      </w:pPr>
      <w:r w:rsidRPr="00B669C1">
        <w:rPr>
          <w:b/>
          <w:bCs/>
          <w:sz w:val="28"/>
          <w:szCs w:val="28"/>
          <w:lang w:bidi="ar-EG"/>
        </w:rPr>
        <w:t>Limitations:</w:t>
      </w:r>
      <w:r w:rsidRPr="0081503F">
        <w:rPr>
          <w:sz w:val="28"/>
          <w:szCs w:val="28"/>
          <w:lang w:bidi="ar-EG"/>
        </w:rPr>
        <w:t xml:space="preserve"> No interactive metric details beyond categories; fixed card layout.</w:t>
      </w:r>
    </w:p>
    <w:p w14:paraId="6C43811B" w14:textId="1AC9851C" w:rsidR="007732C4" w:rsidRPr="00B669C1" w:rsidRDefault="007732C4" w:rsidP="002E39C7">
      <w:pPr>
        <w:rPr>
          <w:sz w:val="28"/>
          <w:szCs w:val="28"/>
          <w:lang w:bidi="ar-EG"/>
        </w:rPr>
      </w:pPr>
      <w:r w:rsidRPr="00B669C1">
        <w:rPr>
          <w:b/>
          <w:bCs/>
          <w:sz w:val="28"/>
          <w:szCs w:val="28"/>
          <w:lang w:bidi="ar-EG"/>
        </w:rPr>
        <w:t>Scalability:</w:t>
      </w:r>
      <w:r w:rsidRPr="0081503F">
        <w:rPr>
          <w:sz w:val="28"/>
          <w:szCs w:val="28"/>
          <w:lang w:bidi="ar-EG"/>
        </w:rPr>
        <w:t xml:space="preserve"> Can add more metrics or interactive elements (e.g., charts).</w:t>
      </w:r>
    </w:p>
    <w:p w14:paraId="09E89C05" w14:textId="0424C3D4" w:rsidR="007732C4" w:rsidRPr="000A10D7" w:rsidRDefault="000A10D7" w:rsidP="000A10D7">
      <w:pPr>
        <w:pStyle w:val="Heading5"/>
        <w:rPr>
          <w:sz w:val="28"/>
          <w:szCs w:val="28"/>
        </w:rPr>
      </w:pPr>
      <w:bookmarkStart w:id="631" w:name="_Toc200507003"/>
      <w:r w:rsidRPr="000A10D7">
        <w:rPr>
          <w:sz w:val="28"/>
          <w:szCs w:val="28"/>
        </w:rPr>
        <w:t>4.2.2.3.6.</w:t>
      </w:r>
      <w:r w:rsidR="007732C4" w:rsidRPr="000A10D7">
        <w:rPr>
          <w:sz w:val="28"/>
          <w:szCs w:val="28"/>
        </w:rPr>
        <w:t xml:space="preserve"> Orders Management Screen</w:t>
      </w:r>
      <w:bookmarkEnd w:id="631"/>
    </w:p>
    <w:p w14:paraId="5400DBBF" w14:textId="510C66B2" w:rsidR="007732C4" w:rsidRDefault="007732C4" w:rsidP="000A10D7">
      <w:pPr>
        <w:rPr>
          <w:rFonts w:asciiTheme="minorHAnsi" w:hAnsiTheme="minorHAnsi" w:cstheme="minorHAnsi"/>
          <w:b/>
          <w:bCs/>
          <w:sz w:val="40"/>
          <w:szCs w:val="40"/>
          <w:lang w:bidi="ar-EG"/>
        </w:rPr>
      </w:pPr>
      <w:r>
        <w:rPr>
          <w:rFonts w:asciiTheme="minorHAnsi" w:hAnsiTheme="minorHAnsi" w:cstheme="minorHAnsi"/>
          <w:b/>
          <w:bCs/>
          <w:noProof/>
          <w:sz w:val="40"/>
          <w:szCs w:val="40"/>
        </w:rPr>
        <w:drawing>
          <wp:inline distT="0" distB="0" distL="0" distR="0" wp14:anchorId="2A48FE40" wp14:editId="4D4E9C6A">
            <wp:extent cx="6115050" cy="4023360"/>
            <wp:effectExtent l="0" t="0" r="0" b="0"/>
            <wp:docPr id="1986477271"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77271" name="Picture 9" descr="A screenshot of a computer program&#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6115915" cy="4023929"/>
                    </a:xfrm>
                    <a:prstGeom prst="rect">
                      <a:avLst/>
                    </a:prstGeom>
                  </pic:spPr>
                </pic:pic>
              </a:graphicData>
            </a:graphic>
          </wp:inline>
        </w:drawing>
      </w:r>
    </w:p>
    <w:p w14:paraId="3FFB0E12" w14:textId="77777777" w:rsidR="007732C4" w:rsidRPr="000A10D7" w:rsidRDefault="007732C4" w:rsidP="004905B9">
      <w:pPr>
        <w:rPr>
          <w:sz w:val="28"/>
          <w:szCs w:val="28"/>
          <w:lang w:bidi="ar-EG"/>
        </w:rPr>
      </w:pPr>
      <w:r w:rsidRPr="00B669C1">
        <w:rPr>
          <w:b/>
          <w:bCs/>
          <w:sz w:val="28"/>
          <w:szCs w:val="28"/>
          <w:lang w:bidi="ar-EG"/>
        </w:rPr>
        <w:lastRenderedPageBreak/>
        <w:t>Purpose:</w:t>
      </w:r>
      <w:r w:rsidRPr="000A10D7">
        <w:rPr>
          <w:sz w:val="28"/>
          <w:szCs w:val="28"/>
          <w:lang w:bidi="ar-EG"/>
        </w:rPr>
        <w:t xml:space="preserve"> The OrdersManagementScreen widget is an administrative interface for managing orders in an e-commerce app, allowing admins to view, search, sort, edit, and view details of orders.</w:t>
      </w:r>
    </w:p>
    <w:p w14:paraId="1D57A0A8" w14:textId="77777777" w:rsidR="007732C4" w:rsidRPr="00B669C1" w:rsidRDefault="007732C4" w:rsidP="004905B9">
      <w:pPr>
        <w:rPr>
          <w:b/>
          <w:bCs/>
          <w:sz w:val="28"/>
          <w:szCs w:val="28"/>
          <w:lang w:bidi="ar-EG"/>
        </w:rPr>
      </w:pPr>
      <w:r w:rsidRPr="00B669C1">
        <w:rPr>
          <w:b/>
          <w:bCs/>
          <w:sz w:val="28"/>
          <w:szCs w:val="28"/>
          <w:lang w:bidi="ar-EG"/>
        </w:rPr>
        <w:t>Key Features:</w:t>
      </w:r>
    </w:p>
    <w:p w14:paraId="45BB17E2" w14:textId="77777777" w:rsidR="007732C4" w:rsidRPr="000A10D7" w:rsidRDefault="007732C4" w:rsidP="004905B9">
      <w:pPr>
        <w:rPr>
          <w:sz w:val="28"/>
          <w:szCs w:val="28"/>
          <w:lang w:bidi="ar-EG"/>
        </w:rPr>
      </w:pPr>
      <w:r w:rsidRPr="000A10D7">
        <w:rPr>
          <w:sz w:val="28"/>
          <w:szCs w:val="28"/>
          <w:lang w:bidi="ar-EG"/>
        </w:rPr>
        <w:t>Displays a list of orders with details like order ID, client name, artisan name, order date, arrived date, and status.</w:t>
      </w:r>
    </w:p>
    <w:p w14:paraId="3590248D" w14:textId="77777777" w:rsidR="007732C4" w:rsidRPr="000A10D7" w:rsidRDefault="007732C4" w:rsidP="004905B9">
      <w:pPr>
        <w:rPr>
          <w:sz w:val="28"/>
          <w:szCs w:val="28"/>
          <w:lang w:bidi="ar-EG"/>
        </w:rPr>
      </w:pPr>
      <w:r w:rsidRPr="000A10D7">
        <w:rPr>
          <w:sz w:val="28"/>
          <w:szCs w:val="28"/>
          <w:lang w:bidi="ar-EG"/>
        </w:rPr>
        <w:t>Supports searching by order ID, code, or status, and sorting by newest/oldest order ID.</w:t>
      </w:r>
    </w:p>
    <w:p w14:paraId="75D6FAD4" w14:textId="77777777" w:rsidR="007732C4" w:rsidRPr="000A10D7" w:rsidRDefault="007732C4" w:rsidP="004905B9">
      <w:pPr>
        <w:rPr>
          <w:sz w:val="28"/>
          <w:szCs w:val="28"/>
          <w:lang w:bidi="ar-EG"/>
        </w:rPr>
      </w:pPr>
      <w:r w:rsidRPr="000A10D7">
        <w:rPr>
          <w:sz w:val="28"/>
          <w:szCs w:val="28"/>
          <w:lang w:bidi="ar-EG"/>
        </w:rPr>
        <w:t>Includes pull-to-refresh for updating orders and handles token refresh for authentication.</w:t>
      </w:r>
    </w:p>
    <w:p w14:paraId="53618D67" w14:textId="77777777" w:rsidR="007732C4" w:rsidRPr="000A10D7" w:rsidRDefault="007732C4" w:rsidP="004905B9">
      <w:pPr>
        <w:rPr>
          <w:sz w:val="28"/>
          <w:szCs w:val="28"/>
          <w:lang w:bidi="ar-EG"/>
        </w:rPr>
      </w:pPr>
      <w:r w:rsidRPr="000A10D7">
        <w:rPr>
          <w:sz w:val="28"/>
          <w:szCs w:val="28"/>
          <w:lang w:bidi="ar-EG"/>
        </w:rPr>
        <w:t>Provides actions to edit orders (EditOrderScreen) and view details (OrderDetailsScreen).</w:t>
      </w:r>
    </w:p>
    <w:p w14:paraId="607A81F5" w14:textId="77777777" w:rsidR="007732C4" w:rsidRPr="000A10D7" w:rsidRDefault="007732C4" w:rsidP="004905B9">
      <w:pPr>
        <w:rPr>
          <w:sz w:val="28"/>
          <w:szCs w:val="28"/>
          <w:lang w:bidi="ar-EG"/>
        </w:rPr>
      </w:pPr>
      <w:r w:rsidRPr="000A10D7">
        <w:rPr>
          <w:sz w:val="28"/>
          <w:szCs w:val="28"/>
          <w:lang w:bidi="ar-EG"/>
        </w:rPr>
        <w:t>State:</w:t>
      </w:r>
    </w:p>
    <w:p w14:paraId="56D8702A" w14:textId="77777777" w:rsidR="007732C4" w:rsidRPr="000A10D7" w:rsidRDefault="007732C4" w:rsidP="004905B9">
      <w:pPr>
        <w:rPr>
          <w:sz w:val="28"/>
          <w:szCs w:val="28"/>
          <w:lang w:bidi="ar-EG"/>
        </w:rPr>
      </w:pPr>
      <w:r w:rsidRPr="000A10D7">
        <w:rPr>
          <w:sz w:val="28"/>
          <w:szCs w:val="28"/>
          <w:lang w:bidi="ar-EG"/>
        </w:rPr>
        <w:t>orders: Stores all orders fetched from ApiService.</w:t>
      </w:r>
    </w:p>
    <w:p w14:paraId="4853E522" w14:textId="77777777" w:rsidR="007732C4" w:rsidRPr="000A10D7" w:rsidRDefault="007732C4" w:rsidP="004905B9">
      <w:pPr>
        <w:rPr>
          <w:sz w:val="28"/>
          <w:szCs w:val="28"/>
          <w:lang w:bidi="ar-EG"/>
        </w:rPr>
      </w:pPr>
      <w:r w:rsidRPr="000A10D7">
        <w:rPr>
          <w:sz w:val="28"/>
          <w:szCs w:val="28"/>
          <w:lang w:bidi="ar-EG"/>
        </w:rPr>
        <w:t>filteredOrders: Stores filtered and sorted orders for display.</w:t>
      </w:r>
    </w:p>
    <w:p w14:paraId="558A1614" w14:textId="77777777" w:rsidR="007732C4" w:rsidRPr="000A10D7" w:rsidRDefault="007732C4" w:rsidP="004905B9">
      <w:pPr>
        <w:rPr>
          <w:sz w:val="28"/>
          <w:szCs w:val="28"/>
          <w:lang w:bidi="ar-EG"/>
        </w:rPr>
      </w:pPr>
      <w:r w:rsidRPr="000A10D7">
        <w:rPr>
          <w:sz w:val="28"/>
          <w:szCs w:val="28"/>
          <w:lang w:bidi="ar-EG"/>
        </w:rPr>
        <w:t>isLoading: Tracks data fetching state.</w:t>
      </w:r>
    </w:p>
    <w:p w14:paraId="2D7DD71B" w14:textId="77777777" w:rsidR="007732C4" w:rsidRPr="000A10D7" w:rsidRDefault="007732C4" w:rsidP="004905B9">
      <w:pPr>
        <w:rPr>
          <w:sz w:val="28"/>
          <w:szCs w:val="28"/>
          <w:lang w:bidi="ar-EG"/>
        </w:rPr>
      </w:pPr>
      <w:r w:rsidRPr="000A10D7">
        <w:rPr>
          <w:sz w:val="28"/>
          <w:szCs w:val="28"/>
          <w:lang w:bidi="ar-EG"/>
        </w:rPr>
        <w:t>isAscending: Toggles sort order (true for oldest, false for newest).</w:t>
      </w:r>
    </w:p>
    <w:p w14:paraId="4FB1F87B" w14:textId="77777777" w:rsidR="007732C4" w:rsidRPr="000A10D7" w:rsidRDefault="007732C4" w:rsidP="004905B9">
      <w:pPr>
        <w:rPr>
          <w:sz w:val="28"/>
          <w:szCs w:val="28"/>
          <w:lang w:bidi="ar-EG"/>
        </w:rPr>
      </w:pPr>
      <w:r w:rsidRPr="000A10D7">
        <w:rPr>
          <w:sz w:val="28"/>
          <w:szCs w:val="28"/>
          <w:lang w:bidi="ar-EG"/>
        </w:rPr>
        <w:t>_searchController: Manages search input.</w:t>
      </w:r>
    </w:p>
    <w:p w14:paraId="4B2427B2" w14:textId="373BABC6" w:rsidR="007732C4" w:rsidRPr="000A10D7" w:rsidRDefault="007732C4" w:rsidP="004905B9">
      <w:pPr>
        <w:rPr>
          <w:sz w:val="28"/>
          <w:szCs w:val="28"/>
          <w:lang w:bidi="ar-EG"/>
        </w:rPr>
      </w:pPr>
      <w:r w:rsidRPr="000A10D7">
        <w:rPr>
          <w:sz w:val="28"/>
          <w:szCs w:val="28"/>
          <w:lang w:bidi="ar-EG"/>
        </w:rPr>
        <w:t>_authService: Instance for authentication and token management.</w:t>
      </w:r>
    </w:p>
    <w:p w14:paraId="4513B447" w14:textId="77777777" w:rsidR="007732C4" w:rsidRPr="00226697" w:rsidRDefault="007732C4" w:rsidP="004905B9">
      <w:pPr>
        <w:rPr>
          <w:b/>
          <w:bCs/>
          <w:sz w:val="28"/>
          <w:szCs w:val="28"/>
          <w:lang w:bidi="ar-EG"/>
        </w:rPr>
      </w:pPr>
      <w:r w:rsidRPr="00226697">
        <w:rPr>
          <w:b/>
          <w:bCs/>
          <w:sz w:val="28"/>
          <w:szCs w:val="28"/>
          <w:lang w:bidi="ar-EG"/>
        </w:rPr>
        <w:t>Functionality:</w:t>
      </w:r>
    </w:p>
    <w:p w14:paraId="1FF7CEC1" w14:textId="77777777" w:rsidR="007732C4" w:rsidRPr="000A10D7" w:rsidRDefault="007732C4" w:rsidP="004905B9">
      <w:pPr>
        <w:rPr>
          <w:sz w:val="28"/>
          <w:szCs w:val="28"/>
          <w:lang w:bidi="ar-EG"/>
        </w:rPr>
      </w:pPr>
      <w:r w:rsidRPr="000A10D7">
        <w:rPr>
          <w:sz w:val="28"/>
          <w:szCs w:val="28"/>
          <w:lang w:bidi="ar-EG"/>
        </w:rPr>
        <w:t>Initialization: Fetches orders (fetchOrders) on initState and sets up search listener.</w:t>
      </w:r>
    </w:p>
    <w:p w14:paraId="00C3761E" w14:textId="77777777" w:rsidR="007732C4" w:rsidRPr="000A10D7" w:rsidRDefault="007732C4" w:rsidP="004905B9">
      <w:pPr>
        <w:rPr>
          <w:sz w:val="28"/>
          <w:szCs w:val="28"/>
          <w:lang w:bidi="ar-EG"/>
        </w:rPr>
      </w:pPr>
      <w:r w:rsidRPr="000A10D7">
        <w:rPr>
          <w:sz w:val="28"/>
          <w:szCs w:val="28"/>
          <w:lang w:bidi="ar-EG"/>
        </w:rPr>
        <w:lastRenderedPageBreak/>
        <w:t>Data Fetching: Uses HTTP GET to /api/Admin/all-orders with bearer token; supports token refresh on 401 errors via refreshToken.</w:t>
      </w:r>
    </w:p>
    <w:p w14:paraId="6597129F" w14:textId="77777777" w:rsidR="007732C4" w:rsidRPr="000A10D7" w:rsidRDefault="007732C4" w:rsidP="004905B9">
      <w:pPr>
        <w:rPr>
          <w:sz w:val="28"/>
          <w:szCs w:val="28"/>
          <w:lang w:bidi="ar-EG"/>
        </w:rPr>
      </w:pPr>
      <w:r w:rsidRPr="000A10D7">
        <w:rPr>
          <w:sz w:val="28"/>
          <w:szCs w:val="28"/>
          <w:lang w:bidi="ar-EG"/>
        </w:rPr>
        <w:t>Search (_filterOrders): Filters orders by ID, code, or status (case-insensitive).</w:t>
      </w:r>
    </w:p>
    <w:p w14:paraId="6FB240AA" w14:textId="77777777" w:rsidR="007732C4" w:rsidRPr="000A10D7" w:rsidRDefault="007732C4" w:rsidP="004905B9">
      <w:pPr>
        <w:rPr>
          <w:sz w:val="28"/>
          <w:szCs w:val="28"/>
          <w:lang w:bidi="ar-EG"/>
        </w:rPr>
      </w:pPr>
      <w:r w:rsidRPr="000A10D7">
        <w:rPr>
          <w:sz w:val="28"/>
          <w:szCs w:val="28"/>
          <w:lang w:bidi="ar-EG"/>
        </w:rPr>
        <w:t>Sort (sortOrders): Sorts orders by Order_ID in ascending (oldest) or descending (newest) order.</w:t>
      </w:r>
    </w:p>
    <w:p w14:paraId="2467BC6F" w14:textId="77777777" w:rsidR="007732C4" w:rsidRPr="000A10D7" w:rsidRDefault="007732C4" w:rsidP="004905B9">
      <w:pPr>
        <w:rPr>
          <w:sz w:val="28"/>
          <w:szCs w:val="28"/>
          <w:lang w:bidi="ar-EG"/>
        </w:rPr>
      </w:pPr>
      <w:r w:rsidRPr="000A10D7">
        <w:rPr>
          <w:sz w:val="28"/>
          <w:szCs w:val="28"/>
          <w:lang w:bidi="ar-EG"/>
        </w:rPr>
        <w:t>Refresh (_onRefresh): Reloads orders with pull-to-refresh.</w:t>
      </w:r>
    </w:p>
    <w:p w14:paraId="3AB4BFC6" w14:textId="77777777" w:rsidR="007732C4" w:rsidRPr="000A10D7" w:rsidRDefault="007732C4" w:rsidP="004905B9">
      <w:pPr>
        <w:rPr>
          <w:sz w:val="28"/>
          <w:szCs w:val="28"/>
          <w:lang w:bidi="ar-EG"/>
        </w:rPr>
      </w:pPr>
      <w:r w:rsidRPr="000A10D7">
        <w:rPr>
          <w:sz w:val="28"/>
          <w:szCs w:val="28"/>
          <w:lang w:bidi="ar-EG"/>
        </w:rPr>
        <w:t>Token Refresh (refreshToken): Refreshes access token using refresh token; retries fetch on success.</w:t>
      </w:r>
    </w:p>
    <w:p w14:paraId="432DD36A" w14:textId="77777777" w:rsidR="007732C4" w:rsidRPr="000A10D7" w:rsidRDefault="007732C4" w:rsidP="004905B9">
      <w:pPr>
        <w:rPr>
          <w:sz w:val="28"/>
          <w:szCs w:val="28"/>
          <w:lang w:bidi="ar-EG"/>
        </w:rPr>
      </w:pPr>
      <w:r w:rsidRPr="000A10D7">
        <w:rPr>
          <w:sz w:val="28"/>
          <w:szCs w:val="28"/>
          <w:lang w:bidi="ar-EG"/>
        </w:rPr>
        <w:t>Navigation: Edit button navigates to EditOrderScreen; "Details" link navigates to OrderDetailsScreen.</w:t>
      </w:r>
    </w:p>
    <w:p w14:paraId="50146418" w14:textId="77777777" w:rsidR="007732C4" w:rsidRPr="000A10D7" w:rsidRDefault="007732C4" w:rsidP="004905B9">
      <w:pPr>
        <w:rPr>
          <w:sz w:val="28"/>
          <w:szCs w:val="28"/>
          <w:lang w:bidi="ar-EG"/>
        </w:rPr>
      </w:pPr>
      <w:r w:rsidRPr="000A10D7">
        <w:rPr>
          <w:sz w:val="28"/>
          <w:szCs w:val="28"/>
          <w:lang w:bidi="ar-EG"/>
        </w:rPr>
        <w:t xml:space="preserve">Error Handling: </w:t>
      </w:r>
    </w:p>
    <w:p w14:paraId="3950DDB6" w14:textId="77777777" w:rsidR="007732C4" w:rsidRPr="000A10D7" w:rsidRDefault="007732C4" w:rsidP="004905B9">
      <w:pPr>
        <w:rPr>
          <w:sz w:val="28"/>
          <w:szCs w:val="28"/>
          <w:lang w:bidi="ar-EG"/>
        </w:rPr>
      </w:pPr>
      <w:r w:rsidRPr="000A10D7">
        <w:rPr>
          <w:sz w:val="28"/>
          <w:szCs w:val="28"/>
          <w:lang w:bidi="ar-EG"/>
        </w:rPr>
        <w:t>Shows SnackBar for login issues, session expiry, or fetch errors.</w:t>
      </w:r>
    </w:p>
    <w:p w14:paraId="6E5665A8" w14:textId="77777777" w:rsidR="007732C4" w:rsidRPr="000A10D7" w:rsidRDefault="007732C4" w:rsidP="004905B9">
      <w:pPr>
        <w:rPr>
          <w:sz w:val="28"/>
          <w:szCs w:val="28"/>
          <w:lang w:bidi="ar-EG"/>
        </w:rPr>
      </w:pPr>
      <w:r w:rsidRPr="000A10D7">
        <w:rPr>
          <w:sz w:val="28"/>
          <w:szCs w:val="28"/>
          <w:lang w:bidi="ar-EG"/>
        </w:rPr>
        <w:t>Handles invalid order IDs and network errors.</w:t>
      </w:r>
    </w:p>
    <w:p w14:paraId="0386D65F" w14:textId="77777777" w:rsidR="007732C4" w:rsidRPr="000A10D7" w:rsidRDefault="007732C4" w:rsidP="004905B9">
      <w:pPr>
        <w:rPr>
          <w:sz w:val="28"/>
          <w:szCs w:val="28"/>
          <w:lang w:bidi="ar-EG"/>
        </w:rPr>
      </w:pPr>
      <w:r w:rsidRPr="000A10D7">
        <w:rPr>
          <w:sz w:val="28"/>
          <w:szCs w:val="28"/>
          <w:lang w:bidi="ar-EG"/>
        </w:rPr>
        <w:t>UI:</w:t>
      </w:r>
    </w:p>
    <w:p w14:paraId="66DAA332" w14:textId="77777777" w:rsidR="007732C4" w:rsidRPr="000A10D7" w:rsidRDefault="007732C4" w:rsidP="004905B9">
      <w:pPr>
        <w:rPr>
          <w:sz w:val="28"/>
          <w:szCs w:val="28"/>
          <w:lang w:bidi="ar-EG"/>
        </w:rPr>
      </w:pPr>
      <w:r w:rsidRPr="000A10D7">
        <w:rPr>
          <w:sz w:val="28"/>
          <w:szCs w:val="28"/>
          <w:lang w:bidi="ar-EG"/>
        </w:rPr>
        <w:t>Responsive with GoogleFonts.nunitoSans typography, light/dark theme support.</w:t>
      </w:r>
    </w:p>
    <w:p w14:paraId="6CB3A734" w14:textId="77777777" w:rsidR="007732C4" w:rsidRPr="000A10D7" w:rsidRDefault="007732C4" w:rsidP="004905B9">
      <w:pPr>
        <w:rPr>
          <w:sz w:val="28"/>
          <w:szCs w:val="28"/>
          <w:lang w:bidi="ar-EG"/>
        </w:rPr>
      </w:pPr>
      <w:r w:rsidRPr="000A10D7">
        <w:rPr>
          <w:sz w:val="28"/>
          <w:szCs w:val="28"/>
          <w:lang w:bidi="ar-EG"/>
        </w:rPr>
        <w:t>Features a search bar, sort dropdown, and refreshable ListView of order cards (OrderCard).</w:t>
      </w:r>
    </w:p>
    <w:p w14:paraId="43226143" w14:textId="77777777" w:rsidR="007732C4" w:rsidRPr="000A10D7" w:rsidRDefault="007732C4" w:rsidP="004905B9">
      <w:pPr>
        <w:rPr>
          <w:sz w:val="28"/>
          <w:szCs w:val="28"/>
          <w:lang w:bidi="ar-EG"/>
        </w:rPr>
      </w:pPr>
      <w:r w:rsidRPr="000A10D7">
        <w:rPr>
          <w:sz w:val="28"/>
          <w:szCs w:val="28"/>
          <w:lang w:bidi="ar-EG"/>
        </w:rPr>
        <w:t xml:space="preserve">OrderCard: </w:t>
      </w:r>
    </w:p>
    <w:p w14:paraId="18FA2C6C" w14:textId="77777777" w:rsidR="007732C4" w:rsidRPr="000A10D7" w:rsidRDefault="007732C4" w:rsidP="004905B9">
      <w:pPr>
        <w:rPr>
          <w:sz w:val="28"/>
          <w:szCs w:val="28"/>
          <w:lang w:bidi="ar-EG"/>
        </w:rPr>
      </w:pPr>
      <w:r w:rsidRPr="000A10D7">
        <w:rPr>
          <w:sz w:val="28"/>
          <w:szCs w:val="28"/>
          <w:lang w:bidi="ar-EG"/>
        </w:rPr>
        <w:t>Displays order ID, client/artisan names, order/arrived dates, and status (color-coded: green for Delivered/Complete, blue for Processing, etc.).</w:t>
      </w:r>
    </w:p>
    <w:p w14:paraId="5086DFFC" w14:textId="77777777" w:rsidR="007732C4" w:rsidRPr="000A10D7" w:rsidRDefault="007732C4" w:rsidP="004905B9">
      <w:pPr>
        <w:rPr>
          <w:sz w:val="28"/>
          <w:szCs w:val="28"/>
          <w:lang w:bidi="ar-EG"/>
        </w:rPr>
      </w:pPr>
      <w:r w:rsidRPr="000A10D7">
        <w:rPr>
          <w:sz w:val="28"/>
          <w:szCs w:val="28"/>
          <w:lang w:bidi="ar-EG"/>
        </w:rPr>
        <w:t>Includes edit button and "Details" link.</w:t>
      </w:r>
    </w:p>
    <w:p w14:paraId="614B9B97" w14:textId="77777777" w:rsidR="007732C4" w:rsidRPr="000A10D7" w:rsidRDefault="007732C4" w:rsidP="004905B9">
      <w:pPr>
        <w:rPr>
          <w:sz w:val="28"/>
          <w:szCs w:val="28"/>
          <w:lang w:bidi="ar-EG"/>
        </w:rPr>
      </w:pPr>
      <w:r w:rsidRPr="000A10D7">
        <w:rPr>
          <w:sz w:val="28"/>
          <w:szCs w:val="28"/>
          <w:lang w:bidi="ar-EG"/>
        </w:rPr>
        <w:lastRenderedPageBreak/>
        <w:t>Formats dates to dd/MM/yyyy with fallback for invalid dates.</w:t>
      </w:r>
    </w:p>
    <w:p w14:paraId="2C9CCFEA" w14:textId="77777777" w:rsidR="007732C4" w:rsidRPr="000A10D7" w:rsidRDefault="007732C4" w:rsidP="004905B9">
      <w:pPr>
        <w:rPr>
          <w:sz w:val="28"/>
          <w:szCs w:val="28"/>
          <w:lang w:bidi="ar-EG"/>
        </w:rPr>
      </w:pPr>
      <w:r w:rsidRPr="000A10D7">
        <w:rPr>
          <w:sz w:val="28"/>
          <w:szCs w:val="28"/>
          <w:lang w:bidi="ar-EG"/>
        </w:rPr>
        <w:t>Uses Card with teal border and rounded corners.</w:t>
      </w:r>
    </w:p>
    <w:p w14:paraId="16E1189B" w14:textId="77777777" w:rsidR="007732C4" w:rsidRPr="000A10D7" w:rsidRDefault="007732C4" w:rsidP="004905B9">
      <w:pPr>
        <w:rPr>
          <w:sz w:val="28"/>
          <w:szCs w:val="28"/>
          <w:lang w:bidi="ar-EG"/>
        </w:rPr>
      </w:pPr>
      <w:r w:rsidRPr="000A10D7">
        <w:rPr>
          <w:sz w:val="28"/>
          <w:szCs w:val="28"/>
          <w:lang w:bidi="ar-EG"/>
        </w:rPr>
        <w:t>Dependencies:</w:t>
      </w:r>
    </w:p>
    <w:p w14:paraId="5479A88E" w14:textId="77777777" w:rsidR="007732C4" w:rsidRPr="000A10D7" w:rsidRDefault="007732C4" w:rsidP="004905B9">
      <w:pPr>
        <w:rPr>
          <w:sz w:val="28"/>
          <w:szCs w:val="28"/>
          <w:lang w:bidi="ar-EG"/>
        </w:rPr>
      </w:pPr>
      <w:r w:rsidRPr="000A10D7">
        <w:rPr>
          <w:sz w:val="28"/>
          <w:szCs w:val="28"/>
          <w:lang w:bidi="ar-EG"/>
        </w:rPr>
        <w:t>Packages: flutter/material, google_fonts, http, intl.</w:t>
      </w:r>
    </w:p>
    <w:p w14:paraId="5A443CE8" w14:textId="77777777" w:rsidR="007732C4" w:rsidRPr="000A10D7" w:rsidRDefault="007732C4" w:rsidP="004905B9">
      <w:pPr>
        <w:rPr>
          <w:sz w:val="28"/>
          <w:szCs w:val="28"/>
          <w:lang w:bidi="ar-EG"/>
        </w:rPr>
      </w:pPr>
      <w:r w:rsidRPr="000A10D7">
        <w:rPr>
          <w:sz w:val="28"/>
          <w:szCs w:val="28"/>
          <w:lang w:bidi="ar-EG"/>
        </w:rPr>
        <w:t>Internal: AuthService, ApiService, EditOrderScreen, OrderDetailsScreen.</w:t>
      </w:r>
    </w:p>
    <w:p w14:paraId="06E16AA6" w14:textId="77777777" w:rsidR="007732C4" w:rsidRPr="000A10D7" w:rsidRDefault="007732C4" w:rsidP="004905B9">
      <w:pPr>
        <w:rPr>
          <w:sz w:val="28"/>
          <w:szCs w:val="28"/>
          <w:lang w:bidi="ar-EG"/>
        </w:rPr>
      </w:pPr>
      <w:r w:rsidRPr="000A10D7">
        <w:rPr>
          <w:sz w:val="28"/>
          <w:szCs w:val="28"/>
          <w:lang w:bidi="ar-EG"/>
        </w:rPr>
        <w:t>Usage:</w:t>
      </w:r>
    </w:p>
    <w:p w14:paraId="10C51808" w14:textId="77777777" w:rsidR="007732C4" w:rsidRPr="000A10D7" w:rsidRDefault="007732C4" w:rsidP="004905B9">
      <w:pPr>
        <w:rPr>
          <w:sz w:val="28"/>
          <w:szCs w:val="28"/>
          <w:lang w:bidi="ar-EG"/>
        </w:rPr>
      </w:pPr>
      <w:r w:rsidRPr="000A10D7">
        <w:rPr>
          <w:sz w:val="28"/>
          <w:szCs w:val="28"/>
          <w:lang w:bidi="ar-EG"/>
        </w:rPr>
        <w:t>Integrated via Navigator.push to OrdersManagementScreen (typically within CustomNavigatorAdmin).</w:t>
      </w:r>
    </w:p>
    <w:p w14:paraId="7437A772" w14:textId="77777777" w:rsidR="007732C4" w:rsidRPr="000A10D7" w:rsidRDefault="007732C4" w:rsidP="004905B9">
      <w:pPr>
        <w:rPr>
          <w:sz w:val="28"/>
          <w:szCs w:val="28"/>
          <w:lang w:bidi="ar-EG"/>
        </w:rPr>
      </w:pPr>
      <w:r w:rsidRPr="000A10D7">
        <w:rPr>
          <w:sz w:val="28"/>
          <w:szCs w:val="28"/>
          <w:lang w:bidi="ar-EG"/>
        </w:rPr>
        <w:t>Requires AuthService for token management and API endpoint for order data.</w:t>
      </w:r>
    </w:p>
    <w:p w14:paraId="161FB7A1" w14:textId="77777777" w:rsidR="007732C4" w:rsidRPr="000A10D7" w:rsidRDefault="007732C4" w:rsidP="004905B9">
      <w:pPr>
        <w:rPr>
          <w:sz w:val="28"/>
          <w:szCs w:val="28"/>
          <w:lang w:bidi="ar-EG"/>
        </w:rPr>
      </w:pPr>
      <w:r w:rsidRPr="000A10D7">
        <w:rPr>
          <w:sz w:val="28"/>
          <w:szCs w:val="28"/>
          <w:lang w:bidi="ar-EG"/>
        </w:rPr>
        <w:t>Customizable for additional filters or UI styling.</w:t>
      </w:r>
    </w:p>
    <w:p w14:paraId="59D44EAA" w14:textId="77777777" w:rsidR="007732C4" w:rsidRPr="000A10D7" w:rsidRDefault="007732C4" w:rsidP="004905B9">
      <w:pPr>
        <w:rPr>
          <w:sz w:val="28"/>
          <w:szCs w:val="28"/>
          <w:lang w:bidi="ar-EG"/>
        </w:rPr>
      </w:pPr>
      <w:r w:rsidRPr="000A10D7">
        <w:rPr>
          <w:sz w:val="28"/>
          <w:szCs w:val="28"/>
          <w:lang w:bidi="ar-EG"/>
        </w:rPr>
        <w:t>Notes:</w:t>
      </w:r>
    </w:p>
    <w:p w14:paraId="40DAABEB" w14:textId="77777777" w:rsidR="007732C4" w:rsidRPr="000A10D7" w:rsidRDefault="007732C4" w:rsidP="004905B9">
      <w:pPr>
        <w:rPr>
          <w:sz w:val="28"/>
          <w:szCs w:val="28"/>
          <w:lang w:bidi="ar-EG"/>
        </w:rPr>
      </w:pPr>
      <w:r w:rsidRPr="000A10D7">
        <w:rPr>
          <w:sz w:val="28"/>
          <w:szCs w:val="28"/>
          <w:lang w:bidi="ar-EG"/>
        </w:rPr>
        <w:t>Performance: Efficient with filtered list and lazy loading.</w:t>
      </w:r>
    </w:p>
    <w:p w14:paraId="2002403F" w14:textId="77777777" w:rsidR="007732C4" w:rsidRPr="000A10D7" w:rsidRDefault="007732C4" w:rsidP="004905B9">
      <w:pPr>
        <w:rPr>
          <w:sz w:val="28"/>
          <w:szCs w:val="28"/>
          <w:lang w:bidi="ar-EG"/>
        </w:rPr>
      </w:pPr>
      <w:r w:rsidRPr="000A10D7">
        <w:rPr>
          <w:sz w:val="28"/>
          <w:szCs w:val="28"/>
          <w:lang w:bidi="ar-EG"/>
        </w:rPr>
        <w:t>Error Handling: Robust for authentication, API, and network issues.</w:t>
      </w:r>
    </w:p>
    <w:p w14:paraId="11677D9E" w14:textId="77777777" w:rsidR="007732C4" w:rsidRPr="000A10D7" w:rsidRDefault="007732C4" w:rsidP="004905B9">
      <w:pPr>
        <w:rPr>
          <w:sz w:val="28"/>
          <w:szCs w:val="28"/>
          <w:lang w:bidi="ar-EG"/>
        </w:rPr>
      </w:pPr>
      <w:r w:rsidRPr="000A10D7">
        <w:rPr>
          <w:sz w:val="28"/>
          <w:szCs w:val="28"/>
          <w:lang w:bidi="ar-EG"/>
        </w:rPr>
        <w:t>Limitations: Search limited to ID, code, status; sorting only by ID.</w:t>
      </w:r>
    </w:p>
    <w:p w14:paraId="4A4AC9E0" w14:textId="77777777" w:rsidR="007732C4" w:rsidRPr="000A10D7" w:rsidRDefault="007732C4" w:rsidP="004905B9">
      <w:pPr>
        <w:rPr>
          <w:sz w:val="28"/>
          <w:szCs w:val="28"/>
          <w:lang w:bidi="ar-EG"/>
        </w:rPr>
      </w:pPr>
      <w:r w:rsidRPr="000A10D7">
        <w:rPr>
          <w:sz w:val="28"/>
          <w:szCs w:val="28"/>
          <w:lang w:bidi="ar-EG"/>
        </w:rPr>
        <w:t>Scalability: Can add more filters (e.g., date, client) or status-based tabs.</w:t>
      </w:r>
    </w:p>
    <w:p w14:paraId="322F680C" w14:textId="77777777" w:rsidR="007732C4" w:rsidRPr="000A10D7" w:rsidRDefault="007732C4" w:rsidP="00B669C1">
      <w:pPr>
        <w:rPr>
          <w:sz w:val="28"/>
          <w:szCs w:val="28"/>
          <w:lang w:bidi="ar-EG"/>
        </w:rPr>
      </w:pPr>
    </w:p>
    <w:p w14:paraId="2E7684E0" w14:textId="77777777" w:rsidR="00EF140C" w:rsidRPr="000A10D7" w:rsidRDefault="00EF140C" w:rsidP="00B669C1">
      <w:pPr>
        <w:rPr>
          <w:sz w:val="28"/>
          <w:szCs w:val="28"/>
        </w:rPr>
      </w:pPr>
    </w:p>
    <w:p w14:paraId="13D441C5" w14:textId="77777777" w:rsidR="00EF140C" w:rsidRPr="000A10D7" w:rsidRDefault="00EF140C" w:rsidP="000A10D7">
      <w:pPr>
        <w:rPr>
          <w:sz w:val="28"/>
          <w:szCs w:val="28"/>
        </w:rPr>
      </w:pPr>
    </w:p>
    <w:p w14:paraId="50EBE57A" w14:textId="77777777" w:rsidR="00EF140C" w:rsidRDefault="00EF140C" w:rsidP="00EF140C">
      <w:pPr>
        <w:pStyle w:val="ListParagraph"/>
        <w:ind w:left="360"/>
        <w:rPr>
          <w:b/>
          <w:bCs/>
        </w:rPr>
      </w:pPr>
    </w:p>
    <w:p w14:paraId="55C231F2" w14:textId="08BBAAF8" w:rsidR="00B669C1" w:rsidRPr="00BE48B5" w:rsidRDefault="00B669C1" w:rsidP="00BE48B5">
      <w:pPr>
        <w:rPr>
          <w:b/>
          <w:bCs/>
        </w:rPr>
      </w:pPr>
    </w:p>
    <w:p w14:paraId="402FE4A5" w14:textId="77777777" w:rsidR="00EF140C" w:rsidRDefault="00EF140C" w:rsidP="00720C75">
      <w:pPr>
        <w:pStyle w:val="Heading3"/>
      </w:pPr>
      <w:bookmarkStart w:id="632" w:name="_Toc200374895"/>
      <w:bookmarkStart w:id="633" w:name="_Toc200377016"/>
      <w:bookmarkStart w:id="634" w:name="_Toc200379578"/>
      <w:bookmarkStart w:id="635" w:name="_Toc200379698"/>
      <w:bookmarkStart w:id="636" w:name="_Toc200380018"/>
      <w:bookmarkStart w:id="637" w:name="_Toc200380368"/>
      <w:bookmarkStart w:id="638" w:name="_Toc200381345"/>
      <w:bookmarkStart w:id="639" w:name="_Toc200381481"/>
      <w:bookmarkStart w:id="640" w:name="_Toc200507004"/>
      <w:r w:rsidRPr="008900D0">
        <w:lastRenderedPageBreak/>
        <w:t>4.2.3 Deep Learning</w:t>
      </w:r>
      <w:bookmarkEnd w:id="632"/>
      <w:bookmarkEnd w:id="633"/>
      <w:bookmarkEnd w:id="634"/>
      <w:bookmarkEnd w:id="635"/>
      <w:bookmarkEnd w:id="636"/>
      <w:bookmarkEnd w:id="637"/>
      <w:bookmarkEnd w:id="638"/>
      <w:bookmarkEnd w:id="639"/>
      <w:bookmarkEnd w:id="640"/>
    </w:p>
    <w:p w14:paraId="3DBDDB1A" w14:textId="45A59504" w:rsidR="00815677" w:rsidRPr="003E3628" w:rsidRDefault="00815677" w:rsidP="003E3628">
      <w:pPr>
        <w:pStyle w:val="Heading4"/>
        <w:rPr>
          <w:i w:val="0"/>
          <w:iCs w:val="0"/>
          <w:sz w:val="28"/>
          <w:szCs w:val="28"/>
        </w:rPr>
      </w:pPr>
      <w:bookmarkStart w:id="641" w:name="_Toc200507005"/>
      <w:r w:rsidRPr="003E3628">
        <w:rPr>
          <w:i w:val="0"/>
          <w:iCs w:val="0"/>
          <w:sz w:val="28"/>
          <w:szCs w:val="28"/>
        </w:rPr>
        <w:t>4.2.3.1.Yolov8 Mod</w:t>
      </w:r>
      <w:r w:rsidR="00957C03">
        <w:rPr>
          <w:i w:val="0"/>
          <w:iCs w:val="0"/>
          <w:sz w:val="28"/>
          <w:szCs w:val="28"/>
        </w:rPr>
        <w:t>el</w:t>
      </w:r>
      <w:bookmarkEnd w:id="641"/>
    </w:p>
    <w:p w14:paraId="086376EB" w14:textId="77777777" w:rsidR="00EF140C" w:rsidRPr="008900D0" w:rsidRDefault="00EF140C" w:rsidP="00253A47">
      <w:pPr>
        <w:rPr>
          <w:bCs/>
        </w:rPr>
      </w:pPr>
      <w:r>
        <w:rPr>
          <w:noProof/>
        </w:rPr>
        <w:drawing>
          <wp:inline distT="0" distB="0" distL="0" distR="0" wp14:anchorId="627787B4" wp14:editId="1E9DF097">
            <wp:extent cx="5685790" cy="3726180"/>
            <wp:effectExtent l="0" t="0" r="0" b="7620"/>
            <wp:docPr id="1842414578" name="Picture 179"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14578" name="Picture 179" descr="A screen shot of a computer&#10;&#10;AI-generated content may be incorrect."/>
                    <pic:cNvPicPr/>
                  </pic:nvPicPr>
                  <pic:blipFill>
                    <a:blip r:embed="rId116">
                      <a:extLst>
                        <a:ext uri="{28A0092B-C50C-407E-A947-70E740481C1C}">
                          <a14:useLocalDpi xmlns:a14="http://schemas.microsoft.com/office/drawing/2010/main" val="0"/>
                        </a:ext>
                      </a:extLst>
                    </a:blip>
                    <a:stretch>
                      <a:fillRect/>
                    </a:stretch>
                  </pic:blipFill>
                  <pic:spPr>
                    <a:xfrm>
                      <a:off x="0" y="0"/>
                      <a:ext cx="5685790" cy="3726180"/>
                    </a:xfrm>
                    <a:prstGeom prst="rect">
                      <a:avLst/>
                    </a:prstGeom>
                  </pic:spPr>
                </pic:pic>
              </a:graphicData>
            </a:graphic>
          </wp:inline>
        </w:drawing>
      </w:r>
      <w:r w:rsidRPr="008900D0">
        <w:rPr>
          <w:bCs/>
        </w:rPr>
        <w:t xml:space="preserve">  </w:t>
      </w:r>
    </w:p>
    <w:p w14:paraId="6AD5DB34" w14:textId="77777777" w:rsidR="00EF140C" w:rsidRPr="000558DA" w:rsidRDefault="00EF140C" w:rsidP="00EF140C">
      <w:pPr>
        <w:pStyle w:val="Chaptertitle1"/>
        <w:rPr>
          <w:lang w:val="en-US"/>
        </w:rPr>
      </w:pPr>
    </w:p>
    <w:p w14:paraId="29473ED2" w14:textId="77777777" w:rsidR="00EF140C" w:rsidRPr="00B669C1" w:rsidRDefault="00EF140C" w:rsidP="004905B9">
      <w:pPr>
        <w:rPr>
          <w:rFonts w:cstheme="majorBidi"/>
          <w:spacing w:val="-2"/>
          <w:sz w:val="28"/>
          <w:szCs w:val="28"/>
        </w:rPr>
      </w:pPr>
      <w:r w:rsidRPr="00B669C1">
        <w:rPr>
          <w:rFonts w:cstheme="majorBidi"/>
          <w:spacing w:val="-2"/>
          <w:sz w:val="28"/>
          <w:szCs w:val="28"/>
        </w:rPr>
        <w:t>Model Architecture and Training</w:t>
      </w:r>
    </w:p>
    <w:p w14:paraId="502A5163" w14:textId="3440D4C6" w:rsidR="00EF140C" w:rsidRPr="00B669C1" w:rsidRDefault="00EF140C" w:rsidP="004905B9">
      <w:pPr>
        <w:pStyle w:val="ListParagraph"/>
        <w:rPr>
          <w:rFonts w:cstheme="majorBidi"/>
          <w:spacing w:val="-2"/>
          <w:sz w:val="28"/>
          <w:szCs w:val="28"/>
        </w:rPr>
      </w:pPr>
      <w:r w:rsidRPr="00B669C1">
        <w:rPr>
          <w:rFonts w:cstheme="majorBidi"/>
          <w:spacing w:val="-2"/>
          <w:sz w:val="28"/>
          <w:szCs w:val="28"/>
        </w:rPr>
        <w:t>In this project, we used YOLOv8n-cls, a lightweight image classification model provided by Ultralytics. The goal was to classify product images into two categories: handmade and factory-made.</w:t>
      </w:r>
    </w:p>
    <w:p w14:paraId="02811E28" w14:textId="77777777" w:rsidR="00EF140C" w:rsidRPr="00B669C1" w:rsidRDefault="00EF140C" w:rsidP="004905B9">
      <w:pPr>
        <w:rPr>
          <w:rFonts w:cstheme="majorBidi"/>
          <w:spacing w:val="-2"/>
          <w:sz w:val="28"/>
          <w:szCs w:val="28"/>
        </w:rPr>
      </w:pPr>
      <w:r w:rsidRPr="00B669C1">
        <w:rPr>
          <w:rFonts w:cstheme="majorBidi"/>
          <w:spacing w:val="-2"/>
          <w:sz w:val="28"/>
          <w:szCs w:val="28"/>
        </w:rPr>
        <w:t>Model Configuration:</w:t>
      </w:r>
    </w:p>
    <w:p w14:paraId="2E6E9A2E"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Base Model: yolov8n-cls.pt (YOLOv8 Nano for Classification)</w:t>
      </w:r>
    </w:p>
    <w:p w14:paraId="641DB2A6"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Training Epochs: 50</w:t>
      </w:r>
    </w:p>
    <w:p w14:paraId="625B7646"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Image Size: 128 × 128 pixels</w:t>
      </w:r>
    </w:p>
    <w:p w14:paraId="69D551D0"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Batch Size: 32</w:t>
      </w:r>
    </w:p>
    <w:p w14:paraId="37B09877"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Training Device: GPU (CUDA)</w:t>
      </w:r>
    </w:p>
    <w:p w14:paraId="0CD5E965"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Optimizer: AdamW</w:t>
      </w:r>
    </w:p>
    <w:p w14:paraId="05678B35"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lastRenderedPageBreak/>
        <w:t>Learning Rate: 0.001</w:t>
      </w:r>
    </w:p>
    <w:p w14:paraId="7054169D" w14:textId="77777777"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Data Augmentation: Enabled</w:t>
      </w:r>
    </w:p>
    <w:p w14:paraId="13A846E9" w14:textId="5CD703D0" w:rsidR="00EF140C" w:rsidRPr="00B669C1" w:rsidRDefault="00EF140C" w:rsidP="00D46C1E">
      <w:pPr>
        <w:pStyle w:val="ListParagraph"/>
        <w:widowControl w:val="0"/>
        <w:numPr>
          <w:ilvl w:val="0"/>
          <w:numId w:val="25"/>
        </w:numPr>
        <w:autoSpaceDE w:val="0"/>
        <w:autoSpaceDN w:val="0"/>
        <w:spacing w:after="0" w:line="240" w:lineRule="auto"/>
        <w:contextualSpacing w:val="0"/>
        <w:rPr>
          <w:rFonts w:cstheme="majorBidi"/>
          <w:spacing w:val="-2"/>
          <w:sz w:val="28"/>
          <w:szCs w:val="28"/>
        </w:rPr>
      </w:pPr>
      <w:r w:rsidRPr="00B669C1">
        <w:rPr>
          <w:rFonts w:cstheme="majorBidi"/>
          <w:spacing w:val="-2"/>
          <w:sz w:val="28"/>
          <w:szCs w:val="28"/>
        </w:rPr>
        <w:t>Early Stopping: Enabled with a patience of 5 epochs</w:t>
      </w:r>
    </w:p>
    <w:p w14:paraId="39B512A4" w14:textId="77777777" w:rsidR="00EF140C" w:rsidRPr="00B669C1" w:rsidRDefault="00EF140C" w:rsidP="004905B9">
      <w:pPr>
        <w:rPr>
          <w:rFonts w:cstheme="majorBidi"/>
          <w:sz w:val="28"/>
          <w:szCs w:val="28"/>
          <w:lang w:val="en-AE"/>
        </w:rPr>
      </w:pPr>
    </w:p>
    <w:p w14:paraId="7298E7AE" w14:textId="77777777" w:rsidR="00EF140C" w:rsidRPr="00B669C1" w:rsidRDefault="00EF140C" w:rsidP="004905B9">
      <w:pPr>
        <w:rPr>
          <w:rFonts w:cstheme="majorBidi"/>
          <w:sz w:val="28"/>
          <w:szCs w:val="28"/>
        </w:rPr>
      </w:pPr>
      <w:r w:rsidRPr="00B669C1">
        <w:rPr>
          <w:rFonts w:cstheme="majorBidi"/>
          <w:sz w:val="28"/>
          <w:szCs w:val="28"/>
        </w:rPr>
        <w:t>The model was trained using Ultralytics' high-level training interface, which simplifies the training and fine-tuning process.</w:t>
      </w:r>
    </w:p>
    <w:p w14:paraId="6EFCF0B3" w14:textId="77777777" w:rsidR="00EF140C" w:rsidRDefault="00EF140C" w:rsidP="00EF140C">
      <w:pPr>
        <w:rPr>
          <w:b/>
          <w:bCs/>
          <w:sz w:val="40"/>
          <w:szCs w:val="40"/>
        </w:rPr>
      </w:pPr>
      <w:r>
        <w:rPr>
          <w:noProof/>
          <w:sz w:val="30"/>
          <w:szCs w:val="30"/>
        </w:rPr>
        <w:drawing>
          <wp:inline distT="0" distB="0" distL="0" distR="0" wp14:anchorId="2C238F6C" wp14:editId="6B41EF68">
            <wp:extent cx="5063066" cy="5063066"/>
            <wp:effectExtent l="0" t="0" r="4445" b="4445"/>
            <wp:docPr id="1710228741" name="Picture 180"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482797" name="Picture 180" descr="A graph of a graph of a graph&#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063066" cy="5063066"/>
                    </a:xfrm>
                    <a:prstGeom prst="rect">
                      <a:avLst/>
                    </a:prstGeom>
                  </pic:spPr>
                </pic:pic>
              </a:graphicData>
            </a:graphic>
          </wp:inline>
        </w:drawing>
      </w:r>
    </w:p>
    <w:p w14:paraId="5A5B534B" w14:textId="6997DF52" w:rsidR="00EF140C" w:rsidRDefault="00EF140C" w:rsidP="00EF140C">
      <w:pPr>
        <w:rPr>
          <w:sz w:val="30"/>
          <w:szCs w:val="30"/>
        </w:rPr>
      </w:pPr>
    </w:p>
    <w:p w14:paraId="025F3252" w14:textId="77777777" w:rsidR="0008670B" w:rsidRPr="006206B9" w:rsidRDefault="0008670B" w:rsidP="00EF140C">
      <w:pPr>
        <w:rPr>
          <w:sz w:val="30"/>
          <w:szCs w:val="30"/>
        </w:rPr>
      </w:pPr>
    </w:p>
    <w:p w14:paraId="7C974307" w14:textId="77777777" w:rsidR="00EF140C" w:rsidRPr="00B669C1" w:rsidRDefault="00EF140C" w:rsidP="00B669C1">
      <w:pPr>
        <w:rPr>
          <w:rFonts w:cstheme="majorBidi"/>
          <w:sz w:val="28"/>
          <w:szCs w:val="28"/>
        </w:rPr>
      </w:pPr>
      <w:r w:rsidRPr="00B669C1">
        <w:rPr>
          <w:rFonts w:cstheme="majorBidi"/>
          <w:sz w:val="28"/>
          <w:szCs w:val="28"/>
        </w:rPr>
        <w:lastRenderedPageBreak/>
        <w:t>After training the YOLOv8 classification model, the results showed high performance in both training and validation:</w:t>
      </w:r>
    </w:p>
    <w:p w14:paraId="51F35B21" w14:textId="77777777" w:rsidR="00EF140C" w:rsidRPr="00B669C1" w:rsidRDefault="00EF140C" w:rsidP="00D46C1E">
      <w:pPr>
        <w:widowControl w:val="0"/>
        <w:numPr>
          <w:ilvl w:val="0"/>
          <w:numId w:val="26"/>
        </w:numPr>
        <w:autoSpaceDE w:val="0"/>
        <w:autoSpaceDN w:val="0"/>
        <w:spacing w:after="0" w:line="240" w:lineRule="auto"/>
        <w:rPr>
          <w:rFonts w:cstheme="majorBidi"/>
          <w:sz w:val="28"/>
          <w:szCs w:val="28"/>
        </w:rPr>
      </w:pPr>
      <w:r w:rsidRPr="00B669C1">
        <w:rPr>
          <w:rFonts w:cstheme="majorBidi"/>
          <w:b/>
          <w:bCs/>
          <w:sz w:val="28"/>
          <w:szCs w:val="28"/>
        </w:rPr>
        <w:t>Training Loss</w:t>
      </w:r>
      <w:r w:rsidRPr="00B669C1">
        <w:rPr>
          <w:rFonts w:cstheme="majorBidi"/>
          <w:sz w:val="28"/>
          <w:szCs w:val="28"/>
        </w:rPr>
        <w:t xml:space="preserve"> steadily decreased from 0.65 to 0.09, showing effective learning.</w:t>
      </w:r>
    </w:p>
    <w:p w14:paraId="7FFBD6ED" w14:textId="77777777" w:rsidR="00EF140C" w:rsidRPr="00B669C1" w:rsidRDefault="00EF140C" w:rsidP="00D46C1E">
      <w:pPr>
        <w:widowControl w:val="0"/>
        <w:numPr>
          <w:ilvl w:val="0"/>
          <w:numId w:val="26"/>
        </w:numPr>
        <w:autoSpaceDE w:val="0"/>
        <w:autoSpaceDN w:val="0"/>
        <w:spacing w:after="0" w:line="240" w:lineRule="auto"/>
        <w:rPr>
          <w:rFonts w:cstheme="majorBidi"/>
          <w:sz w:val="28"/>
          <w:szCs w:val="28"/>
        </w:rPr>
      </w:pPr>
      <w:r w:rsidRPr="00B669C1">
        <w:rPr>
          <w:rFonts w:cstheme="majorBidi"/>
          <w:b/>
          <w:bCs/>
          <w:sz w:val="28"/>
          <w:szCs w:val="28"/>
        </w:rPr>
        <w:t>Validation Loss</w:t>
      </w:r>
      <w:r w:rsidRPr="00B669C1">
        <w:rPr>
          <w:rFonts w:cstheme="majorBidi"/>
          <w:sz w:val="28"/>
          <w:szCs w:val="28"/>
        </w:rPr>
        <w:t xml:space="preserve"> decreased from 0.5 to 0.07, indicating good generalization and no overfitting.</w:t>
      </w:r>
    </w:p>
    <w:p w14:paraId="7B714F69" w14:textId="77777777" w:rsidR="00EF140C" w:rsidRPr="00B669C1" w:rsidRDefault="00EF140C" w:rsidP="00D46C1E">
      <w:pPr>
        <w:widowControl w:val="0"/>
        <w:numPr>
          <w:ilvl w:val="0"/>
          <w:numId w:val="26"/>
        </w:numPr>
        <w:autoSpaceDE w:val="0"/>
        <w:autoSpaceDN w:val="0"/>
        <w:spacing w:after="0" w:line="240" w:lineRule="auto"/>
        <w:rPr>
          <w:rFonts w:cstheme="majorBidi"/>
          <w:sz w:val="28"/>
          <w:szCs w:val="28"/>
        </w:rPr>
      </w:pPr>
      <w:r w:rsidRPr="00B669C1">
        <w:rPr>
          <w:rFonts w:cstheme="majorBidi"/>
          <w:b/>
          <w:bCs/>
          <w:sz w:val="28"/>
          <w:szCs w:val="28"/>
        </w:rPr>
        <w:t>Top-1 Accuracy</w:t>
      </w:r>
      <w:r w:rsidRPr="00B669C1">
        <w:rPr>
          <w:rFonts w:cstheme="majorBidi"/>
          <w:sz w:val="28"/>
          <w:szCs w:val="28"/>
        </w:rPr>
        <w:t xml:space="preserve"> reached over </w:t>
      </w:r>
      <w:r w:rsidRPr="00B669C1">
        <w:rPr>
          <w:rFonts w:cstheme="majorBidi"/>
          <w:b/>
          <w:bCs/>
          <w:sz w:val="28"/>
          <w:szCs w:val="28"/>
        </w:rPr>
        <w:t>97%</w:t>
      </w:r>
      <w:r w:rsidRPr="00B669C1">
        <w:rPr>
          <w:rFonts w:cstheme="majorBidi"/>
          <w:sz w:val="28"/>
          <w:szCs w:val="28"/>
        </w:rPr>
        <w:t>, confirming the model's strong ability to distinguish between handmade and factory-made products.</w:t>
      </w:r>
    </w:p>
    <w:p w14:paraId="45005F2A" w14:textId="77777777" w:rsidR="00EF140C" w:rsidRPr="00B669C1" w:rsidRDefault="00EF140C" w:rsidP="00D46C1E">
      <w:pPr>
        <w:widowControl w:val="0"/>
        <w:numPr>
          <w:ilvl w:val="0"/>
          <w:numId w:val="26"/>
        </w:numPr>
        <w:autoSpaceDE w:val="0"/>
        <w:autoSpaceDN w:val="0"/>
        <w:spacing w:after="0" w:line="240" w:lineRule="auto"/>
        <w:rPr>
          <w:rFonts w:cstheme="majorBidi"/>
          <w:sz w:val="28"/>
          <w:szCs w:val="28"/>
        </w:rPr>
      </w:pPr>
      <w:r w:rsidRPr="00B669C1">
        <w:rPr>
          <w:rFonts w:cstheme="majorBidi"/>
          <w:b/>
          <w:bCs/>
          <w:sz w:val="28"/>
          <w:szCs w:val="28"/>
        </w:rPr>
        <w:t>Top-5 Accuracy</w:t>
      </w:r>
      <w:r w:rsidRPr="00B669C1">
        <w:rPr>
          <w:rFonts w:cstheme="majorBidi"/>
          <w:sz w:val="28"/>
          <w:szCs w:val="28"/>
        </w:rPr>
        <w:t xml:space="preserve"> remained at </w:t>
      </w:r>
      <w:r w:rsidRPr="00B669C1">
        <w:rPr>
          <w:rFonts w:cstheme="majorBidi"/>
          <w:b/>
          <w:bCs/>
          <w:sz w:val="28"/>
          <w:szCs w:val="28"/>
        </w:rPr>
        <w:t>100%</w:t>
      </w:r>
      <w:r w:rsidRPr="00B669C1">
        <w:rPr>
          <w:rFonts w:cstheme="majorBidi"/>
          <w:sz w:val="28"/>
          <w:szCs w:val="28"/>
        </w:rPr>
        <w:t>, which is expected due to the binary nature of the task.</w:t>
      </w:r>
    </w:p>
    <w:p w14:paraId="6FC1799C" w14:textId="60717F83" w:rsidR="00BE48B5" w:rsidRPr="00B669C1" w:rsidRDefault="00EF140C" w:rsidP="00B669C1">
      <w:pPr>
        <w:rPr>
          <w:rFonts w:cstheme="majorBidi"/>
          <w:sz w:val="28"/>
          <w:szCs w:val="28"/>
        </w:rPr>
      </w:pPr>
      <w:r w:rsidRPr="00B669C1">
        <w:rPr>
          <w:rFonts w:cstheme="majorBidi"/>
          <w:sz w:val="28"/>
          <w:szCs w:val="28"/>
        </w:rPr>
        <w:t xml:space="preserve">These results confirm that the model is </w:t>
      </w:r>
      <w:r w:rsidRPr="00B669C1">
        <w:rPr>
          <w:rFonts w:cstheme="majorBidi"/>
          <w:b/>
          <w:bCs/>
          <w:sz w:val="28"/>
          <w:szCs w:val="28"/>
        </w:rPr>
        <w:t>well-trained</w:t>
      </w:r>
      <w:r w:rsidRPr="00B669C1">
        <w:rPr>
          <w:rFonts w:cstheme="majorBidi"/>
          <w:sz w:val="28"/>
          <w:szCs w:val="28"/>
        </w:rPr>
        <w:t xml:space="preserve">, </w:t>
      </w:r>
      <w:r w:rsidRPr="00B669C1">
        <w:rPr>
          <w:rFonts w:cstheme="majorBidi"/>
          <w:b/>
          <w:bCs/>
          <w:sz w:val="28"/>
          <w:szCs w:val="28"/>
        </w:rPr>
        <w:t>robust</w:t>
      </w:r>
      <w:r w:rsidRPr="00B669C1">
        <w:rPr>
          <w:rFonts w:cstheme="majorBidi"/>
          <w:sz w:val="28"/>
          <w:szCs w:val="28"/>
        </w:rPr>
        <w:t>, and ready for deployment into the mobile application.</w:t>
      </w:r>
    </w:p>
    <w:p w14:paraId="1A61363E" w14:textId="77777777" w:rsidR="00EF140C" w:rsidRPr="003C43D3" w:rsidRDefault="00EF140C" w:rsidP="00EF140C">
      <w:pPr>
        <w:rPr>
          <w:b/>
          <w:bCs/>
          <w:sz w:val="40"/>
          <w:szCs w:val="40"/>
        </w:rPr>
      </w:pPr>
      <w:r w:rsidRPr="003C43D3">
        <w:rPr>
          <w:b/>
          <w:bCs/>
          <w:sz w:val="40"/>
          <w:szCs w:val="40"/>
        </w:rPr>
        <w:t>Confusion Matrix and Classification Metrics</w:t>
      </w:r>
    </w:p>
    <w:p w14:paraId="1E6AAE6F" w14:textId="77777777" w:rsidR="00EF140C" w:rsidRPr="00C5093B" w:rsidRDefault="00EF140C" w:rsidP="00EF140C">
      <w:r>
        <w:rPr>
          <w:noProof/>
        </w:rPr>
        <w:drawing>
          <wp:inline distT="0" distB="0" distL="0" distR="0" wp14:anchorId="75B0ED92" wp14:editId="1F96FBBE">
            <wp:extent cx="3992880" cy="2994855"/>
            <wp:effectExtent l="0" t="0" r="7620" b="0"/>
            <wp:docPr id="1806015678" name="Picture 181" descr="A blue squar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015678" name="Picture 181" descr="A blue squares with white text&#10;&#10;AI-generated content may be incorrect."/>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997170" cy="2998073"/>
                    </a:xfrm>
                    <a:prstGeom prst="rect">
                      <a:avLst/>
                    </a:prstGeom>
                  </pic:spPr>
                </pic:pic>
              </a:graphicData>
            </a:graphic>
          </wp:inline>
        </w:drawing>
      </w:r>
    </w:p>
    <w:p w14:paraId="7DB29DDB" w14:textId="77777777" w:rsidR="00EF140C" w:rsidRDefault="00EF140C" w:rsidP="00EF140C">
      <w:pPr>
        <w:rPr>
          <w:lang w:val="en-AE"/>
        </w:rPr>
      </w:pPr>
    </w:p>
    <w:p w14:paraId="485EC9FA" w14:textId="77777777" w:rsidR="00EF140C" w:rsidRDefault="00EF140C" w:rsidP="00EF140C">
      <w:pPr>
        <w:rPr>
          <w:lang w:val="en-AE"/>
        </w:rPr>
      </w:pPr>
    </w:p>
    <w:p w14:paraId="232694D0" w14:textId="55D63E11" w:rsidR="0008670B" w:rsidRDefault="0008670B" w:rsidP="00EF140C">
      <w:pPr>
        <w:rPr>
          <w:rFonts w:asciiTheme="minorHAnsi" w:hAnsiTheme="minorHAnsi" w:cstheme="minorHAnsi"/>
          <w:b/>
          <w:bCs/>
          <w:sz w:val="30"/>
          <w:szCs w:val="30"/>
        </w:rPr>
      </w:pPr>
    </w:p>
    <w:p w14:paraId="38B37F58" w14:textId="77777777" w:rsidR="00EF140C" w:rsidRPr="00B669C1" w:rsidRDefault="00EF140C" w:rsidP="00EF140C">
      <w:pPr>
        <w:rPr>
          <w:rFonts w:cstheme="majorBidi"/>
          <w:b/>
          <w:bCs/>
          <w:sz w:val="28"/>
          <w:szCs w:val="28"/>
        </w:rPr>
      </w:pPr>
      <w:r w:rsidRPr="00B669C1">
        <w:rPr>
          <w:rFonts w:cstheme="majorBidi"/>
          <w:b/>
          <w:bCs/>
          <w:sz w:val="28"/>
          <w:szCs w:val="28"/>
        </w:rPr>
        <w:lastRenderedPageBreak/>
        <w:t>Interpretation:</w:t>
      </w:r>
    </w:p>
    <w:p w14:paraId="59291607" w14:textId="77777777" w:rsidR="00EF140C" w:rsidRPr="00B669C1" w:rsidRDefault="00EF140C" w:rsidP="00D46C1E">
      <w:pPr>
        <w:widowControl w:val="0"/>
        <w:numPr>
          <w:ilvl w:val="0"/>
          <w:numId w:val="27"/>
        </w:numPr>
        <w:autoSpaceDE w:val="0"/>
        <w:autoSpaceDN w:val="0"/>
        <w:spacing w:after="0" w:line="240" w:lineRule="auto"/>
        <w:jc w:val="left"/>
        <w:rPr>
          <w:rFonts w:cstheme="majorBidi"/>
          <w:sz w:val="28"/>
          <w:szCs w:val="28"/>
        </w:rPr>
      </w:pPr>
      <w:r w:rsidRPr="00B669C1">
        <w:rPr>
          <w:rFonts w:cstheme="majorBidi"/>
          <w:b/>
          <w:bCs/>
          <w:sz w:val="28"/>
          <w:szCs w:val="28"/>
        </w:rPr>
        <w:t>True Positives (TP = 513)</w:t>
      </w:r>
      <w:r w:rsidRPr="00B669C1">
        <w:rPr>
          <w:rFonts w:cstheme="majorBidi"/>
          <w:sz w:val="28"/>
          <w:szCs w:val="28"/>
        </w:rPr>
        <w:t>: Correctly predicted handmade items.</w:t>
      </w:r>
    </w:p>
    <w:p w14:paraId="183EFA30" w14:textId="77777777" w:rsidR="00EF140C" w:rsidRPr="00B669C1" w:rsidRDefault="00EF140C" w:rsidP="00D46C1E">
      <w:pPr>
        <w:widowControl w:val="0"/>
        <w:numPr>
          <w:ilvl w:val="0"/>
          <w:numId w:val="27"/>
        </w:numPr>
        <w:autoSpaceDE w:val="0"/>
        <w:autoSpaceDN w:val="0"/>
        <w:spacing w:after="0" w:line="240" w:lineRule="auto"/>
        <w:jc w:val="left"/>
        <w:rPr>
          <w:rFonts w:cstheme="majorBidi"/>
          <w:sz w:val="28"/>
          <w:szCs w:val="28"/>
        </w:rPr>
      </w:pPr>
      <w:r w:rsidRPr="00B669C1">
        <w:rPr>
          <w:rFonts w:cstheme="majorBidi"/>
          <w:b/>
          <w:bCs/>
          <w:sz w:val="28"/>
          <w:szCs w:val="28"/>
        </w:rPr>
        <w:t>True Negatives (TN = 523)</w:t>
      </w:r>
      <w:r w:rsidRPr="00B669C1">
        <w:rPr>
          <w:rFonts w:cstheme="majorBidi"/>
          <w:sz w:val="28"/>
          <w:szCs w:val="28"/>
        </w:rPr>
        <w:t>: Correctly predicted machine made items.</w:t>
      </w:r>
    </w:p>
    <w:p w14:paraId="4310CFA4" w14:textId="77777777" w:rsidR="00EF140C" w:rsidRPr="00B669C1" w:rsidRDefault="00EF140C" w:rsidP="00D46C1E">
      <w:pPr>
        <w:widowControl w:val="0"/>
        <w:numPr>
          <w:ilvl w:val="0"/>
          <w:numId w:val="27"/>
        </w:numPr>
        <w:autoSpaceDE w:val="0"/>
        <w:autoSpaceDN w:val="0"/>
        <w:spacing w:after="0" w:line="240" w:lineRule="auto"/>
        <w:jc w:val="left"/>
        <w:rPr>
          <w:rFonts w:cstheme="majorBidi"/>
          <w:sz w:val="28"/>
          <w:szCs w:val="28"/>
        </w:rPr>
      </w:pPr>
      <w:r w:rsidRPr="00B669C1">
        <w:rPr>
          <w:rFonts w:cstheme="majorBidi"/>
          <w:b/>
          <w:bCs/>
          <w:sz w:val="28"/>
          <w:szCs w:val="28"/>
        </w:rPr>
        <w:t>False Positives (FP = 6)</w:t>
      </w:r>
      <w:r w:rsidRPr="00B669C1">
        <w:rPr>
          <w:rFonts w:cstheme="majorBidi"/>
          <w:sz w:val="28"/>
          <w:szCs w:val="28"/>
        </w:rPr>
        <w:t>: Machine made items wrongly predicted as handmade.</w:t>
      </w:r>
    </w:p>
    <w:p w14:paraId="76FA9600" w14:textId="77777777" w:rsidR="00EF140C" w:rsidRPr="00B669C1" w:rsidRDefault="00EF140C" w:rsidP="00D46C1E">
      <w:pPr>
        <w:widowControl w:val="0"/>
        <w:numPr>
          <w:ilvl w:val="0"/>
          <w:numId w:val="27"/>
        </w:numPr>
        <w:autoSpaceDE w:val="0"/>
        <w:autoSpaceDN w:val="0"/>
        <w:spacing w:after="0" w:line="240" w:lineRule="auto"/>
        <w:jc w:val="left"/>
        <w:rPr>
          <w:rFonts w:cstheme="majorBidi"/>
          <w:sz w:val="28"/>
          <w:szCs w:val="28"/>
        </w:rPr>
      </w:pPr>
      <w:r w:rsidRPr="00B669C1">
        <w:rPr>
          <w:rFonts w:cstheme="majorBidi"/>
          <w:b/>
          <w:bCs/>
          <w:sz w:val="28"/>
          <w:szCs w:val="28"/>
        </w:rPr>
        <w:t>False Negatives (FN = 11)</w:t>
      </w:r>
      <w:r w:rsidRPr="00B669C1">
        <w:rPr>
          <w:rFonts w:cstheme="majorBidi"/>
          <w:sz w:val="28"/>
          <w:szCs w:val="28"/>
        </w:rPr>
        <w:t>: Handmade items wrongly predicted as machine made.</w:t>
      </w:r>
    </w:p>
    <w:p w14:paraId="06596C86" w14:textId="77777777" w:rsidR="00EF140C" w:rsidRPr="00B669C1" w:rsidRDefault="00EF140C" w:rsidP="00EF140C">
      <w:pPr>
        <w:rPr>
          <w:rFonts w:cstheme="majorBidi"/>
          <w:sz w:val="28"/>
          <w:szCs w:val="28"/>
        </w:rPr>
      </w:pPr>
    </w:p>
    <w:p w14:paraId="2FA50129" w14:textId="77777777" w:rsidR="00EF140C" w:rsidRPr="00B669C1" w:rsidRDefault="00EF140C" w:rsidP="00EF140C">
      <w:pPr>
        <w:rPr>
          <w:rFonts w:cstheme="majorBidi"/>
          <w:sz w:val="28"/>
          <w:szCs w:val="28"/>
        </w:rPr>
      </w:pPr>
      <w:r w:rsidRPr="00B669C1">
        <w:rPr>
          <w:rFonts w:cstheme="majorBidi"/>
          <w:sz w:val="28"/>
          <w:szCs w:val="28"/>
        </w:rPr>
        <w:t xml:space="preserve">After training the model, a confusion matrix was generated to evaluate how well the model distinguishes between </w:t>
      </w:r>
      <w:r w:rsidRPr="00B669C1">
        <w:rPr>
          <w:rFonts w:cstheme="majorBidi"/>
          <w:b/>
          <w:bCs/>
          <w:sz w:val="28"/>
          <w:szCs w:val="28"/>
        </w:rPr>
        <w:t>handmade</w:t>
      </w:r>
      <w:r w:rsidRPr="00B669C1">
        <w:rPr>
          <w:rFonts w:cstheme="majorBidi"/>
          <w:sz w:val="28"/>
          <w:szCs w:val="28"/>
        </w:rPr>
        <w:t xml:space="preserve"> and </w:t>
      </w:r>
      <w:r w:rsidRPr="00B669C1">
        <w:rPr>
          <w:rFonts w:cstheme="majorBidi"/>
          <w:b/>
          <w:bCs/>
          <w:sz w:val="28"/>
          <w:szCs w:val="28"/>
        </w:rPr>
        <w:t>machine made</w:t>
      </w:r>
      <w:r w:rsidRPr="00B669C1">
        <w:rPr>
          <w:rFonts w:cstheme="majorBidi"/>
          <w:sz w:val="28"/>
          <w:szCs w:val="28"/>
        </w:rPr>
        <w:t xml:space="preserve"> products. The matrix reveals:</w:t>
      </w:r>
    </w:p>
    <w:p w14:paraId="682A4960" w14:textId="77777777" w:rsidR="00EF140C" w:rsidRPr="00B669C1" w:rsidRDefault="00EF140C" w:rsidP="00D46C1E">
      <w:pPr>
        <w:widowControl w:val="0"/>
        <w:numPr>
          <w:ilvl w:val="0"/>
          <w:numId w:val="28"/>
        </w:numPr>
        <w:autoSpaceDE w:val="0"/>
        <w:autoSpaceDN w:val="0"/>
        <w:spacing w:after="0" w:line="240" w:lineRule="auto"/>
        <w:jc w:val="left"/>
        <w:rPr>
          <w:rFonts w:cstheme="majorBidi"/>
          <w:sz w:val="28"/>
          <w:szCs w:val="28"/>
        </w:rPr>
      </w:pPr>
      <w:r w:rsidRPr="00B669C1">
        <w:rPr>
          <w:rFonts w:cstheme="majorBidi"/>
          <w:b/>
          <w:bCs/>
          <w:sz w:val="28"/>
          <w:szCs w:val="28"/>
        </w:rPr>
        <w:t>513</w:t>
      </w:r>
      <w:r w:rsidRPr="00B669C1">
        <w:rPr>
          <w:rFonts w:cstheme="majorBidi"/>
          <w:sz w:val="28"/>
          <w:szCs w:val="28"/>
        </w:rPr>
        <w:t xml:space="preserve"> correctly classified handmade items.</w:t>
      </w:r>
    </w:p>
    <w:p w14:paraId="394DCCA7" w14:textId="77777777" w:rsidR="00EF140C" w:rsidRPr="00B669C1" w:rsidRDefault="00EF140C" w:rsidP="00D46C1E">
      <w:pPr>
        <w:widowControl w:val="0"/>
        <w:numPr>
          <w:ilvl w:val="0"/>
          <w:numId w:val="28"/>
        </w:numPr>
        <w:autoSpaceDE w:val="0"/>
        <w:autoSpaceDN w:val="0"/>
        <w:spacing w:after="0" w:line="240" w:lineRule="auto"/>
        <w:jc w:val="left"/>
        <w:rPr>
          <w:rFonts w:cstheme="majorBidi"/>
          <w:sz w:val="28"/>
          <w:szCs w:val="28"/>
        </w:rPr>
      </w:pPr>
      <w:r w:rsidRPr="00B669C1">
        <w:rPr>
          <w:rFonts w:cstheme="majorBidi"/>
          <w:b/>
          <w:bCs/>
          <w:sz w:val="28"/>
          <w:szCs w:val="28"/>
        </w:rPr>
        <w:t>523</w:t>
      </w:r>
      <w:r w:rsidRPr="00B669C1">
        <w:rPr>
          <w:rFonts w:cstheme="majorBidi"/>
          <w:sz w:val="28"/>
          <w:szCs w:val="28"/>
        </w:rPr>
        <w:t xml:space="preserve"> correctly classified machine-made items.</w:t>
      </w:r>
    </w:p>
    <w:p w14:paraId="78B10845" w14:textId="77777777" w:rsidR="00EF140C" w:rsidRPr="00B669C1" w:rsidRDefault="00EF140C" w:rsidP="00D46C1E">
      <w:pPr>
        <w:widowControl w:val="0"/>
        <w:numPr>
          <w:ilvl w:val="0"/>
          <w:numId w:val="28"/>
        </w:numPr>
        <w:autoSpaceDE w:val="0"/>
        <w:autoSpaceDN w:val="0"/>
        <w:spacing w:after="0" w:line="240" w:lineRule="auto"/>
        <w:jc w:val="left"/>
        <w:rPr>
          <w:rFonts w:cstheme="majorBidi"/>
          <w:sz w:val="28"/>
          <w:szCs w:val="28"/>
        </w:rPr>
      </w:pPr>
      <w:r w:rsidRPr="00B669C1">
        <w:rPr>
          <w:rFonts w:cstheme="majorBidi"/>
          <w:sz w:val="28"/>
          <w:szCs w:val="28"/>
        </w:rPr>
        <w:t xml:space="preserve">Only </w:t>
      </w:r>
      <w:r w:rsidRPr="00B669C1">
        <w:rPr>
          <w:rFonts w:cstheme="majorBidi"/>
          <w:b/>
          <w:bCs/>
          <w:sz w:val="28"/>
          <w:szCs w:val="28"/>
        </w:rPr>
        <w:t>6 false positives</w:t>
      </w:r>
      <w:r w:rsidRPr="00B669C1">
        <w:rPr>
          <w:rFonts w:cstheme="majorBidi"/>
          <w:sz w:val="28"/>
          <w:szCs w:val="28"/>
        </w:rPr>
        <w:t xml:space="preserve"> (machine made predicted as handmade).</w:t>
      </w:r>
    </w:p>
    <w:p w14:paraId="3A972498" w14:textId="77777777" w:rsidR="00EF140C" w:rsidRPr="00B669C1" w:rsidRDefault="00EF140C" w:rsidP="00D46C1E">
      <w:pPr>
        <w:widowControl w:val="0"/>
        <w:numPr>
          <w:ilvl w:val="0"/>
          <w:numId w:val="28"/>
        </w:numPr>
        <w:autoSpaceDE w:val="0"/>
        <w:autoSpaceDN w:val="0"/>
        <w:spacing w:after="0" w:line="240" w:lineRule="auto"/>
        <w:jc w:val="left"/>
        <w:rPr>
          <w:rFonts w:cstheme="majorBidi"/>
          <w:sz w:val="28"/>
          <w:szCs w:val="28"/>
        </w:rPr>
      </w:pPr>
      <w:r w:rsidRPr="00B669C1">
        <w:rPr>
          <w:rFonts w:cstheme="majorBidi"/>
          <w:sz w:val="28"/>
          <w:szCs w:val="28"/>
        </w:rPr>
        <w:t xml:space="preserve">Only </w:t>
      </w:r>
      <w:r w:rsidRPr="00B669C1">
        <w:rPr>
          <w:rFonts w:cstheme="majorBidi"/>
          <w:b/>
          <w:bCs/>
          <w:sz w:val="28"/>
          <w:szCs w:val="28"/>
        </w:rPr>
        <w:t>11 false negatives</w:t>
      </w:r>
      <w:r w:rsidRPr="00B669C1">
        <w:rPr>
          <w:rFonts w:cstheme="majorBidi"/>
          <w:sz w:val="28"/>
          <w:szCs w:val="28"/>
        </w:rPr>
        <w:t xml:space="preserve"> (handmade predicted as machine made).</w:t>
      </w:r>
    </w:p>
    <w:p w14:paraId="5363B9DA" w14:textId="77777777" w:rsidR="00EF140C" w:rsidRPr="00B669C1" w:rsidRDefault="00EF140C" w:rsidP="00EF140C">
      <w:pPr>
        <w:ind w:left="360"/>
        <w:rPr>
          <w:rFonts w:cstheme="majorBidi"/>
          <w:sz w:val="28"/>
          <w:szCs w:val="28"/>
        </w:rPr>
      </w:pPr>
    </w:p>
    <w:p w14:paraId="33DDC9D8" w14:textId="77777777" w:rsidR="00EF140C" w:rsidRPr="00B669C1" w:rsidRDefault="00EF140C" w:rsidP="00EF140C">
      <w:pPr>
        <w:ind w:left="360"/>
        <w:rPr>
          <w:rFonts w:cstheme="majorBidi"/>
          <w:sz w:val="28"/>
          <w:szCs w:val="28"/>
        </w:rPr>
      </w:pPr>
      <w:r w:rsidRPr="00B669C1">
        <w:rPr>
          <w:rFonts w:cstheme="majorBidi"/>
          <w:b/>
          <w:bCs/>
          <w:sz w:val="28"/>
          <w:szCs w:val="28"/>
        </w:rPr>
        <w:t xml:space="preserve"> Final Performance:</w:t>
      </w:r>
    </w:p>
    <w:p w14:paraId="5E9541A7" w14:textId="77777777" w:rsidR="00EF140C" w:rsidRPr="00B669C1" w:rsidRDefault="00EF140C" w:rsidP="00D46C1E">
      <w:pPr>
        <w:widowControl w:val="0"/>
        <w:numPr>
          <w:ilvl w:val="0"/>
          <w:numId w:val="29"/>
        </w:numPr>
        <w:autoSpaceDE w:val="0"/>
        <w:autoSpaceDN w:val="0"/>
        <w:spacing w:after="0" w:line="240" w:lineRule="auto"/>
        <w:jc w:val="left"/>
        <w:rPr>
          <w:rFonts w:cstheme="majorBidi"/>
          <w:sz w:val="28"/>
          <w:szCs w:val="28"/>
        </w:rPr>
      </w:pPr>
      <w:r w:rsidRPr="00B669C1">
        <w:rPr>
          <w:rFonts w:cstheme="majorBidi"/>
          <w:sz w:val="28"/>
          <w:szCs w:val="28"/>
        </w:rPr>
        <w:t>Accuracy: 98.48%</w:t>
      </w:r>
    </w:p>
    <w:p w14:paraId="1F0489DF" w14:textId="77777777" w:rsidR="00EF140C" w:rsidRPr="00B669C1" w:rsidRDefault="00EF140C" w:rsidP="00D46C1E">
      <w:pPr>
        <w:widowControl w:val="0"/>
        <w:numPr>
          <w:ilvl w:val="0"/>
          <w:numId w:val="29"/>
        </w:numPr>
        <w:autoSpaceDE w:val="0"/>
        <w:autoSpaceDN w:val="0"/>
        <w:spacing w:after="0" w:line="240" w:lineRule="auto"/>
        <w:jc w:val="left"/>
        <w:rPr>
          <w:rFonts w:cstheme="majorBidi"/>
          <w:sz w:val="28"/>
          <w:szCs w:val="28"/>
        </w:rPr>
      </w:pPr>
      <w:r w:rsidRPr="00B669C1">
        <w:rPr>
          <w:rFonts w:cstheme="majorBidi"/>
          <w:sz w:val="28"/>
          <w:szCs w:val="28"/>
        </w:rPr>
        <w:t>Precision: 98.84%</w:t>
      </w:r>
    </w:p>
    <w:p w14:paraId="0C2A0090" w14:textId="77777777" w:rsidR="00EF140C" w:rsidRPr="00B669C1" w:rsidRDefault="00EF140C" w:rsidP="00D46C1E">
      <w:pPr>
        <w:widowControl w:val="0"/>
        <w:numPr>
          <w:ilvl w:val="0"/>
          <w:numId w:val="29"/>
        </w:numPr>
        <w:autoSpaceDE w:val="0"/>
        <w:autoSpaceDN w:val="0"/>
        <w:spacing w:after="0" w:line="240" w:lineRule="auto"/>
        <w:jc w:val="left"/>
        <w:rPr>
          <w:rFonts w:cstheme="majorBidi"/>
          <w:sz w:val="28"/>
          <w:szCs w:val="28"/>
        </w:rPr>
      </w:pPr>
      <w:r w:rsidRPr="00B669C1">
        <w:rPr>
          <w:rFonts w:cstheme="majorBidi"/>
          <w:sz w:val="28"/>
          <w:szCs w:val="28"/>
        </w:rPr>
        <w:t>Recall: 97.90%</w:t>
      </w:r>
    </w:p>
    <w:p w14:paraId="426451E7" w14:textId="77777777" w:rsidR="00EF140C" w:rsidRPr="00B669C1" w:rsidRDefault="00EF140C" w:rsidP="00D46C1E">
      <w:pPr>
        <w:widowControl w:val="0"/>
        <w:numPr>
          <w:ilvl w:val="0"/>
          <w:numId w:val="29"/>
        </w:numPr>
        <w:autoSpaceDE w:val="0"/>
        <w:autoSpaceDN w:val="0"/>
        <w:spacing w:after="0" w:line="240" w:lineRule="auto"/>
        <w:jc w:val="left"/>
        <w:rPr>
          <w:rFonts w:cstheme="majorBidi"/>
          <w:sz w:val="28"/>
          <w:szCs w:val="28"/>
        </w:rPr>
      </w:pPr>
      <w:r w:rsidRPr="00B669C1">
        <w:rPr>
          <w:rFonts w:cstheme="majorBidi"/>
          <w:sz w:val="28"/>
          <w:szCs w:val="28"/>
        </w:rPr>
        <w:t>F1 Score: 98.37%</w:t>
      </w:r>
    </w:p>
    <w:p w14:paraId="1DA6F099" w14:textId="77777777" w:rsidR="00EF140C" w:rsidRPr="00B669C1" w:rsidRDefault="00EF140C" w:rsidP="00EF140C">
      <w:pPr>
        <w:rPr>
          <w:rFonts w:cstheme="majorBidi"/>
          <w:sz w:val="28"/>
          <w:szCs w:val="28"/>
        </w:rPr>
      </w:pPr>
    </w:p>
    <w:p w14:paraId="2868E3B7" w14:textId="77777777" w:rsidR="00EF140C" w:rsidRDefault="00EF140C" w:rsidP="00EF140C">
      <w:pPr>
        <w:rPr>
          <w:rFonts w:cstheme="majorBidi"/>
          <w:sz w:val="28"/>
          <w:szCs w:val="28"/>
        </w:rPr>
      </w:pPr>
      <w:r w:rsidRPr="00B669C1">
        <w:rPr>
          <w:rFonts w:cstheme="majorBidi"/>
          <w:sz w:val="28"/>
          <w:szCs w:val="28"/>
        </w:rPr>
        <w:t>These metrics confirm that the model is highly accurate and reliable for real-world use.</w:t>
      </w:r>
    </w:p>
    <w:p w14:paraId="694FBD09" w14:textId="77777777" w:rsidR="00B669C1" w:rsidRDefault="00B669C1" w:rsidP="00EF140C">
      <w:pPr>
        <w:rPr>
          <w:rFonts w:cstheme="majorBidi"/>
          <w:sz w:val="28"/>
          <w:szCs w:val="28"/>
        </w:rPr>
      </w:pPr>
    </w:p>
    <w:p w14:paraId="2081DB36" w14:textId="77777777" w:rsidR="00B669C1" w:rsidRDefault="00B669C1" w:rsidP="00EF140C">
      <w:pPr>
        <w:rPr>
          <w:rFonts w:cstheme="majorBidi"/>
          <w:sz w:val="28"/>
          <w:szCs w:val="28"/>
        </w:rPr>
      </w:pPr>
    </w:p>
    <w:p w14:paraId="2E5FA3DC" w14:textId="7543ADA5" w:rsidR="003E3628" w:rsidRPr="00B669C1" w:rsidRDefault="003E3628" w:rsidP="00EF140C">
      <w:pPr>
        <w:rPr>
          <w:rFonts w:cstheme="majorBidi"/>
          <w:sz w:val="28"/>
          <w:szCs w:val="28"/>
        </w:rPr>
      </w:pPr>
    </w:p>
    <w:p w14:paraId="125927C3" w14:textId="3541BE2E" w:rsidR="003E3628" w:rsidRPr="0043087C" w:rsidRDefault="003E3628" w:rsidP="0043087C">
      <w:pPr>
        <w:pStyle w:val="Heading4"/>
        <w:rPr>
          <w:i w:val="0"/>
          <w:iCs w:val="0"/>
          <w:sz w:val="28"/>
          <w:szCs w:val="28"/>
        </w:rPr>
      </w:pPr>
      <w:bookmarkStart w:id="642" w:name="_Toc200507006"/>
      <w:r w:rsidRPr="003E3628">
        <w:rPr>
          <w:i w:val="0"/>
          <w:iCs w:val="0"/>
          <w:sz w:val="28"/>
          <w:szCs w:val="28"/>
        </w:rPr>
        <w:lastRenderedPageBreak/>
        <w:t>4.2.3.2.Mobile Net</w:t>
      </w:r>
      <w:r w:rsidR="00EA6800">
        <w:rPr>
          <w:i w:val="0"/>
          <w:iCs w:val="0"/>
          <w:sz w:val="28"/>
          <w:szCs w:val="28"/>
        </w:rPr>
        <w:t>V2</w:t>
      </w:r>
      <w:r w:rsidRPr="003E3628">
        <w:rPr>
          <w:i w:val="0"/>
          <w:iCs w:val="0"/>
          <w:sz w:val="28"/>
          <w:szCs w:val="28"/>
        </w:rPr>
        <w:t xml:space="preserve"> Mod</w:t>
      </w:r>
      <w:r w:rsidR="008D7A54">
        <w:rPr>
          <w:i w:val="0"/>
          <w:iCs w:val="0"/>
          <w:sz w:val="28"/>
          <w:szCs w:val="28"/>
        </w:rPr>
        <w:t>el</w:t>
      </w:r>
      <w:bookmarkEnd w:id="642"/>
    </w:p>
    <w:p w14:paraId="64928EA0" w14:textId="2F601017" w:rsidR="00B669C1" w:rsidRDefault="00B669C1" w:rsidP="00B669C1">
      <w:pPr>
        <w:rPr>
          <w:rFonts w:cstheme="majorBidi"/>
          <w:b/>
          <w:bCs/>
          <w:sz w:val="28"/>
          <w:szCs w:val="28"/>
          <w:lang w:bidi="ar-EG"/>
        </w:rPr>
      </w:pPr>
      <w:r w:rsidRPr="003E3628">
        <w:rPr>
          <w:i/>
          <w:iCs/>
          <w:noProof/>
          <w:sz w:val="28"/>
          <w:szCs w:val="28"/>
        </w:rPr>
        <w:drawing>
          <wp:anchor distT="0" distB="0" distL="114300" distR="114300" simplePos="0" relativeHeight="251649024" behindDoc="0" locked="0" layoutInCell="1" allowOverlap="1" wp14:anchorId="683AE7BA" wp14:editId="13561CF2">
            <wp:simplePos x="0" y="0"/>
            <wp:positionH relativeFrom="margin">
              <wp:align>center</wp:align>
            </wp:positionH>
            <wp:positionV relativeFrom="paragraph">
              <wp:posOffset>453390</wp:posOffset>
            </wp:positionV>
            <wp:extent cx="7049135" cy="5245100"/>
            <wp:effectExtent l="0" t="0" r="0" b="0"/>
            <wp:wrapThrough wrapText="bothSides">
              <wp:wrapPolygon edited="0">
                <wp:start x="0" y="0"/>
                <wp:lineTo x="0" y="21495"/>
                <wp:lineTo x="21540" y="21495"/>
                <wp:lineTo x="21540" y="0"/>
                <wp:lineTo x="0" y="0"/>
              </wp:wrapPolygon>
            </wp:wrapThrough>
            <wp:docPr id="880578283"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8283" name="Picture 13" descr="A screenshot of a computer program&#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a:off x="0" y="0"/>
                      <a:ext cx="7049135" cy="5245100"/>
                    </a:xfrm>
                    <a:prstGeom prst="rect">
                      <a:avLst/>
                    </a:prstGeom>
                  </pic:spPr>
                </pic:pic>
              </a:graphicData>
            </a:graphic>
            <wp14:sizeRelH relativeFrom="margin">
              <wp14:pctWidth>0</wp14:pctWidth>
            </wp14:sizeRelH>
            <wp14:sizeRelV relativeFrom="margin">
              <wp14:pctHeight>0</wp14:pctHeight>
            </wp14:sizeRelV>
          </wp:anchor>
        </w:drawing>
      </w:r>
    </w:p>
    <w:p w14:paraId="0FD0E099" w14:textId="77777777" w:rsidR="00B669C1" w:rsidRDefault="00B669C1" w:rsidP="00B669C1">
      <w:pPr>
        <w:rPr>
          <w:rFonts w:cstheme="majorBidi"/>
          <w:b/>
          <w:bCs/>
          <w:sz w:val="28"/>
          <w:szCs w:val="28"/>
          <w:lang w:bidi="ar-EG"/>
        </w:rPr>
      </w:pPr>
    </w:p>
    <w:p w14:paraId="011B5011" w14:textId="77777777" w:rsidR="00B669C1" w:rsidRDefault="00B669C1" w:rsidP="00B669C1">
      <w:pPr>
        <w:rPr>
          <w:rFonts w:cstheme="majorBidi"/>
          <w:b/>
          <w:bCs/>
          <w:sz w:val="28"/>
          <w:szCs w:val="28"/>
          <w:lang w:bidi="ar-EG"/>
        </w:rPr>
      </w:pPr>
    </w:p>
    <w:p w14:paraId="693E45DA" w14:textId="77777777" w:rsidR="00B669C1" w:rsidRDefault="00B669C1" w:rsidP="00B669C1">
      <w:pPr>
        <w:rPr>
          <w:rFonts w:cstheme="majorBidi"/>
          <w:b/>
          <w:bCs/>
          <w:sz w:val="28"/>
          <w:szCs w:val="28"/>
          <w:lang w:bidi="ar-EG"/>
        </w:rPr>
      </w:pPr>
    </w:p>
    <w:p w14:paraId="49457361" w14:textId="77777777" w:rsidR="00B669C1" w:rsidRDefault="00B669C1" w:rsidP="00B669C1">
      <w:pPr>
        <w:rPr>
          <w:rFonts w:cstheme="majorBidi"/>
          <w:b/>
          <w:bCs/>
          <w:sz w:val="28"/>
          <w:szCs w:val="28"/>
          <w:lang w:bidi="ar-EG"/>
        </w:rPr>
      </w:pPr>
    </w:p>
    <w:p w14:paraId="1EE9AC88" w14:textId="77777777" w:rsidR="00B669C1" w:rsidRDefault="00B669C1" w:rsidP="00B669C1">
      <w:pPr>
        <w:rPr>
          <w:rFonts w:cstheme="majorBidi"/>
          <w:b/>
          <w:bCs/>
          <w:sz w:val="28"/>
          <w:szCs w:val="28"/>
          <w:lang w:bidi="ar-EG"/>
        </w:rPr>
      </w:pPr>
    </w:p>
    <w:p w14:paraId="31744A97" w14:textId="77777777" w:rsidR="00B669C1" w:rsidRDefault="007257EC" w:rsidP="00B669C1">
      <w:pPr>
        <w:rPr>
          <w:sz w:val="28"/>
          <w:szCs w:val="28"/>
          <w:lang w:bidi="ar-EG"/>
        </w:rPr>
      </w:pPr>
      <w:r w:rsidRPr="00B669C1">
        <w:rPr>
          <w:rFonts w:cstheme="majorBidi"/>
          <w:b/>
          <w:bCs/>
          <w:sz w:val="28"/>
          <w:szCs w:val="28"/>
          <w:lang w:bidi="ar-EG"/>
        </w:rPr>
        <w:lastRenderedPageBreak/>
        <w:t xml:space="preserve"> </w:t>
      </w:r>
      <w:r w:rsidR="00F2119A" w:rsidRPr="00B669C1">
        <w:rPr>
          <w:rFonts w:cstheme="majorBidi"/>
          <w:b/>
          <w:bCs/>
          <w:sz w:val="28"/>
          <w:szCs w:val="28"/>
          <w:lang w:bidi="ar-EG"/>
        </w:rPr>
        <w:t>1.</w:t>
      </w:r>
      <w:r w:rsidR="009C546C" w:rsidRPr="00B669C1">
        <w:rPr>
          <w:b/>
          <w:bCs/>
          <w:sz w:val="28"/>
          <w:szCs w:val="28"/>
          <w:lang w:bidi="ar-EG"/>
        </w:rPr>
        <w:t>General Idea of the Model</w:t>
      </w:r>
    </w:p>
    <w:p w14:paraId="06D0BE7F" w14:textId="68F8F24C" w:rsidR="009C546C" w:rsidRPr="00B669C1" w:rsidRDefault="009C546C" w:rsidP="00B669C1">
      <w:pPr>
        <w:rPr>
          <w:sz w:val="28"/>
          <w:szCs w:val="28"/>
          <w:lang w:bidi="ar-EG"/>
        </w:rPr>
      </w:pPr>
      <w:r w:rsidRPr="00B669C1">
        <w:rPr>
          <w:sz w:val="28"/>
          <w:szCs w:val="28"/>
          <w:lang w:bidi="ar-EG"/>
        </w:rPr>
        <w:br/>
        <w:t>In this project, Transfer Learning was used through the well-known model MobileNetV2, which is a lightweight and efficient model pre-trained on the ImageNet dataset containing over 14 million labeled images across 1000 categories. This model was selected because it is optimized for resource-constrained devices such as smartphones, offering an excellent balance between accuracy and speed.</w:t>
      </w:r>
    </w:p>
    <w:p w14:paraId="71E53ACF" w14:textId="70241F3A" w:rsidR="003E2E27" w:rsidRPr="00B669C1" w:rsidRDefault="00F2119A" w:rsidP="00B669C1">
      <w:pPr>
        <w:rPr>
          <w:b/>
          <w:bCs/>
          <w:sz w:val="28"/>
          <w:szCs w:val="28"/>
          <w:lang w:bidi="ar-EG"/>
        </w:rPr>
      </w:pPr>
      <w:r w:rsidRPr="00B669C1">
        <w:rPr>
          <w:b/>
          <w:bCs/>
          <w:sz w:val="28"/>
          <w:szCs w:val="28"/>
          <w:lang w:bidi="ar-EG"/>
        </w:rPr>
        <w:t>2.</w:t>
      </w:r>
      <w:r w:rsidR="003E2E27" w:rsidRPr="00B669C1">
        <w:rPr>
          <w:b/>
          <w:bCs/>
          <w:sz w:val="28"/>
          <w:szCs w:val="28"/>
          <w:lang w:bidi="ar-EG"/>
        </w:rPr>
        <w:t>Data Preparation and Loading</w:t>
      </w:r>
    </w:p>
    <w:p w14:paraId="24732445" w14:textId="77777777" w:rsidR="003E2E27" w:rsidRPr="00B669C1" w:rsidRDefault="003E2E27" w:rsidP="00B669C1">
      <w:pPr>
        <w:rPr>
          <w:sz w:val="28"/>
          <w:szCs w:val="28"/>
          <w:lang w:bidi="ar-EG"/>
        </w:rPr>
      </w:pPr>
      <w:r w:rsidRPr="00B669C1">
        <w:rPr>
          <w:sz w:val="28"/>
          <w:szCs w:val="28"/>
          <w:lang w:bidi="ar-EG"/>
        </w:rPr>
        <w:t>ImageDataGenerator was used to load images from training and testing directories.</w:t>
      </w:r>
    </w:p>
    <w:p w14:paraId="70433FE2" w14:textId="77777777" w:rsidR="003E2E27" w:rsidRPr="00B669C1" w:rsidRDefault="003E2E27" w:rsidP="00B669C1">
      <w:pPr>
        <w:rPr>
          <w:sz w:val="28"/>
          <w:szCs w:val="28"/>
          <w:lang w:bidi="ar-EG"/>
        </w:rPr>
      </w:pPr>
      <w:r w:rsidRPr="00B669C1">
        <w:rPr>
          <w:sz w:val="28"/>
          <w:szCs w:val="28"/>
          <w:lang w:bidi="ar-EG"/>
        </w:rPr>
        <w:t>Images were resized to 224x224 pixels to match the model's input requirements.</w:t>
      </w:r>
    </w:p>
    <w:p w14:paraId="5EF6B29E" w14:textId="77777777" w:rsidR="003E2E27" w:rsidRPr="00B669C1" w:rsidRDefault="003E2E27" w:rsidP="00B669C1">
      <w:pPr>
        <w:rPr>
          <w:sz w:val="28"/>
          <w:szCs w:val="28"/>
          <w:lang w:bidi="ar-EG"/>
        </w:rPr>
      </w:pPr>
      <w:r w:rsidRPr="00B669C1">
        <w:rPr>
          <w:sz w:val="28"/>
          <w:szCs w:val="28"/>
          <w:lang w:bidi="ar-EG"/>
        </w:rPr>
        <w:t>Batch size was set to 32 images per batch.</w:t>
      </w:r>
    </w:p>
    <w:p w14:paraId="392F386E" w14:textId="77777777" w:rsidR="003E2E27" w:rsidRPr="00B669C1" w:rsidRDefault="003E2E27" w:rsidP="00B669C1">
      <w:pPr>
        <w:rPr>
          <w:sz w:val="28"/>
          <w:szCs w:val="28"/>
          <w:lang w:bidi="ar-EG"/>
        </w:rPr>
      </w:pPr>
      <w:r w:rsidRPr="00B669C1">
        <w:rPr>
          <w:sz w:val="28"/>
          <w:szCs w:val="28"/>
          <w:lang w:bidi="ar-EG"/>
        </w:rPr>
        <w:t>The classification mode used was sparse, representing classes as integer labels.</w:t>
      </w:r>
    </w:p>
    <w:p w14:paraId="2C4357B3" w14:textId="7E1A05AA" w:rsidR="003E2E27" w:rsidRPr="00B669C1" w:rsidRDefault="00F2119A" w:rsidP="00B669C1">
      <w:pPr>
        <w:rPr>
          <w:b/>
          <w:bCs/>
          <w:sz w:val="28"/>
          <w:szCs w:val="28"/>
          <w:lang w:bidi="ar-EG"/>
        </w:rPr>
      </w:pPr>
      <w:r w:rsidRPr="00B669C1">
        <w:rPr>
          <w:b/>
          <w:bCs/>
          <w:sz w:val="28"/>
          <w:szCs w:val="28"/>
          <w:lang w:bidi="ar-EG"/>
        </w:rPr>
        <w:t>3.</w:t>
      </w:r>
      <w:r w:rsidR="003E2E27" w:rsidRPr="00B669C1">
        <w:rPr>
          <w:b/>
          <w:bCs/>
          <w:sz w:val="28"/>
          <w:szCs w:val="28"/>
          <w:lang w:bidi="ar-EG"/>
        </w:rPr>
        <w:t>Loading the Base MobileNetV2 Model</w:t>
      </w:r>
    </w:p>
    <w:p w14:paraId="5B26F445" w14:textId="77777777" w:rsidR="003E2E27" w:rsidRPr="00B669C1" w:rsidRDefault="003E2E27" w:rsidP="00B669C1">
      <w:pPr>
        <w:rPr>
          <w:sz w:val="28"/>
          <w:szCs w:val="28"/>
          <w:lang w:bidi="ar-EG"/>
        </w:rPr>
      </w:pPr>
      <w:r w:rsidRPr="00B669C1">
        <w:rPr>
          <w:sz w:val="28"/>
          <w:szCs w:val="28"/>
          <w:lang w:bidi="ar-EG"/>
        </w:rPr>
        <w:t>The pre-trained MobileNetV2 model with ImageNet weights was loaded.</w:t>
      </w:r>
    </w:p>
    <w:p w14:paraId="0075ED43" w14:textId="77777777" w:rsidR="003E2E27" w:rsidRPr="00B669C1" w:rsidRDefault="003E2E27" w:rsidP="00B669C1">
      <w:pPr>
        <w:rPr>
          <w:sz w:val="28"/>
          <w:szCs w:val="28"/>
          <w:lang w:bidi="ar-EG"/>
        </w:rPr>
      </w:pPr>
      <w:r w:rsidRPr="00B669C1">
        <w:rPr>
          <w:sz w:val="28"/>
          <w:szCs w:val="28"/>
          <w:lang w:bidi="ar-EG"/>
        </w:rPr>
        <w:t>include_top=False indicates that the original top classification layer was excluded.</w:t>
      </w:r>
    </w:p>
    <w:p w14:paraId="471BCFEC" w14:textId="77777777" w:rsidR="003E2E27" w:rsidRPr="00B669C1" w:rsidRDefault="003E2E27" w:rsidP="00B669C1">
      <w:pPr>
        <w:rPr>
          <w:sz w:val="28"/>
          <w:szCs w:val="28"/>
          <w:lang w:bidi="ar-EG"/>
        </w:rPr>
      </w:pPr>
      <w:r w:rsidRPr="00B669C1">
        <w:rPr>
          <w:sz w:val="28"/>
          <w:szCs w:val="28"/>
          <w:lang w:bidi="ar-EG"/>
        </w:rPr>
        <w:t>The input shape was set to (224, 224, 3) for colored image input.</w:t>
      </w:r>
    </w:p>
    <w:p w14:paraId="11046D80" w14:textId="213231D6" w:rsidR="003E2E27" w:rsidRPr="00B669C1" w:rsidRDefault="00F2119A" w:rsidP="00B669C1">
      <w:pPr>
        <w:rPr>
          <w:b/>
          <w:bCs/>
          <w:sz w:val="28"/>
          <w:szCs w:val="28"/>
          <w:lang w:bidi="ar-EG"/>
        </w:rPr>
      </w:pPr>
      <w:r w:rsidRPr="00B669C1">
        <w:rPr>
          <w:b/>
          <w:bCs/>
          <w:sz w:val="28"/>
          <w:szCs w:val="28"/>
          <w:lang w:bidi="ar-EG"/>
        </w:rPr>
        <w:t>4.</w:t>
      </w:r>
      <w:r w:rsidR="003E2E27" w:rsidRPr="00B669C1">
        <w:rPr>
          <w:b/>
          <w:bCs/>
          <w:sz w:val="28"/>
          <w:szCs w:val="28"/>
          <w:lang w:bidi="ar-EG"/>
        </w:rPr>
        <w:t>Freezing Some Layers</w:t>
      </w:r>
    </w:p>
    <w:p w14:paraId="71E9817E" w14:textId="77777777" w:rsidR="003E2E27" w:rsidRPr="00B669C1" w:rsidRDefault="003E2E27" w:rsidP="00B669C1">
      <w:pPr>
        <w:rPr>
          <w:sz w:val="28"/>
          <w:szCs w:val="28"/>
          <w:lang w:bidi="ar-EG"/>
        </w:rPr>
      </w:pPr>
      <w:r w:rsidRPr="00B669C1">
        <w:rPr>
          <w:sz w:val="28"/>
          <w:szCs w:val="28"/>
          <w:lang w:bidi="ar-EG"/>
        </w:rPr>
        <w:t>The first 15 layers of the model were frozen to prevent their weights from being updated during training.</w:t>
      </w:r>
    </w:p>
    <w:p w14:paraId="2619AF3E" w14:textId="77777777" w:rsidR="003E2E27" w:rsidRDefault="003E2E27" w:rsidP="00B669C1">
      <w:pPr>
        <w:rPr>
          <w:sz w:val="28"/>
          <w:szCs w:val="28"/>
          <w:lang w:bidi="ar-EG"/>
        </w:rPr>
      </w:pPr>
      <w:r w:rsidRPr="00B669C1">
        <w:rPr>
          <w:sz w:val="28"/>
          <w:szCs w:val="28"/>
          <w:lang w:bidi="ar-EG"/>
        </w:rPr>
        <w:t>This helps preserve the general features learned from the ImageNet dataset.</w:t>
      </w:r>
    </w:p>
    <w:p w14:paraId="1FF46BE4" w14:textId="77777777" w:rsidR="00B669C1" w:rsidRPr="00B669C1" w:rsidRDefault="00B669C1" w:rsidP="00B669C1">
      <w:pPr>
        <w:rPr>
          <w:sz w:val="28"/>
          <w:szCs w:val="28"/>
          <w:lang w:bidi="ar-EG"/>
        </w:rPr>
      </w:pPr>
    </w:p>
    <w:p w14:paraId="4264A9BA" w14:textId="5248252C" w:rsidR="003E2E27" w:rsidRPr="00B669C1" w:rsidRDefault="00F2119A" w:rsidP="00B669C1">
      <w:pPr>
        <w:rPr>
          <w:b/>
          <w:bCs/>
          <w:sz w:val="28"/>
          <w:szCs w:val="28"/>
          <w:lang w:bidi="ar-EG"/>
        </w:rPr>
      </w:pPr>
      <w:r w:rsidRPr="00B669C1">
        <w:rPr>
          <w:b/>
          <w:bCs/>
          <w:sz w:val="28"/>
          <w:szCs w:val="28"/>
          <w:lang w:bidi="ar-EG"/>
        </w:rPr>
        <w:lastRenderedPageBreak/>
        <w:t>5.</w:t>
      </w:r>
      <w:r w:rsidR="003E2E27" w:rsidRPr="00B669C1">
        <w:rPr>
          <w:b/>
          <w:bCs/>
          <w:sz w:val="28"/>
          <w:szCs w:val="28"/>
          <w:lang w:bidi="ar-EG"/>
        </w:rPr>
        <w:t>Building Custom Classification Layers</w:t>
      </w:r>
    </w:p>
    <w:p w14:paraId="2AD013FF" w14:textId="77777777" w:rsidR="003E2E27" w:rsidRPr="00B669C1" w:rsidRDefault="003E2E27" w:rsidP="00B669C1">
      <w:pPr>
        <w:rPr>
          <w:sz w:val="28"/>
          <w:szCs w:val="28"/>
          <w:lang w:bidi="ar-EG"/>
        </w:rPr>
      </w:pPr>
      <w:r w:rsidRPr="00B669C1">
        <w:rPr>
          <w:sz w:val="28"/>
          <w:szCs w:val="28"/>
          <w:lang w:bidi="ar-EG"/>
        </w:rPr>
        <w:t>GlobalAveragePooling2D: Converts spatial features into a single feature vector.</w:t>
      </w:r>
    </w:p>
    <w:p w14:paraId="0B9BE5CC" w14:textId="77777777" w:rsidR="003E2E27" w:rsidRPr="00B669C1" w:rsidRDefault="003E2E27" w:rsidP="00B669C1">
      <w:pPr>
        <w:rPr>
          <w:sz w:val="28"/>
          <w:szCs w:val="28"/>
          <w:lang w:bidi="ar-EG"/>
        </w:rPr>
      </w:pPr>
      <w:r w:rsidRPr="00B669C1">
        <w:rPr>
          <w:sz w:val="28"/>
          <w:szCs w:val="28"/>
          <w:lang w:bidi="ar-EG"/>
        </w:rPr>
        <w:t>Dense (256): A hidden layer with 256 units and ReLU activation function.</w:t>
      </w:r>
    </w:p>
    <w:p w14:paraId="79F60744" w14:textId="66E869F9" w:rsidR="003E2E27" w:rsidRPr="00B669C1" w:rsidRDefault="003E2E27" w:rsidP="00B669C1">
      <w:pPr>
        <w:rPr>
          <w:sz w:val="28"/>
          <w:szCs w:val="28"/>
          <w:lang w:bidi="ar-EG"/>
        </w:rPr>
      </w:pPr>
      <w:r w:rsidRPr="00B669C1">
        <w:rPr>
          <w:sz w:val="28"/>
          <w:szCs w:val="28"/>
          <w:lang w:bidi="ar-EG"/>
        </w:rPr>
        <w:t>Dense (2): The output layer with 2 units for the two classes using Softmax activation.</w:t>
      </w:r>
    </w:p>
    <w:p w14:paraId="761B4F77" w14:textId="4D9C62F4" w:rsidR="003E2E27" w:rsidRPr="00B669C1" w:rsidRDefault="00F2119A" w:rsidP="00B669C1">
      <w:pPr>
        <w:rPr>
          <w:b/>
          <w:bCs/>
          <w:sz w:val="28"/>
          <w:szCs w:val="28"/>
          <w:lang w:bidi="ar-EG"/>
        </w:rPr>
      </w:pPr>
      <w:r w:rsidRPr="00B669C1">
        <w:rPr>
          <w:b/>
          <w:bCs/>
          <w:sz w:val="28"/>
          <w:szCs w:val="28"/>
          <w:lang w:bidi="ar-EG"/>
        </w:rPr>
        <w:t>6.</w:t>
      </w:r>
      <w:r w:rsidR="003E2E27" w:rsidRPr="00B669C1">
        <w:rPr>
          <w:b/>
          <w:bCs/>
          <w:sz w:val="28"/>
          <w:szCs w:val="28"/>
          <w:lang w:bidi="ar-EG"/>
        </w:rPr>
        <w:t>Model Compilation for Training:</w:t>
      </w:r>
    </w:p>
    <w:p w14:paraId="10C47135" w14:textId="66D47A90" w:rsidR="003E2E27" w:rsidRPr="00B669C1" w:rsidRDefault="003E2E27" w:rsidP="00B669C1">
      <w:pPr>
        <w:rPr>
          <w:sz w:val="28"/>
          <w:szCs w:val="28"/>
          <w:lang w:bidi="ar-EG"/>
        </w:rPr>
      </w:pPr>
      <w:r w:rsidRPr="00B669C1">
        <w:rPr>
          <w:sz w:val="28"/>
          <w:szCs w:val="28"/>
          <w:lang w:bidi="ar-EG"/>
        </w:rPr>
        <w:t>Optimizer: Adam was used.</w:t>
      </w:r>
    </w:p>
    <w:p w14:paraId="5B37C429" w14:textId="60167A3B" w:rsidR="003E2E27" w:rsidRPr="00B669C1" w:rsidRDefault="003E2E27" w:rsidP="00B669C1">
      <w:pPr>
        <w:rPr>
          <w:sz w:val="28"/>
          <w:szCs w:val="28"/>
          <w:lang w:bidi="ar-EG"/>
        </w:rPr>
      </w:pPr>
      <w:r w:rsidRPr="00B669C1">
        <w:rPr>
          <w:sz w:val="28"/>
          <w:szCs w:val="28"/>
          <w:lang w:bidi="ar-EG"/>
        </w:rPr>
        <w:t>Learning Rate: Set to 0.0001 for controlled learning speed.</w:t>
      </w:r>
    </w:p>
    <w:p w14:paraId="056D44CC" w14:textId="7048849A" w:rsidR="003E2E27" w:rsidRPr="00B669C1" w:rsidRDefault="003E2E27" w:rsidP="00B669C1">
      <w:pPr>
        <w:rPr>
          <w:sz w:val="28"/>
          <w:szCs w:val="28"/>
          <w:lang w:bidi="ar-EG"/>
        </w:rPr>
      </w:pPr>
      <w:r w:rsidRPr="00B669C1">
        <w:rPr>
          <w:sz w:val="28"/>
          <w:szCs w:val="28"/>
          <w:lang w:bidi="ar-EG"/>
        </w:rPr>
        <w:t>Loss Function: sparse_categorical_crossentropy was used.</w:t>
      </w:r>
    </w:p>
    <w:p w14:paraId="4BF4E8CD" w14:textId="4637318E" w:rsidR="003E2E27" w:rsidRPr="00B669C1" w:rsidRDefault="003E2E27" w:rsidP="00B669C1">
      <w:pPr>
        <w:rPr>
          <w:sz w:val="28"/>
          <w:szCs w:val="28"/>
          <w:lang w:bidi="ar-EG"/>
        </w:rPr>
      </w:pPr>
      <w:r w:rsidRPr="00B669C1">
        <w:rPr>
          <w:sz w:val="28"/>
          <w:szCs w:val="28"/>
          <w:lang w:bidi="ar-EG"/>
        </w:rPr>
        <w:t>Metrics: Model accuracy was evaluated using accuracy.</w:t>
      </w:r>
    </w:p>
    <w:p w14:paraId="0D93DE23" w14:textId="532B5D47" w:rsidR="003E2E27" w:rsidRPr="00B669C1" w:rsidRDefault="00F2119A" w:rsidP="00B669C1">
      <w:pPr>
        <w:rPr>
          <w:b/>
          <w:bCs/>
          <w:sz w:val="28"/>
          <w:szCs w:val="28"/>
          <w:lang w:bidi="ar-EG"/>
        </w:rPr>
      </w:pPr>
      <w:r w:rsidRPr="00B669C1">
        <w:rPr>
          <w:b/>
          <w:bCs/>
          <w:sz w:val="28"/>
          <w:szCs w:val="28"/>
          <w:lang w:bidi="ar-EG"/>
        </w:rPr>
        <w:t>7.</w:t>
      </w:r>
      <w:r w:rsidR="003E2E27" w:rsidRPr="00B669C1">
        <w:rPr>
          <w:b/>
          <w:bCs/>
          <w:sz w:val="28"/>
          <w:szCs w:val="28"/>
          <w:lang w:bidi="ar-EG"/>
        </w:rPr>
        <w:t>Training the Model</w:t>
      </w:r>
    </w:p>
    <w:p w14:paraId="7CBD9A23" w14:textId="28F0A619" w:rsidR="003E2E27" w:rsidRPr="00B669C1" w:rsidRDefault="003E2E27" w:rsidP="00B669C1">
      <w:pPr>
        <w:rPr>
          <w:sz w:val="28"/>
          <w:szCs w:val="28"/>
          <w:lang w:bidi="ar-EG"/>
        </w:rPr>
      </w:pPr>
      <w:r w:rsidRPr="00B669C1">
        <w:rPr>
          <w:sz w:val="28"/>
          <w:szCs w:val="28"/>
          <w:lang w:bidi="ar-EG"/>
        </w:rPr>
        <w:t>The model was trained for 30 epochs.</w:t>
      </w:r>
    </w:p>
    <w:p w14:paraId="10CF1E1D" w14:textId="77777777" w:rsidR="003E2E27" w:rsidRPr="00B669C1" w:rsidRDefault="003E2E27" w:rsidP="00B669C1">
      <w:pPr>
        <w:rPr>
          <w:sz w:val="28"/>
          <w:szCs w:val="28"/>
          <w:lang w:bidi="ar-EG"/>
        </w:rPr>
      </w:pPr>
      <w:r w:rsidRPr="00B669C1">
        <w:rPr>
          <w:sz w:val="28"/>
          <w:szCs w:val="28"/>
          <w:lang w:bidi="ar-EG"/>
        </w:rPr>
        <w:t>After each epoch, performance was validated using test data.</w:t>
      </w:r>
    </w:p>
    <w:p w14:paraId="74C2F980" w14:textId="45710CC0" w:rsidR="003E2E27" w:rsidRPr="00B669C1" w:rsidRDefault="003E2E27" w:rsidP="00B669C1">
      <w:pPr>
        <w:rPr>
          <w:sz w:val="28"/>
          <w:szCs w:val="28"/>
          <w:lang w:bidi="ar-EG"/>
        </w:rPr>
      </w:pPr>
      <w:r w:rsidRPr="00B669C1">
        <w:rPr>
          <w:sz w:val="28"/>
          <w:szCs w:val="28"/>
          <w:lang w:bidi="ar-EG"/>
        </w:rPr>
        <w:t>The goal was to ensure performance improvement and reduce prediction errors.</w:t>
      </w:r>
    </w:p>
    <w:p w14:paraId="203EB28C" w14:textId="77777777" w:rsidR="00776E86" w:rsidRPr="00B669C1" w:rsidRDefault="00776E86" w:rsidP="00B669C1">
      <w:pPr>
        <w:rPr>
          <w:sz w:val="28"/>
          <w:szCs w:val="28"/>
          <w:lang w:bidi="ar-EG"/>
        </w:rPr>
      </w:pPr>
    </w:p>
    <w:p w14:paraId="3929C498" w14:textId="77777777" w:rsidR="00776E86" w:rsidRDefault="00776E86" w:rsidP="00B669C1">
      <w:pPr>
        <w:rPr>
          <w:sz w:val="28"/>
          <w:szCs w:val="28"/>
          <w:lang w:bidi="ar-EG"/>
        </w:rPr>
      </w:pPr>
    </w:p>
    <w:p w14:paraId="32CA649E" w14:textId="77777777" w:rsidR="00776E86" w:rsidRDefault="00776E86" w:rsidP="00B669C1">
      <w:pPr>
        <w:rPr>
          <w:sz w:val="28"/>
          <w:szCs w:val="28"/>
          <w:lang w:bidi="ar-EG"/>
        </w:rPr>
      </w:pPr>
    </w:p>
    <w:p w14:paraId="48644FE6" w14:textId="77777777" w:rsidR="00776E86" w:rsidRDefault="00776E86" w:rsidP="00B669C1">
      <w:pPr>
        <w:rPr>
          <w:sz w:val="28"/>
          <w:szCs w:val="28"/>
          <w:lang w:bidi="ar-EG"/>
        </w:rPr>
      </w:pPr>
    </w:p>
    <w:p w14:paraId="5605D845" w14:textId="77777777" w:rsidR="00776E86" w:rsidRDefault="00776E86" w:rsidP="00B669C1">
      <w:pPr>
        <w:rPr>
          <w:sz w:val="28"/>
          <w:szCs w:val="28"/>
          <w:lang w:bidi="ar-EG"/>
        </w:rPr>
      </w:pPr>
    </w:p>
    <w:p w14:paraId="67F2B0A1" w14:textId="77777777" w:rsidR="00776E86" w:rsidRDefault="00776E86" w:rsidP="00B669C1">
      <w:pPr>
        <w:rPr>
          <w:sz w:val="28"/>
          <w:szCs w:val="28"/>
          <w:lang w:bidi="ar-EG"/>
        </w:rPr>
      </w:pPr>
    </w:p>
    <w:p w14:paraId="0D1C8442" w14:textId="5A9C0848" w:rsidR="00B669C1" w:rsidRPr="003E2E27" w:rsidRDefault="00B669C1" w:rsidP="003E2E27">
      <w:pPr>
        <w:rPr>
          <w:sz w:val="28"/>
          <w:szCs w:val="28"/>
          <w:rtl/>
          <w:lang w:bidi="ar-EG"/>
        </w:rPr>
      </w:pPr>
    </w:p>
    <w:p w14:paraId="63A3F530" w14:textId="2CC24614" w:rsidR="009C546C" w:rsidRPr="00776E86" w:rsidRDefault="00223568" w:rsidP="00776E86">
      <w:pPr>
        <w:pStyle w:val="Heading4"/>
        <w:rPr>
          <w:i w:val="0"/>
          <w:iCs w:val="0"/>
          <w:sz w:val="28"/>
          <w:szCs w:val="28"/>
          <w:lang w:bidi="ar-EG"/>
        </w:rPr>
      </w:pPr>
      <w:bookmarkStart w:id="643" w:name="_Toc200507007"/>
      <w:r w:rsidRPr="00776E86">
        <w:rPr>
          <w:i w:val="0"/>
          <w:iCs w:val="0"/>
          <w:sz w:val="28"/>
          <w:szCs w:val="28"/>
          <w:lang w:bidi="ar-EG"/>
        </w:rPr>
        <w:lastRenderedPageBreak/>
        <w:t>4.2.3.3.ResNet</w:t>
      </w:r>
      <w:r w:rsidR="00776E86" w:rsidRPr="00776E86">
        <w:rPr>
          <w:i w:val="0"/>
          <w:iCs w:val="0"/>
          <w:sz w:val="28"/>
          <w:szCs w:val="28"/>
          <w:lang w:bidi="ar-EG"/>
        </w:rPr>
        <w:t xml:space="preserve"> Mod</w:t>
      </w:r>
      <w:r w:rsidR="008D7A54">
        <w:rPr>
          <w:i w:val="0"/>
          <w:iCs w:val="0"/>
          <w:sz w:val="28"/>
          <w:szCs w:val="28"/>
          <w:lang w:bidi="ar-EG"/>
        </w:rPr>
        <w:t>el</w:t>
      </w:r>
      <w:bookmarkEnd w:id="643"/>
    </w:p>
    <w:p w14:paraId="26310FB2" w14:textId="548523EF" w:rsidR="003E2E27" w:rsidRDefault="00B669C1" w:rsidP="003E2E27">
      <w:pPr>
        <w:rPr>
          <w:sz w:val="28"/>
          <w:szCs w:val="28"/>
          <w:lang w:bidi="ar-EG"/>
        </w:rPr>
      </w:pPr>
      <w:r>
        <w:rPr>
          <w:noProof/>
          <w:sz w:val="28"/>
          <w:szCs w:val="28"/>
        </w:rPr>
        <w:drawing>
          <wp:anchor distT="0" distB="0" distL="114300" distR="114300" simplePos="0" relativeHeight="251651072" behindDoc="0" locked="0" layoutInCell="1" allowOverlap="1" wp14:anchorId="6504F039" wp14:editId="12C079B8">
            <wp:simplePos x="0" y="0"/>
            <wp:positionH relativeFrom="margin">
              <wp:align>center</wp:align>
            </wp:positionH>
            <wp:positionV relativeFrom="paragraph">
              <wp:posOffset>427990</wp:posOffset>
            </wp:positionV>
            <wp:extent cx="6947383" cy="5410200"/>
            <wp:effectExtent l="0" t="0" r="6350" b="0"/>
            <wp:wrapNone/>
            <wp:docPr id="890877324" name="Picture 1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877324" name="Picture 14" descr="A screenshot of a computer program&#10;&#10;AI-generated content may be incorrect."/>
                    <pic:cNvPicPr/>
                  </pic:nvPicPr>
                  <pic:blipFill>
                    <a:blip r:embed="rId120">
                      <a:extLst>
                        <a:ext uri="{28A0092B-C50C-407E-A947-70E740481C1C}">
                          <a14:useLocalDpi xmlns:a14="http://schemas.microsoft.com/office/drawing/2010/main" val="0"/>
                        </a:ext>
                      </a:extLst>
                    </a:blip>
                    <a:stretch>
                      <a:fillRect/>
                    </a:stretch>
                  </pic:blipFill>
                  <pic:spPr>
                    <a:xfrm>
                      <a:off x="0" y="0"/>
                      <a:ext cx="6947383" cy="5410200"/>
                    </a:xfrm>
                    <a:prstGeom prst="rect">
                      <a:avLst/>
                    </a:prstGeom>
                  </pic:spPr>
                </pic:pic>
              </a:graphicData>
            </a:graphic>
            <wp14:sizeRelH relativeFrom="margin">
              <wp14:pctWidth>0</wp14:pctWidth>
            </wp14:sizeRelH>
            <wp14:sizeRelV relativeFrom="margin">
              <wp14:pctHeight>0</wp14:pctHeight>
            </wp14:sizeRelV>
          </wp:anchor>
        </w:drawing>
      </w:r>
    </w:p>
    <w:p w14:paraId="36CD5707" w14:textId="079A1DD1" w:rsidR="003E2E27" w:rsidRDefault="003E2E27" w:rsidP="003E2E27">
      <w:pPr>
        <w:rPr>
          <w:sz w:val="28"/>
          <w:szCs w:val="28"/>
          <w:lang w:bidi="ar-EG"/>
        </w:rPr>
      </w:pPr>
    </w:p>
    <w:p w14:paraId="0550C5DA" w14:textId="77777777" w:rsidR="003E2E27" w:rsidRDefault="003E2E27" w:rsidP="003E2E27">
      <w:pPr>
        <w:rPr>
          <w:sz w:val="28"/>
          <w:szCs w:val="28"/>
          <w:lang w:bidi="ar-EG"/>
        </w:rPr>
      </w:pPr>
    </w:p>
    <w:p w14:paraId="7EA27477" w14:textId="77777777" w:rsidR="003E2E27" w:rsidRDefault="003E2E27" w:rsidP="003E2E27">
      <w:pPr>
        <w:rPr>
          <w:sz w:val="28"/>
          <w:szCs w:val="28"/>
          <w:lang w:bidi="ar-EG"/>
        </w:rPr>
      </w:pPr>
    </w:p>
    <w:p w14:paraId="7087BB6F" w14:textId="77777777" w:rsidR="003E2E27" w:rsidRDefault="003E2E27" w:rsidP="003E2E27">
      <w:pPr>
        <w:rPr>
          <w:sz w:val="28"/>
          <w:szCs w:val="28"/>
          <w:lang w:bidi="ar-EG"/>
        </w:rPr>
      </w:pPr>
    </w:p>
    <w:p w14:paraId="6C41BFDD" w14:textId="77777777" w:rsidR="003E2E27" w:rsidRDefault="003E2E27" w:rsidP="003E2E27">
      <w:pPr>
        <w:rPr>
          <w:sz w:val="28"/>
          <w:szCs w:val="28"/>
          <w:lang w:bidi="ar-EG"/>
        </w:rPr>
      </w:pPr>
    </w:p>
    <w:p w14:paraId="5C1C1F92" w14:textId="77777777" w:rsidR="003E2E27" w:rsidRDefault="003E2E27" w:rsidP="003E2E27">
      <w:pPr>
        <w:rPr>
          <w:sz w:val="28"/>
          <w:szCs w:val="28"/>
          <w:lang w:bidi="ar-EG"/>
        </w:rPr>
      </w:pPr>
    </w:p>
    <w:p w14:paraId="54CF8D5E" w14:textId="77777777" w:rsidR="003E2E27" w:rsidRDefault="003E2E27" w:rsidP="003E2E27">
      <w:pPr>
        <w:rPr>
          <w:sz w:val="28"/>
          <w:szCs w:val="28"/>
          <w:lang w:bidi="ar-EG"/>
        </w:rPr>
      </w:pPr>
    </w:p>
    <w:p w14:paraId="775C30E6" w14:textId="77777777" w:rsidR="003E2E27" w:rsidRDefault="003E2E27" w:rsidP="003E2E27">
      <w:pPr>
        <w:rPr>
          <w:sz w:val="28"/>
          <w:szCs w:val="28"/>
          <w:lang w:bidi="ar-EG"/>
        </w:rPr>
      </w:pPr>
    </w:p>
    <w:p w14:paraId="1E316BCF" w14:textId="77777777" w:rsidR="003E2E27" w:rsidRDefault="003E2E27" w:rsidP="003E2E27">
      <w:pPr>
        <w:rPr>
          <w:sz w:val="28"/>
          <w:szCs w:val="28"/>
          <w:lang w:bidi="ar-EG"/>
        </w:rPr>
      </w:pPr>
    </w:p>
    <w:p w14:paraId="3B27B8D2" w14:textId="77777777" w:rsidR="003E2E27" w:rsidRPr="003E2E27" w:rsidRDefault="003E2E27" w:rsidP="003E2E27">
      <w:pPr>
        <w:rPr>
          <w:sz w:val="28"/>
          <w:szCs w:val="28"/>
          <w:lang w:bidi="ar-EG"/>
        </w:rPr>
      </w:pPr>
    </w:p>
    <w:p w14:paraId="00D3EC7B" w14:textId="77777777" w:rsidR="009C546C" w:rsidRDefault="009C546C" w:rsidP="009C546C">
      <w:pPr>
        <w:rPr>
          <w:sz w:val="28"/>
          <w:szCs w:val="28"/>
          <w:lang w:bidi="ar-EG"/>
        </w:rPr>
      </w:pPr>
    </w:p>
    <w:p w14:paraId="6FDD551A" w14:textId="77777777" w:rsidR="00B669C1" w:rsidRDefault="00B669C1" w:rsidP="003D39E1">
      <w:pPr>
        <w:rPr>
          <w:b/>
          <w:bCs/>
          <w:sz w:val="28"/>
          <w:szCs w:val="28"/>
          <w:lang w:bidi="ar-EG"/>
        </w:rPr>
      </w:pPr>
    </w:p>
    <w:p w14:paraId="18207374" w14:textId="77777777" w:rsidR="00B669C1" w:rsidRDefault="00B669C1" w:rsidP="003D39E1">
      <w:pPr>
        <w:rPr>
          <w:b/>
          <w:bCs/>
          <w:sz w:val="28"/>
          <w:szCs w:val="28"/>
          <w:lang w:bidi="ar-EG"/>
        </w:rPr>
      </w:pPr>
    </w:p>
    <w:p w14:paraId="21323852" w14:textId="77777777" w:rsidR="00B669C1" w:rsidRDefault="00B669C1" w:rsidP="003D39E1">
      <w:pPr>
        <w:rPr>
          <w:b/>
          <w:bCs/>
          <w:sz w:val="28"/>
          <w:szCs w:val="28"/>
          <w:lang w:bidi="ar-EG"/>
        </w:rPr>
      </w:pPr>
    </w:p>
    <w:p w14:paraId="16DD6817" w14:textId="77777777" w:rsidR="00B669C1" w:rsidRDefault="00B669C1" w:rsidP="003D39E1">
      <w:pPr>
        <w:rPr>
          <w:b/>
          <w:bCs/>
          <w:sz w:val="28"/>
          <w:szCs w:val="28"/>
          <w:lang w:bidi="ar-EG"/>
        </w:rPr>
      </w:pPr>
    </w:p>
    <w:p w14:paraId="590120B6" w14:textId="2758977F" w:rsidR="00B669C1" w:rsidRDefault="00B669C1" w:rsidP="003D39E1">
      <w:pPr>
        <w:rPr>
          <w:b/>
          <w:bCs/>
          <w:sz w:val="28"/>
          <w:szCs w:val="28"/>
          <w:lang w:bidi="ar-EG"/>
        </w:rPr>
      </w:pPr>
    </w:p>
    <w:p w14:paraId="0CB89EDC" w14:textId="77777777" w:rsidR="004905B9" w:rsidRDefault="004905B9" w:rsidP="003D39E1">
      <w:pPr>
        <w:rPr>
          <w:b/>
          <w:bCs/>
          <w:sz w:val="28"/>
          <w:szCs w:val="28"/>
          <w:lang w:bidi="ar-EG"/>
        </w:rPr>
      </w:pPr>
    </w:p>
    <w:p w14:paraId="0564FA38" w14:textId="77777777" w:rsidR="00B669C1" w:rsidRDefault="00B669C1" w:rsidP="003D39E1">
      <w:pPr>
        <w:rPr>
          <w:b/>
          <w:bCs/>
          <w:sz w:val="28"/>
          <w:szCs w:val="28"/>
          <w:lang w:bidi="ar-EG"/>
        </w:rPr>
      </w:pPr>
    </w:p>
    <w:p w14:paraId="2D97A447" w14:textId="0DDFFC7B" w:rsidR="003D39E1" w:rsidRPr="003D39E1" w:rsidRDefault="000E788B" w:rsidP="003D39E1">
      <w:pPr>
        <w:rPr>
          <w:b/>
          <w:bCs/>
          <w:sz w:val="28"/>
          <w:szCs w:val="28"/>
          <w:lang w:bidi="ar-EG"/>
        </w:rPr>
      </w:pPr>
      <w:r>
        <w:rPr>
          <w:b/>
          <w:bCs/>
          <w:sz w:val="28"/>
          <w:szCs w:val="28"/>
          <w:lang w:bidi="ar-EG"/>
        </w:rPr>
        <w:lastRenderedPageBreak/>
        <w:t>1.</w:t>
      </w:r>
      <w:r w:rsidR="003D39E1" w:rsidRPr="003D39E1">
        <w:rPr>
          <w:b/>
          <w:bCs/>
          <w:sz w:val="28"/>
          <w:szCs w:val="28"/>
          <w:lang w:bidi="ar-EG"/>
        </w:rPr>
        <w:t>General Idea of the Model</w:t>
      </w:r>
    </w:p>
    <w:p w14:paraId="19EFE7C7" w14:textId="77777777" w:rsidR="003D39E1" w:rsidRDefault="003D39E1" w:rsidP="003D39E1">
      <w:pPr>
        <w:rPr>
          <w:sz w:val="28"/>
          <w:szCs w:val="28"/>
          <w:lang w:bidi="ar-EG"/>
        </w:rPr>
      </w:pPr>
      <w:r w:rsidRPr="003D39E1">
        <w:rPr>
          <w:sz w:val="28"/>
          <w:szCs w:val="28"/>
          <w:lang w:bidi="ar-EG"/>
        </w:rPr>
        <w:t>In this project, Transfer Learning was applied using the well-known ResNet50 model. This is a deep and powerful convolutional neural network pre-trained on the ImageNet dataset, which contains over 14 million labeled images across 1,000 categories. ResNet50 was chosen for its high ability to extract deep features, thanks to its use of skip connections, which help solve the vanishing gradient problem—making it very effective for complex classification tasks.</w:t>
      </w:r>
    </w:p>
    <w:p w14:paraId="63AB4A8C" w14:textId="1054E6C4" w:rsidR="003D39E1" w:rsidRPr="003D39E1" w:rsidRDefault="00525BBA" w:rsidP="003D39E1">
      <w:pPr>
        <w:rPr>
          <w:sz w:val="28"/>
          <w:szCs w:val="28"/>
          <w:lang w:bidi="ar-EG"/>
        </w:rPr>
      </w:pPr>
      <w:r>
        <w:rPr>
          <w:b/>
          <w:bCs/>
          <w:sz w:val="28"/>
          <w:szCs w:val="28"/>
          <w:lang w:bidi="ar-EG"/>
        </w:rPr>
        <w:t>2.</w:t>
      </w:r>
      <w:r w:rsidR="003D39E1" w:rsidRPr="003D39E1">
        <w:rPr>
          <w:b/>
          <w:bCs/>
          <w:sz w:val="28"/>
          <w:szCs w:val="28"/>
          <w:lang w:bidi="ar-EG"/>
        </w:rPr>
        <w:t>Data Preparation and Loading</w:t>
      </w:r>
    </w:p>
    <w:p w14:paraId="3E96AF0C" w14:textId="77777777" w:rsidR="003D39E1" w:rsidRPr="003D39E1" w:rsidRDefault="003D39E1" w:rsidP="003D39E1">
      <w:pPr>
        <w:rPr>
          <w:sz w:val="28"/>
          <w:szCs w:val="28"/>
          <w:lang w:bidi="ar-EG"/>
        </w:rPr>
      </w:pPr>
      <w:r w:rsidRPr="003D39E1">
        <w:rPr>
          <w:sz w:val="28"/>
          <w:szCs w:val="28"/>
          <w:lang w:bidi="ar-EG"/>
        </w:rPr>
        <w:t>ImageDataGenerator was used to load images from the training and test directories.</w:t>
      </w:r>
    </w:p>
    <w:p w14:paraId="35C62605" w14:textId="77777777" w:rsidR="003D39E1" w:rsidRPr="003D39E1" w:rsidRDefault="003D39E1" w:rsidP="003D39E1">
      <w:pPr>
        <w:rPr>
          <w:sz w:val="28"/>
          <w:szCs w:val="28"/>
          <w:lang w:bidi="ar-EG"/>
        </w:rPr>
      </w:pPr>
      <w:r w:rsidRPr="003D39E1">
        <w:rPr>
          <w:sz w:val="28"/>
          <w:szCs w:val="28"/>
          <w:lang w:bidi="ar-EG"/>
        </w:rPr>
        <w:t xml:space="preserve">Images were resized to </w:t>
      </w:r>
      <w:r w:rsidRPr="003D39E1">
        <w:rPr>
          <w:b/>
          <w:bCs/>
          <w:sz w:val="28"/>
          <w:szCs w:val="28"/>
          <w:lang w:bidi="ar-EG"/>
        </w:rPr>
        <w:t>224x224 pixels</w:t>
      </w:r>
      <w:r w:rsidRPr="003D39E1">
        <w:rPr>
          <w:sz w:val="28"/>
          <w:szCs w:val="28"/>
          <w:lang w:bidi="ar-EG"/>
        </w:rPr>
        <w:t xml:space="preserve"> to match the model’s input requirements.</w:t>
      </w:r>
    </w:p>
    <w:p w14:paraId="0DAD4C4F" w14:textId="77777777" w:rsidR="003D39E1" w:rsidRPr="003D39E1" w:rsidRDefault="003D39E1" w:rsidP="003D39E1">
      <w:pPr>
        <w:rPr>
          <w:sz w:val="28"/>
          <w:szCs w:val="28"/>
          <w:lang w:bidi="ar-EG"/>
        </w:rPr>
      </w:pPr>
      <w:r w:rsidRPr="003D39E1">
        <w:rPr>
          <w:sz w:val="28"/>
          <w:szCs w:val="28"/>
          <w:lang w:bidi="ar-EG"/>
        </w:rPr>
        <w:t xml:space="preserve">The batch size was set to </w:t>
      </w:r>
      <w:r w:rsidRPr="003D39E1">
        <w:rPr>
          <w:b/>
          <w:bCs/>
          <w:sz w:val="28"/>
          <w:szCs w:val="28"/>
          <w:lang w:bidi="ar-EG"/>
        </w:rPr>
        <w:t>32</w:t>
      </w:r>
      <w:r w:rsidRPr="003D39E1">
        <w:rPr>
          <w:sz w:val="28"/>
          <w:szCs w:val="28"/>
          <w:lang w:bidi="ar-EG"/>
        </w:rPr>
        <w:t xml:space="preserve"> images.</w:t>
      </w:r>
    </w:p>
    <w:p w14:paraId="144E8620" w14:textId="77777777" w:rsidR="003D39E1" w:rsidRDefault="003D39E1" w:rsidP="003D39E1">
      <w:pPr>
        <w:rPr>
          <w:sz w:val="28"/>
          <w:szCs w:val="28"/>
          <w:lang w:bidi="ar-EG"/>
        </w:rPr>
      </w:pPr>
      <w:r w:rsidRPr="003D39E1">
        <w:rPr>
          <w:sz w:val="28"/>
          <w:szCs w:val="28"/>
          <w:lang w:bidi="ar-EG"/>
        </w:rPr>
        <w:t>The classification mode was set to sparse, where class labels are represented as integers.</w:t>
      </w:r>
    </w:p>
    <w:p w14:paraId="2F3527DF" w14:textId="5278260C" w:rsidR="003D39E1" w:rsidRPr="003D39E1" w:rsidRDefault="003D39E1" w:rsidP="003D39E1">
      <w:pPr>
        <w:rPr>
          <w:sz w:val="28"/>
          <w:szCs w:val="28"/>
          <w:lang w:bidi="ar-EG"/>
        </w:rPr>
      </w:pPr>
      <w:r w:rsidRPr="003D39E1">
        <w:rPr>
          <w:b/>
          <w:bCs/>
          <w:sz w:val="28"/>
          <w:szCs w:val="28"/>
          <w:lang w:bidi="ar-EG"/>
        </w:rPr>
        <w:t xml:space="preserve"> </w:t>
      </w:r>
      <w:r w:rsidR="00525BBA">
        <w:rPr>
          <w:b/>
          <w:bCs/>
          <w:sz w:val="28"/>
          <w:szCs w:val="28"/>
          <w:lang w:bidi="ar-EG"/>
        </w:rPr>
        <w:t>3.</w:t>
      </w:r>
      <w:r w:rsidRPr="003D39E1">
        <w:rPr>
          <w:b/>
          <w:bCs/>
          <w:sz w:val="28"/>
          <w:szCs w:val="28"/>
          <w:lang w:bidi="ar-EG"/>
        </w:rPr>
        <w:t>Loading the Pre-trained ResNet50 Model:</w:t>
      </w:r>
    </w:p>
    <w:p w14:paraId="2547753F" w14:textId="77777777" w:rsidR="003D39E1" w:rsidRPr="003D39E1" w:rsidRDefault="003D39E1" w:rsidP="00D46C1E">
      <w:pPr>
        <w:numPr>
          <w:ilvl w:val="0"/>
          <w:numId w:val="54"/>
        </w:numPr>
        <w:rPr>
          <w:sz w:val="28"/>
          <w:szCs w:val="28"/>
          <w:lang w:bidi="ar-EG"/>
        </w:rPr>
      </w:pPr>
      <w:r w:rsidRPr="003D39E1">
        <w:rPr>
          <w:sz w:val="28"/>
          <w:szCs w:val="28"/>
          <w:lang w:bidi="ar-EG"/>
        </w:rPr>
        <w:t xml:space="preserve">The </w:t>
      </w:r>
      <w:r w:rsidRPr="003D39E1">
        <w:rPr>
          <w:b/>
          <w:bCs/>
          <w:sz w:val="28"/>
          <w:szCs w:val="28"/>
          <w:lang w:bidi="ar-EG"/>
        </w:rPr>
        <w:t>ResNet50</w:t>
      </w:r>
      <w:r w:rsidRPr="003D39E1">
        <w:rPr>
          <w:sz w:val="28"/>
          <w:szCs w:val="28"/>
          <w:lang w:bidi="ar-EG"/>
        </w:rPr>
        <w:t xml:space="preserve"> model was loaded with pre-trained weights from ImageNet.</w:t>
      </w:r>
    </w:p>
    <w:p w14:paraId="4169C68E" w14:textId="77777777" w:rsidR="003D39E1" w:rsidRPr="003D39E1" w:rsidRDefault="003D39E1" w:rsidP="00D46C1E">
      <w:pPr>
        <w:numPr>
          <w:ilvl w:val="0"/>
          <w:numId w:val="54"/>
        </w:numPr>
        <w:rPr>
          <w:sz w:val="28"/>
          <w:szCs w:val="28"/>
          <w:lang w:bidi="ar-EG"/>
        </w:rPr>
      </w:pPr>
      <w:r w:rsidRPr="003D39E1">
        <w:rPr>
          <w:sz w:val="28"/>
          <w:szCs w:val="28"/>
          <w:lang w:bidi="ar-EG"/>
        </w:rPr>
        <w:t>include_top=False indicates that we are not using the model's original final layer.</w:t>
      </w:r>
    </w:p>
    <w:p w14:paraId="344597D4" w14:textId="77777777" w:rsidR="003D39E1" w:rsidRDefault="003D39E1" w:rsidP="00D46C1E">
      <w:pPr>
        <w:numPr>
          <w:ilvl w:val="0"/>
          <w:numId w:val="54"/>
        </w:numPr>
        <w:rPr>
          <w:sz w:val="28"/>
          <w:szCs w:val="28"/>
          <w:lang w:bidi="ar-EG"/>
        </w:rPr>
      </w:pPr>
      <w:r w:rsidRPr="003D39E1">
        <w:rPr>
          <w:sz w:val="28"/>
          <w:szCs w:val="28"/>
          <w:lang w:bidi="ar-EG"/>
        </w:rPr>
        <w:t xml:space="preserve">The input shape was defined as </w:t>
      </w:r>
      <w:r w:rsidRPr="003D39E1">
        <w:rPr>
          <w:b/>
          <w:bCs/>
          <w:sz w:val="28"/>
          <w:szCs w:val="28"/>
          <w:lang w:bidi="ar-EG"/>
        </w:rPr>
        <w:t>(224, 224, 3)</w:t>
      </w:r>
      <w:r w:rsidRPr="003D39E1">
        <w:rPr>
          <w:sz w:val="28"/>
          <w:szCs w:val="28"/>
          <w:lang w:bidi="ar-EG"/>
        </w:rPr>
        <w:t xml:space="preserve"> to support colored images.</w:t>
      </w:r>
    </w:p>
    <w:p w14:paraId="0323E83F" w14:textId="4EDD23EF" w:rsidR="003D39E1" w:rsidRPr="003D39E1" w:rsidRDefault="003D39E1" w:rsidP="003D39E1">
      <w:pPr>
        <w:rPr>
          <w:sz w:val="28"/>
          <w:szCs w:val="28"/>
          <w:lang w:bidi="ar-EG"/>
        </w:rPr>
      </w:pPr>
      <w:r>
        <w:rPr>
          <w:sz w:val="28"/>
          <w:szCs w:val="28"/>
          <w:lang w:bidi="ar-EG"/>
        </w:rPr>
        <w:t xml:space="preserve">   </w:t>
      </w:r>
      <w:r w:rsidR="00525BBA">
        <w:rPr>
          <w:sz w:val="28"/>
          <w:szCs w:val="28"/>
          <w:lang w:bidi="ar-EG"/>
        </w:rPr>
        <w:t>4.</w:t>
      </w:r>
      <w:r w:rsidRPr="003D39E1">
        <w:rPr>
          <w:b/>
          <w:bCs/>
          <w:sz w:val="28"/>
          <w:szCs w:val="28"/>
          <w:lang w:bidi="ar-EG"/>
        </w:rPr>
        <w:t>Freezing Some Layers:</w:t>
      </w:r>
    </w:p>
    <w:p w14:paraId="13916B17" w14:textId="77777777" w:rsidR="003D39E1" w:rsidRPr="003D39E1" w:rsidRDefault="003D39E1" w:rsidP="00D46C1E">
      <w:pPr>
        <w:numPr>
          <w:ilvl w:val="0"/>
          <w:numId w:val="55"/>
        </w:numPr>
        <w:rPr>
          <w:sz w:val="28"/>
          <w:szCs w:val="28"/>
          <w:lang w:bidi="ar-EG"/>
        </w:rPr>
      </w:pPr>
      <w:r w:rsidRPr="003D39E1">
        <w:rPr>
          <w:sz w:val="28"/>
          <w:szCs w:val="28"/>
          <w:lang w:bidi="ar-EG"/>
        </w:rPr>
        <w:t xml:space="preserve">The </w:t>
      </w:r>
      <w:r w:rsidRPr="003D39E1">
        <w:rPr>
          <w:b/>
          <w:bCs/>
          <w:sz w:val="28"/>
          <w:szCs w:val="28"/>
          <w:lang w:bidi="ar-EG"/>
        </w:rPr>
        <w:t>first 15 layers</w:t>
      </w:r>
      <w:r w:rsidRPr="003D39E1">
        <w:rPr>
          <w:sz w:val="28"/>
          <w:szCs w:val="28"/>
          <w:lang w:bidi="ar-EG"/>
        </w:rPr>
        <w:t xml:space="preserve"> of the model were frozen to prevent their weights from being updated during training.</w:t>
      </w:r>
    </w:p>
    <w:p w14:paraId="67B959C1" w14:textId="48E0F292" w:rsidR="003D39E1" w:rsidRPr="003D39E1" w:rsidRDefault="003D39E1" w:rsidP="00D46C1E">
      <w:pPr>
        <w:numPr>
          <w:ilvl w:val="0"/>
          <w:numId w:val="55"/>
        </w:numPr>
        <w:rPr>
          <w:sz w:val="28"/>
          <w:szCs w:val="28"/>
          <w:lang w:bidi="ar-EG"/>
        </w:rPr>
      </w:pPr>
      <w:r w:rsidRPr="003D39E1">
        <w:rPr>
          <w:sz w:val="28"/>
          <w:szCs w:val="28"/>
          <w:lang w:bidi="ar-EG"/>
        </w:rPr>
        <w:lastRenderedPageBreak/>
        <w:t xml:space="preserve">The goal is to </w:t>
      </w:r>
      <w:r w:rsidRPr="003D39E1">
        <w:rPr>
          <w:b/>
          <w:bCs/>
          <w:sz w:val="28"/>
          <w:szCs w:val="28"/>
          <w:lang w:bidi="ar-EG"/>
        </w:rPr>
        <w:t>preserve the general features</w:t>
      </w:r>
      <w:r w:rsidRPr="003D39E1">
        <w:rPr>
          <w:sz w:val="28"/>
          <w:szCs w:val="28"/>
          <w:lang w:bidi="ar-EG"/>
        </w:rPr>
        <w:t xml:space="preserve"> learned from the ImageNet dataset, while allowing the remaining layers to adapt to the new data.</w:t>
      </w:r>
    </w:p>
    <w:p w14:paraId="4CB52644" w14:textId="78C6B92E" w:rsidR="003D39E1" w:rsidRPr="003D39E1" w:rsidRDefault="003D39E1" w:rsidP="003D39E1">
      <w:pPr>
        <w:rPr>
          <w:b/>
          <w:bCs/>
          <w:sz w:val="28"/>
          <w:szCs w:val="28"/>
          <w:lang w:bidi="ar-EG"/>
        </w:rPr>
      </w:pPr>
      <w:r w:rsidRPr="003D39E1">
        <w:rPr>
          <w:b/>
          <w:bCs/>
          <w:sz w:val="28"/>
          <w:szCs w:val="28"/>
          <w:lang w:bidi="ar-EG"/>
        </w:rPr>
        <w:t>5. Building Custom Classification Layers</w:t>
      </w:r>
    </w:p>
    <w:p w14:paraId="5C89E0C8" w14:textId="77777777" w:rsidR="003D39E1" w:rsidRPr="003D39E1" w:rsidRDefault="003D39E1" w:rsidP="00D46C1E">
      <w:pPr>
        <w:numPr>
          <w:ilvl w:val="0"/>
          <w:numId w:val="56"/>
        </w:numPr>
        <w:rPr>
          <w:sz w:val="28"/>
          <w:szCs w:val="28"/>
          <w:lang w:bidi="ar-EG"/>
        </w:rPr>
      </w:pPr>
      <w:r w:rsidRPr="003D39E1">
        <w:rPr>
          <w:sz w:val="28"/>
          <w:szCs w:val="28"/>
          <w:lang w:bidi="ar-EG"/>
        </w:rPr>
        <w:t>GlobalAveragePooling2D: Used to convert the spatial feature maps into a single feature vector.</w:t>
      </w:r>
    </w:p>
    <w:p w14:paraId="30814FF1" w14:textId="77777777" w:rsidR="003D39E1" w:rsidRPr="003D39E1" w:rsidRDefault="003D39E1" w:rsidP="00D46C1E">
      <w:pPr>
        <w:numPr>
          <w:ilvl w:val="0"/>
          <w:numId w:val="56"/>
        </w:numPr>
        <w:rPr>
          <w:sz w:val="28"/>
          <w:szCs w:val="28"/>
          <w:lang w:bidi="ar-EG"/>
        </w:rPr>
      </w:pPr>
      <w:r w:rsidRPr="003D39E1">
        <w:rPr>
          <w:sz w:val="28"/>
          <w:szCs w:val="28"/>
          <w:lang w:bidi="ar-EG"/>
        </w:rPr>
        <w:t>Dense(256) with ReLU: A hidden dense layer with 256 units and the ReLU activation function.</w:t>
      </w:r>
    </w:p>
    <w:p w14:paraId="3F66849F" w14:textId="209B0244" w:rsidR="003D39E1" w:rsidRPr="003D39E1" w:rsidRDefault="003D39E1" w:rsidP="00D46C1E">
      <w:pPr>
        <w:numPr>
          <w:ilvl w:val="0"/>
          <w:numId w:val="56"/>
        </w:numPr>
        <w:rPr>
          <w:sz w:val="28"/>
          <w:szCs w:val="28"/>
          <w:lang w:bidi="ar-EG"/>
        </w:rPr>
      </w:pPr>
      <w:r w:rsidRPr="003D39E1">
        <w:rPr>
          <w:sz w:val="28"/>
          <w:szCs w:val="28"/>
          <w:lang w:bidi="ar-EG"/>
        </w:rPr>
        <w:t>Dense(2) with Softmax: The output layer with 2 units for the two classes, using Softmax activation to output class probabilities.</w:t>
      </w:r>
    </w:p>
    <w:p w14:paraId="5AFA8FEB" w14:textId="77777777" w:rsidR="003D39E1" w:rsidRPr="003D39E1" w:rsidRDefault="003D39E1" w:rsidP="003D39E1">
      <w:pPr>
        <w:rPr>
          <w:b/>
          <w:bCs/>
          <w:sz w:val="28"/>
          <w:szCs w:val="28"/>
          <w:lang w:bidi="ar-EG"/>
        </w:rPr>
      </w:pPr>
      <w:r w:rsidRPr="003D39E1">
        <w:rPr>
          <w:b/>
          <w:bCs/>
          <w:sz w:val="28"/>
          <w:szCs w:val="28"/>
          <w:lang w:bidi="ar-EG"/>
        </w:rPr>
        <w:t>6. Model Compilation:</w:t>
      </w:r>
    </w:p>
    <w:p w14:paraId="59700123" w14:textId="77777777" w:rsidR="003D39E1" w:rsidRPr="003D39E1" w:rsidRDefault="003D39E1" w:rsidP="00D46C1E">
      <w:pPr>
        <w:numPr>
          <w:ilvl w:val="0"/>
          <w:numId w:val="57"/>
        </w:numPr>
        <w:rPr>
          <w:sz w:val="28"/>
          <w:szCs w:val="28"/>
          <w:lang w:bidi="ar-EG"/>
        </w:rPr>
      </w:pPr>
      <w:r w:rsidRPr="003D39E1">
        <w:rPr>
          <w:b/>
          <w:bCs/>
          <w:sz w:val="28"/>
          <w:szCs w:val="28"/>
          <w:lang w:bidi="ar-EG"/>
        </w:rPr>
        <w:t>Optimizer</w:t>
      </w:r>
      <w:r w:rsidRPr="003D39E1">
        <w:rPr>
          <w:sz w:val="28"/>
          <w:szCs w:val="28"/>
          <w:lang w:bidi="ar-EG"/>
        </w:rPr>
        <w:t xml:space="preserve">: The </w:t>
      </w:r>
      <w:r w:rsidRPr="003D39E1">
        <w:rPr>
          <w:b/>
          <w:bCs/>
          <w:sz w:val="28"/>
          <w:szCs w:val="28"/>
          <w:lang w:bidi="ar-EG"/>
        </w:rPr>
        <w:t>Adam</w:t>
      </w:r>
      <w:r w:rsidRPr="003D39E1">
        <w:rPr>
          <w:sz w:val="28"/>
          <w:szCs w:val="28"/>
          <w:lang w:bidi="ar-EG"/>
        </w:rPr>
        <w:t xml:space="preserve"> optimizer was used.</w:t>
      </w:r>
    </w:p>
    <w:p w14:paraId="38E88298" w14:textId="77777777" w:rsidR="003D39E1" w:rsidRPr="003D39E1" w:rsidRDefault="003D39E1" w:rsidP="00D46C1E">
      <w:pPr>
        <w:numPr>
          <w:ilvl w:val="0"/>
          <w:numId w:val="57"/>
        </w:numPr>
        <w:rPr>
          <w:sz w:val="28"/>
          <w:szCs w:val="28"/>
          <w:lang w:bidi="ar-EG"/>
        </w:rPr>
      </w:pPr>
      <w:r w:rsidRPr="003D39E1">
        <w:rPr>
          <w:b/>
          <w:bCs/>
          <w:sz w:val="28"/>
          <w:szCs w:val="28"/>
          <w:lang w:bidi="ar-EG"/>
        </w:rPr>
        <w:t>Learning Rate</w:t>
      </w:r>
      <w:r w:rsidRPr="003D39E1">
        <w:rPr>
          <w:sz w:val="28"/>
          <w:szCs w:val="28"/>
          <w:lang w:bidi="ar-EG"/>
        </w:rPr>
        <w:t xml:space="preserve">: Set to </w:t>
      </w:r>
      <w:r w:rsidRPr="003D39E1">
        <w:rPr>
          <w:b/>
          <w:bCs/>
          <w:sz w:val="28"/>
          <w:szCs w:val="28"/>
          <w:lang w:bidi="ar-EG"/>
        </w:rPr>
        <w:t>0.0001</w:t>
      </w:r>
      <w:r w:rsidRPr="003D39E1">
        <w:rPr>
          <w:sz w:val="28"/>
          <w:szCs w:val="28"/>
          <w:lang w:bidi="ar-EG"/>
        </w:rPr>
        <w:t xml:space="preserve"> to control how quickly the model learns.</w:t>
      </w:r>
    </w:p>
    <w:p w14:paraId="4AE6C3C1" w14:textId="77777777" w:rsidR="003D39E1" w:rsidRPr="003D39E1" w:rsidRDefault="003D39E1" w:rsidP="00D46C1E">
      <w:pPr>
        <w:numPr>
          <w:ilvl w:val="0"/>
          <w:numId w:val="57"/>
        </w:numPr>
        <w:rPr>
          <w:sz w:val="28"/>
          <w:szCs w:val="28"/>
          <w:lang w:bidi="ar-EG"/>
        </w:rPr>
      </w:pPr>
      <w:r w:rsidRPr="003D39E1">
        <w:rPr>
          <w:b/>
          <w:bCs/>
          <w:sz w:val="28"/>
          <w:szCs w:val="28"/>
          <w:lang w:bidi="ar-EG"/>
        </w:rPr>
        <w:t>Loss Function</w:t>
      </w:r>
      <w:r w:rsidRPr="003D39E1">
        <w:rPr>
          <w:sz w:val="28"/>
          <w:szCs w:val="28"/>
          <w:lang w:bidi="ar-EG"/>
        </w:rPr>
        <w:t>: sparse_categorical_crossentropy was used because the class labels are in integer format.</w:t>
      </w:r>
    </w:p>
    <w:p w14:paraId="5876FAA7" w14:textId="65D545C2" w:rsidR="003D39E1" w:rsidRPr="003D39E1" w:rsidRDefault="003D39E1" w:rsidP="00D46C1E">
      <w:pPr>
        <w:numPr>
          <w:ilvl w:val="0"/>
          <w:numId w:val="57"/>
        </w:numPr>
        <w:rPr>
          <w:sz w:val="28"/>
          <w:szCs w:val="28"/>
          <w:lang w:bidi="ar-EG"/>
        </w:rPr>
      </w:pPr>
      <w:r w:rsidRPr="003D39E1">
        <w:rPr>
          <w:b/>
          <w:bCs/>
          <w:sz w:val="28"/>
          <w:szCs w:val="28"/>
          <w:lang w:bidi="ar-EG"/>
        </w:rPr>
        <w:t>Metrics</w:t>
      </w:r>
      <w:r w:rsidRPr="003D39E1">
        <w:rPr>
          <w:sz w:val="28"/>
          <w:szCs w:val="28"/>
          <w:lang w:bidi="ar-EG"/>
        </w:rPr>
        <w:t xml:space="preserve">: The model’s performance was evaluated using </w:t>
      </w:r>
      <w:r w:rsidRPr="003D39E1">
        <w:rPr>
          <w:b/>
          <w:bCs/>
          <w:sz w:val="28"/>
          <w:szCs w:val="28"/>
          <w:lang w:bidi="ar-EG"/>
        </w:rPr>
        <w:t>accuracy</w:t>
      </w:r>
      <w:r w:rsidRPr="003D39E1">
        <w:rPr>
          <w:sz w:val="28"/>
          <w:szCs w:val="28"/>
          <w:lang w:bidi="ar-EG"/>
        </w:rPr>
        <w:t>.</w:t>
      </w:r>
    </w:p>
    <w:p w14:paraId="677ACBD5" w14:textId="7F0EF95E" w:rsidR="003D39E1" w:rsidRPr="003D39E1" w:rsidRDefault="003D39E1" w:rsidP="003D39E1">
      <w:pPr>
        <w:rPr>
          <w:b/>
          <w:bCs/>
          <w:sz w:val="28"/>
          <w:szCs w:val="28"/>
          <w:lang w:bidi="ar-EG"/>
        </w:rPr>
      </w:pPr>
      <w:r w:rsidRPr="003D39E1">
        <w:rPr>
          <w:b/>
          <w:bCs/>
          <w:sz w:val="28"/>
          <w:szCs w:val="28"/>
          <w:lang w:bidi="ar-EG"/>
        </w:rPr>
        <w:t>7. Training the Model</w:t>
      </w:r>
    </w:p>
    <w:p w14:paraId="6CEA8B2F" w14:textId="77777777" w:rsidR="003D39E1" w:rsidRPr="003D39E1" w:rsidRDefault="003D39E1" w:rsidP="00D46C1E">
      <w:pPr>
        <w:numPr>
          <w:ilvl w:val="0"/>
          <w:numId w:val="58"/>
        </w:numPr>
        <w:rPr>
          <w:sz w:val="28"/>
          <w:szCs w:val="28"/>
          <w:lang w:bidi="ar-EG"/>
        </w:rPr>
      </w:pPr>
      <w:r w:rsidRPr="003D39E1">
        <w:rPr>
          <w:sz w:val="28"/>
          <w:szCs w:val="28"/>
          <w:lang w:bidi="ar-EG"/>
        </w:rPr>
        <w:t xml:space="preserve">The model was trained for </w:t>
      </w:r>
      <w:r w:rsidRPr="003D39E1">
        <w:rPr>
          <w:b/>
          <w:bCs/>
          <w:sz w:val="28"/>
          <w:szCs w:val="28"/>
          <w:lang w:bidi="ar-EG"/>
        </w:rPr>
        <w:t>30 epochs</w:t>
      </w:r>
      <w:r w:rsidRPr="003D39E1">
        <w:rPr>
          <w:sz w:val="28"/>
          <w:szCs w:val="28"/>
          <w:lang w:bidi="ar-EG"/>
        </w:rPr>
        <w:t>.</w:t>
      </w:r>
    </w:p>
    <w:p w14:paraId="7CEA7DFC" w14:textId="77777777" w:rsidR="003D39E1" w:rsidRPr="003D39E1" w:rsidRDefault="003D39E1" w:rsidP="00D46C1E">
      <w:pPr>
        <w:numPr>
          <w:ilvl w:val="0"/>
          <w:numId w:val="58"/>
        </w:numPr>
        <w:rPr>
          <w:sz w:val="28"/>
          <w:szCs w:val="28"/>
          <w:lang w:bidi="ar-EG"/>
        </w:rPr>
      </w:pPr>
      <w:r w:rsidRPr="003D39E1">
        <w:rPr>
          <w:sz w:val="28"/>
          <w:szCs w:val="28"/>
          <w:lang w:bidi="ar-EG"/>
        </w:rPr>
        <w:t xml:space="preserve">At the end of each epoch, the model's performance was evaluated using the </w:t>
      </w:r>
      <w:r w:rsidRPr="003D39E1">
        <w:rPr>
          <w:b/>
          <w:bCs/>
          <w:sz w:val="28"/>
          <w:szCs w:val="28"/>
          <w:lang w:bidi="ar-EG"/>
        </w:rPr>
        <w:t>test data</w:t>
      </w:r>
      <w:r w:rsidRPr="003D39E1">
        <w:rPr>
          <w:sz w:val="28"/>
          <w:szCs w:val="28"/>
          <w:lang w:bidi="ar-EG"/>
        </w:rPr>
        <w:t>.</w:t>
      </w:r>
    </w:p>
    <w:p w14:paraId="06ACC5D4" w14:textId="7898C2B0" w:rsidR="00EE27C9" w:rsidRPr="009F7D61" w:rsidRDefault="003D39E1" w:rsidP="00D46C1E">
      <w:pPr>
        <w:numPr>
          <w:ilvl w:val="0"/>
          <w:numId w:val="58"/>
        </w:numPr>
        <w:rPr>
          <w:sz w:val="28"/>
          <w:szCs w:val="28"/>
          <w:lang w:bidi="ar-EG"/>
        </w:rPr>
      </w:pPr>
      <w:r w:rsidRPr="003D39E1">
        <w:rPr>
          <w:sz w:val="28"/>
          <w:szCs w:val="28"/>
          <w:lang w:bidi="ar-EG"/>
        </w:rPr>
        <w:t xml:space="preserve">The objective was to </w:t>
      </w:r>
      <w:r w:rsidRPr="003D39E1">
        <w:rPr>
          <w:b/>
          <w:bCs/>
          <w:sz w:val="28"/>
          <w:szCs w:val="28"/>
          <w:lang w:bidi="ar-EG"/>
        </w:rPr>
        <w:t>improve model accuracy</w:t>
      </w:r>
      <w:r w:rsidRPr="003D39E1">
        <w:rPr>
          <w:sz w:val="28"/>
          <w:szCs w:val="28"/>
          <w:lang w:bidi="ar-EG"/>
        </w:rPr>
        <w:t xml:space="preserve"> and reduce prediction errors over time.</w:t>
      </w:r>
    </w:p>
    <w:p w14:paraId="7D4AE40D" w14:textId="5E79FE03" w:rsidR="00525BBA" w:rsidRPr="00C86D8B" w:rsidRDefault="00C86D8B" w:rsidP="00C86D8B">
      <w:pPr>
        <w:pStyle w:val="Heading4"/>
        <w:rPr>
          <w:i w:val="0"/>
          <w:iCs w:val="0"/>
          <w:sz w:val="28"/>
          <w:szCs w:val="28"/>
          <w:lang w:bidi="ar-EG"/>
        </w:rPr>
      </w:pPr>
      <w:bookmarkStart w:id="644" w:name="_Toc200507008"/>
      <w:r w:rsidRPr="00C86D8B">
        <w:rPr>
          <w:i w:val="0"/>
          <w:iCs w:val="0"/>
          <w:sz w:val="28"/>
          <w:szCs w:val="28"/>
          <w:lang w:bidi="ar-EG"/>
        </w:rPr>
        <w:lastRenderedPageBreak/>
        <w:t>4.2.3.4.VGG16 Mod</w:t>
      </w:r>
      <w:r w:rsidR="008D7A54">
        <w:rPr>
          <w:i w:val="0"/>
          <w:iCs w:val="0"/>
          <w:sz w:val="28"/>
          <w:szCs w:val="28"/>
          <w:lang w:bidi="ar-EG"/>
        </w:rPr>
        <w:t>el</w:t>
      </w:r>
      <w:bookmarkEnd w:id="644"/>
    </w:p>
    <w:p w14:paraId="6E5D7BD3" w14:textId="46807B82" w:rsidR="00525BBA" w:rsidRDefault="00D85FEA" w:rsidP="009C546C">
      <w:pPr>
        <w:rPr>
          <w:sz w:val="28"/>
          <w:szCs w:val="28"/>
          <w:lang w:bidi="ar-EG"/>
        </w:rPr>
      </w:pPr>
      <w:r>
        <w:rPr>
          <w:noProof/>
          <w:sz w:val="28"/>
          <w:szCs w:val="28"/>
        </w:rPr>
        <w:drawing>
          <wp:anchor distT="0" distB="0" distL="114300" distR="114300" simplePos="0" relativeHeight="253243904" behindDoc="0" locked="0" layoutInCell="1" allowOverlap="1" wp14:anchorId="5D8E5ECA" wp14:editId="62360209">
            <wp:simplePos x="0" y="0"/>
            <wp:positionH relativeFrom="margin">
              <wp:align>center</wp:align>
            </wp:positionH>
            <wp:positionV relativeFrom="paragraph">
              <wp:posOffset>468630</wp:posOffset>
            </wp:positionV>
            <wp:extent cx="7074624" cy="4905375"/>
            <wp:effectExtent l="0" t="0" r="0" b="0"/>
            <wp:wrapNone/>
            <wp:docPr id="894979411" name="Picture 1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979411" name="Picture 15" descr="A screenshot of a computer program&#10;&#10;AI-generated content may be incorrect."/>
                    <pic:cNvPicPr/>
                  </pic:nvPicPr>
                  <pic:blipFill>
                    <a:blip r:embed="rId121">
                      <a:extLst>
                        <a:ext uri="{28A0092B-C50C-407E-A947-70E740481C1C}">
                          <a14:useLocalDpi xmlns:a14="http://schemas.microsoft.com/office/drawing/2010/main" val="0"/>
                        </a:ext>
                      </a:extLst>
                    </a:blip>
                    <a:stretch>
                      <a:fillRect/>
                    </a:stretch>
                  </pic:blipFill>
                  <pic:spPr>
                    <a:xfrm>
                      <a:off x="0" y="0"/>
                      <a:ext cx="7074624" cy="4905375"/>
                    </a:xfrm>
                    <a:prstGeom prst="rect">
                      <a:avLst/>
                    </a:prstGeom>
                  </pic:spPr>
                </pic:pic>
              </a:graphicData>
            </a:graphic>
            <wp14:sizeRelH relativeFrom="margin">
              <wp14:pctWidth>0</wp14:pctWidth>
            </wp14:sizeRelH>
            <wp14:sizeRelV relativeFrom="margin">
              <wp14:pctHeight>0</wp14:pctHeight>
            </wp14:sizeRelV>
          </wp:anchor>
        </w:drawing>
      </w:r>
    </w:p>
    <w:p w14:paraId="073A1CB2" w14:textId="58A1EA1B" w:rsidR="00525BBA" w:rsidRDefault="00525BBA" w:rsidP="009C546C">
      <w:pPr>
        <w:rPr>
          <w:sz w:val="28"/>
          <w:szCs w:val="28"/>
          <w:lang w:bidi="ar-EG"/>
        </w:rPr>
      </w:pPr>
    </w:p>
    <w:p w14:paraId="47A435FC" w14:textId="77777777" w:rsidR="00525BBA" w:rsidRDefault="00525BBA" w:rsidP="009C546C">
      <w:pPr>
        <w:rPr>
          <w:sz w:val="28"/>
          <w:szCs w:val="28"/>
          <w:lang w:bidi="ar-EG"/>
        </w:rPr>
      </w:pPr>
    </w:p>
    <w:p w14:paraId="03FB433D" w14:textId="7E970762" w:rsidR="00525BBA" w:rsidRDefault="00525BBA" w:rsidP="009C546C">
      <w:pPr>
        <w:rPr>
          <w:sz w:val="28"/>
          <w:szCs w:val="28"/>
          <w:lang w:bidi="ar-EG"/>
        </w:rPr>
      </w:pPr>
    </w:p>
    <w:p w14:paraId="4D52B0AA" w14:textId="6509DD6D" w:rsidR="00525BBA" w:rsidRDefault="00525BBA" w:rsidP="009C546C">
      <w:pPr>
        <w:rPr>
          <w:sz w:val="28"/>
          <w:szCs w:val="28"/>
          <w:lang w:bidi="ar-EG"/>
        </w:rPr>
      </w:pPr>
    </w:p>
    <w:p w14:paraId="3C210087" w14:textId="77777777" w:rsidR="00525BBA" w:rsidRDefault="00525BBA" w:rsidP="009C546C">
      <w:pPr>
        <w:rPr>
          <w:sz w:val="28"/>
          <w:szCs w:val="28"/>
          <w:lang w:bidi="ar-EG"/>
        </w:rPr>
      </w:pPr>
    </w:p>
    <w:p w14:paraId="71C37764" w14:textId="77777777" w:rsidR="00525BBA" w:rsidRDefault="00525BBA" w:rsidP="009C546C">
      <w:pPr>
        <w:rPr>
          <w:sz w:val="28"/>
          <w:szCs w:val="28"/>
          <w:lang w:bidi="ar-EG"/>
        </w:rPr>
      </w:pPr>
    </w:p>
    <w:p w14:paraId="06016E6A" w14:textId="77777777" w:rsidR="00525BBA" w:rsidRDefault="00525BBA" w:rsidP="009C546C">
      <w:pPr>
        <w:rPr>
          <w:sz w:val="28"/>
          <w:szCs w:val="28"/>
          <w:lang w:bidi="ar-EG"/>
        </w:rPr>
      </w:pPr>
    </w:p>
    <w:p w14:paraId="0C413A9E" w14:textId="77777777" w:rsidR="00525BBA" w:rsidRDefault="00525BBA" w:rsidP="009C546C">
      <w:pPr>
        <w:rPr>
          <w:sz w:val="28"/>
          <w:szCs w:val="28"/>
          <w:lang w:bidi="ar-EG"/>
        </w:rPr>
      </w:pPr>
    </w:p>
    <w:p w14:paraId="690FDFAB" w14:textId="77777777" w:rsidR="00525BBA" w:rsidRDefault="00525BBA" w:rsidP="009C546C">
      <w:pPr>
        <w:rPr>
          <w:sz w:val="28"/>
          <w:szCs w:val="28"/>
          <w:lang w:bidi="ar-EG"/>
        </w:rPr>
      </w:pPr>
    </w:p>
    <w:p w14:paraId="46DB5CC7" w14:textId="77777777" w:rsidR="00525BBA" w:rsidRDefault="00525BBA" w:rsidP="009C546C">
      <w:pPr>
        <w:rPr>
          <w:sz w:val="28"/>
          <w:szCs w:val="28"/>
          <w:lang w:bidi="ar-EG"/>
        </w:rPr>
      </w:pPr>
    </w:p>
    <w:p w14:paraId="4630A566" w14:textId="77777777" w:rsidR="00EE27C9" w:rsidRDefault="00EE27C9" w:rsidP="00320293">
      <w:pPr>
        <w:rPr>
          <w:b/>
          <w:bCs/>
          <w:sz w:val="28"/>
          <w:szCs w:val="28"/>
          <w:lang w:bidi="ar-EG"/>
        </w:rPr>
      </w:pPr>
    </w:p>
    <w:p w14:paraId="4516AB9A" w14:textId="77777777" w:rsidR="00EE27C9" w:rsidRDefault="00EE27C9" w:rsidP="00320293">
      <w:pPr>
        <w:rPr>
          <w:b/>
          <w:bCs/>
          <w:sz w:val="28"/>
          <w:szCs w:val="28"/>
          <w:lang w:bidi="ar-EG"/>
        </w:rPr>
      </w:pPr>
    </w:p>
    <w:p w14:paraId="5B96D685" w14:textId="77777777" w:rsidR="00EE27C9" w:rsidRDefault="00EE27C9" w:rsidP="00320293">
      <w:pPr>
        <w:rPr>
          <w:b/>
          <w:bCs/>
          <w:sz w:val="28"/>
          <w:szCs w:val="28"/>
          <w:lang w:bidi="ar-EG"/>
        </w:rPr>
      </w:pPr>
    </w:p>
    <w:p w14:paraId="43F7B41E" w14:textId="77777777" w:rsidR="00EE27C9" w:rsidRDefault="00EE27C9" w:rsidP="00320293">
      <w:pPr>
        <w:rPr>
          <w:b/>
          <w:bCs/>
          <w:sz w:val="28"/>
          <w:szCs w:val="28"/>
          <w:lang w:bidi="ar-EG"/>
        </w:rPr>
      </w:pPr>
    </w:p>
    <w:p w14:paraId="0AA78A33" w14:textId="77777777" w:rsidR="00EE27C9" w:rsidRDefault="00EE27C9" w:rsidP="00320293">
      <w:pPr>
        <w:rPr>
          <w:b/>
          <w:bCs/>
          <w:sz w:val="28"/>
          <w:szCs w:val="28"/>
          <w:lang w:bidi="ar-EG"/>
        </w:rPr>
      </w:pPr>
    </w:p>
    <w:p w14:paraId="7DA5EABC" w14:textId="77777777" w:rsidR="00EE27C9" w:rsidRDefault="00EE27C9" w:rsidP="00320293">
      <w:pPr>
        <w:rPr>
          <w:b/>
          <w:bCs/>
          <w:sz w:val="28"/>
          <w:szCs w:val="28"/>
          <w:lang w:bidi="ar-EG"/>
        </w:rPr>
      </w:pPr>
    </w:p>
    <w:p w14:paraId="509836C3" w14:textId="77777777" w:rsidR="00EE27C9" w:rsidRDefault="00EE27C9" w:rsidP="00320293">
      <w:pPr>
        <w:rPr>
          <w:b/>
          <w:bCs/>
          <w:sz w:val="28"/>
          <w:szCs w:val="28"/>
          <w:lang w:bidi="ar-EG"/>
        </w:rPr>
      </w:pPr>
    </w:p>
    <w:p w14:paraId="2CEE4D2E" w14:textId="77777777" w:rsidR="00EE27C9" w:rsidRDefault="00EE27C9" w:rsidP="00320293">
      <w:pPr>
        <w:rPr>
          <w:b/>
          <w:bCs/>
          <w:sz w:val="28"/>
          <w:szCs w:val="28"/>
          <w:lang w:bidi="ar-EG"/>
        </w:rPr>
      </w:pPr>
    </w:p>
    <w:p w14:paraId="001A8A75" w14:textId="7A79C7AE" w:rsidR="00320293" w:rsidRPr="00320293" w:rsidRDefault="00320293" w:rsidP="00320293">
      <w:pPr>
        <w:rPr>
          <w:b/>
          <w:bCs/>
          <w:sz w:val="28"/>
          <w:szCs w:val="28"/>
          <w:lang w:bidi="ar-EG"/>
        </w:rPr>
      </w:pPr>
      <w:r w:rsidRPr="00320293">
        <w:rPr>
          <w:b/>
          <w:bCs/>
          <w:sz w:val="28"/>
          <w:szCs w:val="28"/>
          <w:lang w:bidi="ar-EG"/>
        </w:rPr>
        <w:lastRenderedPageBreak/>
        <w:t>1. General Overview of the Model</w:t>
      </w:r>
    </w:p>
    <w:p w14:paraId="7F965ABE" w14:textId="0C49E63E" w:rsidR="00320293" w:rsidRPr="00320293" w:rsidRDefault="00320293" w:rsidP="00EE27C9">
      <w:pPr>
        <w:rPr>
          <w:sz w:val="28"/>
          <w:szCs w:val="28"/>
          <w:lang w:bidi="ar-EG"/>
        </w:rPr>
      </w:pPr>
      <w:r w:rsidRPr="00320293">
        <w:rPr>
          <w:sz w:val="28"/>
          <w:szCs w:val="28"/>
          <w:lang w:bidi="ar-EG"/>
        </w:rPr>
        <w:t xml:space="preserve">In this project, </w:t>
      </w:r>
      <w:r w:rsidRPr="00320293">
        <w:rPr>
          <w:b/>
          <w:bCs/>
          <w:sz w:val="28"/>
          <w:szCs w:val="28"/>
          <w:lang w:bidi="ar-EG"/>
        </w:rPr>
        <w:t>Transfer Learning</w:t>
      </w:r>
      <w:r w:rsidRPr="00320293">
        <w:rPr>
          <w:sz w:val="28"/>
          <w:szCs w:val="28"/>
          <w:lang w:bidi="ar-EG"/>
        </w:rPr>
        <w:t xml:space="preserve"> was applied using the well-known </w:t>
      </w:r>
      <w:r w:rsidRPr="00320293">
        <w:rPr>
          <w:b/>
          <w:bCs/>
          <w:sz w:val="28"/>
          <w:szCs w:val="28"/>
          <w:lang w:bidi="ar-EG"/>
        </w:rPr>
        <w:t>VGG16</w:t>
      </w:r>
      <w:r w:rsidRPr="00320293">
        <w:rPr>
          <w:sz w:val="28"/>
          <w:szCs w:val="28"/>
          <w:lang w:bidi="ar-EG"/>
        </w:rPr>
        <w:t xml:space="preserve"> model, which is one of the classical and effective models in image classification. The model was pre-trained on the </w:t>
      </w:r>
      <w:r w:rsidRPr="00320293">
        <w:rPr>
          <w:b/>
          <w:bCs/>
          <w:sz w:val="28"/>
          <w:szCs w:val="28"/>
          <w:lang w:bidi="ar-EG"/>
        </w:rPr>
        <w:t>ImageNet</w:t>
      </w:r>
      <w:r w:rsidRPr="00320293">
        <w:rPr>
          <w:sz w:val="28"/>
          <w:szCs w:val="28"/>
          <w:lang w:bidi="ar-EG"/>
        </w:rPr>
        <w:t xml:space="preserve"> dataset, which contains over 14 million labeled images. VGG16 is known for its simple architecture based on repeated </w:t>
      </w:r>
      <w:r w:rsidRPr="00320293">
        <w:rPr>
          <w:b/>
          <w:bCs/>
          <w:sz w:val="28"/>
          <w:szCs w:val="28"/>
          <w:lang w:bidi="ar-EG"/>
        </w:rPr>
        <w:t>convolutional layers</w:t>
      </w:r>
      <w:r w:rsidRPr="00320293">
        <w:rPr>
          <w:sz w:val="28"/>
          <w:szCs w:val="28"/>
          <w:lang w:bidi="ar-EG"/>
        </w:rPr>
        <w:t xml:space="preserve"> with small filters (3x3), making it suitable for extracting important features from images.</w:t>
      </w:r>
    </w:p>
    <w:p w14:paraId="0A74CB92" w14:textId="2AA55DF4" w:rsidR="00320293" w:rsidRPr="00320293" w:rsidRDefault="00320293" w:rsidP="00320293">
      <w:pPr>
        <w:rPr>
          <w:b/>
          <w:bCs/>
          <w:sz w:val="28"/>
          <w:szCs w:val="28"/>
          <w:lang w:bidi="ar-EG"/>
        </w:rPr>
      </w:pPr>
      <w:r w:rsidRPr="00320293">
        <w:rPr>
          <w:b/>
          <w:bCs/>
          <w:sz w:val="28"/>
          <w:szCs w:val="28"/>
          <w:lang w:bidi="ar-EG"/>
        </w:rPr>
        <w:t>2. Data Preparation and Loading</w:t>
      </w:r>
    </w:p>
    <w:p w14:paraId="3DB268ED" w14:textId="77777777" w:rsidR="00320293" w:rsidRPr="00320293" w:rsidRDefault="00320293" w:rsidP="00D46C1E">
      <w:pPr>
        <w:numPr>
          <w:ilvl w:val="0"/>
          <w:numId w:val="59"/>
        </w:numPr>
        <w:rPr>
          <w:sz w:val="28"/>
          <w:szCs w:val="28"/>
          <w:lang w:bidi="ar-EG"/>
        </w:rPr>
      </w:pPr>
      <w:r w:rsidRPr="00320293">
        <w:rPr>
          <w:sz w:val="28"/>
          <w:szCs w:val="28"/>
          <w:lang w:bidi="ar-EG"/>
        </w:rPr>
        <w:t>ImageDataGenerator was used to load images from the training and testing directories.</w:t>
      </w:r>
    </w:p>
    <w:p w14:paraId="007023AD" w14:textId="77777777" w:rsidR="00320293" w:rsidRPr="00320293" w:rsidRDefault="00320293" w:rsidP="00D46C1E">
      <w:pPr>
        <w:numPr>
          <w:ilvl w:val="0"/>
          <w:numId w:val="59"/>
        </w:numPr>
        <w:rPr>
          <w:sz w:val="28"/>
          <w:szCs w:val="28"/>
          <w:lang w:bidi="ar-EG"/>
        </w:rPr>
      </w:pPr>
      <w:r w:rsidRPr="00320293">
        <w:rPr>
          <w:sz w:val="28"/>
          <w:szCs w:val="28"/>
          <w:lang w:bidi="ar-EG"/>
        </w:rPr>
        <w:t xml:space="preserve">Image size was resized to </w:t>
      </w:r>
      <w:r w:rsidRPr="00320293">
        <w:rPr>
          <w:b/>
          <w:bCs/>
          <w:sz w:val="28"/>
          <w:szCs w:val="28"/>
          <w:lang w:bidi="ar-EG"/>
        </w:rPr>
        <w:t>224x224 pixels</w:t>
      </w:r>
      <w:r w:rsidRPr="00320293">
        <w:rPr>
          <w:sz w:val="28"/>
          <w:szCs w:val="28"/>
          <w:lang w:bidi="ar-EG"/>
        </w:rPr>
        <w:t xml:space="preserve"> to match the model input requirements.</w:t>
      </w:r>
    </w:p>
    <w:p w14:paraId="691545CA" w14:textId="77777777" w:rsidR="00320293" w:rsidRPr="00320293" w:rsidRDefault="00320293" w:rsidP="00D46C1E">
      <w:pPr>
        <w:numPr>
          <w:ilvl w:val="0"/>
          <w:numId w:val="59"/>
        </w:numPr>
        <w:rPr>
          <w:sz w:val="28"/>
          <w:szCs w:val="28"/>
          <w:lang w:bidi="ar-EG"/>
        </w:rPr>
      </w:pPr>
      <w:r w:rsidRPr="00320293">
        <w:rPr>
          <w:sz w:val="28"/>
          <w:szCs w:val="28"/>
          <w:lang w:bidi="ar-EG"/>
        </w:rPr>
        <w:t xml:space="preserve">The </w:t>
      </w:r>
      <w:r w:rsidRPr="00320293">
        <w:rPr>
          <w:b/>
          <w:bCs/>
          <w:sz w:val="28"/>
          <w:szCs w:val="28"/>
          <w:lang w:bidi="ar-EG"/>
        </w:rPr>
        <w:t>batch size</w:t>
      </w:r>
      <w:r w:rsidRPr="00320293">
        <w:rPr>
          <w:sz w:val="28"/>
          <w:szCs w:val="28"/>
          <w:lang w:bidi="ar-EG"/>
        </w:rPr>
        <w:t xml:space="preserve"> was set to </w:t>
      </w:r>
      <w:r w:rsidRPr="00320293">
        <w:rPr>
          <w:b/>
          <w:bCs/>
          <w:sz w:val="28"/>
          <w:szCs w:val="28"/>
          <w:lang w:bidi="ar-EG"/>
        </w:rPr>
        <w:t>32</w:t>
      </w:r>
      <w:r w:rsidRPr="00320293">
        <w:rPr>
          <w:sz w:val="28"/>
          <w:szCs w:val="28"/>
          <w:lang w:bidi="ar-EG"/>
        </w:rPr>
        <w:t>.</w:t>
      </w:r>
    </w:p>
    <w:p w14:paraId="129EA518" w14:textId="558600B9" w:rsidR="00320293" w:rsidRPr="00320293" w:rsidRDefault="00320293" w:rsidP="00D46C1E">
      <w:pPr>
        <w:numPr>
          <w:ilvl w:val="0"/>
          <w:numId w:val="59"/>
        </w:numPr>
        <w:rPr>
          <w:sz w:val="28"/>
          <w:szCs w:val="28"/>
          <w:lang w:bidi="ar-EG"/>
        </w:rPr>
      </w:pPr>
      <w:r w:rsidRPr="00320293">
        <w:rPr>
          <w:sz w:val="28"/>
          <w:szCs w:val="28"/>
          <w:lang w:bidi="ar-EG"/>
        </w:rPr>
        <w:t xml:space="preserve">The classification mode was set to </w:t>
      </w:r>
      <w:r w:rsidRPr="00320293">
        <w:rPr>
          <w:b/>
          <w:bCs/>
          <w:sz w:val="28"/>
          <w:szCs w:val="28"/>
          <w:lang w:bidi="ar-EG"/>
        </w:rPr>
        <w:t>sparse</w:t>
      </w:r>
      <w:r w:rsidRPr="00320293">
        <w:rPr>
          <w:sz w:val="28"/>
          <w:szCs w:val="28"/>
          <w:lang w:bidi="ar-EG"/>
        </w:rPr>
        <w:t>, where classes are represented as integer labels.</w:t>
      </w:r>
    </w:p>
    <w:p w14:paraId="6B3044FC" w14:textId="0BE57C24" w:rsidR="00320293" w:rsidRPr="00320293" w:rsidRDefault="00320293" w:rsidP="00320293">
      <w:pPr>
        <w:rPr>
          <w:b/>
          <w:bCs/>
          <w:sz w:val="28"/>
          <w:szCs w:val="28"/>
          <w:lang w:bidi="ar-EG"/>
        </w:rPr>
      </w:pPr>
      <w:r w:rsidRPr="00320293">
        <w:rPr>
          <w:b/>
          <w:bCs/>
          <w:sz w:val="28"/>
          <w:szCs w:val="28"/>
          <w:lang w:bidi="ar-EG"/>
        </w:rPr>
        <w:t>3. Loading the Base VGG16 Model</w:t>
      </w:r>
    </w:p>
    <w:p w14:paraId="35D36B63" w14:textId="77777777" w:rsidR="00320293" w:rsidRPr="00320293" w:rsidRDefault="00320293" w:rsidP="00D46C1E">
      <w:pPr>
        <w:numPr>
          <w:ilvl w:val="0"/>
          <w:numId w:val="60"/>
        </w:numPr>
        <w:rPr>
          <w:sz w:val="28"/>
          <w:szCs w:val="28"/>
          <w:lang w:bidi="ar-EG"/>
        </w:rPr>
      </w:pPr>
      <w:r w:rsidRPr="00320293">
        <w:rPr>
          <w:sz w:val="28"/>
          <w:szCs w:val="28"/>
          <w:lang w:bidi="ar-EG"/>
        </w:rPr>
        <w:t xml:space="preserve">The pre-trained </w:t>
      </w:r>
      <w:r w:rsidRPr="00320293">
        <w:rPr>
          <w:b/>
          <w:bCs/>
          <w:sz w:val="28"/>
          <w:szCs w:val="28"/>
          <w:lang w:bidi="ar-EG"/>
        </w:rPr>
        <w:t>VGG16</w:t>
      </w:r>
      <w:r w:rsidRPr="00320293">
        <w:rPr>
          <w:sz w:val="28"/>
          <w:szCs w:val="28"/>
          <w:lang w:bidi="ar-EG"/>
        </w:rPr>
        <w:t xml:space="preserve"> model was loaded with </w:t>
      </w:r>
      <w:r w:rsidRPr="00320293">
        <w:rPr>
          <w:b/>
          <w:bCs/>
          <w:sz w:val="28"/>
          <w:szCs w:val="28"/>
          <w:lang w:bidi="ar-EG"/>
        </w:rPr>
        <w:t>ImageNet weights</w:t>
      </w:r>
      <w:r w:rsidRPr="00320293">
        <w:rPr>
          <w:sz w:val="28"/>
          <w:szCs w:val="28"/>
          <w:lang w:bidi="ar-EG"/>
        </w:rPr>
        <w:t>.</w:t>
      </w:r>
    </w:p>
    <w:p w14:paraId="0ACB87EA" w14:textId="77777777" w:rsidR="00320293" w:rsidRPr="00320293" w:rsidRDefault="00320293" w:rsidP="00D46C1E">
      <w:pPr>
        <w:numPr>
          <w:ilvl w:val="0"/>
          <w:numId w:val="60"/>
        </w:numPr>
        <w:rPr>
          <w:sz w:val="28"/>
          <w:szCs w:val="28"/>
          <w:lang w:bidi="ar-EG"/>
        </w:rPr>
      </w:pPr>
      <w:r w:rsidRPr="00320293">
        <w:rPr>
          <w:sz w:val="28"/>
          <w:szCs w:val="28"/>
          <w:lang w:bidi="ar-EG"/>
        </w:rPr>
        <w:t>include_top=False was used to exclude the original top (fully connected) layers.</w:t>
      </w:r>
    </w:p>
    <w:p w14:paraId="0879B4AE" w14:textId="1C707C7E" w:rsidR="00320293" w:rsidRPr="00320293" w:rsidRDefault="00320293" w:rsidP="00D46C1E">
      <w:pPr>
        <w:numPr>
          <w:ilvl w:val="0"/>
          <w:numId w:val="60"/>
        </w:numPr>
        <w:rPr>
          <w:sz w:val="28"/>
          <w:szCs w:val="28"/>
          <w:lang w:bidi="ar-EG"/>
        </w:rPr>
      </w:pPr>
      <w:r w:rsidRPr="00320293">
        <w:rPr>
          <w:sz w:val="28"/>
          <w:szCs w:val="28"/>
          <w:lang w:bidi="ar-EG"/>
        </w:rPr>
        <w:t xml:space="preserve">The input shape was set to </w:t>
      </w:r>
      <w:r w:rsidRPr="00320293">
        <w:rPr>
          <w:b/>
          <w:bCs/>
          <w:sz w:val="28"/>
          <w:szCs w:val="28"/>
          <w:lang w:bidi="ar-EG"/>
        </w:rPr>
        <w:t>(224, 224, 3)</w:t>
      </w:r>
      <w:r w:rsidRPr="00320293">
        <w:rPr>
          <w:sz w:val="28"/>
          <w:szCs w:val="28"/>
          <w:lang w:bidi="ar-EG"/>
        </w:rPr>
        <w:t xml:space="preserve"> to support colored images.</w:t>
      </w:r>
    </w:p>
    <w:p w14:paraId="401522F8" w14:textId="7DD82D2B" w:rsidR="00320293" w:rsidRPr="00320293" w:rsidRDefault="00320293" w:rsidP="00320293">
      <w:pPr>
        <w:rPr>
          <w:b/>
          <w:bCs/>
          <w:sz w:val="28"/>
          <w:szCs w:val="28"/>
          <w:lang w:bidi="ar-EG"/>
        </w:rPr>
      </w:pPr>
      <w:r w:rsidRPr="00320293">
        <w:rPr>
          <w:b/>
          <w:bCs/>
          <w:sz w:val="28"/>
          <w:szCs w:val="28"/>
          <w:lang w:bidi="ar-EG"/>
        </w:rPr>
        <w:t>4. Freezing Some Layers</w:t>
      </w:r>
    </w:p>
    <w:p w14:paraId="05EB60EF" w14:textId="77777777" w:rsidR="00320293" w:rsidRPr="00320293" w:rsidRDefault="00320293" w:rsidP="00D46C1E">
      <w:pPr>
        <w:numPr>
          <w:ilvl w:val="0"/>
          <w:numId w:val="61"/>
        </w:numPr>
        <w:rPr>
          <w:sz w:val="28"/>
          <w:szCs w:val="28"/>
          <w:lang w:bidi="ar-EG"/>
        </w:rPr>
      </w:pPr>
      <w:r w:rsidRPr="00320293">
        <w:rPr>
          <w:sz w:val="28"/>
          <w:szCs w:val="28"/>
          <w:lang w:bidi="ar-EG"/>
        </w:rPr>
        <w:lastRenderedPageBreak/>
        <w:t xml:space="preserve">The first </w:t>
      </w:r>
      <w:r w:rsidRPr="00320293">
        <w:rPr>
          <w:b/>
          <w:bCs/>
          <w:sz w:val="28"/>
          <w:szCs w:val="28"/>
          <w:lang w:bidi="ar-EG"/>
        </w:rPr>
        <w:t>15 layers</w:t>
      </w:r>
      <w:r w:rsidRPr="00320293">
        <w:rPr>
          <w:sz w:val="28"/>
          <w:szCs w:val="28"/>
          <w:lang w:bidi="ar-EG"/>
        </w:rPr>
        <w:t xml:space="preserve"> of the base model were </w:t>
      </w:r>
      <w:r w:rsidRPr="00320293">
        <w:rPr>
          <w:b/>
          <w:bCs/>
          <w:sz w:val="28"/>
          <w:szCs w:val="28"/>
          <w:lang w:bidi="ar-EG"/>
        </w:rPr>
        <w:t>frozen</w:t>
      </w:r>
      <w:r w:rsidRPr="00320293">
        <w:rPr>
          <w:sz w:val="28"/>
          <w:szCs w:val="28"/>
          <w:lang w:bidi="ar-EG"/>
        </w:rPr>
        <w:t>, preventing them from being updated during training.</w:t>
      </w:r>
    </w:p>
    <w:p w14:paraId="3B4C4C27" w14:textId="10048B0C" w:rsidR="00320293" w:rsidRPr="00320293" w:rsidRDefault="00320293" w:rsidP="00D46C1E">
      <w:pPr>
        <w:numPr>
          <w:ilvl w:val="0"/>
          <w:numId w:val="61"/>
        </w:numPr>
        <w:rPr>
          <w:sz w:val="28"/>
          <w:szCs w:val="28"/>
          <w:lang w:bidi="ar-EG"/>
        </w:rPr>
      </w:pPr>
      <w:r w:rsidRPr="00320293">
        <w:rPr>
          <w:sz w:val="28"/>
          <w:szCs w:val="28"/>
          <w:lang w:bidi="ar-EG"/>
        </w:rPr>
        <w:t>This helps retain the general knowledge the model learned from ImageNet, while the top layers adapt to the new data.</w:t>
      </w:r>
    </w:p>
    <w:p w14:paraId="79125160" w14:textId="6949BE62" w:rsidR="00320293" w:rsidRPr="00320293" w:rsidRDefault="00320293" w:rsidP="00320293">
      <w:pPr>
        <w:rPr>
          <w:b/>
          <w:bCs/>
          <w:sz w:val="28"/>
          <w:szCs w:val="28"/>
          <w:lang w:bidi="ar-EG"/>
        </w:rPr>
      </w:pPr>
      <w:r w:rsidRPr="00320293">
        <w:rPr>
          <w:b/>
          <w:bCs/>
          <w:sz w:val="28"/>
          <w:szCs w:val="28"/>
          <w:lang w:bidi="ar-EG"/>
        </w:rPr>
        <w:t>5. Building Custom Classification Layers</w:t>
      </w:r>
    </w:p>
    <w:p w14:paraId="4EC8CE94" w14:textId="77777777" w:rsidR="00320293" w:rsidRPr="00320293" w:rsidRDefault="00320293" w:rsidP="00D46C1E">
      <w:pPr>
        <w:numPr>
          <w:ilvl w:val="0"/>
          <w:numId w:val="62"/>
        </w:numPr>
        <w:rPr>
          <w:sz w:val="28"/>
          <w:szCs w:val="28"/>
          <w:lang w:bidi="ar-EG"/>
        </w:rPr>
      </w:pPr>
      <w:r w:rsidRPr="00320293">
        <w:rPr>
          <w:sz w:val="28"/>
          <w:szCs w:val="28"/>
          <w:lang w:bidi="ar-EG"/>
        </w:rPr>
        <w:t>GlobalAveragePooling2D: Converts spatial feature maps into a single feature vector.</w:t>
      </w:r>
    </w:p>
    <w:p w14:paraId="08A9E39A" w14:textId="77777777" w:rsidR="00320293" w:rsidRPr="00320293" w:rsidRDefault="00320293" w:rsidP="00D46C1E">
      <w:pPr>
        <w:numPr>
          <w:ilvl w:val="0"/>
          <w:numId w:val="62"/>
        </w:numPr>
        <w:rPr>
          <w:sz w:val="28"/>
          <w:szCs w:val="28"/>
          <w:lang w:bidi="ar-EG"/>
        </w:rPr>
      </w:pPr>
      <w:r w:rsidRPr="00320293">
        <w:rPr>
          <w:sz w:val="28"/>
          <w:szCs w:val="28"/>
          <w:lang w:bidi="ar-EG"/>
        </w:rPr>
        <w:t xml:space="preserve">Dense(256) with </w:t>
      </w:r>
      <w:r w:rsidRPr="00320293">
        <w:rPr>
          <w:b/>
          <w:bCs/>
          <w:sz w:val="28"/>
          <w:szCs w:val="28"/>
          <w:lang w:bidi="ar-EG"/>
        </w:rPr>
        <w:t>ReLU activation</w:t>
      </w:r>
      <w:r w:rsidRPr="00320293">
        <w:rPr>
          <w:sz w:val="28"/>
          <w:szCs w:val="28"/>
          <w:lang w:bidi="ar-EG"/>
        </w:rPr>
        <w:t>: A hidden layer with 256 units to learn complex representations.</w:t>
      </w:r>
    </w:p>
    <w:p w14:paraId="5F7511D3" w14:textId="24705AEB" w:rsidR="00320293" w:rsidRPr="00320293" w:rsidRDefault="00320293" w:rsidP="00D46C1E">
      <w:pPr>
        <w:numPr>
          <w:ilvl w:val="0"/>
          <w:numId w:val="62"/>
        </w:numPr>
        <w:rPr>
          <w:sz w:val="28"/>
          <w:szCs w:val="28"/>
          <w:lang w:bidi="ar-EG"/>
        </w:rPr>
      </w:pPr>
      <w:r w:rsidRPr="00320293">
        <w:rPr>
          <w:sz w:val="28"/>
          <w:szCs w:val="28"/>
          <w:lang w:bidi="ar-EG"/>
        </w:rPr>
        <w:t xml:space="preserve">Dense(2) with </w:t>
      </w:r>
      <w:r w:rsidRPr="00320293">
        <w:rPr>
          <w:b/>
          <w:bCs/>
          <w:sz w:val="28"/>
          <w:szCs w:val="28"/>
          <w:lang w:bidi="ar-EG"/>
        </w:rPr>
        <w:t>Softmax activation</w:t>
      </w:r>
      <w:r w:rsidRPr="00320293">
        <w:rPr>
          <w:sz w:val="28"/>
          <w:szCs w:val="28"/>
          <w:lang w:bidi="ar-EG"/>
        </w:rPr>
        <w:t>: The output layer contains 2 units for binary classification.</w:t>
      </w:r>
    </w:p>
    <w:p w14:paraId="2939B7ED" w14:textId="4D19A7DE" w:rsidR="00320293" w:rsidRPr="00320293" w:rsidRDefault="00320293" w:rsidP="00320293">
      <w:pPr>
        <w:rPr>
          <w:b/>
          <w:bCs/>
          <w:sz w:val="28"/>
          <w:szCs w:val="28"/>
          <w:lang w:bidi="ar-EG"/>
        </w:rPr>
      </w:pPr>
      <w:r w:rsidRPr="00320293">
        <w:rPr>
          <w:b/>
          <w:bCs/>
          <w:sz w:val="28"/>
          <w:szCs w:val="28"/>
          <w:lang w:bidi="ar-EG"/>
        </w:rPr>
        <w:t>6. Compiling the Model for Training</w:t>
      </w:r>
    </w:p>
    <w:p w14:paraId="2651C4A2" w14:textId="77777777" w:rsidR="00320293" w:rsidRPr="00320293" w:rsidRDefault="00320293" w:rsidP="00D46C1E">
      <w:pPr>
        <w:numPr>
          <w:ilvl w:val="0"/>
          <w:numId w:val="63"/>
        </w:numPr>
        <w:rPr>
          <w:sz w:val="28"/>
          <w:szCs w:val="28"/>
          <w:lang w:bidi="ar-EG"/>
        </w:rPr>
      </w:pPr>
      <w:r w:rsidRPr="00320293">
        <w:rPr>
          <w:b/>
          <w:bCs/>
          <w:sz w:val="28"/>
          <w:szCs w:val="28"/>
          <w:lang w:bidi="ar-EG"/>
        </w:rPr>
        <w:t>Optimizer</w:t>
      </w:r>
      <w:r w:rsidRPr="00320293">
        <w:rPr>
          <w:sz w:val="28"/>
          <w:szCs w:val="28"/>
          <w:lang w:bidi="ar-EG"/>
        </w:rPr>
        <w:t>: Adam was used as the optimizer.</w:t>
      </w:r>
    </w:p>
    <w:p w14:paraId="29F143E9" w14:textId="77777777" w:rsidR="00320293" w:rsidRPr="00320293" w:rsidRDefault="00320293" w:rsidP="00D46C1E">
      <w:pPr>
        <w:numPr>
          <w:ilvl w:val="0"/>
          <w:numId w:val="63"/>
        </w:numPr>
        <w:rPr>
          <w:sz w:val="28"/>
          <w:szCs w:val="28"/>
          <w:lang w:bidi="ar-EG"/>
        </w:rPr>
      </w:pPr>
      <w:r w:rsidRPr="00320293">
        <w:rPr>
          <w:b/>
          <w:bCs/>
          <w:sz w:val="28"/>
          <w:szCs w:val="28"/>
          <w:lang w:bidi="ar-EG"/>
        </w:rPr>
        <w:t>Learning Rate</w:t>
      </w:r>
      <w:r w:rsidRPr="00320293">
        <w:rPr>
          <w:sz w:val="28"/>
          <w:szCs w:val="28"/>
          <w:lang w:bidi="ar-EG"/>
        </w:rPr>
        <w:t xml:space="preserve">: Set to </w:t>
      </w:r>
      <w:r w:rsidRPr="00320293">
        <w:rPr>
          <w:b/>
          <w:bCs/>
          <w:sz w:val="28"/>
          <w:szCs w:val="28"/>
          <w:lang w:bidi="ar-EG"/>
        </w:rPr>
        <w:t>0.0001</w:t>
      </w:r>
      <w:r w:rsidRPr="00320293">
        <w:rPr>
          <w:sz w:val="28"/>
          <w:szCs w:val="28"/>
          <w:lang w:bidi="ar-EG"/>
        </w:rPr>
        <w:t>.</w:t>
      </w:r>
    </w:p>
    <w:p w14:paraId="27C6F8F2" w14:textId="77777777" w:rsidR="00320293" w:rsidRPr="00320293" w:rsidRDefault="00320293" w:rsidP="00D46C1E">
      <w:pPr>
        <w:numPr>
          <w:ilvl w:val="0"/>
          <w:numId w:val="63"/>
        </w:numPr>
        <w:rPr>
          <w:sz w:val="28"/>
          <w:szCs w:val="28"/>
          <w:lang w:bidi="ar-EG"/>
        </w:rPr>
      </w:pPr>
      <w:r w:rsidRPr="00320293">
        <w:rPr>
          <w:b/>
          <w:bCs/>
          <w:sz w:val="28"/>
          <w:szCs w:val="28"/>
          <w:lang w:bidi="ar-EG"/>
        </w:rPr>
        <w:t>Loss Function</w:t>
      </w:r>
      <w:r w:rsidRPr="00320293">
        <w:rPr>
          <w:sz w:val="28"/>
          <w:szCs w:val="28"/>
          <w:lang w:bidi="ar-EG"/>
        </w:rPr>
        <w:t>: sparse_categorical_crossentropy was used since the classes are integers.</w:t>
      </w:r>
    </w:p>
    <w:p w14:paraId="692AFDA3" w14:textId="0853D1C8" w:rsidR="00320293" w:rsidRPr="00320293" w:rsidRDefault="00320293" w:rsidP="00D46C1E">
      <w:pPr>
        <w:numPr>
          <w:ilvl w:val="0"/>
          <w:numId w:val="63"/>
        </w:numPr>
        <w:rPr>
          <w:sz w:val="28"/>
          <w:szCs w:val="28"/>
          <w:lang w:bidi="ar-EG"/>
        </w:rPr>
      </w:pPr>
      <w:r w:rsidRPr="00320293">
        <w:rPr>
          <w:b/>
          <w:bCs/>
          <w:sz w:val="28"/>
          <w:szCs w:val="28"/>
          <w:lang w:bidi="ar-EG"/>
        </w:rPr>
        <w:t>Metrics</w:t>
      </w:r>
      <w:r w:rsidRPr="00320293">
        <w:rPr>
          <w:sz w:val="28"/>
          <w:szCs w:val="28"/>
          <w:lang w:bidi="ar-EG"/>
        </w:rPr>
        <w:t xml:space="preserve">: The model’s performance was evaluated using </w:t>
      </w:r>
      <w:r w:rsidRPr="00320293">
        <w:rPr>
          <w:b/>
          <w:bCs/>
          <w:sz w:val="28"/>
          <w:szCs w:val="28"/>
          <w:lang w:bidi="ar-EG"/>
        </w:rPr>
        <w:t>accuracy</w:t>
      </w:r>
      <w:r w:rsidRPr="00320293">
        <w:rPr>
          <w:sz w:val="28"/>
          <w:szCs w:val="28"/>
          <w:lang w:bidi="ar-EG"/>
        </w:rPr>
        <w:t>.</w:t>
      </w:r>
    </w:p>
    <w:p w14:paraId="3151378C" w14:textId="6C49C98F" w:rsidR="00320293" w:rsidRPr="00320293" w:rsidRDefault="00320293" w:rsidP="00320293">
      <w:pPr>
        <w:rPr>
          <w:b/>
          <w:bCs/>
          <w:sz w:val="28"/>
          <w:szCs w:val="28"/>
          <w:lang w:bidi="ar-EG"/>
        </w:rPr>
      </w:pPr>
      <w:r w:rsidRPr="00320293">
        <w:rPr>
          <w:b/>
          <w:bCs/>
          <w:sz w:val="28"/>
          <w:szCs w:val="28"/>
          <w:lang w:bidi="ar-EG"/>
        </w:rPr>
        <w:t>7. Training the Model</w:t>
      </w:r>
    </w:p>
    <w:p w14:paraId="13CCCDD4" w14:textId="77777777" w:rsidR="00320293" w:rsidRPr="00320293" w:rsidRDefault="00320293" w:rsidP="00D46C1E">
      <w:pPr>
        <w:numPr>
          <w:ilvl w:val="0"/>
          <w:numId w:val="64"/>
        </w:numPr>
        <w:rPr>
          <w:sz w:val="28"/>
          <w:szCs w:val="28"/>
          <w:lang w:bidi="ar-EG"/>
        </w:rPr>
      </w:pPr>
      <w:r w:rsidRPr="00320293">
        <w:rPr>
          <w:sz w:val="28"/>
          <w:szCs w:val="28"/>
          <w:lang w:bidi="ar-EG"/>
        </w:rPr>
        <w:t xml:space="preserve">The model was trained for </w:t>
      </w:r>
      <w:r w:rsidRPr="00320293">
        <w:rPr>
          <w:b/>
          <w:bCs/>
          <w:sz w:val="28"/>
          <w:szCs w:val="28"/>
          <w:lang w:bidi="ar-EG"/>
        </w:rPr>
        <w:t>30 epochs</w:t>
      </w:r>
      <w:r w:rsidRPr="00320293">
        <w:rPr>
          <w:sz w:val="28"/>
          <w:szCs w:val="28"/>
          <w:lang w:bidi="ar-EG"/>
        </w:rPr>
        <w:t>.</w:t>
      </w:r>
    </w:p>
    <w:p w14:paraId="3300FAEF" w14:textId="77777777" w:rsidR="00320293" w:rsidRPr="00320293" w:rsidRDefault="00320293" w:rsidP="00D46C1E">
      <w:pPr>
        <w:numPr>
          <w:ilvl w:val="0"/>
          <w:numId w:val="64"/>
        </w:numPr>
        <w:rPr>
          <w:sz w:val="28"/>
          <w:szCs w:val="28"/>
          <w:lang w:bidi="ar-EG"/>
        </w:rPr>
      </w:pPr>
      <w:r w:rsidRPr="00320293">
        <w:rPr>
          <w:sz w:val="28"/>
          <w:szCs w:val="28"/>
          <w:lang w:bidi="ar-EG"/>
        </w:rPr>
        <w:t>After each epoch, the model's performance was validated using the test data.</w:t>
      </w:r>
    </w:p>
    <w:p w14:paraId="1AF52E8C" w14:textId="25A7A028" w:rsidR="00525BBA" w:rsidRPr="009F7D61" w:rsidRDefault="00320293" w:rsidP="00D46C1E">
      <w:pPr>
        <w:numPr>
          <w:ilvl w:val="0"/>
          <w:numId w:val="64"/>
        </w:numPr>
        <w:rPr>
          <w:sz w:val="28"/>
          <w:szCs w:val="28"/>
          <w:lang w:bidi="ar-EG"/>
        </w:rPr>
      </w:pPr>
      <w:r w:rsidRPr="00320293">
        <w:rPr>
          <w:sz w:val="28"/>
          <w:szCs w:val="28"/>
          <w:lang w:bidi="ar-EG"/>
        </w:rPr>
        <w:t xml:space="preserve">The goal was to </w:t>
      </w:r>
      <w:r w:rsidRPr="00320293">
        <w:rPr>
          <w:b/>
          <w:bCs/>
          <w:sz w:val="28"/>
          <w:szCs w:val="28"/>
          <w:lang w:bidi="ar-EG"/>
        </w:rPr>
        <w:t>gradually improve accuracy</w:t>
      </w:r>
      <w:r w:rsidRPr="00320293">
        <w:rPr>
          <w:sz w:val="28"/>
          <w:szCs w:val="28"/>
          <w:lang w:bidi="ar-EG"/>
        </w:rPr>
        <w:t xml:space="preserve"> and </w:t>
      </w:r>
      <w:r w:rsidRPr="00320293">
        <w:rPr>
          <w:b/>
          <w:bCs/>
          <w:sz w:val="28"/>
          <w:szCs w:val="28"/>
          <w:lang w:bidi="ar-EG"/>
        </w:rPr>
        <w:t>reduce errors</w:t>
      </w:r>
      <w:r w:rsidRPr="00320293">
        <w:rPr>
          <w:sz w:val="28"/>
          <w:szCs w:val="28"/>
          <w:lang w:bidi="ar-EG"/>
        </w:rPr>
        <w:t xml:space="preserve"> over time.</w:t>
      </w:r>
    </w:p>
    <w:p w14:paraId="7D63FC2C" w14:textId="4EDC6355" w:rsidR="00525BBA" w:rsidRPr="00CF68B4" w:rsidRDefault="00320293" w:rsidP="00CF68B4">
      <w:pPr>
        <w:pStyle w:val="Heading4"/>
        <w:rPr>
          <w:i w:val="0"/>
          <w:iCs w:val="0"/>
          <w:sz w:val="28"/>
          <w:szCs w:val="28"/>
          <w:lang w:bidi="ar-EG"/>
        </w:rPr>
      </w:pPr>
      <w:bookmarkStart w:id="645" w:name="_Toc200507009"/>
      <w:r w:rsidRPr="00CF68B4">
        <w:rPr>
          <w:i w:val="0"/>
          <w:iCs w:val="0"/>
          <w:sz w:val="28"/>
          <w:szCs w:val="28"/>
          <w:lang w:bidi="ar-EG"/>
        </w:rPr>
        <w:lastRenderedPageBreak/>
        <w:t>4.</w:t>
      </w:r>
      <w:r w:rsidR="00CF68B4" w:rsidRPr="00CF68B4">
        <w:rPr>
          <w:i w:val="0"/>
          <w:iCs w:val="0"/>
          <w:sz w:val="28"/>
          <w:szCs w:val="28"/>
          <w:lang w:bidi="ar-EG"/>
        </w:rPr>
        <w:t>2.3.5.VGG19 Mod</w:t>
      </w:r>
      <w:r w:rsidR="008D7A54">
        <w:rPr>
          <w:i w:val="0"/>
          <w:iCs w:val="0"/>
          <w:sz w:val="28"/>
          <w:szCs w:val="28"/>
          <w:lang w:bidi="ar-EG"/>
        </w:rPr>
        <w:t>el</w:t>
      </w:r>
      <w:bookmarkEnd w:id="645"/>
    </w:p>
    <w:p w14:paraId="083AB9DF" w14:textId="578A28CE" w:rsidR="00CF68B4" w:rsidRDefault="00CF68B4" w:rsidP="000C499A">
      <w:pPr>
        <w:rPr>
          <w:sz w:val="28"/>
          <w:szCs w:val="28"/>
          <w:lang w:bidi="ar-EG"/>
        </w:rPr>
      </w:pPr>
      <w:r>
        <w:rPr>
          <w:noProof/>
          <w:sz w:val="28"/>
          <w:szCs w:val="28"/>
        </w:rPr>
        <w:drawing>
          <wp:inline distT="0" distB="0" distL="0" distR="0" wp14:anchorId="6844BA27" wp14:editId="0B6EFABD">
            <wp:extent cx="5283200" cy="4791005"/>
            <wp:effectExtent l="0" t="0" r="0" b="0"/>
            <wp:docPr id="94120481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204815" name="Picture 941204815"/>
                    <pic:cNvPicPr/>
                  </pic:nvPicPr>
                  <pic:blipFill>
                    <a:blip r:embed="rId122">
                      <a:extLst>
                        <a:ext uri="{28A0092B-C50C-407E-A947-70E740481C1C}">
                          <a14:useLocalDpi xmlns:a14="http://schemas.microsoft.com/office/drawing/2010/main" val="0"/>
                        </a:ext>
                      </a:extLst>
                    </a:blip>
                    <a:stretch>
                      <a:fillRect/>
                    </a:stretch>
                  </pic:blipFill>
                  <pic:spPr>
                    <a:xfrm>
                      <a:off x="0" y="0"/>
                      <a:ext cx="5291048" cy="4798122"/>
                    </a:xfrm>
                    <a:prstGeom prst="rect">
                      <a:avLst/>
                    </a:prstGeom>
                  </pic:spPr>
                </pic:pic>
              </a:graphicData>
            </a:graphic>
          </wp:inline>
        </w:drawing>
      </w:r>
    </w:p>
    <w:p w14:paraId="3E2EFF58" w14:textId="77777777" w:rsidR="00F26C8D" w:rsidRPr="00F26C8D" w:rsidRDefault="00F26C8D" w:rsidP="00F26C8D">
      <w:pPr>
        <w:rPr>
          <w:b/>
          <w:bCs/>
          <w:sz w:val="28"/>
          <w:szCs w:val="28"/>
          <w:lang w:bidi="ar-EG"/>
        </w:rPr>
      </w:pPr>
      <w:r w:rsidRPr="00F26C8D">
        <w:rPr>
          <w:b/>
          <w:bCs/>
          <w:sz w:val="28"/>
          <w:szCs w:val="28"/>
          <w:lang w:bidi="ar-EG"/>
        </w:rPr>
        <w:t>1. General Overview of the Model</w:t>
      </w:r>
    </w:p>
    <w:p w14:paraId="1953B987" w14:textId="10D413F5" w:rsidR="00F26C8D" w:rsidRPr="00F26C8D" w:rsidRDefault="00F26C8D" w:rsidP="00080DC8">
      <w:pPr>
        <w:rPr>
          <w:sz w:val="28"/>
          <w:szCs w:val="28"/>
          <w:lang w:bidi="ar-EG"/>
        </w:rPr>
      </w:pPr>
      <w:r w:rsidRPr="00F26C8D">
        <w:rPr>
          <w:sz w:val="28"/>
          <w:szCs w:val="28"/>
          <w:lang w:bidi="ar-EG"/>
        </w:rPr>
        <w:t xml:space="preserve">In this project, </w:t>
      </w:r>
      <w:r w:rsidRPr="00F26C8D">
        <w:rPr>
          <w:b/>
          <w:bCs/>
          <w:sz w:val="28"/>
          <w:szCs w:val="28"/>
          <w:lang w:bidi="ar-EG"/>
        </w:rPr>
        <w:t>Transfer Learning</w:t>
      </w:r>
      <w:r w:rsidRPr="00F26C8D">
        <w:rPr>
          <w:sz w:val="28"/>
          <w:szCs w:val="28"/>
          <w:lang w:bidi="ar-EG"/>
        </w:rPr>
        <w:t xml:space="preserve"> was applied using the well-known </w:t>
      </w:r>
      <w:r w:rsidRPr="00F26C8D">
        <w:rPr>
          <w:b/>
          <w:bCs/>
          <w:sz w:val="28"/>
          <w:szCs w:val="28"/>
          <w:lang w:bidi="ar-EG"/>
        </w:rPr>
        <w:t>VGG19</w:t>
      </w:r>
      <w:r w:rsidRPr="00F26C8D">
        <w:rPr>
          <w:sz w:val="28"/>
          <w:szCs w:val="28"/>
          <w:lang w:bidi="ar-EG"/>
        </w:rPr>
        <w:t xml:space="preserve"> model, which is an extended version of </w:t>
      </w:r>
      <w:r w:rsidRPr="00F26C8D">
        <w:rPr>
          <w:b/>
          <w:bCs/>
          <w:sz w:val="28"/>
          <w:szCs w:val="28"/>
          <w:lang w:bidi="ar-EG"/>
        </w:rPr>
        <w:t>VGG16</w:t>
      </w:r>
      <w:r w:rsidRPr="00F26C8D">
        <w:rPr>
          <w:sz w:val="28"/>
          <w:szCs w:val="28"/>
          <w:lang w:bidi="ar-EG"/>
        </w:rPr>
        <w:t xml:space="preserve"> and features a deeper architecture with 19 layers. The model was pre-trained on the </w:t>
      </w:r>
      <w:r w:rsidRPr="00F26C8D">
        <w:rPr>
          <w:b/>
          <w:bCs/>
          <w:sz w:val="28"/>
          <w:szCs w:val="28"/>
          <w:lang w:bidi="ar-EG"/>
        </w:rPr>
        <w:t>ImageNet</w:t>
      </w:r>
      <w:r w:rsidRPr="00F26C8D">
        <w:rPr>
          <w:sz w:val="28"/>
          <w:szCs w:val="28"/>
          <w:lang w:bidi="ar-EG"/>
        </w:rPr>
        <w:t xml:space="preserve"> dataset, which contains millions of labeled images. VGG19 was chosen due to its simple yet powerful structure and its excellent ability to extract image features—especially useful for applications that demand high accuracy.</w:t>
      </w:r>
    </w:p>
    <w:p w14:paraId="0EA9CCDD" w14:textId="77777777" w:rsidR="000C499A" w:rsidRDefault="000C499A" w:rsidP="00F26C8D">
      <w:pPr>
        <w:rPr>
          <w:b/>
          <w:bCs/>
          <w:sz w:val="28"/>
          <w:szCs w:val="28"/>
          <w:lang w:bidi="ar-EG"/>
        </w:rPr>
      </w:pPr>
    </w:p>
    <w:p w14:paraId="3C0120F9" w14:textId="6A4C5D72" w:rsidR="00F26C8D" w:rsidRPr="00F26C8D" w:rsidRDefault="00F26C8D" w:rsidP="00F26C8D">
      <w:pPr>
        <w:rPr>
          <w:b/>
          <w:bCs/>
          <w:sz w:val="28"/>
          <w:szCs w:val="28"/>
          <w:lang w:bidi="ar-EG"/>
        </w:rPr>
      </w:pPr>
      <w:r w:rsidRPr="00F26C8D">
        <w:rPr>
          <w:b/>
          <w:bCs/>
          <w:sz w:val="28"/>
          <w:szCs w:val="28"/>
          <w:lang w:bidi="ar-EG"/>
        </w:rPr>
        <w:lastRenderedPageBreak/>
        <w:t>2. Data Preparation and Loading:</w:t>
      </w:r>
    </w:p>
    <w:p w14:paraId="125ABB63" w14:textId="77777777" w:rsidR="00F26C8D" w:rsidRPr="00F26C8D" w:rsidRDefault="00F26C8D" w:rsidP="00D46C1E">
      <w:pPr>
        <w:numPr>
          <w:ilvl w:val="0"/>
          <w:numId w:val="65"/>
        </w:numPr>
        <w:rPr>
          <w:sz w:val="28"/>
          <w:szCs w:val="28"/>
          <w:lang w:bidi="ar-EG"/>
        </w:rPr>
      </w:pPr>
      <w:r w:rsidRPr="00F26C8D">
        <w:rPr>
          <w:sz w:val="28"/>
          <w:szCs w:val="28"/>
          <w:lang w:bidi="ar-EG"/>
        </w:rPr>
        <w:t>ImageDataGenerator was used to load images from the training and testing directories.</w:t>
      </w:r>
    </w:p>
    <w:p w14:paraId="3DD39104" w14:textId="77777777" w:rsidR="00F26C8D" w:rsidRPr="00F26C8D" w:rsidRDefault="00F26C8D" w:rsidP="00D46C1E">
      <w:pPr>
        <w:numPr>
          <w:ilvl w:val="0"/>
          <w:numId w:val="65"/>
        </w:numPr>
        <w:rPr>
          <w:sz w:val="28"/>
          <w:szCs w:val="28"/>
          <w:lang w:bidi="ar-EG"/>
        </w:rPr>
      </w:pPr>
      <w:r w:rsidRPr="00F26C8D">
        <w:rPr>
          <w:sz w:val="28"/>
          <w:szCs w:val="28"/>
          <w:lang w:bidi="ar-EG"/>
        </w:rPr>
        <w:t xml:space="preserve">The images were resized to </w:t>
      </w:r>
      <w:r w:rsidRPr="00F26C8D">
        <w:rPr>
          <w:b/>
          <w:bCs/>
          <w:sz w:val="28"/>
          <w:szCs w:val="28"/>
          <w:lang w:bidi="ar-EG"/>
        </w:rPr>
        <w:t>224x224 pixels</w:t>
      </w:r>
      <w:r w:rsidRPr="00F26C8D">
        <w:rPr>
          <w:sz w:val="28"/>
          <w:szCs w:val="28"/>
          <w:lang w:bidi="ar-EG"/>
        </w:rPr>
        <w:t xml:space="preserve"> to match the model's input requirements.</w:t>
      </w:r>
    </w:p>
    <w:p w14:paraId="786F2E4D" w14:textId="77777777" w:rsidR="00F26C8D" w:rsidRPr="00F26C8D" w:rsidRDefault="00F26C8D" w:rsidP="00D46C1E">
      <w:pPr>
        <w:numPr>
          <w:ilvl w:val="0"/>
          <w:numId w:val="65"/>
        </w:numPr>
        <w:rPr>
          <w:sz w:val="28"/>
          <w:szCs w:val="28"/>
          <w:lang w:bidi="ar-EG"/>
        </w:rPr>
      </w:pPr>
      <w:r w:rsidRPr="00F26C8D">
        <w:rPr>
          <w:sz w:val="28"/>
          <w:szCs w:val="28"/>
          <w:lang w:bidi="ar-EG"/>
        </w:rPr>
        <w:t xml:space="preserve">The </w:t>
      </w:r>
      <w:r w:rsidRPr="00F26C8D">
        <w:rPr>
          <w:b/>
          <w:bCs/>
          <w:sz w:val="28"/>
          <w:szCs w:val="28"/>
          <w:lang w:bidi="ar-EG"/>
        </w:rPr>
        <w:t>batch size</w:t>
      </w:r>
      <w:r w:rsidRPr="00F26C8D">
        <w:rPr>
          <w:sz w:val="28"/>
          <w:szCs w:val="28"/>
          <w:lang w:bidi="ar-EG"/>
        </w:rPr>
        <w:t xml:space="preserve"> was set to </w:t>
      </w:r>
      <w:r w:rsidRPr="00F26C8D">
        <w:rPr>
          <w:b/>
          <w:bCs/>
          <w:sz w:val="28"/>
          <w:szCs w:val="28"/>
          <w:lang w:bidi="ar-EG"/>
        </w:rPr>
        <w:t>32</w:t>
      </w:r>
      <w:r w:rsidRPr="00F26C8D">
        <w:rPr>
          <w:sz w:val="28"/>
          <w:szCs w:val="28"/>
          <w:lang w:bidi="ar-EG"/>
        </w:rPr>
        <w:t>.</w:t>
      </w:r>
    </w:p>
    <w:p w14:paraId="0C50A065" w14:textId="7947055C" w:rsidR="00F26C8D" w:rsidRPr="00F26C8D" w:rsidRDefault="00F26C8D" w:rsidP="00D46C1E">
      <w:pPr>
        <w:numPr>
          <w:ilvl w:val="0"/>
          <w:numId w:val="65"/>
        </w:numPr>
        <w:rPr>
          <w:sz w:val="28"/>
          <w:szCs w:val="28"/>
          <w:lang w:bidi="ar-EG"/>
        </w:rPr>
      </w:pPr>
      <w:r w:rsidRPr="00F26C8D">
        <w:rPr>
          <w:sz w:val="28"/>
          <w:szCs w:val="28"/>
          <w:lang w:bidi="ar-EG"/>
        </w:rPr>
        <w:t xml:space="preserve">The classification mode used was </w:t>
      </w:r>
      <w:r w:rsidRPr="00F26C8D">
        <w:rPr>
          <w:b/>
          <w:bCs/>
          <w:sz w:val="28"/>
          <w:szCs w:val="28"/>
          <w:lang w:bidi="ar-EG"/>
        </w:rPr>
        <w:t>sparse</w:t>
      </w:r>
      <w:r w:rsidRPr="00F26C8D">
        <w:rPr>
          <w:sz w:val="28"/>
          <w:szCs w:val="28"/>
          <w:lang w:bidi="ar-EG"/>
        </w:rPr>
        <w:t>, where classes are represented as integer labels.</w:t>
      </w:r>
    </w:p>
    <w:p w14:paraId="0C25EADB" w14:textId="77777777" w:rsidR="00F26C8D" w:rsidRPr="00F26C8D" w:rsidRDefault="00F26C8D" w:rsidP="00F26C8D">
      <w:pPr>
        <w:rPr>
          <w:b/>
          <w:bCs/>
          <w:sz w:val="28"/>
          <w:szCs w:val="28"/>
          <w:lang w:bidi="ar-EG"/>
        </w:rPr>
      </w:pPr>
      <w:r w:rsidRPr="00F26C8D">
        <w:rPr>
          <w:b/>
          <w:bCs/>
          <w:sz w:val="28"/>
          <w:szCs w:val="28"/>
          <w:lang w:bidi="ar-EG"/>
        </w:rPr>
        <w:t>3. Loading the Base VGG19 Model:</w:t>
      </w:r>
    </w:p>
    <w:p w14:paraId="25AF94D3" w14:textId="77777777" w:rsidR="00F26C8D" w:rsidRPr="00F26C8D" w:rsidRDefault="00F26C8D" w:rsidP="00D46C1E">
      <w:pPr>
        <w:numPr>
          <w:ilvl w:val="0"/>
          <w:numId w:val="66"/>
        </w:numPr>
        <w:rPr>
          <w:sz w:val="28"/>
          <w:szCs w:val="28"/>
          <w:lang w:bidi="ar-EG"/>
        </w:rPr>
      </w:pPr>
      <w:r w:rsidRPr="00F26C8D">
        <w:rPr>
          <w:sz w:val="28"/>
          <w:szCs w:val="28"/>
          <w:lang w:bidi="ar-EG"/>
        </w:rPr>
        <w:t xml:space="preserve">The pre-trained </w:t>
      </w:r>
      <w:r w:rsidRPr="00F26C8D">
        <w:rPr>
          <w:b/>
          <w:bCs/>
          <w:sz w:val="28"/>
          <w:szCs w:val="28"/>
          <w:lang w:bidi="ar-EG"/>
        </w:rPr>
        <w:t>VGG19</w:t>
      </w:r>
      <w:r w:rsidRPr="00F26C8D">
        <w:rPr>
          <w:sz w:val="28"/>
          <w:szCs w:val="28"/>
          <w:lang w:bidi="ar-EG"/>
        </w:rPr>
        <w:t xml:space="preserve"> model was loaded with </w:t>
      </w:r>
      <w:r w:rsidRPr="00F26C8D">
        <w:rPr>
          <w:b/>
          <w:bCs/>
          <w:sz w:val="28"/>
          <w:szCs w:val="28"/>
          <w:lang w:bidi="ar-EG"/>
        </w:rPr>
        <w:t>ImageNet weights</w:t>
      </w:r>
      <w:r w:rsidRPr="00F26C8D">
        <w:rPr>
          <w:sz w:val="28"/>
          <w:szCs w:val="28"/>
          <w:lang w:bidi="ar-EG"/>
        </w:rPr>
        <w:t>.</w:t>
      </w:r>
    </w:p>
    <w:p w14:paraId="5BED1E25" w14:textId="77777777" w:rsidR="00F26C8D" w:rsidRPr="00F26C8D" w:rsidRDefault="00F26C8D" w:rsidP="00D46C1E">
      <w:pPr>
        <w:numPr>
          <w:ilvl w:val="0"/>
          <w:numId w:val="66"/>
        </w:numPr>
        <w:rPr>
          <w:sz w:val="28"/>
          <w:szCs w:val="28"/>
          <w:lang w:bidi="ar-EG"/>
        </w:rPr>
      </w:pPr>
      <w:r w:rsidRPr="00F26C8D">
        <w:rPr>
          <w:sz w:val="28"/>
          <w:szCs w:val="28"/>
          <w:lang w:bidi="ar-EG"/>
        </w:rPr>
        <w:t>include_top=False was used to remove the original top layers, which are specific to the 1000 ImageNet classes.</w:t>
      </w:r>
    </w:p>
    <w:p w14:paraId="4B5E8C16" w14:textId="55C0A52F" w:rsidR="00F26C8D" w:rsidRPr="00F26C8D" w:rsidRDefault="00F26C8D" w:rsidP="00D46C1E">
      <w:pPr>
        <w:numPr>
          <w:ilvl w:val="0"/>
          <w:numId w:val="66"/>
        </w:numPr>
        <w:rPr>
          <w:sz w:val="28"/>
          <w:szCs w:val="28"/>
          <w:lang w:bidi="ar-EG"/>
        </w:rPr>
      </w:pPr>
      <w:r w:rsidRPr="00F26C8D">
        <w:rPr>
          <w:sz w:val="28"/>
          <w:szCs w:val="28"/>
          <w:lang w:bidi="ar-EG"/>
        </w:rPr>
        <w:t xml:space="preserve">The input shape was set to </w:t>
      </w:r>
      <w:r w:rsidRPr="00F26C8D">
        <w:rPr>
          <w:b/>
          <w:bCs/>
          <w:sz w:val="28"/>
          <w:szCs w:val="28"/>
          <w:lang w:bidi="ar-EG"/>
        </w:rPr>
        <w:t>(224, 224, 3)</w:t>
      </w:r>
      <w:r w:rsidRPr="00F26C8D">
        <w:rPr>
          <w:sz w:val="28"/>
          <w:szCs w:val="28"/>
          <w:lang w:bidi="ar-EG"/>
        </w:rPr>
        <w:t xml:space="preserve"> to support colored images.</w:t>
      </w:r>
    </w:p>
    <w:p w14:paraId="0530F7F2" w14:textId="77777777" w:rsidR="00F26C8D" w:rsidRPr="00F26C8D" w:rsidRDefault="00F26C8D" w:rsidP="00F26C8D">
      <w:pPr>
        <w:rPr>
          <w:b/>
          <w:bCs/>
          <w:sz w:val="28"/>
          <w:szCs w:val="28"/>
          <w:lang w:bidi="ar-EG"/>
        </w:rPr>
      </w:pPr>
      <w:r w:rsidRPr="00F26C8D">
        <w:rPr>
          <w:b/>
          <w:bCs/>
          <w:sz w:val="28"/>
          <w:szCs w:val="28"/>
          <w:lang w:bidi="ar-EG"/>
        </w:rPr>
        <w:t>4. Freezing Some Layers:</w:t>
      </w:r>
    </w:p>
    <w:p w14:paraId="42A4AB1F" w14:textId="77777777" w:rsidR="00F26C8D" w:rsidRPr="00F26C8D" w:rsidRDefault="00F26C8D" w:rsidP="00D46C1E">
      <w:pPr>
        <w:numPr>
          <w:ilvl w:val="0"/>
          <w:numId w:val="67"/>
        </w:numPr>
        <w:rPr>
          <w:sz w:val="28"/>
          <w:szCs w:val="28"/>
          <w:lang w:bidi="ar-EG"/>
        </w:rPr>
      </w:pPr>
      <w:r w:rsidRPr="00F26C8D">
        <w:rPr>
          <w:sz w:val="28"/>
          <w:szCs w:val="28"/>
          <w:lang w:bidi="ar-EG"/>
        </w:rPr>
        <w:t xml:space="preserve">The first </w:t>
      </w:r>
      <w:r w:rsidRPr="00F26C8D">
        <w:rPr>
          <w:b/>
          <w:bCs/>
          <w:sz w:val="28"/>
          <w:szCs w:val="28"/>
          <w:lang w:bidi="ar-EG"/>
        </w:rPr>
        <w:t>15 layers</w:t>
      </w:r>
      <w:r w:rsidRPr="00F26C8D">
        <w:rPr>
          <w:sz w:val="28"/>
          <w:szCs w:val="28"/>
          <w:lang w:bidi="ar-EG"/>
        </w:rPr>
        <w:t xml:space="preserve"> of the model were </w:t>
      </w:r>
      <w:r w:rsidRPr="00F26C8D">
        <w:rPr>
          <w:b/>
          <w:bCs/>
          <w:sz w:val="28"/>
          <w:szCs w:val="28"/>
          <w:lang w:bidi="ar-EG"/>
        </w:rPr>
        <w:t>frozen</w:t>
      </w:r>
      <w:r w:rsidRPr="00F26C8D">
        <w:rPr>
          <w:sz w:val="28"/>
          <w:szCs w:val="28"/>
          <w:lang w:bidi="ar-EG"/>
        </w:rPr>
        <w:t>, meaning their weights were not updated during training.</w:t>
      </w:r>
    </w:p>
    <w:p w14:paraId="04C65200" w14:textId="6141176B" w:rsidR="00F26C8D" w:rsidRPr="00F26C8D" w:rsidRDefault="00F26C8D" w:rsidP="00D46C1E">
      <w:pPr>
        <w:numPr>
          <w:ilvl w:val="0"/>
          <w:numId w:val="67"/>
        </w:numPr>
        <w:rPr>
          <w:sz w:val="28"/>
          <w:szCs w:val="28"/>
          <w:lang w:bidi="ar-EG"/>
        </w:rPr>
      </w:pPr>
      <w:r w:rsidRPr="00F26C8D">
        <w:rPr>
          <w:sz w:val="28"/>
          <w:szCs w:val="28"/>
          <w:lang w:bidi="ar-EG"/>
        </w:rPr>
        <w:t>This preserves the general knowledge learned from ImageNet and allows the top layers to adapt to the new dataset.</w:t>
      </w:r>
    </w:p>
    <w:p w14:paraId="474473E3" w14:textId="77777777" w:rsidR="00F26C8D" w:rsidRPr="00F26C8D" w:rsidRDefault="00F26C8D" w:rsidP="00F26C8D">
      <w:pPr>
        <w:rPr>
          <w:b/>
          <w:bCs/>
          <w:sz w:val="28"/>
          <w:szCs w:val="28"/>
          <w:lang w:bidi="ar-EG"/>
        </w:rPr>
      </w:pPr>
      <w:r w:rsidRPr="00F26C8D">
        <w:rPr>
          <w:b/>
          <w:bCs/>
          <w:sz w:val="28"/>
          <w:szCs w:val="28"/>
          <w:lang w:bidi="ar-EG"/>
        </w:rPr>
        <w:t>5. Building Custom Classification Layers:</w:t>
      </w:r>
    </w:p>
    <w:p w14:paraId="281E938C" w14:textId="77777777" w:rsidR="00F26C8D" w:rsidRPr="00F26C8D" w:rsidRDefault="00F26C8D" w:rsidP="00D46C1E">
      <w:pPr>
        <w:numPr>
          <w:ilvl w:val="0"/>
          <w:numId w:val="68"/>
        </w:numPr>
        <w:rPr>
          <w:sz w:val="28"/>
          <w:szCs w:val="28"/>
          <w:lang w:bidi="ar-EG"/>
        </w:rPr>
      </w:pPr>
      <w:r w:rsidRPr="00F26C8D">
        <w:rPr>
          <w:sz w:val="28"/>
          <w:szCs w:val="28"/>
          <w:lang w:bidi="ar-EG"/>
        </w:rPr>
        <w:t>GlobalAveragePooling2D: Converts the output to a single feature vector for easy input to the dense layers.</w:t>
      </w:r>
    </w:p>
    <w:p w14:paraId="380F31A9" w14:textId="77777777" w:rsidR="00F26C8D" w:rsidRPr="00F26C8D" w:rsidRDefault="00F26C8D" w:rsidP="00D46C1E">
      <w:pPr>
        <w:numPr>
          <w:ilvl w:val="0"/>
          <w:numId w:val="68"/>
        </w:numPr>
        <w:rPr>
          <w:sz w:val="28"/>
          <w:szCs w:val="28"/>
          <w:lang w:bidi="ar-EG"/>
        </w:rPr>
      </w:pPr>
      <w:r w:rsidRPr="00F26C8D">
        <w:rPr>
          <w:sz w:val="28"/>
          <w:szCs w:val="28"/>
          <w:lang w:bidi="ar-EG"/>
        </w:rPr>
        <w:lastRenderedPageBreak/>
        <w:t xml:space="preserve">Dense(256) with </w:t>
      </w:r>
      <w:r w:rsidRPr="00F26C8D">
        <w:rPr>
          <w:b/>
          <w:bCs/>
          <w:sz w:val="28"/>
          <w:szCs w:val="28"/>
          <w:lang w:bidi="ar-EG"/>
        </w:rPr>
        <w:t>ReLU activation</w:t>
      </w:r>
      <w:r w:rsidRPr="00F26C8D">
        <w:rPr>
          <w:sz w:val="28"/>
          <w:szCs w:val="28"/>
          <w:lang w:bidi="ar-EG"/>
        </w:rPr>
        <w:t>: A powerful hidden layer with 256 units to learn complex representations.</w:t>
      </w:r>
    </w:p>
    <w:p w14:paraId="698F2611" w14:textId="26286205" w:rsidR="00F26C8D" w:rsidRPr="00F26C8D" w:rsidRDefault="00F26C8D" w:rsidP="00D46C1E">
      <w:pPr>
        <w:numPr>
          <w:ilvl w:val="0"/>
          <w:numId w:val="68"/>
        </w:numPr>
        <w:rPr>
          <w:sz w:val="28"/>
          <w:szCs w:val="28"/>
          <w:lang w:bidi="ar-EG"/>
        </w:rPr>
      </w:pPr>
      <w:r w:rsidRPr="00F26C8D">
        <w:rPr>
          <w:sz w:val="28"/>
          <w:szCs w:val="28"/>
          <w:lang w:bidi="ar-EG"/>
        </w:rPr>
        <w:t xml:space="preserve">Dense(2) with </w:t>
      </w:r>
      <w:r w:rsidRPr="00F26C8D">
        <w:rPr>
          <w:b/>
          <w:bCs/>
          <w:sz w:val="28"/>
          <w:szCs w:val="28"/>
          <w:lang w:bidi="ar-EG"/>
        </w:rPr>
        <w:t>Softmax activation</w:t>
      </w:r>
      <w:r w:rsidRPr="00F26C8D">
        <w:rPr>
          <w:sz w:val="28"/>
          <w:szCs w:val="28"/>
          <w:lang w:bidi="ar-EG"/>
        </w:rPr>
        <w:t>: The output layer has 2 units, one for each class.</w:t>
      </w:r>
    </w:p>
    <w:p w14:paraId="33B442ED" w14:textId="77777777" w:rsidR="00F26C8D" w:rsidRPr="00F26C8D" w:rsidRDefault="00F26C8D" w:rsidP="00F26C8D">
      <w:pPr>
        <w:rPr>
          <w:b/>
          <w:bCs/>
          <w:sz w:val="28"/>
          <w:szCs w:val="28"/>
          <w:lang w:bidi="ar-EG"/>
        </w:rPr>
      </w:pPr>
      <w:r w:rsidRPr="00F26C8D">
        <w:rPr>
          <w:b/>
          <w:bCs/>
          <w:sz w:val="28"/>
          <w:szCs w:val="28"/>
          <w:lang w:bidi="ar-EG"/>
        </w:rPr>
        <w:t>6. Compiling the Model for Training:</w:t>
      </w:r>
    </w:p>
    <w:p w14:paraId="25785564" w14:textId="77777777" w:rsidR="00F26C8D" w:rsidRPr="00F26C8D" w:rsidRDefault="00F26C8D" w:rsidP="00D46C1E">
      <w:pPr>
        <w:numPr>
          <w:ilvl w:val="0"/>
          <w:numId w:val="69"/>
        </w:numPr>
        <w:rPr>
          <w:sz w:val="28"/>
          <w:szCs w:val="28"/>
          <w:lang w:bidi="ar-EG"/>
        </w:rPr>
      </w:pPr>
      <w:r w:rsidRPr="00F26C8D">
        <w:rPr>
          <w:b/>
          <w:bCs/>
          <w:sz w:val="28"/>
          <w:szCs w:val="28"/>
          <w:lang w:bidi="ar-EG"/>
        </w:rPr>
        <w:t>Optimizer</w:t>
      </w:r>
      <w:r w:rsidRPr="00F26C8D">
        <w:rPr>
          <w:sz w:val="28"/>
          <w:szCs w:val="28"/>
          <w:lang w:bidi="ar-EG"/>
        </w:rPr>
        <w:t>: Adam was used to update weights efficiently.</w:t>
      </w:r>
    </w:p>
    <w:p w14:paraId="1470A842" w14:textId="77777777" w:rsidR="00F26C8D" w:rsidRPr="00F26C8D" w:rsidRDefault="00F26C8D" w:rsidP="00D46C1E">
      <w:pPr>
        <w:numPr>
          <w:ilvl w:val="0"/>
          <w:numId w:val="69"/>
        </w:numPr>
        <w:rPr>
          <w:sz w:val="28"/>
          <w:szCs w:val="28"/>
          <w:lang w:bidi="ar-EG"/>
        </w:rPr>
      </w:pPr>
      <w:r w:rsidRPr="00F26C8D">
        <w:rPr>
          <w:b/>
          <w:bCs/>
          <w:sz w:val="28"/>
          <w:szCs w:val="28"/>
          <w:lang w:bidi="ar-EG"/>
        </w:rPr>
        <w:t>Learning Rate</w:t>
      </w:r>
      <w:r w:rsidRPr="00F26C8D">
        <w:rPr>
          <w:sz w:val="28"/>
          <w:szCs w:val="28"/>
          <w:lang w:bidi="ar-EG"/>
        </w:rPr>
        <w:t xml:space="preserve">: Set to </w:t>
      </w:r>
      <w:r w:rsidRPr="00F26C8D">
        <w:rPr>
          <w:b/>
          <w:bCs/>
          <w:sz w:val="28"/>
          <w:szCs w:val="28"/>
          <w:lang w:bidi="ar-EG"/>
        </w:rPr>
        <w:t>0.0001</w:t>
      </w:r>
      <w:r w:rsidRPr="00F26C8D">
        <w:rPr>
          <w:sz w:val="28"/>
          <w:szCs w:val="28"/>
          <w:lang w:bidi="ar-EG"/>
        </w:rPr>
        <w:t xml:space="preserve"> to control the learning speed.</w:t>
      </w:r>
    </w:p>
    <w:p w14:paraId="40F3B807" w14:textId="77777777" w:rsidR="00F26C8D" w:rsidRPr="00F26C8D" w:rsidRDefault="00F26C8D" w:rsidP="00D46C1E">
      <w:pPr>
        <w:numPr>
          <w:ilvl w:val="0"/>
          <w:numId w:val="69"/>
        </w:numPr>
        <w:rPr>
          <w:sz w:val="28"/>
          <w:szCs w:val="28"/>
          <w:lang w:bidi="ar-EG"/>
        </w:rPr>
      </w:pPr>
      <w:r w:rsidRPr="00F26C8D">
        <w:rPr>
          <w:b/>
          <w:bCs/>
          <w:sz w:val="28"/>
          <w:szCs w:val="28"/>
          <w:lang w:bidi="ar-EG"/>
        </w:rPr>
        <w:t>Loss Function</w:t>
      </w:r>
      <w:r w:rsidRPr="00F26C8D">
        <w:rPr>
          <w:sz w:val="28"/>
          <w:szCs w:val="28"/>
          <w:lang w:bidi="ar-EG"/>
        </w:rPr>
        <w:t>: sparse_categorical_crossentropy was used, which is suitable for integer-labeled classes.</w:t>
      </w:r>
    </w:p>
    <w:p w14:paraId="37990F17" w14:textId="638CC66E" w:rsidR="00F26C8D" w:rsidRPr="00F26C8D" w:rsidRDefault="00F26C8D" w:rsidP="00D46C1E">
      <w:pPr>
        <w:numPr>
          <w:ilvl w:val="0"/>
          <w:numId w:val="69"/>
        </w:numPr>
        <w:rPr>
          <w:sz w:val="28"/>
          <w:szCs w:val="28"/>
          <w:lang w:bidi="ar-EG"/>
        </w:rPr>
      </w:pPr>
      <w:r w:rsidRPr="00F26C8D">
        <w:rPr>
          <w:b/>
          <w:bCs/>
          <w:sz w:val="28"/>
          <w:szCs w:val="28"/>
          <w:lang w:bidi="ar-EG"/>
        </w:rPr>
        <w:t>Metrics</w:t>
      </w:r>
      <w:r w:rsidRPr="00F26C8D">
        <w:rPr>
          <w:sz w:val="28"/>
          <w:szCs w:val="28"/>
          <w:lang w:bidi="ar-EG"/>
        </w:rPr>
        <w:t xml:space="preserve">: Model performance was evaluated using </w:t>
      </w:r>
      <w:r w:rsidRPr="00F26C8D">
        <w:rPr>
          <w:b/>
          <w:bCs/>
          <w:sz w:val="28"/>
          <w:szCs w:val="28"/>
          <w:lang w:bidi="ar-EG"/>
        </w:rPr>
        <w:t>accuracy</w:t>
      </w:r>
      <w:r w:rsidRPr="00F26C8D">
        <w:rPr>
          <w:sz w:val="28"/>
          <w:szCs w:val="28"/>
          <w:lang w:bidi="ar-EG"/>
        </w:rPr>
        <w:t>.</w:t>
      </w:r>
    </w:p>
    <w:p w14:paraId="05E4BB61" w14:textId="77777777" w:rsidR="00F26C8D" w:rsidRPr="00F26C8D" w:rsidRDefault="00F26C8D" w:rsidP="00F26C8D">
      <w:pPr>
        <w:rPr>
          <w:b/>
          <w:bCs/>
          <w:sz w:val="28"/>
          <w:szCs w:val="28"/>
          <w:lang w:bidi="ar-EG"/>
        </w:rPr>
      </w:pPr>
      <w:r w:rsidRPr="00F26C8D">
        <w:rPr>
          <w:b/>
          <w:bCs/>
          <w:sz w:val="28"/>
          <w:szCs w:val="28"/>
          <w:lang w:bidi="ar-EG"/>
        </w:rPr>
        <w:t>7. Training the Model:</w:t>
      </w:r>
    </w:p>
    <w:p w14:paraId="32F5196F" w14:textId="77777777" w:rsidR="00F26C8D" w:rsidRPr="00F26C8D" w:rsidRDefault="00F26C8D" w:rsidP="00D46C1E">
      <w:pPr>
        <w:numPr>
          <w:ilvl w:val="0"/>
          <w:numId w:val="70"/>
        </w:numPr>
        <w:rPr>
          <w:sz w:val="28"/>
          <w:szCs w:val="28"/>
          <w:lang w:bidi="ar-EG"/>
        </w:rPr>
      </w:pPr>
      <w:r w:rsidRPr="00F26C8D">
        <w:rPr>
          <w:sz w:val="28"/>
          <w:szCs w:val="28"/>
          <w:lang w:bidi="ar-EG"/>
        </w:rPr>
        <w:t xml:space="preserve">The model was trained for </w:t>
      </w:r>
      <w:r w:rsidRPr="00F26C8D">
        <w:rPr>
          <w:b/>
          <w:bCs/>
          <w:sz w:val="28"/>
          <w:szCs w:val="28"/>
          <w:lang w:bidi="ar-EG"/>
        </w:rPr>
        <w:t>30 epochs</w:t>
      </w:r>
      <w:r w:rsidRPr="00F26C8D">
        <w:rPr>
          <w:sz w:val="28"/>
          <w:szCs w:val="28"/>
          <w:lang w:bidi="ar-EG"/>
        </w:rPr>
        <w:t>.</w:t>
      </w:r>
    </w:p>
    <w:p w14:paraId="7FDD7CB4" w14:textId="77777777" w:rsidR="00F26C8D" w:rsidRPr="00F26C8D" w:rsidRDefault="00F26C8D" w:rsidP="00D46C1E">
      <w:pPr>
        <w:numPr>
          <w:ilvl w:val="0"/>
          <w:numId w:val="70"/>
        </w:numPr>
        <w:rPr>
          <w:sz w:val="28"/>
          <w:szCs w:val="28"/>
          <w:lang w:bidi="ar-EG"/>
        </w:rPr>
      </w:pPr>
      <w:r w:rsidRPr="00F26C8D">
        <w:rPr>
          <w:sz w:val="28"/>
          <w:szCs w:val="28"/>
          <w:lang w:bidi="ar-EG"/>
        </w:rPr>
        <w:t>After each epoch, the model's performance was validated using test data.</w:t>
      </w:r>
    </w:p>
    <w:p w14:paraId="6F060D3C" w14:textId="77777777" w:rsidR="00F26C8D" w:rsidRPr="00F26C8D" w:rsidRDefault="00F26C8D" w:rsidP="00D46C1E">
      <w:pPr>
        <w:numPr>
          <w:ilvl w:val="0"/>
          <w:numId w:val="70"/>
        </w:numPr>
        <w:rPr>
          <w:sz w:val="28"/>
          <w:szCs w:val="28"/>
          <w:lang w:bidi="ar-EG"/>
        </w:rPr>
      </w:pPr>
      <w:r w:rsidRPr="00F26C8D">
        <w:rPr>
          <w:sz w:val="28"/>
          <w:szCs w:val="28"/>
          <w:lang w:bidi="ar-EG"/>
        </w:rPr>
        <w:t xml:space="preserve">The goal was to improve model accuracy and ensure that </w:t>
      </w:r>
      <w:r w:rsidRPr="00F26C8D">
        <w:rPr>
          <w:b/>
          <w:bCs/>
          <w:sz w:val="28"/>
          <w:szCs w:val="28"/>
          <w:lang w:bidi="ar-EG"/>
        </w:rPr>
        <w:t>overfitting</w:t>
      </w:r>
      <w:r w:rsidRPr="00F26C8D">
        <w:rPr>
          <w:sz w:val="28"/>
          <w:szCs w:val="28"/>
          <w:lang w:bidi="ar-EG"/>
        </w:rPr>
        <w:t xml:space="preserve"> or </w:t>
      </w:r>
      <w:r w:rsidRPr="00F26C8D">
        <w:rPr>
          <w:b/>
          <w:bCs/>
          <w:sz w:val="28"/>
          <w:szCs w:val="28"/>
          <w:lang w:bidi="ar-EG"/>
        </w:rPr>
        <w:t>underfitting</w:t>
      </w:r>
      <w:r w:rsidRPr="00F26C8D">
        <w:rPr>
          <w:sz w:val="28"/>
          <w:szCs w:val="28"/>
          <w:lang w:bidi="ar-EG"/>
        </w:rPr>
        <w:t xml:space="preserve"> does not occur.</w:t>
      </w:r>
    </w:p>
    <w:p w14:paraId="29164A54" w14:textId="77777777" w:rsidR="00CF68B4" w:rsidRDefault="00CF68B4" w:rsidP="009C546C">
      <w:pPr>
        <w:rPr>
          <w:sz w:val="28"/>
          <w:szCs w:val="28"/>
          <w:lang w:bidi="ar-EG"/>
        </w:rPr>
      </w:pPr>
    </w:p>
    <w:p w14:paraId="2406A22B" w14:textId="77777777" w:rsidR="00CF68B4" w:rsidRDefault="00CF68B4" w:rsidP="009C546C">
      <w:pPr>
        <w:rPr>
          <w:sz w:val="28"/>
          <w:szCs w:val="28"/>
          <w:lang w:bidi="ar-EG"/>
        </w:rPr>
      </w:pPr>
    </w:p>
    <w:p w14:paraId="57BF17D2" w14:textId="77777777" w:rsidR="00CF68B4" w:rsidRDefault="00CF68B4" w:rsidP="009C546C">
      <w:pPr>
        <w:rPr>
          <w:sz w:val="28"/>
          <w:szCs w:val="28"/>
          <w:lang w:bidi="ar-EG"/>
        </w:rPr>
      </w:pPr>
    </w:p>
    <w:p w14:paraId="2F1F6AE3" w14:textId="77777777" w:rsidR="00CF68B4" w:rsidRDefault="00CF68B4" w:rsidP="009C546C">
      <w:pPr>
        <w:rPr>
          <w:sz w:val="28"/>
          <w:szCs w:val="28"/>
          <w:lang w:bidi="ar-EG"/>
        </w:rPr>
      </w:pPr>
    </w:p>
    <w:p w14:paraId="35DFEEF1" w14:textId="77777777" w:rsidR="00CF68B4" w:rsidRDefault="00CF68B4" w:rsidP="009C546C">
      <w:pPr>
        <w:rPr>
          <w:sz w:val="28"/>
          <w:szCs w:val="28"/>
          <w:lang w:bidi="ar-EG"/>
        </w:rPr>
      </w:pPr>
    </w:p>
    <w:p w14:paraId="444442A6" w14:textId="1F0CB823" w:rsidR="00CF68B4" w:rsidRDefault="00CF68B4" w:rsidP="009C546C">
      <w:pPr>
        <w:rPr>
          <w:sz w:val="28"/>
          <w:szCs w:val="28"/>
          <w:lang w:bidi="ar-EG"/>
        </w:rPr>
      </w:pPr>
    </w:p>
    <w:p w14:paraId="7607E300" w14:textId="7E1A35B3" w:rsidR="00353376" w:rsidRPr="001049D7" w:rsidRDefault="00353376" w:rsidP="00353376">
      <w:pPr>
        <w:pStyle w:val="Heading4"/>
        <w:rPr>
          <w:i w:val="0"/>
          <w:iCs w:val="0"/>
          <w:sz w:val="28"/>
          <w:szCs w:val="28"/>
          <w:lang w:bidi="ar-EG"/>
        </w:rPr>
      </w:pPr>
      <w:bookmarkStart w:id="646" w:name="_Toc200507010"/>
      <w:r>
        <w:rPr>
          <w:i w:val="0"/>
          <w:iCs w:val="0"/>
          <w:noProof/>
          <w:sz w:val="28"/>
          <w:szCs w:val="28"/>
        </w:rPr>
        <w:lastRenderedPageBreak/>
        <w:drawing>
          <wp:anchor distT="0" distB="0" distL="114300" distR="114300" simplePos="0" relativeHeight="251653120" behindDoc="1" locked="0" layoutInCell="1" allowOverlap="1" wp14:anchorId="19DC5B6F" wp14:editId="117C12E2">
            <wp:simplePos x="0" y="0"/>
            <wp:positionH relativeFrom="margin">
              <wp:align>right</wp:align>
            </wp:positionH>
            <wp:positionV relativeFrom="paragraph">
              <wp:posOffset>353695</wp:posOffset>
            </wp:positionV>
            <wp:extent cx="5943600" cy="4383405"/>
            <wp:effectExtent l="0" t="0" r="0" b="0"/>
            <wp:wrapTight wrapText="bothSides">
              <wp:wrapPolygon edited="0">
                <wp:start x="0" y="0"/>
                <wp:lineTo x="0" y="21497"/>
                <wp:lineTo x="21531" y="21497"/>
                <wp:lineTo x="21531" y="0"/>
                <wp:lineTo x="0" y="0"/>
              </wp:wrapPolygon>
            </wp:wrapTight>
            <wp:docPr id="751547911" name="Picture 17"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547911" name="Picture 17" descr="A screenshot of a computer code&#10;&#10;AI-generated content may be incorrect."/>
                    <pic:cNvPicPr/>
                  </pic:nvPicPr>
                  <pic:blipFill>
                    <a:blip r:embed="rId123">
                      <a:extLst>
                        <a:ext uri="{28A0092B-C50C-407E-A947-70E740481C1C}">
                          <a14:useLocalDpi xmlns:a14="http://schemas.microsoft.com/office/drawing/2010/main" val="0"/>
                        </a:ext>
                      </a:extLst>
                    </a:blip>
                    <a:stretch>
                      <a:fillRect/>
                    </a:stretch>
                  </pic:blipFill>
                  <pic:spPr>
                    <a:xfrm>
                      <a:off x="0" y="0"/>
                      <a:ext cx="5943600" cy="4383405"/>
                    </a:xfrm>
                    <a:prstGeom prst="rect">
                      <a:avLst/>
                    </a:prstGeom>
                  </pic:spPr>
                </pic:pic>
              </a:graphicData>
            </a:graphic>
          </wp:anchor>
        </w:drawing>
      </w:r>
      <w:r w:rsidR="000C499A" w:rsidRPr="000C499A">
        <w:rPr>
          <w:i w:val="0"/>
          <w:iCs w:val="0"/>
          <w:sz w:val="28"/>
          <w:szCs w:val="28"/>
          <w:lang w:bidi="ar-EG"/>
        </w:rPr>
        <w:t>4.</w:t>
      </w:r>
      <w:r w:rsidR="000C499A" w:rsidRPr="001049D7">
        <w:rPr>
          <w:i w:val="0"/>
          <w:iCs w:val="0"/>
          <w:sz w:val="28"/>
          <w:szCs w:val="28"/>
          <w:lang w:bidi="ar-EG"/>
        </w:rPr>
        <w:t xml:space="preserve">2.3.6.CNN </w:t>
      </w:r>
      <w:r w:rsidRPr="001049D7">
        <w:rPr>
          <w:i w:val="0"/>
          <w:iCs w:val="0"/>
          <w:sz w:val="28"/>
          <w:szCs w:val="28"/>
          <w:lang w:bidi="ar-EG"/>
        </w:rPr>
        <w:t>Mod</w:t>
      </w:r>
      <w:r w:rsidR="008D7A54">
        <w:rPr>
          <w:i w:val="0"/>
          <w:iCs w:val="0"/>
          <w:sz w:val="28"/>
          <w:szCs w:val="28"/>
          <w:lang w:bidi="ar-EG"/>
        </w:rPr>
        <w:t>el</w:t>
      </w:r>
      <w:bookmarkEnd w:id="646"/>
    </w:p>
    <w:p w14:paraId="3AD7443B" w14:textId="5023EFBD" w:rsidR="009D07E8" w:rsidRPr="001049D7" w:rsidRDefault="009D07E8" w:rsidP="009D07E8">
      <w:pPr>
        <w:rPr>
          <w:rFonts w:cstheme="majorBidi"/>
          <w:b/>
          <w:bCs/>
          <w:sz w:val="28"/>
          <w:szCs w:val="28"/>
          <w:lang w:bidi="ar-EG"/>
        </w:rPr>
      </w:pPr>
      <w:r w:rsidRPr="001049D7">
        <w:rPr>
          <w:rFonts w:cstheme="majorBidi"/>
          <w:b/>
          <w:bCs/>
          <w:sz w:val="28"/>
          <w:szCs w:val="28"/>
          <w:lang w:bidi="ar-EG"/>
        </w:rPr>
        <w:t xml:space="preserve"> 1. General Idea of the Model</w:t>
      </w:r>
    </w:p>
    <w:p w14:paraId="6F6154A3" w14:textId="77777777" w:rsidR="009D07E8" w:rsidRPr="001049D7" w:rsidRDefault="009D07E8" w:rsidP="009D07E8">
      <w:pPr>
        <w:rPr>
          <w:rFonts w:cstheme="majorBidi"/>
          <w:sz w:val="28"/>
          <w:szCs w:val="28"/>
          <w:lang w:bidi="ar-EG"/>
        </w:rPr>
      </w:pPr>
      <w:r w:rsidRPr="001049D7">
        <w:rPr>
          <w:rFonts w:cstheme="majorBidi"/>
          <w:sz w:val="28"/>
          <w:szCs w:val="28"/>
          <w:lang w:bidi="ar-EG"/>
        </w:rPr>
        <w:t xml:space="preserve">In this project, an image classification model was built using Convolutional Neural Networks (CNN) from scratch, without relying on any pre-trained models. The model aims to classify images into two categories (Binary Classification). It was implemented using the </w:t>
      </w:r>
      <w:r w:rsidRPr="001049D7">
        <w:rPr>
          <w:rFonts w:cstheme="majorBidi"/>
          <w:b/>
          <w:bCs/>
          <w:sz w:val="28"/>
          <w:szCs w:val="28"/>
          <w:lang w:bidi="ar-EG"/>
        </w:rPr>
        <w:t>Keras</w:t>
      </w:r>
      <w:r w:rsidRPr="001049D7">
        <w:rPr>
          <w:rFonts w:cstheme="majorBidi"/>
          <w:sz w:val="28"/>
          <w:szCs w:val="28"/>
          <w:lang w:bidi="ar-EG"/>
        </w:rPr>
        <w:t xml:space="preserve"> library within the </w:t>
      </w:r>
      <w:r w:rsidRPr="001049D7">
        <w:rPr>
          <w:rFonts w:cstheme="majorBidi"/>
          <w:b/>
          <w:bCs/>
          <w:sz w:val="28"/>
          <w:szCs w:val="28"/>
          <w:lang w:bidi="ar-EG"/>
        </w:rPr>
        <w:t>TensorFlow</w:t>
      </w:r>
      <w:r w:rsidRPr="001049D7">
        <w:rPr>
          <w:rFonts w:cstheme="majorBidi"/>
          <w:sz w:val="28"/>
          <w:szCs w:val="28"/>
          <w:lang w:bidi="ar-EG"/>
        </w:rPr>
        <w:t xml:space="preserve"> environment. The model relies on multiple convolutional layers to extract essential features from the images, followed by fully connected layers to make the final decision.</w:t>
      </w:r>
    </w:p>
    <w:p w14:paraId="03F8DCD1" w14:textId="60A321F5" w:rsidR="009D07E8" w:rsidRDefault="009D07E8" w:rsidP="009D07E8">
      <w:pPr>
        <w:rPr>
          <w:rFonts w:cstheme="majorBidi"/>
          <w:sz w:val="28"/>
          <w:szCs w:val="28"/>
          <w:lang w:bidi="ar-EG"/>
        </w:rPr>
      </w:pPr>
    </w:p>
    <w:p w14:paraId="6D5A8B71" w14:textId="77777777" w:rsidR="009F7D61" w:rsidRPr="001049D7" w:rsidRDefault="009F7D61" w:rsidP="009D07E8">
      <w:pPr>
        <w:rPr>
          <w:rFonts w:cstheme="majorBidi"/>
          <w:sz w:val="28"/>
          <w:szCs w:val="28"/>
          <w:lang w:bidi="ar-EG"/>
        </w:rPr>
      </w:pPr>
    </w:p>
    <w:p w14:paraId="7D3BEB1B" w14:textId="2045D849" w:rsidR="009D07E8" w:rsidRPr="001049D7" w:rsidRDefault="009D07E8" w:rsidP="009D07E8">
      <w:pPr>
        <w:rPr>
          <w:rFonts w:cstheme="majorBidi"/>
          <w:b/>
          <w:bCs/>
          <w:sz w:val="28"/>
          <w:szCs w:val="28"/>
          <w:lang w:bidi="ar-EG"/>
        </w:rPr>
      </w:pPr>
      <w:r w:rsidRPr="001049D7">
        <w:rPr>
          <w:rFonts w:cstheme="majorBidi"/>
          <w:b/>
          <w:bCs/>
          <w:sz w:val="28"/>
          <w:szCs w:val="28"/>
          <w:lang w:bidi="ar-EG"/>
        </w:rPr>
        <w:lastRenderedPageBreak/>
        <w:t xml:space="preserve"> 2. Data Preparation and Loading</w:t>
      </w:r>
    </w:p>
    <w:p w14:paraId="7EB758F3" w14:textId="77777777" w:rsidR="009D07E8" w:rsidRPr="001049D7" w:rsidRDefault="009D07E8" w:rsidP="00D46C1E">
      <w:pPr>
        <w:numPr>
          <w:ilvl w:val="0"/>
          <w:numId w:val="71"/>
        </w:numPr>
        <w:rPr>
          <w:rFonts w:cstheme="majorBidi"/>
          <w:sz w:val="28"/>
          <w:szCs w:val="28"/>
          <w:lang w:bidi="ar-EG"/>
        </w:rPr>
      </w:pPr>
      <w:r w:rsidRPr="001049D7">
        <w:rPr>
          <w:rFonts w:cstheme="majorBidi"/>
          <w:b/>
          <w:bCs/>
          <w:sz w:val="28"/>
          <w:szCs w:val="28"/>
          <w:lang w:bidi="ar-EG"/>
        </w:rPr>
        <w:t>ImageDataGenerator</w:t>
      </w:r>
      <w:r w:rsidRPr="001049D7">
        <w:rPr>
          <w:rFonts w:cstheme="majorBidi"/>
          <w:sz w:val="28"/>
          <w:szCs w:val="28"/>
          <w:lang w:bidi="ar-EG"/>
        </w:rPr>
        <w:t xml:space="preserve"> was used to load images from the training and testing directories.</w:t>
      </w:r>
    </w:p>
    <w:p w14:paraId="5ADC6314" w14:textId="77777777" w:rsidR="009D07E8" w:rsidRPr="001049D7" w:rsidRDefault="009D07E8" w:rsidP="00D46C1E">
      <w:pPr>
        <w:numPr>
          <w:ilvl w:val="0"/>
          <w:numId w:val="71"/>
        </w:numPr>
        <w:rPr>
          <w:rFonts w:cstheme="majorBidi"/>
          <w:sz w:val="28"/>
          <w:szCs w:val="28"/>
          <w:lang w:bidi="ar-EG"/>
        </w:rPr>
      </w:pPr>
      <w:r w:rsidRPr="001049D7">
        <w:rPr>
          <w:rFonts w:cstheme="majorBidi"/>
          <w:sz w:val="28"/>
          <w:szCs w:val="28"/>
          <w:lang w:bidi="ar-EG"/>
        </w:rPr>
        <w:t xml:space="preserve">All images were resized to </w:t>
      </w:r>
      <w:r w:rsidRPr="001049D7">
        <w:rPr>
          <w:rFonts w:cstheme="majorBidi"/>
          <w:b/>
          <w:bCs/>
          <w:sz w:val="28"/>
          <w:szCs w:val="28"/>
          <w:lang w:bidi="ar-EG"/>
        </w:rPr>
        <w:t>224x224 pixels</w:t>
      </w:r>
      <w:r w:rsidRPr="001049D7">
        <w:rPr>
          <w:rFonts w:cstheme="majorBidi"/>
          <w:sz w:val="28"/>
          <w:szCs w:val="28"/>
          <w:lang w:bidi="ar-EG"/>
        </w:rPr>
        <w:t xml:space="preserve"> to match the model’s input shape.</w:t>
      </w:r>
    </w:p>
    <w:p w14:paraId="53D1D965" w14:textId="77777777" w:rsidR="009D07E8" w:rsidRPr="001049D7" w:rsidRDefault="009D07E8" w:rsidP="00D46C1E">
      <w:pPr>
        <w:numPr>
          <w:ilvl w:val="0"/>
          <w:numId w:val="71"/>
        </w:numPr>
        <w:rPr>
          <w:rFonts w:cstheme="majorBidi"/>
          <w:sz w:val="28"/>
          <w:szCs w:val="28"/>
          <w:lang w:bidi="ar-EG"/>
        </w:rPr>
      </w:pPr>
      <w:r w:rsidRPr="001049D7">
        <w:rPr>
          <w:rFonts w:cstheme="majorBidi"/>
          <w:sz w:val="28"/>
          <w:szCs w:val="28"/>
          <w:lang w:bidi="ar-EG"/>
        </w:rPr>
        <w:t xml:space="preserve">The </w:t>
      </w:r>
      <w:r w:rsidRPr="001049D7">
        <w:rPr>
          <w:rFonts w:cstheme="majorBidi"/>
          <w:b/>
          <w:bCs/>
          <w:sz w:val="28"/>
          <w:szCs w:val="28"/>
          <w:lang w:bidi="ar-EG"/>
        </w:rPr>
        <w:t>batch size</w:t>
      </w:r>
      <w:r w:rsidRPr="001049D7">
        <w:rPr>
          <w:rFonts w:cstheme="majorBidi"/>
          <w:sz w:val="28"/>
          <w:szCs w:val="28"/>
          <w:lang w:bidi="ar-EG"/>
        </w:rPr>
        <w:t xml:space="preserve"> was set to </w:t>
      </w:r>
      <w:r w:rsidRPr="001049D7">
        <w:rPr>
          <w:rFonts w:cstheme="majorBidi"/>
          <w:b/>
          <w:bCs/>
          <w:sz w:val="28"/>
          <w:szCs w:val="28"/>
          <w:lang w:bidi="ar-EG"/>
        </w:rPr>
        <w:t>32</w:t>
      </w:r>
      <w:r w:rsidRPr="001049D7">
        <w:rPr>
          <w:rFonts w:cstheme="majorBidi"/>
          <w:sz w:val="28"/>
          <w:szCs w:val="28"/>
          <w:lang w:bidi="ar-EG"/>
        </w:rPr>
        <w:t>.</w:t>
      </w:r>
    </w:p>
    <w:p w14:paraId="0AC14851" w14:textId="77777777" w:rsidR="009D07E8" w:rsidRPr="001049D7" w:rsidRDefault="009D07E8" w:rsidP="00D46C1E">
      <w:pPr>
        <w:numPr>
          <w:ilvl w:val="0"/>
          <w:numId w:val="71"/>
        </w:numPr>
        <w:rPr>
          <w:rFonts w:cstheme="majorBidi"/>
          <w:sz w:val="28"/>
          <w:szCs w:val="28"/>
          <w:lang w:bidi="ar-EG"/>
        </w:rPr>
      </w:pPr>
      <w:r w:rsidRPr="001049D7">
        <w:rPr>
          <w:rFonts w:cstheme="majorBidi"/>
          <w:sz w:val="28"/>
          <w:szCs w:val="28"/>
          <w:lang w:bidi="ar-EG"/>
        </w:rPr>
        <w:t xml:space="preserve">The classification mode used was </w:t>
      </w:r>
      <w:r w:rsidRPr="001049D7">
        <w:rPr>
          <w:rFonts w:cstheme="majorBidi"/>
          <w:b/>
          <w:bCs/>
          <w:sz w:val="28"/>
          <w:szCs w:val="28"/>
          <w:lang w:bidi="ar-EG"/>
        </w:rPr>
        <w:t>sparse</w:t>
      </w:r>
      <w:r w:rsidRPr="001049D7">
        <w:rPr>
          <w:rFonts w:cstheme="majorBidi"/>
          <w:sz w:val="28"/>
          <w:szCs w:val="28"/>
          <w:lang w:bidi="ar-EG"/>
        </w:rPr>
        <w:t>, where categories are represented as integer labels (0 and 1).</w:t>
      </w:r>
    </w:p>
    <w:p w14:paraId="47133D45" w14:textId="0514D1CD" w:rsidR="009D07E8" w:rsidRPr="001049D7" w:rsidRDefault="009D07E8" w:rsidP="009D07E8">
      <w:pPr>
        <w:rPr>
          <w:rFonts w:cstheme="majorBidi"/>
          <w:sz w:val="28"/>
          <w:szCs w:val="28"/>
          <w:lang w:bidi="ar-EG"/>
        </w:rPr>
      </w:pPr>
      <w:r w:rsidRPr="001049D7">
        <w:rPr>
          <w:rFonts w:cstheme="majorBidi"/>
          <w:b/>
          <w:bCs/>
          <w:sz w:val="28"/>
          <w:szCs w:val="28"/>
          <w:lang w:bidi="ar-EG"/>
        </w:rPr>
        <w:t>3. Building the CNN Model</w:t>
      </w:r>
    </w:p>
    <w:p w14:paraId="6DD0EB7B" w14:textId="77777777" w:rsidR="009D07E8" w:rsidRPr="001049D7" w:rsidRDefault="009D07E8" w:rsidP="009D07E8">
      <w:pPr>
        <w:rPr>
          <w:rFonts w:cstheme="majorBidi"/>
          <w:sz w:val="28"/>
          <w:szCs w:val="28"/>
          <w:lang w:bidi="ar-EG"/>
        </w:rPr>
      </w:pPr>
      <w:r w:rsidRPr="001049D7">
        <w:rPr>
          <w:rFonts w:cstheme="majorBidi"/>
          <w:sz w:val="28"/>
          <w:szCs w:val="28"/>
          <w:lang w:bidi="ar-EG"/>
        </w:rPr>
        <w:t xml:space="preserve">The model was constructed using the </w:t>
      </w:r>
      <w:r w:rsidRPr="001049D7">
        <w:rPr>
          <w:rFonts w:cstheme="majorBidi"/>
          <w:b/>
          <w:bCs/>
          <w:sz w:val="28"/>
          <w:szCs w:val="28"/>
          <w:lang w:bidi="ar-EG"/>
        </w:rPr>
        <w:t>Sequential API</w:t>
      </w:r>
      <w:r w:rsidRPr="001049D7">
        <w:rPr>
          <w:rFonts w:cstheme="majorBidi"/>
          <w:sz w:val="28"/>
          <w:szCs w:val="28"/>
          <w:lang w:bidi="ar-EG"/>
        </w:rPr>
        <w:t xml:space="preserve"> to build the architecture step by step.</w:t>
      </w:r>
    </w:p>
    <w:p w14:paraId="6A4FDA66" w14:textId="47178EDF" w:rsidR="009D07E8" w:rsidRPr="001049D7" w:rsidRDefault="009D07E8" w:rsidP="009D07E8">
      <w:pPr>
        <w:rPr>
          <w:rFonts w:cstheme="majorBidi"/>
          <w:sz w:val="28"/>
          <w:szCs w:val="28"/>
          <w:lang w:bidi="ar-EG"/>
        </w:rPr>
      </w:pPr>
      <w:r w:rsidRPr="001049D7">
        <w:rPr>
          <w:rFonts w:cstheme="majorBidi"/>
          <w:b/>
          <w:bCs/>
          <w:sz w:val="28"/>
          <w:szCs w:val="28"/>
          <w:lang w:bidi="ar-EG"/>
        </w:rPr>
        <w:t>Convolutional Layers:</w:t>
      </w:r>
    </w:p>
    <w:p w14:paraId="147A5E0A" w14:textId="77777777" w:rsidR="009D07E8" w:rsidRPr="001049D7" w:rsidRDefault="009D07E8" w:rsidP="009D07E8">
      <w:pPr>
        <w:rPr>
          <w:rFonts w:cstheme="majorBidi"/>
          <w:sz w:val="28"/>
          <w:szCs w:val="28"/>
          <w:lang w:bidi="ar-EG"/>
        </w:rPr>
      </w:pPr>
      <w:r w:rsidRPr="001049D7">
        <w:rPr>
          <w:rFonts w:cstheme="majorBidi"/>
          <w:sz w:val="28"/>
          <w:szCs w:val="28"/>
          <w:lang w:bidi="ar-EG"/>
        </w:rPr>
        <w:t xml:space="preserve">These layers extract features from the images. The following pattern was repeated </w:t>
      </w:r>
      <w:r w:rsidRPr="001049D7">
        <w:rPr>
          <w:rFonts w:cstheme="majorBidi"/>
          <w:b/>
          <w:bCs/>
          <w:sz w:val="28"/>
          <w:szCs w:val="28"/>
          <w:lang w:bidi="ar-EG"/>
        </w:rPr>
        <w:t>5 times</w:t>
      </w:r>
      <w:r w:rsidRPr="001049D7">
        <w:rPr>
          <w:rFonts w:cstheme="majorBidi"/>
          <w:sz w:val="28"/>
          <w:szCs w:val="28"/>
          <w:lang w:bidi="ar-EG"/>
        </w:rPr>
        <w:t xml:space="preserve"> with increasing filter sizes:</w:t>
      </w:r>
    </w:p>
    <w:p w14:paraId="35765716" w14:textId="77777777" w:rsidR="009D07E8" w:rsidRPr="001049D7" w:rsidRDefault="009D07E8" w:rsidP="00D46C1E">
      <w:pPr>
        <w:numPr>
          <w:ilvl w:val="0"/>
          <w:numId w:val="72"/>
        </w:numPr>
        <w:rPr>
          <w:rFonts w:cstheme="majorBidi"/>
          <w:sz w:val="28"/>
          <w:szCs w:val="28"/>
          <w:lang w:bidi="ar-EG"/>
        </w:rPr>
      </w:pPr>
      <w:r w:rsidRPr="001049D7">
        <w:rPr>
          <w:rFonts w:cstheme="majorBidi"/>
          <w:b/>
          <w:bCs/>
          <w:sz w:val="28"/>
          <w:szCs w:val="28"/>
          <w:lang w:bidi="ar-EG"/>
        </w:rPr>
        <w:t>Conv2D</w:t>
      </w:r>
    </w:p>
    <w:p w14:paraId="17F7BC57"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First layer: Conv2D(32, (3,3), activation='relu', input_shape=(224, 224, 3))</w:t>
      </w:r>
    </w:p>
    <w:p w14:paraId="160104D0"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It contains 32 filters of size 3×3.</w:t>
      </w:r>
    </w:p>
    <w:p w14:paraId="402263AC"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 xml:space="preserve">Uses the </w:t>
      </w:r>
      <w:r w:rsidRPr="001049D7">
        <w:rPr>
          <w:rFonts w:cstheme="majorBidi"/>
          <w:b/>
          <w:bCs/>
          <w:sz w:val="28"/>
          <w:szCs w:val="28"/>
          <w:lang w:bidi="ar-EG"/>
        </w:rPr>
        <w:t>ReLU</w:t>
      </w:r>
      <w:r w:rsidRPr="001049D7">
        <w:rPr>
          <w:rFonts w:cstheme="majorBidi"/>
          <w:sz w:val="28"/>
          <w:szCs w:val="28"/>
          <w:lang w:bidi="ar-EG"/>
        </w:rPr>
        <w:t xml:space="preserve"> activation function to speed up training and avoid the vanishing gradient problem.</w:t>
      </w:r>
    </w:p>
    <w:p w14:paraId="02569B99" w14:textId="77777777" w:rsidR="009D07E8" w:rsidRPr="001049D7" w:rsidRDefault="009D07E8" w:rsidP="00D46C1E">
      <w:pPr>
        <w:numPr>
          <w:ilvl w:val="0"/>
          <w:numId w:val="72"/>
        </w:numPr>
        <w:rPr>
          <w:rFonts w:cstheme="majorBidi"/>
          <w:sz w:val="28"/>
          <w:szCs w:val="28"/>
          <w:lang w:bidi="ar-EG"/>
        </w:rPr>
      </w:pPr>
      <w:r w:rsidRPr="001049D7">
        <w:rPr>
          <w:rFonts w:cstheme="majorBidi"/>
          <w:b/>
          <w:bCs/>
          <w:sz w:val="28"/>
          <w:szCs w:val="28"/>
          <w:lang w:bidi="ar-EG"/>
        </w:rPr>
        <w:t>BatchNormalization</w:t>
      </w:r>
    </w:p>
    <w:p w14:paraId="4F9BF574"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Normalizes the output values.</w:t>
      </w:r>
    </w:p>
    <w:p w14:paraId="2D2437D0"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lastRenderedPageBreak/>
        <w:t>Speeds up the training process and reduces the risk of overfitting.</w:t>
      </w:r>
    </w:p>
    <w:p w14:paraId="617DFAC8" w14:textId="77777777" w:rsidR="009D07E8" w:rsidRPr="001049D7" w:rsidRDefault="009D07E8" w:rsidP="00D46C1E">
      <w:pPr>
        <w:numPr>
          <w:ilvl w:val="0"/>
          <w:numId w:val="72"/>
        </w:numPr>
        <w:rPr>
          <w:rFonts w:cstheme="majorBidi"/>
          <w:sz w:val="28"/>
          <w:szCs w:val="28"/>
          <w:lang w:bidi="ar-EG"/>
        </w:rPr>
      </w:pPr>
      <w:r w:rsidRPr="001049D7">
        <w:rPr>
          <w:rFonts w:cstheme="majorBidi"/>
          <w:b/>
          <w:bCs/>
          <w:sz w:val="28"/>
          <w:szCs w:val="28"/>
          <w:lang w:bidi="ar-EG"/>
        </w:rPr>
        <w:t>MaxPooling2D(2,2)</w:t>
      </w:r>
    </w:p>
    <w:p w14:paraId="390AAACA"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Reduces spatial dimensions while preserving important features.</w:t>
      </w:r>
    </w:p>
    <w:p w14:paraId="6946E2F1"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Helps reduce the number of parameters and speeds up the model.</w:t>
      </w:r>
    </w:p>
    <w:p w14:paraId="5F7D3667" w14:textId="77777777" w:rsidR="009D07E8" w:rsidRPr="001049D7" w:rsidRDefault="009D07E8" w:rsidP="00D46C1E">
      <w:pPr>
        <w:numPr>
          <w:ilvl w:val="0"/>
          <w:numId w:val="72"/>
        </w:numPr>
        <w:rPr>
          <w:rFonts w:cstheme="majorBidi"/>
          <w:sz w:val="28"/>
          <w:szCs w:val="28"/>
          <w:lang w:bidi="ar-EG"/>
        </w:rPr>
      </w:pPr>
      <w:r w:rsidRPr="001049D7">
        <w:rPr>
          <w:rFonts w:cstheme="majorBidi"/>
          <w:b/>
          <w:bCs/>
          <w:sz w:val="28"/>
          <w:szCs w:val="28"/>
          <w:lang w:bidi="ar-EG"/>
        </w:rPr>
        <w:t>Filter Sizes Progression:</w:t>
      </w:r>
    </w:p>
    <w:p w14:paraId="619CFB1C"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 xml:space="preserve">Filters increased as follows: </w:t>
      </w:r>
      <w:r w:rsidRPr="001049D7">
        <w:rPr>
          <w:rFonts w:cstheme="majorBidi"/>
          <w:b/>
          <w:bCs/>
          <w:sz w:val="28"/>
          <w:szCs w:val="28"/>
          <w:lang w:bidi="ar-EG"/>
        </w:rPr>
        <w:t>64 → 128 → 256 → 512</w:t>
      </w:r>
    </w:p>
    <w:p w14:paraId="5E5A5E60" w14:textId="77777777" w:rsidR="009D07E8" w:rsidRPr="001049D7" w:rsidRDefault="009D07E8" w:rsidP="00D46C1E">
      <w:pPr>
        <w:numPr>
          <w:ilvl w:val="1"/>
          <w:numId w:val="72"/>
        </w:numPr>
        <w:rPr>
          <w:rFonts w:cstheme="majorBidi"/>
          <w:sz w:val="28"/>
          <w:szCs w:val="28"/>
          <w:lang w:bidi="ar-EG"/>
        </w:rPr>
      </w:pPr>
      <w:r w:rsidRPr="001049D7">
        <w:rPr>
          <w:rFonts w:cstheme="majorBidi"/>
          <w:sz w:val="28"/>
          <w:szCs w:val="28"/>
          <w:lang w:bidi="ar-EG"/>
        </w:rPr>
        <w:t>Increasing the number of filters allows the model to learn more complex features.</w:t>
      </w:r>
    </w:p>
    <w:p w14:paraId="4BE376B8" w14:textId="2F29C85B" w:rsidR="009D07E8" w:rsidRPr="001049D7" w:rsidRDefault="009D07E8" w:rsidP="009D07E8">
      <w:pPr>
        <w:rPr>
          <w:rFonts w:cstheme="majorBidi"/>
          <w:b/>
          <w:bCs/>
          <w:sz w:val="28"/>
          <w:szCs w:val="28"/>
          <w:lang w:bidi="ar-EG"/>
        </w:rPr>
      </w:pPr>
      <w:r w:rsidRPr="001049D7">
        <w:rPr>
          <w:rFonts w:cstheme="majorBidi"/>
          <w:b/>
          <w:bCs/>
          <w:sz w:val="28"/>
          <w:szCs w:val="28"/>
          <w:lang w:bidi="ar-EG"/>
        </w:rPr>
        <w:t>Fully Connected Layers:</w:t>
      </w:r>
    </w:p>
    <w:p w14:paraId="704E559F" w14:textId="77777777" w:rsidR="009D07E8" w:rsidRPr="001049D7" w:rsidRDefault="009D07E8" w:rsidP="00D46C1E">
      <w:pPr>
        <w:numPr>
          <w:ilvl w:val="0"/>
          <w:numId w:val="73"/>
        </w:numPr>
        <w:rPr>
          <w:rFonts w:cstheme="majorBidi"/>
          <w:sz w:val="28"/>
          <w:szCs w:val="28"/>
          <w:lang w:bidi="ar-EG"/>
        </w:rPr>
      </w:pPr>
      <w:r w:rsidRPr="001049D7">
        <w:rPr>
          <w:rFonts w:cstheme="majorBidi"/>
          <w:b/>
          <w:bCs/>
          <w:sz w:val="28"/>
          <w:szCs w:val="28"/>
          <w:lang w:bidi="ar-EG"/>
        </w:rPr>
        <w:t>Flatten()</w:t>
      </w:r>
    </w:p>
    <w:p w14:paraId="08379A5E" w14:textId="77777777" w:rsidR="009D07E8" w:rsidRPr="001049D7" w:rsidRDefault="009D07E8" w:rsidP="00D46C1E">
      <w:pPr>
        <w:numPr>
          <w:ilvl w:val="1"/>
          <w:numId w:val="73"/>
        </w:numPr>
        <w:rPr>
          <w:rFonts w:cstheme="majorBidi"/>
          <w:sz w:val="28"/>
          <w:szCs w:val="28"/>
          <w:lang w:bidi="ar-EG"/>
        </w:rPr>
      </w:pPr>
      <w:r w:rsidRPr="001049D7">
        <w:rPr>
          <w:rFonts w:cstheme="majorBidi"/>
          <w:sz w:val="28"/>
          <w:szCs w:val="28"/>
          <w:lang w:bidi="ar-EG"/>
        </w:rPr>
        <w:t>Converts the 2D output of the previous layers into a 1D vector for dense layers.</w:t>
      </w:r>
    </w:p>
    <w:p w14:paraId="5829C750" w14:textId="77777777" w:rsidR="009D07E8" w:rsidRPr="001049D7" w:rsidRDefault="009D07E8" w:rsidP="00D46C1E">
      <w:pPr>
        <w:numPr>
          <w:ilvl w:val="0"/>
          <w:numId w:val="73"/>
        </w:numPr>
        <w:rPr>
          <w:rFonts w:cstheme="majorBidi"/>
          <w:sz w:val="28"/>
          <w:szCs w:val="28"/>
          <w:lang w:bidi="ar-EG"/>
        </w:rPr>
      </w:pPr>
      <w:r w:rsidRPr="001049D7">
        <w:rPr>
          <w:rFonts w:cstheme="majorBidi"/>
          <w:b/>
          <w:bCs/>
          <w:sz w:val="28"/>
          <w:szCs w:val="28"/>
          <w:lang w:bidi="ar-EG"/>
        </w:rPr>
        <w:t>Dense(512, activation='relu') + Dropout(0.5)</w:t>
      </w:r>
    </w:p>
    <w:p w14:paraId="55D0269F" w14:textId="77777777" w:rsidR="009D07E8" w:rsidRPr="001049D7" w:rsidRDefault="009D07E8" w:rsidP="00D46C1E">
      <w:pPr>
        <w:numPr>
          <w:ilvl w:val="1"/>
          <w:numId w:val="73"/>
        </w:numPr>
        <w:rPr>
          <w:rFonts w:cstheme="majorBidi"/>
          <w:sz w:val="28"/>
          <w:szCs w:val="28"/>
          <w:lang w:bidi="ar-EG"/>
        </w:rPr>
      </w:pPr>
      <w:r w:rsidRPr="001049D7">
        <w:rPr>
          <w:rFonts w:cstheme="majorBidi"/>
          <w:sz w:val="28"/>
          <w:szCs w:val="28"/>
          <w:lang w:bidi="ar-EG"/>
        </w:rPr>
        <w:t>A dense layer with 512 units for deep learning.</w:t>
      </w:r>
    </w:p>
    <w:p w14:paraId="2D668472" w14:textId="77777777" w:rsidR="009D07E8" w:rsidRPr="001049D7" w:rsidRDefault="009D07E8" w:rsidP="00D46C1E">
      <w:pPr>
        <w:numPr>
          <w:ilvl w:val="1"/>
          <w:numId w:val="73"/>
        </w:numPr>
        <w:rPr>
          <w:rFonts w:cstheme="majorBidi"/>
          <w:sz w:val="28"/>
          <w:szCs w:val="28"/>
          <w:lang w:bidi="ar-EG"/>
        </w:rPr>
      </w:pPr>
      <w:r w:rsidRPr="001049D7">
        <w:rPr>
          <w:rFonts w:cstheme="majorBidi"/>
          <w:b/>
          <w:bCs/>
          <w:sz w:val="28"/>
          <w:szCs w:val="28"/>
          <w:lang w:bidi="ar-EG"/>
        </w:rPr>
        <w:t>Dropout (50%)</w:t>
      </w:r>
      <w:r w:rsidRPr="001049D7">
        <w:rPr>
          <w:rFonts w:cstheme="majorBidi"/>
          <w:sz w:val="28"/>
          <w:szCs w:val="28"/>
          <w:lang w:bidi="ar-EG"/>
        </w:rPr>
        <w:t xml:space="preserve"> is used to reduce overfitting.</w:t>
      </w:r>
    </w:p>
    <w:p w14:paraId="50F3C55B" w14:textId="77777777" w:rsidR="009D07E8" w:rsidRPr="001049D7" w:rsidRDefault="009D07E8" w:rsidP="00D46C1E">
      <w:pPr>
        <w:numPr>
          <w:ilvl w:val="0"/>
          <w:numId w:val="73"/>
        </w:numPr>
        <w:rPr>
          <w:rFonts w:cstheme="majorBidi"/>
          <w:sz w:val="28"/>
          <w:szCs w:val="28"/>
          <w:lang w:bidi="ar-EG"/>
        </w:rPr>
      </w:pPr>
      <w:r w:rsidRPr="001049D7">
        <w:rPr>
          <w:rFonts w:cstheme="majorBidi"/>
          <w:b/>
          <w:bCs/>
          <w:sz w:val="28"/>
          <w:szCs w:val="28"/>
          <w:lang w:bidi="ar-EG"/>
        </w:rPr>
        <w:t>Dense(256, activation='relu') + Dropout(0.3)</w:t>
      </w:r>
    </w:p>
    <w:p w14:paraId="32E719E3" w14:textId="77777777" w:rsidR="009D07E8" w:rsidRPr="001049D7" w:rsidRDefault="009D07E8" w:rsidP="00D46C1E">
      <w:pPr>
        <w:numPr>
          <w:ilvl w:val="1"/>
          <w:numId w:val="73"/>
        </w:numPr>
        <w:rPr>
          <w:rFonts w:cstheme="majorBidi"/>
          <w:sz w:val="28"/>
          <w:szCs w:val="28"/>
          <w:lang w:bidi="ar-EG"/>
        </w:rPr>
      </w:pPr>
      <w:r w:rsidRPr="001049D7">
        <w:rPr>
          <w:rFonts w:cstheme="majorBidi"/>
          <w:sz w:val="28"/>
          <w:szCs w:val="28"/>
          <w:lang w:bidi="ar-EG"/>
        </w:rPr>
        <w:t>Another dense layer with 256 units.</w:t>
      </w:r>
    </w:p>
    <w:p w14:paraId="66D8ED88" w14:textId="77777777" w:rsidR="009D07E8" w:rsidRPr="001049D7" w:rsidRDefault="009D07E8" w:rsidP="00D46C1E">
      <w:pPr>
        <w:numPr>
          <w:ilvl w:val="1"/>
          <w:numId w:val="73"/>
        </w:numPr>
        <w:rPr>
          <w:rFonts w:cstheme="majorBidi"/>
          <w:sz w:val="28"/>
          <w:szCs w:val="28"/>
          <w:lang w:bidi="ar-EG"/>
        </w:rPr>
      </w:pPr>
      <w:r w:rsidRPr="001049D7">
        <w:rPr>
          <w:rFonts w:cstheme="majorBidi"/>
          <w:b/>
          <w:bCs/>
          <w:sz w:val="28"/>
          <w:szCs w:val="28"/>
          <w:lang w:bidi="ar-EG"/>
        </w:rPr>
        <w:t>Dropout (30%)</w:t>
      </w:r>
      <w:r w:rsidRPr="001049D7">
        <w:rPr>
          <w:rFonts w:cstheme="majorBidi"/>
          <w:sz w:val="28"/>
          <w:szCs w:val="28"/>
          <w:lang w:bidi="ar-EG"/>
        </w:rPr>
        <w:t xml:space="preserve"> improves generalization and prevents memorization.</w:t>
      </w:r>
    </w:p>
    <w:p w14:paraId="2B1D72F8" w14:textId="77777777" w:rsidR="009D07E8" w:rsidRPr="001049D7" w:rsidRDefault="009D07E8" w:rsidP="00D46C1E">
      <w:pPr>
        <w:numPr>
          <w:ilvl w:val="0"/>
          <w:numId w:val="73"/>
        </w:numPr>
        <w:rPr>
          <w:rFonts w:cstheme="majorBidi"/>
          <w:sz w:val="28"/>
          <w:szCs w:val="28"/>
          <w:lang w:bidi="ar-EG"/>
        </w:rPr>
      </w:pPr>
      <w:r w:rsidRPr="001049D7">
        <w:rPr>
          <w:rFonts w:cstheme="majorBidi"/>
          <w:b/>
          <w:bCs/>
          <w:sz w:val="28"/>
          <w:szCs w:val="28"/>
          <w:lang w:bidi="ar-EG"/>
        </w:rPr>
        <w:t>Dense(2, activation='softmax')</w:t>
      </w:r>
    </w:p>
    <w:p w14:paraId="23D05189" w14:textId="77777777" w:rsidR="009D07E8" w:rsidRPr="001049D7" w:rsidRDefault="009D07E8" w:rsidP="00D46C1E">
      <w:pPr>
        <w:numPr>
          <w:ilvl w:val="1"/>
          <w:numId w:val="73"/>
        </w:numPr>
        <w:rPr>
          <w:rFonts w:cstheme="majorBidi"/>
          <w:sz w:val="28"/>
          <w:szCs w:val="28"/>
          <w:lang w:bidi="ar-EG"/>
        </w:rPr>
      </w:pPr>
      <w:r w:rsidRPr="001049D7">
        <w:rPr>
          <w:rFonts w:cstheme="majorBidi"/>
          <w:sz w:val="28"/>
          <w:szCs w:val="28"/>
          <w:lang w:bidi="ar-EG"/>
        </w:rPr>
        <w:t>The output layer contains two units representing the two classes.</w:t>
      </w:r>
    </w:p>
    <w:p w14:paraId="43B68BF7" w14:textId="21D3F0D5" w:rsidR="009D07E8" w:rsidRPr="009F7D61" w:rsidRDefault="009D07E8" w:rsidP="00D46C1E">
      <w:pPr>
        <w:numPr>
          <w:ilvl w:val="1"/>
          <w:numId w:val="73"/>
        </w:numPr>
        <w:rPr>
          <w:rFonts w:cstheme="majorBidi"/>
          <w:sz w:val="28"/>
          <w:szCs w:val="28"/>
          <w:lang w:bidi="ar-EG"/>
        </w:rPr>
      </w:pPr>
      <w:r w:rsidRPr="001049D7">
        <w:rPr>
          <w:rFonts w:cstheme="majorBidi"/>
          <w:b/>
          <w:bCs/>
          <w:sz w:val="28"/>
          <w:szCs w:val="28"/>
          <w:lang w:bidi="ar-EG"/>
        </w:rPr>
        <w:lastRenderedPageBreak/>
        <w:t>Softmax</w:t>
      </w:r>
      <w:r w:rsidRPr="001049D7">
        <w:rPr>
          <w:rFonts w:cstheme="majorBidi"/>
          <w:sz w:val="28"/>
          <w:szCs w:val="28"/>
          <w:lang w:bidi="ar-EG"/>
        </w:rPr>
        <w:t xml:space="preserve"> converts the output into probabilities that sum up to 1.</w:t>
      </w:r>
    </w:p>
    <w:p w14:paraId="4D245C6B" w14:textId="6C1927C3" w:rsidR="009D07E8" w:rsidRPr="001049D7" w:rsidRDefault="009D07E8" w:rsidP="009D07E8">
      <w:pPr>
        <w:rPr>
          <w:rFonts w:cstheme="majorBidi"/>
          <w:b/>
          <w:bCs/>
          <w:sz w:val="28"/>
          <w:szCs w:val="28"/>
          <w:lang w:bidi="ar-EG"/>
        </w:rPr>
      </w:pPr>
      <w:r w:rsidRPr="001049D7">
        <w:rPr>
          <w:rFonts w:cstheme="majorBidi"/>
          <w:b/>
          <w:bCs/>
          <w:sz w:val="28"/>
          <w:szCs w:val="28"/>
          <w:lang w:bidi="ar-EG"/>
        </w:rPr>
        <w:t xml:space="preserve"> 4. Model Compilation</w:t>
      </w:r>
    </w:p>
    <w:p w14:paraId="06FA5EF9" w14:textId="77777777" w:rsidR="009D07E8" w:rsidRPr="001049D7" w:rsidRDefault="009D07E8" w:rsidP="00D46C1E">
      <w:pPr>
        <w:numPr>
          <w:ilvl w:val="0"/>
          <w:numId w:val="74"/>
        </w:numPr>
        <w:rPr>
          <w:rFonts w:cstheme="majorBidi"/>
          <w:sz w:val="28"/>
          <w:szCs w:val="28"/>
          <w:lang w:bidi="ar-EG"/>
        </w:rPr>
      </w:pPr>
      <w:r w:rsidRPr="001049D7">
        <w:rPr>
          <w:rFonts w:cstheme="majorBidi"/>
          <w:b/>
          <w:bCs/>
          <w:sz w:val="28"/>
          <w:szCs w:val="28"/>
          <w:lang w:bidi="ar-EG"/>
        </w:rPr>
        <w:t>Optimizer</w:t>
      </w:r>
      <w:r w:rsidRPr="001049D7">
        <w:rPr>
          <w:rFonts w:cstheme="majorBidi"/>
          <w:sz w:val="28"/>
          <w:szCs w:val="28"/>
          <w:lang w:bidi="ar-EG"/>
        </w:rPr>
        <w:t>: Adam</w:t>
      </w:r>
    </w:p>
    <w:p w14:paraId="4E1A31BA" w14:textId="77777777" w:rsidR="009D07E8" w:rsidRPr="001049D7" w:rsidRDefault="009D07E8" w:rsidP="00D46C1E">
      <w:pPr>
        <w:numPr>
          <w:ilvl w:val="0"/>
          <w:numId w:val="74"/>
        </w:numPr>
        <w:rPr>
          <w:rFonts w:cstheme="majorBidi"/>
          <w:sz w:val="28"/>
          <w:szCs w:val="28"/>
          <w:lang w:bidi="ar-EG"/>
        </w:rPr>
      </w:pPr>
      <w:r w:rsidRPr="001049D7">
        <w:rPr>
          <w:rFonts w:cstheme="majorBidi"/>
          <w:b/>
          <w:bCs/>
          <w:sz w:val="28"/>
          <w:szCs w:val="28"/>
          <w:lang w:bidi="ar-EG"/>
        </w:rPr>
        <w:t>Learning Rate</w:t>
      </w:r>
      <w:r w:rsidRPr="001049D7">
        <w:rPr>
          <w:rFonts w:cstheme="majorBidi"/>
          <w:sz w:val="28"/>
          <w:szCs w:val="28"/>
          <w:lang w:bidi="ar-EG"/>
        </w:rPr>
        <w:t>: 0.0001</w:t>
      </w:r>
    </w:p>
    <w:p w14:paraId="5DF27A0B" w14:textId="77777777" w:rsidR="009D07E8" w:rsidRPr="001049D7" w:rsidRDefault="009D07E8" w:rsidP="00D46C1E">
      <w:pPr>
        <w:numPr>
          <w:ilvl w:val="0"/>
          <w:numId w:val="74"/>
        </w:numPr>
        <w:rPr>
          <w:rFonts w:cstheme="majorBidi"/>
          <w:sz w:val="28"/>
          <w:szCs w:val="28"/>
          <w:lang w:bidi="ar-EG"/>
        </w:rPr>
      </w:pPr>
      <w:r w:rsidRPr="001049D7">
        <w:rPr>
          <w:rFonts w:cstheme="majorBidi"/>
          <w:b/>
          <w:bCs/>
          <w:sz w:val="28"/>
          <w:szCs w:val="28"/>
          <w:lang w:bidi="ar-EG"/>
        </w:rPr>
        <w:t>Loss Function</w:t>
      </w:r>
      <w:r w:rsidRPr="001049D7">
        <w:rPr>
          <w:rFonts w:cstheme="majorBidi"/>
          <w:sz w:val="28"/>
          <w:szCs w:val="28"/>
          <w:lang w:bidi="ar-EG"/>
        </w:rPr>
        <w:t>: sparse_categorical_crossentropy (suitable for integer-encoded class labels)</w:t>
      </w:r>
    </w:p>
    <w:p w14:paraId="68705A5B" w14:textId="4371C1B7" w:rsidR="009D07E8" w:rsidRPr="001049D7" w:rsidRDefault="009D07E8" w:rsidP="00D46C1E">
      <w:pPr>
        <w:numPr>
          <w:ilvl w:val="0"/>
          <w:numId w:val="74"/>
        </w:numPr>
        <w:rPr>
          <w:rFonts w:cstheme="majorBidi"/>
          <w:sz w:val="28"/>
          <w:szCs w:val="28"/>
          <w:lang w:bidi="ar-EG"/>
        </w:rPr>
      </w:pPr>
      <w:r w:rsidRPr="001049D7">
        <w:rPr>
          <w:rFonts w:cstheme="majorBidi"/>
          <w:b/>
          <w:bCs/>
          <w:sz w:val="28"/>
          <w:szCs w:val="28"/>
          <w:lang w:bidi="ar-EG"/>
        </w:rPr>
        <w:t>Evaluation Metric</w:t>
      </w:r>
      <w:r w:rsidRPr="001049D7">
        <w:rPr>
          <w:rFonts w:cstheme="majorBidi"/>
          <w:sz w:val="28"/>
          <w:szCs w:val="28"/>
          <w:lang w:bidi="ar-EG"/>
        </w:rPr>
        <w:t>: accuracy</w:t>
      </w:r>
    </w:p>
    <w:p w14:paraId="39473232" w14:textId="7E214F29" w:rsidR="009D07E8" w:rsidRPr="001049D7" w:rsidRDefault="009D07E8" w:rsidP="009D07E8">
      <w:pPr>
        <w:rPr>
          <w:rFonts w:cstheme="majorBidi"/>
          <w:b/>
          <w:bCs/>
          <w:sz w:val="28"/>
          <w:szCs w:val="28"/>
          <w:lang w:bidi="ar-EG"/>
        </w:rPr>
      </w:pPr>
      <w:r w:rsidRPr="001049D7">
        <w:rPr>
          <w:rFonts w:cstheme="majorBidi"/>
          <w:b/>
          <w:bCs/>
          <w:sz w:val="28"/>
          <w:szCs w:val="28"/>
          <w:lang w:bidi="ar-EG"/>
        </w:rPr>
        <w:t xml:space="preserve"> 5. Training the Model</w:t>
      </w:r>
    </w:p>
    <w:p w14:paraId="7B5D7988" w14:textId="77777777" w:rsidR="009D07E8" w:rsidRPr="001049D7" w:rsidRDefault="009D07E8" w:rsidP="00D46C1E">
      <w:pPr>
        <w:numPr>
          <w:ilvl w:val="0"/>
          <w:numId w:val="75"/>
        </w:numPr>
        <w:rPr>
          <w:rFonts w:cstheme="majorBidi"/>
          <w:sz w:val="28"/>
          <w:szCs w:val="28"/>
          <w:lang w:bidi="ar-EG"/>
        </w:rPr>
      </w:pPr>
      <w:r w:rsidRPr="001049D7">
        <w:rPr>
          <w:rFonts w:cstheme="majorBidi"/>
          <w:sz w:val="28"/>
          <w:szCs w:val="28"/>
          <w:lang w:bidi="ar-EG"/>
        </w:rPr>
        <w:t xml:space="preserve">The model was trained on the dataset for </w:t>
      </w:r>
      <w:r w:rsidRPr="001049D7">
        <w:rPr>
          <w:rFonts w:cstheme="majorBidi"/>
          <w:b/>
          <w:bCs/>
          <w:sz w:val="28"/>
          <w:szCs w:val="28"/>
          <w:lang w:bidi="ar-EG"/>
        </w:rPr>
        <w:t>30 epochs</w:t>
      </w:r>
      <w:r w:rsidRPr="001049D7">
        <w:rPr>
          <w:rFonts w:cstheme="majorBidi"/>
          <w:sz w:val="28"/>
          <w:szCs w:val="28"/>
          <w:lang w:bidi="ar-EG"/>
        </w:rPr>
        <w:t>.</w:t>
      </w:r>
    </w:p>
    <w:p w14:paraId="4C0C60A6" w14:textId="77777777" w:rsidR="009D07E8" w:rsidRPr="001049D7" w:rsidRDefault="009D07E8" w:rsidP="00D46C1E">
      <w:pPr>
        <w:numPr>
          <w:ilvl w:val="0"/>
          <w:numId w:val="75"/>
        </w:numPr>
        <w:rPr>
          <w:rFonts w:cstheme="majorBidi"/>
          <w:sz w:val="28"/>
          <w:szCs w:val="28"/>
          <w:lang w:bidi="ar-EG"/>
        </w:rPr>
      </w:pPr>
      <w:r w:rsidRPr="001049D7">
        <w:rPr>
          <w:rFonts w:cstheme="majorBidi"/>
          <w:sz w:val="28"/>
          <w:szCs w:val="28"/>
          <w:lang w:bidi="ar-EG"/>
        </w:rPr>
        <w:t>After each epoch, the model's performance was evaluated on the test dataset.</w:t>
      </w:r>
    </w:p>
    <w:p w14:paraId="11E49F18" w14:textId="77777777" w:rsidR="009D07E8" w:rsidRPr="001049D7" w:rsidRDefault="009D07E8" w:rsidP="00D46C1E">
      <w:pPr>
        <w:numPr>
          <w:ilvl w:val="0"/>
          <w:numId w:val="75"/>
        </w:numPr>
        <w:rPr>
          <w:rFonts w:cstheme="majorBidi"/>
          <w:sz w:val="28"/>
          <w:szCs w:val="28"/>
          <w:lang w:bidi="ar-EG"/>
        </w:rPr>
      </w:pPr>
      <w:r w:rsidRPr="001049D7">
        <w:rPr>
          <w:rFonts w:cstheme="majorBidi"/>
          <w:sz w:val="28"/>
          <w:szCs w:val="28"/>
          <w:lang w:bidi="ar-EG"/>
        </w:rPr>
        <w:t xml:space="preserve">The goal was to gradually improve the model’s accuracy while avoiding both </w:t>
      </w:r>
      <w:r w:rsidRPr="001049D7">
        <w:rPr>
          <w:rFonts w:cstheme="majorBidi"/>
          <w:b/>
          <w:bCs/>
          <w:sz w:val="28"/>
          <w:szCs w:val="28"/>
          <w:lang w:bidi="ar-EG"/>
        </w:rPr>
        <w:t>overfitting</w:t>
      </w:r>
      <w:r w:rsidRPr="001049D7">
        <w:rPr>
          <w:rFonts w:cstheme="majorBidi"/>
          <w:sz w:val="28"/>
          <w:szCs w:val="28"/>
          <w:lang w:bidi="ar-EG"/>
        </w:rPr>
        <w:t xml:space="preserve"> and </w:t>
      </w:r>
      <w:r w:rsidRPr="001049D7">
        <w:rPr>
          <w:rFonts w:cstheme="majorBidi"/>
          <w:b/>
          <w:bCs/>
          <w:sz w:val="28"/>
          <w:szCs w:val="28"/>
          <w:lang w:bidi="ar-EG"/>
        </w:rPr>
        <w:t>underfitting</w:t>
      </w:r>
      <w:r w:rsidRPr="001049D7">
        <w:rPr>
          <w:rFonts w:cstheme="majorBidi"/>
          <w:sz w:val="28"/>
          <w:szCs w:val="28"/>
          <w:lang w:bidi="ar-EG"/>
        </w:rPr>
        <w:t>.</w:t>
      </w:r>
    </w:p>
    <w:p w14:paraId="5FF1258A" w14:textId="0B10137B" w:rsidR="004333AA" w:rsidRPr="001049D7" w:rsidRDefault="004333AA" w:rsidP="004333AA">
      <w:pPr>
        <w:rPr>
          <w:rFonts w:cstheme="majorBidi"/>
          <w:sz w:val="28"/>
          <w:szCs w:val="28"/>
          <w:lang w:bidi="ar-EG"/>
        </w:rPr>
      </w:pPr>
    </w:p>
    <w:p w14:paraId="4ABB0362" w14:textId="77777777" w:rsidR="00CF68B4" w:rsidRPr="001049D7" w:rsidRDefault="00CF68B4" w:rsidP="009C546C">
      <w:pPr>
        <w:rPr>
          <w:rFonts w:cstheme="majorBidi"/>
          <w:sz w:val="28"/>
          <w:szCs w:val="28"/>
          <w:rtl/>
          <w:lang w:bidi="ar-EG"/>
        </w:rPr>
      </w:pPr>
    </w:p>
    <w:p w14:paraId="081EA298" w14:textId="77777777" w:rsidR="00CF68B4" w:rsidRPr="001049D7" w:rsidRDefault="00CF68B4" w:rsidP="009C546C">
      <w:pPr>
        <w:rPr>
          <w:rFonts w:cstheme="majorBidi"/>
          <w:sz w:val="28"/>
          <w:szCs w:val="28"/>
          <w:lang w:bidi="ar-EG"/>
        </w:rPr>
      </w:pPr>
    </w:p>
    <w:p w14:paraId="1691A50E" w14:textId="72F70B3E" w:rsidR="00CF68B4" w:rsidRDefault="00CF68B4" w:rsidP="009C546C">
      <w:pPr>
        <w:rPr>
          <w:sz w:val="28"/>
          <w:szCs w:val="28"/>
          <w:lang w:bidi="ar-EG"/>
        </w:rPr>
      </w:pPr>
    </w:p>
    <w:p w14:paraId="0A774349" w14:textId="77777777" w:rsidR="009F7D61" w:rsidRDefault="009F7D61" w:rsidP="009C546C">
      <w:pPr>
        <w:rPr>
          <w:sz w:val="28"/>
          <w:szCs w:val="28"/>
          <w:lang w:bidi="ar-EG"/>
        </w:rPr>
      </w:pPr>
    </w:p>
    <w:p w14:paraId="7D5D5ED1" w14:textId="77777777" w:rsidR="00CF68B4" w:rsidRDefault="00CF68B4" w:rsidP="009C546C">
      <w:pPr>
        <w:rPr>
          <w:sz w:val="28"/>
          <w:szCs w:val="28"/>
          <w:lang w:bidi="ar-EG"/>
        </w:rPr>
      </w:pPr>
    </w:p>
    <w:p w14:paraId="0182FCDC" w14:textId="77777777" w:rsidR="003E3628" w:rsidRDefault="003E3628" w:rsidP="00EF140C">
      <w:pPr>
        <w:rPr>
          <w:rFonts w:asciiTheme="minorHAnsi" w:hAnsiTheme="minorHAnsi" w:cstheme="minorHAnsi"/>
          <w:sz w:val="30"/>
          <w:szCs w:val="30"/>
        </w:rPr>
      </w:pPr>
    </w:p>
    <w:p w14:paraId="3BE0F7BA" w14:textId="77777777" w:rsidR="003E3628" w:rsidRDefault="003E3628" w:rsidP="00EF140C">
      <w:pPr>
        <w:rPr>
          <w:rFonts w:asciiTheme="minorHAnsi" w:hAnsiTheme="minorHAnsi" w:cstheme="minorHAnsi"/>
          <w:sz w:val="30"/>
          <w:szCs w:val="30"/>
        </w:rPr>
      </w:pPr>
    </w:p>
    <w:p w14:paraId="4B4C0CC4" w14:textId="77777777" w:rsidR="003E3628" w:rsidRDefault="003E3628" w:rsidP="00EF140C">
      <w:pPr>
        <w:rPr>
          <w:rFonts w:asciiTheme="minorHAnsi" w:hAnsiTheme="minorHAnsi" w:cstheme="minorHAnsi"/>
          <w:sz w:val="30"/>
          <w:szCs w:val="30"/>
        </w:rPr>
      </w:pPr>
    </w:p>
    <w:p w14:paraId="5AF4BDEB" w14:textId="77777777" w:rsidR="00EF140C" w:rsidRPr="00EF140C" w:rsidRDefault="00EF140C" w:rsidP="00EF140C">
      <w:pPr>
        <w:pStyle w:val="Chaptertitle1"/>
        <w:tabs>
          <w:tab w:val="right" w:pos="9360"/>
        </w:tabs>
      </w:pPr>
    </w:p>
    <w:sdt>
      <w:sdtPr>
        <w:id w:val="1003632309"/>
        <w:docPartObj>
          <w:docPartGallery w:val="Cover Pages"/>
          <w:docPartUnique/>
        </w:docPartObj>
      </w:sdtPr>
      <w:sdtEndPr>
        <w:rPr>
          <w:rFonts w:eastAsiaTheme="majorEastAsia" w:cstheme="majorBidi"/>
          <w:b/>
          <w:bCs/>
          <w:spacing w:val="-10"/>
          <w:kern w:val="28"/>
          <w:sz w:val="28"/>
          <w:szCs w:val="28"/>
        </w:rPr>
      </w:sdtEndPr>
      <w:sdtContent>
        <w:p w14:paraId="7E2B2016" w14:textId="6F4366ED" w:rsidR="00FA44DD" w:rsidRPr="00FA44DD" w:rsidRDefault="00EF140C" w:rsidP="00FA44DD">
          <w:pPr>
            <w:rPr>
              <w:rFonts w:ascii="Calibri" w:eastAsia="Calibri" w:hAnsi="Calibri" w:cs="Calibri"/>
              <w:caps/>
              <w:color w:val="FFFFFF" w:themeColor="background1"/>
              <w:kern w:val="0"/>
              <w:sz w:val="22"/>
              <w:szCs w:val="22"/>
              <w14:ligatures w14:val="none"/>
            </w:rPr>
          </w:pPr>
          <w:r>
            <w:rPr>
              <w:noProof/>
            </w:rPr>
            <mc:AlternateContent>
              <mc:Choice Requires="wpg">
                <w:drawing>
                  <wp:anchor distT="0" distB="0" distL="114300" distR="114300" simplePos="0" relativeHeight="253003264" behindDoc="1" locked="0" layoutInCell="1" allowOverlap="1" wp14:anchorId="3AE446FD" wp14:editId="6284362B">
                    <wp:simplePos x="0" y="0"/>
                    <wp:positionH relativeFrom="page">
                      <wp:align>center</wp:align>
                    </wp:positionH>
                    <wp:positionV relativeFrom="page">
                      <wp:align>center</wp:align>
                    </wp:positionV>
                    <wp:extent cx="6864824" cy="9123528"/>
                    <wp:effectExtent l="0" t="0" r="2540" b="635"/>
                    <wp:wrapNone/>
                    <wp:docPr id="862312382"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286004770" name="Rectangle 286004770"/>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0511245" name="Rectangle 88051124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72EDBE" w14:textId="77777777" w:rsidR="005320BB" w:rsidRDefault="005320BB" w:rsidP="00E54551"/>
                                <w:p w14:paraId="405291CD" w14:textId="77777777" w:rsidR="005320BB" w:rsidRDefault="005320BB" w:rsidP="00EF140C">
                                  <w:pPr>
                                    <w:pStyle w:val="NoSpacing"/>
                                    <w:spacing w:before="120"/>
                                    <w:jc w:val="center"/>
                                    <w:rPr>
                                      <w:color w:val="FFFFFF" w:themeColor="background1"/>
                                    </w:rPr>
                                  </w:pPr>
                                </w:p>
                                <w:p w14:paraId="6DAD5CA8" w14:textId="77777777" w:rsidR="005320BB" w:rsidRDefault="005320BB" w:rsidP="00EF140C">
                                  <w:pPr>
                                    <w:pStyle w:val="NoSpacing"/>
                                    <w:spacing w:before="120"/>
                                    <w:jc w:val="center"/>
                                    <w:rPr>
                                      <w:color w:val="FFFFFF" w:themeColor="background1"/>
                                    </w:rPr>
                                  </w:pPr>
                                </w:p>
                                <w:p w14:paraId="3B3B0F05" w14:textId="77777777" w:rsidR="005320BB" w:rsidRDefault="005320BB" w:rsidP="00EF140C">
                                  <w:pPr>
                                    <w:pStyle w:val="NoSpacing"/>
                                    <w:spacing w:before="120"/>
                                    <w:jc w:val="center"/>
                                    <w:rPr>
                                      <w:color w:val="FFFFFF" w:themeColor="background1"/>
                                    </w:rPr>
                                  </w:pPr>
                                </w:p>
                                <w:p w14:paraId="3D615BAF" w14:textId="77777777" w:rsidR="005320BB" w:rsidRDefault="005320BB" w:rsidP="00EF140C">
                                  <w:pPr>
                                    <w:pStyle w:val="NoSpacing"/>
                                    <w:spacing w:before="120"/>
                                    <w:jc w:val="center"/>
                                    <w:rPr>
                                      <w:color w:val="FFFFFF" w:themeColor="background1"/>
                                    </w:rPr>
                                  </w:pPr>
                                </w:p>
                                <w:p w14:paraId="3830D72D" w14:textId="77777777" w:rsidR="005320BB" w:rsidRDefault="005320BB" w:rsidP="00EF140C">
                                  <w:pPr>
                                    <w:pStyle w:val="NoSpacing"/>
                                    <w:spacing w:before="120"/>
                                    <w:jc w:val="center"/>
                                    <w:rPr>
                                      <w:color w:val="FFFFFF" w:themeColor="background1"/>
                                    </w:rPr>
                                  </w:pPr>
                                </w:p>
                                <w:p w14:paraId="70126764" w14:textId="77777777" w:rsidR="005320BB" w:rsidRDefault="005320BB" w:rsidP="00EF140C">
                                  <w:pPr>
                                    <w:pStyle w:val="NoSpacing"/>
                                    <w:spacing w:before="120"/>
                                    <w:jc w:val="center"/>
                                    <w:rPr>
                                      <w:color w:val="FFFFFF" w:themeColor="background1"/>
                                    </w:rPr>
                                  </w:pPr>
                                </w:p>
                                <w:p w14:paraId="5E6A9968" w14:textId="77777777" w:rsidR="005320BB" w:rsidRDefault="005320BB" w:rsidP="00EF140C">
                                  <w:pPr>
                                    <w:pStyle w:val="NoSpacing"/>
                                    <w:spacing w:before="120"/>
                                    <w:jc w:val="center"/>
                                    <w:rPr>
                                      <w:color w:val="FFFFFF" w:themeColor="background1"/>
                                    </w:rPr>
                                  </w:pPr>
                                </w:p>
                                <w:p w14:paraId="27FC008C" w14:textId="77777777" w:rsidR="005320BB" w:rsidRDefault="005320BB" w:rsidP="00EF140C">
                                  <w:pPr>
                                    <w:pStyle w:val="NoSpacing"/>
                                    <w:spacing w:before="120"/>
                                    <w:jc w:val="center"/>
                                    <w:rPr>
                                      <w:color w:val="FFFFFF" w:themeColor="background1"/>
                                    </w:rPr>
                                  </w:pPr>
                                </w:p>
                                <w:p w14:paraId="6C2D4F8D" w14:textId="77777777" w:rsidR="005320BB" w:rsidRDefault="005320BB" w:rsidP="00EF140C">
                                  <w:pPr>
                                    <w:pStyle w:val="NoSpacing"/>
                                    <w:spacing w:before="120"/>
                                    <w:jc w:val="center"/>
                                    <w:rPr>
                                      <w:color w:val="FFFFFF" w:themeColor="background1"/>
                                    </w:rPr>
                                  </w:pPr>
                                </w:p>
                                <w:p w14:paraId="597AA059" w14:textId="77777777" w:rsidR="005320BB" w:rsidRDefault="005320BB" w:rsidP="00EF140C">
                                  <w:pPr>
                                    <w:pStyle w:val="NoSpacing"/>
                                    <w:spacing w:before="120"/>
                                    <w:jc w:val="center"/>
                                    <w:rPr>
                                      <w:color w:val="FFFFFF" w:themeColor="background1"/>
                                    </w:rPr>
                                  </w:pPr>
                                </w:p>
                                <w:p w14:paraId="07A7CFF3" w14:textId="77777777" w:rsidR="005320BB" w:rsidRDefault="005320BB" w:rsidP="00EF140C">
                                  <w:pPr>
                                    <w:pStyle w:val="NoSpacing"/>
                                    <w:spacing w:before="120"/>
                                    <w:jc w:val="center"/>
                                    <w:rPr>
                                      <w:color w:val="FFFFFF" w:themeColor="background1"/>
                                    </w:rPr>
                                  </w:pPr>
                                </w:p>
                                <w:p w14:paraId="1E486943" w14:textId="77777777" w:rsidR="005320BB" w:rsidRDefault="005320BB" w:rsidP="00EF140C">
                                  <w:pPr>
                                    <w:pStyle w:val="NoSpacing"/>
                                    <w:spacing w:before="120"/>
                                    <w:jc w:val="center"/>
                                    <w:rPr>
                                      <w:color w:val="FFFFFF" w:themeColor="background1"/>
                                    </w:rPr>
                                  </w:pPr>
                                </w:p>
                                <w:p w14:paraId="672C8E77" w14:textId="77777777" w:rsidR="005320BB" w:rsidRDefault="005320BB" w:rsidP="00EF140C">
                                  <w:pPr>
                                    <w:pStyle w:val="NoSpacing"/>
                                    <w:spacing w:before="120"/>
                                    <w:jc w:val="center"/>
                                    <w:rPr>
                                      <w:color w:val="FFFFFF" w:themeColor="background1"/>
                                    </w:rPr>
                                  </w:pPr>
                                </w:p>
                                <w:p w14:paraId="78037C03" w14:textId="524451B3" w:rsidR="005320BB" w:rsidRDefault="00CF35F4" w:rsidP="00EF140C">
                                  <w:pPr>
                                    <w:pStyle w:val="NoSpacing"/>
                                    <w:spacing w:before="120"/>
                                    <w:jc w:val="center"/>
                                    <w:rPr>
                                      <w:color w:val="FFFFFF" w:themeColor="background1"/>
                                    </w:rPr>
                                  </w:pPr>
                                  <w:sdt>
                                    <w:sdtPr>
                                      <w:rPr>
                                        <w:caps/>
                                        <w:color w:val="FFFFFF" w:themeColor="background1"/>
                                      </w:rPr>
                                      <w:alias w:val="Company"/>
                                      <w:tag w:val=""/>
                                      <w:id w:val="658738371"/>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2101291955"/>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317050041" name="Text Box 317050041"/>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39B1290" w14:textId="465E1E09" w:rsidR="005320BB" w:rsidRDefault="005320BB" w:rsidP="003F73E2">
                                  <w:pPr>
                                    <w:pStyle w:val="NoSpacing"/>
                                    <w:rPr>
                                      <w:rFonts w:asciiTheme="majorHAnsi" w:eastAsiaTheme="majorEastAsia" w:hAnsiTheme="majorHAnsi" w:cstheme="majorBidi"/>
                                      <w:caps/>
                                      <w:color w:val="4472C4" w:themeColor="accent1"/>
                                      <w:sz w:val="72"/>
                                      <w:szCs w:val="72"/>
                                    </w:rPr>
                                  </w:pPr>
                                </w:p>
                                <w:p w14:paraId="5F394144"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66746B16"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1455D2D9"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34166D4B"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4A4F9032"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7A6335E3"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7AA595A"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CC30EBE"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63741C7B"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150F8D2"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35220FC0"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AE446FD" id="_x0000_s1061" style="position:absolute;left:0;text-align:left;margin-left:0;margin-top:0;width:540.55pt;height:718.4pt;z-index:-250313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">
                    <v:rect id="Rectangle 286004770" o:spid="_x0000_s1062"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" fillcolor="#4472c4 [3204]" stroked="f" strokeweight="1pt"/>
                    <v:rect id="Rectangle 880511245" o:spid="_x0000_s1063"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" fillcolor="#4472c4 [3204]" stroked="f" strokeweight="1pt">
                      <v:textbox inset="36pt,57.6pt,36pt,36pt">
                        <w:txbxContent>
                          <w:p w14:paraId="2772EDBE" w14:textId="77777777" w:rsidR="005320BB" w:rsidRDefault="005320BB" w:rsidP="00E54551"/>
                          <w:p w14:paraId="405291CD" w14:textId="77777777" w:rsidR="005320BB" w:rsidRDefault="005320BB" w:rsidP="00EF140C">
                            <w:pPr>
                              <w:pStyle w:val="NoSpacing"/>
                              <w:spacing w:before="120"/>
                              <w:jc w:val="center"/>
                              <w:rPr>
                                <w:color w:val="FFFFFF" w:themeColor="background1"/>
                              </w:rPr>
                            </w:pPr>
                          </w:p>
                          <w:p w14:paraId="6DAD5CA8" w14:textId="77777777" w:rsidR="005320BB" w:rsidRDefault="005320BB" w:rsidP="00EF140C">
                            <w:pPr>
                              <w:pStyle w:val="NoSpacing"/>
                              <w:spacing w:before="120"/>
                              <w:jc w:val="center"/>
                              <w:rPr>
                                <w:color w:val="FFFFFF" w:themeColor="background1"/>
                              </w:rPr>
                            </w:pPr>
                          </w:p>
                          <w:p w14:paraId="3B3B0F05" w14:textId="77777777" w:rsidR="005320BB" w:rsidRDefault="005320BB" w:rsidP="00EF140C">
                            <w:pPr>
                              <w:pStyle w:val="NoSpacing"/>
                              <w:spacing w:before="120"/>
                              <w:jc w:val="center"/>
                              <w:rPr>
                                <w:color w:val="FFFFFF" w:themeColor="background1"/>
                              </w:rPr>
                            </w:pPr>
                          </w:p>
                          <w:p w14:paraId="3D615BAF" w14:textId="77777777" w:rsidR="005320BB" w:rsidRDefault="005320BB" w:rsidP="00EF140C">
                            <w:pPr>
                              <w:pStyle w:val="NoSpacing"/>
                              <w:spacing w:before="120"/>
                              <w:jc w:val="center"/>
                              <w:rPr>
                                <w:color w:val="FFFFFF" w:themeColor="background1"/>
                              </w:rPr>
                            </w:pPr>
                          </w:p>
                          <w:p w14:paraId="3830D72D" w14:textId="77777777" w:rsidR="005320BB" w:rsidRDefault="005320BB" w:rsidP="00EF140C">
                            <w:pPr>
                              <w:pStyle w:val="NoSpacing"/>
                              <w:spacing w:before="120"/>
                              <w:jc w:val="center"/>
                              <w:rPr>
                                <w:color w:val="FFFFFF" w:themeColor="background1"/>
                              </w:rPr>
                            </w:pPr>
                          </w:p>
                          <w:p w14:paraId="70126764" w14:textId="77777777" w:rsidR="005320BB" w:rsidRDefault="005320BB" w:rsidP="00EF140C">
                            <w:pPr>
                              <w:pStyle w:val="NoSpacing"/>
                              <w:spacing w:before="120"/>
                              <w:jc w:val="center"/>
                              <w:rPr>
                                <w:color w:val="FFFFFF" w:themeColor="background1"/>
                              </w:rPr>
                            </w:pPr>
                          </w:p>
                          <w:p w14:paraId="5E6A9968" w14:textId="77777777" w:rsidR="005320BB" w:rsidRDefault="005320BB" w:rsidP="00EF140C">
                            <w:pPr>
                              <w:pStyle w:val="NoSpacing"/>
                              <w:spacing w:before="120"/>
                              <w:jc w:val="center"/>
                              <w:rPr>
                                <w:color w:val="FFFFFF" w:themeColor="background1"/>
                              </w:rPr>
                            </w:pPr>
                          </w:p>
                          <w:p w14:paraId="27FC008C" w14:textId="77777777" w:rsidR="005320BB" w:rsidRDefault="005320BB" w:rsidP="00EF140C">
                            <w:pPr>
                              <w:pStyle w:val="NoSpacing"/>
                              <w:spacing w:before="120"/>
                              <w:jc w:val="center"/>
                              <w:rPr>
                                <w:color w:val="FFFFFF" w:themeColor="background1"/>
                              </w:rPr>
                            </w:pPr>
                          </w:p>
                          <w:p w14:paraId="6C2D4F8D" w14:textId="77777777" w:rsidR="005320BB" w:rsidRDefault="005320BB" w:rsidP="00EF140C">
                            <w:pPr>
                              <w:pStyle w:val="NoSpacing"/>
                              <w:spacing w:before="120"/>
                              <w:jc w:val="center"/>
                              <w:rPr>
                                <w:color w:val="FFFFFF" w:themeColor="background1"/>
                              </w:rPr>
                            </w:pPr>
                          </w:p>
                          <w:p w14:paraId="597AA059" w14:textId="77777777" w:rsidR="005320BB" w:rsidRDefault="005320BB" w:rsidP="00EF140C">
                            <w:pPr>
                              <w:pStyle w:val="NoSpacing"/>
                              <w:spacing w:before="120"/>
                              <w:jc w:val="center"/>
                              <w:rPr>
                                <w:color w:val="FFFFFF" w:themeColor="background1"/>
                              </w:rPr>
                            </w:pPr>
                          </w:p>
                          <w:p w14:paraId="07A7CFF3" w14:textId="77777777" w:rsidR="005320BB" w:rsidRDefault="005320BB" w:rsidP="00EF140C">
                            <w:pPr>
                              <w:pStyle w:val="NoSpacing"/>
                              <w:spacing w:before="120"/>
                              <w:jc w:val="center"/>
                              <w:rPr>
                                <w:color w:val="FFFFFF" w:themeColor="background1"/>
                              </w:rPr>
                            </w:pPr>
                          </w:p>
                          <w:p w14:paraId="1E486943" w14:textId="77777777" w:rsidR="005320BB" w:rsidRDefault="005320BB" w:rsidP="00EF140C">
                            <w:pPr>
                              <w:pStyle w:val="NoSpacing"/>
                              <w:spacing w:before="120"/>
                              <w:jc w:val="center"/>
                              <w:rPr>
                                <w:color w:val="FFFFFF" w:themeColor="background1"/>
                              </w:rPr>
                            </w:pPr>
                          </w:p>
                          <w:p w14:paraId="672C8E77" w14:textId="77777777" w:rsidR="005320BB" w:rsidRDefault="005320BB" w:rsidP="00EF140C">
                            <w:pPr>
                              <w:pStyle w:val="NoSpacing"/>
                              <w:spacing w:before="120"/>
                              <w:jc w:val="center"/>
                              <w:rPr>
                                <w:color w:val="FFFFFF" w:themeColor="background1"/>
                              </w:rPr>
                            </w:pPr>
                          </w:p>
                          <w:p w14:paraId="78037C03" w14:textId="524451B3" w:rsidR="005320BB" w:rsidRDefault="00CF35F4" w:rsidP="00EF140C">
                            <w:pPr>
                              <w:pStyle w:val="NoSpacing"/>
                              <w:spacing w:before="120"/>
                              <w:jc w:val="center"/>
                              <w:rPr>
                                <w:color w:val="FFFFFF" w:themeColor="background1"/>
                              </w:rPr>
                            </w:pPr>
                            <w:sdt>
                              <w:sdtPr>
                                <w:rPr>
                                  <w:caps/>
                                  <w:color w:val="FFFFFF" w:themeColor="background1"/>
                                </w:rPr>
                                <w:alias w:val="Company"/>
                                <w:tag w:val=""/>
                                <w:id w:val="658738371"/>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2101291955"/>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v:textbox>
                    </v:rect>
                    <v:shape id="Text Box 317050041" o:spid="_x0000_s1064"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" fillcolor="white [3212]" stroked="f" strokeweight=".5pt">
                      <v:textbox inset="36pt,7.2pt,36pt,7.2pt">
                        <w:txbxContent>
                          <w:p w14:paraId="139B1290" w14:textId="465E1E09" w:rsidR="005320BB" w:rsidRDefault="005320BB" w:rsidP="003F73E2">
                            <w:pPr>
                              <w:pStyle w:val="NoSpacing"/>
                              <w:rPr>
                                <w:rFonts w:asciiTheme="majorHAnsi" w:eastAsiaTheme="majorEastAsia" w:hAnsiTheme="majorHAnsi" w:cstheme="majorBidi"/>
                                <w:caps/>
                                <w:color w:val="4472C4" w:themeColor="accent1"/>
                                <w:sz w:val="72"/>
                                <w:szCs w:val="72"/>
                              </w:rPr>
                            </w:pPr>
                          </w:p>
                          <w:p w14:paraId="5F394144"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66746B16"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1455D2D9"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34166D4B"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4A4F9032"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7A6335E3"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7AA595A"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CC30EBE"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63741C7B"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5150F8D2"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p w14:paraId="35220FC0" w14:textId="77777777" w:rsidR="005320BB" w:rsidRDefault="005320BB" w:rsidP="003F73E2">
                            <w:pPr>
                              <w:pStyle w:val="NoSpacing"/>
                              <w:rPr>
                                <w:rFonts w:asciiTheme="majorHAnsi" w:eastAsiaTheme="majorEastAsia" w:hAnsiTheme="majorHAnsi" w:cstheme="majorBidi"/>
                                <w:caps/>
                                <w:color w:val="4472C4" w:themeColor="accent1"/>
                                <w:sz w:val="72"/>
                                <w:szCs w:val="72"/>
                              </w:rPr>
                            </w:pPr>
                          </w:p>
                        </w:txbxContent>
                      </v:textbox>
                    </v:shape>
                    <w10:wrap anchorx="page" anchory="page"/>
                  </v:group>
                </w:pict>
              </mc:Fallback>
            </mc:AlternateContent>
          </w:r>
        </w:p>
      </w:sdtContent>
    </w:sdt>
    <w:bookmarkStart w:id="647" w:name="_Toc200374896" w:displacedByCustomXml="prev"/>
    <w:bookmarkStart w:id="648" w:name="_Toc200377017" w:displacedByCustomXml="prev"/>
    <w:bookmarkStart w:id="649" w:name="_Toc200379579" w:displacedByCustomXml="prev"/>
    <w:bookmarkStart w:id="650" w:name="_Toc200379699" w:displacedByCustomXml="prev"/>
    <w:bookmarkStart w:id="651" w:name="_Toc200380019" w:displacedByCustomXml="prev"/>
    <w:bookmarkStart w:id="652" w:name="_Toc200380369" w:displacedByCustomXml="prev"/>
    <w:bookmarkStart w:id="653" w:name="_Toc200381346" w:displacedByCustomXml="prev"/>
    <w:bookmarkStart w:id="654" w:name="_Toc200381482" w:displacedByCustomXml="prev"/>
    <w:p w14:paraId="771876B0" w14:textId="2C8179D1" w:rsidR="00EF140C" w:rsidRPr="00220862" w:rsidRDefault="00EF140C" w:rsidP="00220862">
      <w:pPr>
        <w:pStyle w:val="Heading1"/>
        <w:jc w:val="center"/>
        <w:rPr>
          <w:color w:val="0070C0"/>
          <w:spacing w:val="-10"/>
          <w:kern w:val="28"/>
          <w:sz w:val="96"/>
          <w:szCs w:val="96"/>
        </w:rPr>
      </w:pPr>
      <w:bookmarkStart w:id="655" w:name="_Toc200507011"/>
      <w:r w:rsidRPr="00220862">
        <w:rPr>
          <w:color w:val="0070C0"/>
          <w:sz w:val="96"/>
          <w:szCs w:val="96"/>
        </w:rPr>
        <w:t>Chapter 5</w:t>
      </w:r>
      <w:bookmarkStart w:id="656" w:name="_Toc197463976"/>
      <w:bookmarkEnd w:id="654"/>
      <w:bookmarkEnd w:id="653"/>
      <w:bookmarkEnd w:id="652"/>
      <w:bookmarkEnd w:id="651"/>
      <w:bookmarkEnd w:id="650"/>
      <w:bookmarkEnd w:id="649"/>
      <w:bookmarkEnd w:id="648"/>
      <w:bookmarkEnd w:id="647"/>
      <w:bookmarkEnd w:id="655"/>
    </w:p>
    <w:p w14:paraId="008E420A" w14:textId="77777777" w:rsidR="00EF140C" w:rsidRPr="00FA44DD" w:rsidRDefault="00EF140C" w:rsidP="00FA44DD">
      <w:pPr>
        <w:jc w:val="center"/>
        <w:rPr>
          <w:b/>
          <w:bCs/>
          <w:color w:val="0070C0"/>
          <w:sz w:val="48"/>
          <w:szCs w:val="48"/>
        </w:rPr>
      </w:pPr>
      <w:r w:rsidRPr="00FA44DD">
        <w:rPr>
          <w:b/>
          <w:bCs/>
          <w:color w:val="0070C0"/>
          <w:sz w:val="48"/>
          <w:szCs w:val="48"/>
        </w:rPr>
        <w:t>Testing &amp; Evaluation</w:t>
      </w:r>
    </w:p>
    <w:p w14:paraId="6C883619" w14:textId="77777777" w:rsidR="00EF140C" w:rsidRPr="003233F1" w:rsidRDefault="00EF140C" w:rsidP="00EF140C"/>
    <w:p w14:paraId="40904D53" w14:textId="77777777" w:rsidR="00EF140C" w:rsidRDefault="00EF140C" w:rsidP="00EF140C"/>
    <w:p w14:paraId="3FBF3F34" w14:textId="77777777" w:rsidR="003F73E2" w:rsidRDefault="003F73E2" w:rsidP="00E54551">
      <w:bookmarkStart w:id="657" w:name="_Toc200374897"/>
      <w:bookmarkStart w:id="658" w:name="_Toc200377018"/>
      <w:bookmarkStart w:id="659" w:name="_Toc200379580"/>
      <w:bookmarkStart w:id="660" w:name="_Toc200379700"/>
      <w:bookmarkStart w:id="661" w:name="_Toc200380020"/>
      <w:bookmarkStart w:id="662" w:name="_Toc200380370"/>
      <w:bookmarkStart w:id="663" w:name="_Toc200381347"/>
      <w:bookmarkStart w:id="664" w:name="_Toc200381483"/>
      <w:bookmarkEnd w:id="656"/>
    </w:p>
    <w:p w14:paraId="7D5C0A1B" w14:textId="77777777" w:rsidR="00BE48B5" w:rsidRDefault="00BE48B5" w:rsidP="00BE48B5"/>
    <w:p w14:paraId="4FCECDB3" w14:textId="77777777" w:rsidR="00BE48B5" w:rsidRDefault="00BE48B5" w:rsidP="00BE48B5"/>
    <w:p w14:paraId="26A39E24" w14:textId="77777777" w:rsidR="00BE48B5" w:rsidRDefault="00BE48B5" w:rsidP="00BE48B5"/>
    <w:p w14:paraId="2675A756" w14:textId="77777777" w:rsidR="00BE48B5" w:rsidRDefault="00BE48B5" w:rsidP="00BE48B5"/>
    <w:p w14:paraId="680F79C1" w14:textId="77777777" w:rsidR="00BE48B5" w:rsidRDefault="00BE48B5" w:rsidP="00BE48B5"/>
    <w:p w14:paraId="1736105D" w14:textId="77777777" w:rsidR="00BE48B5" w:rsidRDefault="00BE48B5" w:rsidP="00BE48B5"/>
    <w:p w14:paraId="7BF09ABB" w14:textId="0DA44831" w:rsidR="00BE48B5" w:rsidRDefault="00BE48B5" w:rsidP="00BE48B5">
      <w:pPr>
        <w:rPr>
          <w:rtl/>
        </w:rPr>
      </w:pPr>
    </w:p>
    <w:p w14:paraId="727244F5" w14:textId="4464FE9E" w:rsidR="00FA44DD" w:rsidRDefault="00FA44DD" w:rsidP="00BE48B5">
      <w:pPr>
        <w:rPr>
          <w:rtl/>
        </w:rPr>
      </w:pPr>
    </w:p>
    <w:p w14:paraId="7188C6CA" w14:textId="22509170" w:rsidR="00FA44DD" w:rsidRDefault="00E54551" w:rsidP="00E54551">
      <w:pPr>
        <w:tabs>
          <w:tab w:val="left" w:pos="2815"/>
        </w:tabs>
        <w:rPr>
          <w:rtl/>
        </w:rPr>
      </w:pPr>
      <w:r>
        <w:tab/>
      </w:r>
    </w:p>
    <w:p w14:paraId="6FD45D4E" w14:textId="77777777" w:rsidR="00FA44DD" w:rsidRDefault="00FA44DD" w:rsidP="00BE48B5"/>
    <w:p w14:paraId="51A03F12" w14:textId="44803149" w:rsidR="009F7D61" w:rsidRPr="00BE48B5" w:rsidRDefault="009F7D61" w:rsidP="00BE48B5"/>
    <w:p w14:paraId="2696AB07" w14:textId="5A429C02" w:rsidR="00EF140C" w:rsidRPr="00022A2C" w:rsidRDefault="00EF140C" w:rsidP="006F35FF">
      <w:pPr>
        <w:pStyle w:val="Heading2"/>
        <w:rPr>
          <w:szCs w:val="28"/>
        </w:rPr>
      </w:pPr>
      <w:bookmarkStart w:id="665" w:name="_Toc200507012"/>
      <w:r w:rsidRPr="00022A2C">
        <w:lastRenderedPageBreak/>
        <w:t>5.1.Testing strategies (unit testing, integration testing, user testing).</w:t>
      </w:r>
      <w:bookmarkEnd w:id="657"/>
      <w:bookmarkEnd w:id="658"/>
      <w:bookmarkEnd w:id="659"/>
      <w:bookmarkEnd w:id="660"/>
      <w:bookmarkEnd w:id="661"/>
      <w:bookmarkEnd w:id="662"/>
      <w:bookmarkEnd w:id="663"/>
      <w:bookmarkEnd w:id="664"/>
      <w:bookmarkEnd w:id="665"/>
      <w:r w:rsidRPr="00022A2C">
        <w:t xml:space="preserve">  </w:t>
      </w:r>
    </w:p>
    <w:p w14:paraId="7D2BE370" w14:textId="77777777" w:rsidR="00EF140C" w:rsidRPr="001B5448" w:rsidRDefault="00EF140C" w:rsidP="00EF140C">
      <w:pPr>
        <w:rPr>
          <w:b/>
          <w:bCs/>
          <w:sz w:val="28"/>
          <w:szCs w:val="28"/>
        </w:rPr>
      </w:pPr>
      <w:r w:rsidRPr="001B5448">
        <w:rPr>
          <w:b/>
          <w:bCs/>
          <w:sz w:val="28"/>
          <w:szCs w:val="28"/>
        </w:rPr>
        <w:t>Testing Strategies</w:t>
      </w:r>
    </w:p>
    <w:p w14:paraId="17C12CDC" w14:textId="528D4ECC" w:rsidR="00EF140C" w:rsidRDefault="00EF140C" w:rsidP="00EF140C">
      <w:pPr>
        <w:rPr>
          <w:sz w:val="28"/>
          <w:szCs w:val="28"/>
        </w:rPr>
      </w:pPr>
      <w:r w:rsidRPr="000103DB">
        <w:rPr>
          <w:sz w:val="28"/>
          <w:szCs w:val="28"/>
        </w:rPr>
        <w:t>In order to ensure the reliability and functionality of the Craft Management System mobile application, several testing strategies were employed across its three main components: Client, Craft, and Admin.</w:t>
      </w:r>
    </w:p>
    <w:p w14:paraId="1214D97B" w14:textId="77777777" w:rsidR="001B5448" w:rsidRPr="000103DB" w:rsidRDefault="001B5448" w:rsidP="00EF140C">
      <w:pPr>
        <w:rPr>
          <w:sz w:val="28"/>
          <w:szCs w:val="28"/>
        </w:rPr>
      </w:pPr>
    </w:p>
    <w:p w14:paraId="68E2C06C" w14:textId="77777777" w:rsidR="00EF140C" w:rsidRPr="00C87436" w:rsidRDefault="00EF140C" w:rsidP="00EF140C">
      <w:pPr>
        <w:pStyle w:val="Heading3"/>
      </w:pPr>
      <w:bookmarkStart w:id="666" w:name="_Toc200374898"/>
      <w:bookmarkStart w:id="667" w:name="_Toc200377019"/>
      <w:bookmarkStart w:id="668" w:name="_Toc200379581"/>
      <w:bookmarkStart w:id="669" w:name="_Toc200379701"/>
      <w:bookmarkStart w:id="670" w:name="_Toc200380021"/>
      <w:bookmarkStart w:id="671" w:name="_Toc200380371"/>
      <w:bookmarkStart w:id="672" w:name="_Toc200381348"/>
      <w:bookmarkStart w:id="673" w:name="_Toc200381484"/>
      <w:bookmarkStart w:id="674" w:name="_Toc200507013"/>
      <w:r>
        <w:t>5.1.</w:t>
      </w:r>
      <w:r w:rsidRPr="00C87436">
        <w:t>1. Unit Testing</w:t>
      </w:r>
      <w:bookmarkEnd w:id="666"/>
      <w:bookmarkEnd w:id="667"/>
      <w:bookmarkEnd w:id="668"/>
      <w:bookmarkEnd w:id="669"/>
      <w:bookmarkEnd w:id="670"/>
      <w:bookmarkEnd w:id="671"/>
      <w:bookmarkEnd w:id="672"/>
      <w:bookmarkEnd w:id="673"/>
      <w:bookmarkEnd w:id="674"/>
    </w:p>
    <w:p w14:paraId="5DFCDA88" w14:textId="77777777" w:rsidR="00EF140C" w:rsidRPr="000103DB" w:rsidRDefault="00EF140C" w:rsidP="001B5448">
      <w:pPr>
        <w:rPr>
          <w:sz w:val="28"/>
          <w:szCs w:val="28"/>
        </w:rPr>
      </w:pPr>
      <w:r w:rsidRPr="000103DB">
        <w:rPr>
          <w:sz w:val="28"/>
          <w:szCs w:val="28"/>
        </w:rPr>
        <w:t>Each individual feature was tested in isolation to verify its correctness. Examples include:</w:t>
      </w:r>
    </w:p>
    <w:p w14:paraId="48587171" w14:textId="77777777" w:rsidR="00EF140C" w:rsidRPr="000103DB" w:rsidRDefault="00EF140C" w:rsidP="00D46C1E">
      <w:pPr>
        <w:numPr>
          <w:ilvl w:val="0"/>
          <w:numId w:val="22"/>
        </w:numPr>
        <w:rPr>
          <w:sz w:val="28"/>
          <w:szCs w:val="28"/>
        </w:rPr>
      </w:pPr>
      <w:r w:rsidRPr="000103DB">
        <w:rPr>
          <w:b/>
          <w:bCs/>
          <w:sz w:val="28"/>
          <w:szCs w:val="28"/>
        </w:rPr>
        <w:t>Client Side</w:t>
      </w:r>
      <w:r w:rsidRPr="000103DB">
        <w:rPr>
          <w:sz w:val="28"/>
          <w:szCs w:val="28"/>
        </w:rPr>
        <w:t>: registration, browsing products, adding to cart.</w:t>
      </w:r>
    </w:p>
    <w:p w14:paraId="0404D452" w14:textId="77777777" w:rsidR="00EF140C" w:rsidRPr="000103DB" w:rsidRDefault="00EF140C" w:rsidP="00D46C1E">
      <w:pPr>
        <w:numPr>
          <w:ilvl w:val="0"/>
          <w:numId w:val="22"/>
        </w:numPr>
        <w:rPr>
          <w:sz w:val="28"/>
          <w:szCs w:val="28"/>
        </w:rPr>
      </w:pPr>
      <w:r w:rsidRPr="000103DB">
        <w:rPr>
          <w:b/>
          <w:bCs/>
          <w:sz w:val="28"/>
          <w:szCs w:val="28"/>
        </w:rPr>
        <w:t>Craft Side</w:t>
      </w:r>
      <w:r w:rsidRPr="000103DB">
        <w:rPr>
          <w:sz w:val="28"/>
          <w:szCs w:val="28"/>
        </w:rPr>
        <w:t>: adding/editing products, viewing orders.</w:t>
      </w:r>
    </w:p>
    <w:p w14:paraId="48520037" w14:textId="6D88BD43" w:rsidR="00EF140C" w:rsidRDefault="00EF140C" w:rsidP="00D46C1E">
      <w:pPr>
        <w:numPr>
          <w:ilvl w:val="0"/>
          <w:numId w:val="22"/>
        </w:numPr>
        <w:rPr>
          <w:sz w:val="28"/>
          <w:szCs w:val="28"/>
        </w:rPr>
      </w:pPr>
      <w:r w:rsidRPr="000103DB">
        <w:rPr>
          <w:b/>
          <w:bCs/>
          <w:sz w:val="28"/>
          <w:szCs w:val="28"/>
        </w:rPr>
        <w:t>Admin Side</w:t>
      </w:r>
      <w:r w:rsidRPr="000103DB">
        <w:rPr>
          <w:sz w:val="28"/>
          <w:szCs w:val="28"/>
        </w:rPr>
        <w:t>: managing users, approving products.</w:t>
      </w:r>
    </w:p>
    <w:p w14:paraId="31D1A143" w14:textId="77777777" w:rsidR="001B5448" w:rsidRPr="000103DB" w:rsidRDefault="001B5448" w:rsidP="001B5448">
      <w:pPr>
        <w:ind w:left="720"/>
        <w:rPr>
          <w:sz w:val="28"/>
          <w:szCs w:val="28"/>
        </w:rPr>
      </w:pPr>
    </w:p>
    <w:p w14:paraId="0CDF2130" w14:textId="77777777" w:rsidR="00EF140C" w:rsidRPr="00C87436" w:rsidRDefault="00EF140C" w:rsidP="00EF140C">
      <w:pPr>
        <w:pStyle w:val="Heading3"/>
      </w:pPr>
      <w:bookmarkStart w:id="675" w:name="_Toc200374899"/>
      <w:bookmarkStart w:id="676" w:name="_Toc200377020"/>
      <w:bookmarkStart w:id="677" w:name="_Toc200379582"/>
      <w:bookmarkStart w:id="678" w:name="_Toc200379702"/>
      <w:bookmarkStart w:id="679" w:name="_Toc200380022"/>
      <w:bookmarkStart w:id="680" w:name="_Toc200380372"/>
      <w:bookmarkStart w:id="681" w:name="_Toc200381349"/>
      <w:bookmarkStart w:id="682" w:name="_Toc200381485"/>
      <w:bookmarkStart w:id="683" w:name="_Toc200507014"/>
      <w:r>
        <w:t>5.1.</w:t>
      </w:r>
      <w:r w:rsidRPr="00C87436">
        <w:t>2. Integration Testing</w:t>
      </w:r>
      <w:bookmarkEnd w:id="675"/>
      <w:bookmarkEnd w:id="676"/>
      <w:bookmarkEnd w:id="677"/>
      <w:bookmarkEnd w:id="678"/>
      <w:bookmarkEnd w:id="679"/>
      <w:bookmarkEnd w:id="680"/>
      <w:bookmarkEnd w:id="681"/>
      <w:bookmarkEnd w:id="682"/>
      <w:bookmarkEnd w:id="683"/>
    </w:p>
    <w:p w14:paraId="6708F4CB" w14:textId="77777777" w:rsidR="00EF140C" w:rsidRPr="000103DB" w:rsidRDefault="00EF140C" w:rsidP="00EF140C">
      <w:pPr>
        <w:rPr>
          <w:sz w:val="28"/>
          <w:szCs w:val="28"/>
        </w:rPr>
      </w:pPr>
      <w:r w:rsidRPr="000103DB">
        <w:rPr>
          <w:sz w:val="28"/>
          <w:szCs w:val="28"/>
        </w:rPr>
        <w:t>We tested the interaction between modules to ensure smooth data flow. Examples include:</w:t>
      </w:r>
    </w:p>
    <w:p w14:paraId="5DA3FF17" w14:textId="77777777" w:rsidR="00EF140C" w:rsidRPr="000103DB" w:rsidRDefault="00EF140C" w:rsidP="00D46C1E">
      <w:pPr>
        <w:numPr>
          <w:ilvl w:val="0"/>
          <w:numId w:val="23"/>
        </w:numPr>
        <w:rPr>
          <w:sz w:val="28"/>
          <w:szCs w:val="28"/>
        </w:rPr>
      </w:pPr>
      <w:r w:rsidRPr="000103DB">
        <w:rPr>
          <w:sz w:val="28"/>
          <w:szCs w:val="28"/>
        </w:rPr>
        <w:t>A user registers, adds a product to the cart, and completes an order.</w:t>
      </w:r>
    </w:p>
    <w:p w14:paraId="777DEC0B" w14:textId="77777777" w:rsidR="00EF140C" w:rsidRPr="000103DB" w:rsidRDefault="00EF140C" w:rsidP="00D46C1E">
      <w:pPr>
        <w:numPr>
          <w:ilvl w:val="0"/>
          <w:numId w:val="23"/>
        </w:numPr>
        <w:rPr>
          <w:sz w:val="28"/>
          <w:szCs w:val="28"/>
        </w:rPr>
      </w:pPr>
      <w:r w:rsidRPr="000103DB">
        <w:rPr>
          <w:sz w:val="28"/>
          <w:szCs w:val="28"/>
        </w:rPr>
        <w:t>A craftsman receives a new order and responds to client messages.</w:t>
      </w:r>
    </w:p>
    <w:p w14:paraId="34D56845" w14:textId="77777777" w:rsidR="00EF140C" w:rsidRDefault="00EF140C" w:rsidP="00D46C1E">
      <w:pPr>
        <w:numPr>
          <w:ilvl w:val="0"/>
          <w:numId w:val="23"/>
        </w:numPr>
        <w:rPr>
          <w:sz w:val="28"/>
          <w:szCs w:val="28"/>
        </w:rPr>
      </w:pPr>
      <w:r w:rsidRPr="000103DB">
        <w:rPr>
          <w:sz w:val="28"/>
          <w:szCs w:val="28"/>
        </w:rPr>
        <w:t>Admin removes a banned user and the system updates client views accordingly.</w:t>
      </w:r>
    </w:p>
    <w:p w14:paraId="0232CF11" w14:textId="4A78EC26" w:rsidR="00EF140C" w:rsidRDefault="00EF140C" w:rsidP="00EF140C">
      <w:pPr>
        <w:rPr>
          <w:b/>
          <w:bCs/>
          <w:sz w:val="28"/>
          <w:szCs w:val="28"/>
        </w:rPr>
      </w:pPr>
    </w:p>
    <w:p w14:paraId="723E5F2B" w14:textId="77777777" w:rsidR="00EF140C" w:rsidRPr="00C87436" w:rsidRDefault="00EF140C" w:rsidP="00EF140C">
      <w:pPr>
        <w:pStyle w:val="Heading3"/>
      </w:pPr>
      <w:bookmarkStart w:id="684" w:name="_Toc200374900"/>
      <w:bookmarkStart w:id="685" w:name="_Toc200377021"/>
      <w:bookmarkStart w:id="686" w:name="_Toc200379583"/>
      <w:bookmarkStart w:id="687" w:name="_Toc200379703"/>
      <w:bookmarkStart w:id="688" w:name="_Toc200380023"/>
      <w:bookmarkStart w:id="689" w:name="_Toc200380373"/>
      <w:bookmarkStart w:id="690" w:name="_Toc200381350"/>
      <w:bookmarkStart w:id="691" w:name="_Toc200381486"/>
      <w:bookmarkStart w:id="692" w:name="_Toc200507015"/>
      <w:r>
        <w:lastRenderedPageBreak/>
        <w:t>5.1.</w:t>
      </w:r>
      <w:r w:rsidRPr="00C87436">
        <w:t>3. User Testing</w:t>
      </w:r>
      <w:bookmarkEnd w:id="684"/>
      <w:bookmarkEnd w:id="685"/>
      <w:bookmarkEnd w:id="686"/>
      <w:bookmarkEnd w:id="687"/>
      <w:bookmarkEnd w:id="688"/>
      <w:bookmarkEnd w:id="689"/>
      <w:bookmarkEnd w:id="690"/>
      <w:bookmarkEnd w:id="691"/>
      <w:bookmarkEnd w:id="692"/>
      <w:r w:rsidRPr="00C87436">
        <w:t xml:space="preserve"> </w:t>
      </w:r>
    </w:p>
    <w:p w14:paraId="5DD5E3F7" w14:textId="41B149DD" w:rsidR="00EF140C" w:rsidRDefault="00EF140C" w:rsidP="00EF140C">
      <w:pPr>
        <w:rPr>
          <w:sz w:val="28"/>
          <w:szCs w:val="28"/>
        </w:rPr>
      </w:pPr>
      <w:r w:rsidRPr="00FE5A03">
        <w:rPr>
          <w:sz w:val="28"/>
          <w:szCs w:val="28"/>
        </w:rPr>
        <w:t>Although formal user testing with external users has not yet been conducted, internal testing was carried out by the development team using Flutter. The developers simulated typical user interactions to ensure the core functionality, navigation, and workflow were operating correctly. This internal evaluation helped identify and resolve major issues before planning future testing with real users.</w:t>
      </w:r>
    </w:p>
    <w:p w14:paraId="496B824B" w14:textId="77777777" w:rsidR="003352BB" w:rsidRDefault="003352BB" w:rsidP="00EF140C">
      <w:pPr>
        <w:rPr>
          <w:sz w:val="28"/>
          <w:szCs w:val="28"/>
        </w:rPr>
      </w:pPr>
    </w:p>
    <w:p w14:paraId="7197687F" w14:textId="77777777" w:rsidR="00EF140C" w:rsidRPr="00CA1D58" w:rsidRDefault="00EF140C" w:rsidP="006F35FF">
      <w:pPr>
        <w:pStyle w:val="Heading2"/>
      </w:pPr>
      <w:bookmarkStart w:id="693" w:name="_Toc200374901"/>
      <w:bookmarkStart w:id="694" w:name="_Toc200377022"/>
      <w:bookmarkStart w:id="695" w:name="_Toc200379584"/>
      <w:bookmarkStart w:id="696" w:name="_Toc200379704"/>
      <w:bookmarkStart w:id="697" w:name="_Toc200380024"/>
      <w:bookmarkStart w:id="698" w:name="_Toc200380374"/>
      <w:bookmarkStart w:id="699" w:name="_Toc200381351"/>
      <w:bookmarkStart w:id="700" w:name="_Toc200381487"/>
      <w:bookmarkStart w:id="701" w:name="_Toc200507016"/>
      <w:r w:rsidRPr="00CA1D58">
        <w:t>5.2.Performance metrics (Accuracy, Speed, Scalability, etc.).</w:t>
      </w:r>
      <w:bookmarkEnd w:id="693"/>
      <w:bookmarkEnd w:id="694"/>
      <w:bookmarkEnd w:id="695"/>
      <w:bookmarkEnd w:id="696"/>
      <w:bookmarkEnd w:id="697"/>
      <w:bookmarkEnd w:id="698"/>
      <w:bookmarkEnd w:id="699"/>
      <w:bookmarkEnd w:id="700"/>
      <w:bookmarkEnd w:id="701"/>
    </w:p>
    <w:p w14:paraId="5890D44F" w14:textId="77777777" w:rsidR="00EF140C" w:rsidRPr="00CF7580" w:rsidRDefault="00EF140C" w:rsidP="00EF140C">
      <w:pPr>
        <w:pStyle w:val="Heading3"/>
      </w:pPr>
      <w:bookmarkStart w:id="702" w:name="_Toc200374902"/>
      <w:bookmarkStart w:id="703" w:name="_Toc200377023"/>
      <w:bookmarkStart w:id="704" w:name="_Toc200379585"/>
      <w:bookmarkStart w:id="705" w:name="_Toc200379705"/>
      <w:bookmarkStart w:id="706" w:name="_Toc200380025"/>
      <w:bookmarkStart w:id="707" w:name="_Toc200380375"/>
      <w:bookmarkStart w:id="708" w:name="_Toc200381352"/>
      <w:bookmarkStart w:id="709" w:name="_Toc200381488"/>
      <w:bookmarkStart w:id="710" w:name="_Toc200507017"/>
      <w:r>
        <w:t>5.2.</w:t>
      </w:r>
      <w:r w:rsidRPr="00CF7580">
        <w:t>1.Accuracy</w:t>
      </w:r>
      <w:bookmarkEnd w:id="702"/>
      <w:bookmarkEnd w:id="703"/>
      <w:bookmarkEnd w:id="704"/>
      <w:bookmarkEnd w:id="705"/>
      <w:bookmarkEnd w:id="706"/>
      <w:bookmarkEnd w:id="707"/>
      <w:bookmarkEnd w:id="708"/>
      <w:bookmarkEnd w:id="709"/>
      <w:bookmarkEnd w:id="710"/>
    </w:p>
    <w:p w14:paraId="472DC46C" w14:textId="4223DBE8" w:rsidR="00EF140C" w:rsidRPr="001049D7" w:rsidRDefault="00EF140C" w:rsidP="001049D7">
      <w:pPr>
        <w:rPr>
          <w:rFonts w:cstheme="majorBidi"/>
          <w:b/>
          <w:bCs/>
          <w:sz w:val="28"/>
          <w:szCs w:val="28"/>
        </w:rPr>
      </w:pPr>
      <w:bookmarkStart w:id="711" w:name="_Toc168963544"/>
      <w:bookmarkStart w:id="712" w:name="_Toc159525289"/>
      <w:r w:rsidRPr="001049D7">
        <w:rPr>
          <w:rFonts w:cstheme="majorBidi"/>
          <w:b/>
          <w:bCs/>
          <w:sz w:val="28"/>
          <w:szCs w:val="28"/>
        </w:rPr>
        <w:t xml:space="preserve">  </w:t>
      </w:r>
      <w:bookmarkStart w:id="713" w:name="_Toc200381353"/>
      <w:r w:rsidRPr="001049D7">
        <w:rPr>
          <w:rFonts w:cstheme="majorBidi"/>
          <w:b/>
          <w:bCs/>
          <w:sz w:val="28"/>
          <w:szCs w:val="28"/>
        </w:rPr>
        <w:t xml:space="preserve"> Introduction</w:t>
      </w:r>
      <w:bookmarkEnd w:id="711"/>
      <w:bookmarkEnd w:id="712"/>
      <w:bookmarkEnd w:id="713"/>
    </w:p>
    <w:p w14:paraId="692ABFAB" w14:textId="77777777" w:rsidR="003352BB" w:rsidRDefault="00EF140C" w:rsidP="001049D7">
      <w:pPr>
        <w:pStyle w:val="BodyText"/>
        <w:widowControl/>
        <w:autoSpaceDE/>
        <w:autoSpaceDN/>
        <w:spacing w:after="160" w:line="276" w:lineRule="auto"/>
        <w:ind w:left="720" w:right="680"/>
        <w:jc w:val="both"/>
        <w:rPr>
          <w:rFonts w:asciiTheme="majorBidi" w:hAnsiTheme="majorBidi" w:cstheme="majorBidi"/>
        </w:rPr>
      </w:pPr>
      <w:r w:rsidRPr="001049D7">
        <w:rPr>
          <w:rFonts w:asciiTheme="majorBidi" w:hAnsiTheme="majorBidi" w:cstheme="majorBidi"/>
        </w:rPr>
        <w:t xml:space="preserve">In our quest to develop an accurate and reliable homemade products detection system, we conducted a comprehensive evaluation of four distinct deep learning models: CNN, VGG16, VGG19, resnet 50,mobilenet and Yolov8ncl. Each model was trained on our carefully curated dataset, which included images </w:t>
      </w:r>
      <w:r w:rsidR="003352BB">
        <w:rPr>
          <w:rFonts w:asciiTheme="majorBidi" w:hAnsiTheme="majorBidi" w:cstheme="majorBidi"/>
        </w:rPr>
        <w:t>of various products categories.</w:t>
      </w:r>
    </w:p>
    <w:p w14:paraId="2E46E00C" w14:textId="77777777" w:rsidR="00EF140C" w:rsidRPr="001049D7" w:rsidRDefault="00EF140C" w:rsidP="001049D7">
      <w:pPr>
        <w:pStyle w:val="BodyText"/>
        <w:widowControl/>
        <w:autoSpaceDE/>
        <w:autoSpaceDN/>
        <w:spacing w:after="160" w:line="276" w:lineRule="auto"/>
        <w:ind w:left="720" w:right="680"/>
        <w:jc w:val="both"/>
        <w:rPr>
          <w:rFonts w:asciiTheme="majorBidi" w:hAnsiTheme="majorBidi" w:cstheme="majorBidi"/>
        </w:rPr>
      </w:pPr>
      <w:r w:rsidRPr="001049D7">
        <w:rPr>
          <w:rFonts w:asciiTheme="majorBidi" w:hAnsiTheme="majorBidi" w:cstheme="majorBidi"/>
        </w:rPr>
        <w:t>The evaluation process was crucial to determine which model would provide the best performance for our application.</w:t>
      </w:r>
    </w:p>
    <w:p w14:paraId="700DFD48" w14:textId="77777777" w:rsidR="00EF140C" w:rsidRPr="001049D7" w:rsidRDefault="00EF140C" w:rsidP="001049D7">
      <w:pPr>
        <w:pStyle w:val="BodyText"/>
        <w:widowControl/>
        <w:autoSpaceDE/>
        <w:autoSpaceDN/>
        <w:spacing w:after="160" w:line="276" w:lineRule="auto"/>
        <w:ind w:left="720" w:right="680"/>
        <w:jc w:val="both"/>
        <w:rPr>
          <w:rFonts w:asciiTheme="majorBidi" w:hAnsiTheme="majorBidi" w:cstheme="majorBidi"/>
        </w:rPr>
      </w:pPr>
      <w:r w:rsidRPr="001049D7">
        <w:rPr>
          <w:rFonts w:asciiTheme="majorBidi" w:hAnsiTheme="majorBidi" w:cstheme="majorBidi"/>
        </w:rPr>
        <w:t>To begin, we trained each model on the dataset, fine-tuning their parameters and architectures to optimize their learning capabilities. Each model utilized different techniques and architectures, contributing unique strengths to the task of homemade product detection.</w:t>
      </w:r>
    </w:p>
    <w:p w14:paraId="63BA9396" w14:textId="77777777" w:rsidR="00EF140C" w:rsidRDefault="00EF140C" w:rsidP="001049D7">
      <w:pPr>
        <w:pStyle w:val="BodyText"/>
        <w:widowControl/>
        <w:autoSpaceDE/>
        <w:autoSpaceDN/>
        <w:spacing w:after="160" w:line="276" w:lineRule="auto"/>
        <w:ind w:left="720" w:right="680"/>
        <w:jc w:val="both"/>
        <w:rPr>
          <w:rFonts w:asciiTheme="majorBidi" w:hAnsiTheme="majorBidi" w:cstheme="majorBidi"/>
        </w:rPr>
      </w:pPr>
      <w:r w:rsidRPr="001049D7">
        <w:rPr>
          <w:rFonts w:asciiTheme="majorBidi" w:hAnsiTheme="majorBidi" w:cstheme="majorBidi"/>
        </w:rPr>
        <w:t>After training, we evaluated each model using several key metrics, including accuracy. These metrics provided a comprehensive understanding of how well each model performed in detecting and classifying homemade products.</w:t>
      </w:r>
      <w:r w:rsidRPr="001049D7">
        <w:rPr>
          <w:rFonts w:asciiTheme="majorBidi" w:hAnsiTheme="majorBidi" w:cstheme="majorBidi"/>
          <w:b/>
          <w:bCs/>
        </w:rPr>
        <w:br/>
      </w:r>
      <w:bookmarkStart w:id="714" w:name="_Toc168963545"/>
    </w:p>
    <w:p w14:paraId="63BEDA0C" w14:textId="77777777" w:rsidR="001049D7" w:rsidRPr="001049D7" w:rsidRDefault="001049D7" w:rsidP="001049D7">
      <w:pPr>
        <w:pStyle w:val="BodyText"/>
        <w:widowControl/>
        <w:autoSpaceDE/>
        <w:autoSpaceDN/>
        <w:spacing w:after="160" w:line="276" w:lineRule="auto"/>
        <w:ind w:left="720" w:right="680"/>
        <w:jc w:val="both"/>
        <w:rPr>
          <w:rFonts w:asciiTheme="majorBidi" w:hAnsiTheme="majorBidi" w:cstheme="majorBidi"/>
        </w:rPr>
      </w:pPr>
    </w:p>
    <w:p w14:paraId="07BCD902" w14:textId="5AE6B611" w:rsidR="00EF140C" w:rsidRPr="004E4CA5" w:rsidRDefault="00EF140C" w:rsidP="00EF140C">
      <w:pPr>
        <w:pStyle w:val="Heading4"/>
        <w:rPr>
          <w:i w:val="0"/>
          <w:iCs w:val="0"/>
          <w:sz w:val="28"/>
          <w:szCs w:val="28"/>
        </w:rPr>
      </w:pPr>
      <w:bookmarkStart w:id="715" w:name="_Toc200381354"/>
      <w:bookmarkStart w:id="716" w:name="_Toc200507018"/>
      <w:r w:rsidRPr="004E4CA5">
        <w:rPr>
          <w:i w:val="0"/>
          <w:iCs w:val="0"/>
          <w:sz w:val="28"/>
          <w:szCs w:val="28"/>
        </w:rPr>
        <w:lastRenderedPageBreak/>
        <w:t>5.2.1.</w:t>
      </w:r>
      <w:r w:rsidR="00A17D8E" w:rsidRPr="004E4CA5">
        <w:rPr>
          <w:i w:val="0"/>
          <w:iCs w:val="0"/>
          <w:sz w:val="28"/>
          <w:szCs w:val="28"/>
        </w:rPr>
        <w:t>1</w:t>
      </w:r>
      <w:r w:rsidRPr="004E4CA5">
        <w:rPr>
          <w:i w:val="0"/>
          <w:iCs w:val="0"/>
          <w:sz w:val="28"/>
          <w:szCs w:val="28"/>
        </w:rPr>
        <w:t>.CNN (Convolutional Neural Network):</w:t>
      </w:r>
      <w:bookmarkEnd w:id="714"/>
      <w:bookmarkEnd w:id="715"/>
      <w:bookmarkEnd w:id="716"/>
    </w:p>
    <w:p w14:paraId="72DDCA56" w14:textId="77777777" w:rsidR="00EF140C" w:rsidRPr="004E4CA5" w:rsidRDefault="00EF140C" w:rsidP="00EF140C">
      <w:pPr>
        <w:pStyle w:val="BodyText"/>
        <w:widowControl/>
        <w:autoSpaceDE/>
        <w:autoSpaceDN/>
        <w:spacing w:after="160" w:line="276" w:lineRule="auto"/>
        <w:ind w:left="720" w:right="680"/>
        <w:jc w:val="both"/>
        <w:rPr>
          <w:rFonts w:asciiTheme="majorBidi" w:hAnsiTheme="majorBidi" w:cstheme="majorBidi"/>
        </w:rPr>
      </w:pPr>
      <w:r w:rsidRPr="004E4CA5">
        <w:rPr>
          <w:rFonts w:asciiTheme="majorBidi" w:hAnsiTheme="majorBidi" w:cstheme="majorBidi"/>
        </w:rPr>
        <w:t xml:space="preserve">Evaluation: The CNN model demonstrated strong performance in feature </w:t>
      </w:r>
    </w:p>
    <w:p w14:paraId="41A83051" w14:textId="77777777" w:rsidR="00EF140C" w:rsidRPr="004E4CA5" w:rsidRDefault="00EF140C" w:rsidP="00EF140C">
      <w:pPr>
        <w:pStyle w:val="BodyText"/>
        <w:widowControl/>
        <w:autoSpaceDE/>
        <w:autoSpaceDN/>
        <w:spacing w:after="160" w:line="276" w:lineRule="auto"/>
        <w:ind w:left="720" w:right="680"/>
        <w:jc w:val="both"/>
        <w:rPr>
          <w:rFonts w:asciiTheme="majorBidi" w:hAnsiTheme="majorBidi" w:cstheme="majorBidi"/>
        </w:rPr>
      </w:pPr>
      <w:r w:rsidRPr="004E4CA5">
        <w:rPr>
          <w:rFonts w:asciiTheme="majorBidi" w:hAnsiTheme="majorBidi" w:cstheme="majorBidi"/>
        </w:rPr>
        <w:t>extraction and classification due to its convolutional layers, which are effective in identifying patterns in images. We evaluated its accuracy, precision, and recall, noting its ability to generalize well across different types of categories.</w:t>
      </w:r>
    </w:p>
    <w:p w14:paraId="40DDC144" w14:textId="29CBD799" w:rsidR="002E0E3A" w:rsidRPr="004E4CA5" w:rsidRDefault="00EF140C" w:rsidP="002E0E3A">
      <w:pPr>
        <w:rPr>
          <w:rFonts w:cstheme="majorBidi"/>
          <w:b/>
          <w:bCs/>
          <w:sz w:val="28"/>
          <w:szCs w:val="28"/>
        </w:rPr>
      </w:pPr>
      <w:bookmarkStart w:id="717" w:name="_Toc168963546"/>
      <w:r w:rsidRPr="004E4CA5">
        <w:rPr>
          <w:rFonts w:cstheme="majorBidi"/>
          <w:b/>
          <w:bCs/>
          <w:sz w:val="28"/>
          <w:szCs w:val="28"/>
        </w:rPr>
        <w:t xml:space="preserve">        </w:t>
      </w:r>
      <w:bookmarkEnd w:id="717"/>
      <w:r w:rsidR="002E0E3A" w:rsidRPr="004E4CA5">
        <w:rPr>
          <w:rFonts w:cstheme="majorBidi"/>
          <w:b/>
          <w:bCs/>
          <w:sz w:val="28"/>
          <w:szCs w:val="28"/>
        </w:rPr>
        <w:t>Progress of Model Training: Accuracy and Loss Over Epochs</w:t>
      </w:r>
    </w:p>
    <w:p w14:paraId="164C1710" w14:textId="77777777" w:rsidR="002E0E3A" w:rsidRPr="002E0E3A" w:rsidRDefault="002E0E3A" w:rsidP="002E0E3A">
      <w:pPr>
        <w:rPr>
          <w:b/>
          <w:bCs/>
        </w:rPr>
      </w:pPr>
    </w:p>
    <w:p w14:paraId="001D6DA0" w14:textId="56B3D9EE" w:rsidR="002E0E3A" w:rsidRPr="002E0E3A" w:rsidRDefault="002E0E3A" w:rsidP="002E0E3A">
      <w:r w:rsidRPr="002E0E3A">
        <w:rPr>
          <w:noProof/>
        </w:rPr>
        <mc:AlternateContent>
          <mc:Choice Requires="wps">
            <w:drawing>
              <wp:anchor distT="0" distB="0" distL="114300" distR="114300" simplePos="0" relativeHeight="253048320" behindDoc="0" locked="0" layoutInCell="1" allowOverlap="1" wp14:anchorId="016EB200" wp14:editId="0768B351">
                <wp:simplePos x="0" y="0"/>
                <wp:positionH relativeFrom="column">
                  <wp:posOffset>457200</wp:posOffset>
                </wp:positionH>
                <wp:positionV relativeFrom="paragraph">
                  <wp:posOffset>25400</wp:posOffset>
                </wp:positionV>
                <wp:extent cx="5762625" cy="2895600"/>
                <wp:effectExtent l="0" t="0" r="28575" b="19050"/>
                <wp:wrapNone/>
                <wp:docPr id="1742693968" name="Text Box 7"/>
                <wp:cNvGraphicFramePr/>
                <a:graphic xmlns:a="http://schemas.openxmlformats.org/drawingml/2006/main">
                  <a:graphicData uri="http://schemas.microsoft.com/office/word/2010/wordprocessingShape">
                    <wps:wsp>
                      <wps:cNvSpPr txBox="1"/>
                      <wps:spPr>
                        <a:xfrm>
                          <a:off x="0" y="0"/>
                          <a:ext cx="5762625" cy="2895600"/>
                        </a:xfrm>
                        <a:prstGeom prst="rect">
                          <a:avLst/>
                        </a:prstGeom>
                        <a:solidFill>
                          <a:schemeClr val="lt1"/>
                        </a:solidFill>
                        <a:ln w="6350">
                          <a:solidFill>
                            <a:prstClr val="black"/>
                          </a:solidFill>
                        </a:ln>
                      </wps:spPr>
                      <wps:txbx>
                        <w:txbxContent>
                          <w:p w14:paraId="75BF243A" w14:textId="2262996C" w:rsidR="005320BB" w:rsidRDefault="005320BB" w:rsidP="002E0E3A">
                            <w:r>
                              <w:rPr>
                                <w:rFonts w:ascii="Times New Roman" w:eastAsia="SimSun" w:hAnsi="Times New Roman" w:cs="Times New Roman"/>
                                <w:noProof/>
                                <w:sz w:val="20"/>
                                <w:szCs w:val="20"/>
                              </w:rPr>
                              <w:drawing>
                                <wp:inline distT="0" distB="0" distL="0" distR="0" wp14:anchorId="0EAF4A39" wp14:editId="30B56FD3">
                                  <wp:extent cx="5126182" cy="2573610"/>
                                  <wp:effectExtent l="0" t="0" r="0" b="0"/>
                                  <wp:docPr id="685285781" name="Picture 6" descr="cnn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n n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657" cy="2577363"/>
                                          </a:xfrm>
                                          <a:prstGeom prst="rect">
                                            <a:avLst/>
                                          </a:prstGeom>
                                          <a:noFill/>
                                          <a:ln>
                                            <a:noFill/>
                                          </a:ln>
                                        </pic:spPr>
                                      </pic:pic>
                                    </a:graphicData>
                                  </a:graphic>
                                </wp:inline>
                              </w:drawing>
                            </w:r>
                          </w:p>
                        </w:txbxContent>
                      </wps:txbx>
                      <wps:bodyPr rot="0" spcFirstLastPara="0" vertOverflow="clip" horzOverflow="clip"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 w14:anchorId="016EB200" id="_x0000_s1065" type="#_x0000_t202" style="position:absolute;left:0;text-align:left;margin-left:36pt;margin-top:2pt;width:453.75pt;height:228pt;z-index:2530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" fillcolor="white [3201]" strokeweight=".5pt">
                <v:textbox>
                  <w:txbxContent>
                    <w:p w14:paraId="75BF243A" w14:textId="2262996C" w:rsidR="005320BB" w:rsidRDefault="005320BB" w:rsidP="002E0E3A">
                      <w:r>
                        <w:rPr>
                          <w:rFonts w:ascii="Times New Roman" w:eastAsia="SimSun" w:hAnsi="Times New Roman" w:cs="Times New Roman"/>
                          <w:noProof/>
                          <w:sz w:val="20"/>
                          <w:szCs w:val="20"/>
                        </w:rPr>
                        <w:drawing>
                          <wp:inline distT="0" distB="0" distL="0" distR="0" wp14:anchorId="0EAF4A39" wp14:editId="30B56FD3">
                            <wp:extent cx="5126182" cy="2573610"/>
                            <wp:effectExtent l="0" t="0" r="0" b="0"/>
                            <wp:docPr id="685285781" name="Picture 6" descr="cnn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nn new"/>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657" cy="2577363"/>
                                    </a:xfrm>
                                    <a:prstGeom prst="rect">
                                      <a:avLst/>
                                    </a:prstGeom>
                                    <a:noFill/>
                                    <a:ln>
                                      <a:noFill/>
                                    </a:ln>
                                  </pic:spPr>
                                </pic:pic>
                              </a:graphicData>
                            </a:graphic>
                          </wp:inline>
                        </w:drawing>
                      </w:r>
                    </w:p>
                  </w:txbxContent>
                </v:textbox>
              </v:shape>
            </w:pict>
          </mc:Fallback>
        </mc:AlternateContent>
      </w:r>
    </w:p>
    <w:p w14:paraId="04033812" w14:textId="77777777" w:rsidR="002E0E3A" w:rsidRPr="002E0E3A" w:rsidRDefault="002E0E3A" w:rsidP="002E0E3A"/>
    <w:p w14:paraId="0A8AACB6" w14:textId="77777777" w:rsidR="002E0E3A" w:rsidRPr="002E0E3A" w:rsidRDefault="002E0E3A" w:rsidP="002E0E3A"/>
    <w:p w14:paraId="05107D60" w14:textId="77777777" w:rsidR="002E0E3A" w:rsidRPr="002E0E3A" w:rsidRDefault="002E0E3A" w:rsidP="002E0E3A"/>
    <w:p w14:paraId="64A68275" w14:textId="77777777" w:rsidR="002E0E3A" w:rsidRPr="002E0E3A" w:rsidRDefault="002E0E3A" w:rsidP="002E0E3A"/>
    <w:p w14:paraId="62E7BC00" w14:textId="77777777" w:rsidR="002E0E3A" w:rsidRPr="002E0E3A" w:rsidRDefault="002E0E3A" w:rsidP="002E0E3A"/>
    <w:p w14:paraId="6F2426F6" w14:textId="77777777" w:rsidR="002E0E3A" w:rsidRPr="002E0E3A" w:rsidRDefault="002E0E3A" w:rsidP="002E0E3A"/>
    <w:p w14:paraId="58F798D6" w14:textId="77777777" w:rsidR="002E0E3A" w:rsidRPr="002E0E3A" w:rsidRDefault="002E0E3A" w:rsidP="002E0E3A"/>
    <w:p w14:paraId="2DAF321E" w14:textId="77777777" w:rsidR="002E0E3A" w:rsidRPr="002E0E3A" w:rsidRDefault="002E0E3A" w:rsidP="002E0E3A"/>
    <w:p w14:paraId="352283B6" w14:textId="77777777" w:rsidR="002E0E3A" w:rsidRPr="002E0E3A" w:rsidRDefault="002E0E3A" w:rsidP="002E0E3A"/>
    <w:p w14:paraId="0823BCA8" w14:textId="77777777" w:rsidR="002E0E3A" w:rsidRPr="002E0E3A" w:rsidRDefault="002E0E3A" w:rsidP="002E0E3A"/>
    <w:p w14:paraId="32A1AD0B" w14:textId="5E091CD8" w:rsidR="00EF140C" w:rsidRDefault="00EF140C" w:rsidP="002E0E3A"/>
    <w:p w14:paraId="7F7848DF" w14:textId="77777777" w:rsidR="00EF140C" w:rsidRDefault="00EF140C" w:rsidP="00EF140C">
      <w:pPr>
        <w:pStyle w:val="Chaptertitle1"/>
      </w:pPr>
      <w:bookmarkStart w:id="718" w:name="_Toc168963547"/>
    </w:p>
    <w:p w14:paraId="449096F6" w14:textId="77777777" w:rsidR="00EF140C" w:rsidRDefault="00EF140C" w:rsidP="00EF140C">
      <w:pPr>
        <w:pStyle w:val="Chaptertitle1"/>
      </w:pPr>
    </w:p>
    <w:p w14:paraId="79FC3042" w14:textId="77777777" w:rsidR="00EF140C" w:rsidRDefault="00EF140C" w:rsidP="00EF140C">
      <w:pPr>
        <w:pStyle w:val="Chaptertitle1"/>
      </w:pPr>
    </w:p>
    <w:p w14:paraId="5AD44C76" w14:textId="77777777" w:rsidR="00EF140C" w:rsidRDefault="00EF140C" w:rsidP="00EF140C">
      <w:pPr>
        <w:pStyle w:val="Chaptertitle1"/>
      </w:pPr>
    </w:p>
    <w:p w14:paraId="06DBC942" w14:textId="7875AC6A" w:rsidR="00EF140C" w:rsidRPr="00305FDD" w:rsidRDefault="00EF140C" w:rsidP="00EF140C">
      <w:pPr>
        <w:pStyle w:val="Chaptertitle1"/>
      </w:pPr>
      <w:bookmarkStart w:id="719" w:name="_Toc1605971105"/>
      <w:r w:rsidRPr="00305FDD">
        <w:lastRenderedPageBreak/>
        <w:t>This table provides a summary of a CNN model’s training process. It includes the following details:</w:t>
      </w:r>
      <w:bookmarkEnd w:id="718"/>
      <w:bookmarkEnd w:id="719"/>
    </w:p>
    <w:p w14:paraId="604B0B26" w14:textId="77777777" w:rsidR="00FC4B02" w:rsidRDefault="00FC4B02" w:rsidP="00FC4B02">
      <w:pPr>
        <w:ind w:left="720"/>
        <w:rPr>
          <w:b/>
          <w:bCs/>
          <w:sz w:val="32"/>
          <w:szCs w:val="32"/>
        </w:rPr>
      </w:pPr>
    </w:p>
    <w:tbl>
      <w:tblPr>
        <w:tblStyle w:val="PlainTable11"/>
        <w:tblW w:w="8418" w:type="dxa"/>
        <w:tblInd w:w="690" w:type="dxa"/>
        <w:tblLook w:val="04A0" w:firstRow="1" w:lastRow="0" w:firstColumn="1" w:lastColumn="0" w:noHBand="0" w:noVBand="1"/>
      </w:tblPr>
      <w:tblGrid>
        <w:gridCol w:w="4500"/>
        <w:gridCol w:w="3918"/>
      </w:tblGrid>
      <w:tr w:rsidR="00FC4B02" w14:paraId="5D7FEB5C" w14:textId="77777777" w:rsidTr="005C7B43">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0" w:type="dxa"/>
          </w:tcPr>
          <w:p w14:paraId="39F7A8D7" w14:textId="77777777" w:rsidR="00FC4B02" w:rsidRDefault="00FC4B02" w:rsidP="005C7B43">
            <w:pPr>
              <w:ind w:left="-240"/>
              <w:jc w:val="center"/>
              <w:rPr>
                <w:b w:val="0"/>
                <w:bCs w:val="0"/>
                <w:sz w:val="32"/>
                <w:szCs w:val="32"/>
              </w:rPr>
            </w:pPr>
            <w:r>
              <w:rPr>
                <w:sz w:val="32"/>
                <w:szCs w:val="32"/>
              </w:rPr>
              <w:t>Attribute</w:t>
            </w:r>
          </w:p>
        </w:tc>
        <w:tc>
          <w:tcPr>
            <w:tcW w:w="3918" w:type="dxa"/>
          </w:tcPr>
          <w:p w14:paraId="6D15197E" w14:textId="77777777" w:rsidR="00FC4B02" w:rsidRDefault="00FC4B02" w:rsidP="005C7B43">
            <w:pPr>
              <w:ind w:left="-240"/>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sz w:val="32"/>
                <w:szCs w:val="32"/>
              </w:rPr>
              <w:t>Value</w:t>
            </w:r>
          </w:p>
        </w:tc>
      </w:tr>
      <w:tr w:rsidR="00FC4B02" w14:paraId="6B79CF0D" w14:textId="77777777" w:rsidTr="005C7B4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0" w:type="dxa"/>
          </w:tcPr>
          <w:p w14:paraId="0F751A8A" w14:textId="77777777" w:rsidR="00FC4B02" w:rsidRPr="003A0DB6" w:rsidRDefault="00FC4B02" w:rsidP="005C7B43">
            <w:pPr>
              <w:ind w:left="-240"/>
              <w:jc w:val="center"/>
              <w:rPr>
                <w:sz w:val="28"/>
                <w:szCs w:val="28"/>
              </w:rPr>
            </w:pPr>
            <w:r w:rsidRPr="003A0DB6">
              <w:rPr>
                <w:sz w:val="28"/>
                <w:szCs w:val="28"/>
              </w:rPr>
              <w:t>Number of Classes</w:t>
            </w:r>
          </w:p>
        </w:tc>
        <w:tc>
          <w:tcPr>
            <w:tcW w:w="3918" w:type="dxa"/>
          </w:tcPr>
          <w:p w14:paraId="1A87EC1D" w14:textId="77777777" w:rsidR="00FC4B02" w:rsidRPr="00A634BA" w:rsidRDefault="00FC4B02" w:rsidP="005C7B43">
            <w:pPr>
              <w:ind w:left="-24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32"/>
                <w:szCs w:val="32"/>
              </w:rPr>
            </w:pPr>
            <w:r w:rsidRPr="00A634BA">
              <w:rPr>
                <w:rFonts w:asciiTheme="minorBidi" w:hAnsiTheme="minorBidi"/>
                <w:sz w:val="32"/>
                <w:szCs w:val="32"/>
              </w:rPr>
              <w:t>2</w:t>
            </w:r>
          </w:p>
        </w:tc>
      </w:tr>
      <w:tr w:rsidR="00FC4B02" w14:paraId="484EEEB8" w14:textId="77777777" w:rsidTr="005C7B43">
        <w:trPr>
          <w:trHeight w:val="584"/>
        </w:trPr>
        <w:tc>
          <w:tcPr>
            <w:cnfStyle w:val="001000000000" w:firstRow="0" w:lastRow="0" w:firstColumn="1" w:lastColumn="0" w:oddVBand="0" w:evenVBand="0" w:oddHBand="0" w:evenHBand="0" w:firstRowFirstColumn="0" w:firstRowLastColumn="0" w:lastRowFirstColumn="0" w:lastRowLastColumn="0"/>
            <w:tcW w:w="4500" w:type="dxa"/>
          </w:tcPr>
          <w:p w14:paraId="3B09209B" w14:textId="77777777" w:rsidR="00FC4B02" w:rsidRPr="003A0DB6" w:rsidRDefault="00FC4B02" w:rsidP="005C7B43">
            <w:pPr>
              <w:ind w:left="-240"/>
              <w:jc w:val="center"/>
              <w:rPr>
                <w:sz w:val="28"/>
                <w:szCs w:val="28"/>
              </w:rPr>
            </w:pPr>
            <w:r w:rsidRPr="003A0DB6">
              <w:rPr>
                <w:sz w:val="28"/>
                <w:szCs w:val="28"/>
              </w:rPr>
              <w:t>Batch Size</w:t>
            </w:r>
          </w:p>
        </w:tc>
        <w:tc>
          <w:tcPr>
            <w:tcW w:w="3918" w:type="dxa"/>
          </w:tcPr>
          <w:p w14:paraId="6834AFF3" w14:textId="3C98BFCE" w:rsidR="00FC4B02" w:rsidRPr="00A634BA" w:rsidRDefault="00A634BA" w:rsidP="005C7B43">
            <w:pPr>
              <w:ind w:left="-24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32"/>
                <w:szCs w:val="32"/>
                <w:lang w:bidi="ar-EG"/>
              </w:rPr>
            </w:pPr>
            <w:r w:rsidRPr="00A634BA">
              <w:rPr>
                <w:rFonts w:asciiTheme="minorBidi" w:hAnsiTheme="minorBidi"/>
                <w:sz w:val="32"/>
                <w:szCs w:val="32"/>
                <w:lang w:bidi="ar-EG"/>
              </w:rPr>
              <w:t>32</w:t>
            </w:r>
          </w:p>
        </w:tc>
      </w:tr>
      <w:tr w:rsidR="00FC4B02" w14:paraId="1C678F0F" w14:textId="77777777" w:rsidTr="005C7B4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0" w:type="dxa"/>
          </w:tcPr>
          <w:p w14:paraId="1728E2D6" w14:textId="77777777" w:rsidR="00FC4B02" w:rsidRPr="003A0DB6" w:rsidRDefault="00FC4B02" w:rsidP="005C7B43">
            <w:pPr>
              <w:ind w:left="-240"/>
              <w:jc w:val="center"/>
              <w:rPr>
                <w:sz w:val="28"/>
                <w:szCs w:val="28"/>
              </w:rPr>
            </w:pPr>
            <w:r w:rsidRPr="003A0DB6">
              <w:rPr>
                <w:sz w:val="28"/>
                <w:szCs w:val="28"/>
              </w:rPr>
              <w:t>Number of Epochs</w:t>
            </w:r>
          </w:p>
        </w:tc>
        <w:tc>
          <w:tcPr>
            <w:tcW w:w="3918" w:type="dxa"/>
          </w:tcPr>
          <w:p w14:paraId="1692E4FE" w14:textId="162305B2" w:rsidR="00FC4B02" w:rsidRPr="00A634BA" w:rsidRDefault="00A634BA" w:rsidP="005C7B43">
            <w:pPr>
              <w:ind w:left="-24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32"/>
                <w:szCs w:val="32"/>
                <w:lang w:bidi="ar-EG"/>
              </w:rPr>
            </w:pPr>
            <w:r w:rsidRPr="00A634BA">
              <w:rPr>
                <w:rFonts w:asciiTheme="minorBidi" w:hAnsiTheme="minorBidi"/>
                <w:sz w:val="32"/>
                <w:szCs w:val="32"/>
                <w:lang w:bidi="ar-EG"/>
              </w:rPr>
              <w:t>30</w:t>
            </w:r>
          </w:p>
        </w:tc>
      </w:tr>
      <w:tr w:rsidR="00FC4B02" w14:paraId="676CDAD4" w14:textId="77777777" w:rsidTr="005C7B43">
        <w:trPr>
          <w:trHeight w:val="584"/>
        </w:trPr>
        <w:tc>
          <w:tcPr>
            <w:cnfStyle w:val="001000000000" w:firstRow="0" w:lastRow="0" w:firstColumn="1" w:lastColumn="0" w:oddVBand="0" w:evenVBand="0" w:oddHBand="0" w:evenHBand="0" w:firstRowFirstColumn="0" w:firstRowLastColumn="0" w:lastRowFirstColumn="0" w:lastRowLastColumn="0"/>
            <w:tcW w:w="4500" w:type="dxa"/>
          </w:tcPr>
          <w:p w14:paraId="4BE8016C" w14:textId="77777777" w:rsidR="00FC4B02" w:rsidRPr="003A0DB6" w:rsidRDefault="00FC4B02" w:rsidP="005C7B43">
            <w:pPr>
              <w:ind w:left="-240"/>
              <w:jc w:val="center"/>
              <w:rPr>
                <w:sz w:val="28"/>
                <w:szCs w:val="28"/>
              </w:rPr>
            </w:pPr>
            <w:r w:rsidRPr="003A0DB6">
              <w:rPr>
                <w:sz w:val="28"/>
                <w:szCs w:val="28"/>
              </w:rPr>
              <w:t>Final Train Accuracy</w:t>
            </w:r>
          </w:p>
        </w:tc>
        <w:tc>
          <w:tcPr>
            <w:tcW w:w="3918" w:type="dxa"/>
          </w:tcPr>
          <w:p w14:paraId="1E8B774F" w14:textId="6C9EC79F" w:rsidR="00FC4B02" w:rsidRPr="00A634BA" w:rsidRDefault="00FC4B02" w:rsidP="005C7B43">
            <w:pPr>
              <w:ind w:left="-24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32"/>
                <w:szCs w:val="32"/>
                <w:lang w:bidi="ar-EG"/>
              </w:rPr>
            </w:pPr>
            <w:r w:rsidRPr="00A634BA">
              <w:rPr>
                <w:rFonts w:asciiTheme="minorBidi" w:hAnsiTheme="minorBidi"/>
                <w:sz w:val="32"/>
                <w:szCs w:val="32"/>
              </w:rPr>
              <w:t>0.83</w:t>
            </w:r>
            <w:r w:rsidR="00A634BA" w:rsidRPr="00A634BA">
              <w:rPr>
                <w:rFonts w:asciiTheme="minorBidi" w:hAnsiTheme="minorBidi"/>
                <w:sz w:val="32"/>
                <w:szCs w:val="32"/>
                <w:lang w:bidi="ar-EG"/>
              </w:rPr>
              <w:t>05</w:t>
            </w:r>
          </w:p>
        </w:tc>
      </w:tr>
      <w:tr w:rsidR="00FC4B02" w14:paraId="2E95C814" w14:textId="77777777" w:rsidTr="005C7B4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0" w:type="dxa"/>
          </w:tcPr>
          <w:p w14:paraId="5613DBA5" w14:textId="77777777" w:rsidR="00FC4B02" w:rsidRPr="003A0DB6" w:rsidRDefault="00FC4B02" w:rsidP="005C7B43">
            <w:pPr>
              <w:ind w:left="-240"/>
              <w:jc w:val="center"/>
              <w:rPr>
                <w:sz w:val="28"/>
                <w:szCs w:val="28"/>
              </w:rPr>
            </w:pPr>
            <w:r w:rsidRPr="003A0DB6">
              <w:rPr>
                <w:sz w:val="28"/>
                <w:szCs w:val="28"/>
              </w:rPr>
              <w:t>Final Validation Accuracy</w:t>
            </w:r>
          </w:p>
        </w:tc>
        <w:tc>
          <w:tcPr>
            <w:tcW w:w="3918" w:type="dxa"/>
          </w:tcPr>
          <w:p w14:paraId="52DE209B" w14:textId="77777777" w:rsidR="00FC4B02" w:rsidRPr="00A634BA" w:rsidRDefault="00FC4B02" w:rsidP="005C7B43">
            <w:pPr>
              <w:ind w:left="-24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32"/>
                <w:szCs w:val="32"/>
              </w:rPr>
            </w:pPr>
            <w:r w:rsidRPr="00A634BA">
              <w:rPr>
                <w:rFonts w:asciiTheme="minorBidi" w:hAnsiTheme="minorBidi"/>
                <w:sz w:val="32"/>
                <w:szCs w:val="32"/>
              </w:rPr>
              <w:t>0.8437</w:t>
            </w:r>
          </w:p>
        </w:tc>
      </w:tr>
      <w:tr w:rsidR="00FC4B02" w14:paraId="6474C647" w14:textId="77777777" w:rsidTr="005C7B43">
        <w:trPr>
          <w:trHeight w:val="584"/>
        </w:trPr>
        <w:tc>
          <w:tcPr>
            <w:cnfStyle w:val="001000000000" w:firstRow="0" w:lastRow="0" w:firstColumn="1" w:lastColumn="0" w:oddVBand="0" w:evenVBand="0" w:oddHBand="0" w:evenHBand="0" w:firstRowFirstColumn="0" w:firstRowLastColumn="0" w:lastRowFirstColumn="0" w:lastRowLastColumn="0"/>
            <w:tcW w:w="4500" w:type="dxa"/>
          </w:tcPr>
          <w:p w14:paraId="43298513" w14:textId="77777777" w:rsidR="00FC4B02" w:rsidRPr="003A0DB6" w:rsidRDefault="00FC4B02" w:rsidP="005C7B43">
            <w:pPr>
              <w:ind w:left="-240"/>
              <w:jc w:val="center"/>
              <w:rPr>
                <w:sz w:val="28"/>
                <w:szCs w:val="28"/>
              </w:rPr>
            </w:pPr>
            <w:r w:rsidRPr="003A0DB6">
              <w:rPr>
                <w:sz w:val="28"/>
                <w:szCs w:val="28"/>
              </w:rPr>
              <w:t>Final Train Loss</w:t>
            </w:r>
          </w:p>
        </w:tc>
        <w:tc>
          <w:tcPr>
            <w:tcW w:w="3918" w:type="dxa"/>
          </w:tcPr>
          <w:p w14:paraId="2AE313A1" w14:textId="77777777" w:rsidR="00FC4B02" w:rsidRPr="00A634BA" w:rsidRDefault="00FC4B02" w:rsidP="005C7B43">
            <w:pPr>
              <w:ind w:left="-24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32"/>
                <w:szCs w:val="32"/>
              </w:rPr>
            </w:pPr>
            <w:r w:rsidRPr="00A634BA">
              <w:rPr>
                <w:rFonts w:asciiTheme="minorBidi" w:hAnsiTheme="minorBidi"/>
                <w:sz w:val="32"/>
                <w:szCs w:val="32"/>
              </w:rPr>
              <w:t>0.4098</w:t>
            </w:r>
          </w:p>
        </w:tc>
      </w:tr>
      <w:tr w:rsidR="00FC4B02" w14:paraId="1E1E290B" w14:textId="77777777" w:rsidTr="005C7B4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500" w:type="dxa"/>
          </w:tcPr>
          <w:p w14:paraId="6EE773DF" w14:textId="77777777" w:rsidR="00FC4B02" w:rsidRPr="003A0DB6" w:rsidRDefault="00FC4B02" w:rsidP="005C7B43">
            <w:pPr>
              <w:ind w:left="-240"/>
              <w:jc w:val="center"/>
              <w:rPr>
                <w:sz w:val="28"/>
                <w:szCs w:val="28"/>
              </w:rPr>
            </w:pPr>
            <w:r w:rsidRPr="003A0DB6">
              <w:rPr>
                <w:sz w:val="28"/>
                <w:szCs w:val="28"/>
              </w:rPr>
              <w:t>Final Val Loss</w:t>
            </w:r>
          </w:p>
        </w:tc>
        <w:tc>
          <w:tcPr>
            <w:tcW w:w="3918" w:type="dxa"/>
          </w:tcPr>
          <w:p w14:paraId="4055294C" w14:textId="77777777" w:rsidR="00FC4B02" w:rsidRPr="00A634BA" w:rsidRDefault="00FC4B02" w:rsidP="005C7B43">
            <w:pPr>
              <w:ind w:left="-240"/>
              <w:jc w:val="center"/>
              <w:cnfStyle w:val="000000100000" w:firstRow="0" w:lastRow="0" w:firstColumn="0" w:lastColumn="0" w:oddVBand="0" w:evenVBand="0" w:oddHBand="1" w:evenHBand="0" w:firstRowFirstColumn="0" w:firstRowLastColumn="0" w:lastRowFirstColumn="0" w:lastRowLastColumn="0"/>
              <w:rPr>
                <w:rFonts w:asciiTheme="minorBidi" w:hAnsiTheme="minorBidi"/>
                <w:sz w:val="32"/>
                <w:szCs w:val="32"/>
              </w:rPr>
            </w:pPr>
            <w:r w:rsidRPr="00A634BA">
              <w:rPr>
                <w:rFonts w:asciiTheme="minorBidi" w:hAnsiTheme="minorBidi"/>
                <w:sz w:val="32"/>
                <w:szCs w:val="32"/>
              </w:rPr>
              <w:t>0.3781</w:t>
            </w:r>
          </w:p>
        </w:tc>
      </w:tr>
      <w:tr w:rsidR="00FC4B02" w:rsidRPr="00F74399" w14:paraId="62B251B0" w14:textId="77777777" w:rsidTr="005C7B43">
        <w:trPr>
          <w:trHeight w:val="584"/>
        </w:trPr>
        <w:tc>
          <w:tcPr>
            <w:cnfStyle w:val="001000000000" w:firstRow="0" w:lastRow="0" w:firstColumn="1" w:lastColumn="0" w:oddVBand="0" w:evenVBand="0" w:oddHBand="0" w:evenHBand="0" w:firstRowFirstColumn="0" w:firstRowLastColumn="0" w:lastRowFirstColumn="0" w:lastRowLastColumn="0"/>
            <w:tcW w:w="4500" w:type="dxa"/>
            <w:shd w:val="clear" w:color="auto" w:fill="F2F2F2" w:themeFill="background1" w:themeFillShade="F2"/>
          </w:tcPr>
          <w:p w14:paraId="06195C13" w14:textId="77777777" w:rsidR="00FC4B02" w:rsidRPr="003A0DB6" w:rsidRDefault="00FC4B02" w:rsidP="005C7B43">
            <w:pPr>
              <w:ind w:left="-240"/>
              <w:jc w:val="center"/>
              <w:rPr>
                <w:sz w:val="28"/>
                <w:szCs w:val="28"/>
              </w:rPr>
            </w:pPr>
            <w:r w:rsidRPr="003A0DB6">
              <w:rPr>
                <w:sz w:val="28"/>
                <w:szCs w:val="28"/>
              </w:rPr>
              <w:t>Final test accuracy</w:t>
            </w:r>
          </w:p>
        </w:tc>
        <w:tc>
          <w:tcPr>
            <w:tcW w:w="3918" w:type="dxa"/>
            <w:shd w:val="clear" w:color="auto" w:fill="F2F2F2" w:themeFill="background1" w:themeFillShade="F2"/>
          </w:tcPr>
          <w:p w14:paraId="15EDE68C" w14:textId="77777777" w:rsidR="00FC4B02" w:rsidRPr="00A634BA" w:rsidRDefault="00FC4B02" w:rsidP="005C7B43">
            <w:pPr>
              <w:ind w:left="-240"/>
              <w:jc w:val="center"/>
              <w:cnfStyle w:val="000000000000" w:firstRow="0" w:lastRow="0" w:firstColumn="0" w:lastColumn="0" w:oddVBand="0" w:evenVBand="0" w:oddHBand="0" w:evenHBand="0" w:firstRowFirstColumn="0" w:firstRowLastColumn="0" w:lastRowFirstColumn="0" w:lastRowLastColumn="0"/>
              <w:rPr>
                <w:rFonts w:asciiTheme="minorBidi" w:hAnsiTheme="minorBidi"/>
                <w:sz w:val="28"/>
                <w:szCs w:val="28"/>
              </w:rPr>
            </w:pPr>
            <w:r w:rsidRPr="00A634BA">
              <w:rPr>
                <w:rFonts w:asciiTheme="minorBidi" w:hAnsiTheme="minorBidi"/>
                <w:sz w:val="28"/>
                <w:szCs w:val="28"/>
              </w:rPr>
              <w:t>0.60</w:t>
            </w:r>
          </w:p>
        </w:tc>
      </w:tr>
    </w:tbl>
    <w:p w14:paraId="71A2E337" w14:textId="77777777" w:rsidR="00FC4B02" w:rsidRPr="003F6D4B" w:rsidRDefault="00FC4B02" w:rsidP="00F74399">
      <w:pPr>
        <w:rPr>
          <w:b/>
          <w:bCs/>
          <w:sz w:val="28"/>
          <w:szCs w:val="28"/>
        </w:rPr>
      </w:pPr>
    </w:p>
    <w:p w14:paraId="337CA4D7" w14:textId="77777777" w:rsidR="00F74399" w:rsidRPr="003F6D4B" w:rsidRDefault="00F74399" w:rsidP="00F74399">
      <w:pPr>
        <w:rPr>
          <w:b/>
          <w:bCs/>
          <w:sz w:val="28"/>
          <w:szCs w:val="28"/>
        </w:rPr>
      </w:pPr>
      <w:r w:rsidRPr="003F6D4B">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01415C" w14:paraId="54D09D63" w14:textId="77777777" w:rsidTr="0001415C">
        <w:tc>
          <w:tcPr>
            <w:tcW w:w="1870" w:type="dxa"/>
          </w:tcPr>
          <w:p w14:paraId="518CD10B" w14:textId="77777777" w:rsidR="0001415C" w:rsidRDefault="0001415C" w:rsidP="0001415C">
            <w:pPr>
              <w:rPr>
                <w:sz w:val="28"/>
                <w:szCs w:val="28"/>
              </w:rPr>
            </w:pPr>
          </w:p>
        </w:tc>
        <w:tc>
          <w:tcPr>
            <w:tcW w:w="1870" w:type="dxa"/>
          </w:tcPr>
          <w:p w14:paraId="223C7800" w14:textId="6480209B" w:rsidR="0001415C" w:rsidRPr="000217FB" w:rsidRDefault="0001415C" w:rsidP="0001415C">
            <w:pPr>
              <w:rPr>
                <w:b/>
                <w:bCs/>
                <w:sz w:val="28"/>
                <w:szCs w:val="28"/>
              </w:rPr>
            </w:pPr>
            <w:r>
              <w:rPr>
                <w:sz w:val="28"/>
                <w:szCs w:val="28"/>
              </w:rPr>
              <w:t xml:space="preserve">   </w:t>
            </w:r>
            <w:r w:rsidRPr="000217FB">
              <w:rPr>
                <w:b/>
                <w:bCs/>
                <w:sz w:val="28"/>
                <w:szCs w:val="28"/>
              </w:rPr>
              <w:t>precision</w:t>
            </w:r>
          </w:p>
        </w:tc>
        <w:tc>
          <w:tcPr>
            <w:tcW w:w="1870" w:type="dxa"/>
          </w:tcPr>
          <w:p w14:paraId="04D46C26" w14:textId="713A74B0" w:rsidR="0001415C" w:rsidRPr="000217FB" w:rsidRDefault="0001415C" w:rsidP="0001415C">
            <w:pPr>
              <w:rPr>
                <w:b/>
                <w:bCs/>
                <w:sz w:val="28"/>
                <w:szCs w:val="28"/>
              </w:rPr>
            </w:pPr>
            <w:r>
              <w:rPr>
                <w:sz w:val="28"/>
                <w:szCs w:val="28"/>
              </w:rPr>
              <w:t xml:space="preserve">   </w:t>
            </w:r>
            <w:r w:rsidRPr="000217FB">
              <w:rPr>
                <w:b/>
                <w:bCs/>
                <w:sz w:val="28"/>
                <w:szCs w:val="28"/>
              </w:rPr>
              <w:t xml:space="preserve"> recall</w:t>
            </w:r>
          </w:p>
        </w:tc>
        <w:tc>
          <w:tcPr>
            <w:tcW w:w="1870" w:type="dxa"/>
          </w:tcPr>
          <w:p w14:paraId="6445A09B" w14:textId="1A07C6B6" w:rsidR="0001415C" w:rsidRPr="000217FB" w:rsidRDefault="0001415C" w:rsidP="0001415C">
            <w:pPr>
              <w:rPr>
                <w:b/>
                <w:bCs/>
                <w:sz w:val="28"/>
                <w:szCs w:val="28"/>
              </w:rPr>
            </w:pPr>
            <w:r>
              <w:rPr>
                <w:sz w:val="28"/>
                <w:szCs w:val="28"/>
              </w:rPr>
              <w:t xml:space="preserve">  </w:t>
            </w:r>
            <w:r w:rsidRPr="000217FB">
              <w:rPr>
                <w:b/>
                <w:bCs/>
                <w:sz w:val="28"/>
                <w:szCs w:val="28"/>
              </w:rPr>
              <w:t>f1-score</w:t>
            </w:r>
          </w:p>
        </w:tc>
        <w:tc>
          <w:tcPr>
            <w:tcW w:w="1870" w:type="dxa"/>
          </w:tcPr>
          <w:p w14:paraId="2592915C" w14:textId="78C2A26E" w:rsidR="0001415C" w:rsidRPr="000217FB" w:rsidRDefault="0001415C" w:rsidP="0001415C">
            <w:pPr>
              <w:rPr>
                <w:b/>
                <w:bCs/>
                <w:sz w:val="28"/>
                <w:szCs w:val="28"/>
              </w:rPr>
            </w:pPr>
            <w:r w:rsidRPr="00F74399">
              <w:rPr>
                <w:sz w:val="28"/>
                <w:szCs w:val="28"/>
              </w:rPr>
              <w:t xml:space="preserve">   </w:t>
            </w:r>
            <w:r w:rsidRPr="000217FB">
              <w:rPr>
                <w:b/>
                <w:bCs/>
                <w:sz w:val="28"/>
                <w:szCs w:val="28"/>
              </w:rPr>
              <w:t xml:space="preserve"> support</w:t>
            </w:r>
          </w:p>
          <w:p w14:paraId="5E2F39FE" w14:textId="77777777" w:rsidR="0001415C" w:rsidRDefault="0001415C" w:rsidP="0001415C">
            <w:pPr>
              <w:rPr>
                <w:sz w:val="28"/>
                <w:szCs w:val="28"/>
              </w:rPr>
            </w:pPr>
          </w:p>
        </w:tc>
      </w:tr>
      <w:tr w:rsidR="0001415C" w14:paraId="2CADDE87" w14:textId="77777777" w:rsidTr="0001415C">
        <w:tc>
          <w:tcPr>
            <w:tcW w:w="1870" w:type="dxa"/>
          </w:tcPr>
          <w:p w14:paraId="6232D02E" w14:textId="1D85FDF4" w:rsidR="0001415C" w:rsidRPr="004069F3" w:rsidRDefault="005D6172" w:rsidP="0001415C">
            <w:pPr>
              <w:rPr>
                <w:b/>
                <w:bCs/>
                <w:sz w:val="28"/>
                <w:szCs w:val="28"/>
              </w:rPr>
            </w:pPr>
            <w:r w:rsidRPr="004069F3">
              <w:rPr>
                <w:b/>
                <w:bCs/>
                <w:sz w:val="28"/>
                <w:szCs w:val="28"/>
              </w:rPr>
              <w:t>homemade</w:t>
            </w:r>
          </w:p>
        </w:tc>
        <w:tc>
          <w:tcPr>
            <w:tcW w:w="1870" w:type="dxa"/>
          </w:tcPr>
          <w:p w14:paraId="52696028" w14:textId="3F83189E" w:rsidR="0001415C" w:rsidRDefault="005D6172" w:rsidP="0001415C">
            <w:pPr>
              <w:rPr>
                <w:sz w:val="28"/>
                <w:szCs w:val="28"/>
              </w:rPr>
            </w:pPr>
            <w:r w:rsidRPr="00F74399">
              <w:rPr>
                <w:sz w:val="28"/>
                <w:szCs w:val="28"/>
              </w:rPr>
              <w:t>0.91</w:t>
            </w:r>
          </w:p>
        </w:tc>
        <w:tc>
          <w:tcPr>
            <w:tcW w:w="1870" w:type="dxa"/>
          </w:tcPr>
          <w:p w14:paraId="2F9ACA81" w14:textId="5717A840" w:rsidR="0001415C" w:rsidRDefault="00A40E22" w:rsidP="0001415C">
            <w:pPr>
              <w:rPr>
                <w:sz w:val="28"/>
                <w:szCs w:val="28"/>
              </w:rPr>
            </w:pPr>
            <w:r w:rsidRPr="00F74399">
              <w:rPr>
                <w:sz w:val="28"/>
                <w:szCs w:val="28"/>
              </w:rPr>
              <w:t>0.21</w:t>
            </w:r>
          </w:p>
        </w:tc>
        <w:tc>
          <w:tcPr>
            <w:tcW w:w="1870" w:type="dxa"/>
          </w:tcPr>
          <w:p w14:paraId="605786E3" w14:textId="70FDE3C3" w:rsidR="0001415C" w:rsidRDefault="00A40E22" w:rsidP="0001415C">
            <w:pPr>
              <w:rPr>
                <w:sz w:val="28"/>
                <w:szCs w:val="28"/>
              </w:rPr>
            </w:pPr>
            <w:r w:rsidRPr="00F74399">
              <w:rPr>
                <w:sz w:val="28"/>
                <w:szCs w:val="28"/>
              </w:rPr>
              <w:t xml:space="preserve">0.35       </w:t>
            </w:r>
          </w:p>
        </w:tc>
        <w:tc>
          <w:tcPr>
            <w:tcW w:w="1870" w:type="dxa"/>
          </w:tcPr>
          <w:p w14:paraId="18DE8C02" w14:textId="5C21C60D" w:rsidR="0001415C" w:rsidRDefault="00A40E22" w:rsidP="00A40E22">
            <w:pPr>
              <w:rPr>
                <w:sz w:val="28"/>
                <w:szCs w:val="28"/>
              </w:rPr>
            </w:pPr>
            <w:r w:rsidRPr="00F74399">
              <w:rPr>
                <w:sz w:val="28"/>
                <w:szCs w:val="28"/>
              </w:rPr>
              <w:t>517</w:t>
            </w:r>
          </w:p>
        </w:tc>
      </w:tr>
      <w:tr w:rsidR="0001415C" w14:paraId="78857800" w14:textId="77777777" w:rsidTr="0001415C">
        <w:tc>
          <w:tcPr>
            <w:tcW w:w="1870" w:type="dxa"/>
          </w:tcPr>
          <w:p w14:paraId="253EA48E" w14:textId="5EF7D212" w:rsidR="0001415C" w:rsidRPr="0099671A" w:rsidRDefault="005D6172" w:rsidP="0001415C">
            <w:pPr>
              <w:rPr>
                <w:b/>
                <w:bCs/>
                <w:sz w:val="28"/>
                <w:szCs w:val="28"/>
              </w:rPr>
            </w:pPr>
            <w:r w:rsidRPr="0099671A">
              <w:rPr>
                <w:b/>
                <w:bCs/>
                <w:sz w:val="28"/>
                <w:szCs w:val="28"/>
              </w:rPr>
              <w:t>machinemade</w:t>
            </w:r>
          </w:p>
        </w:tc>
        <w:tc>
          <w:tcPr>
            <w:tcW w:w="1870" w:type="dxa"/>
          </w:tcPr>
          <w:p w14:paraId="6F3BA84F" w14:textId="23544695" w:rsidR="0001415C" w:rsidRDefault="00A40E22" w:rsidP="0001415C">
            <w:pPr>
              <w:rPr>
                <w:sz w:val="28"/>
                <w:szCs w:val="28"/>
              </w:rPr>
            </w:pPr>
            <w:r w:rsidRPr="00F74399">
              <w:rPr>
                <w:sz w:val="28"/>
                <w:szCs w:val="28"/>
              </w:rPr>
              <w:t xml:space="preserve">0.56      </w:t>
            </w:r>
          </w:p>
        </w:tc>
        <w:tc>
          <w:tcPr>
            <w:tcW w:w="1870" w:type="dxa"/>
          </w:tcPr>
          <w:p w14:paraId="5EB4DEE6" w14:textId="419E7531" w:rsidR="0001415C" w:rsidRDefault="00A40E22" w:rsidP="0001415C">
            <w:pPr>
              <w:rPr>
                <w:sz w:val="28"/>
                <w:szCs w:val="28"/>
              </w:rPr>
            </w:pPr>
            <w:r w:rsidRPr="00F74399">
              <w:rPr>
                <w:sz w:val="28"/>
                <w:szCs w:val="28"/>
              </w:rPr>
              <w:t>0.98</w:t>
            </w:r>
          </w:p>
        </w:tc>
        <w:tc>
          <w:tcPr>
            <w:tcW w:w="1870" w:type="dxa"/>
          </w:tcPr>
          <w:p w14:paraId="5BD815AA" w14:textId="6B027956" w:rsidR="0001415C" w:rsidRDefault="00A40E22" w:rsidP="0001415C">
            <w:pPr>
              <w:rPr>
                <w:sz w:val="28"/>
                <w:szCs w:val="28"/>
              </w:rPr>
            </w:pPr>
            <w:r w:rsidRPr="00F74399">
              <w:rPr>
                <w:sz w:val="28"/>
                <w:szCs w:val="28"/>
              </w:rPr>
              <w:t xml:space="preserve">0.71       </w:t>
            </w:r>
          </w:p>
        </w:tc>
        <w:tc>
          <w:tcPr>
            <w:tcW w:w="1870" w:type="dxa"/>
          </w:tcPr>
          <w:p w14:paraId="0BC3FB1E" w14:textId="73248C28" w:rsidR="0001415C" w:rsidRDefault="00A40E22" w:rsidP="00A40E22">
            <w:pPr>
              <w:rPr>
                <w:sz w:val="28"/>
                <w:szCs w:val="28"/>
              </w:rPr>
            </w:pPr>
            <w:r w:rsidRPr="00F74399">
              <w:rPr>
                <w:sz w:val="28"/>
                <w:szCs w:val="28"/>
              </w:rPr>
              <w:t>534</w:t>
            </w:r>
          </w:p>
        </w:tc>
      </w:tr>
      <w:tr w:rsidR="0001415C" w14:paraId="19523945" w14:textId="77777777" w:rsidTr="0001415C">
        <w:tc>
          <w:tcPr>
            <w:tcW w:w="1870" w:type="dxa"/>
          </w:tcPr>
          <w:p w14:paraId="33598A7E" w14:textId="7CCCFF62" w:rsidR="0001415C" w:rsidRPr="0099671A" w:rsidRDefault="00735BC0" w:rsidP="0001415C">
            <w:pPr>
              <w:rPr>
                <w:b/>
                <w:bCs/>
                <w:sz w:val="28"/>
                <w:szCs w:val="28"/>
              </w:rPr>
            </w:pPr>
            <w:r w:rsidRPr="0099671A">
              <w:rPr>
                <w:b/>
                <w:bCs/>
                <w:sz w:val="28"/>
                <w:szCs w:val="28"/>
              </w:rPr>
              <w:t>accuracy</w:t>
            </w:r>
          </w:p>
        </w:tc>
        <w:tc>
          <w:tcPr>
            <w:tcW w:w="1870" w:type="dxa"/>
          </w:tcPr>
          <w:p w14:paraId="0D22CC3C" w14:textId="77777777" w:rsidR="0001415C" w:rsidRDefault="0001415C" w:rsidP="0001415C">
            <w:pPr>
              <w:rPr>
                <w:sz w:val="28"/>
                <w:szCs w:val="28"/>
              </w:rPr>
            </w:pPr>
          </w:p>
        </w:tc>
        <w:tc>
          <w:tcPr>
            <w:tcW w:w="1870" w:type="dxa"/>
          </w:tcPr>
          <w:p w14:paraId="0B01BFB7" w14:textId="77777777" w:rsidR="0001415C" w:rsidRDefault="0001415C" w:rsidP="0001415C">
            <w:pPr>
              <w:rPr>
                <w:sz w:val="28"/>
                <w:szCs w:val="28"/>
              </w:rPr>
            </w:pPr>
          </w:p>
        </w:tc>
        <w:tc>
          <w:tcPr>
            <w:tcW w:w="1870" w:type="dxa"/>
          </w:tcPr>
          <w:p w14:paraId="5D247F82" w14:textId="54649A7A" w:rsidR="0001415C" w:rsidRDefault="008E742B" w:rsidP="0001415C">
            <w:pPr>
              <w:rPr>
                <w:sz w:val="28"/>
                <w:szCs w:val="28"/>
              </w:rPr>
            </w:pPr>
            <w:r w:rsidRPr="00F74399">
              <w:rPr>
                <w:sz w:val="28"/>
                <w:szCs w:val="28"/>
              </w:rPr>
              <w:t xml:space="preserve">0.60      </w:t>
            </w:r>
          </w:p>
        </w:tc>
        <w:tc>
          <w:tcPr>
            <w:tcW w:w="1870" w:type="dxa"/>
          </w:tcPr>
          <w:p w14:paraId="5C3C88A0" w14:textId="722D211E" w:rsidR="0001415C" w:rsidRDefault="008E742B" w:rsidP="0001415C">
            <w:pPr>
              <w:rPr>
                <w:sz w:val="28"/>
                <w:szCs w:val="28"/>
              </w:rPr>
            </w:pPr>
            <w:r w:rsidRPr="00F74399">
              <w:rPr>
                <w:sz w:val="28"/>
                <w:szCs w:val="28"/>
              </w:rPr>
              <w:t>1051</w:t>
            </w:r>
          </w:p>
        </w:tc>
      </w:tr>
      <w:tr w:rsidR="0001415C" w14:paraId="4EB2F421" w14:textId="77777777" w:rsidTr="0001415C">
        <w:tc>
          <w:tcPr>
            <w:tcW w:w="1870" w:type="dxa"/>
          </w:tcPr>
          <w:p w14:paraId="026BC910" w14:textId="6C5EC1D8" w:rsidR="0001415C" w:rsidRPr="004069F3" w:rsidRDefault="00735BC0" w:rsidP="0001415C">
            <w:pPr>
              <w:rPr>
                <w:b/>
                <w:bCs/>
                <w:sz w:val="28"/>
                <w:szCs w:val="28"/>
              </w:rPr>
            </w:pPr>
            <w:r w:rsidRPr="004069F3">
              <w:rPr>
                <w:b/>
                <w:bCs/>
                <w:sz w:val="28"/>
                <w:szCs w:val="28"/>
              </w:rPr>
              <w:t>macro avg</w:t>
            </w:r>
          </w:p>
        </w:tc>
        <w:tc>
          <w:tcPr>
            <w:tcW w:w="1870" w:type="dxa"/>
          </w:tcPr>
          <w:p w14:paraId="7C0D18BD" w14:textId="6C154128" w:rsidR="0001415C" w:rsidRDefault="00735BC0" w:rsidP="0001415C">
            <w:pPr>
              <w:rPr>
                <w:sz w:val="28"/>
                <w:szCs w:val="28"/>
              </w:rPr>
            </w:pPr>
            <w:r w:rsidRPr="00F74399">
              <w:rPr>
                <w:sz w:val="28"/>
                <w:szCs w:val="28"/>
              </w:rPr>
              <w:t xml:space="preserve">0.74      </w:t>
            </w:r>
          </w:p>
        </w:tc>
        <w:tc>
          <w:tcPr>
            <w:tcW w:w="1870" w:type="dxa"/>
          </w:tcPr>
          <w:p w14:paraId="1D7B1821" w14:textId="7702BFC0" w:rsidR="0001415C" w:rsidRDefault="00735BC0" w:rsidP="0001415C">
            <w:pPr>
              <w:rPr>
                <w:sz w:val="28"/>
                <w:szCs w:val="28"/>
              </w:rPr>
            </w:pPr>
            <w:r w:rsidRPr="00F74399">
              <w:rPr>
                <w:sz w:val="28"/>
                <w:szCs w:val="28"/>
              </w:rPr>
              <w:t xml:space="preserve">0.60      </w:t>
            </w:r>
          </w:p>
        </w:tc>
        <w:tc>
          <w:tcPr>
            <w:tcW w:w="1870" w:type="dxa"/>
          </w:tcPr>
          <w:p w14:paraId="16597226" w14:textId="4B488E9C" w:rsidR="0001415C" w:rsidRDefault="00735BC0" w:rsidP="0001415C">
            <w:pPr>
              <w:rPr>
                <w:sz w:val="28"/>
                <w:szCs w:val="28"/>
              </w:rPr>
            </w:pPr>
            <w:r w:rsidRPr="00F74399">
              <w:rPr>
                <w:sz w:val="28"/>
                <w:szCs w:val="28"/>
              </w:rPr>
              <w:t xml:space="preserve">0.53      </w:t>
            </w:r>
          </w:p>
        </w:tc>
        <w:tc>
          <w:tcPr>
            <w:tcW w:w="1870" w:type="dxa"/>
          </w:tcPr>
          <w:p w14:paraId="007CCC36" w14:textId="51AE5D7D" w:rsidR="0001415C" w:rsidRDefault="00735BC0" w:rsidP="00735BC0">
            <w:pPr>
              <w:rPr>
                <w:sz w:val="28"/>
                <w:szCs w:val="28"/>
              </w:rPr>
            </w:pPr>
            <w:r w:rsidRPr="00F74399">
              <w:rPr>
                <w:sz w:val="28"/>
                <w:szCs w:val="28"/>
              </w:rPr>
              <w:t>1051</w:t>
            </w:r>
          </w:p>
        </w:tc>
      </w:tr>
      <w:tr w:rsidR="0001415C" w14:paraId="04C82BBE" w14:textId="77777777" w:rsidTr="0001415C">
        <w:tc>
          <w:tcPr>
            <w:tcW w:w="1870" w:type="dxa"/>
          </w:tcPr>
          <w:p w14:paraId="424C7EE4" w14:textId="4FC94417" w:rsidR="0001415C" w:rsidRPr="004069F3" w:rsidRDefault="00735BC0" w:rsidP="0001415C">
            <w:pPr>
              <w:rPr>
                <w:b/>
                <w:bCs/>
                <w:sz w:val="28"/>
                <w:szCs w:val="28"/>
              </w:rPr>
            </w:pPr>
            <w:r w:rsidRPr="004069F3">
              <w:rPr>
                <w:b/>
                <w:bCs/>
                <w:sz w:val="28"/>
                <w:szCs w:val="28"/>
              </w:rPr>
              <w:t xml:space="preserve">weighted avg       </w:t>
            </w:r>
          </w:p>
        </w:tc>
        <w:tc>
          <w:tcPr>
            <w:tcW w:w="1870" w:type="dxa"/>
          </w:tcPr>
          <w:p w14:paraId="0BACBB29" w14:textId="35259614" w:rsidR="0001415C" w:rsidRDefault="00735BC0" w:rsidP="0001415C">
            <w:pPr>
              <w:rPr>
                <w:sz w:val="28"/>
                <w:szCs w:val="28"/>
              </w:rPr>
            </w:pPr>
            <w:r w:rsidRPr="00F74399">
              <w:rPr>
                <w:sz w:val="28"/>
                <w:szCs w:val="28"/>
              </w:rPr>
              <w:t xml:space="preserve">0.73      </w:t>
            </w:r>
          </w:p>
        </w:tc>
        <w:tc>
          <w:tcPr>
            <w:tcW w:w="1870" w:type="dxa"/>
          </w:tcPr>
          <w:p w14:paraId="7C94CE8F" w14:textId="4741603C" w:rsidR="0001415C" w:rsidRDefault="00735BC0" w:rsidP="0001415C">
            <w:pPr>
              <w:rPr>
                <w:sz w:val="28"/>
                <w:szCs w:val="28"/>
              </w:rPr>
            </w:pPr>
            <w:r w:rsidRPr="00F74399">
              <w:rPr>
                <w:sz w:val="28"/>
                <w:szCs w:val="28"/>
              </w:rPr>
              <w:t xml:space="preserve">0.60      </w:t>
            </w:r>
          </w:p>
        </w:tc>
        <w:tc>
          <w:tcPr>
            <w:tcW w:w="1870" w:type="dxa"/>
          </w:tcPr>
          <w:p w14:paraId="73C54CC4" w14:textId="27DAB03D" w:rsidR="0001415C" w:rsidRDefault="00735BC0" w:rsidP="0001415C">
            <w:pPr>
              <w:rPr>
                <w:sz w:val="28"/>
                <w:szCs w:val="28"/>
              </w:rPr>
            </w:pPr>
            <w:r w:rsidRPr="00F74399">
              <w:rPr>
                <w:sz w:val="28"/>
                <w:szCs w:val="28"/>
              </w:rPr>
              <w:t xml:space="preserve">0.53      </w:t>
            </w:r>
          </w:p>
        </w:tc>
        <w:tc>
          <w:tcPr>
            <w:tcW w:w="1870" w:type="dxa"/>
          </w:tcPr>
          <w:p w14:paraId="731EEF1D" w14:textId="39F1180E" w:rsidR="0001415C" w:rsidRDefault="00735BC0" w:rsidP="00735BC0">
            <w:pPr>
              <w:rPr>
                <w:sz w:val="28"/>
                <w:szCs w:val="28"/>
              </w:rPr>
            </w:pPr>
            <w:r w:rsidRPr="00F74399">
              <w:rPr>
                <w:sz w:val="28"/>
                <w:szCs w:val="28"/>
              </w:rPr>
              <w:t>1051</w:t>
            </w:r>
          </w:p>
        </w:tc>
      </w:tr>
    </w:tbl>
    <w:p w14:paraId="313CE551" w14:textId="377B8C91" w:rsidR="00F74399" w:rsidRPr="00F74399" w:rsidRDefault="003F6D4B" w:rsidP="00010639">
      <w:pPr>
        <w:rPr>
          <w:sz w:val="28"/>
          <w:szCs w:val="28"/>
        </w:rPr>
      </w:pPr>
      <w:r>
        <w:rPr>
          <w:sz w:val="28"/>
          <w:szCs w:val="28"/>
        </w:rPr>
        <w:t xml:space="preserve">                 </w:t>
      </w:r>
      <w:r w:rsidR="00F74399" w:rsidRPr="00F74399">
        <w:rPr>
          <w:sz w:val="28"/>
          <w:szCs w:val="28"/>
        </w:rPr>
        <w:t xml:space="preserve">               </w:t>
      </w:r>
    </w:p>
    <w:p w14:paraId="21A0F801" w14:textId="5D35A5BD" w:rsidR="009466D7" w:rsidRPr="00896150" w:rsidRDefault="008A24CA" w:rsidP="00EF140C">
      <w:pPr>
        <w:rPr>
          <w:b/>
          <w:bCs/>
          <w:sz w:val="28"/>
          <w:szCs w:val="28"/>
        </w:rPr>
      </w:pPr>
      <w:r>
        <w:rPr>
          <w:noProof/>
        </w:rPr>
        <w:lastRenderedPageBreak/>
        <w:drawing>
          <wp:anchor distT="0" distB="0" distL="114300" distR="114300" simplePos="0" relativeHeight="253054464" behindDoc="1" locked="0" layoutInCell="1" allowOverlap="1" wp14:anchorId="36F3F7D6" wp14:editId="3FDF46F2">
            <wp:simplePos x="0" y="0"/>
            <wp:positionH relativeFrom="margin">
              <wp:align>right</wp:align>
            </wp:positionH>
            <wp:positionV relativeFrom="paragraph">
              <wp:posOffset>537421</wp:posOffset>
            </wp:positionV>
            <wp:extent cx="5943600" cy="4975860"/>
            <wp:effectExtent l="0" t="0" r="0" b="0"/>
            <wp:wrapTight wrapText="bothSides">
              <wp:wrapPolygon edited="0">
                <wp:start x="0" y="0"/>
                <wp:lineTo x="0" y="21501"/>
                <wp:lineTo x="21531" y="21501"/>
                <wp:lineTo x="21531" y="0"/>
                <wp:lineTo x="0" y="0"/>
              </wp:wrapPolygon>
            </wp:wrapTight>
            <wp:docPr id="33" name="Picture 33" descr="cnn 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nn conv"/>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0"/>
                      <a:ext cx="5943600" cy="4975860"/>
                    </a:xfrm>
                    <a:prstGeom prst="rect">
                      <a:avLst/>
                    </a:prstGeom>
                  </pic:spPr>
                </pic:pic>
              </a:graphicData>
            </a:graphic>
          </wp:anchor>
        </w:drawing>
      </w:r>
      <w:r w:rsidR="00896150" w:rsidRPr="00896150">
        <w:rPr>
          <w:b/>
          <w:bCs/>
          <w:sz w:val="28"/>
          <w:szCs w:val="28"/>
        </w:rPr>
        <w:t>Confusion Matrix</w:t>
      </w:r>
    </w:p>
    <w:p w14:paraId="598F66B3" w14:textId="507936BB" w:rsidR="009466D7" w:rsidRDefault="00EF140C" w:rsidP="003A0DB6">
      <w:r>
        <w:br w:type="page"/>
      </w:r>
    </w:p>
    <w:p w14:paraId="11CDDC3F" w14:textId="3937BD80" w:rsidR="00EF140C" w:rsidRPr="004E4CA5" w:rsidRDefault="00EF140C" w:rsidP="00EF140C">
      <w:pPr>
        <w:pStyle w:val="Heading4"/>
        <w:rPr>
          <w:i w:val="0"/>
          <w:iCs w:val="0"/>
          <w:sz w:val="28"/>
          <w:szCs w:val="28"/>
        </w:rPr>
      </w:pPr>
      <w:bookmarkStart w:id="720" w:name="_Toc168963548"/>
      <w:bookmarkStart w:id="721" w:name="_Toc540641740"/>
      <w:bookmarkStart w:id="722" w:name="_Toc200381355"/>
      <w:bookmarkStart w:id="723" w:name="_Toc200507019"/>
      <w:r w:rsidRPr="007F1374">
        <w:rPr>
          <w:i w:val="0"/>
          <w:iCs w:val="0"/>
          <w:sz w:val="28"/>
          <w:szCs w:val="28"/>
        </w:rPr>
        <w:lastRenderedPageBreak/>
        <w:t>5</w:t>
      </w:r>
      <w:r w:rsidRPr="004E4CA5">
        <w:rPr>
          <w:i w:val="0"/>
          <w:iCs w:val="0"/>
          <w:sz w:val="28"/>
          <w:szCs w:val="28"/>
        </w:rPr>
        <w:t>.2.1.</w:t>
      </w:r>
      <w:r w:rsidR="00A17D8E" w:rsidRPr="004E4CA5">
        <w:rPr>
          <w:i w:val="0"/>
          <w:iCs w:val="0"/>
          <w:sz w:val="28"/>
          <w:szCs w:val="28"/>
        </w:rPr>
        <w:t>2</w:t>
      </w:r>
      <w:r w:rsidRPr="004E4CA5">
        <w:rPr>
          <w:i w:val="0"/>
          <w:iCs w:val="0"/>
          <w:sz w:val="28"/>
          <w:szCs w:val="28"/>
        </w:rPr>
        <w:t xml:space="preserve">. Visual Geometry Group </w:t>
      </w:r>
      <w:r w:rsidRPr="004E4CA5">
        <w:rPr>
          <w:i w:val="0"/>
          <w:iCs w:val="0"/>
          <w:sz w:val="28"/>
          <w:szCs w:val="28"/>
          <w:rtl/>
        </w:rPr>
        <w:t>)</w:t>
      </w:r>
      <w:r w:rsidRPr="004E4CA5">
        <w:rPr>
          <w:i w:val="0"/>
          <w:iCs w:val="0"/>
          <w:sz w:val="28"/>
          <w:szCs w:val="28"/>
        </w:rPr>
        <w:t>VGG16) model:</w:t>
      </w:r>
      <w:bookmarkEnd w:id="720"/>
      <w:bookmarkEnd w:id="721"/>
      <w:bookmarkEnd w:id="722"/>
      <w:bookmarkEnd w:id="723"/>
    </w:p>
    <w:p w14:paraId="218720EC" w14:textId="77777777" w:rsidR="00EF140C" w:rsidRPr="004E4CA5" w:rsidRDefault="00EF140C" w:rsidP="00EF140C">
      <w:pPr>
        <w:pStyle w:val="BodyText"/>
        <w:widowControl/>
        <w:autoSpaceDE/>
        <w:autoSpaceDN/>
        <w:spacing w:after="160" w:line="276" w:lineRule="auto"/>
        <w:ind w:left="720" w:right="680"/>
        <w:jc w:val="both"/>
        <w:rPr>
          <w:rFonts w:asciiTheme="majorBidi" w:hAnsiTheme="majorBidi" w:cstheme="majorBidi"/>
        </w:rPr>
      </w:pPr>
      <w:r w:rsidRPr="004E4CA5">
        <w:rPr>
          <w:rFonts w:asciiTheme="majorBidi" w:hAnsiTheme="majorBidi" w:cstheme="majorBidi"/>
        </w:rPr>
        <w:t>Evaluation: VGG16, known for its deep architecture with 16 layers, showed impressive accuracy in detecting homemade products. We assessed its performance by examining the detailed feature maps it generated, which helped in identifying subtle differences between various categories. The model’s ability to maintain high accuracy and precision was a key focus during evaluation.</w:t>
      </w:r>
    </w:p>
    <w:p w14:paraId="5806D4E0" w14:textId="77777777" w:rsidR="00EF140C" w:rsidRPr="004E4CA5" w:rsidRDefault="00EF140C" w:rsidP="00EF140C">
      <w:pPr>
        <w:pStyle w:val="BodyText"/>
        <w:widowControl/>
        <w:autoSpaceDE/>
        <w:autoSpaceDN/>
        <w:spacing w:after="160" w:line="276" w:lineRule="auto"/>
        <w:ind w:left="720" w:right="680"/>
        <w:jc w:val="both"/>
        <w:rPr>
          <w:rFonts w:asciiTheme="majorBidi" w:hAnsiTheme="majorBidi" w:cstheme="majorBidi"/>
          <w:b/>
          <w:bCs/>
          <w:color w:val="222A35" w:themeColor="text2" w:themeShade="80"/>
        </w:rPr>
      </w:pPr>
    </w:p>
    <w:p w14:paraId="192178BC" w14:textId="7CD35D31" w:rsidR="00EF140C" w:rsidRPr="004E4CA5" w:rsidRDefault="00EF140C" w:rsidP="00EF140C">
      <w:pPr>
        <w:pStyle w:val="Chaptertitle1"/>
      </w:pPr>
      <w:bookmarkStart w:id="724" w:name="_Toc168963549"/>
      <w:bookmarkStart w:id="725" w:name="_Toc1405246614"/>
      <w:r w:rsidRPr="004E4CA5">
        <w:t>Progress of Model Training: Accuracy and Loss Over Epochs</w:t>
      </w:r>
      <w:bookmarkEnd w:id="724"/>
      <w:bookmarkEnd w:id="725"/>
    </w:p>
    <w:p w14:paraId="3421723B" w14:textId="77777777" w:rsidR="00EF140C" w:rsidRDefault="00EF140C" w:rsidP="00EF140C">
      <w:pPr>
        <w:pStyle w:val="BodyText"/>
        <w:widowControl/>
        <w:autoSpaceDE/>
        <w:autoSpaceDN/>
        <w:spacing w:after="160" w:line="276" w:lineRule="auto"/>
        <w:ind w:left="720" w:right="680"/>
        <w:jc w:val="both"/>
        <w:rPr>
          <w:b/>
          <w:bCs/>
        </w:rPr>
      </w:pPr>
      <w:r>
        <w:rPr>
          <w:b/>
          <w:bCs/>
          <w:noProof/>
        </w:rPr>
        <mc:AlternateContent>
          <mc:Choice Requires="wps">
            <w:drawing>
              <wp:anchor distT="0" distB="0" distL="114300" distR="114300" simplePos="0" relativeHeight="252940800" behindDoc="0" locked="0" layoutInCell="1" allowOverlap="1" wp14:anchorId="40F73CE8" wp14:editId="67E870A3">
                <wp:simplePos x="0" y="0"/>
                <wp:positionH relativeFrom="column">
                  <wp:posOffset>372745</wp:posOffset>
                </wp:positionH>
                <wp:positionV relativeFrom="paragraph">
                  <wp:posOffset>197485</wp:posOffset>
                </wp:positionV>
                <wp:extent cx="5295900" cy="3061970"/>
                <wp:effectExtent l="4445" t="4445" r="18415" b="12065"/>
                <wp:wrapNone/>
                <wp:docPr id="1495447773" name="Text Box 5"/>
                <wp:cNvGraphicFramePr/>
                <a:graphic xmlns:a="http://schemas.openxmlformats.org/drawingml/2006/main">
                  <a:graphicData uri="http://schemas.microsoft.com/office/word/2010/wordprocessingShape">
                    <wps:wsp>
                      <wps:cNvSpPr txBox="1"/>
                      <wps:spPr>
                        <a:xfrm>
                          <a:off x="0" y="0"/>
                          <a:ext cx="5295900" cy="3061970"/>
                        </a:xfrm>
                        <a:prstGeom prst="rect">
                          <a:avLst/>
                        </a:prstGeom>
                        <a:solidFill>
                          <a:schemeClr val="lt1"/>
                        </a:solidFill>
                        <a:ln w="6350">
                          <a:solidFill>
                            <a:prstClr val="black"/>
                          </a:solidFill>
                        </a:ln>
                      </wps:spPr>
                      <wps:txbx>
                        <w:txbxContent>
                          <w:p w14:paraId="678569A6" w14:textId="5ECB7B3D" w:rsidR="005320BB" w:rsidRDefault="005320BB" w:rsidP="00EF140C">
                            <w:r>
                              <w:rPr>
                                <w:noProof/>
                              </w:rPr>
                              <w:drawing>
                                <wp:inline distT="0" distB="0" distL="114300" distR="114300" wp14:anchorId="3F43AF06" wp14:editId="229E5E2F">
                                  <wp:extent cx="5099685" cy="2916555"/>
                                  <wp:effectExtent l="0" t="0" r="5715" b="9525"/>
                                  <wp:docPr id="549505404" name="Picture 549505404" descr="Screenshot 2025-06-09 1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6-09 165613"/>
                                          <pic:cNvPicPr>
                                            <a:picLocks noChangeAspect="1"/>
                                          </pic:cNvPicPr>
                                        </pic:nvPicPr>
                                        <pic:blipFill>
                                          <a:blip r:embed="rId126"/>
                                          <a:stretch>
                                            <a:fillRect/>
                                          </a:stretch>
                                        </pic:blipFill>
                                        <pic:spPr>
                                          <a:xfrm>
                                            <a:off x="0" y="0"/>
                                            <a:ext cx="5099685" cy="29165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0F73CE8" id="_x0000_s1066" type="#_x0000_t202" style="position:absolute;left:0;text-align:left;margin-left:29.35pt;margin-top:15.55pt;width:417pt;height:241.1pt;z-index:25294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" fillcolor="white [3201]" strokeweight=".5pt">
                <v:textbox>
                  <w:txbxContent>
                    <w:p w14:paraId="678569A6" w14:textId="5ECB7B3D" w:rsidR="005320BB" w:rsidRDefault="005320BB" w:rsidP="00EF140C">
                      <w:r>
                        <w:rPr>
                          <w:noProof/>
                        </w:rPr>
                        <w:drawing>
                          <wp:inline distT="0" distB="0" distL="114300" distR="114300" wp14:anchorId="3F43AF06" wp14:editId="229E5E2F">
                            <wp:extent cx="5099685" cy="2916555"/>
                            <wp:effectExtent l="0" t="0" r="5715" b="9525"/>
                            <wp:docPr id="549505404" name="Picture 549505404" descr="Screenshot 2025-06-09 16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6-09 165613"/>
                                    <pic:cNvPicPr>
                                      <a:picLocks noChangeAspect="1"/>
                                    </pic:cNvPicPr>
                                  </pic:nvPicPr>
                                  <pic:blipFill>
                                    <a:blip r:embed="rId126"/>
                                    <a:stretch>
                                      <a:fillRect/>
                                    </a:stretch>
                                  </pic:blipFill>
                                  <pic:spPr>
                                    <a:xfrm>
                                      <a:off x="0" y="0"/>
                                      <a:ext cx="5099685" cy="2916555"/>
                                    </a:xfrm>
                                    <a:prstGeom prst="rect">
                                      <a:avLst/>
                                    </a:prstGeom>
                                  </pic:spPr>
                                </pic:pic>
                              </a:graphicData>
                            </a:graphic>
                          </wp:inline>
                        </w:drawing>
                      </w:r>
                    </w:p>
                  </w:txbxContent>
                </v:textbox>
              </v:shape>
            </w:pict>
          </mc:Fallback>
        </mc:AlternateContent>
      </w:r>
    </w:p>
    <w:p w14:paraId="0228022D" w14:textId="77777777" w:rsidR="00EF140C" w:rsidRDefault="00EF140C" w:rsidP="00EF140C">
      <w:pPr>
        <w:pStyle w:val="BodyText"/>
        <w:widowControl/>
        <w:autoSpaceDE/>
        <w:autoSpaceDN/>
        <w:spacing w:after="160" w:line="276" w:lineRule="auto"/>
        <w:ind w:left="720" w:right="680"/>
        <w:jc w:val="both"/>
      </w:pPr>
    </w:p>
    <w:p w14:paraId="53E8296D" w14:textId="77777777" w:rsidR="00EF140C" w:rsidRDefault="00EF140C" w:rsidP="00EF140C">
      <w:pPr>
        <w:pStyle w:val="BodyText"/>
        <w:widowControl/>
        <w:autoSpaceDE/>
        <w:autoSpaceDN/>
        <w:spacing w:after="160" w:line="276" w:lineRule="auto"/>
        <w:ind w:left="720" w:right="680"/>
        <w:jc w:val="both"/>
      </w:pPr>
    </w:p>
    <w:p w14:paraId="0C8A1378" w14:textId="77777777" w:rsidR="00EF140C" w:rsidRDefault="00EF140C" w:rsidP="00EF140C"/>
    <w:p w14:paraId="2819970C" w14:textId="77777777" w:rsidR="00EF140C" w:rsidRDefault="00EF140C" w:rsidP="00EF140C"/>
    <w:p w14:paraId="78C46087" w14:textId="77777777" w:rsidR="00EF140C" w:rsidRDefault="00EF140C" w:rsidP="00EF140C">
      <w:pPr>
        <w:pStyle w:val="Heading3"/>
      </w:pPr>
      <w:r>
        <w:br w:type="page"/>
      </w:r>
      <w:bookmarkStart w:id="726" w:name="_Toc168963550"/>
    </w:p>
    <w:p w14:paraId="4FA14CBD" w14:textId="4C245DA6" w:rsidR="00EF140C" w:rsidRPr="003D3A8D" w:rsidRDefault="00EF140C" w:rsidP="003D3A8D">
      <w:pPr>
        <w:rPr>
          <w:b/>
          <w:bCs/>
          <w:sz w:val="28"/>
          <w:szCs w:val="28"/>
        </w:rPr>
      </w:pPr>
      <w:bookmarkStart w:id="727" w:name="_Toc596025107"/>
      <w:r w:rsidRPr="003D3A8D">
        <w:rPr>
          <w:b/>
          <w:bCs/>
          <w:sz w:val="28"/>
          <w:szCs w:val="28"/>
        </w:rPr>
        <w:lastRenderedPageBreak/>
        <w:t>This table provides a summary of a VGG16 model’s training process. It includes the following details:</w:t>
      </w:r>
      <w:bookmarkEnd w:id="726"/>
      <w:bookmarkEnd w:id="727"/>
    </w:p>
    <w:tbl>
      <w:tblPr>
        <w:tblStyle w:val="PlainTable11"/>
        <w:tblpPr w:leftFromText="180" w:rightFromText="180" w:vertAnchor="text" w:horzAnchor="margin" w:tblpY="109"/>
        <w:tblW w:w="9133" w:type="dxa"/>
        <w:tblLayout w:type="fixed"/>
        <w:tblLook w:val="04A0" w:firstRow="1" w:lastRow="0" w:firstColumn="1" w:lastColumn="0" w:noHBand="0" w:noVBand="1"/>
      </w:tblPr>
      <w:tblGrid>
        <w:gridCol w:w="3383"/>
        <w:gridCol w:w="5750"/>
      </w:tblGrid>
      <w:tr w:rsidR="00B638CC" w14:paraId="5FF2DAB6" w14:textId="77777777" w:rsidTr="00F7586E">
        <w:trPr>
          <w:cnfStyle w:val="100000000000" w:firstRow="1" w:lastRow="0" w:firstColumn="0" w:lastColumn="0" w:oddVBand="0" w:evenVBand="0" w:oddHBand="0"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01DD8F3B" w14:textId="77777777" w:rsidR="00B638CC" w:rsidRDefault="00B638CC" w:rsidP="00B638CC">
            <w:pPr>
              <w:ind w:left="180"/>
              <w:jc w:val="center"/>
              <w:rPr>
                <w:b w:val="0"/>
                <w:bCs w:val="0"/>
                <w:sz w:val="32"/>
                <w:szCs w:val="32"/>
              </w:rPr>
            </w:pPr>
            <w:r>
              <w:rPr>
                <w:sz w:val="32"/>
                <w:szCs w:val="32"/>
              </w:rPr>
              <w:t>Attribute</w:t>
            </w:r>
          </w:p>
        </w:tc>
        <w:tc>
          <w:tcPr>
            <w:tcW w:w="5750" w:type="dxa"/>
          </w:tcPr>
          <w:p w14:paraId="2BCC840E" w14:textId="77777777" w:rsidR="00B638CC" w:rsidRDefault="00B638CC" w:rsidP="00B638CC">
            <w:pPr>
              <w:ind w:left="180" w:hanging="540"/>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sz w:val="32"/>
                <w:szCs w:val="32"/>
              </w:rPr>
              <w:t xml:space="preserve">     Value</w:t>
            </w:r>
          </w:p>
        </w:tc>
      </w:tr>
      <w:tr w:rsidR="00B638CC" w14:paraId="1085D19E" w14:textId="77777777" w:rsidTr="00F7586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02BD6FDB" w14:textId="77777777" w:rsidR="00B638CC" w:rsidRDefault="00B638CC" w:rsidP="00930A8E">
            <w:pPr>
              <w:pStyle w:val="NormalWeb"/>
              <w:jc w:val="center"/>
              <w:rPr>
                <w:sz w:val="32"/>
                <w:szCs w:val="32"/>
              </w:rPr>
            </w:pPr>
            <w:r>
              <w:rPr>
                <w:color w:val="000000"/>
                <w:sz w:val="28"/>
                <w:szCs w:val="28"/>
              </w:rPr>
              <w:t>Number of Classes</w:t>
            </w:r>
          </w:p>
        </w:tc>
        <w:tc>
          <w:tcPr>
            <w:tcW w:w="5750" w:type="dxa"/>
          </w:tcPr>
          <w:p w14:paraId="3878E213" w14:textId="77777777" w:rsidR="00B638CC" w:rsidRPr="00930A8E" w:rsidRDefault="00B638CC" w:rsidP="00930A8E">
            <w:pPr>
              <w:pStyle w:val="NormalWeb"/>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32"/>
                <w:szCs w:val="32"/>
              </w:rPr>
            </w:pPr>
            <w:r w:rsidRPr="00930A8E">
              <w:rPr>
                <w:rFonts w:asciiTheme="minorBidi" w:hAnsiTheme="minorBidi" w:cstheme="minorBidi"/>
                <w:color w:val="000000"/>
                <w:sz w:val="28"/>
                <w:szCs w:val="28"/>
              </w:rPr>
              <w:t>2</w:t>
            </w:r>
          </w:p>
        </w:tc>
      </w:tr>
      <w:tr w:rsidR="00B638CC" w14:paraId="6E2A04FF" w14:textId="77777777" w:rsidTr="00F7586E">
        <w:trPr>
          <w:trHeight w:val="547"/>
        </w:trPr>
        <w:tc>
          <w:tcPr>
            <w:cnfStyle w:val="001000000000" w:firstRow="0" w:lastRow="0" w:firstColumn="1" w:lastColumn="0" w:oddVBand="0" w:evenVBand="0" w:oddHBand="0" w:evenHBand="0" w:firstRowFirstColumn="0" w:firstRowLastColumn="0" w:lastRowFirstColumn="0" w:lastRowLastColumn="0"/>
            <w:tcW w:w="3383" w:type="dxa"/>
          </w:tcPr>
          <w:p w14:paraId="78C7554A" w14:textId="77777777" w:rsidR="00B638CC" w:rsidRDefault="00B638CC" w:rsidP="00930A8E">
            <w:pPr>
              <w:pStyle w:val="NormalWeb"/>
              <w:jc w:val="center"/>
              <w:rPr>
                <w:sz w:val="32"/>
                <w:szCs w:val="32"/>
              </w:rPr>
            </w:pPr>
            <w:r>
              <w:rPr>
                <w:color w:val="000000"/>
                <w:sz w:val="28"/>
                <w:szCs w:val="28"/>
              </w:rPr>
              <w:t>Data Split</w:t>
            </w:r>
          </w:p>
        </w:tc>
        <w:tc>
          <w:tcPr>
            <w:tcW w:w="5750" w:type="dxa"/>
          </w:tcPr>
          <w:p w14:paraId="121FEF3F" w14:textId="39695A2E" w:rsidR="00B638CC" w:rsidRPr="00930A8E" w:rsidRDefault="00B638CC" w:rsidP="00930A8E">
            <w:pPr>
              <w:pStyle w:val="NormalWeb"/>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32"/>
                <w:szCs w:val="32"/>
              </w:rPr>
            </w:pPr>
            <w:r w:rsidRPr="00930A8E">
              <w:rPr>
                <w:rFonts w:asciiTheme="minorBidi" w:hAnsiTheme="minorBidi" w:cstheme="minorBidi"/>
                <w:color w:val="000000"/>
                <w:sz w:val="28"/>
                <w:szCs w:val="28"/>
              </w:rPr>
              <w:t>80% Train - 20% Test</w:t>
            </w:r>
          </w:p>
        </w:tc>
      </w:tr>
      <w:tr w:rsidR="00B638CC" w14:paraId="5C27BD52" w14:textId="77777777" w:rsidTr="00F7586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5D0EA4EB" w14:textId="53977A5B" w:rsidR="00B638CC" w:rsidRDefault="00B638CC" w:rsidP="00930A8E">
            <w:pPr>
              <w:pStyle w:val="NormalWeb"/>
              <w:jc w:val="center"/>
              <w:rPr>
                <w:sz w:val="32"/>
                <w:szCs w:val="32"/>
              </w:rPr>
            </w:pPr>
            <w:r>
              <w:rPr>
                <w:color w:val="000000"/>
                <w:sz w:val="28"/>
                <w:szCs w:val="28"/>
              </w:rPr>
              <w:t>Batch Size</w:t>
            </w:r>
          </w:p>
        </w:tc>
        <w:tc>
          <w:tcPr>
            <w:tcW w:w="5750" w:type="dxa"/>
          </w:tcPr>
          <w:p w14:paraId="15D9B5FF" w14:textId="542B153D" w:rsidR="00B638CC" w:rsidRPr="00930A8E" w:rsidRDefault="0040553D" w:rsidP="00930A8E">
            <w:pPr>
              <w:pStyle w:val="NormalWeb"/>
              <w:jc w:val="center"/>
              <w:cnfStyle w:val="000000100000" w:firstRow="0" w:lastRow="0" w:firstColumn="0" w:lastColumn="0" w:oddVBand="0" w:evenVBand="0" w:oddHBand="1" w:evenHBand="0" w:firstRowFirstColumn="0" w:firstRowLastColumn="0" w:lastRowFirstColumn="0" w:lastRowLastColumn="0"/>
              <w:rPr>
                <w:rStyle w:val="Strong"/>
                <w:rFonts w:asciiTheme="minorBidi" w:eastAsiaTheme="majorEastAsia" w:hAnsiTheme="minorBidi" w:cstheme="minorBidi"/>
                <w:b w:val="0"/>
                <w:bCs w:val="0"/>
                <w:sz w:val="28"/>
                <w:szCs w:val="28"/>
              </w:rPr>
            </w:pPr>
            <w:r w:rsidRPr="00930A8E">
              <w:rPr>
                <w:rStyle w:val="Strong"/>
                <w:rFonts w:asciiTheme="minorBidi" w:eastAsiaTheme="majorEastAsia" w:hAnsiTheme="minorBidi" w:cstheme="minorBidi"/>
                <w:b w:val="0"/>
                <w:bCs w:val="0"/>
                <w:sz w:val="28"/>
                <w:szCs w:val="28"/>
              </w:rPr>
              <w:t>32</w:t>
            </w:r>
          </w:p>
        </w:tc>
      </w:tr>
      <w:tr w:rsidR="00B638CC" w14:paraId="26F95C71" w14:textId="77777777" w:rsidTr="00F7586E">
        <w:trPr>
          <w:trHeight w:val="547"/>
        </w:trPr>
        <w:tc>
          <w:tcPr>
            <w:cnfStyle w:val="001000000000" w:firstRow="0" w:lastRow="0" w:firstColumn="1" w:lastColumn="0" w:oddVBand="0" w:evenVBand="0" w:oddHBand="0" w:evenHBand="0" w:firstRowFirstColumn="0" w:firstRowLastColumn="0" w:lastRowFirstColumn="0" w:lastRowLastColumn="0"/>
            <w:tcW w:w="3383" w:type="dxa"/>
          </w:tcPr>
          <w:p w14:paraId="7B96C9C7" w14:textId="77777777" w:rsidR="00B638CC" w:rsidRDefault="00B638CC" w:rsidP="00930A8E">
            <w:pPr>
              <w:pStyle w:val="NormalWeb"/>
              <w:jc w:val="center"/>
              <w:rPr>
                <w:sz w:val="32"/>
                <w:szCs w:val="32"/>
              </w:rPr>
            </w:pPr>
            <w:r>
              <w:rPr>
                <w:color w:val="000000"/>
                <w:sz w:val="28"/>
                <w:szCs w:val="28"/>
              </w:rPr>
              <w:t>Number of Epochs</w:t>
            </w:r>
          </w:p>
        </w:tc>
        <w:tc>
          <w:tcPr>
            <w:tcW w:w="5750" w:type="dxa"/>
          </w:tcPr>
          <w:p w14:paraId="62C7D313" w14:textId="77777777" w:rsidR="00B638CC" w:rsidRPr="00930A8E" w:rsidRDefault="00B638CC" w:rsidP="00930A8E">
            <w:pPr>
              <w:pStyle w:val="NormalWeb"/>
              <w:jc w:val="center"/>
              <w:cnfStyle w:val="000000000000" w:firstRow="0" w:lastRow="0" w:firstColumn="0" w:lastColumn="0" w:oddVBand="0" w:evenVBand="0" w:oddHBand="0" w:evenHBand="0" w:firstRowFirstColumn="0" w:firstRowLastColumn="0" w:lastRowFirstColumn="0" w:lastRowLastColumn="0"/>
              <w:rPr>
                <w:rStyle w:val="Strong"/>
                <w:rFonts w:asciiTheme="minorBidi" w:eastAsiaTheme="majorEastAsia" w:hAnsiTheme="minorBidi" w:cstheme="minorBidi"/>
                <w:b w:val="0"/>
                <w:bCs w:val="0"/>
                <w:sz w:val="28"/>
                <w:szCs w:val="28"/>
              </w:rPr>
            </w:pPr>
            <w:r w:rsidRPr="00930A8E">
              <w:rPr>
                <w:rStyle w:val="Strong"/>
                <w:rFonts w:asciiTheme="minorBidi" w:eastAsiaTheme="majorEastAsia" w:hAnsiTheme="minorBidi" w:cstheme="minorBidi"/>
                <w:b w:val="0"/>
                <w:bCs w:val="0"/>
                <w:sz w:val="28"/>
                <w:szCs w:val="28"/>
              </w:rPr>
              <w:t>30</w:t>
            </w:r>
          </w:p>
        </w:tc>
      </w:tr>
      <w:tr w:rsidR="00B638CC" w14:paraId="3D7DB39C" w14:textId="77777777" w:rsidTr="00F7586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475C1B0A" w14:textId="77777777" w:rsidR="00B638CC" w:rsidRDefault="00B638CC" w:rsidP="00930A8E">
            <w:pPr>
              <w:pStyle w:val="NormalWeb"/>
              <w:jc w:val="center"/>
              <w:rPr>
                <w:sz w:val="32"/>
                <w:szCs w:val="32"/>
              </w:rPr>
            </w:pPr>
            <w:r>
              <w:rPr>
                <w:color w:val="000000"/>
                <w:sz w:val="28"/>
                <w:szCs w:val="28"/>
              </w:rPr>
              <w:t>Final Train Accuracy</w:t>
            </w:r>
          </w:p>
        </w:tc>
        <w:tc>
          <w:tcPr>
            <w:tcW w:w="5750" w:type="dxa"/>
          </w:tcPr>
          <w:p w14:paraId="33862D1E" w14:textId="19B57460" w:rsidR="00B638CC" w:rsidRPr="00930A8E" w:rsidRDefault="00B638CC" w:rsidP="00930A8E">
            <w:pPr>
              <w:pStyle w:val="NormalWeb"/>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32"/>
                <w:szCs w:val="32"/>
              </w:rPr>
            </w:pPr>
            <w:r w:rsidRPr="00930A8E">
              <w:rPr>
                <w:rFonts w:asciiTheme="minorBidi" w:hAnsiTheme="minorBidi" w:cstheme="minorBidi"/>
                <w:sz w:val="28"/>
                <w:szCs w:val="28"/>
              </w:rPr>
              <w:t>0,9939</w:t>
            </w:r>
          </w:p>
        </w:tc>
      </w:tr>
      <w:tr w:rsidR="00B638CC" w14:paraId="69B8315C" w14:textId="77777777" w:rsidTr="00F7586E">
        <w:trPr>
          <w:trHeight w:val="547"/>
        </w:trPr>
        <w:tc>
          <w:tcPr>
            <w:cnfStyle w:val="001000000000" w:firstRow="0" w:lastRow="0" w:firstColumn="1" w:lastColumn="0" w:oddVBand="0" w:evenVBand="0" w:oddHBand="0" w:evenHBand="0" w:firstRowFirstColumn="0" w:firstRowLastColumn="0" w:lastRowFirstColumn="0" w:lastRowLastColumn="0"/>
            <w:tcW w:w="3383" w:type="dxa"/>
          </w:tcPr>
          <w:p w14:paraId="1A604E1A" w14:textId="77777777" w:rsidR="00B638CC" w:rsidRDefault="00B638CC" w:rsidP="00930A8E">
            <w:pPr>
              <w:pStyle w:val="NormalWeb"/>
              <w:jc w:val="center"/>
              <w:rPr>
                <w:sz w:val="32"/>
                <w:szCs w:val="32"/>
              </w:rPr>
            </w:pPr>
            <w:r>
              <w:rPr>
                <w:color w:val="000000"/>
                <w:sz w:val="28"/>
                <w:szCs w:val="28"/>
              </w:rPr>
              <w:t>Final Validation Accuracy</w:t>
            </w:r>
          </w:p>
        </w:tc>
        <w:tc>
          <w:tcPr>
            <w:tcW w:w="5750" w:type="dxa"/>
          </w:tcPr>
          <w:p w14:paraId="7BA0FA88" w14:textId="77777777" w:rsidR="00B638CC" w:rsidRPr="00930A8E" w:rsidRDefault="00B638CC" w:rsidP="00930A8E">
            <w:pPr>
              <w:pStyle w:val="NormalWeb"/>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sz w:val="32"/>
                <w:szCs w:val="32"/>
              </w:rPr>
            </w:pPr>
            <w:r w:rsidRPr="00930A8E">
              <w:rPr>
                <w:rFonts w:asciiTheme="minorBidi" w:hAnsiTheme="minorBidi" w:cstheme="minorBidi"/>
                <w:sz w:val="28"/>
                <w:szCs w:val="28"/>
              </w:rPr>
              <w:t>0.9524</w:t>
            </w:r>
          </w:p>
        </w:tc>
      </w:tr>
      <w:tr w:rsidR="00B638CC" w14:paraId="34012175" w14:textId="77777777" w:rsidTr="00F7586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5A4A7D4C" w14:textId="77777777" w:rsidR="00B638CC" w:rsidRDefault="00B638CC" w:rsidP="00930A8E">
            <w:pPr>
              <w:pStyle w:val="NormalWeb"/>
              <w:jc w:val="center"/>
              <w:rPr>
                <w:sz w:val="32"/>
                <w:szCs w:val="32"/>
              </w:rPr>
            </w:pPr>
            <w:r>
              <w:rPr>
                <w:color w:val="000000"/>
                <w:sz w:val="28"/>
                <w:szCs w:val="28"/>
              </w:rPr>
              <w:t>Final Train Loss</w:t>
            </w:r>
          </w:p>
        </w:tc>
        <w:tc>
          <w:tcPr>
            <w:tcW w:w="5750" w:type="dxa"/>
          </w:tcPr>
          <w:p w14:paraId="76B5B582" w14:textId="77777777" w:rsidR="00B638CC" w:rsidRPr="00930A8E" w:rsidRDefault="00B638CC" w:rsidP="00930A8E">
            <w:pPr>
              <w:pStyle w:val="NormalWeb"/>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sz w:val="32"/>
                <w:szCs w:val="32"/>
              </w:rPr>
            </w:pPr>
            <w:r w:rsidRPr="00930A8E">
              <w:rPr>
                <w:rFonts w:asciiTheme="minorBidi" w:hAnsiTheme="minorBidi" w:cstheme="minorBidi"/>
                <w:sz w:val="28"/>
                <w:szCs w:val="28"/>
              </w:rPr>
              <w:t>0.0155</w:t>
            </w:r>
          </w:p>
        </w:tc>
      </w:tr>
      <w:tr w:rsidR="00B638CC" w14:paraId="01695A4B" w14:textId="77777777" w:rsidTr="00F7586E">
        <w:trPr>
          <w:trHeight w:val="547"/>
        </w:trPr>
        <w:tc>
          <w:tcPr>
            <w:cnfStyle w:val="001000000000" w:firstRow="0" w:lastRow="0" w:firstColumn="1" w:lastColumn="0" w:oddVBand="0" w:evenVBand="0" w:oddHBand="0" w:evenHBand="0" w:firstRowFirstColumn="0" w:firstRowLastColumn="0" w:lastRowFirstColumn="0" w:lastRowLastColumn="0"/>
            <w:tcW w:w="3383" w:type="dxa"/>
            <w:shd w:val="clear" w:color="auto" w:fill="F2F2F2" w:themeFill="background1" w:themeFillShade="F2"/>
          </w:tcPr>
          <w:p w14:paraId="2A6D4844" w14:textId="77777777" w:rsidR="00B638CC" w:rsidRDefault="00B638CC" w:rsidP="00930A8E">
            <w:pPr>
              <w:pStyle w:val="NormalWeb"/>
              <w:jc w:val="center"/>
              <w:rPr>
                <w:b w:val="0"/>
                <w:bCs w:val="0"/>
                <w:color w:val="000000"/>
                <w:sz w:val="28"/>
                <w:szCs w:val="28"/>
              </w:rPr>
            </w:pPr>
            <w:r>
              <w:rPr>
                <w:color w:val="000000"/>
                <w:sz w:val="28"/>
                <w:szCs w:val="28"/>
              </w:rPr>
              <w:t>Final Validation Loss</w:t>
            </w:r>
          </w:p>
        </w:tc>
        <w:tc>
          <w:tcPr>
            <w:tcW w:w="5750" w:type="dxa"/>
            <w:shd w:val="clear" w:color="auto" w:fill="F2F2F2" w:themeFill="background1" w:themeFillShade="F2"/>
          </w:tcPr>
          <w:tbl>
            <w:tblPr>
              <w:tblW w:w="8542" w:type="dxa"/>
              <w:tblLayout w:type="fixed"/>
              <w:tblCellMar>
                <w:left w:w="0" w:type="dxa"/>
                <w:right w:w="0" w:type="dxa"/>
              </w:tblCellMar>
              <w:tblLook w:val="04A0" w:firstRow="1" w:lastRow="0" w:firstColumn="1" w:lastColumn="0" w:noHBand="0" w:noVBand="1"/>
            </w:tblPr>
            <w:tblGrid>
              <w:gridCol w:w="308"/>
              <w:gridCol w:w="8234"/>
            </w:tblGrid>
            <w:tr w:rsidR="00B638CC" w:rsidRPr="00930A8E" w14:paraId="5A8459DE" w14:textId="77777777" w:rsidTr="00F7586E">
              <w:trPr>
                <w:trHeight w:val="412"/>
              </w:trPr>
              <w:tc>
                <w:tcPr>
                  <w:tcW w:w="297"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3D7A2C79" w14:textId="77777777" w:rsidR="00B638CC" w:rsidRPr="00930A8E" w:rsidRDefault="00B638CC" w:rsidP="008E38FB">
                  <w:pPr>
                    <w:pStyle w:val="NormalWeb"/>
                    <w:framePr w:hSpace="180" w:wrap="around" w:vAnchor="text" w:hAnchor="margin" w:y="109"/>
                    <w:jc w:val="center"/>
                    <w:rPr>
                      <w:rFonts w:asciiTheme="minorBidi" w:hAnsiTheme="minorBidi" w:cstheme="minorBidi"/>
                    </w:rPr>
                  </w:pPr>
                </w:p>
              </w:tc>
              <w:tc>
                <w:tcPr>
                  <w:tcW w:w="8245"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1308FAA5" w14:textId="5966531A" w:rsidR="00B638CC" w:rsidRPr="00930A8E" w:rsidRDefault="002A4BF9" w:rsidP="008E38FB">
                  <w:pPr>
                    <w:pStyle w:val="NormalWeb"/>
                    <w:framePr w:hSpace="180" w:wrap="around" w:vAnchor="text" w:hAnchor="margin" w:y="109"/>
                    <w:rPr>
                      <w:rFonts w:asciiTheme="minorBidi" w:hAnsiTheme="minorBidi" w:cstheme="minorBidi"/>
                      <w:lang w:bidi="ar-EG"/>
                    </w:rPr>
                  </w:pPr>
                  <w:r>
                    <w:rPr>
                      <w:rFonts w:asciiTheme="minorBidi" w:hAnsiTheme="minorBidi" w:cstheme="minorBidi"/>
                      <w:sz w:val="28"/>
                      <w:szCs w:val="28"/>
                    </w:rPr>
                    <w:t xml:space="preserve">                      </w:t>
                  </w:r>
                  <w:r w:rsidR="00930A8E">
                    <w:rPr>
                      <w:rFonts w:asciiTheme="minorBidi" w:hAnsiTheme="minorBidi" w:cstheme="minorBidi"/>
                      <w:sz w:val="28"/>
                      <w:szCs w:val="28"/>
                    </w:rPr>
                    <w:t xml:space="preserve">  </w:t>
                  </w:r>
                  <w:r w:rsidR="00B638CC" w:rsidRPr="00930A8E">
                    <w:rPr>
                      <w:rFonts w:asciiTheme="minorBidi" w:hAnsiTheme="minorBidi" w:cstheme="minorBidi"/>
                      <w:sz w:val="28"/>
                      <w:szCs w:val="28"/>
                    </w:rPr>
                    <w:t>0.1969</w:t>
                  </w:r>
                </w:p>
              </w:tc>
            </w:tr>
          </w:tbl>
          <w:p w14:paraId="22786FE5" w14:textId="77777777" w:rsidR="00B638CC" w:rsidRPr="00930A8E" w:rsidRDefault="00B638CC" w:rsidP="00930A8E">
            <w:pPr>
              <w:pStyle w:val="NormalWeb"/>
              <w:jc w:val="center"/>
              <w:cnfStyle w:val="000000000000" w:firstRow="0" w:lastRow="0" w:firstColumn="0" w:lastColumn="0" w:oddVBand="0" w:evenVBand="0" w:oddHBand="0" w:evenHBand="0" w:firstRowFirstColumn="0" w:firstRowLastColumn="0" w:lastRowFirstColumn="0" w:lastRowLastColumn="0"/>
              <w:rPr>
                <w:rFonts w:asciiTheme="minorBidi" w:hAnsiTheme="minorBidi" w:cstheme="minorBidi"/>
                <w:color w:val="000000"/>
                <w:sz w:val="28"/>
                <w:szCs w:val="28"/>
              </w:rPr>
            </w:pPr>
          </w:p>
        </w:tc>
      </w:tr>
      <w:tr w:rsidR="00B638CC" w14:paraId="63198C80" w14:textId="77777777" w:rsidTr="00F7586E">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3383" w:type="dxa"/>
          </w:tcPr>
          <w:p w14:paraId="41B9A844" w14:textId="77777777" w:rsidR="00B638CC" w:rsidRDefault="00B638CC" w:rsidP="00930A8E">
            <w:pPr>
              <w:pStyle w:val="NormalWeb"/>
              <w:jc w:val="center"/>
              <w:rPr>
                <w:b w:val="0"/>
                <w:bCs w:val="0"/>
                <w:color w:val="000000"/>
                <w:sz w:val="28"/>
                <w:szCs w:val="28"/>
              </w:rPr>
            </w:pPr>
            <w:r>
              <w:rPr>
                <w:color w:val="000000"/>
                <w:sz w:val="28"/>
                <w:szCs w:val="28"/>
              </w:rPr>
              <w:t>Final test accuracy</w:t>
            </w:r>
          </w:p>
        </w:tc>
        <w:tc>
          <w:tcPr>
            <w:tcW w:w="5750" w:type="dxa"/>
          </w:tcPr>
          <w:p w14:paraId="0A791B50" w14:textId="77777777" w:rsidR="00B638CC" w:rsidRPr="00930A8E" w:rsidRDefault="00B638CC" w:rsidP="00930A8E">
            <w:pPr>
              <w:pStyle w:val="NormalWeb"/>
              <w:jc w:val="center"/>
              <w:cnfStyle w:val="000000100000" w:firstRow="0" w:lastRow="0" w:firstColumn="0" w:lastColumn="0" w:oddVBand="0" w:evenVBand="0" w:oddHBand="1" w:evenHBand="0" w:firstRowFirstColumn="0" w:firstRowLastColumn="0" w:lastRowFirstColumn="0" w:lastRowLastColumn="0"/>
              <w:rPr>
                <w:rFonts w:asciiTheme="minorBidi" w:hAnsiTheme="minorBidi" w:cstheme="minorBidi"/>
                <w:color w:val="000000"/>
                <w:sz w:val="28"/>
                <w:szCs w:val="28"/>
              </w:rPr>
            </w:pPr>
            <w:r w:rsidRPr="00930A8E">
              <w:rPr>
                <w:rFonts w:asciiTheme="minorBidi" w:hAnsiTheme="minorBidi" w:cstheme="minorBidi"/>
                <w:color w:val="000000"/>
                <w:sz w:val="28"/>
                <w:szCs w:val="28"/>
              </w:rPr>
              <w:t>0.93</w:t>
            </w:r>
          </w:p>
        </w:tc>
      </w:tr>
    </w:tbl>
    <w:p w14:paraId="11622E7F" w14:textId="77777777" w:rsidR="00B638CC" w:rsidRDefault="00B638CC" w:rsidP="00B638CC">
      <w:pPr>
        <w:rPr>
          <w:b/>
          <w:bCs/>
          <w:sz w:val="32"/>
          <w:szCs w:val="32"/>
        </w:rPr>
      </w:pPr>
    </w:p>
    <w:p w14:paraId="344414F8" w14:textId="56AA29F4" w:rsidR="00010639" w:rsidRPr="003F6D4B" w:rsidRDefault="00B638CC" w:rsidP="00010639">
      <w:pPr>
        <w:ind w:left="180"/>
        <w:rPr>
          <w:b/>
          <w:bCs/>
          <w:sz w:val="28"/>
          <w:szCs w:val="28"/>
        </w:rPr>
      </w:pPr>
      <w:r w:rsidRPr="00B638CC">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010639" w14:paraId="4AB31A22" w14:textId="77777777" w:rsidTr="005C7B43">
        <w:tc>
          <w:tcPr>
            <w:tcW w:w="1870" w:type="dxa"/>
          </w:tcPr>
          <w:p w14:paraId="32E53640" w14:textId="77777777" w:rsidR="00010639" w:rsidRDefault="00010639" w:rsidP="005C7B43">
            <w:pPr>
              <w:rPr>
                <w:sz w:val="28"/>
                <w:szCs w:val="28"/>
              </w:rPr>
            </w:pPr>
          </w:p>
        </w:tc>
        <w:tc>
          <w:tcPr>
            <w:tcW w:w="1870" w:type="dxa"/>
          </w:tcPr>
          <w:p w14:paraId="1E5F0C05" w14:textId="77777777" w:rsidR="00010639" w:rsidRPr="000217FB" w:rsidRDefault="00010639" w:rsidP="005C7B43">
            <w:pPr>
              <w:rPr>
                <w:b/>
                <w:bCs/>
                <w:sz w:val="28"/>
                <w:szCs w:val="28"/>
              </w:rPr>
            </w:pPr>
            <w:r>
              <w:rPr>
                <w:sz w:val="28"/>
                <w:szCs w:val="28"/>
              </w:rPr>
              <w:t xml:space="preserve">  </w:t>
            </w:r>
            <w:r w:rsidRPr="000217FB">
              <w:rPr>
                <w:b/>
                <w:bCs/>
                <w:sz w:val="28"/>
                <w:szCs w:val="28"/>
              </w:rPr>
              <w:t xml:space="preserve"> precision</w:t>
            </w:r>
          </w:p>
        </w:tc>
        <w:tc>
          <w:tcPr>
            <w:tcW w:w="1870" w:type="dxa"/>
          </w:tcPr>
          <w:p w14:paraId="3F5CDC54" w14:textId="77777777" w:rsidR="00010639" w:rsidRPr="000217FB" w:rsidRDefault="00010639" w:rsidP="005C7B43">
            <w:pPr>
              <w:rPr>
                <w:b/>
                <w:bCs/>
                <w:sz w:val="28"/>
                <w:szCs w:val="28"/>
              </w:rPr>
            </w:pPr>
            <w:r>
              <w:rPr>
                <w:sz w:val="28"/>
                <w:szCs w:val="28"/>
              </w:rPr>
              <w:t xml:space="preserve">   </w:t>
            </w:r>
            <w:r w:rsidRPr="000217FB">
              <w:rPr>
                <w:b/>
                <w:bCs/>
                <w:sz w:val="28"/>
                <w:szCs w:val="28"/>
              </w:rPr>
              <w:t xml:space="preserve"> recall</w:t>
            </w:r>
          </w:p>
        </w:tc>
        <w:tc>
          <w:tcPr>
            <w:tcW w:w="1870" w:type="dxa"/>
          </w:tcPr>
          <w:p w14:paraId="687D6B6A" w14:textId="77777777" w:rsidR="00010639" w:rsidRPr="000217FB" w:rsidRDefault="00010639" w:rsidP="005C7B43">
            <w:pPr>
              <w:rPr>
                <w:b/>
                <w:bCs/>
                <w:sz w:val="28"/>
                <w:szCs w:val="28"/>
              </w:rPr>
            </w:pPr>
            <w:r w:rsidRPr="000217FB">
              <w:rPr>
                <w:b/>
                <w:bCs/>
                <w:sz w:val="28"/>
                <w:szCs w:val="28"/>
              </w:rPr>
              <w:t xml:space="preserve">  f1-score</w:t>
            </w:r>
          </w:p>
        </w:tc>
        <w:tc>
          <w:tcPr>
            <w:tcW w:w="1870" w:type="dxa"/>
          </w:tcPr>
          <w:p w14:paraId="2E8EA6BD" w14:textId="77777777" w:rsidR="00010639" w:rsidRPr="000217FB" w:rsidRDefault="00010639" w:rsidP="005C7B43">
            <w:pPr>
              <w:rPr>
                <w:b/>
                <w:bCs/>
                <w:sz w:val="28"/>
                <w:szCs w:val="28"/>
              </w:rPr>
            </w:pPr>
            <w:r w:rsidRPr="00F74399">
              <w:rPr>
                <w:sz w:val="28"/>
                <w:szCs w:val="28"/>
              </w:rPr>
              <w:t xml:space="preserve">    </w:t>
            </w:r>
            <w:r w:rsidRPr="000217FB">
              <w:rPr>
                <w:b/>
                <w:bCs/>
                <w:sz w:val="28"/>
                <w:szCs w:val="28"/>
              </w:rPr>
              <w:t>support</w:t>
            </w:r>
          </w:p>
          <w:p w14:paraId="319F6359" w14:textId="77777777" w:rsidR="00010639" w:rsidRDefault="00010639" w:rsidP="005C7B43">
            <w:pPr>
              <w:rPr>
                <w:sz w:val="28"/>
                <w:szCs w:val="28"/>
              </w:rPr>
            </w:pPr>
          </w:p>
        </w:tc>
      </w:tr>
      <w:tr w:rsidR="00010639" w14:paraId="48E700AB" w14:textId="77777777" w:rsidTr="005C7B43">
        <w:tc>
          <w:tcPr>
            <w:tcW w:w="1870" w:type="dxa"/>
          </w:tcPr>
          <w:p w14:paraId="53FE6B28" w14:textId="77777777" w:rsidR="00010639" w:rsidRPr="000217FB" w:rsidRDefault="00010639" w:rsidP="005C7B43">
            <w:pPr>
              <w:rPr>
                <w:b/>
                <w:bCs/>
                <w:sz w:val="28"/>
                <w:szCs w:val="28"/>
              </w:rPr>
            </w:pPr>
            <w:r w:rsidRPr="000217FB">
              <w:rPr>
                <w:b/>
                <w:bCs/>
                <w:sz w:val="28"/>
                <w:szCs w:val="28"/>
              </w:rPr>
              <w:t>homemade</w:t>
            </w:r>
          </w:p>
        </w:tc>
        <w:tc>
          <w:tcPr>
            <w:tcW w:w="1870" w:type="dxa"/>
          </w:tcPr>
          <w:p w14:paraId="6261D172" w14:textId="2A5DA48B" w:rsidR="00010639" w:rsidRDefault="00010639" w:rsidP="005C7B43">
            <w:pPr>
              <w:rPr>
                <w:sz w:val="28"/>
                <w:szCs w:val="28"/>
              </w:rPr>
            </w:pPr>
            <w:r w:rsidRPr="00F74399">
              <w:rPr>
                <w:sz w:val="28"/>
                <w:szCs w:val="28"/>
              </w:rPr>
              <w:t>0.9</w:t>
            </w:r>
            <w:r w:rsidR="008E6BBA">
              <w:rPr>
                <w:sz w:val="28"/>
                <w:szCs w:val="28"/>
              </w:rPr>
              <w:t>7</w:t>
            </w:r>
          </w:p>
        </w:tc>
        <w:tc>
          <w:tcPr>
            <w:tcW w:w="1870" w:type="dxa"/>
          </w:tcPr>
          <w:p w14:paraId="5DACDC2D" w14:textId="2542CC88" w:rsidR="00010639" w:rsidRDefault="00010639" w:rsidP="005C7B43">
            <w:pPr>
              <w:rPr>
                <w:sz w:val="28"/>
                <w:szCs w:val="28"/>
              </w:rPr>
            </w:pPr>
            <w:r w:rsidRPr="00F74399">
              <w:rPr>
                <w:sz w:val="28"/>
                <w:szCs w:val="28"/>
              </w:rPr>
              <w:t>0.</w:t>
            </w:r>
            <w:r w:rsidR="008E6BBA">
              <w:rPr>
                <w:sz w:val="28"/>
                <w:szCs w:val="28"/>
              </w:rPr>
              <w:t>89</w:t>
            </w:r>
          </w:p>
        </w:tc>
        <w:tc>
          <w:tcPr>
            <w:tcW w:w="1870" w:type="dxa"/>
          </w:tcPr>
          <w:p w14:paraId="4B879B6A" w14:textId="16B7D3BE" w:rsidR="00010639" w:rsidRDefault="00010639" w:rsidP="005C7B43">
            <w:pPr>
              <w:rPr>
                <w:sz w:val="28"/>
                <w:szCs w:val="28"/>
              </w:rPr>
            </w:pPr>
            <w:r w:rsidRPr="00F74399">
              <w:rPr>
                <w:sz w:val="28"/>
                <w:szCs w:val="28"/>
              </w:rPr>
              <w:t>0.</w:t>
            </w:r>
            <w:r w:rsidR="008E6BBA">
              <w:rPr>
                <w:sz w:val="28"/>
                <w:szCs w:val="28"/>
              </w:rPr>
              <w:t>93</w:t>
            </w:r>
            <w:r w:rsidRPr="00F74399">
              <w:rPr>
                <w:sz w:val="28"/>
                <w:szCs w:val="28"/>
              </w:rPr>
              <w:t xml:space="preserve">       </w:t>
            </w:r>
          </w:p>
        </w:tc>
        <w:tc>
          <w:tcPr>
            <w:tcW w:w="1870" w:type="dxa"/>
          </w:tcPr>
          <w:p w14:paraId="2C620F05" w14:textId="4627E162" w:rsidR="00010639" w:rsidRDefault="00010639" w:rsidP="005C7B43">
            <w:pPr>
              <w:rPr>
                <w:sz w:val="28"/>
                <w:szCs w:val="28"/>
              </w:rPr>
            </w:pPr>
            <w:r w:rsidRPr="00F74399">
              <w:rPr>
                <w:sz w:val="28"/>
                <w:szCs w:val="28"/>
              </w:rPr>
              <w:t>517</w:t>
            </w:r>
          </w:p>
        </w:tc>
      </w:tr>
      <w:tr w:rsidR="00010639" w14:paraId="0AFBABF1" w14:textId="77777777" w:rsidTr="005C7B43">
        <w:tc>
          <w:tcPr>
            <w:tcW w:w="1870" w:type="dxa"/>
          </w:tcPr>
          <w:p w14:paraId="61116F65" w14:textId="77777777" w:rsidR="00010639" w:rsidRPr="000217FB" w:rsidRDefault="00010639" w:rsidP="005C7B43">
            <w:pPr>
              <w:rPr>
                <w:b/>
                <w:bCs/>
                <w:sz w:val="28"/>
                <w:szCs w:val="28"/>
              </w:rPr>
            </w:pPr>
            <w:r w:rsidRPr="000217FB">
              <w:rPr>
                <w:b/>
                <w:bCs/>
                <w:sz w:val="28"/>
                <w:szCs w:val="28"/>
              </w:rPr>
              <w:t>machinemade</w:t>
            </w:r>
          </w:p>
        </w:tc>
        <w:tc>
          <w:tcPr>
            <w:tcW w:w="1870" w:type="dxa"/>
          </w:tcPr>
          <w:p w14:paraId="74EB5645" w14:textId="657E3A3E" w:rsidR="00010639" w:rsidRDefault="00010639" w:rsidP="005C7B43">
            <w:pPr>
              <w:rPr>
                <w:sz w:val="28"/>
                <w:szCs w:val="28"/>
              </w:rPr>
            </w:pPr>
            <w:r w:rsidRPr="00F74399">
              <w:rPr>
                <w:sz w:val="28"/>
                <w:szCs w:val="28"/>
              </w:rPr>
              <w:t>0</w:t>
            </w:r>
            <w:r w:rsidR="008E6BBA">
              <w:rPr>
                <w:sz w:val="28"/>
                <w:szCs w:val="28"/>
              </w:rPr>
              <w:t>.90</w:t>
            </w:r>
            <w:r w:rsidRPr="00F74399">
              <w:rPr>
                <w:sz w:val="28"/>
                <w:szCs w:val="28"/>
              </w:rPr>
              <w:t xml:space="preserve">      </w:t>
            </w:r>
          </w:p>
        </w:tc>
        <w:tc>
          <w:tcPr>
            <w:tcW w:w="1870" w:type="dxa"/>
          </w:tcPr>
          <w:p w14:paraId="03599A71" w14:textId="0EAD5334" w:rsidR="00010639" w:rsidRDefault="00010639" w:rsidP="005C7B43">
            <w:pPr>
              <w:rPr>
                <w:sz w:val="28"/>
                <w:szCs w:val="28"/>
              </w:rPr>
            </w:pPr>
            <w:r w:rsidRPr="00F74399">
              <w:rPr>
                <w:sz w:val="28"/>
                <w:szCs w:val="28"/>
              </w:rPr>
              <w:t>0.9</w:t>
            </w:r>
            <w:r w:rsidR="00763D58">
              <w:rPr>
                <w:sz w:val="28"/>
                <w:szCs w:val="28"/>
              </w:rPr>
              <w:t>7</w:t>
            </w:r>
          </w:p>
        </w:tc>
        <w:tc>
          <w:tcPr>
            <w:tcW w:w="1870" w:type="dxa"/>
          </w:tcPr>
          <w:p w14:paraId="1F86A0D1" w14:textId="55417B85" w:rsidR="00010639" w:rsidRDefault="00010639" w:rsidP="005C7B43">
            <w:pPr>
              <w:rPr>
                <w:sz w:val="28"/>
                <w:szCs w:val="28"/>
              </w:rPr>
            </w:pPr>
            <w:r w:rsidRPr="00F74399">
              <w:rPr>
                <w:sz w:val="28"/>
                <w:szCs w:val="28"/>
              </w:rPr>
              <w:t>0.</w:t>
            </w:r>
            <w:r w:rsidR="00763D58">
              <w:rPr>
                <w:sz w:val="28"/>
                <w:szCs w:val="28"/>
              </w:rPr>
              <w:t>94</w:t>
            </w:r>
            <w:r w:rsidRPr="00F74399">
              <w:rPr>
                <w:sz w:val="28"/>
                <w:szCs w:val="28"/>
              </w:rPr>
              <w:t xml:space="preserve">       </w:t>
            </w:r>
          </w:p>
        </w:tc>
        <w:tc>
          <w:tcPr>
            <w:tcW w:w="1870" w:type="dxa"/>
          </w:tcPr>
          <w:p w14:paraId="0AD43B82" w14:textId="63657434" w:rsidR="00010639" w:rsidRDefault="00010639" w:rsidP="005C7B43">
            <w:pPr>
              <w:rPr>
                <w:sz w:val="28"/>
                <w:szCs w:val="28"/>
              </w:rPr>
            </w:pPr>
            <w:r w:rsidRPr="00F74399">
              <w:rPr>
                <w:sz w:val="28"/>
                <w:szCs w:val="28"/>
              </w:rPr>
              <w:t>534</w:t>
            </w:r>
          </w:p>
        </w:tc>
      </w:tr>
      <w:tr w:rsidR="00010639" w14:paraId="69C45C1D" w14:textId="77777777" w:rsidTr="005C7B43">
        <w:tc>
          <w:tcPr>
            <w:tcW w:w="1870" w:type="dxa"/>
          </w:tcPr>
          <w:p w14:paraId="73FFFB7D" w14:textId="77777777" w:rsidR="00010639" w:rsidRPr="000217FB" w:rsidRDefault="00010639" w:rsidP="005C7B43">
            <w:pPr>
              <w:rPr>
                <w:b/>
                <w:bCs/>
                <w:sz w:val="28"/>
                <w:szCs w:val="28"/>
              </w:rPr>
            </w:pPr>
            <w:r w:rsidRPr="000217FB">
              <w:rPr>
                <w:b/>
                <w:bCs/>
                <w:sz w:val="28"/>
                <w:szCs w:val="28"/>
              </w:rPr>
              <w:t>accuracy</w:t>
            </w:r>
          </w:p>
        </w:tc>
        <w:tc>
          <w:tcPr>
            <w:tcW w:w="1870" w:type="dxa"/>
          </w:tcPr>
          <w:p w14:paraId="3E5FDA6E" w14:textId="77777777" w:rsidR="00010639" w:rsidRDefault="00010639" w:rsidP="005C7B43">
            <w:pPr>
              <w:rPr>
                <w:sz w:val="28"/>
                <w:szCs w:val="28"/>
              </w:rPr>
            </w:pPr>
          </w:p>
        </w:tc>
        <w:tc>
          <w:tcPr>
            <w:tcW w:w="1870" w:type="dxa"/>
          </w:tcPr>
          <w:p w14:paraId="7E4B76B6" w14:textId="77777777" w:rsidR="00010639" w:rsidRDefault="00010639" w:rsidP="005C7B43">
            <w:pPr>
              <w:rPr>
                <w:sz w:val="28"/>
                <w:szCs w:val="28"/>
              </w:rPr>
            </w:pPr>
          </w:p>
        </w:tc>
        <w:tc>
          <w:tcPr>
            <w:tcW w:w="1870" w:type="dxa"/>
          </w:tcPr>
          <w:p w14:paraId="301632A2" w14:textId="092E7D9E" w:rsidR="00010639" w:rsidRDefault="00010639" w:rsidP="005C7B43">
            <w:pPr>
              <w:rPr>
                <w:sz w:val="28"/>
                <w:szCs w:val="28"/>
              </w:rPr>
            </w:pPr>
            <w:r w:rsidRPr="00F74399">
              <w:rPr>
                <w:sz w:val="28"/>
                <w:szCs w:val="28"/>
              </w:rPr>
              <w:t>0.</w:t>
            </w:r>
            <w:r w:rsidR="00763D58">
              <w:rPr>
                <w:sz w:val="28"/>
                <w:szCs w:val="28"/>
              </w:rPr>
              <w:t>93</w:t>
            </w:r>
            <w:r w:rsidRPr="00F74399">
              <w:rPr>
                <w:sz w:val="28"/>
                <w:szCs w:val="28"/>
              </w:rPr>
              <w:t xml:space="preserve">      </w:t>
            </w:r>
          </w:p>
        </w:tc>
        <w:tc>
          <w:tcPr>
            <w:tcW w:w="1870" w:type="dxa"/>
          </w:tcPr>
          <w:p w14:paraId="5EA136E8" w14:textId="77777777" w:rsidR="00010639" w:rsidRDefault="00010639" w:rsidP="005C7B43">
            <w:pPr>
              <w:rPr>
                <w:sz w:val="28"/>
                <w:szCs w:val="28"/>
              </w:rPr>
            </w:pPr>
            <w:r w:rsidRPr="00F74399">
              <w:rPr>
                <w:sz w:val="28"/>
                <w:szCs w:val="28"/>
              </w:rPr>
              <w:t>1051</w:t>
            </w:r>
          </w:p>
        </w:tc>
      </w:tr>
      <w:tr w:rsidR="00010639" w14:paraId="2C8D994D" w14:textId="77777777" w:rsidTr="005C7B43">
        <w:tc>
          <w:tcPr>
            <w:tcW w:w="1870" w:type="dxa"/>
          </w:tcPr>
          <w:p w14:paraId="2D0EABB7" w14:textId="77777777" w:rsidR="00010639" w:rsidRPr="000217FB" w:rsidRDefault="00010639" w:rsidP="005C7B43">
            <w:pPr>
              <w:rPr>
                <w:b/>
                <w:bCs/>
                <w:sz w:val="28"/>
                <w:szCs w:val="28"/>
              </w:rPr>
            </w:pPr>
            <w:r w:rsidRPr="000217FB">
              <w:rPr>
                <w:b/>
                <w:bCs/>
                <w:sz w:val="28"/>
                <w:szCs w:val="28"/>
              </w:rPr>
              <w:t>macro avg</w:t>
            </w:r>
          </w:p>
        </w:tc>
        <w:tc>
          <w:tcPr>
            <w:tcW w:w="1870" w:type="dxa"/>
          </w:tcPr>
          <w:p w14:paraId="26DE4387" w14:textId="1BD62E96" w:rsidR="00010639" w:rsidRDefault="00010639" w:rsidP="005C7B43">
            <w:pPr>
              <w:rPr>
                <w:sz w:val="28"/>
                <w:szCs w:val="28"/>
              </w:rPr>
            </w:pPr>
            <w:r w:rsidRPr="00F74399">
              <w:rPr>
                <w:sz w:val="28"/>
                <w:szCs w:val="28"/>
              </w:rPr>
              <w:t>0.</w:t>
            </w:r>
            <w:r w:rsidR="00763D58">
              <w:rPr>
                <w:sz w:val="28"/>
                <w:szCs w:val="28"/>
              </w:rPr>
              <w:t>9</w:t>
            </w:r>
            <w:r w:rsidRPr="00F74399">
              <w:rPr>
                <w:sz w:val="28"/>
                <w:szCs w:val="28"/>
              </w:rPr>
              <w:t xml:space="preserve">4      </w:t>
            </w:r>
          </w:p>
        </w:tc>
        <w:tc>
          <w:tcPr>
            <w:tcW w:w="1870" w:type="dxa"/>
          </w:tcPr>
          <w:p w14:paraId="37D166CA" w14:textId="368D3CE2" w:rsidR="00010639" w:rsidRDefault="00010639" w:rsidP="005C7B43">
            <w:pPr>
              <w:rPr>
                <w:sz w:val="28"/>
                <w:szCs w:val="28"/>
              </w:rPr>
            </w:pPr>
            <w:r w:rsidRPr="00F74399">
              <w:rPr>
                <w:sz w:val="28"/>
                <w:szCs w:val="28"/>
              </w:rPr>
              <w:t>0.</w:t>
            </w:r>
            <w:r w:rsidR="00763D58">
              <w:rPr>
                <w:sz w:val="28"/>
                <w:szCs w:val="28"/>
              </w:rPr>
              <w:t>93</w:t>
            </w:r>
            <w:r w:rsidRPr="00F74399">
              <w:rPr>
                <w:sz w:val="28"/>
                <w:szCs w:val="28"/>
              </w:rPr>
              <w:t xml:space="preserve">     </w:t>
            </w:r>
          </w:p>
        </w:tc>
        <w:tc>
          <w:tcPr>
            <w:tcW w:w="1870" w:type="dxa"/>
          </w:tcPr>
          <w:p w14:paraId="77611791" w14:textId="39D79305" w:rsidR="00010639" w:rsidRDefault="00010639" w:rsidP="005C7B43">
            <w:pPr>
              <w:rPr>
                <w:sz w:val="28"/>
                <w:szCs w:val="28"/>
              </w:rPr>
            </w:pPr>
            <w:r w:rsidRPr="00F74399">
              <w:rPr>
                <w:sz w:val="28"/>
                <w:szCs w:val="28"/>
              </w:rPr>
              <w:t>0.</w:t>
            </w:r>
            <w:r w:rsidR="00763D58">
              <w:rPr>
                <w:sz w:val="28"/>
                <w:szCs w:val="28"/>
              </w:rPr>
              <w:t>9</w:t>
            </w:r>
            <w:r w:rsidRPr="00F74399">
              <w:rPr>
                <w:sz w:val="28"/>
                <w:szCs w:val="28"/>
              </w:rPr>
              <w:t xml:space="preserve">3      </w:t>
            </w:r>
          </w:p>
        </w:tc>
        <w:tc>
          <w:tcPr>
            <w:tcW w:w="1870" w:type="dxa"/>
          </w:tcPr>
          <w:p w14:paraId="62D1FAC1" w14:textId="77777777" w:rsidR="00010639" w:rsidRDefault="00010639" w:rsidP="005C7B43">
            <w:pPr>
              <w:rPr>
                <w:sz w:val="28"/>
                <w:szCs w:val="28"/>
              </w:rPr>
            </w:pPr>
            <w:r w:rsidRPr="00F74399">
              <w:rPr>
                <w:sz w:val="28"/>
                <w:szCs w:val="28"/>
              </w:rPr>
              <w:t>1051</w:t>
            </w:r>
          </w:p>
        </w:tc>
      </w:tr>
      <w:tr w:rsidR="00010639" w14:paraId="1A56A1DB" w14:textId="77777777" w:rsidTr="005C7B43">
        <w:tc>
          <w:tcPr>
            <w:tcW w:w="1870" w:type="dxa"/>
          </w:tcPr>
          <w:p w14:paraId="4F3EFAFC" w14:textId="77777777" w:rsidR="00010639" w:rsidRPr="000217FB" w:rsidRDefault="00010639" w:rsidP="005C7B43">
            <w:pPr>
              <w:rPr>
                <w:b/>
                <w:bCs/>
                <w:sz w:val="28"/>
                <w:szCs w:val="28"/>
              </w:rPr>
            </w:pPr>
            <w:r w:rsidRPr="000217FB">
              <w:rPr>
                <w:b/>
                <w:bCs/>
                <w:sz w:val="28"/>
                <w:szCs w:val="28"/>
              </w:rPr>
              <w:t xml:space="preserve">weighted avg       </w:t>
            </w:r>
          </w:p>
        </w:tc>
        <w:tc>
          <w:tcPr>
            <w:tcW w:w="1870" w:type="dxa"/>
          </w:tcPr>
          <w:p w14:paraId="3E2F717C" w14:textId="61B021D6" w:rsidR="00010639" w:rsidRDefault="00010639" w:rsidP="005C7B43">
            <w:pPr>
              <w:rPr>
                <w:sz w:val="28"/>
                <w:szCs w:val="28"/>
              </w:rPr>
            </w:pPr>
            <w:r w:rsidRPr="00F74399">
              <w:rPr>
                <w:sz w:val="28"/>
                <w:szCs w:val="28"/>
              </w:rPr>
              <w:t>0</w:t>
            </w:r>
            <w:r>
              <w:rPr>
                <w:sz w:val="28"/>
                <w:szCs w:val="28"/>
              </w:rPr>
              <w:t>.93</w:t>
            </w:r>
            <w:r w:rsidRPr="00F74399">
              <w:rPr>
                <w:sz w:val="28"/>
                <w:szCs w:val="28"/>
              </w:rPr>
              <w:t xml:space="preserve">    </w:t>
            </w:r>
          </w:p>
        </w:tc>
        <w:tc>
          <w:tcPr>
            <w:tcW w:w="1870" w:type="dxa"/>
          </w:tcPr>
          <w:p w14:paraId="3D217704" w14:textId="35740A8D" w:rsidR="00010639" w:rsidRDefault="00010639" w:rsidP="005C7B43">
            <w:pPr>
              <w:rPr>
                <w:sz w:val="28"/>
                <w:szCs w:val="28"/>
              </w:rPr>
            </w:pPr>
            <w:r w:rsidRPr="00F74399">
              <w:rPr>
                <w:sz w:val="28"/>
                <w:szCs w:val="28"/>
              </w:rPr>
              <w:t>0.</w:t>
            </w:r>
            <w:r>
              <w:rPr>
                <w:sz w:val="28"/>
                <w:szCs w:val="28"/>
              </w:rPr>
              <w:t>93</w:t>
            </w:r>
            <w:r w:rsidRPr="00F74399">
              <w:rPr>
                <w:sz w:val="28"/>
                <w:szCs w:val="28"/>
              </w:rPr>
              <w:t xml:space="preserve">     </w:t>
            </w:r>
          </w:p>
        </w:tc>
        <w:tc>
          <w:tcPr>
            <w:tcW w:w="1870" w:type="dxa"/>
          </w:tcPr>
          <w:p w14:paraId="47DFAD8B" w14:textId="0770F261" w:rsidR="00010639" w:rsidRDefault="00010639" w:rsidP="005C7B43">
            <w:pPr>
              <w:rPr>
                <w:sz w:val="28"/>
                <w:szCs w:val="28"/>
              </w:rPr>
            </w:pPr>
            <w:r w:rsidRPr="00F74399">
              <w:rPr>
                <w:sz w:val="28"/>
                <w:szCs w:val="28"/>
              </w:rPr>
              <w:t>0.</w:t>
            </w:r>
            <w:r>
              <w:rPr>
                <w:sz w:val="28"/>
                <w:szCs w:val="28"/>
              </w:rPr>
              <w:t>93</w:t>
            </w:r>
            <w:r w:rsidRPr="00F74399">
              <w:rPr>
                <w:sz w:val="28"/>
                <w:szCs w:val="28"/>
              </w:rPr>
              <w:t xml:space="preserve">     </w:t>
            </w:r>
          </w:p>
        </w:tc>
        <w:tc>
          <w:tcPr>
            <w:tcW w:w="1870" w:type="dxa"/>
          </w:tcPr>
          <w:p w14:paraId="6B118635" w14:textId="77777777" w:rsidR="00010639" w:rsidRDefault="00010639" w:rsidP="005C7B43">
            <w:pPr>
              <w:rPr>
                <w:sz w:val="28"/>
                <w:szCs w:val="28"/>
              </w:rPr>
            </w:pPr>
            <w:r w:rsidRPr="00F74399">
              <w:rPr>
                <w:sz w:val="28"/>
                <w:szCs w:val="28"/>
              </w:rPr>
              <w:t>1051</w:t>
            </w:r>
          </w:p>
        </w:tc>
      </w:tr>
    </w:tbl>
    <w:p w14:paraId="088C191E" w14:textId="4D8895EF" w:rsidR="00010639" w:rsidRPr="00F74399" w:rsidRDefault="00010639" w:rsidP="00010639">
      <w:pPr>
        <w:rPr>
          <w:sz w:val="28"/>
          <w:szCs w:val="28"/>
        </w:rPr>
      </w:pPr>
      <w:r>
        <w:rPr>
          <w:sz w:val="28"/>
          <w:szCs w:val="28"/>
        </w:rPr>
        <w:t xml:space="preserve">                 </w:t>
      </w:r>
      <w:r w:rsidRPr="00F74399">
        <w:rPr>
          <w:sz w:val="28"/>
          <w:szCs w:val="28"/>
        </w:rPr>
        <w:t xml:space="preserve">               </w:t>
      </w:r>
    </w:p>
    <w:p w14:paraId="14E34C7E" w14:textId="57AB5127" w:rsidR="00EF140C" w:rsidRPr="00A822D6" w:rsidRDefault="003A0DB6" w:rsidP="00EF140C">
      <w:pPr>
        <w:rPr>
          <w:b/>
          <w:bCs/>
          <w:sz w:val="28"/>
          <w:szCs w:val="28"/>
        </w:rPr>
      </w:pPr>
      <w:r>
        <w:rPr>
          <w:noProof/>
        </w:rPr>
        <w:lastRenderedPageBreak/>
        <w:drawing>
          <wp:anchor distT="0" distB="0" distL="114300" distR="114300" simplePos="0" relativeHeight="253060608" behindDoc="1" locked="0" layoutInCell="1" allowOverlap="1" wp14:anchorId="57B54F5D" wp14:editId="5289127E">
            <wp:simplePos x="0" y="0"/>
            <wp:positionH relativeFrom="margin">
              <wp:align>right</wp:align>
            </wp:positionH>
            <wp:positionV relativeFrom="paragraph">
              <wp:posOffset>442076</wp:posOffset>
            </wp:positionV>
            <wp:extent cx="5943600" cy="4976413"/>
            <wp:effectExtent l="0" t="0" r="0" b="0"/>
            <wp:wrapTight wrapText="bothSides">
              <wp:wrapPolygon edited="0">
                <wp:start x="0" y="0"/>
                <wp:lineTo x="0" y="21501"/>
                <wp:lineTo x="21531" y="21501"/>
                <wp:lineTo x="21531" y="0"/>
                <wp:lineTo x="0" y="0"/>
              </wp:wrapPolygon>
            </wp:wrapTight>
            <wp:docPr id="1175727441" name="Picture 1175727441" descr="vgg16 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vgg16 conv"/>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943600" cy="4976413"/>
                    </a:xfrm>
                    <a:prstGeom prst="rect">
                      <a:avLst/>
                    </a:prstGeom>
                  </pic:spPr>
                </pic:pic>
              </a:graphicData>
            </a:graphic>
          </wp:anchor>
        </w:drawing>
      </w:r>
      <w:r w:rsidR="00A822D6" w:rsidRPr="00A822D6">
        <w:rPr>
          <w:b/>
          <w:bCs/>
          <w:sz w:val="28"/>
          <w:szCs w:val="28"/>
        </w:rPr>
        <w:t>Confusion Matrix</w:t>
      </w:r>
    </w:p>
    <w:p w14:paraId="6EFA2C4D" w14:textId="1EDE77EC" w:rsidR="00EF140C" w:rsidRDefault="00EF140C" w:rsidP="00EF140C">
      <w:r>
        <w:br w:type="page"/>
      </w:r>
    </w:p>
    <w:p w14:paraId="0E827E76" w14:textId="4D8F6466" w:rsidR="00EF140C" w:rsidRPr="004E4CA5" w:rsidRDefault="00EF140C" w:rsidP="00EF140C">
      <w:pPr>
        <w:pStyle w:val="Heading4"/>
        <w:rPr>
          <w:i w:val="0"/>
          <w:iCs w:val="0"/>
          <w:sz w:val="28"/>
          <w:szCs w:val="28"/>
        </w:rPr>
      </w:pPr>
      <w:bookmarkStart w:id="728" w:name="_Toc168963551"/>
      <w:bookmarkStart w:id="729" w:name="_Toc1369697036"/>
      <w:bookmarkStart w:id="730" w:name="_Toc200381356"/>
      <w:bookmarkStart w:id="731" w:name="_Toc200507020"/>
      <w:r w:rsidRPr="004E4CA5">
        <w:rPr>
          <w:i w:val="0"/>
          <w:iCs w:val="0"/>
          <w:sz w:val="28"/>
          <w:szCs w:val="28"/>
        </w:rPr>
        <w:lastRenderedPageBreak/>
        <w:t>5.2.1.</w:t>
      </w:r>
      <w:r w:rsidR="00A17D8E" w:rsidRPr="004E4CA5">
        <w:rPr>
          <w:i w:val="0"/>
          <w:iCs w:val="0"/>
          <w:sz w:val="28"/>
          <w:szCs w:val="28"/>
        </w:rPr>
        <w:t>3</w:t>
      </w:r>
      <w:r w:rsidRPr="004E4CA5">
        <w:rPr>
          <w:i w:val="0"/>
          <w:iCs w:val="0"/>
          <w:sz w:val="28"/>
          <w:szCs w:val="28"/>
        </w:rPr>
        <w:t xml:space="preserve">. Visual Geometry Group </w:t>
      </w:r>
      <w:r w:rsidRPr="004E4CA5">
        <w:rPr>
          <w:i w:val="0"/>
          <w:iCs w:val="0"/>
          <w:sz w:val="28"/>
          <w:szCs w:val="28"/>
          <w:rtl/>
        </w:rPr>
        <w:t>)</w:t>
      </w:r>
      <w:r w:rsidRPr="004E4CA5">
        <w:rPr>
          <w:i w:val="0"/>
          <w:iCs w:val="0"/>
          <w:sz w:val="28"/>
          <w:szCs w:val="28"/>
        </w:rPr>
        <w:t>VGG19</w:t>
      </w:r>
      <w:r w:rsidRPr="004E4CA5">
        <w:rPr>
          <w:i w:val="0"/>
          <w:iCs w:val="0"/>
          <w:sz w:val="28"/>
          <w:szCs w:val="28"/>
          <w:rtl/>
        </w:rPr>
        <w:t>(</w:t>
      </w:r>
      <w:r w:rsidRPr="004E4CA5">
        <w:rPr>
          <w:i w:val="0"/>
          <w:iCs w:val="0"/>
          <w:sz w:val="28"/>
          <w:szCs w:val="28"/>
        </w:rPr>
        <w:t xml:space="preserve"> model:</w:t>
      </w:r>
      <w:bookmarkEnd w:id="728"/>
      <w:bookmarkEnd w:id="729"/>
      <w:bookmarkEnd w:id="730"/>
      <w:bookmarkEnd w:id="731"/>
    </w:p>
    <w:p w14:paraId="3F3A2B57" w14:textId="77777777" w:rsidR="00EF140C" w:rsidRPr="004E4CA5" w:rsidRDefault="00EF140C" w:rsidP="00EF140C">
      <w:pPr>
        <w:pStyle w:val="BodyText"/>
        <w:widowControl/>
        <w:autoSpaceDE/>
        <w:autoSpaceDN/>
        <w:spacing w:after="160" w:line="276" w:lineRule="auto"/>
        <w:ind w:left="720" w:right="680"/>
        <w:jc w:val="both"/>
        <w:rPr>
          <w:rFonts w:asciiTheme="majorBidi" w:hAnsiTheme="majorBidi" w:cstheme="majorBidi"/>
        </w:rPr>
      </w:pPr>
      <w:r w:rsidRPr="004E4CA5">
        <w:rPr>
          <w:rFonts w:asciiTheme="majorBidi" w:hAnsiTheme="majorBidi" w:cstheme="majorBidi"/>
        </w:rPr>
        <w:t>Evaluation: Similar to VGG16 but with an even deeper architecture (19 layers), VGG19 provided slightly better feature extraction capabilities. We evaluated its performance by comparing its metrics to those of VGG16, paying close attention to improvements in precision and recall, which are critical for reducing false positives and false negatives.</w:t>
      </w:r>
    </w:p>
    <w:p w14:paraId="359D8478" w14:textId="77777777" w:rsidR="00EF140C" w:rsidRPr="00A53585" w:rsidRDefault="00EF140C" w:rsidP="00EF140C">
      <w:pPr>
        <w:pStyle w:val="BodyText"/>
        <w:widowControl/>
        <w:autoSpaceDE/>
        <w:autoSpaceDN/>
        <w:spacing w:after="160" w:line="276" w:lineRule="auto"/>
        <w:ind w:left="720" w:right="680"/>
        <w:jc w:val="both"/>
        <w:rPr>
          <w:b/>
          <w:bCs/>
          <w:color w:val="222A35" w:themeColor="text2" w:themeShade="80"/>
        </w:rPr>
      </w:pPr>
    </w:p>
    <w:p w14:paraId="76EFBD97" w14:textId="0D1B5297" w:rsidR="00EF140C" w:rsidRPr="00A53585" w:rsidRDefault="00A822D6" w:rsidP="00EF140C">
      <w:pPr>
        <w:pStyle w:val="Chaptertitle1"/>
      </w:pPr>
      <w:bookmarkStart w:id="732" w:name="_Toc168963552"/>
      <w:bookmarkStart w:id="733" w:name="_Toc368462427"/>
      <w:r>
        <w:t xml:space="preserve">    </w:t>
      </w:r>
      <w:r w:rsidR="00EF140C" w:rsidRPr="00A53585">
        <w:t>Progress of Model Training: Accuracy and Loss Over Epochs</w:t>
      </w:r>
      <w:bookmarkEnd w:id="732"/>
      <w:bookmarkEnd w:id="733"/>
    </w:p>
    <w:p w14:paraId="66494D6D" w14:textId="77777777" w:rsidR="00EF140C" w:rsidRDefault="00EF140C" w:rsidP="00EF140C">
      <w:pPr>
        <w:pStyle w:val="BodyText"/>
        <w:widowControl/>
        <w:autoSpaceDE/>
        <w:autoSpaceDN/>
        <w:spacing w:after="160" w:line="276" w:lineRule="auto"/>
        <w:ind w:left="720" w:right="680"/>
        <w:jc w:val="both"/>
      </w:pPr>
    </w:p>
    <w:p w14:paraId="252C4D4E" w14:textId="77777777" w:rsidR="00EF140C" w:rsidRDefault="00EF140C" w:rsidP="00EF140C">
      <w:pPr>
        <w:pStyle w:val="BodyText"/>
        <w:widowControl/>
        <w:autoSpaceDE/>
        <w:autoSpaceDN/>
        <w:spacing w:after="160" w:line="276" w:lineRule="auto"/>
        <w:ind w:left="720" w:right="680"/>
        <w:jc w:val="both"/>
      </w:pPr>
      <w:r>
        <w:rPr>
          <w:b/>
          <w:bCs/>
          <w:noProof/>
        </w:rPr>
        <mc:AlternateContent>
          <mc:Choice Requires="wps">
            <w:drawing>
              <wp:anchor distT="0" distB="0" distL="114300" distR="114300" simplePos="0" relativeHeight="252944896" behindDoc="0" locked="0" layoutInCell="1" allowOverlap="1" wp14:anchorId="5B360DAE" wp14:editId="43B7BEB4">
                <wp:simplePos x="0" y="0"/>
                <wp:positionH relativeFrom="column">
                  <wp:posOffset>476250</wp:posOffset>
                </wp:positionH>
                <wp:positionV relativeFrom="paragraph">
                  <wp:posOffset>267335</wp:posOffset>
                </wp:positionV>
                <wp:extent cx="5810250" cy="2933700"/>
                <wp:effectExtent l="0" t="0" r="19050" b="19050"/>
                <wp:wrapNone/>
                <wp:docPr id="1763732909" name="Text Box 7"/>
                <wp:cNvGraphicFramePr/>
                <a:graphic xmlns:a="http://schemas.openxmlformats.org/drawingml/2006/main">
                  <a:graphicData uri="http://schemas.microsoft.com/office/word/2010/wordprocessingShape">
                    <wps:wsp>
                      <wps:cNvSpPr txBox="1"/>
                      <wps:spPr>
                        <a:xfrm>
                          <a:off x="0" y="0"/>
                          <a:ext cx="5810250" cy="2933700"/>
                        </a:xfrm>
                        <a:prstGeom prst="rect">
                          <a:avLst/>
                        </a:prstGeom>
                        <a:solidFill>
                          <a:schemeClr val="lt1"/>
                        </a:solidFill>
                        <a:ln w="6350">
                          <a:solidFill>
                            <a:prstClr val="black"/>
                          </a:solidFill>
                        </a:ln>
                      </wps:spPr>
                      <wps:txbx>
                        <w:txbxContent>
                          <w:p w14:paraId="5061B8E2" w14:textId="1758179B" w:rsidR="005320BB" w:rsidRDefault="005320BB" w:rsidP="00EF140C">
                            <w:r w:rsidRPr="00E049A7">
                              <w:rPr>
                                <w:noProof/>
                              </w:rPr>
                              <w:drawing>
                                <wp:inline distT="0" distB="0" distL="0" distR="0" wp14:anchorId="6615D57E" wp14:editId="3DAFABA1">
                                  <wp:extent cx="5605145" cy="2835910"/>
                                  <wp:effectExtent l="0" t="0" r="0" b="2540"/>
                                  <wp:docPr id="1406974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5145" cy="28359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5B360DAE" id="_x0000_s1067" type="#_x0000_t202" style="position:absolute;left:0;text-align:left;margin-left:37.5pt;margin-top:21.05pt;width:457.5pt;height:231pt;z-index:25294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" fillcolor="white [3201]" strokeweight=".5pt">
                <v:textbox>
                  <w:txbxContent>
                    <w:p w14:paraId="5061B8E2" w14:textId="1758179B" w:rsidR="005320BB" w:rsidRDefault="005320BB" w:rsidP="00EF140C">
                      <w:r w:rsidRPr="00E049A7">
                        <w:rPr>
                          <w:noProof/>
                        </w:rPr>
                        <w:drawing>
                          <wp:inline distT="0" distB="0" distL="0" distR="0" wp14:anchorId="6615D57E" wp14:editId="3DAFABA1">
                            <wp:extent cx="5605145" cy="2835910"/>
                            <wp:effectExtent l="0" t="0" r="0" b="2540"/>
                            <wp:docPr id="140697447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605145" cy="2835910"/>
                                    </a:xfrm>
                                    <a:prstGeom prst="rect">
                                      <a:avLst/>
                                    </a:prstGeom>
                                    <a:noFill/>
                                    <a:ln>
                                      <a:noFill/>
                                    </a:ln>
                                  </pic:spPr>
                                </pic:pic>
                              </a:graphicData>
                            </a:graphic>
                          </wp:inline>
                        </w:drawing>
                      </w:r>
                    </w:p>
                  </w:txbxContent>
                </v:textbox>
              </v:shape>
            </w:pict>
          </mc:Fallback>
        </mc:AlternateContent>
      </w:r>
    </w:p>
    <w:p w14:paraId="2F9E62BB" w14:textId="77777777" w:rsidR="00EF140C" w:rsidRDefault="00EF140C" w:rsidP="00EF140C">
      <w:pPr>
        <w:pStyle w:val="BodyText"/>
        <w:widowControl/>
        <w:autoSpaceDE/>
        <w:autoSpaceDN/>
        <w:spacing w:after="160" w:line="276" w:lineRule="auto"/>
        <w:ind w:left="720" w:right="680"/>
        <w:jc w:val="both"/>
      </w:pPr>
      <w:r>
        <w:br w:type="page"/>
      </w:r>
    </w:p>
    <w:p w14:paraId="40C44BAE" w14:textId="3F3A2436" w:rsidR="00EF140C" w:rsidRPr="00A53585" w:rsidRDefault="00EF140C" w:rsidP="00EF140C">
      <w:pPr>
        <w:pStyle w:val="Chaptertitle1"/>
      </w:pPr>
      <w:bookmarkStart w:id="734" w:name="_Toc168963553"/>
      <w:bookmarkStart w:id="735" w:name="_Toc121802981"/>
      <w:r w:rsidRPr="00A53585">
        <w:lastRenderedPageBreak/>
        <w:t>This table provides a summary of a VGG19 model’s training process. It includes the following details:</w:t>
      </w:r>
      <w:bookmarkEnd w:id="734"/>
      <w:bookmarkEnd w:id="735"/>
    </w:p>
    <w:tbl>
      <w:tblPr>
        <w:tblStyle w:val="PlainTable11"/>
        <w:tblpPr w:leftFromText="180" w:rightFromText="180" w:vertAnchor="text" w:horzAnchor="margin" w:tblpXSpec="center" w:tblpY="321"/>
        <w:tblW w:w="8893" w:type="dxa"/>
        <w:tblLayout w:type="fixed"/>
        <w:tblLook w:val="04A0" w:firstRow="1" w:lastRow="0" w:firstColumn="1" w:lastColumn="0" w:noHBand="0" w:noVBand="1"/>
      </w:tblPr>
      <w:tblGrid>
        <w:gridCol w:w="3546"/>
        <w:gridCol w:w="5347"/>
      </w:tblGrid>
      <w:tr w:rsidR="005F1AE7" w14:paraId="2D8A77DD" w14:textId="77777777" w:rsidTr="005F1AE7">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2CEB7BB0" w14:textId="77777777" w:rsidR="005F1AE7" w:rsidRDefault="005F1AE7" w:rsidP="005F1AE7">
            <w:pPr>
              <w:ind w:left="360"/>
              <w:jc w:val="center"/>
              <w:rPr>
                <w:b w:val="0"/>
                <w:bCs w:val="0"/>
                <w:sz w:val="32"/>
                <w:szCs w:val="32"/>
              </w:rPr>
            </w:pPr>
            <w:r>
              <w:rPr>
                <w:sz w:val="32"/>
                <w:szCs w:val="32"/>
              </w:rPr>
              <w:t>Attribute</w:t>
            </w:r>
          </w:p>
        </w:tc>
        <w:tc>
          <w:tcPr>
            <w:tcW w:w="5347" w:type="dxa"/>
          </w:tcPr>
          <w:p w14:paraId="60F4E1E2" w14:textId="77777777" w:rsidR="005F1AE7" w:rsidRDefault="005F1AE7" w:rsidP="005F1AE7">
            <w:pPr>
              <w:ind w:left="360"/>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sz w:val="32"/>
                <w:szCs w:val="32"/>
              </w:rPr>
              <w:t>Value</w:t>
            </w:r>
          </w:p>
        </w:tc>
      </w:tr>
      <w:tr w:rsidR="005F1AE7" w14:paraId="14810438" w14:textId="77777777" w:rsidTr="005F1AE7">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4252E2E" w14:textId="77777777" w:rsidR="005F1AE7" w:rsidRDefault="005F1AE7" w:rsidP="002306A8">
            <w:pPr>
              <w:pStyle w:val="NormalWeb"/>
              <w:jc w:val="center"/>
              <w:rPr>
                <w:sz w:val="32"/>
                <w:szCs w:val="32"/>
              </w:rPr>
            </w:pPr>
            <w:r>
              <w:rPr>
                <w:color w:val="000000"/>
                <w:sz w:val="28"/>
                <w:szCs w:val="28"/>
              </w:rPr>
              <w:t>Number of Classes</w:t>
            </w:r>
          </w:p>
        </w:tc>
        <w:tc>
          <w:tcPr>
            <w:tcW w:w="5347" w:type="dxa"/>
          </w:tcPr>
          <w:p w14:paraId="11696CD6" w14:textId="77777777" w:rsidR="005F1AE7" w:rsidRPr="002306A8" w:rsidRDefault="005F1AE7" w:rsidP="002306A8">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2306A8">
              <w:rPr>
                <w:color w:val="000000"/>
                <w:sz w:val="28"/>
                <w:szCs w:val="28"/>
              </w:rPr>
              <w:t>2</w:t>
            </w:r>
          </w:p>
        </w:tc>
      </w:tr>
      <w:tr w:rsidR="005F1AE7" w14:paraId="2ABA89CE" w14:textId="77777777" w:rsidTr="005F1AE7">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48B8DD8" w14:textId="77777777" w:rsidR="005F1AE7" w:rsidRDefault="005F1AE7" w:rsidP="002306A8">
            <w:pPr>
              <w:pStyle w:val="NormalWeb"/>
              <w:jc w:val="center"/>
              <w:rPr>
                <w:sz w:val="32"/>
                <w:szCs w:val="32"/>
              </w:rPr>
            </w:pPr>
            <w:r>
              <w:rPr>
                <w:color w:val="000000"/>
                <w:sz w:val="28"/>
                <w:szCs w:val="28"/>
              </w:rPr>
              <w:t>Data Split</w:t>
            </w:r>
          </w:p>
        </w:tc>
        <w:tc>
          <w:tcPr>
            <w:tcW w:w="5347" w:type="dxa"/>
          </w:tcPr>
          <w:p w14:paraId="68CD6578" w14:textId="77777777" w:rsidR="005F1AE7" w:rsidRPr="002306A8" w:rsidRDefault="005F1AE7" w:rsidP="002306A8">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2306A8">
              <w:rPr>
                <w:color w:val="000000"/>
                <w:sz w:val="28"/>
                <w:szCs w:val="28"/>
              </w:rPr>
              <w:t>80% Train - 20% Test</w:t>
            </w:r>
          </w:p>
        </w:tc>
      </w:tr>
      <w:tr w:rsidR="005F1AE7" w14:paraId="7ABFACE4" w14:textId="77777777" w:rsidTr="005F1AE7">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51457C2D" w14:textId="4B7C2B4C" w:rsidR="005F1AE7" w:rsidRDefault="005F1AE7" w:rsidP="002306A8">
            <w:pPr>
              <w:pStyle w:val="NormalWeb"/>
              <w:jc w:val="center"/>
              <w:rPr>
                <w:sz w:val="32"/>
                <w:szCs w:val="32"/>
              </w:rPr>
            </w:pPr>
            <w:r>
              <w:rPr>
                <w:color w:val="000000"/>
                <w:sz w:val="28"/>
                <w:szCs w:val="28"/>
              </w:rPr>
              <w:t>Batch Size</w:t>
            </w:r>
          </w:p>
        </w:tc>
        <w:tc>
          <w:tcPr>
            <w:tcW w:w="5347" w:type="dxa"/>
          </w:tcPr>
          <w:p w14:paraId="71B9AA1A" w14:textId="77777777" w:rsidR="005F1AE7" w:rsidRPr="002306A8" w:rsidRDefault="005F1AE7" w:rsidP="002306A8">
            <w:pPr>
              <w:pStyle w:val="NormalWeb"/>
              <w:jc w:val="center"/>
              <w:cnfStyle w:val="000000100000" w:firstRow="0" w:lastRow="0" w:firstColumn="0" w:lastColumn="0" w:oddVBand="0" w:evenVBand="0" w:oddHBand="1" w:evenHBand="0" w:firstRowFirstColumn="0" w:firstRowLastColumn="0" w:lastRowFirstColumn="0" w:lastRowLastColumn="0"/>
              <w:rPr>
                <w:rStyle w:val="Strong"/>
                <w:rFonts w:ascii="Calibri" w:eastAsiaTheme="majorEastAsia" w:hAnsi="Calibri" w:cs="Calibri"/>
                <w:b w:val="0"/>
                <w:bCs w:val="0"/>
                <w:sz w:val="28"/>
                <w:szCs w:val="28"/>
              </w:rPr>
            </w:pPr>
            <w:r w:rsidRPr="002306A8">
              <w:rPr>
                <w:rStyle w:val="Strong"/>
                <w:rFonts w:ascii="Calibri" w:eastAsiaTheme="majorEastAsia" w:hAnsi="Calibri" w:cs="Calibri"/>
                <w:b w:val="0"/>
                <w:bCs w:val="0"/>
                <w:sz w:val="28"/>
                <w:szCs w:val="28"/>
              </w:rPr>
              <w:t>32</w:t>
            </w:r>
          </w:p>
        </w:tc>
      </w:tr>
      <w:tr w:rsidR="005F1AE7" w14:paraId="41DE69CC" w14:textId="77777777" w:rsidTr="005F1AE7">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26589400" w14:textId="77777777" w:rsidR="005F1AE7" w:rsidRDefault="005F1AE7" w:rsidP="002306A8">
            <w:pPr>
              <w:pStyle w:val="NormalWeb"/>
              <w:jc w:val="center"/>
              <w:rPr>
                <w:sz w:val="32"/>
                <w:szCs w:val="32"/>
              </w:rPr>
            </w:pPr>
            <w:r>
              <w:rPr>
                <w:color w:val="000000"/>
                <w:sz w:val="28"/>
                <w:szCs w:val="28"/>
              </w:rPr>
              <w:t>Number of Epochs</w:t>
            </w:r>
          </w:p>
        </w:tc>
        <w:tc>
          <w:tcPr>
            <w:tcW w:w="5347" w:type="dxa"/>
          </w:tcPr>
          <w:p w14:paraId="2F329081" w14:textId="77777777" w:rsidR="005F1AE7" w:rsidRPr="002306A8" w:rsidRDefault="005F1AE7" w:rsidP="002306A8">
            <w:pPr>
              <w:pStyle w:val="NormalWeb"/>
              <w:jc w:val="center"/>
              <w:cnfStyle w:val="000000000000" w:firstRow="0" w:lastRow="0" w:firstColumn="0" w:lastColumn="0" w:oddVBand="0" w:evenVBand="0" w:oddHBand="0" w:evenHBand="0" w:firstRowFirstColumn="0" w:firstRowLastColumn="0" w:lastRowFirstColumn="0" w:lastRowLastColumn="0"/>
              <w:rPr>
                <w:rStyle w:val="Strong"/>
                <w:rFonts w:ascii="Calibri" w:eastAsiaTheme="majorEastAsia" w:hAnsi="Calibri" w:cs="Calibri"/>
                <w:b w:val="0"/>
                <w:bCs w:val="0"/>
                <w:sz w:val="28"/>
                <w:szCs w:val="28"/>
              </w:rPr>
            </w:pPr>
            <w:r w:rsidRPr="002306A8">
              <w:rPr>
                <w:rStyle w:val="Strong"/>
                <w:rFonts w:ascii="Calibri" w:eastAsiaTheme="majorEastAsia" w:hAnsi="Calibri" w:cs="Calibri"/>
                <w:b w:val="0"/>
                <w:bCs w:val="0"/>
                <w:sz w:val="28"/>
                <w:szCs w:val="28"/>
              </w:rPr>
              <w:t>30</w:t>
            </w:r>
          </w:p>
        </w:tc>
      </w:tr>
      <w:tr w:rsidR="005F1AE7" w14:paraId="38B2EC8B" w14:textId="77777777" w:rsidTr="005F1AE7">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0C8D9526" w14:textId="77777777" w:rsidR="005F1AE7" w:rsidRDefault="005F1AE7" w:rsidP="002306A8">
            <w:pPr>
              <w:pStyle w:val="NormalWeb"/>
              <w:jc w:val="center"/>
              <w:rPr>
                <w:sz w:val="32"/>
                <w:szCs w:val="32"/>
              </w:rPr>
            </w:pPr>
            <w:r>
              <w:rPr>
                <w:color w:val="000000"/>
                <w:sz w:val="28"/>
                <w:szCs w:val="28"/>
              </w:rPr>
              <w:t>Final Train Accuracy</w:t>
            </w:r>
          </w:p>
        </w:tc>
        <w:tc>
          <w:tcPr>
            <w:tcW w:w="5347" w:type="dxa"/>
          </w:tcPr>
          <w:p w14:paraId="2E9F84B5" w14:textId="77777777" w:rsidR="005F1AE7" w:rsidRPr="002306A8" w:rsidRDefault="005F1AE7" w:rsidP="002306A8">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2306A8">
              <w:rPr>
                <w:rFonts w:ascii="Calibri" w:hAnsi="Calibri" w:cs="Calibri"/>
                <w:sz w:val="28"/>
                <w:szCs w:val="28"/>
              </w:rPr>
              <w:t>0.9929</w:t>
            </w:r>
          </w:p>
        </w:tc>
      </w:tr>
      <w:tr w:rsidR="005F1AE7" w14:paraId="01663CBC" w14:textId="77777777" w:rsidTr="005F1AE7">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432973B4" w14:textId="77777777" w:rsidR="005F1AE7" w:rsidRDefault="005F1AE7" w:rsidP="002306A8">
            <w:pPr>
              <w:pStyle w:val="NormalWeb"/>
              <w:jc w:val="center"/>
              <w:rPr>
                <w:sz w:val="32"/>
                <w:szCs w:val="32"/>
              </w:rPr>
            </w:pPr>
            <w:r>
              <w:rPr>
                <w:color w:val="000000"/>
                <w:sz w:val="28"/>
                <w:szCs w:val="28"/>
              </w:rPr>
              <w:t>Final Validation Accuracy</w:t>
            </w:r>
          </w:p>
        </w:tc>
        <w:tc>
          <w:tcPr>
            <w:tcW w:w="5347" w:type="dxa"/>
          </w:tcPr>
          <w:p w14:paraId="284886C0" w14:textId="77777777" w:rsidR="005F1AE7" w:rsidRPr="002306A8" w:rsidRDefault="005F1AE7" w:rsidP="002306A8">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2306A8">
              <w:rPr>
                <w:rFonts w:ascii="Calibri" w:hAnsi="Calibri" w:cs="Calibri"/>
                <w:sz w:val="28"/>
                <w:szCs w:val="28"/>
              </w:rPr>
              <w:t>0.9258</w:t>
            </w:r>
          </w:p>
        </w:tc>
      </w:tr>
      <w:tr w:rsidR="005F1AE7" w14:paraId="6B2D4563" w14:textId="77777777" w:rsidTr="005F1AE7">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4A34A8A0" w14:textId="77777777" w:rsidR="005F1AE7" w:rsidRDefault="005F1AE7" w:rsidP="002306A8">
            <w:pPr>
              <w:pStyle w:val="NormalWeb"/>
              <w:jc w:val="center"/>
              <w:rPr>
                <w:sz w:val="32"/>
                <w:szCs w:val="32"/>
              </w:rPr>
            </w:pPr>
            <w:r>
              <w:rPr>
                <w:color w:val="000000"/>
                <w:sz w:val="28"/>
                <w:szCs w:val="28"/>
              </w:rPr>
              <w:t>Final Train Loss</w:t>
            </w:r>
          </w:p>
        </w:tc>
        <w:tc>
          <w:tcPr>
            <w:tcW w:w="5347" w:type="dxa"/>
          </w:tcPr>
          <w:p w14:paraId="6135E208" w14:textId="77777777" w:rsidR="005F1AE7" w:rsidRPr="002306A8" w:rsidRDefault="005F1AE7" w:rsidP="002306A8">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2306A8">
              <w:rPr>
                <w:rFonts w:ascii="Calibri" w:hAnsi="Calibri" w:cs="Calibri"/>
                <w:sz w:val="28"/>
                <w:szCs w:val="28"/>
              </w:rPr>
              <w:t>0.0230</w:t>
            </w:r>
          </w:p>
        </w:tc>
      </w:tr>
      <w:tr w:rsidR="005F1AE7" w14:paraId="52B9D770" w14:textId="77777777" w:rsidTr="005F1AE7">
        <w:trPr>
          <w:trHeight w:val="584"/>
        </w:trPr>
        <w:tc>
          <w:tcPr>
            <w:cnfStyle w:val="001000000000" w:firstRow="0" w:lastRow="0" w:firstColumn="1" w:lastColumn="0" w:oddVBand="0" w:evenVBand="0" w:oddHBand="0" w:evenHBand="0" w:firstRowFirstColumn="0" w:firstRowLastColumn="0" w:lastRowFirstColumn="0" w:lastRowLastColumn="0"/>
            <w:tcW w:w="3546" w:type="dxa"/>
            <w:shd w:val="clear" w:color="auto" w:fill="F2F2F2" w:themeFill="background1" w:themeFillShade="F2"/>
          </w:tcPr>
          <w:p w14:paraId="42CBEA2A" w14:textId="77777777" w:rsidR="005F1AE7" w:rsidRDefault="005F1AE7" w:rsidP="002306A8">
            <w:pPr>
              <w:pStyle w:val="NormalWeb"/>
              <w:jc w:val="center"/>
              <w:rPr>
                <w:b w:val="0"/>
                <w:bCs w:val="0"/>
                <w:color w:val="000000"/>
                <w:sz w:val="28"/>
                <w:szCs w:val="28"/>
              </w:rPr>
            </w:pPr>
            <w:r>
              <w:rPr>
                <w:color w:val="000000"/>
                <w:sz w:val="28"/>
                <w:szCs w:val="28"/>
              </w:rPr>
              <w:t>Final Validation Loss</w:t>
            </w:r>
          </w:p>
        </w:tc>
        <w:tc>
          <w:tcPr>
            <w:tcW w:w="5347" w:type="dxa"/>
            <w:shd w:val="clear" w:color="auto" w:fill="F2F2F2" w:themeFill="background1" w:themeFillShade="F2"/>
          </w:tcPr>
          <w:tbl>
            <w:tblPr>
              <w:tblW w:w="8028" w:type="dxa"/>
              <w:tblLayout w:type="fixed"/>
              <w:tblCellMar>
                <w:left w:w="0" w:type="dxa"/>
                <w:right w:w="0" w:type="dxa"/>
              </w:tblCellMar>
              <w:tblLook w:val="04A0" w:firstRow="1" w:lastRow="0" w:firstColumn="1" w:lastColumn="0" w:noHBand="0" w:noVBand="1"/>
            </w:tblPr>
            <w:tblGrid>
              <w:gridCol w:w="308"/>
              <w:gridCol w:w="7720"/>
            </w:tblGrid>
            <w:tr w:rsidR="005F1AE7" w:rsidRPr="002306A8" w14:paraId="6F664970" w14:textId="77777777" w:rsidTr="005C7B43">
              <w:trPr>
                <w:trHeight w:val="440"/>
              </w:trPr>
              <w:tc>
                <w:tcPr>
                  <w:tcW w:w="308"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23E32932" w14:textId="77777777" w:rsidR="005F1AE7" w:rsidRPr="002306A8" w:rsidRDefault="005F1AE7" w:rsidP="008E38FB">
                  <w:pPr>
                    <w:pStyle w:val="NormalWeb"/>
                    <w:framePr w:hSpace="180" w:wrap="around" w:vAnchor="text" w:hAnchor="margin" w:xAlign="center" w:y="321"/>
                    <w:jc w:val="center"/>
                  </w:pPr>
                </w:p>
              </w:tc>
              <w:tc>
                <w:tcPr>
                  <w:tcW w:w="7720"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5CB03822" w14:textId="77777777" w:rsidR="005F1AE7" w:rsidRPr="002306A8" w:rsidRDefault="005F1AE7" w:rsidP="008E38FB">
                  <w:pPr>
                    <w:pStyle w:val="NormalWeb"/>
                    <w:framePr w:hSpace="180" w:wrap="around" w:vAnchor="text" w:hAnchor="margin" w:xAlign="center" w:y="321"/>
                    <w:ind w:firstLineChars="650" w:firstLine="1820"/>
                  </w:pPr>
                  <w:r w:rsidRPr="002306A8">
                    <w:rPr>
                      <w:rFonts w:ascii="Calibri" w:hAnsi="Calibri" w:cs="Calibri"/>
                      <w:sz w:val="28"/>
                      <w:szCs w:val="28"/>
                    </w:rPr>
                    <w:t>0.2391</w:t>
                  </w:r>
                </w:p>
              </w:tc>
            </w:tr>
          </w:tbl>
          <w:p w14:paraId="421C4CC4" w14:textId="77777777" w:rsidR="005F1AE7" w:rsidRPr="002306A8" w:rsidRDefault="005F1AE7" w:rsidP="002306A8">
            <w:pPr>
              <w:pStyle w:val="NormalWeb"/>
              <w:jc w:val="center"/>
              <w:cnfStyle w:val="000000000000" w:firstRow="0" w:lastRow="0" w:firstColumn="0" w:lastColumn="0" w:oddVBand="0" w:evenVBand="0" w:oddHBand="0" w:evenHBand="0" w:firstRowFirstColumn="0" w:firstRowLastColumn="0" w:lastRowFirstColumn="0" w:lastRowLastColumn="0"/>
              <w:rPr>
                <w:color w:val="000000"/>
                <w:sz w:val="28"/>
                <w:szCs w:val="28"/>
              </w:rPr>
            </w:pPr>
          </w:p>
        </w:tc>
      </w:tr>
      <w:tr w:rsidR="005F1AE7" w14:paraId="27DA034E" w14:textId="77777777" w:rsidTr="005F1AE7">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E8AD488" w14:textId="77777777" w:rsidR="005F1AE7" w:rsidRDefault="005F1AE7" w:rsidP="002306A8">
            <w:pPr>
              <w:pStyle w:val="NormalWeb"/>
              <w:jc w:val="center"/>
              <w:rPr>
                <w:b w:val="0"/>
                <w:bCs w:val="0"/>
                <w:color w:val="000000"/>
                <w:sz w:val="28"/>
                <w:szCs w:val="28"/>
              </w:rPr>
            </w:pPr>
            <w:r>
              <w:rPr>
                <w:color w:val="000000"/>
                <w:sz w:val="28"/>
                <w:szCs w:val="28"/>
              </w:rPr>
              <w:t>Final test accuracy</w:t>
            </w:r>
          </w:p>
        </w:tc>
        <w:tc>
          <w:tcPr>
            <w:tcW w:w="5347" w:type="dxa"/>
          </w:tcPr>
          <w:p w14:paraId="6F082E02" w14:textId="77777777" w:rsidR="005F1AE7" w:rsidRPr="002306A8" w:rsidRDefault="005F1AE7" w:rsidP="002306A8">
            <w:pPr>
              <w:pStyle w:val="NormalWeb"/>
              <w:jc w:val="center"/>
              <w:cnfStyle w:val="000000100000" w:firstRow="0" w:lastRow="0" w:firstColumn="0" w:lastColumn="0" w:oddVBand="0" w:evenVBand="0" w:oddHBand="1" w:evenHBand="0" w:firstRowFirstColumn="0" w:firstRowLastColumn="0" w:lastRowFirstColumn="0" w:lastRowLastColumn="0"/>
              <w:rPr>
                <w:color w:val="000000"/>
                <w:sz w:val="28"/>
                <w:szCs w:val="28"/>
              </w:rPr>
            </w:pPr>
            <w:r w:rsidRPr="002306A8">
              <w:rPr>
                <w:color w:val="000000"/>
                <w:sz w:val="28"/>
                <w:szCs w:val="28"/>
              </w:rPr>
              <w:t>0.91</w:t>
            </w:r>
          </w:p>
        </w:tc>
      </w:tr>
    </w:tbl>
    <w:p w14:paraId="5A57EC37" w14:textId="77777777" w:rsidR="002306A8" w:rsidRDefault="002306A8" w:rsidP="008E6BBA">
      <w:pPr>
        <w:rPr>
          <w:b/>
          <w:bCs/>
          <w:sz w:val="28"/>
          <w:szCs w:val="28"/>
        </w:rPr>
      </w:pPr>
    </w:p>
    <w:p w14:paraId="36EB8343" w14:textId="78150B1A" w:rsidR="008E6BBA" w:rsidRPr="003F6D4B" w:rsidRDefault="005F1AE7" w:rsidP="008E6BBA">
      <w:pPr>
        <w:rPr>
          <w:b/>
          <w:bCs/>
          <w:sz w:val="28"/>
          <w:szCs w:val="28"/>
        </w:rPr>
      </w:pPr>
      <w:r w:rsidRPr="008E6BBA">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8E6BBA" w14:paraId="5C64C35B" w14:textId="77777777" w:rsidTr="005C7B43">
        <w:tc>
          <w:tcPr>
            <w:tcW w:w="1870" w:type="dxa"/>
          </w:tcPr>
          <w:p w14:paraId="041784B3" w14:textId="77777777" w:rsidR="008E6BBA" w:rsidRDefault="008E6BBA" w:rsidP="005C7B43">
            <w:pPr>
              <w:rPr>
                <w:sz w:val="28"/>
                <w:szCs w:val="28"/>
              </w:rPr>
            </w:pPr>
          </w:p>
        </w:tc>
        <w:tc>
          <w:tcPr>
            <w:tcW w:w="1870" w:type="dxa"/>
          </w:tcPr>
          <w:p w14:paraId="154A74F6" w14:textId="77777777" w:rsidR="008E6BBA" w:rsidRPr="00A06041" w:rsidRDefault="008E6BBA" w:rsidP="005C7B43">
            <w:pPr>
              <w:rPr>
                <w:b/>
                <w:bCs/>
                <w:sz w:val="28"/>
                <w:szCs w:val="28"/>
              </w:rPr>
            </w:pPr>
            <w:r>
              <w:rPr>
                <w:sz w:val="28"/>
                <w:szCs w:val="28"/>
              </w:rPr>
              <w:t xml:space="preserve">   </w:t>
            </w:r>
            <w:r w:rsidRPr="00A06041">
              <w:rPr>
                <w:b/>
                <w:bCs/>
                <w:sz w:val="28"/>
                <w:szCs w:val="28"/>
              </w:rPr>
              <w:t>precision</w:t>
            </w:r>
          </w:p>
        </w:tc>
        <w:tc>
          <w:tcPr>
            <w:tcW w:w="1870" w:type="dxa"/>
          </w:tcPr>
          <w:p w14:paraId="6475C21A" w14:textId="77777777" w:rsidR="008E6BBA" w:rsidRPr="00A06041" w:rsidRDefault="008E6BBA" w:rsidP="005C7B43">
            <w:pPr>
              <w:rPr>
                <w:b/>
                <w:bCs/>
                <w:sz w:val="28"/>
                <w:szCs w:val="28"/>
              </w:rPr>
            </w:pPr>
            <w:r>
              <w:rPr>
                <w:sz w:val="28"/>
                <w:szCs w:val="28"/>
              </w:rPr>
              <w:t xml:space="preserve">    </w:t>
            </w:r>
            <w:r w:rsidRPr="00A06041">
              <w:rPr>
                <w:b/>
                <w:bCs/>
                <w:sz w:val="28"/>
                <w:szCs w:val="28"/>
              </w:rPr>
              <w:t>recall</w:t>
            </w:r>
          </w:p>
        </w:tc>
        <w:tc>
          <w:tcPr>
            <w:tcW w:w="1870" w:type="dxa"/>
          </w:tcPr>
          <w:p w14:paraId="14A45D41" w14:textId="77777777" w:rsidR="008E6BBA" w:rsidRPr="00A06041" w:rsidRDefault="008E6BBA" w:rsidP="005C7B43">
            <w:pPr>
              <w:rPr>
                <w:b/>
                <w:bCs/>
                <w:sz w:val="28"/>
                <w:szCs w:val="28"/>
              </w:rPr>
            </w:pPr>
            <w:r>
              <w:rPr>
                <w:sz w:val="28"/>
                <w:szCs w:val="28"/>
              </w:rPr>
              <w:t xml:space="preserve">  </w:t>
            </w:r>
            <w:r w:rsidRPr="00A06041">
              <w:rPr>
                <w:b/>
                <w:bCs/>
                <w:sz w:val="28"/>
                <w:szCs w:val="28"/>
              </w:rPr>
              <w:t>f1-score</w:t>
            </w:r>
          </w:p>
        </w:tc>
        <w:tc>
          <w:tcPr>
            <w:tcW w:w="1870" w:type="dxa"/>
          </w:tcPr>
          <w:p w14:paraId="009A391F" w14:textId="77777777" w:rsidR="008E6BBA" w:rsidRPr="00A06041" w:rsidRDefault="008E6BBA" w:rsidP="005C7B43">
            <w:pPr>
              <w:rPr>
                <w:b/>
                <w:bCs/>
                <w:sz w:val="28"/>
                <w:szCs w:val="28"/>
              </w:rPr>
            </w:pPr>
            <w:r w:rsidRPr="00F74399">
              <w:rPr>
                <w:sz w:val="28"/>
                <w:szCs w:val="28"/>
              </w:rPr>
              <w:t xml:space="preserve">    </w:t>
            </w:r>
            <w:r w:rsidRPr="00A06041">
              <w:rPr>
                <w:b/>
                <w:bCs/>
                <w:sz w:val="28"/>
                <w:szCs w:val="28"/>
              </w:rPr>
              <w:t>support</w:t>
            </w:r>
          </w:p>
          <w:p w14:paraId="378DF7B6" w14:textId="77777777" w:rsidR="008E6BBA" w:rsidRDefault="008E6BBA" w:rsidP="005C7B43">
            <w:pPr>
              <w:rPr>
                <w:sz w:val="28"/>
                <w:szCs w:val="28"/>
              </w:rPr>
            </w:pPr>
          </w:p>
        </w:tc>
      </w:tr>
      <w:tr w:rsidR="008E6BBA" w14:paraId="73720633" w14:textId="77777777" w:rsidTr="005C7B43">
        <w:tc>
          <w:tcPr>
            <w:tcW w:w="1870" w:type="dxa"/>
          </w:tcPr>
          <w:p w14:paraId="20A74EE1" w14:textId="77777777" w:rsidR="008E6BBA" w:rsidRPr="00A06041" w:rsidRDefault="008E6BBA" w:rsidP="005C7B43">
            <w:pPr>
              <w:rPr>
                <w:b/>
                <w:bCs/>
                <w:sz w:val="28"/>
                <w:szCs w:val="28"/>
              </w:rPr>
            </w:pPr>
            <w:r w:rsidRPr="00A06041">
              <w:rPr>
                <w:b/>
                <w:bCs/>
                <w:sz w:val="28"/>
                <w:szCs w:val="28"/>
              </w:rPr>
              <w:t>homemade</w:t>
            </w:r>
          </w:p>
        </w:tc>
        <w:tc>
          <w:tcPr>
            <w:tcW w:w="1870" w:type="dxa"/>
          </w:tcPr>
          <w:p w14:paraId="4D89D8E4" w14:textId="6A274BC4" w:rsidR="008E6BBA" w:rsidRDefault="008E6BBA" w:rsidP="005C7B43">
            <w:pPr>
              <w:rPr>
                <w:sz w:val="28"/>
                <w:szCs w:val="28"/>
              </w:rPr>
            </w:pPr>
            <w:r w:rsidRPr="00F74399">
              <w:rPr>
                <w:sz w:val="28"/>
                <w:szCs w:val="28"/>
              </w:rPr>
              <w:t>0.9</w:t>
            </w:r>
            <w:r w:rsidR="006C1B45">
              <w:rPr>
                <w:sz w:val="28"/>
                <w:szCs w:val="28"/>
              </w:rPr>
              <w:t>6</w:t>
            </w:r>
          </w:p>
        </w:tc>
        <w:tc>
          <w:tcPr>
            <w:tcW w:w="1870" w:type="dxa"/>
          </w:tcPr>
          <w:p w14:paraId="3C5283C9" w14:textId="6D464CB9" w:rsidR="008E6BBA" w:rsidRDefault="008E6BBA" w:rsidP="005C7B43">
            <w:pPr>
              <w:rPr>
                <w:sz w:val="28"/>
                <w:szCs w:val="28"/>
              </w:rPr>
            </w:pPr>
            <w:r w:rsidRPr="00F74399">
              <w:rPr>
                <w:sz w:val="28"/>
                <w:szCs w:val="28"/>
              </w:rPr>
              <w:t>0.</w:t>
            </w:r>
            <w:r>
              <w:rPr>
                <w:sz w:val="28"/>
                <w:szCs w:val="28"/>
              </w:rPr>
              <w:t>8</w:t>
            </w:r>
            <w:r w:rsidR="006C1B45">
              <w:rPr>
                <w:sz w:val="28"/>
                <w:szCs w:val="28"/>
              </w:rPr>
              <w:t>5</w:t>
            </w:r>
          </w:p>
        </w:tc>
        <w:tc>
          <w:tcPr>
            <w:tcW w:w="1870" w:type="dxa"/>
          </w:tcPr>
          <w:p w14:paraId="44969182" w14:textId="02FE3510" w:rsidR="008E6BBA" w:rsidRDefault="008E6BBA" w:rsidP="005C7B43">
            <w:pPr>
              <w:rPr>
                <w:sz w:val="28"/>
                <w:szCs w:val="28"/>
              </w:rPr>
            </w:pPr>
            <w:r w:rsidRPr="00F74399">
              <w:rPr>
                <w:sz w:val="28"/>
                <w:szCs w:val="28"/>
              </w:rPr>
              <w:t>0.</w:t>
            </w:r>
            <w:r>
              <w:rPr>
                <w:sz w:val="28"/>
                <w:szCs w:val="28"/>
              </w:rPr>
              <w:t>9</w:t>
            </w:r>
            <w:r w:rsidR="006C1B45">
              <w:rPr>
                <w:sz w:val="28"/>
                <w:szCs w:val="28"/>
              </w:rPr>
              <w:t>0</w:t>
            </w:r>
            <w:r w:rsidRPr="00F74399">
              <w:rPr>
                <w:sz w:val="28"/>
                <w:szCs w:val="28"/>
              </w:rPr>
              <w:t xml:space="preserve">       </w:t>
            </w:r>
          </w:p>
        </w:tc>
        <w:tc>
          <w:tcPr>
            <w:tcW w:w="1870" w:type="dxa"/>
          </w:tcPr>
          <w:p w14:paraId="5F58F9BF" w14:textId="4EB66F4C" w:rsidR="008E6BBA" w:rsidRDefault="008E6BBA" w:rsidP="005C7B43">
            <w:pPr>
              <w:rPr>
                <w:sz w:val="28"/>
                <w:szCs w:val="28"/>
              </w:rPr>
            </w:pPr>
            <w:r w:rsidRPr="00F74399">
              <w:rPr>
                <w:sz w:val="28"/>
                <w:szCs w:val="28"/>
              </w:rPr>
              <w:t>517</w:t>
            </w:r>
          </w:p>
        </w:tc>
      </w:tr>
      <w:tr w:rsidR="008E6BBA" w14:paraId="6A229C46" w14:textId="77777777" w:rsidTr="005C7B43">
        <w:tc>
          <w:tcPr>
            <w:tcW w:w="1870" w:type="dxa"/>
          </w:tcPr>
          <w:p w14:paraId="7864CF5B" w14:textId="77777777" w:rsidR="008E6BBA" w:rsidRPr="00824498" w:rsidRDefault="008E6BBA" w:rsidP="005C7B43">
            <w:pPr>
              <w:rPr>
                <w:b/>
                <w:bCs/>
                <w:sz w:val="28"/>
                <w:szCs w:val="28"/>
              </w:rPr>
            </w:pPr>
            <w:r w:rsidRPr="00824498">
              <w:rPr>
                <w:b/>
                <w:bCs/>
                <w:sz w:val="28"/>
                <w:szCs w:val="28"/>
              </w:rPr>
              <w:t>machinemade</w:t>
            </w:r>
          </w:p>
        </w:tc>
        <w:tc>
          <w:tcPr>
            <w:tcW w:w="1870" w:type="dxa"/>
          </w:tcPr>
          <w:p w14:paraId="4E73C793" w14:textId="009292A5" w:rsidR="008E6BBA" w:rsidRDefault="008E6BBA" w:rsidP="005C7B43">
            <w:pPr>
              <w:rPr>
                <w:sz w:val="28"/>
                <w:szCs w:val="28"/>
              </w:rPr>
            </w:pPr>
            <w:r w:rsidRPr="00F74399">
              <w:rPr>
                <w:sz w:val="28"/>
                <w:szCs w:val="28"/>
              </w:rPr>
              <w:t>0</w:t>
            </w:r>
            <w:r>
              <w:rPr>
                <w:sz w:val="28"/>
                <w:szCs w:val="28"/>
              </w:rPr>
              <w:t>.</w:t>
            </w:r>
            <w:r w:rsidR="006C1B45">
              <w:rPr>
                <w:sz w:val="28"/>
                <w:szCs w:val="28"/>
              </w:rPr>
              <w:t>87</w:t>
            </w:r>
            <w:r w:rsidRPr="00F74399">
              <w:rPr>
                <w:sz w:val="28"/>
                <w:szCs w:val="28"/>
              </w:rPr>
              <w:t xml:space="preserve">     </w:t>
            </w:r>
          </w:p>
        </w:tc>
        <w:tc>
          <w:tcPr>
            <w:tcW w:w="1870" w:type="dxa"/>
          </w:tcPr>
          <w:p w14:paraId="4ABC336F" w14:textId="3CFA51F7" w:rsidR="008E6BBA" w:rsidRDefault="008E6BBA" w:rsidP="005C7B43">
            <w:pPr>
              <w:rPr>
                <w:sz w:val="28"/>
                <w:szCs w:val="28"/>
              </w:rPr>
            </w:pPr>
            <w:r w:rsidRPr="00F74399">
              <w:rPr>
                <w:sz w:val="28"/>
                <w:szCs w:val="28"/>
              </w:rPr>
              <w:t>0.9</w:t>
            </w:r>
            <w:r>
              <w:rPr>
                <w:sz w:val="28"/>
                <w:szCs w:val="28"/>
              </w:rPr>
              <w:t>7</w:t>
            </w:r>
          </w:p>
        </w:tc>
        <w:tc>
          <w:tcPr>
            <w:tcW w:w="1870" w:type="dxa"/>
          </w:tcPr>
          <w:p w14:paraId="310E0BC8" w14:textId="061CD942" w:rsidR="008E6BBA" w:rsidRDefault="008E6BBA" w:rsidP="005C7B43">
            <w:pPr>
              <w:rPr>
                <w:sz w:val="28"/>
                <w:szCs w:val="28"/>
              </w:rPr>
            </w:pPr>
            <w:r w:rsidRPr="00F74399">
              <w:rPr>
                <w:sz w:val="28"/>
                <w:szCs w:val="28"/>
              </w:rPr>
              <w:t>0.</w:t>
            </w:r>
            <w:r>
              <w:rPr>
                <w:sz w:val="28"/>
                <w:szCs w:val="28"/>
              </w:rPr>
              <w:t>9</w:t>
            </w:r>
            <w:r w:rsidR="006C1B45">
              <w:rPr>
                <w:sz w:val="28"/>
                <w:szCs w:val="28"/>
              </w:rPr>
              <w:t>2</w:t>
            </w:r>
            <w:r w:rsidRPr="00F74399">
              <w:rPr>
                <w:sz w:val="28"/>
                <w:szCs w:val="28"/>
              </w:rPr>
              <w:t xml:space="preserve">      </w:t>
            </w:r>
          </w:p>
        </w:tc>
        <w:tc>
          <w:tcPr>
            <w:tcW w:w="1870" w:type="dxa"/>
          </w:tcPr>
          <w:p w14:paraId="02E6C510" w14:textId="1E4EC3B3" w:rsidR="008E6BBA" w:rsidRDefault="008E6BBA" w:rsidP="005C7B43">
            <w:pPr>
              <w:rPr>
                <w:sz w:val="28"/>
                <w:szCs w:val="28"/>
              </w:rPr>
            </w:pPr>
            <w:r w:rsidRPr="00F74399">
              <w:rPr>
                <w:sz w:val="28"/>
                <w:szCs w:val="28"/>
              </w:rPr>
              <w:t>534</w:t>
            </w:r>
          </w:p>
        </w:tc>
      </w:tr>
      <w:tr w:rsidR="008E6BBA" w14:paraId="2EC092D1" w14:textId="77777777" w:rsidTr="005C7B43">
        <w:tc>
          <w:tcPr>
            <w:tcW w:w="1870" w:type="dxa"/>
          </w:tcPr>
          <w:p w14:paraId="4CD222BE" w14:textId="77777777" w:rsidR="008E6BBA" w:rsidRPr="00824498" w:rsidRDefault="008E6BBA" w:rsidP="005C7B43">
            <w:pPr>
              <w:rPr>
                <w:b/>
                <w:bCs/>
                <w:sz w:val="28"/>
                <w:szCs w:val="28"/>
              </w:rPr>
            </w:pPr>
            <w:r w:rsidRPr="00824498">
              <w:rPr>
                <w:b/>
                <w:bCs/>
                <w:sz w:val="28"/>
                <w:szCs w:val="28"/>
              </w:rPr>
              <w:t>accuracy</w:t>
            </w:r>
          </w:p>
        </w:tc>
        <w:tc>
          <w:tcPr>
            <w:tcW w:w="1870" w:type="dxa"/>
          </w:tcPr>
          <w:p w14:paraId="348BA06D" w14:textId="77777777" w:rsidR="008E6BBA" w:rsidRDefault="008E6BBA" w:rsidP="005C7B43">
            <w:pPr>
              <w:rPr>
                <w:sz w:val="28"/>
                <w:szCs w:val="28"/>
              </w:rPr>
            </w:pPr>
          </w:p>
        </w:tc>
        <w:tc>
          <w:tcPr>
            <w:tcW w:w="1870" w:type="dxa"/>
          </w:tcPr>
          <w:p w14:paraId="6B96416C" w14:textId="77777777" w:rsidR="008E6BBA" w:rsidRDefault="008E6BBA" w:rsidP="005C7B43">
            <w:pPr>
              <w:rPr>
                <w:sz w:val="28"/>
                <w:szCs w:val="28"/>
              </w:rPr>
            </w:pPr>
          </w:p>
        </w:tc>
        <w:tc>
          <w:tcPr>
            <w:tcW w:w="1870" w:type="dxa"/>
          </w:tcPr>
          <w:p w14:paraId="7E58C58A" w14:textId="71840442" w:rsidR="008E6BBA" w:rsidRDefault="008E6BBA" w:rsidP="005C7B43">
            <w:pPr>
              <w:rPr>
                <w:sz w:val="28"/>
                <w:szCs w:val="28"/>
              </w:rPr>
            </w:pPr>
            <w:r w:rsidRPr="00F74399">
              <w:rPr>
                <w:sz w:val="28"/>
                <w:szCs w:val="28"/>
              </w:rPr>
              <w:t>0.</w:t>
            </w:r>
            <w:r>
              <w:rPr>
                <w:sz w:val="28"/>
                <w:szCs w:val="28"/>
              </w:rPr>
              <w:t>9</w:t>
            </w:r>
            <w:r w:rsidR="006C1B45">
              <w:rPr>
                <w:sz w:val="28"/>
                <w:szCs w:val="28"/>
              </w:rPr>
              <w:t>1</w:t>
            </w:r>
            <w:r w:rsidRPr="00F74399">
              <w:rPr>
                <w:sz w:val="28"/>
                <w:szCs w:val="28"/>
              </w:rPr>
              <w:t xml:space="preserve">      </w:t>
            </w:r>
          </w:p>
        </w:tc>
        <w:tc>
          <w:tcPr>
            <w:tcW w:w="1870" w:type="dxa"/>
          </w:tcPr>
          <w:p w14:paraId="2E9F4255" w14:textId="77777777" w:rsidR="008E6BBA" w:rsidRDefault="008E6BBA" w:rsidP="005C7B43">
            <w:pPr>
              <w:rPr>
                <w:sz w:val="28"/>
                <w:szCs w:val="28"/>
              </w:rPr>
            </w:pPr>
            <w:r w:rsidRPr="00F74399">
              <w:rPr>
                <w:sz w:val="28"/>
                <w:szCs w:val="28"/>
              </w:rPr>
              <w:t>1051</w:t>
            </w:r>
          </w:p>
        </w:tc>
      </w:tr>
      <w:tr w:rsidR="008E6BBA" w14:paraId="78168E68" w14:textId="77777777" w:rsidTr="005C7B43">
        <w:tc>
          <w:tcPr>
            <w:tcW w:w="1870" w:type="dxa"/>
          </w:tcPr>
          <w:p w14:paraId="2CCD30E5" w14:textId="77777777" w:rsidR="008E6BBA" w:rsidRPr="00824498" w:rsidRDefault="008E6BBA" w:rsidP="005C7B43">
            <w:pPr>
              <w:rPr>
                <w:b/>
                <w:bCs/>
                <w:sz w:val="28"/>
                <w:szCs w:val="28"/>
              </w:rPr>
            </w:pPr>
            <w:r w:rsidRPr="00824498">
              <w:rPr>
                <w:b/>
                <w:bCs/>
                <w:sz w:val="28"/>
                <w:szCs w:val="28"/>
              </w:rPr>
              <w:t>macro avg</w:t>
            </w:r>
          </w:p>
        </w:tc>
        <w:tc>
          <w:tcPr>
            <w:tcW w:w="1870" w:type="dxa"/>
          </w:tcPr>
          <w:p w14:paraId="56D99A48" w14:textId="388E6568" w:rsidR="008E6BBA" w:rsidRDefault="008E6BBA" w:rsidP="005C7B43">
            <w:pPr>
              <w:rPr>
                <w:sz w:val="28"/>
                <w:szCs w:val="28"/>
              </w:rPr>
            </w:pPr>
            <w:r w:rsidRPr="00F74399">
              <w:rPr>
                <w:sz w:val="28"/>
                <w:szCs w:val="28"/>
              </w:rPr>
              <w:t>0.</w:t>
            </w:r>
            <w:r>
              <w:rPr>
                <w:sz w:val="28"/>
                <w:szCs w:val="28"/>
              </w:rPr>
              <w:t>9</w:t>
            </w:r>
            <w:r w:rsidR="006C1B45">
              <w:rPr>
                <w:sz w:val="28"/>
                <w:szCs w:val="28"/>
              </w:rPr>
              <w:t>2</w:t>
            </w:r>
            <w:r w:rsidRPr="00F74399">
              <w:rPr>
                <w:sz w:val="28"/>
                <w:szCs w:val="28"/>
              </w:rPr>
              <w:t xml:space="preserve">      </w:t>
            </w:r>
          </w:p>
        </w:tc>
        <w:tc>
          <w:tcPr>
            <w:tcW w:w="1870" w:type="dxa"/>
          </w:tcPr>
          <w:p w14:paraId="750094DE" w14:textId="121081C3" w:rsidR="008E6BBA" w:rsidRDefault="008E6BBA" w:rsidP="005C7B43">
            <w:pPr>
              <w:rPr>
                <w:sz w:val="28"/>
                <w:szCs w:val="28"/>
              </w:rPr>
            </w:pPr>
            <w:r w:rsidRPr="00F74399">
              <w:rPr>
                <w:sz w:val="28"/>
                <w:szCs w:val="28"/>
              </w:rPr>
              <w:t>0.</w:t>
            </w:r>
            <w:r>
              <w:rPr>
                <w:sz w:val="28"/>
                <w:szCs w:val="28"/>
              </w:rPr>
              <w:t>9</w:t>
            </w:r>
            <w:r w:rsidR="006C1B45">
              <w:rPr>
                <w:sz w:val="28"/>
                <w:szCs w:val="28"/>
              </w:rPr>
              <w:t>1</w:t>
            </w:r>
            <w:r w:rsidRPr="00F74399">
              <w:rPr>
                <w:sz w:val="28"/>
                <w:szCs w:val="28"/>
              </w:rPr>
              <w:t xml:space="preserve">     </w:t>
            </w:r>
          </w:p>
        </w:tc>
        <w:tc>
          <w:tcPr>
            <w:tcW w:w="1870" w:type="dxa"/>
          </w:tcPr>
          <w:p w14:paraId="325C0B40" w14:textId="3AB225EF" w:rsidR="008E6BBA" w:rsidRDefault="008E6BBA" w:rsidP="005C7B43">
            <w:pPr>
              <w:rPr>
                <w:sz w:val="28"/>
                <w:szCs w:val="28"/>
              </w:rPr>
            </w:pPr>
            <w:r w:rsidRPr="00F74399">
              <w:rPr>
                <w:sz w:val="28"/>
                <w:szCs w:val="28"/>
              </w:rPr>
              <w:t>0.</w:t>
            </w:r>
            <w:r>
              <w:rPr>
                <w:sz w:val="28"/>
                <w:szCs w:val="28"/>
              </w:rPr>
              <w:t>9</w:t>
            </w:r>
            <w:r w:rsidR="006C1B45">
              <w:rPr>
                <w:sz w:val="28"/>
                <w:szCs w:val="28"/>
              </w:rPr>
              <w:t>1</w:t>
            </w:r>
            <w:r w:rsidRPr="00F74399">
              <w:rPr>
                <w:sz w:val="28"/>
                <w:szCs w:val="28"/>
              </w:rPr>
              <w:t xml:space="preserve">     </w:t>
            </w:r>
          </w:p>
        </w:tc>
        <w:tc>
          <w:tcPr>
            <w:tcW w:w="1870" w:type="dxa"/>
          </w:tcPr>
          <w:p w14:paraId="102860CF" w14:textId="77777777" w:rsidR="008E6BBA" w:rsidRDefault="008E6BBA" w:rsidP="005C7B43">
            <w:pPr>
              <w:rPr>
                <w:sz w:val="28"/>
                <w:szCs w:val="28"/>
              </w:rPr>
            </w:pPr>
            <w:r w:rsidRPr="00F74399">
              <w:rPr>
                <w:sz w:val="28"/>
                <w:szCs w:val="28"/>
              </w:rPr>
              <w:t>1051</w:t>
            </w:r>
          </w:p>
        </w:tc>
      </w:tr>
      <w:tr w:rsidR="008E6BBA" w14:paraId="187B835A" w14:textId="77777777" w:rsidTr="005C7B43">
        <w:tc>
          <w:tcPr>
            <w:tcW w:w="1870" w:type="dxa"/>
          </w:tcPr>
          <w:p w14:paraId="1462283D" w14:textId="77777777" w:rsidR="008E6BBA" w:rsidRPr="00824498" w:rsidRDefault="008E6BBA" w:rsidP="005C7B43">
            <w:pPr>
              <w:rPr>
                <w:b/>
                <w:bCs/>
                <w:sz w:val="28"/>
                <w:szCs w:val="28"/>
              </w:rPr>
            </w:pPr>
            <w:r w:rsidRPr="00824498">
              <w:rPr>
                <w:b/>
                <w:bCs/>
                <w:sz w:val="28"/>
                <w:szCs w:val="28"/>
              </w:rPr>
              <w:t xml:space="preserve">weighted avg       </w:t>
            </w:r>
          </w:p>
        </w:tc>
        <w:tc>
          <w:tcPr>
            <w:tcW w:w="1870" w:type="dxa"/>
          </w:tcPr>
          <w:p w14:paraId="14AE7AC3" w14:textId="5FED24F7" w:rsidR="008E6BBA" w:rsidRDefault="008E6BBA" w:rsidP="005C7B43">
            <w:pPr>
              <w:rPr>
                <w:sz w:val="28"/>
                <w:szCs w:val="28"/>
              </w:rPr>
            </w:pPr>
            <w:r w:rsidRPr="00F74399">
              <w:rPr>
                <w:sz w:val="28"/>
                <w:szCs w:val="28"/>
              </w:rPr>
              <w:t>0</w:t>
            </w:r>
            <w:r>
              <w:rPr>
                <w:sz w:val="28"/>
                <w:szCs w:val="28"/>
              </w:rPr>
              <w:t>.9</w:t>
            </w:r>
            <w:r w:rsidR="006C1B45">
              <w:rPr>
                <w:sz w:val="28"/>
                <w:szCs w:val="28"/>
              </w:rPr>
              <w:t>2</w:t>
            </w:r>
            <w:r w:rsidRPr="00F74399">
              <w:rPr>
                <w:sz w:val="28"/>
                <w:szCs w:val="28"/>
              </w:rPr>
              <w:t xml:space="preserve">    </w:t>
            </w:r>
          </w:p>
        </w:tc>
        <w:tc>
          <w:tcPr>
            <w:tcW w:w="1870" w:type="dxa"/>
          </w:tcPr>
          <w:p w14:paraId="04A85313" w14:textId="24CD5476" w:rsidR="008E6BBA" w:rsidRDefault="008E6BBA" w:rsidP="005C7B43">
            <w:pPr>
              <w:rPr>
                <w:sz w:val="28"/>
                <w:szCs w:val="28"/>
              </w:rPr>
            </w:pPr>
            <w:r w:rsidRPr="00F74399">
              <w:rPr>
                <w:sz w:val="28"/>
                <w:szCs w:val="28"/>
              </w:rPr>
              <w:t>0.</w:t>
            </w:r>
            <w:r>
              <w:rPr>
                <w:sz w:val="28"/>
                <w:szCs w:val="28"/>
              </w:rPr>
              <w:t>9</w:t>
            </w:r>
            <w:r w:rsidR="006C1B45">
              <w:rPr>
                <w:sz w:val="28"/>
                <w:szCs w:val="28"/>
              </w:rPr>
              <w:t>1</w:t>
            </w:r>
            <w:r w:rsidRPr="00F74399">
              <w:rPr>
                <w:sz w:val="28"/>
                <w:szCs w:val="28"/>
              </w:rPr>
              <w:t xml:space="preserve">     </w:t>
            </w:r>
          </w:p>
        </w:tc>
        <w:tc>
          <w:tcPr>
            <w:tcW w:w="1870" w:type="dxa"/>
          </w:tcPr>
          <w:p w14:paraId="4887B746" w14:textId="53381F51" w:rsidR="008E6BBA" w:rsidRDefault="008E6BBA" w:rsidP="005C7B43">
            <w:pPr>
              <w:rPr>
                <w:sz w:val="28"/>
                <w:szCs w:val="28"/>
              </w:rPr>
            </w:pPr>
            <w:r w:rsidRPr="00F74399">
              <w:rPr>
                <w:sz w:val="28"/>
                <w:szCs w:val="28"/>
              </w:rPr>
              <w:t>0.</w:t>
            </w:r>
            <w:r>
              <w:rPr>
                <w:sz w:val="28"/>
                <w:szCs w:val="28"/>
              </w:rPr>
              <w:t>9</w:t>
            </w:r>
            <w:r w:rsidR="00A06041">
              <w:rPr>
                <w:sz w:val="28"/>
                <w:szCs w:val="28"/>
              </w:rPr>
              <w:t>1</w:t>
            </w:r>
            <w:r w:rsidRPr="00F74399">
              <w:rPr>
                <w:sz w:val="28"/>
                <w:szCs w:val="28"/>
              </w:rPr>
              <w:t xml:space="preserve">     </w:t>
            </w:r>
          </w:p>
        </w:tc>
        <w:tc>
          <w:tcPr>
            <w:tcW w:w="1870" w:type="dxa"/>
          </w:tcPr>
          <w:p w14:paraId="198EDB30" w14:textId="77777777" w:rsidR="008E6BBA" w:rsidRDefault="008E6BBA" w:rsidP="005C7B43">
            <w:pPr>
              <w:rPr>
                <w:sz w:val="28"/>
                <w:szCs w:val="28"/>
              </w:rPr>
            </w:pPr>
            <w:r w:rsidRPr="00F74399">
              <w:rPr>
                <w:sz w:val="28"/>
                <w:szCs w:val="28"/>
              </w:rPr>
              <w:t>1051</w:t>
            </w:r>
          </w:p>
        </w:tc>
      </w:tr>
    </w:tbl>
    <w:p w14:paraId="3AF07CAB" w14:textId="153C4DEE" w:rsidR="008E6BBA" w:rsidRDefault="008E6BBA" w:rsidP="005F1AE7">
      <w:pPr>
        <w:rPr>
          <w:b/>
          <w:bCs/>
          <w:sz w:val="28"/>
          <w:szCs w:val="28"/>
        </w:rPr>
      </w:pPr>
    </w:p>
    <w:p w14:paraId="1A20D0C6" w14:textId="58832E9C" w:rsidR="00E952D7" w:rsidRPr="00E952D7" w:rsidRDefault="00E952D7" w:rsidP="005F1AE7">
      <w:pPr>
        <w:rPr>
          <w:b/>
          <w:bCs/>
          <w:sz w:val="28"/>
          <w:szCs w:val="28"/>
        </w:rPr>
      </w:pPr>
      <w:r w:rsidRPr="00E952D7">
        <w:rPr>
          <w:b/>
          <w:bCs/>
          <w:sz w:val="28"/>
          <w:szCs w:val="28"/>
        </w:rPr>
        <w:lastRenderedPageBreak/>
        <w:t>Confusion Matrix</w:t>
      </w:r>
    </w:p>
    <w:p w14:paraId="5AEB322A" w14:textId="45C2193A" w:rsidR="005F1AE7" w:rsidRPr="005F1AE7" w:rsidRDefault="00E952D7" w:rsidP="005F1AE7">
      <w:pPr>
        <w:rPr>
          <w:sz w:val="28"/>
          <w:szCs w:val="28"/>
        </w:rPr>
      </w:pPr>
      <w:r>
        <w:rPr>
          <w:noProof/>
          <w:sz w:val="28"/>
          <w:szCs w:val="28"/>
        </w:rPr>
        <w:drawing>
          <wp:inline distT="0" distB="0" distL="114300" distR="114300" wp14:anchorId="424EB291" wp14:editId="1AB03D96">
            <wp:extent cx="5943600" cy="4976413"/>
            <wp:effectExtent l="0" t="0" r="0" b="0"/>
            <wp:docPr id="1618335342" name="Picture 1618335342" descr="vgg19 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vgg19 conv"/>
                    <pic:cNvPicPr>
                      <a:picLocks noChangeAspect="1"/>
                    </pic:cNvPicPr>
                  </pic:nvPicPr>
                  <pic:blipFill>
                    <a:blip r:embed="rId129"/>
                    <a:stretch>
                      <a:fillRect/>
                    </a:stretch>
                  </pic:blipFill>
                  <pic:spPr>
                    <a:xfrm>
                      <a:off x="0" y="0"/>
                      <a:ext cx="5943600" cy="4976413"/>
                    </a:xfrm>
                    <a:prstGeom prst="rect">
                      <a:avLst/>
                    </a:prstGeom>
                  </pic:spPr>
                </pic:pic>
              </a:graphicData>
            </a:graphic>
          </wp:inline>
        </w:drawing>
      </w:r>
    </w:p>
    <w:p w14:paraId="6EE2D97A" w14:textId="77777777" w:rsidR="00EF140C" w:rsidRDefault="00EF140C" w:rsidP="00EF140C"/>
    <w:p w14:paraId="51622B37" w14:textId="77777777" w:rsidR="00E952D7" w:rsidRDefault="00E952D7" w:rsidP="00EF140C"/>
    <w:p w14:paraId="0A570DD7" w14:textId="77777777" w:rsidR="00E952D7" w:rsidRDefault="00E952D7" w:rsidP="00EF140C"/>
    <w:p w14:paraId="430921F4" w14:textId="77777777" w:rsidR="00E952D7" w:rsidRDefault="00E952D7" w:rsidP="00EF140C"/>
    <w:p w14:paraId="6D325FDD" w14:textId="77777777" w:rsidR="00E952D7" w:rsidRDefault="00E952D7" w:rsidP="00EF140C"/>
    <w:p w14:paraId="33CB35DF" w14:textId="77777777" w:rsidR="00E952D7" w:rsidRDefault="00E952D7" w:rsidP="00EF140C"/>
    <w:p w14:paraId="636ECC4F" w14:textId="77777777" w:rsidR="00E952D7" w:rsidRDefault="00E952D7" w:rsidP="00EF140C"/>
    <w:p w14:paraId="0FBE0A45" w14:textId="58540920" w:rsidR="00EF140C" w:rsidRPr="004E4CA5" w:rsidRDefault="00EF140C" w:rsidP="00EF140C">
      <w:pPr>
        <w:pStyle w:val="Heading4"/>
        <w:rPr>
          <w:rStyle w:val="Strong"/>
          <w:b w:val="0"/>
          <w:bCs w:val="0"/>
          <w:i w:val="0"/>
          <w:iCs w:val="0"/>
          <w:sz w:val="28"/>
          <w:szCs w:val="28"/>
        </w:rPr>
      </w:pPr>
      <w:bookmarkStart w:id="736" w:name="_Toc877716218"/>
      <w:bookmarkStart w:id="737" w:name="_Toc200381357"/>
      <w:bookmarkStart w:id="738" w:name="_Toc200507021"/>
      <w:r w:rsidRPr="004E4CA5">
        <w:rPr>
          <w:rStyle w:val="Strong"/>
          <w:b w:val="0"/>
          <w:bCs w:val="0"/>
          <w:i w:val="0"/>
          <w:iCs w:val="0"/>
          <w:sz w:val="28"/>
          <w:szCs w:val="28"/>
        </w:rPr>
        <w:lastRenderedPageBreak/>
        <w:t>5.2.1.</w:t>
      </w:r>
      <w:r w:rsidR="00A17D8E" w:rsidRPr="004E4CA5">
        <w:rPr>
          <w:rStyle w:val="Strong"/>
          <w:b w:val="0"/>
          <w:bCs w:val="0"/>
          <w:i w:val="0"/>
          <w:iCs w:val="0"/>
          <w:sz w:val="28"/>
          <w:szCs w:val="28"/>
        </w:rPr>
        <w:t>4</w:t>
      </w:r>
      <w:r w:rsidRPr="004E4CA5">
        <w:rPr>
          <w:rStyle w:val="Strong"/>
          <w:b w:val="0"/>
          <w:bCs w:val="0"/>
          <w:i w:val="0"/>
          <w:iCs w:val="0"/>
          <w:sz w:val="28"/>
          <w:szCs w:val="28"/>
        </w:rPr>
        <w:t>. Residual Network (ResNet50) Model:</w:t>
      </w:r>
      <w:bookmarkEnd w:id="736"/>
      <w:bookmarkEnd w:id="737"/>
      <w:bookmarkEnd w:id="738"/>
    </w:p>
    <w:p w14:paraId="089CBEFA" w14:textId="77777777" w:rsidR="00EF140C" w:rsidRPr="004E4CA5" w:rsidRDefault="00EF140C" w:rsidP="00EF140C">
      <w:pPr>
        <w:pStyle w:val="NormalWeb"/>
        <w:jc w:val="both"/>
        <w:rPr>
          <w:rFonts w:asciiTheme="majorBidi" w:hAnsiTheme="majorBidi" w:cstheme="majorBidi"/>
          <w:sz w:val="28"/>
          <w:szCs w:val="28"/>
        </w:rPr>
      </w:pPr>
      <w:r w:rsidRPr="004E4CA5">
        <w:rPr>
          <w:rStyle w:val="Strong"/>
          <w:rFonts w:asciiTheme="majorBidi" w:eastAsiaTheme="majorEastAsia" w:hAnsiTheme="majorBidi" w:cstheme="majorBidi"/>
          <w:sz w:val="28"/>
          <w:szCs w:val="28"/>
        </w:rPr>
        <w:t>Evaluation:</w:t>
      </w:r>
      <w:r w:rsidRPr="004E4CA5">
        <w:rPr>
          <w:rFonts w:asciiTheme="majorBidi" w:hAnsiTheme="majorBidi" w:cstheme="majorBidi"/>
          <w:sz w:val="28"/>
          <w:szCs w:val="28"/>
        </w:rPr>
        <w:t xml:space="preserve"> ResNet50, a deep residual network composed of 50 layers, demonstrated strong performance in classifying homemade products. Its architecture, which includes skip connections, helped mitigate vanishing gradient issues and allowed deeper feature extraction. During evaluation, we focused on the model’s ability to learn complex patterns through residual learning. The model produced detailed activation maps that effectively captured distinguishing features across different product categories. Emphasis was placed on maintaining high accuracy, precision, and robustness throughout the classification process.</w:t>
      </w:r>
    </w:p>
    <w:p w14:paraId="0057425C" w14:textId="2F7E276C" w:rsidR="00EF140C" w:rsidRDefault="00EF140C" w:rsidP="00EF140C">
      <w:pPr>
        <w:pStyle w:val="Chaptertitle1"/>
      </w:pPr>
      <w:bookmarkStart w:id="739" w:name="_Toc1187634805"/>
      <w:r w:rsidRPr="00A53585">
        <w:t>Progress of Model Training: Accuracy and Loss Over Epochs</w:t>
      </w:r>
      <w:bookmarkEnd w:id="739"/>
    </w:p>
    <w:p w14:paraId="24DB1285" w14:textId="77777777" w:rsidR="00C53CC9" w:rsidRPr="00DC1FD0" w:rsidRDefault="00C53CC9" w:rsidP="00EF140C">
      <w:pPr>
        <w:pStyle w:val="Chaptertitle1"/>
      </w:pPr>
    </w:p>
    <w:p w14:paraId="2E99661D" w14:textId="2F2CF12F" w:rsidR="00EF140C" w:rsidRDefault="00C53CC9" w:rsidP="00EF140C">
      <w:r>
        <w:rPr>
          <w:noProof/>
        </w:rPr>
        <w:drawing>
          <wp:inline distT="0" distB="0" distL="114300" distR="114300" wp14:anchorId="6A2D706A" wp14:editId="6C3E7244">
            <wp:extent cx="5873750" cy="3199130"/>
            <wp:effectExtent l="0" t="0" r="8890" b="1270"/>
            <wp:docPr id="28" name="Picture 28" descr="resnet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resnet new"/>
                    <pic:cNvPicPr>
                      <a:picLocks noChangeAspect="1"/>
                    </pic:cNvPicPr>
                  </pic:nvPicPr>
                  <pic:blipFill>
                    <a:blip r:embed="rId130"/>
                    <a:stretch>
                      <a:fillRect/>
                    </a:stretch>
                  </pic:blipFill>
                  <pic:spPr>
                    <a:xfrm>
                      <a:off x="0" y="0"/>
                      <a:ext cx="5873750" cy="3199130"/>
                    </a:xfrm>
                    <a:prstGeom prst="rect">
                      <a:avLst/>
                    </a:prstGeom>
                  </pic:spPr>
                </pic:pic>
              </a:graphicData>
            </a:graphic>
          </wp:inline>
        </w:drawing>
      </w:r>
    </w:p>
    <w:p w14:paraId="4DEF4432" w14:textId="77777777" w:rsidR="00EF140C" w:rsidRDefault="00EF140C" w:rsidP="00EF140C"/>
    <w:p w14:paraId="6F181C56" w14:textId="77777777" w:rsidR="00EF140C" w:rsidRDefault="00EF140C" w:rsidP="00EF140C"/>
    <w:p w14:paraId="0B03F7D8" w14:textId="77777777" w:rsidR="00EF140C" w:rsidRDefault="00EF140C" w:rsidP="00EF140C"/>
    <w:p w14:paraId="3247E2D3" w14:textId="77777777" w:rsidR="00EF140C" w:rsidRDefault="00EF140C" w:rsidP="00EF140C"/>
    <w:p w14:paraId="0AD58BD4" w14:textId="77777777" w:rsidR="00EF140C" w:rsidRDefault="00EF140C" w:rsidP="00EF140C"/>
    <w:p w14:paraId="7032C788" w14:textId="629EBCF6" w:rsidR="00EF140C" w:rsidRPr="00A53585" w:rsidRDefault="00EF140C" w:rsidP="00EF140C">
      <w:pPr>
        <w:pStyle w:val="Chaptertitle1"/>
      </w:pPr>
      <w:bookmarkStart w:id="740" w:name="_Toc1164389926"/>
      <w:r w:rsidRPr="00A53585">
        <w:lastRenderedPageBreak/>
        <w:t>This table provides a summary of a R</w:t>
      </w:r>
      <w:r w:rsidRPr="00A53585">
        <w:rPr>
          <w:lang w:val="en-US"/>
        </w:rPr>
        <w:t>es</w:t>
      </w:r>
      <w:r w:rsidRPr="00A53585">
        <w:t>N</w:t>
      </w:r>
      <w:r w:rsidRPr="00A53585">
        <w:rPr>
          <w:lang w:val="en-US"/>
        </w:rPr>
        <w:t>et</w:t>
      </w:r>
      <w:r w:rsidRPr="00A53585">
        <w:t xml:space="preserve"> model’s training process. It includes the following details:</w:t>
      </w:r>
      <w:bookmarkEnd w:id="740"/>
    </w:p>
    <w:tbl>
      <w:tblPr>
        <w:tblStyle w:val="PlainTable11"/>
        <w:tblpPr w:leftFromText="180" w:rightFromText="180" w:vertAnchor="text" w:horzAnchor="margin" w:tblpY="257"/>
        <w:tblW w:w="8893" w:type="dxa"/>
        <w:tblLayout w:type="fixed"/>
        <w:tblLook w:val="04A0" w:firstRow="1" w:lastRow="0" w:firstColumn="1" w:lastColumn="0" w:noHBand="0" w:noVBand="1"/>
      </w:tblPr>
      <w:tblGrid>
        <w:gridCol w:w="3546"/>
        <w:gridCol w:w="5347"/>
      </w:tblGrid>
      <w:tr w:rsidR="00B17B81" w14:paraId="4ABE815C" w14:textId="77777777" w:rsidTr="00B17B81">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500DC609" w14:textId="77777777" w:rsidR="00B17B81" w:rsidRDefault="00B17B81" w:rsidP="00B17B81">
            <w:pPr>
              <w:ind w:left="360"/>
              <w:jc w:val="center"/>
              <w:rPr>
                <w:b w:val="0"/>
                <w:bCs w:val="0"/>
                <w:sz w:val="32"/>
                <w:szCs w:val="32"/>
              </w:rPr>
            </w:pPr>
            <w:r>
              <w:rPr>
                <w:sz w:val="32"/>
                <w:szCs w:val="32"/>
              </w:rPr>
              <w:t>Attribute</w:t>
            </w:r>
          </w:p>
        </w:tc>
        <w:tc>
          <w:tcPr>
            <w:tcW w:w="5347" w:type="dxa"/>
          </w:tcPr>
          <w:p w14:paraId="3B7320CF" w14:textId="77777777" w:rsidR="00B17B81" w:rsidRDefault="00B17B81" w:rsidP="00B17B81">
            <w:pPr>
              <w:ind w:left="360"/>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sz w:val="32"/>
                <w:szCs w:val="32"/>
              </w:rPr>
              <w:t>Value</w:t>
            </w:r>
          </w:p>
        </w:tc>
      </w:tr>
      <w:tr w:rsidR="00B17B81" w14:paraId="32A13D15" w14:textId="77777777" w:rsidTr="00B17B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0975904D" w14:textId="77777777" w:rsidR="00B17B81" w:rsidRDefault="00B17B81" w:rsidP="00497491">
            <w:pPr>
              <w:pStyle w:val="NormalWeb"/>
              <w:jc w:val="center"/>
              <w:rPr>
                <w:sz w:val="32"/>
                <w:szCs w:val="32"/>
              </w:rPr>
            </w:pPr>
            <w:r>
              <w:rPr>
                <w:color w:val="000000"/>
                <w:sz w:val="28"/>
                <w:szCs w:val="28"/>
              </w:rPr>
              <w:t>Number of Classes</w:t>
            </w:r>
          </w:p>
        </w:tc>
        <w:tc>
          <w:tcPr>
            <w:tcW w:w="5347" w:type="dxa"/>
          </w:tcPr>
          <w:p w14:paraId="7E2D8055" w14:textId="77777777" w:rsidR="00B17B81" w:rsidRPr="00497491" w:rsidRDefault="00B17B81" w:rsidP="00497491">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497491">
              <w:rPr>
                <w:color w:val="000000"/>
                <w:sz w:val="28"/>
                <w:szCs w:val="28"/>
              </w:rPr>
              <w:t>2</w:t>
            </w:r>
          </w:p>
        </w:tc>
      </w:tr>
      <w:tr w:rsidR="00B17B81" w14:paraId="0DA13F0E" w14:textId="77777777" w:rsidTr="00B17B81">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6EB12060" w14:textId="77777777" w:rsidR="00B17B81" w:rsidRDefault="00B17B81" w:rsidP="00497491">
            <w:pPr>
              <w:pStyle w:val="NormalWeb"/>
              <w:jc w:val="center"/>
              <w:rPr>
                <w:sz w:val="32"/>
                <w:szCs w:val="32"/>
              </w:rPr>
            </w:pPr>
            <w:r>
              <w:rPr>
                <w:color w:val="000000"/>
                <w:sz w:val="28"/>
                <w:szCs w:val="28"/>
              </w:rPr>
              <w:t>Data Split</w:t>
            </w:r>
          </w:p>
        </w:tc>
        <w:tc>
          <w:tcPr>
            <w:tcW w:w="5347" w:type="dxa"/>
          </w:tcPr>
          <w:p w14:paraId="1C33E33C" w14:textId="77777777" w:rsidR="00B17B81" w:rsidRPr="00497491" w:rsidRDefault="00B17B81" w:rsidP="00497491">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497491">
              <w:rPr>
                <w:color w:val="000000"/>
                <w:sz w:val="28"/>
                <w:szCs w:val="28"/>
              </w:rPr>
              <w:t>80% Train - 20% Test</w:t>
            </w:r>
          </w:p>
        </w:tc>
      </w:tr>
      <w:tr w:rsidR="00B17B81" w14:paraId="661AF2AE" w14:textId="77777777" w:rsidTr="00B17B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7DFCAFC8" w14:textId="17F58D27" w:rsidR="00B17B81" w:rsidRDefault="00B17B81" w:rsidP="00497491">
            <w:pPr>
              <w:pStyle w:val="NormalWeb"/>
              <w:jc w:val="center"/>
              <w:rPr>
                <w:sz w:val="32"/>
                <w:szCs w:val="32"/>
              </w:rPr>
            </w:pPr>
            <w:r>
              <w:rPr>
                <w:color w:val="000000"/>
                <w:sz w:val="28"/>
                <w:szCs w:val="28"/>
              </w:rPr>
              <w:t>Batch Size</w:t>
            </w:r>
          </w:p>
        </w:tc>
        <w:tc>
          <w:tcPr>
            <w:tcW w:w="5347" w:type="dxa"/>
          </w:tcPr>
          <w:p w14:paraId="61F09898" w14:textId="77777777" w:rsidR="00B17B81" w:rsidRPr="00497491" w:rsidRDefault="00B17B81" w:rsidP="00497491">
            <w:pPr>
              <w:pStyle w:val="NormalWeb"/>
              <w:jc w:val="center"/>
              <w:cnfStyle w:val="000000100000" w:firstRow="0" w:lastRow="0" w:firstColumn="0" w:lastColumn="0" w:oddVBand="0" w:evenVBand="0" w:oddHBand="1" w:evenHBand="0" w:firstRowFirstColumn="0" w:firstRowLastColumn="0" w:lastRowFirstColumn="0" w:lastRowLastColumn="0"/>
              <w:rPr>
                <w:rStyle w:val="Strong"/>
                <w:rFonts w:ascii="Calibri" w:eastAsiaTheme="majorEastAsia" w:hAnsi="Calibri" w:cs="Calibri"/>
                <w:b w:val="0"/>
                <w:bCs w:val="0"/>
                <w:sz w:val="28"/>
                <w:szCs w:val="28"/>
              </w:rPr>
            </w:pPr>
            <w:r w:rsidRPr="00497491">
              <w:rPr>
                <w:rStyle w:val="Strong"/>
                <w:rFonts w:ascii="Calibri" w:eastAsiaTheme="majorEastAsia" w:hAnsi="Calibri" w:cs="Calibri"/>
                <w:b w:val="0"/>
                <w:bCs w:val="0"/>
                <w:sz w:val="28"/>
                <w:szCs w:val="28"/>
              </w:rPr>
              <w:t>32</w:t>
            </w:r>
          </w:p>
        </w:tc>
      </w:tr>
      <w:tr w:rsidR="00B17B81" w14:paraId="5197563D" w14:textId="77777777" w:rsidTr="00B17B81">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2DCF9E5" w14:textId="77777777" w:rsidR="00B17B81" w:rsidRDefault="00B17B81" w:rsidP="00497491">
            <w:pPr>
              <w:pStyle w:val="NormalWeb"/>
              <w:jc w:val="center"/>
              <w:rPr>
                <w:sz w:val="32"/>
                <w:szCs w:val="32"/>
              </w:rPr>
            </w:pPr>
            <w:r>
              <w:rPr>
                <w:color w:val="000000"/>
                <w:sz w:val="28"/>
                <w:szCs w:val="28"/>
              </w:rPr>
              <w:t>Number of Epochs</w:t>
            </w:r>
          </w:p>
        </w:tc>
        <w:tc>
          <w:tcPr>
            <w:tcW w:w="5347" w:type="dxa"/>
          </w:tcPr>
          <w:p w14:paraId="626B8342" w14:textId="77777777" w:rsidR="00B17B81" w:rsidRPr="00497491" w:rsidRDefault="00B17B81" w:rsidP="00497491">
            <w:pPr>
              <w:pStyle w:val="NormalWeb"/>
              <w:jc w:val="center"/>
              <w:cnfStyle w:val="000000000000" w:firstRow="0" w:lastRow="0" w:firstColumn="0" w:lastColumn="0" w:oddVBand="0" w:evenVBand="0" w:oddHBand="0" w:evenHBand="0" w:firstRowFirstColumn="0" w:firstRowLastColumn="0" w:lastRowFirstColumn="0" w:lastRowLastColumn="0"/>
              <w:rPr>
                <w:rStyle w:val="Strong"/>
                <w:rFonts w:ascii="Calibri" w:eastAsiaTheme="majorEastAsia" w:hAnsi="Calibri" w:cs="Calibri"/>
                <w:b w:val="0"/>
                <w:bCs w:val="0"/>
                <w:sz w:val="28"/>
                <w:szCs w:val="28"/>
              </w:rPr>
            </w:pPr>
            <w:r w:rsidRPr="00497491">
              <w:rPr>
                <w:rStyle w:val="Strong"/>
                <w:rFonts w:ascii="Calibri" w:eastAsiaTheme="majorEastAsia" w:hAnsi="Calibri" w:cs="Calibri"/>
                <w:b w:val="0"/>
                <w:bCs w:val="0"/>
                <w:sz w:val="28"/>
                <w:szCs w:val="28"/>
              </w:rPr>
              <w:t>30</w:t>
            </w:r>
          </w:p>
        </w:tc>
      </w:tr>
      <w:tr w:rsidR="00B17B81" w14:paraId="1B521F8A" w14:textId="77777777" w:rsidTr="00B17B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5D44524" w14:textId="77777777" w:rsidR="00B17B81" w:rsidRDefault="00B17B81" w:rsidP="00497491">
            <w:pPr>
              <w:pStyle w:val="NormalWeb"/>
              <w:jc w:val="center"/>
              <w:rPr>
                <w:sz w:val="32"/>
                <w:szCs w:val="32"/>
              </w:rPr>
            </w:pPr>
            <w:r>
              <w:rPr>
                <w:color w:val="000000"/>
                <w:sz w:val="28"/>
                <w:szCs w:val="28"/>
              </w:rPr>
              <w:t>Final Train Accuracy</w:t>
            </w:r>
          </w:p>
        </w:tc>
        <w:tc>
          <w:tcPr>
            <w:tcW w:w="5347" w:type="dxa"/>
          </w:tcPr>
          <w:p w14:paraId="2B6D4DE5" w14:textId="77777777" w:rsidR="00B17B81" w:rsidRPr="00497491" w:rsidRDefault="00B17B81" w:rsidP="00497491">
            <w:pPr>
              <w:pStyle w:val="NormalWeb"/>
              <w:jc w:val="center"/>
              <w:cnfStyle w:val="000000100000" w:firstRow="0" w:lastRow="0" w:firstColumn="0" w:lastColumn="0" w:oddVBand="0" w:evenVBand="0" w:oddHBand="1" w:evenHBand="0" w:firstRowFirstColumn="0" w:firstRowLastColumn="0" w:lastRowFirstColumn="0" w:lastRowLastColumn="0"/>
              <w:rPr>
                <w:sz w:val="28"/>
                <w:szCs w:val="28"/>
              </w:rPr>
            </w:pPr>
            <w:r w:rsidRPr="00497491">
              <w:rPr>
                <w:sz w:val="28"/>
                <w:szCs w:val="28"/>
              </w:rPr>
              <w:t>0.9903</w:t>
            </w:r>
          </w:p>
        </w:tc>
      </w:tr>
      <w:tr w:rsidR="00B17B81" w14:paraId="57A36397" w14:textId="77777777" w:rsidTr="00B17B81">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890A057" w14:textId="77777777" w:rsidR="00B17B81" w:rsidRDefault="00B17B81" w:rsidP="00497491">
            <w:pPr>
              <w:pStyle w:val="NormalWeb"/>
              <w:jc w:val="center"/>
              <w:rPr>
                <w:sz w:val="32"/>
                <w:szCs w:val="32"/>
              </w:rPr>
            </w:pPr>
            <w:r>
              <w:rPr>
                <w:color w:val="000000"/>
                <w:sz w:val="28"/>
                <w:szCs w:val="28"/>
              </w:rPr>
              <w:t>Final Validation Accuracy</w:t>
            </w:r>
          </w:p>
        </w:tc>
        <w:tc>
          <w:tcPr>
            <w:tcW w:w="5347" w:type="dxa"/>
          </w:tcPr>
          <w:p w14:paraId="1F63EDB8" w14:textId="77777777" w:rsidR="00B17B81" w:rsidRPr="00497491" w:rsidRDefault="00B17B81" w:rsidP="00497491">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497491">
              <w:rPr>
                <w:sz w:val="32"/>
                <w:szCs w:val="32"/>
              </w:rPr>
              <w:t>0.9734</w:t>
            </w:r>
          </w:p>
        </w:tc>
      </w:tr>
      <w:tr w:rsidR="00B17B81" w14:paraId="536A03C2" w14:textId="77777777" w:rsidTr="00B17B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2307717" w14:textId="77777777" w:rsidR="00B17B81" w:rsidRDefault="00B17B81" w:rsidP="00497491">
            <w:pPr>
              <w:pStyle w:val="NormalWeb"/>
              <w:jc w:val="center"/>
              <w:rPr>
                <w:sz w:val="32"/>
                <w:szCs w:val="32"/>
              </w:rPr>
            </w:pPr>
            <w:r>
              <w:rPr>
                <w:color w:val="000000"/>
                <w:sz w:val="28"/>
                <w:szCs w:val="28"/>
              </w:rPr>
              <w:t>Final Train Loss</w:t>
            </w:r>
          </w:p>
        </w:tc>
        <w:tc>
          <w:tcPr>
            <w:tcW w:w="5347" w:type="dxa"/>
          </w:tcPr>
          <w:p w14:paraId="08558207" w14:textId="77777777" w:rsidR="00B17B81" w:rsidRPr="00497491" w:rsidRDefault="00B17B81" w:rsidP="00497491">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497491">
              <w:rPr>
                <w:color w:val="000000"/>
                <w:sz w:val="28"/>
                <w:szCs w:val="28"/>
              </w:rPr>
              <w:t>0.0299</w:t>
            </w:r>
          </w:p>
        </w:tc>
      </w:tr>
      <w:tr w:rsidR="00B17B81" w14:paraId="4D7316D0" w14:textId="77777777" w:rsidTr="00B17B81">
        <w:trPr>
          <w:trHeight w:val="584"/>
        </w:trPr>
        <w:tc>
          <w:tcPr>
            <w:cnfStyle w:val="001000000000" w:firstRow="0" w:lastRow="0" w:firstColumn="1" w:lastColumn="0" w:oddVBand="0" w:evenVBand="0" w:oddHBand="0" w:evenHBand="0" w:firstRowFirstColumn="0" w:firstRowLastColumn="0" w:lastRowFirstColumn="0" w:lastRowLastColumn="0"/>
            <w:tcW w:w="3546" w:type="dxa"/>
            <w:shd w:val="clear" w:color="auto" w:fill="F2F2F2" w:themeFill="background1" w:themeFillShade="F2"/>
          </w:tcPr>
          <w:p w14:paraId="251F12AE" w14:textId="77777777" w:rsidR="00B17B81" w:rsidRDefault="00B17B81" w:rsidP="00497491">
            <w:pPr>
              <w:pStyle w:val="NormalWeb"/>
              <w:jc w:val="center"/>
              <w:rPr>
                <w:b w:val="0"/>
                <w:bCs w:val="0"/>
                <w:color w:val="000000"/>
                <w:sz w:val="28"/>
                <w:szCs w:val="28"/>
              </w:rPr>
            </w:pPr>
            <w:r>
              <w:rPr>
                <w:color w:val="000000"/>
                <w:sz w:val="28"/>
                <w:szCs w:val="28"/>
              </w:rPr>
              <w:t>Final Validation Loss</w:t>
            </w:r>
          </w:p>
        </w:tc>
        <w:tc>
          <w:tcPr>
            <w:tcW w:w="5347" w:type="dxa"/>
            <w:shd w:val="clear" w:color="auto" w:fill="F2F2F2" w:themeFill="background1" w:themeFillShade="F2"/>
          </w:tcPr>
          <w:tbl>
            <w:tblPr>
              <w:tblW w:w="8028" w:type="dxa"/>
              <w:tblLayout w:type="fixed"/>
              <w:tblCellMar>
                <w:left w:w="0" w:type="dxa"/>
                <w:right w:w="0" w:type="dxa"/>
              </w:tblCellMar>
              <w:tblLook w:val="04A0" w:firstRow="1" w:lastRow="0" w:firstColumn="1" w:lastColumn="0" w:noHBand="0" w:noVBand="1"/>
            </w:tblPr>
            <w:tblGrid>
              <w:gridCol w:w="308"/>
              <w:gridCol w:w="7720"/>
            </w:tblGrid>
            <w:tr w:rsidR="00B17B81" w:rsidRPr="00497491" w14:paraId="763ECDBF" w14:textId="77777777" w:rsidTr="005C7B43">
              <w:trPr>
                <w:trHeight w:val="440"/>
              </w:trPr>
              <w:tc>
                <w:tcPr>
                  <w:tcW w:w="308"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341C5196" w14:textId="77777777" w:rsidR="00B17B81" w:rsidRPr="00497491" w:rsidRDefault="00B17B81" w:rsidP="008E38FB">
                  <w:pPr>
                    <w:pStyle w:val="NormalWeb"/>
                    <w:framePr w:hSpace="180" w:wrap="around" w:vAnchor="text" w:hAnchor="margin" w:y="257"/>
                    <w:jc w:val="center"/>
                  </w:pPr>
                </w:p>
              </w:tc>
              <w:tc>
                <w:tcPr>
                  <w:tcW w:w="7720"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3D72C00F" w14:textId="67E83B22" w:rsidR="00B17B81" w:rsidRPr="00497491" w:rsidRDefault="00497491" w:rsidP="008E38FB">
                  <w:pPr>
                    <w:pStyle w:val="NormalWeb"/>
                    <w:framePr w:hSpace="180" w:wrap="around" w:vAnchor="text" w:hAnchor="margin" w:y="257"/>
                  </w:pPr>
                  <w:r>
                    <w:rPr>
                      <w:color w:val="000000"/>
                      <w:sz w:val="28"/>
                      <w:szCs w:val="28"/>
                    </w:rPr>
                    <w:t xml:space="preserve">                          </w:t>
                  </w:r>
                  <w:r w:rsidR="00B17B81" w:rsidRPr="00497491">
                    <w:rPr>
                      <w:color w:val="000000"/>
                      <w:sz w:val="28"/>
                      <w:szCs w:val="28"/>
                    </w:rPr>
                    <w:t>0.0811</w:t>
                  </w:r>
                </w:p>
              </w:tc>
            </w:tr>
          </w:tbl>
          <w:p w14:paraId="62681178" w14:textId="77777777" w:rsidR="00B17B81" w:rsidRPr="00497491" w:rsidRDefault="00B17B81" w:rsidP="00497491">
            <w:pPr>
              <w:pStyle w:val="NormalWeb"/>
              <w:jc w:val="center"/>
              <w:cnfStyle w:val="000000000000" w:firstRow="0" w:lastRow="0" w:firstColumn="0" w:lastColumn="0" w:oddVBand="0" w:evenVBand="0" w:oddHBand="0" w:evenHBand="0" w:firstRowFirstColumn="0" w:firstRowLastColumn="0" w:lastRowFirstColumn="0" w:lastRowLastColumn="0"/>
              <w:rPr>
                <w:color w:val="000000"/>
                <w:sz w:val="28"/>
                <w:szCs w:val="28"/>
              </w:rPr>
            </w:pPr>
          </w:p>
        </w:tc>
      </w:tr>
      <w:tr w:rsidR="00B17B81" w14:paraId="69E536EB" w14:textId="77777777" w:rsidTr="00B17B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533F0AD2" w14:textId="77777777" w:rsidR="00B17B81" w:rsidRDefault="00B17B81" w:rsidP="00497491">
            <w:pPr>
              <w:pStyle w:val="NormalWeb"/>
              <w:jc w:val="center"/>
              <w:rPr>
                <w:b w:val="0"/>
                <w:bCs w:val="0"/>
                <w:color w:val="000000"/>
                <w:sz w:val="28"/>
                <w:szCs w:val="28"/>
              </w:rPr>
            </w:pPr>
            <w:r>
              <w:rPr>
                <w:color w:val="000000"/>
                <w:sz w:val="28"/>
                <w:szCs w:val="28"/>
              </w:rPr>
              <w:t>Final Test accuracy</w:t>
            </w:r>
          </w:p>
        </w:tc>
        <w:tc>
          <w:tcPr>
            <w:tcW w:w="5347" w:type="dxa"/>
          </w:tcPr>
          <w:p w14:paraId="348EEB4A" w14:textId="77777777" w:rsidR="00B17B81" w:rsidRPr="00497491" w:rsidRDefault="00B17B81" w:rsidP="00497491">
            <w:pPr>
              <w:pStyle w:val="NormalWeb"/>
              <w:jc w:val="center"/>
              <w:cnfStyle w:val="000000100000" w:firstRow="0" w:lastRow="0" w:firstColumn="0" w:lastColumn="0" w:oddVBand="0" w:evenVBand="0" w:oddHBand="1" w:evenHBand="0" w:firstRowFirstColumn="0" w:firstRowLastColumn="0" w:lastRowFirstColumn="0" w:lastRowLastColumn="0"/>
              <w:rPr>
                <w:color w:val="000000"/>
                <w:sz w:val="28"/>
                <w:szCs w:val="28"/>
              </w:rPr>
            </w:pPr>
            <w:r w:rsidRPr="00497491">
              <w:rPr>
                <w:color w:val="000000"/>
                <w:sz w:val="28"/>
                <w:szCs w:val="28"/>
              </w:rPr>
              <w:t>0.76</w:t>
            </w:r>
          </w:p>
        </w:tc>
      </w:tr>
    </w:tbl>
    <w:p w14:paraId="428DA51E" w14:textId="77777777" w:rsidR="0099671A" w:rsidRDefault="0099671A" w:rsidP="0099671A">
      <w:pPr>
        <w:rPr>
          <w:b/>
          <w:bCs/>
          <w:sz w:val="28"/>
          <w:szCs w:val="28"/>
        </w:rPr>
      </w:pPr>
    </w:p>
    <w:p w14:paraId="384691CB" w14:textId="2377B5FE" w:rsidR="0099671A" w:rsidRPr="003F6D4B" w:rsidRDefault="0099671A" w:rsidP="0099671A">
      <w:pPr>
        <w:rPr>
          <w:b/>
          <w:bCs/>
          <w:sz w:val="28"/>
          <w:szCs w:val="28"/>
        </w:rPr>
      </w:pPr>
      <w:r w:rsidRPr="003F6D4B">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99671A" w14:paraId="43FAAB05" w14:textId="77777777" w:rsidTr="005C7B43">
        <w:tc>
          <w:tcPr>
            <w:tcW w:w="1870" w:type="dxa"/>
          </w:tcPr>
          <w:p w14:paraId="0653DC56" w14:textId="77777777" w:rsidR="0099671A" w:rsidRDefault="0099671A" w:rsidP="005C7B43">
            <w:pPr>
              <w:rPr>
                <w:sz w:val="28"/>
                <w:szCs w:val="28"/>
              </w:rPr>
            </w:pPr>
          </w:p>
        </w:tc>
        <w:tc>
          <w:tcPr>
            <w:tcW w:w="1870" w:type="dxa"/>
          </w:tcPr>
          <w:p w14:paraId="5A387C93" w14:textId="77777777" w:rsidR="0099671A" w:rsidRPr="000217FB" w:rsidRDefault="0099671A" w:rsidP="005C7B43">
            <w:pPr>
              <w:rPr>
                <w:b/>
                <w:bCs/>
                <w:sz w:val="28"/>
                <w:szCs w:val="28"/>
              </w:rPr>
            </w:pPr>
            <w:r>
              <w:rPr>
                <w:sz w:val="28"/>
                <w:szCs w:val="28"/>
              </w:rPr>
              <w:t xml:space="preserve">   </w:t>
            </w:r>
            <w:r w:rsidRPr="000217FB">
              <w:rPr>
                <w:b/>
                <w:bCs/>
                <w:sz w:val="28"/>
                <w:szCs w:val="28"/>
              </w:rPr>
              <w:t>precision</w:t>
            </w:r>
          </w:p>
        </w:tc>
        <w:tc>
          <w:tcPr>
            <w:tcW w:w="1870" w:type="dxa"/>
          </w:tcPr>
          <w:p w14:paraId="440FE91F" w14:textId="77777777" w:rsidR="0099671A" w:rsidRPr="000217FB" w:rsidRDefault="0099671A" w:rsidP="005C7B43">
            <w:pPr>
              <w:rPr>
                <w:b/>
                <w:bCs/>
                <w:sz w:val="28"/>
                <w:szCs w:val="28"/>
              </w:rPr>
            </w:pPr>
            <w:r>
              <w:rPr>
                <w:sz w:val="28"/>
                <w:szCs w:val="28"/>
              </w:rPr>
              <w:t xml:space="preserve">   </w:t>
            </w:r>
            <w:r w:rsidRPr="000217FB">
              <w:rPr>
                <w:b/>
                <w:bCs/>
                <w:sz w:val="28"/>
                <w:szCs w:val="28"/>
              </w:rPr>
              <w:t xml:space="preserve"> recall</w:t>
            </w:r>
          </w:p>
        </w:tc>
        <w:tc>
          <w:tcPr>
            <w:tcW w:w="1870" w:type="dxa"/>
          </w:tcPr>
          <w:p w14:paraId="316F1C4F" w14:textId="77777777" w:rsidR="0099671A" w:rsidRPr="000217FB" w:rsidRDefault="0099671A" w:rsidP="005C7B43">
            <w:pPr>
              <w:rPr>
                <w:b/>
                <w:bCs/>
                <w:sz w:val="28"/>
                <w:szCs w:val="28"/>
              </w:rPr>
            </w:pPr>
            <w:r>
              <w:rPr>
                <w:sz w:val="28"/>
                <w:szCs w:val="28"/>
              </w:rPr>
              <w:t xml:space="preserve">  </w:t>
            </w:r>
            <w:r w:rsidRPr="000217FB">
              <w:rPr>
                <w:b/>
                <w:bCs/>
                <w:sz w:val="28"/>
                <w:szCs w:val="28"/>
              </w:rPr>
              <w:t>f1-score</w:t>
            </w:r>
          </w:p>
        </w:tc>
        <w:tc>
          <w:tcPr>
            <w:tcW w:w="1870" w:type="dxa"/>
          </w:tcPr>
          <w:p w14:paraId="0E9DD892" w14:textId="77777777" w:rsidR="0099671A" w:rsidRPr="000217FB" w:rsidRDefault="0099671A" w:rsidP="005C7B43">
            <w:pPr>
              <w:rPr>
                <w:b/>
                <w:bCs/>
                <w:sz w:val="28"/>
                <w:szCs w:val="28"/>
              </w:rPr>
            </w:pPr>
            <w:r w:rsidRPr="00F74399">
              <w:rPr>
                <w:sz w:val="28"/>
                <w:szCs w:val="28"/>
              </w:rPr>
              <w:t xml:space="preserve">   </w:t>
            </w:r>
            <w:r w:rsidRPr="000217FB">
              <w:rPr>
                <w:b/>
                <w:bCs/>
                <w:sz w:val="28"/>
                <w:szCs w:val="28"/>
              </w:rPr>
              <w:t xml:space="preserve"> support</w:t>
            </w:r>
          </w:p>
          <w:p w14:paraId="588A12A8" w14:textId="77777777" w:rsidR="0099671A" w:rsidRDefault="0099671A" w:rsidP="005C7B43">
            <w:pPr>
              <w:rPr>
                <w:sz w:val="28"/>
                <w:szCs w:val="28"/>
              </w:rPr>
            </w:pPr>
          </w:p>
        </w:tc>
      </w:tr>
      <w:tr w:rsidR="0099671A" w14:paraId="66965083" w14:textId="77777777" w:rsidTr="005C7B43">
        <w:tc>
          <w:tcPr>
            <w:tcW w:w="1870" w:type="dxa"/>
          </w:tcPr>
          <w:p w14:paraId="027FBF8E" w14:textId="77777777" w:rsidR="0099671A" w:rsidRPr="004069F3" w:rsidRDefault="0099671A" w:rsidP="005C7B43">
            <w:pPr>
              <w:rPr>
                <w:b/>
                <w:bCs/>
                <w:sz w:val="28"/>
                <w:szCs w:val="28"/>
              </w:rPr>
            </w:pPr>
            <w:r w:rsidRPr="004069F3">
              <w:rPr>
                <w:b/>
                <w:bCs/>
                <w:sz w:val="28"/>
                <w:szCs w:val="28"/>
              </w:rPr>
              <w:t>homemade</w:t>
            </w:r>
          </w:p>
        </w:tc>
        <w:tc>
          <w:tcPr>
            <w:tcW w:w="1870" w:type="dxa"/>
          </w:tcPr>
          <w:p w14:paraId="79E44ACD" w14:textId="60C22B9B" w:rsidR="0099671A" w:rsidRDefault="0099671A" w:rsidP="005C7B43">
            <w:pPr>
              <w:rPr>
                <w:sz w:val="28"/>
                <w:szCs w:val="28"/>
              </w:rPr>
            </w:pPr>
            <w:r w:rsidRPr="00F74399">
              <w:rPr>
                <w:sz w:val="28"/>
                <w:szCs w:val="28"/>
              </w:rPr>
              <w:t>0.9</w:t>
            </w:r>
            <w:r w:rsidR="00D25549">
              <w:rPr>
                <w:sz w:val="28"/>
                <w:szCs w:val="28"/>
              </w:rPr>
              <w:t>4</w:t>
            </w:r>
          </w:p>
        </w:tc>
        <w:tc>
          <w:tcPr>
            <w:tcW w:w="1870" w:type="dxa"/>
          </w:tcPr>
          <w:p w14:paraId="46169EB9" w14:textId="3A8A2535" w:rsidR="0099671A" w:rsidRDefault="0099671A" w:rsidP="005C7B43">
            <w:pPr>
              <w:rPr>
                <w:sz w:val="28"/>
                <w:szCs w:val="28"/>
              </w:rPr>
            </w:pPr>
            <w:r w:rsidRPr="00F74399">
              <w:rPr>
                <w:sz w:val="28"/>
                <w:szCs w:val="28"/>
              </w:rPr>
              <w:t>0.</w:t>
            </w:r>
            <w:r w:rsidR="00D25549">
              <w:rPr>
                <w:sz w:val="28"/>
                <w:szCs w:val="28"/>
              </w:rPr>
              <w:t>55</w:t>
            </w:r>
          </w:p>
        </w:tc>
        <w:tc>
          <w:tcPr>
            <w:tcW w:w="1870" w:type="dxa"/>
          </w:tcPr>
          <w:p w14:paraId="6CD40089" w14:textId="47D8A0D2" w:rsidR="0099671A" w:rsidRDefault="0099671A" w:rsidP="005C7B43">
            <w:pPr>
              <w:rPr>
                <w:sz w:val="28"/>
                <w:szCs w:val="28"/>
              </w:rPr>
            </w:pPr>
            <w:r w:rsidRPr="00F74399">
              <w:rPr>
                <w:sz w:val="28"/>
                <w:szCs w:val="28"/>
              </w:rPr>
              <w:t>0.</w:t>
            </w:r>
            <w:r w:rsidR="00CA35B9">
              <w:rPr>
                <w:sz w:val="28"/>
                <w:szCs w:val="28"/>
              </w:rPr>
              <w:t>69</w:t>
            </w:r>
            <w:r w:rsidRPr="00F74399">
              <w:rPr>
                <w:sz w:val="28"/>
                <w:szCs w:val="28"/>
              </w:rPr>
              <w:t xml:space="preserve">       </w:t>
            </w:r>
          </w:p>
        </w:tc>
        <w:tc>
          <w:tcPr>
            <w:tcW w:w="1870" w:type="dxa"/>
          </w:tcPr>
          <w:p w14:paraId="1C25861A" w14:textId="4B1E3B76" w:rsidR="0099671A" w:rsidRDefault="0099671A" w:rsidP="005C7B43">
            <w:pPr>
              <w:rPr>
                <w:sz w:val="28"/>
                <w:szCs w:val="28"/>
              </w:rPr>
            </w:pPr>
            <w:r w:rsidRPr="00F74399">
              <w:rPr>
                <w:sz w:val="28"/>
                <w:szCs w:val="28"/>
              </w:rPr>
              <w:t>517</w:t>
            </w:r>
          </w:p>
        </w:tc>
      </w:tr>
      <w:tr w:rsidR="0099671A" w14:paraId="3D1BC910" w14:textId="77777777" w:rsidTr="005C7B43">
        <w:tc>
          <w:tcPr>
            <w:tcW w:w="1870" w:type="dxa"/>
          </w:tcPr>
          <w:p w14:paraId="2F9B8CDB" w14:textId="77777777" w:rsidR="0099671A" w:rsidRPr="0099671A" w:rsidRDefault="0099671A" w:rsidP="005C7B43">
            <w:pPr>
              <w:rPr>
                <w:b/>
                <w:bCs/>
                <w:sz w:val="28"/>
                <w:szCs w:val="28"/>
              </w:rPr>
            </w:pPr>
            <w:r w:rsidRPr="0099671A">
              <w:rPr>
                <w:b/>
                <w:bCs/>
                <w:sz w:val="28"/>
                <w:szCs w:val="28"/>
              </w:rPr>
              <w:t>machinemade</w:t>
            </w:r>
          </w:p>
        </w:tc>
        <w:tc>
          <w:tcPr>
            <w:tcW w:w="1870" w:type="dxa"/>
          </w:tcPr>
          <w:p w14:paraId="7D776A2C" w14:textId="140FD2D8" w:rsidR="0099671A" w:rsidRDefault="0099671A" w:rsidP="005C7B43">
            <w:pPr>
              <w:rPr>
                <w:sz w:val="28"/>
                <w:szCs w:val="28"/>
              </w:rPr>
            </w:pPr>
            <w:r w:rsidRPr="00F74399">
              <w:rPr>
                <w:sz w:val="28"/>
                <w:szCs w:val="28"/>
              </w:rPr>
              <w:t>0.</w:t>
            </w:r>
            <w:r w:rsidR="00D25549">
              <w:rPr>
                <w:sz w:val="28"/>
                <w:szCs w:val="28"/>
              </w:rPr>
              <w:t>69</w:t>
            </w:r>
            <w:r w:rsidRPr="00F74399">
              <w:rPr>
                <w:sz w:val="28"/>
                <w:szCs w:val="28"/>
              </w:rPr>
              <w:t xml:space="preserve">      </w:t>
            </w:r>
          </w:p>
        </w:tc>
        <w:tc>
          <w:tcPr>
            <w:tcW w:w="1870" w:type="dxa"/>
          </w:tcPr>
          <w:p w14:paraId="69311829" w14:textId="4567CF57" w:rsidR="0099671A" w:rsidRDefault="0099671A" w:rsidP="005C7B43">
            <w:pPr>
              <w:rPr>
                <w:sz w:val="28"/>
                <w:szCs w:val="28"/>
              </w:rPr>
            </w:pPr>
            <w:r w:rsidRPr="00F74399">
              <w:rPr>
                <w:sz w:val="28"/>
                <w:szCs w:val="28"/>
              </w:rPr>
              <w:t>0.9</w:t>
            </w:r>
            <w:r w:rsidR="00D25549">
              <w:rPr>
                <w:sz w:val="28"/>
                <w:szCs w:val="28"/>
              </w:rPr>
              <w:t>7</w:t>
            </w:r>
          </w:p>
        </w:tc>
        <w:tc>
          <w:tcPr>
            <w:tcW w:w="1870" w:type="dxa"/>
          </w:tcPr>
          <w:p w14:paraId="1B78D89B" w14:textId="3A59B6E8" w:rsidR="0099671A" w:rsidRDefault="0099671A" w:rsidP="005C7B43">
            <w:pPr>
              <w:rPr>
                <w:sz w:val="28"/>
                <w:szCs w:val="28"/>
              </w:rPr>
            </w:pPr>
            <w:r w:rsidRPr="00F74399">
              <w:rPr>
                <w:sz w:val="28"/>
                <w:szCs w:val="28"/>
              </w:rPr>
              <w:t>0.</w:t>
            </w:r>
            <w:r w:rsidR="00D25549">
              <w:rPr>
                <w:sz w:val="28"/>
                <w:szCs w:val="28"/>
              </w:rPr>
              <w:t>80</w:t>
            </w:r>
            <w:r w:rsidRPr="00F74399">
              <w:rPr>
                <w:sz w:val="28"/>
                <w:szCs w:val="28"/>
              </w:rPr>
              <w:t xml:space="preserve">   </w:t>
            </w:r>
          </w:p>
        </w:tc>
        <w:tc>
          <w:tcPr>
            <w:tcW w:w="1870" w:type="dxa"/>
          </w:tcPr>
          <w:p w14:paraId="061A6184" w14:textId="3E1873C6" w:rsidR="0099671A" w:rsidRDefault="0099671A" w:rsidP="005C7B43">
            <w:pPr>
              <w:rPr>
                <w:sz w:val="28"/>
                <w:szCs w:val="28"/>
              </w:rPr>
            </w:pPr>
            <w:r w:rsidRPr="00F74399">
              <w:rPr>
                <w:sz w:val="28"/>
                <w:szCs w:val="28"/>
              </w:rPr>
              <w:t>534</w:t>
            </w:r>
          </w:p>
        </w:tc>
      </w:tr>
      <w:tr w:rsidR="0099671A" w14:paraId="61D25D8E" w14:textId="77777777" w:rsidTr="005C7B43">
        <w:tc>
          <w:tcPr>
            <w:tcW w:w="1870" w:type="dxa"/>
          </w:tcPr>
          <w:p w14:paraId="6DFD48EC" w14:textId="77777777" w:rsidR="0099671A" w:rsidRPr="0099671A" w:rsidRDefault="0099671A" w:rsidP="005C7B43">
            <w:pPr>
              <w:rPr>
                <w:b/>
                <w:bCs/>
                <w:sz w:val="28"/>
                <w:szCs w:val="28"/>
              </w:rPr>
            </w:pPr>
            <w:r w:rsidRPr="0099671A">
              <w:rPr>
                <w:b/>
                <w:bCs/>
                <w:sz w:val="28"/>
                <w:szCs w:val="28"/>
              </w:rPr>
              <w:t>accuracy</w:t>
            </w:r>
          </w:p>
        </w:tc>
        <w:tc>
          <w:tcPr>
            <w:tcW w:w="1870" w:type="dxa"/>
          </w:tcPr>
          <w:p w14:paraId="28E364F8" w14:textId="77777777" w:rsidR="0099671A" w:rsidRDefault="0099671A" w:rsidP="005C7B43">
            <w:pPr>
              <w:rPr>
                <w:sz w:val="28"/>
                <w:szCs w:val="28"/>
              </w:rPr>
            </w:pPr>
          </w:p>
        </w:tc>
        <w:tc>
          <w:tcPr>
            <w:tcW w:w="1870" w:type="dxa"/>
          </w:tcPr>
          <w:p w14:paraId="36A552D7" w14:textId="77777777" w:rsidR="0099671A" w:rsidRDefault="0099671A" w:rsidP="005C7B43">
            <w:pPr>
              <w:rPr>
                <w:sz w:val="28"/>
                <w:szCs w:val="28"/>
              </w:rPr>
            </w:pPr>
          </w:p>
        </w:tc>
        <w:tc>
          <w:tcPr>
            <w:tcW w:w="1870" w:type="dxa"/>
          </w:tcPr>
          <w:p w14:paraId="7F67C649" w14:textId="571FE7F9" w:rsidR="0099671A" w:rsidRDefault="0099671A" w:rsidP="005C7B43">
            <w:pPr>
              <w:rPr>
                <w:sz w:val="28"/>
                <w:szCs w:val="28"/>
              </w:rPr>
            </w:pPr>
            <w:r w:rsidRPr="00F74399">
              <w:rPr>
                <w:sz w:val="28"/>
                <w:szCs w:val="28"/>
              </w:rPr>
              <w:t>0.</w:t>
            </w:r>
            <w:r>
              <w:rPr>
                <w:sz w:val="28"/>
                <w:szCs w:val="28"/>
              </w:rPr>
              <w:t>76</w:t>
            </w:r>
            <w:r w:rsidRPr="00F74399">
              <w:rPr>
                <w:sz w:val="28"/>
                <w:szCs w:val="28"/>
              </w:rPr>
              <w:t xml:space="preserve">      </w:t>
            </w:r>
          </w:p>
        </w:tc>
        <w:tc>
          <w:tcPr>
            <w:tcW w:w="1870" w:type="dxa"/>
          </w:tcPr>
          <w:p w14:paraId="4B2EE9F6" w14:textId="77777777" w:rsidR="0099671A" w:rsidRDefault="0099671A" w:rsidP="005C7B43">
            <w:pPr>
              <w:rPr>
                <w:sz w:val="28"/>
                <w:szCs w:val="28"/>
              </w:rPr>
            </w:pPr>
            <w:r w:rsidRPr="00F74399">
              <w:rPr>
                <w:sz w:val="28"/>
                <w:szCs w:val="28"/>
              </w:rPr>
              <w:t>1051</w:t>
            </w:r>
          </w:p>
        </w:tc>
      </w:tr>
      <w:tr w:rsidR="0099671A" w14:paraId="6F479C33" w14:textId="77777777" w:rsidTr="005C7B43">
        <w:tc>
          <w:tcPr>
            <w:tcW w:w="1870" w:type="dxa"/>
          </w:tcPr>
          <w:p w14:paraId="5E5BEC99" w14:textId="77777777" w:rsidR="0099671A" w:rsidRPr="004069F3" w:rsidRDefault="0099671A" w:rsidP="005C7B43">
            <w:pPr>
              <w:rPr>
                <w:b/>
                <w:bCs/>
                <w:sz w:val="28"/>
                <w:szCs w:val="28"/>
              </w:rPr>
            </w:pPr>
            <w:r w:rsidRPr="004069F3">
              <w:rPr>
                <w:b/>
                <w:bCs/>
                <w:sz w:val="28"/>
                <w:szCs w:val="28"/>
              </w:rPr>
              <w:t>macro avg</w:t>
            </w:r>
          </w:p>
        </w:tc>
        <w:tc>
          <w:tcPr>
            <w:tcW w:w="1870" w:type="dxa"/>
          </w:tcPr>
          <w:p w14:paraId="07908586" w14:textId="5C5D4D35" w:rsidR="0099671A" w:rsidRDefault="0099671A" w:rsidP="005C7B43">
            <w:pPr>
              <w:rPr>
                <w:sz w:val="28"/>
                <w:szCs w:val="28"/>
              </w:rPr>
            </w:pPr>
            <w:r w:rsidRPr="00F74399">
              <w:rPr>
                <w:sz w:val="28"/>
                <w:szCs w:val="28"/>
              </w:rPr>
              <w:t>0.</w:t>
            </w:r>
            <w:r>
              <w:rPr>
                <w:sz w:val="28"/>
                <w:szCs w:val="28"/>
              </w:rPr>
              <w:t>82</w:t>
            </w:r>
            <w:r w:rsidRPr="00F74399">
              <w:rPr>
                <w:sz w:val="28"/>
                <w:szCs w:val="28"/>
              </w:rPr>
              <w:t xml:space="preserve">     </w:t>
            </w:r>
          </w:p>
        </w:tc>
        <w:tc>
          <w:tcPr>
            <w:tcW w:w="1870" w:type="dxa"/>
          </w:tcPr>
          <w:p w14:paraId="4E5F1449" w14:textId="5C9E7127" w:rsidR="0099671A" w:rsidRDefault="0099671A" w:rsidP="005C7B43">
            <w:pPr>
              <w:rPr>
                <w:sz w:val="28"/>
                <w:szCs w:val="28"/>
              </w:rPr>
            </w:pPr>
            <w:r w:rsidRPr="00F74399">
              <w:rPr>
                <w:sz w:val="28"/>
                <w:szCs w:val="28"/>
              </w:rPr>
              <w:t>0.</w:t>
            </w:r>
            <w:r>
              <w:rPr>
                <w:sz w:val="28"/>
                <w:szCs w:val="28"/>
              </w:rPr>
              <w:t>76</w:t>
            </w:r>
            <w:r w:rsidRPr="00F74399">
              <w:rPr>
                <w:sz w:val="28"/>
                <w:szCs w:val="28"/>
              </w:rPr>
              <w:t xml:space="preserve">      </w:t>
            </w:r>
          </w:p>
        </w:tc>
        <w:tc>
          <w:tcPr>
            <w:tcW w:w="1870" w:type="dxa"/>
          </w:tcPr>
          <w:p w14:paraId="309A0D9C" w14:textId="3F074BDD" w:rsidR="0099671A" w:rsidRDefault="0099671A" w:rsidP="005C7B43">
            <w:pPr>
              <w:rPr>
                <w:sz w:val="28"/>
                <w:szCs w:val="28"/>
              </w:rPr>
            </w:pPr>
            <w:r w:rsidRPr="00F74399">
              <w:rPr>
                <w:sz w:val="28"/>
                <w:szCs w:val="28"/>
              </w:rPr>
              <w:t>0.</w:t>
            </w:r>
            <w:r>
              <w:rPr>
                <w:sz w:val="28"/>
                <w:szCs w:val="28"/>
              </w:rPr>
              <w:t>75</w:t>
            </w:r>
            <w:r w:rsidRPr="00F74399">
              <w:rPr>
                <w:sz w:val="28"/>
                <w:szCs w:val="28"/>
              </w:rPr>
              <w:t xml:space="preserve">    </w:t>
            </w:r>
          </w:p>
        </w:tc>
        <w:tc>
          <w:tcPr>
            <w:tcW w:w="1870" w:type="dxa"/>
          </w:tcPr>
          <w:p w14:paraId="2108F264" w14:textId="77777777" w:rsidR="0099671A" w:rsidRDefault="0099671A" w:rsidP="005C7B43">
            <w:pPr>
              <w:rPr>
                <w:sz w:val="28"/>
                <w:szCs w:val="28"/>
              </w:rPr>
            </w:pPr>
            <w:r w:rsidRPr="00F74399">
              <w:rPr>
                <w:sz w:val="28"/>
                <w:szCs w:val="28"/>
              </w:rPr>
              <w:t>1051</w:t>
            </w:r>
          </w:p>
        </w:tc>
      </w:tr>
      <w:tr w:rsidR="0099671A" w14:paraId="36A8210B" w14:textId="77777777" w:rsidTr="005C7B43">
        <w:tc>
          <w:tcPr>
            <w:tcW w:w="1870" w:type="dxa"/>
          </w:tcPr>
          <w:p w14:paraId="2940415F" w14:textId="77777777" w:rsidR="0099671A" w:rsidRPr="004069F3" w:rsidRDefault="0099671A" w:rsidP="005C7B43">
            <w:pPr>
              <w:rPr>
                <w:b/>
                <w:bCs/>
                <w:sz w:val="28"/>
                <w:szCs w:val="28"/>
              </w:rPr>
            </w:pPr>
            <w:r w:rsidRPr="004069F3">
              <w:rPr>
                <w:b/>
                <w:bCs/>
                <w:sz w:val="28"/>
                <w:szCs w:val="28"/>
              </w:rPr>
              <w:t xml:space="preserve">weighted avg       </w:t>
            </w:r>
          </w:p>
        </w:tc>
        <w:tc>
          <w:tcPr>
            <w:tcW w:w="1870" w:type="dxa"/>
          </w:tcPr>
          <w:p w14:paraId="2118A245" w14:textId="3657303E" w:rsidR="0099671A" w:rsidRDefault="0099671A" w:rsidP="005C7B43">
            <w:pPr>
              <w:rPr>
                <w:sz w:val="28"/>
                <w:szCs w:val="28"/>
              </w:rPr>
            </w:pPr>
            <w:r w:rsidRPr="00F74399">
              <w:rPr>
                <w:sz w:val="28"/>
                <w:szCs w:val="28"/>
              </w:rPr>
              <w:t>0.</w:t>
            </w:r>
            <w:r>
              <w:rPr>
                <w:sz w:val="28"/>
                <w:szCs w:val="28"/>
              </w:rPr>
              <w:t>81</w:t>
            </w:r>
          </w:p>
        </w:tc>
        <w:tc>
          <w:tcPr>
            <w:tcW w:w="1870" w:type="dxa"/>
          </w:tcPr>
          <w:p w14:paraId="4915F2DA" w14:textId="46E097EC" w:rsidR="0099671A" w:rsidRDefault="0099671A" w:rsidP="005C7B43">
            <w:pPr>
              <w:rPr>
                <w:sz w:val="28"/>
                <w:szCs w:val="28"/>
              </w:rPr>
            </w:pPr>
            <w:r w:rsidRPr="00F74399">
              <w:rPr>
                <w:sz w:val="28"/>
                <w:szCs w:val="28"/>
              </w:rPr>
              <w:t>0.</w:t>
            </w:r>
            <w:r>
              <w:rPr>
                <w:sz w:val="28"/>
                <w:szCs w:val="28"/>
              </w:rPr>
              <w:t>76</w:t>
            </w:r>
            <w:r w:rsidRPr="00F74399">
              <w:rPr>
                <w:sz w:val="28"/>
                <w:szCs w:val="28"/>
              </w:rPr>
              <w:t xml:space="preserve">      </w:t>
            </w:r>
          </w:p>
        </w:tc>
        <w:tc>
          <w:tcPr>
            <w:tcW w:w="1870" w:type="dxa"/>
          </w:tcPr>
          <w:p w14:paraId="6A128177" w14:textId="37542E13" w:rsidR="0099671A" w:rsidRDefault="0099671A" w:rsidP="005C7B43">
            <w:pPr>
              <w:rPr>
                <w:sz w:val="28"/>
                <w:szCs w:val="28"/>
              </w:rPr>
            </w:pPr>
            <w:r w:rsidRPr="00F74399">
              <w:rPr>
                <w:sz w:val="28"/>
                <w:szCs w:val="28"/>
              </w:rPr>
              <w:t>0.</w:t>
            </w:r>
            <w:r>
              <w:rPr>
                <w:sz w:val="28"/>
                <w:szCs w:val="28"/>
              </w:rPr>
              <w:t>75</w:t>
            </w:r>
            <w:r w:rsidRPr="00F74399">
              <w:rPr>
                <w:sz w:val="28"/>
                <w:szCs w:val="28"/>
              </w:rPr>
              <w:t xml:space="preserve">      </w:t>
            </w:r>
          </w:p>
        </w:tc>
        <w:tc>
          <w:tcPr>
            <w:tcW w:w="1870" w:type="dxa"/>
          </w:tcPr>
          <w:p w14:paraId="62FD9E20" w14:textId="77777777" w:rsidR="0099671A" w:rsidRDefault="0099671A" w:rsidP="005C7B43">
            <w:pPr>
              <w:rPr>
                <w:sz w:val="28"/>
                <w:szCs w:val="28"/>
              </w:rPr>
            </w:pPr>
            <w:r w:rsidRPr="00F74399">
              <w:rPr>
                <w:sz w:val="28"/>
                <w:szCs w:val="28"/>
              </w:rPr>
              <w:t>1051</w:t>
            </w:r>
          </w:p>
        </w:tc>
      </w:tr>
    </w:tbl>
    <w:p w14:paraId="65D78EA4" w14:textId="12FC6ABB" w:rsidR="00EF140C" w:rsidRPr="00CA35B9" w:rsidRDefault="0099671A" w:rsidP="00CA35B9">
      <w:pPr>
        <w:rPr>
          <w:sz w:val="28"/>
          <w:szCs w:val="28"/>
        </w:rPr>
      </w:pPr>
      <w:r>
        <w:rPr>
          <w:sz w:val="28"/>
          <w:szCs w:val="28"/>
        </w:rPr>
        <w:t xml:space="preserve">                 </w:t>
      </w:r>
      <w:r w:rsidRPr="00F74399">
        <w:rPr>
          <w:sz w:val="28"/>
          <w:szCs w:val="28"/>
        </w:rPr>
        <w:t xml:space="preserve">               </w:t>
      </w:r>
    </w:p>
    <w:p w14:paraId="2D91CA19" w14:textId="5DE1B89C" w:rsidR="00174D51" w:rsidRPr="0049454B" w:rsidRDefault="00174D51" w:rsidP="00EF140C">
      <w:pPr>
        <w:rPr>
          <w:b/>
          <w:bCs/>
          <w:sz w:val="28"/>
          <w:szCs w:val="28"/>
        </w:rPr>
      </w:pPr>
      <w:r w:rsidRPr="0049454B">
        <w:rPr>
          <w:b/>
          <w:bCs/>
          <w:sz w:val="28"/>
          <w:szCs w:val="28"/>
        </w:rPr>
        <w:lastRenderedPageBreak/>
        <w:t>Co</w:t>
      </w:r>
      <w:r w:rsidR="0049454B" w:rsidRPr="0049454B">
        <w:rPr>
          <w:b/>
          <w:bCs/>
          <w:sz w:val="28"/>
          <w:szCs w:val="28"/>
        </w:rPr>
        <w:t>nfusion Matrix</w:t>
      </w:r>
    </w:p>
    <w:p w14:paraId="13BE1D1D" w14:textId="77777777" w:rsidR="00EF140C" w:rsidRDefault="00EF140C" w:rsidP="00EF140C"/>
    <w:p w14:paraId="7F6F959B" w14:textId="6519785A" w:rsidR="00EF140C" w:rsidRDefault="00174D51" w:rsidP="00EF140C">
      <w:r>
        <w:rPr>
          <w:rFonts w:ascii="Calibri" w:hAnsi="Calibri" w:cs="Calibri"/>
          <w:noProof/>
          <w:sz w:val="28"/>
          <w:szCs w:val="28"/>
        </w:rPr>
        <w:drawing>
          <wp:inline distT="0" distB="0" distL="114300" distR="114300" wp14:anchorId="1D2B06F7" wp14:editId="6EA538AA">
            <wp:extent cx="5943600" cy="4976413"/>
            <wp:effectExtent l="0" t="0" r="0" b="0"/>
            <wp:docPr id="29" name="Picture 29" descr="resnet 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resnet conv"/>
                    <pic:cNvPicPr>
                      <a:picLocks noChangeAspect="1"/>
                    </pic:cNvPicPr>
                  </pic:nvPicPr>
                  <pic:blipFill>
                    <a:blip r:embed="rId131"/>
                    <a:stretch>
                      <a:fillRect/>
                    </a:stretch>
                  </pic:blipFill>
                  <pic:spPr>
                    <a:xfrm>
                      <a:off x="0" y="0"/>
                      <a:ext cx="5943600" cy="4976413"/>
                    </a:xfrm>
                    <a:prstGeom prst="rect">
                      <a:avLst/>
                    </a:prstGeom>
                  </pic:spPr>
                </pic:pic>
              </a:graphicData>
            </a:graphic>
          </wp:inline>
        </w:drawing>
      </w:r>
    </w:p>
    <w:p w14:paraId="76CB64B9" w14:textId="77777777" w:rsidR="00EF140C" w:rsidRDefault="00EF140C" w:rsidP="00EF140C">
      <w:pPr>
        <w:pStyle w:val="NormalWeb"/>
        <w:rPr>
          <w:rFonts w:ascii="Calibri" w:hAnsi="Calibri" w:cs="Calibri"/>
          <w:sz w:val="28"/>
          <w:szCs w:val="28"/>
        </w:rPr>
      </w:pPr>
    </w:p>
    <w:p w14:paraId="73E41280" w14:textId="77777777" w:rsidR="00EF140C" w:rsidRDefault="00EF140C" w:rsidP="00EF140C">
      <w:pPr>
        <w:pStyle w:val="NormalWeb"/>
        <w:rPr>
          <w:rFonts w:ascii="Calibri" w:hAnsi="Calibri" w:cs="Calibri"/>
          <w:sz w:val="28"/>
          <w:szCs w:val="28"/>
        </w:rPr>
      </w:pPr>
    </w:p>
    <w:p w14:paraId="7BEB5244" w14:textId="77777777" w:rsidR="0049454B" w:rsidRDefault="0049454B" w:rsidP="00EF140C">
      <w:pPr>
        <w:pStyle w:val="NormalWeb"/>
        <w:rPr>
          <w:rFonts w:ascii="Calibri" w:hAnsi="Calibri" w:cs="Calibri"/>
          <w:sz w:val="28"/>
          <w:szCs w:val="28"/>
        </w:rPr>
      </w:pPr>
    </w:p>
    <w:p w14:paraId="1837918C" w14:textId="77777777" w:rsidR="0049454B" w:rsidRDefault="0049454B" w:rsidP="00EF140C">
      <w:pPr>
        <w:pStyle w:val="NormalWeb"/>
        <w:rPr>
          <w:rFonts w:ascii="Calibri" w:hAnsi="Calibri" w:cs="Calibri"/>
          <w:sz w:val="28"/>
          <w:szCs w:val="28"/>
        </w:rPr>
      </w:pPr>
    </w:p>
    <w:p w14:paraId="0FA6BE1A" w14:textId="4F42DDD1" w:rsidR="00EF140C" w:rsidRPr="002B0740" w:rsidRDefault="00EF140C" w:rsidP="00EF140C">
      <w:pPr>
        <w:pStyle w:val="Heading4"/>
        <w:rPr>
          <w:rStyle w:val="Strong"/>
          <w:b w:val="0"/>
          <w:bCs w:val="0"/>
          <w:i w:val="0"/>
          <w:iCs w:val="0"/>
          <w:sz w:val="28"/>
          <w:szCs w:val="28"/>
        </w:rPr>
      </w:pPr>
      <w:bookmarkStart w:id="741" w:name="_Toc222089077"/>
      <w:bookmarkStart w:id="742" w:name="_Toc200381358"/>
      <w:bookmarkStart w:id="743" w:name="_Toc200507022"/>
      <w:r w:rsidRPr="002B0740">
        <w:rPr>
          <w:rStyle w:val="Strong"/>
          <w:b w:val="0"/>
          <w:bCs w:val="0"/>
          <w:i w:val="0"/>
          <w:iCs w:val="0"/>
          <w:sz w:val="28"/>
          <w:szCs w:val="28"/>
        </w:rPr>
        <w:lastRenderedPageBreak/>
        <w:t>5.2.1.</w:t>
      </w:r>
      <w:r w:rsidR="00A17D8E">
        <w:rPr>
          <w:rStyle w:val="Strong"/>
          <w:b w:val="0"/>
          <w:bCs w:val="0"/>
          <w:i w:val="0"/>
          <w:iCs w:val="0"/>
          <w:sz w:val="28"/>
          <w:szCs w:val="28"/>
        </w:rPr>
        <w:t>5</w:t>
      </w:r>
      <w:r w:rsidRPr="002B0740">
        <w:rPr>
          <w:rStyle w:val="Strong"/>
          <w:b w:val="0"/>
          <w:bCs w:val="0"/>
          <w:i w:val="0"/>
          <w:iCs w:val="0"/>
          <w:sz w:val="28"/>
          <w:szCs w:val="28"/>
        </w:rPr>
        <w:t>. MobileNetV2 Model:</w:t>
      </w:r>
      <w:bookmarkEnd w:id="741"/>
      <w:bookmarkEnd w:id="742"/>
      <w:bookmarkEnd w:id="743"/>
    </w:p>
    <w:p w14:paraId="0AD799D4" w14:textId="77777777" w:rsidR="00EF140C" w:rsidRPr="004E4CA5" w:rsidRDefault="00EF140C" w:rsidP="00EF140C">
      <w:pPr>
        <w:pStyle w:val="NormalWeb"/>
        <w:jc w:val="both"/>
        <w:rPr>
          <w:rFonts w:asciiTheme="majorBidi" w:hAnsiTheme="majorBidi" w:cstheme="majorBidi"/>
          <w:sz w:val="28"/>
          <w:szCs w:val="28"/>
        </w:rPr>
      </w:pPr>
      <w:r w:rsidRPr="004E4CA5">
        <w:rPr>
          <w:rStyle w:val="Strong"/>
          <w:rFonts w:asciiTheme="majorBidi" w:eastAsiaTheme="majorEastAsia" w:hAnsiTheme="majorBidi" w:cstheme="majorBidi"/>
          <w:sz w:val="28"/>
          <w:szCs w:val="28"/>
        </w:rPr>
        <w:t>Evaluation:</w:t>
      </w:r>
      <w:r w:rsidRPr="004E4CA5">
        <w:rPr>
          <w:rFonts w:asciiTheme="majorBidi" w:hAnsiTheme="majorBidi" w:cstheme="majorBidi"/>
          <w:sz w:val="28"/>
          <w:szCs w:val="28"/>
        </w:rPr>
        <w:t xml:space="preserve"> MobileNetV2, a lightweight and efficient convolutional neural network, was employed for classifying homemade products with a focus on speed and resource optimization. Its use of depthwise separable convolutions significantly reduced computational cost without compromising performance. The evaluation emphasized the model’s ability to generalize well on small datasets while maintaining competitive accuracy. Through feature analysis, MobileNetV2 demonstrated strong capacity in capturing fine-grained visual details, making it suitable for deployment in real-time or mobile applications. The model's balance between accuracy and efficiency was a key factor in its assessment.</w:t>
      </w:r>
    </w:p>
    <w:p w14:paraId="0C351E34" w14:textId="0A633247" w:rsidR="00EF140C" w:rsidRPr="004E4CA5" w:rsidRDefault="00EF140C" w:rsidP="00EF140C">
      <w:pPr>
        <w:pStyle w:val="Chaptertitle1"/>
      </w:pPr>
      <w:bookmarkStart w:id="744" w:name="_Toc713718241"/>
      <w:r w:rsidRPr="004E4CA5">
        <w:t xml:space="preserve"> Progress of Model Training: Accuracy and Loss Over Epochs</w:t>
      </w:r>
      <w:bookmarkEnd w:id="744"/>
    </w:p>
    <w:p w14:paraId="6CD46F9A" w14:textId="77777777" w:rsidR="00EF140C" w:rsidRDefault="00EF140C" w:rsidP="00EF140C"/>
    <w:p w14:paraId="2CCA686C" w14:textId="2BF2EF26" w:rsidR="00EF140C" w:rsidRDefault="000233AA" w:rsidP="00EF140C">
      <w:pPr>
        <w:rPr>
          <w:b/>
          <w:bCs/>
          <w:color w:val="222A35" w:themeColor="text2" w:themeShade="80"/>
        </w:rPr>
      </w:pPr>
      <w:r>
        <w:rPr>
          <w:noProof/>
        </w:rPr>
        <w:drawing>
          <wp:inline distT="0" distB="0" distL="114300" distR="114300" wp14:anchorId="21CD49F7" wp14:editId="5B9B554E">
            <wp:extent cx="5907405" cy="2955925"/>
            <wp:effectExtent l="0" t="0" r="5715" b="635"/>
            <wp:docPr id="31" name="Picture 31" descr="mobilenet 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obilenet new"/>
                    <pic:cNvPicPr>
                      <a:picLocks noChangeAspect="1"/>
                    </pic:cNvPicPr>
                  </pic:nvPicPr>
                  <pic:blipFill>
                    <a:blip r:embed="rId132"/>
                    <a:stretch>
                      <a:fillRect/>
                    </a:stretch>
                  </pic:blipFill>
                  <pic:spPr>
                    <a:xfrm>
                      <a:off x="0" y="0"/>
                      <a:ext cx="5907405" cy="2955925"/>
                    </a:xfrm>
                    <a:prstGeom prst="rect">
                      <a:avLst/>
                    </a:prstGeom>
                  </pic:spPr>
                </pic:pic>
              </a:graphicData>
            </a:graphic>
          </wp:inline>
        </w:drawing>
      </w:r>
    </w:p>
    <w:p w14:paraId="6C14CC47" w14:textId="77777777" w:rsidR="00EF140C" w:rsidRDefault="00EF140C" w:rsidP="00EF140C">
      <w:pPr>
        <w:rPr>
          <w:b/>
          <w:bCs/>
          <w:color w:val="222A35" w:themeColor="text2" w:themeShade="80"/>
        </w:rPr>
      </w:pPr>
    </w:p>
    <w:p w14:paraId="74ED9FD9" w14:textId="77777777" w:rsidR="00EF140C" w:rsidRDefault="00EF140C" w:rsidP="00EF140C"/>
    <w:p w14:paraId="5B1A42F0" w14:textId="77777777" w:rsidR="00EF140C" w:rsidRDefault="00EF140C" w:rsidP="00EF140C"/>
    <w:p w14:paraId="1986DBD0" w14:textId="77777777" w:rsidR="00EF140C" w:rsidRDefault="00EF140C" w:rsidP="00EF140C"/>
    <w:p w14:paraId="08900191" w14:textId="2A7EF14A" w:rsidR="003E5903" w:rsidRDefault="003E5903" w:rsidP="003E5903">
      <w:pPr>
        <w:pStyle w:val="Chaptertitle1"/>
        <w:rPr>
          <w:lang w:val="en-US"/>
        </w:rPr>
      </w:pPr>
      <w:bookmarkStart w:id="745" w:name="_Toc1031466360"/>
    </w:p>
    <w:p w14:paraId="0949EBC1" w14:textId="0B52F50F" w:rsidR="003E5903" w:rsidRDefault="00EF140C" w:rsidP="003E5903">
      <w:pPr>
        <w:pStyle w:val="Chaptertitle1"/>
      </w:pPr>
      <w:r w:rsidRPr="00A53585">
        <w:lastRenderedPageBreak/>
        <w:t xml:space="preserve"> This table provides a summary of a </w:t>
      </w:r>
      <w:r w:rsidRPr="00A53585">
        <w:rPr>
          <w:lang w:val="en-US"/>
        </w:rPr>
        <w:t>mobil</w:t>
      </w:r>
      <w:r>
        <w:t xml:space="preserve">e </w:t>
      </w:r>
      <w:r w:rsidRPr="00A53585">
        <w:rPr>
          <w:lang w:val="en-US"/>
        </w:rPr>
        <w:t xml:space="preserve">net </w:t>
      </w:r>
      <w:r w:rsidRPr="00A53585">
        <w:t>model’s training process. It includes the following details:</w:t>
      </w:r>
      <w:bookmarkStart w:id="746" w:name="_Toc168963554"/>
      <w:bookmarkEnd w:id="745"/>
    </w:p>
    <w:p w14:paraId="511066C1" w14:textId="77777777" w:rsidR="003E5903" w:rsidRDefault="003E5903" w:rsidP="003E5903">
      <w:pPr>
        <w:pStyle w:val="Chaptertitle1"/>
      </w:pPr>
    </w:p>
    <w:tbl>
      <w:tblPr>
        <w:tblStyle w:val="PlainTable11"/>
        <w:tblW w:w="8893" w:type="dxa"/>
        <w:tblInd w:w="-5" w:type="dxa"/>
        <w:tblLayout w:type="fixed"/>
        <w:tblLook w:val="04A0" w:firstRow="1" w:lastRow="0" w:firstColumn="1" w:lastColumn="0" w:noHBand="0" w:noVBand="1"/>
      </w:tblPr>
      <w:tblGrid>
        <w:gridCol w:w="3546"/>
        <w:gridCol w:w="5347"/>
      </w:tblGrid>
      <w:tr w:rsidR="003E5903" w14:paraId="78B1AEE3" w14:textId="77777777" w:rsidTr="003E5903">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73E5EDE1" w14:textId="77777777" w:rsidR="003E5903" w:rsidRDefault="003E5903" w:rsidP="005C7B43">
            <w:pPr>
              <w:ind w:left="360"/>
              <w:jc w:val="center"/>
              <w:rPr>
                <w:b w:val="0"/>
                <w:bCs w:val="0"/>
                <w:sz w:val="32"/>
                <w:szCs w:val="32"/>
              </w:rPr>
            </w:pPr>
            <w:r>
              <w:rPr>
                <w:sz w:val="32"/>
                <w:szCs w:val="32"/>
              </w:rPr>
              <w:t>Attribute</w:t>
            </w:r>
          </w:p>
        </w:tc>
        <w:tc>
          <w:tcPr>
            <w:tcW w:w="5347" w:type="dxa"/>
          </w:tcPr>
          <w:p w14:paraId="56E3B55E" w14:textId="77777777" w:rsidR="003E5903" w:rsidRDefault="003E5903" w:rsidP="005C7B43">
            <w:pPr>
              <w:ind w:left="360"/>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sz w:val="32"/>
                <w:szCs w:val="32"/>
              </w:rPr>
              <w:t>Value</w:t>
            </w:r>
          </w:p>
        </w:tc>
      </w:tr>
      <w:tr w:rsidR="003E5903" w14:paraId="641F529B" w14:textId="77777777" w:rsidTr="003E590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538F2F34" w14:textId="77777777" w:rsidR="003E5903" w:rsidRDefault="003E5903" w:rsidP="003E1065">
            <w:pPr>
              <w:pStyle w:val="NormalWeb"/>
              <w:jc w:val="center"/>
              <w:rPr>
                <w:sz w:val="32"/>
                <w:szCs w:val="32"/>
              </w:rPr>
            </w:pPr>
            <w:r>
              <w:rPr>
                <w:color w:val="000000"/>
                <w:sz w:val="28"/>
                <w:szCs w:val="28"/>
              </w:rPr>
              <w:t>Number of Classes</w:t>
            </w:r>
          </w:p>
        </w:tc>
        <w:tc>
          <w:tcPr>
            <w:tcW w:w="5347" w:type="dxa"/>
          </w:tcPr>
          <w:p w14:paraId="3712B7BB" w14:textId="77777777" w:rsidR="003E5903" w:rsidRPr="003E1065" w:rsidRDefault="003E5903" w:rsidP="005C7B43">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3E1065">
              <w:rPr>
                <w:color w:val="000000"/>
                <w:sz w:val="28"/>
                <w:szCs w:val="28"/>
              </w:rPr>
              <w:t>2</w:t>
            </w:r>
          </w:p>
        </w:tc>
      </w:tr>
      <w:tr w:rsidR="003E5903" w14:paraId="7B688B5D" w14:textId="77777777" w:rsidTr="003E5903">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20B0DDB3" w14:textId="77777777" w:rsidR="003E5903" w:rsidRDefault="003E5903" w:rsidP="003E1065">
            <w:pPr>
              <w:pStyle w:val="NormalWeb"/>
              <w:jc w:val="center"/>
              <w:rPr>
                <w:sz w:val="32"/>
                <w:szCs w:val="32"/>
              </w:rPr>
            </w:pPr>
            <w:r>
              <w:rPr>
                <w:color w:val="000000"/>
                <w:sz w:val="28"/>
                <w:szCs w:val="28"/>
              </w:rPr>
              <w:t>Data Split</w:t>
            </w:r>
          </w:p>
        </w:tc>
        <w:tc>
          <w:tcPr>
            <w:tcW w:w="5347" w:type="dxa"/>
          </w:tcPr>
          <w:p w14:paraId="3C35EA41" w14:textId="77777777" w:rsidR="003E5903" w:rsidRPr="003E1065" w:rsidRDefault="003E5903" w:rsidP="005C7B43">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3E1065">
              <w:rPr>
                <w:color w:val="000000"/>
                <w:sz w:val="28"/>
                <w:szCs w:val="28"/>
              </w:rPr>
              <w:t>80% Train - 20% Test</w:t>
            </w:r>
          </w:p>
        </w:tc>
      </w:tr>
      <w:tr w:rsidR="003E5903" w14:paraId="75B1B48F" w14:textId="77777777" w:rsidTr="003E590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74B7611F" w14:textId="7FFAD28D" w:rsidR="003E5903" w:rsidRDefault="003E5903" w:rsidP="003E1065">
            <w:pPr>
              <w:pStyle w:val="NormalWeb"/>
              <w:jc w:val="center"/>
              <w:rPr>
                <w:sz w:val="32"/>
                <w:szCs w:val="32"/>
              </w:rPr>
            </w:pPr>
            <w:r>
              <w:rPr>
                <w:color w:val="000000"/>
                <w:sz w:val="28"/>
                <w:szCs w:val="28"/>
              </w:rPr>
              <w:t>Batch Size</w:t>
            </w:r>
          </w:p>
        </w:tc>
        <w:tc>
          <w:tcPr>
            <w:tcW w:w="5347" w:type="dxa"/>
          </w:tcPr>
          <w:p w14:paraId="3A15E9A8" w14:textId="77777777" w:rsidR="003E5903" w:rsidRPr="003E1065" w:rsidRDefault="003E5903" w:rsidP="005C7B43">
            <w:pPr>
              <w:pStyle w:val="NormalWeb"/>
              <w:jc w:val="center"/>
              <w:cnfStyle w:val="000000100000" w:firstRow="0" w:lastRow="0" w:firstColumn="0" w:lastColumn="0" w:oddVBand="0" w:evenVBand="0" w:oddHBand="1" w:evenHBand="0" w:firstRowFirstColumn="0" w:firstRowLastColumn="0" w:lastRowFirstColumn="0" w:lastRowLastColumn="0"/>
              <w:rPr>
                <w:rStyle w:val="Strong"/>
                <w:rFonts w:ascii="Calibri" w:eastAsiaTheme="majorEastAsia" w:hAnsi="Calibri" w:cs="Calibri"/>
                <w:b w:val="0"/>
                <w:bCs w:val="0"/>
                <w:sz w:val="28"/>
                <w:szCs w:val="28"/>
              </w:rPr>
            </w:pPr>
            <w:r w:rsidRPr="003E1065">
              <w:rPr>
                <w:rStyle w:val="Strong"/>
                <w:rFonts w:ascii="Calibri" w:eastAsiaTheme="majorEastAsia" w:hAnsi="Calibri" w:cs="Calibri"/>
                <w:b w:val="0"/>
                <w:bCs w:val="0"/>
                <w:sz w:val="28"/>
                <w:szCs w:val="28"/>
              </w:rPr>
              <w:t>32</w:t>
            </w:r>
          </w:p>
        </w:tc>
      </w:tr>
      <w:tr w:rsidR="003E5903" w14:paraId="0C52E639" w14:textId="77777777" w:rsidTr="003E5903">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3D68CCAF" w14:textId="77777777" w:rsidR="003E5903" w:rsidRDefault="003E5903" w:rsidP="003E1065">
            <w:pPr>
              <w:pStyle w:val="NormalWeb"/>
              <w:jc w:val="center"/>
              <w:rPr>
                <w:sz w:val="32"/>
                <w:szCs w:val="32"/>
              </w:rPr>
            </w:pPr>
            <w:r>
              <w:rPr>
                <w:color w:val="000000"/>
                <w:sz w:val="28"/>
                <w:szCs w:val="28"/>
              </w:rPr>
              <w:t>Number of Epochs</w:t>
            </w:r>
          </w:p>
        </w:tc>
        <w:tc>
          <w:tcPr>
            <w:tcW w:w="5347" w:type="dxa"/>
          </w:tcPr>
          <w:p w14:paraId="78811D6D" w14:textId="77777777" w:rsidR="003E5903" w:rsidRPr="003E1065" w:rsidRDefault="003E5903" w:rsidP="005C7B43">
            <w:pPr>
              <w:pStyle w:val="NormalWeb"/>
              <w:jc w:val="center"/>
              <w:cnfStyle w:val="000000000000" w:firstRow="0" w:lastRow="0" w:firstColumn="0" w:lastColumn="0" w:oddVBand="0" w:evenVBand="0" w:oddHBand="0" w:evenHBand="0" w:firstRowFirstColumn="0" w:firstRowLastColumn="0" w:lastRowFirstColumn="0" w:lastRowLastColumn="0"/>
              <w:rPr>
                <w:rStyle w:val="Strong"/>
                <w:rFonts w:ascii="Calibri" w:eastAsiaTheme="majorEastAsia" w:hAnsi="Calibri" w:cs="Calibri"/>
                <w:b w:val="0"/>
                <w:bCs w:val="0"/>
                <w:sz w:val="28"/>
                <w:szCs w:val="28"/>
              </w:rPr>
            </w:pPr>
            <w:r w:rsidRPr="003E1065">
              <w:rPr>
                <w:rStyle w:val="Strong"/>
                <w:rFonts w:ascii="Calibri" w:eastAsiaTheme="majorEastAsia" w:hAnsi="Calibri" w:cs="Calibri"/>
                <w:b w:val="0"/>
                <w:bCs w:val="0"/>
                <w:sz w:val="28"/>
                <w:szCs w:val="28"/>
              </w:rPr>
              <w:t>30</w:t>
            </w:r>
          </w:p>
        </w:tc>
      </w:tr>
      <w:tr w:rsidR="003E5903" w14:paraId="33E29576" w14:textId="77777777" w:rsidTr="003E590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6356C37D" w14:textId="77777777" w:rsidR="003E5903" w:rsidRDefault="003E5903" w:rsidP="003E1065">
            <w:pPr>
              <w:pStyle w:val="NormalWeb"/>
              <w:jc w:val="center"/>
              <w:rPr>
                <w:sz w:val="32"/>
                <w:szCs w:val="32"/>
              </w:rPr>
            </w:pPr>
            <w:r>
              <w:rPr>
                <w:color w:val="000000"/>
                <w:sz w:val="28"/>
                <w:szCs w:val="28"/>
              </w:rPr>
              <w:t>Final Train Accuracy</w:t>
            </w:r>
          </w:p>
        </w:tc>
        <w:tc>
          <w:tcPr>
            <w:tcW w:w="5347" w:type="dxa"/>
          </w:tcPr>
          <w:p w14:paraId="129687C0" w14:textId="77777777" w:rsidR="003E5903" w:rsidRPr="003E1065" w:rsidRDefault="003E5903" w:rsidP="005C7B43">
            <w:pPr>
              <w:pStyle w:val="NormalWeb"/>
              <w:jc w:val="center"/>
              <w:cnfStyle w:val="000000100000" w:firstRow="0" w:lastRow="0" w:firstColumn="0" w:lastColumn="0" w:oddVBand="0" w:evenVBand="0" w:oddHBand="1" w:evenHBand="0" w:firstRowFirstColumn="0" w:firstRowLastColumn="0" w:lastRowFirstColumn="0" w:lastRowLastColumn="0"/>
              <w:rPr>
                <w:sz w:val="28"/>
                <w:szCs w:val="28"/>
              </w:rPr>
            </w:pPr>
            <w:r w:rsidRPr="003E1065">
              <w:rPr>
                <w:sz w:val="28"/>
                <w:szCs w:val="28"/>
              </w:rPr>
              <w:t>0.9972</w:t>
            </w:r>
          </w:p>
        </w:tc>
      </w:tr>
      <w:tr w:rsidR="003E5903" w14:paraId="7B452F5E" w14:textId="77777777" w:rsidTr="003E5903">
        <w:trPr>
          <w:trHeight w:val="584"/>
        </w:trPr>
        <w:tc>
          <w:tcPr>
            <w:cnfStyle w:val="001000000000" w:firstRow="0" w:lastRow="0" w:firstColumn="1" w:lastColumn="0" w:oddVBand="0" w:evenVBand="0" w:oddHBand="0" w:evenHBand="0" w:firstRowFirstColumn="0" w:firstRowLastColumn="0" w:lastRowFirstColumn="0" w:lastRowLastColumn="0"/>
            <w:tcW w:w="3546" w:type="dxa"/>
          </w:tcPr>
          <w:p w14:paraId="168C9900" w14:textId="77777777" w:rsidR="003E5903" w:rsidRDefault="003E5903" w:rsidP="003E1065">
            <w:pPr>
              <w:pStyle w:val="NormalWeb"/>
              <w:jc w:val="center"/>
              <w:rPr>
                <w:sz w:val="32"/>
                <w:szCs w:val="32"/>
              </w:rPr>
            </w:pPr>
            <w:r>
              <w:rPr>
                <w:color w:val="000000"/>
                <w:sz w:val="28"/>
                <w:szCs w:val="28"/>
              </w:rPr>
              <w:t>Final Validation Accuracy</w:t>
            </w:r>
          </w:p>
        </w:tc>
        <w:tc>
          <w:tcPr>
            <w:tcW w:w="5347" w:type="dxa"/>
          </w:tcPr>
          <w:p w14:paraId="2AD65344" w14:textId="77777777" w:rsidR="003E5903" w:rsidRPr="003E1065" w:rsidRDefault="003E5903" w:rsidP="005C7B43">
            <w:pPr>
              <w:pStyle w:val="NormalWeb"/>
              <w:jc w:val="center"/>
              <w:cnfStyle w:val="000000000000" w:firstRow="0" w:lastRow="0" w:firstColumn="0" w:lastColumn="0" w:oddVBand="0" w:evenVBand="0" w:oddHBand="0" w:evenHBand="0" w:firstRowFirstColumn="0" w:firstRowLastColumn="0" w:lastRowFirstColumn="0" w:lastRowLastColumn="0"/>
              <w:rPr>
                <w:sz w:val="32"/>
                <w:szCs w:val="32"/>
              </w:rPr>
            </w:pPr>
            <w:r w:rsidRPr="003E1065">
              <w:rPr>
                <w:sz w:val="32"/>
                <w:szCs w:val="32"/>
              </w:rPr>
              <w:t>0.9781</w:t>
            </w:r>
          </w:p>
        </w:tc>
      </w:tr>
      <w:tr w:rsidR="003E5903" w14:paraId="472A954E" w14:textId="77777777" w:rsidTr="003E590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283716EC" w14:textId="77777777" w:rsidR="003E5903" w:rsidRDefault="003E5903" w:rsidP="003E1065">
            <w:pPr>
              <w:pStyle w:val="NormalWeb"/>
              <w:jc w:val="center"/>
              <w:rPr>
                <w:sz w:val="32"/>
                <w:szCs w:val="32"/>
              </w:rPr>
            </w:pPr>
            <w:r>
              <w:rPr>
                <w:color w:val="000000"/>
                <w:sz w:val="28"/>
                <w:szCs w:val="28"/>
              </w:rPr>
              <w:t>Final Train Loss</w:t>
            </w:r>
          </w:p>
        </w:tc>
        <w:tc>
          <w:tcPr>
            <w:tcW w:w="5347" w:type="dxa"/>
          </w:tcPr>
          <w:p w14:paraId="64771341" w14:textId="77777777" w:rsidR="003E5903" w:rsidRPr="003E1065" w:rsidRDefault="003E5903" w:rsidP="005C7B43">
            <w:pPr>
              <w:pStyle w:val="NormalWeb"/>
              <w:jc w:val="center"/>
              <w:cnfStyle w:val="000000100000" w:firstRow="0" w:lastRow="0" w:firstColumn="0" w:lastColumn="0" w:oddVBand="0" w:evenVBand="0" w:oddHBand="1" w:evenHBand="0" w:firstRowFirstColumn="0" w:firstRowLastColumn="0" w:lastRowFirstColumn="0" w:lastRowLastColumn="0"/>
              <w:rPr>
                <w:sz w:val="32"/>
                <w:szCs w:val="32"/>
              </w:rPr>
            </w:pPr>
            <w:r w:rsidRPr="003E1065">
              <w:rPr>
                <w:color w:val="000000"/>
                <w:sz w:val="28"/>
                <w:szCs w:val="28"/>
              </w:rPr>
              <w:t>0.0100</w:t>
            </w:r>
          </w:p>
        </w:tc>
      </w:tr>
      <w:tr w:rsidR="003E5903" w14:paraId="6BB490AE" w14:textId="77777777" w:rsidTr="003E1065">
        <w:trPr>
          <w:trHeight w:val="117"/>
        </w:trPr>
        <w:tc>
          <w:tcPr>
            <w:cnfStyle w:val="001000000000" w:firstRow="0" w:lastRow="0" w:firstColumn="1" w:lastColumn="0" w:oddVBand="0" w:evenVBand="0" w:oddHBand="0" w:evenHBand="0" w:firstRowFirstColumn="0" w:firstRowLastColumn="0" w:lastRowFirstColumn="0" w:lastRowLastColumn="0"/>
            <w:tcW w:w="3546" w:type="dxa"/>
            <w:shd w:val="clear" w:color="auto" w:fill="F2F2F2" w:themeFill="background1" w:themeFillShade="F2"/>
          </w:tcPr>
          <w:p w14:paraId="47AEB25E" w14:textId="77777777" w:rsidR="003E5903" w:rsidRDefault="003E5903" w:rsidP="003E1065">
            <w:pPr>
              <w:pStyle w:val="NormalWeb"/>
              <w:jc w:val="center"/>
              <w:rPr>
                <w:b w:val="0"/>
                <w:bCs w:val="0"/>
                <w:color w:val="000000"/>
                <w:sz w:val="28"/>
                <w:szCs w:val="28"/>
              </w:rPr>
            </w:pPr>
            <w:r>
              <w:rPr>
                <w:color w:val="000000"/>
                <w:sz w:val="28"/>
                <w:szCs w:val="28"/>
              </w:rPr>
              <w:t>Final Validation Loss</w:t>
            </w:r>
          </w:p>
        </w:tc>
        <w:tc>
          <w:tcPr>
            <w:tcW w:w="5347" w:type="dxa"/>
            <w:shd w:val="clear" w:color="auto" w:fill="F2F2F2" w:themeFill="background1" w:themeFillShade="F2"/>
          </w:tcPr>
          <w:tbl>
            <w:tblPr>
              <w:tblW w:w="8028" w:type="dxa"/>
              <w:tblLayout w:type="fixed"/>
              <w:tblCellMar>
                <w:left w:w="0" w:type="dxa"/>
                <w:right w:w="0" w:type="dxa"/>
              </w:tblCellMar>
              <w:tblLook w:val="04A0" w:firstRow="1" w:lastRow="0" w:firstColumn="1" w:lastColumn="0" w:noHBand="0" w:noVBand="1"/>
            </w:tblPr>
            <w:tblGrid>
              <w:gridCol w:w="308"/>
              <w:gridCol w:w="7720"/>
            </w:tblGrid>
            <w:tr w:rsidR="003E5903" w:rsidRPr="003E1065" w14:paraId="2106CEF2" w14:textId="77777777" w:rsidTr="005C7B43">
              <w:trPr>
                <w:trHeight w:val="440"/>
              </w:trPr>
              <w:tc>
                <w:tcPr>
                  <w:tcW w:w="308"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13FDA29B" w14:textId="77777777" w:rsidR="003E5903" w:rsidRPr="003E1065" w:rsidRDefault="003E5903" w:rsidP="005C7B43">
                  <w:pPr>
                    <w:pStyle w:val="NormalWeb"/>
                  </w:pPr>
                </w:p>
              </w:tc>
              <w:tc>
                <w:tcPr>
                  <w:tcW w:w="7720" w:type="dxa"/>
                  <w:tcBorders>
                    <w:top w:val="single" w:sz="4" w:space="0" w:color="FFFFFF"/>
                    <w:left w:val="single" w:sz="4" w:space="0" w:color="FFFFFF"/>
                    <w:bottom w:val="single" w:sz="12" w:space="0" w:color="FFFFFF"/>
                    <w:right w:val="single" w:sz="4" w:space="0" w:color="FFFFFF"/>
                  </w:tcBorders>
                  <w:shd w:val="clear" w:color="auto" w:fill="E7E9EC"/>
                  <w:tcMar>
                    <w:top w:w="72" w:type="dxa"/>
                    <w:left w:w="144" w:type="dxa"/>
                    <w:bottom w:w="72" w:type="dxa"/>
                    <w:right w:w="144" w:type="dxa"/>
                  </w:tcMar>
                </w:tcPr>
                <w:p w14:paraId="0453E1B7" w14:textId="77777777" w:rsidR="003E5903" w:rsidRPr="003E1065" w:rsidRDefault="003E5903" w:rsidP="005C7B43">
                  <w:pPr>
                    <w:pStyle w:val="NormalWeb"/>
                    <w:ind w:firstLineChars="700" w:firstLine="1960"/>
                    <w:jc w:val="both"/>
                  </w:pPr>
                  <w:r w:rsidRPr="003E1065">
                    <w:rPr>
                      <w:color w:val="000000"/>
                      <w:sz w:val="28"/>
                      <w:szCs w:val="28"/>
                    </w:rPr>
                    <w:t>0.1168</w:t>
                  </w:r>
                </w:p>
              </w:tc>
            </w:tr>
          </w:tbl>
          <w:p w14:paraId="1D3DECDD" w14:textId="77777777" w:rsidR="003E5903" w:rsidRPr="003E1065" w:rsidRDefault="003E5903" w:rsidP="005C7B43">
            <w:pPr>
              <w:pStyle w:val="NormalWeb"/>
              <w:jc w:val="center"/>
              <w:cnfStyle w:val="000000000000" w:firstRow="0" w:lastRow="0" w:firstColumn="0" w:lastColumn="0" w:oddVBand="0" w:evenVBand="0" w:oddHBand="0" w:evenHBand="0" w:firstRowFirstColumn="0" w:firstRowLastColumn="0" w:lastRowFirstColumn="0" w:lastRowLastColumn="0"/>
              <w:rPr>
                <w:color w:val="000000"/>
                <w:sz w:val="28"/>
                <w:szCs w:val="28"/>
              </w:rPr>
            </w:pPr>
          </w:p>
        </w:tc>
      </w:tr>
      <w:tr w:rsidR="003E5903" w14:paraId="7BD0702F" w14:textId="77777777" w:rsidTr="003E5903">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3546" w:type="dxa"/>
          </w:tcPr>
          <w:p w14:paraId="091F5E79" w14:textId="77777777" w:rsidR="003E5903" w:rsidRDefault="003E5903" w:rsidP="003E1065">
            <w:pPr>
              <w:pStyle w:val="NormalWeb"/>
              <w:jc w:val="center"/>
              <w:rPr>
                <w:b w:val="0"/>
                <w:bCs w:val="0"/>
                <w:color w:val="000000"/>
                <w:sz w:val="28"/>
                <w:szCs w:val="28"/>
              </w:rPr>
            </w:pPr>
            <w:r>
              <w:rPr>
                <w:color w:val="000000"/>
                <w:sz w:val="28"/>
                <w:szCs w:val="28"/>
              </w:rPr>
              <w:t>Final test accuracy</w:t>
            </w:r>
          </w:p>
        </w:tc>
        <w:tc>
          <w:tcPr>
            <w:tcW w:w="5347" w:type="dxa"/>
          </w:tcPr>
          <w:p w14:paraId="1377F3CB" w14:textId="77777777" w:rsidR="003E5903" w:rsidRPr="003E1065" w:rsidRDefault="003E5903" w:rsidP="005C7B43">
            <w:pPr>
              <w:pStyle w:val="NormalWeb"/>
              <w:jc w:val="center"/>
              <w:cnfStyle w:val="000000100000" w:firstRow="0" w:lastRow="0" w:firstColumn="0" w:lastColumn="0" w:oddVBand="0" w:evenVBand="0" w:oddHBand="1" w:evenHBand="0" w:firstRowFirstColumn="0" w:firstRowLastColumn="0" w:lastRowFirstColumn="0" w:lastRowLastColumn="0"/>
              <w:rPr>
                <w:color w:val="000000"/>
                <w:sz w:val="28"/>
                <w:szCs w:val="28"/>
              </w:rPr>
            </w:pPr>
            <w:r w:rsidRPr="003E1065">
              <w:rPr>
                <w:color w:val="000000"/>
                <w:sz w:val="28"/>
                <w:szCs w:val="28"/>
              </w:rPr>
              <w:t>0.89</w:t>
            </w:r>
          </w:p>
        </w:tc>
      </w:tr>
    </w:tbl>
    <w:p w14:paraId="61B23102" w14:textId="77777777" w:rsidR="00CA35B9" w:rsidRDefault="00CA35B9" w:rsidP="00CA35B9">
      <w:pPr>
        <w:rPr>
          <w:b/>
          <w:bCs/>
          <w:sz w:val="28"/>
          <w:szCs w:val="28"/>
        </w:rPr>
      </w:pPr>
    </w:p>
    <w:p w14:paraId="0A68DE36" w14:textId="4CE0A8A2" w:rsidR="00CA35B9" w:rsidRPr="00CA35B9" w:rsidRDefault="003E5903" w:rsidP="00CA35B9">
      <w:pPr>
        <w:rPr>
          <w:b/>
          <w:bCs/>
          <w:sz w:val="28"/>
          <w:szCs w:val="28"/>
        </w:rPr>
      </w:pPr>
      <w:r w:rsidRPr="00CA35B9">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CA35B9" w14:paraId="7512C9BD" w14:textId="77777777" w:rsidTr="005C7B43">
        <w:tc>
          <w:tcPr>
            <w:tcW w:w="1870" w:type="dxa"/>
          </w:tcPr>
          <w:p w14:paraId="74217968" w14:textId="77777777" w:rsidR="00CA35B9" w:rsidRDefault="00CA35B9" w:rsidP="005C7B43">
            <w:pPr>
              <w:rPr>
                <w:sz w:val="28"/>
                <w:szCs w:val="28"/>
              </w:rPr>
            </w:pPr>
          </w:p>
        </w:tc>
        <w:tc>
          <w:tcPr>
            <w:tcW w:w="1870" w:type="dxa"/>
          </w:tcPr>
          <w:p w14:paraId="433B8909" w14:textId="77777777" w:rsidR="00CA35B9" w:rsidRPr="000217FB" w:rsidRDefault="00CA35B9" w:rsidP="005C7B43">
            <w:pPr>
              <w:rPr>
                <w:b/>
                <w:bCs/>
                <w:sz w:val="28"/>
                <w:szCs w:val="28"/>
              </w:rPr>
            </w:pPr>
            <w:r>
              <w:rPr>
                <w:sz w:val="28"/>
                <w:szCs w:val="28"/>
              </w:rPr>
              <w:t xml:space="preserve">   </w:t>
            </w:r>
            <w:r w:rsidRPr="000217FB">
              <w:rPr>
                <w:b/>
                <w:bCs/>
                <w:sz w:val="28"/>
                <w:szCs w:val="28"/>
              </w:rPr>
              <w:t>precision</w:t>
            </w:r>
          </w:p>
        </w:tc>
        <w:tc>
          <w:tcPr>
            <w:tcW w:w="1870" w:type="dxa"/>
          </w:tcPr>
          <w:p w14:paraId="5E04FAA8" w14:textId="77777777" w:rsidR="00CA35B9" w:rsidRPr="000217FB" w:rsidRDefault="00CA35B9" w:rsidP="005C7B43">
            <w:pPr>
              <w:rPr>
                <w:b/>
                <w:bCs/>
                <w:sz w:val="28"/>
                <w:szCs w:val="28"/>
              </w:rPr>
            </w:pPr>
            <w:r>
              <w:rPr>
                <w:sz w:val="28"/>
                <w:szCs w:val="28"/>
              </w:rPr>
              <w:t xml:space="preserve">   </w:t>
            </w:r>
            <w:r w:rsidRPr="000217FB">
              <w:rPr>
                <w:b/>
                <w:bCs/>
                <w:sz w:val="28"/>
                <w:szCs w:val="28"/>
              </w:rPr>
              <w:t xml:space="preserve"> recall</w:t>
            </w:r>
          </w:p>
        </w:tc>
        <w:tc>
          <w:tcPr>
            <w:tcW w:w="1870" w:type="dxa"/>
          </w:tcPr>
          <w:p w14:paraId="0010D773" w14:textId="77777777" w:rsidR="00CA35B9" w:rsidRPr="000217FB" w:rsidRDefault="00CA35B9" w:rsidP="005C7B43">
            <w:pPr>
              <w:rPr>
                <w:b/>
                <w:bCs/>
                <w:sz w:val="28"/>
                <w:szCs w:val="28"/>
              </w:rPr>
            </w:pPr>
            <w:r>
              <w:rPr>
                <w:sz w:val="28"/>
                <w:szCs w:val="28"/>
              </w:rPr>
              <w:t xml:space="preserve">  </w:t>
            </w:r>
            <w:r w:rsidRPr="000217FB">
              <w:rPr>
                <w:b/>
                <w:bCs/>
                <w:sz w:val="28"/>
                <w:szCs w:val="28"/>
              </w:rPr>
              <w:t>f1-score</w:t>
            </w:r>
          </w:p>
        </w:tc>
        <w:tc>
          <w:tcPr>
            <w:tcW w:w="1870" w:type="dxa"/>
          </w:tcPr>
          <w:p w14:paraId="21261725" w14:textId="77777777" w:rsidR="00CA35B9" w:rsidRPr="000217FB" w:rsidRDefault="00CA35B9" w:rsidP="005C7B43">
            <w:pPr>
              <w:rPr>
                <w:b/>
                <w:bCs/>
                <w:sz w:val="28"/>
                <w:szCs w:val="28"/>
              </w:rPr>
            </w:pPr>
            <w:r w:rsidRPr="00F74399">
              <w:rPr>
                <w:sz w:val="28"/>
                <w:szCs w:val="28"/>
              </w:rPr>
              <w:t xml:space="preserve">   </w:t>
            </w:r>
            <w:r w:rsidRPr="000217FB">
              <w:rPr>
                <w:b/>
                <w:bCs/>
                <w:sz w:val="28"/>
                <w:szCs w:val="28"/>
              </w:rPr>
              <w:t xml:space="preserve"> support</w:t>
            </w:r>
          </w:p>
          <w:p w14:paraId="4D529B0B" w14:textId="77777777" w:rsidR="00CA35B9" w:rsidRDefault="00CA35B9" w:rsidP="005C7B43">
            <w:pPr>
              <w:rPr>
                <w:sz w:val="28"/>
                <w:szCs w:val="28"/>
              </w:rPr>
            </w:pPr>
          </w:p>
        </w:tc>
      </w:tr>
      <w:tr w:rsidR="00CA35B9" w14:paraId="3EF5CF53" w14:textId="77777777" w:rsidTr="005C7B43">
        <w:tc>
          <w:tcPr>
            <w:tcW w:w="1870" w:type="dxa"/>
          </w:tcPr>
          <w:p w14:paraId="6CD24235" w14:textId="77777777" w:rsidR="00CA35B9" w:rsidRPr="004069F3" w:rsidRDefault="00CA35B9" w:rsidP="005C7B43">
            <w:pPr>
              <w:rPr>
                <w:b/>
                <w:bCs/>
                <w:sz w:val="28"/>
                <w:szCs w:val="28"/>
              </w:rPr>
            </w:pPr>
            <w:r w:rsidRPr="004069F3">
              <w:rPr>
                <w:b/>
                <w:bCs/>
                <w:sz w:val="28"/>
                <w:szCs w:val="28"/>
              </w:rPr>
              <w:t>homemade</w:t>
            </w:r>
          </w:p>
        </w:tc>
        <w:tc>
          <w:tcPr>
            <w:tcW w:w="1870" w:type="dxa"/>
          </w:tcPr>
          <w:p w14:paraId="5942D07B" w14:textId="6EC84ACE" w:rsidR="00CA35B9" w:rsidRDefault="00CA35B9" w:rsidP="005C7B43">
            <w:pPr>
              <w:rPr>
                <w:sz w:val="28"/>
                <w:szCs w:val="28"/>
              </w:rPr>
            </w:pPr>
            <w:r w:rsidRPr="00F74399">
              <w:rPr>
                <w:sz w:val="28"/>
                <w:szCs w:val="28"/>
              </w:rPr>
              <w:t>0.9</w:t>
            </w:r>
            <w:r w:rsidR="00764917">
              <w:rPr>
                <w:sz w:val="28"/>
                <w:szCs w:val="28"/>
              </w:rPr>
              <w:t>3</w:t>
            </w:r>
          </w:p>
        </w:tc>
        <w:tc>
          <w:tcPr>
            <w:tcW w:w="1870" w:type="dxa"/>
          </w:tcPr>
          <w:p w14:paraId="7344E7CE" w14:textId="4DBDB7CE" w:rsidR="00CA35B9" w:rsidRDefault="00CA35B9" w:rsidP="005C7B43">
            <w:pPr>
              <w:rPr>
                <w:sz w:val="28"/>
                <w:szCs w:val="28"/>
              </w:rPr>
            </w:pPr>
            <w:r w:rsidRPr="00F74399">
              <w:rPr>
                <w:sz w:val="28"/>
                <w:szCs w:val="28"/>
              </w:rPr>
              <w:t>0.</w:t>
            </w:r>
            <w:r w:rsidR="00764917">
              <w:rPr>
                <w:sz w:val="28"/>
                <w:szCs w:val="28"/>
              </w:rPr>
              <w:t>83</w:t>
            </w:r>
          </w:p>
        </w:tc>
        <w:tc>
          <w:tcPr>
            <w:tcW w:w="1870" w:type="dxa"/>
          </w:tcPr>
          <w:p w14:paraId="357DC3F8" w14:textId="61DBF11C" w:rsidR="00CA35B9" w:rsidRDefault="00CA35B9" w:rsidP="005C7B43">
            <w:pPr>
              <w:rPr>
                <w:sz w:val="28"/>
                <w:szCs w:val="28"/>
              </w:rPr>
            </w:pPr>
            <w:r w:rsidRPr="00F74399">
              <w:rPr>
                <w:sz w:val="28"/>
                <w:szCs w:val="28"/>
              </w:rPr>
              <w:t>0.</w:t>
            </w:r>
            <w:r w:rsidR="00764917">
              <w:rPr>
                <w:sz w:val="28"/>
                <w:szCs w:val="28"/>
              </w:rPr>
              <w:t>88</w:t>
            </w:r>
            <w:r w:rsidRPr="00F74399">
              <w:rPr>
                <w:sz w:val="28"/>
                <w:szCs w:val="28"/>
              </w:rPr>
              <w:t xml:space="preserve">  </w:t>
            </w:r>
          </w:p>
        </w:tc>
        <w:tc>
          <w:tcPr>
            <w:tcW w:w="1870" w:type="dxa"/>
          </w:tcPr>
          <w:p w14:paraId="34D3DDEE" w14:textId="77777777" w:rsidR="00CA35B9" w:rsidRDefault="00CA35B9" w:rsidP="005C7B43">
            <w:pPr>
              <w:rPr>
                <w:sz w:val="28"/>
                <w:szCs w:val="28"/>
              </w:rPr>
            </w:pPr>
            <w:r>
              <w:rPr>
                <w:sz w:val="28"/>
                <w:szCs w:val="28"/>
              </w:rPr>
              <w:t xml:space="preserve"> </w:t>
            </w:r>
            <w:r w:rsidRPr="00F74399">
              <w:rPr>
                <w:sz w:val="28"/>
                <w:szCs w:val="28"/>
              </w:rPr>
              <w:t>517</w:t>
            </w:r>
          </w:p>
        </w:tc>
      </w:tr>
      <w:tr w:rsidR="00CA35B9" w14:paraId="08D3E8F0" w14:textId="77777777" w:rsidTr="005C7B43">
        <w:tc>
          <w:tcPr>
            <w:tcW w:w="1870" w:type="dxa"/>
          </w:tcPr>
          <w:p w14:paraId="771F7126" w14:textId="77777777" w:rsidR="00CA35B9" w:rsidRPr="0099671A" w:rsidRDefault="00CA35B9" w:rsidP="005C7B43">
            <w:pPr>
              <w:rPr>
                <w:b/>
                <w:bCs/>
                <w:sz w:val="28"/>
                <w:szCs w:val="28"/>
              </w:rPr>
            </w:pPr>
            <w:r w:rsidRPr="0099671A">
              <w:rPr>
                <w:b/>
                <w:bCs/>
                <w:sz w:val="28"/>
                <w:szCs w:val="28"/>
              </w:rPr>
              <w:t>machinemade</w:t>
            </w:r>
          </w:p>
        </w:tc>
        <w:tc>
          <w:tcPr>
            <w:tcW w:w="1870" w:type="dxa"/>
          </w:tcPr>
          <w:p w14:paraId="0C44C262" w14:textId="07695400" w:rsidR="00CA35B9" w:rsidRDefault="00CA35B9" w:rsidP="005C7B43">
            <w:pPr>
              <w:rPr>
                <w:sz w:val="28"/>
                <w:szCs w:val="28"/>
              </w:rPr>
            </w:pPr>
            <w:r w:rsidRPr="00F74399">
              <w:rPr>
                <w:sz w:val="28"/>
                <w:szCs w:val="28"/>
              </w:rPr>
              <w:t>0.</w:t>
            </w:r>
            <w:r w:rsidR="00764917">
              <w:rPr>
                <w:sz w:val="28"/>
                <w:szCs w:val="28"/>
              </w:rPr>
              <w:t>85</w:t>
            </w:r>
            <w:r w:rsidRPr="00F74399">
              <w:rPr>
                <w:sz w:val="28"/>
                <w:szCs w:val="28"/>
              </w:rPr>
              <w:t xml:space="preserve">      </w:t>
            </w:r>
          </w:p>
        </w:tc>
        <w:tc>
          <w:tcPr>
            <w:tcW w:w="1870" w:type="dxa"/>
          </w:tcPr>
          <w:p w14:paraId="44E1DB94" w14:textId="0241449D" w:rsidR="00CA35B9" w:rsidRDefault="00CA35B9" w:rsidP="005C7B43">
            <w:pPr>
              <w:rPr>
                <w:sz w:val="28"/>
                <w:szCs w:val="28"/>
              </w:rPr>
            </w:pPr>
            <w:r w:rsidRPr="00F74399">
              <w:rPr>
                <w:sz w:val="28"/>
                <w:szCs w:val="28"/>
              </w:rPr>
              <w:t>0.9</w:t>
            </w:r>
            <w:r w:rsidR="00764917">
              <w:rPr>
                <w:sz w:val="28"/>
                <w:szCs w:val="28"/>
              </w:rPr>
              <w:t>4</w:t>
            </w:r>
          </w:p>
        </w:tc>
        <w:tc>
          <w:tcPr>
            <w:tcW w:w="1870" w:type="dxa"/>
          </w:tcPr>
          <w:p w14:paraId="27B19C87" w14:textId="23E47965"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63CE9FC3" w14:textId="77777777" w:rsidR="00CA35B9" w:rsidRDefault="00CA35B9" w:rsidP="005C7B43">
            <w:pPr>
              <w:rPr>
                <w:sz w:val="28"/>
                <w:szCs w:val="28"/>
              </w:rPr>
            </w:pPr>
            <w:r>
              <w:rPr>
                <w:sz w:val="28"/>
                <w:szCs w:val="28"/>
              </w:rPr>
              <w:t xml:space="preserve"> </w:t>
            </w:r>
            <w:r w:rsidRPr="00F74399">
              <w:rPr>
                <w:sz w:val="28"/>
                <w:szCs w:val="28"/>
              </w:rPr>
              <w:t>534</w:t>
            </w:r>
          </w:p>
        </w:tc>
      </w:tr>
      <w:tr w:rsidR="00CA35B9" w14:paraId="615B2DEE" w14:textId="77777777" w:rsidTr="005C7B43">
        <w:tc>
          <w:tcPr>
            <w:tcW w:w="1870" w:type="dxa"/>
          </w:tcPr>
          <w:p w14:paraId="449C04A5" w14:textId="77777777" w:rsidR="00CA35B9" w:rsidRPr="0099671A" w:rsidRDefault="00CA35B9" w:rsidP="005C7B43">
            <w:pPr>
              <w:rPr>
                <w:b/>
                <w:bCs/>
                <w:sz w:val="28"/>
                <w:szCs w:val="28"/>
              </w:rPr>
            </w:pPr>
            <w:r w:rsidRPr="0099671A">
              <w:rPr>
                <w:b/>
                <w:bCs/>
                <w:sz w:val="28"/>
                <w:szCs w:val="28"/>
              </w:rPr>
              <w:t>accuracy</w:t>
            </w:r>
          </w:p>
        </w:tc>
        <w:tc>
          <w:tcPr>
            <w:tcW w:w="1870" w:type="dxa"/>
          </w:tcPr>
          <w:p w14:paraId="306B1665" w14:textId="77777777" w:rsidR="00CA35B9" w:rsidRDefault="00CA35B9" w:rsidP="005C7B43">
            <w:pPr>
              <w:rPr>
                <w:sz w:val="28"/>
                <w:szCs w:val="28"/>
              </w:rPr>
            </w:pPr>
          </w:p>
        </w:tc>
        <w:tc>
          <w:tcPr>
            <w:tcW w:w="1870" w:type="dxa"/>
          </w:tcPr>
          <w:p w14:paraId="1746DC1D" w14:textId="77777777" w:rsidR="00CA35B9" w:rsidRDefault="00CA35B9" w:rsidP="005C7B43">
            <w:pPr>
              <w:rPr>
                <w:sz w:val="28"/>
                <w:szCs w:val="28"/>
              </w:rPr>
            </w:pPr>
          </w:p>
        </w:tc>
        <w:tc>
          <w:tcPr>
            <w:tcW w:w="1870" w:type="dxa"/>
          </w:tcPr>
          <w:p w14:paraId="1476F996" w14:textId="77777777" w:rsidR="00CA35B9" w:rsidRDefault="00CA35B9" w:rsidP="005C7B43">
            <w:pPr>
              <w:rPr>
                <w:sz w:val="28"/>
                <w:szCs w:val="28"/>
              </w:rPr>
            </w:pPr>
            <w:r w:rsidRPr="00F74399">
              <w:rPr>
                <w:sz w:val="28"/>
                <w:szCs w:val="28"/>
              </w:rPr>
              <w:t xml:space="preserve">0.60      </w:t>
            </w:r>
          </w:p>
        </w:tc>
        <w:tc>
          <w:tcPr>
            <w:tcW w:w="1870" w:type="dxa"/>
          </w:tcPr>
          <w:p w14:paraId="3351BA0C" w14:textId="77777777" w:rsidR="00CA35B9" w:rsidRDefault="00CA35B9" w:rsidP="005C7B43">
            <w:pPr>
              <w:rPr>
                <w:sz w:val="28"/>
                <w:szCs w:val="28"/>
              </w:rPr>
            </w:pPr>
            <w:r w:rsidRPr="00F74399">
              <w:rPr>
                <w:sz w:val="28"/>
                <w:szCs w:val="28"/>
              </w:rPr>
              <w:t>1051</w:t>
            </w:r>
          </w:p>
        </w:tc>
      </w:tr>
      <w:tr w:rsidR="00CA35B9" w14:paraId="74731B2E" w14:textId="77777777" w:rsidTr="005C7B43">
        <w:tc>
          <w:tcPr>
            <w:tcW w:w="1870" w:type="dxa"/>
          </w:tcPr>
          <w:p w14:paraId="01FDFFEC" w14:textId="77777777" w:rsidR="00CA35B9" w:rsidRPr="004069F3" w:rsidRDefault="00CA35B9" w:rsidP="005C7B43">
            <w:pPr>
              <w:rPr>
                <w:b/>
                <w:bCs/>
                <w:sz w:val="28"/>
                <w:szCs w:val="28"/>
              </w:rPr>
            </w:pPr>
            <w:r w:rsidRPr="004069F3">
              <w:rPr>
                <w:b/>
                <w:bCs/>
                <w:sz w:val="28"/>
                <w:szCs w:val="28"/>
              </w:rPr>
              <w:t>macro avg</w:t>
            </w:r>
          </w:p>
        </w:tc>
        <w:tc>
          <w:tcPr>
            <w:tcW w:w="1870" w:type="dxa"/>
          </w:tcPr>
          <w:p w14:paraId="084FA8E6" w14:textId="04174BD9"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730F40D1" w14:textId="1CF1E84B" w:rsidR="00CA35B9" w:rsidRDefault="00CA35B9" w:rsidP="005C7B43">
            <w:pPr>
              <w:rPr>
                <w:sz w:val="28"/>
                <w:szCs w:val="28"/>
              </w:rPr>
            </w:pPr>
            <w:r w:rsidRPr="00F74399">
              <w:rPr>
                <w:sz w:val="28"/>
                <w:szCs w:val="28"/>
              </w:rPr>
              <w:t>0.</w:t>
            </w:r>
            <w:r w:rsidR="00764917">
              <w:rPr>
                <w:sz w:val="28"/>
                <w:szCs w:val="28"/>
              </w:rPr>
              <w:t>88</w:t>
            </w:r>
          </w:p>
        </w:tc>
        <w:tc>
          <w:tcPr>
            <w:tcW w:w="1870" w:type="dxa"/>
          </w:tcPr>
          <w:p w14:paraId="2B368AC7" w14:textId="4A91E125"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6676BE65" w14:textId="77777777" w:rsidR="00CA35B9" w:rsidRDefault="00CA35B9" w:rsidP="005C7B43">
            <w:pPr>
              <w:rPr>
                <w:sz w:val="28"/>
                <w:szCs w:val="28"/>
              </w:rPr>
            </w:pPr>
            <w:r w:rsidRPr="00F74399">
              <w:rPr>
                <w:sz w:val="28"/>
                <w:szCs w:val="28"/>
              </w:rPr>
              <w:t>1051</w:t>
            </w:r>
          </w:p>
        </w:tc>
      </w:tr>
      <w:tr w:rsidR="00CA35B9" w14:paraId="53A34BCE" w14:textId="77777777" w:rsidTr="005C7B43">
        <w:tc>
          <w:tcPr>
            <w:tcW w:w="1870" w:type="dxa"/>
          </w:tcPr>
          <w:p w14:paraId="7EE6A287" w14:textId="77777777" w:rsidR="00CA35B9" w:rsidRPr="004069F3" w:rsidRDefault="00CA35B9" w:rsidP="005C7B43">
            <w:pPr>
              <w:rPr>
                <w:b/>
                <w:bCs/>
                <w:sz w:val="28"/>
                <w:szCs w:val="28"/>
              </w:rPr>
            </w:pPr>
            <w:r w:rsidRPr="004069F3">
              <w:rPr>
                <w:b/>
                <w:bCs/>
                <w:sz w:val="28"/>
                <w:szCs w:val="28"/>
              </w:rPr>
              <w:t xml:space="preserve">weighted avg       </w:t>
            </w:r>
          </w:p>
        </w:tc>
        <w:tc>
          <w:tcPr>
            <w:tcW w:w="1870" w:type="dxa"/>
          </w:tcPr>
          <w:p w14:paraId="70F607C1" w14:textId="5780689F"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29947AEA" w14:textId="74DC4DC8"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403C29F7" w14:textId="7CB54F53" w:rsidR="00CA35B9" w:rsidRDefault="00CA35B9" w:rsidP="005C7B43">
            <w:pPr>
              <w:rPr>
                <w:sz w:val="28"/>
                <w:szCs w:val="28"/>
              </w:rPr>
            </w:pPr>
            <w:r w:rsidRPr="00F74399">
              <w:rPr>
                <w:sz w:val="28"/>
                <w:szCs w:val="28"/>
              </w:rPr>
              <w:t>0.</w:t>
            </w:r>
            <w:r w:rsidR="00764917">
              <w:rPr>
                <w:sz w:val="28"/>
                <w:szCs w:val="28"/>
              </w:rPr>
              <w:t>89</w:t>
            </w:r>
            <w:r w:rsidRPr="00F74399">
              <w:rPr>
                <w:sz w:val="28"/>
                <w:szCs w:val="28"/>
              </w:rPr>
              <w:t xml:space="preserve"> </w:t>
            </w:r>
          </w:p>
        </w:tc>
        <w:tc>
          <w:tcPr>
            <w:tcW w:w="1870" w:type="dxa"/>
          </w:tcPr>
          <w:p w14:paraId="5F22C318" w14:textId="77777777" w:rsidR="00CA35B9" w:rsidRDefault="00CA35B9" w:rsidP="005C7B43">
            <w:pPr>
              <w:rPr>
                <w:sz w:val="28"/>
                <w:szCs w:val="28"/>
              </w:rPr>
            </w:pPr>
            <w:r w:rsidRPr="00F74399">
              <w:rPr>
                <w:sz w:val="28"/>
                <w:szCs w:val="28"/>
              </w:rPr>
              <w:t>1051</w:t>
            </w:r>
          </w:p>
        </w:tc>
      </w:tr>
    </w:tbl>
    <w:p w14:paraId="3AA000BE" w14:textId="77777777" w:rsidR="00CA35B9" w:rsidRPr="00F74399" w:rsidRDefault="00CA35B9" w:rsidP="00CA35B9">
      <w:pPr>
        <w:rPr>
          <w:sz w:val="28"/>
          <w:szCs w:val="28"/>
        </w:rPr>
      </w:pPr>
      <w:r>
        <w:rPr>
          <w:sz w:val="28"/>
          <w:szCs w:val="28"/>
        </w:rPr>
        <w:t xml:space="preserve">                 </w:t>
      </w:r>
      <w:r w:rsidRPr="00F74399">
        <w:rPr>
          <w:sz w:val="28"/>
          <w:szCs w:val="28"/>
        </w:rPr>
        <w:t xml:space="preserve">               </w:t>
      </w:r>
    </w:p>
    <w:p w14:paraId="4D1DE83A" w14:textId="29726525" w:rsidR="00200FEC" w:rsidRPr="00200FEC" w:rsidRDefault="00200FEC" w:rsidP="003E5903">
      <w:pPr>
        <w:pStyle w:val="NormalWeb"/>
        <w:rPr>
          <w:rFonts w:ascii="Calibri" w:hAnsi="Calibri"/>
          <w:b/>
          <w:bCs/>
          <w:sz w:val="28"/>
          <w:szCs w:val="28"/>
        </w:rPr>
      </w:pPr>
      <w:r w:rsidRPr="00200FEC">
        <w:rPr>
          <w:rFonts w:ascii="Calibri" w:hAnsi="Calibri"/>
          <w:b/>
          <w:bCs/>
          <w:sz w:val="28"/>
          <w:szCs w:val="28"/>
        </w:rPr>
        <w:lastRenderedPageBreak/>
        <w:t>Confusion Matrix</w:t>
      </w:r>
    </w:p>
    <w:p w14:paraId="6CF5D8E2" w14:textId="1601E8BE" w:rsidR="009A4141" w:rsidRDefault="00200FEC" w:rsidP="003E5903">
      <w:pPr>
        <w:pStyle w:val="NormalWeb"/>
        <w:rPr>
          <w:rFonts w:ascii="Calibri" w:hAnsi="Calibri" w:cs="Calibri"/>
          <w:sz w:val="28"/>
          <w:szCs w:val="28"/>
        </w:rPr>
      </w:pPr>
      <w:r>
        <w:rPr>
          <w:b/>
          <w:bCs/>
          <w:noProof/>
          <w:sz w:val="32"/>
          <w:szCs w:val="32"/>
        </w:rPr>
        <w:drawing>
          <wp:inline distT="0" distB="0" distL="114300" distR="114300" wp14:anchorId="624A7C84" wp14:editId="312BA2AC">
            <wp:extent cx="5943600" cy="4976413"/>
            <wp:effectExtent l="0" t="0" r="0" b="0"/>
            <wp:docPr id="32" name="Picture 32" descr="mobilenet con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obilenet conv"/>
                    <pic:cNvPicPr>
                      <a:picLocks noChangeAspect="1"/>
                    </pic:cNvPicPr>
                  </pic:nvPicPr>
                  <pic:blipFill>
                    <a:blip r:embed="rId133"/>
                    <a:stretch>
                      <a:fillRect/>
                    </a:stretch>
                  </pic:blipFill>
                  <pic:spPr>
                    <a:xfrm>
                      <a:off x="0" y="0"/>
                      <a:ext cx="5943600" cy="4976413"/>
                    </a:xfrm>
                    <a:prstGeom prst="rect">
                      <a:avLst/>
                    </a:prstGeom>
                  </pic:spPr>
                </pic:pic>
              </a:graphicData>
            </a:graphic>
          </wp:inline>
        </w:drawing>
      </w:r>
    </w:p>
    <w:p w14:paraId="0DCABC20" w14:textId="77777777" w:rsidR="00EF140C" w:rsidRDefault="00EF140C" w:rsidP="00EF140C"/>
    <w:p w14:paraId="267E540B" w14:textId="77777777" w:rsidR="00200FEC" w:rsidRDefault="00200FEC" w:rsidP="00EF140C"/>
    <w:p w14:paraId="15FE79B7" w14:textId="77777777" w:rsidR="00200FEC" w:rsidRDefault="00200FEC" w:rsidP="00EF140C"/>
    <w:p w14:paraId="44530272" w14:textId="77777777" w:rsidR="00200FEC" w:rsidRDefault="00200FEC" w:rsidP="00EF140C"/>
    <w:p w14:paraId="6226D11F" w14:textId="77777777" w:rsidR="00200FEC" w:rsidRDefault="00200FEC" w:rsidP="00EF140C"/>
    <w:p w14:paraId="10618DC3" w14:textId="77777777" w:rsidR="00200FEC" w:rsidRDefault="00200FEC" w:rsidP="00EF140C"/>
    <w:p w14:paraId="7618DA77" w14:textId="4506AD20" w:rsidR="00200FEC" w:rsidRDefault="00200FEC" w:rsidP="00EF140C"/>
    <w:p w14:paraId="359FD777" w14:textId="03464021" w:rsidR="00EF140C" w:rsidRPr="002B0740" w:rsidRDefault="00EF140C" w:rsidP="00EF140C">
      <w:pPr>
        <w:pStyle w:val="Heading4"/>
        <w:rPr>
          <w:i w:val="0"/>
          <w:iCs w:val="0"/>
          <w:sz w:val="28"/>
          <w:szCs w:val="28"/>
        </w:rPr>
      </w:pPr>
      <w:bookmarkStart w:id="747" w:name="_Toc481485496"/>
      <w:bookmarkStart w:id="748" w:name="_Toc200381359"/>
      <w:bookmarkStart w:id="749" w:name="_Toc200507023"/>
      <w:r w:rsidRPr="002B0740">
        <w:rPr>
          <w:i w:val="0"/>
          <w:iCs w:val="0"/>
          <w:sz w:val="28"/>
          <w:szCs w:val="28"/>
        </w:rPr>
        <w:lastRenderedPageBreak/>
        <w:t>5.2.1.</w:t>
      </w:r>
      <w:r w:rsidR="00A17D8E">
        <w:rPr>
          <w:i w:val="0"/>
          <w:iCs w:val="0"/>
          <w:sz w:val="28"/>
          <w:szCs w:val="28"/>
        </w:rPr>
        <w:t>6</w:t>
      </w:r>
      <w:r w:rsidRPr="002B0740">
        <w:rPr>
          <w:i w:val="0"/>
          <w:iCs w:val="0"/>
          <w:sz w:val="28"/>
          <w:szCs w:val="28"/>
        </w:rPr>
        <w:t>.You Only Look Once (YOLOv8l-cls) model:</w:t>
      </w:r>
      <w:bookmarkEnd w:id="746"/>
      <w:bookmarkEnd w:id="747"/>
      <w:bookmarkEnd w:id="748"/>
      <w:bookmarkEnd w:id="749"/>
    </w:p>
    <w:p w14:paraId="5019C0C7" w14:textId="77777777" w:rsidR="00EF140C" w:rsidRPr="003E5903" w:rsidRDefault="00EF140C" w:rsidP="003E5903">
      <w:pPr>
        <w:rPr>
          <w:sz w:val="28"/>
          <w:szCs w:val="28"/>
        </w:rPr>
      </w:pPr>
      <w:r w:rsidRPr="003E5903">
        <w:rPr>
          <w:sz w:val="28"/>
          <w:szCs w:val="28"/>
        </w:rPr>
        <w:t>Evaluation: Yolov8l, designed for object detection, was evaluated for its speed and accuracy in detecting the homemade products over the machine-made ones. We measured its performance in terms of detection speed and the accuracy of identifying and classifying porducts . The model’s robustness in handling real-time detection scenarios was also a significant part of the evaluation.</w:t>
      </w:r>
    </w:p>
    <w:p w14:paraId="77963490" w14:textId="2F8086B1" w:rsidR="00EF140C" w:rsidRDefault="00EF140C" w:rsidP="003E5903">
      <w:pPr>
        <w:rPr>
          <w:sz w:val="28"/>
          <w:szCs w:val="28"/>
        </w:rPr>
      </w:pPr>
      <w:r w:rsidRPr="003E5903">
        <w:rPr>
          <w:sz w:val="28"/>
          <w:szCs w:val="28"/>
        </w:rPr>
        <w:t>Through this rigorous evaluation process, we compared the results from each model, identifying the one that provided the best overall performance. The Yolov8l model exhibited the highest a</w:t>
      </w:r>
      <w:r w:rsidR="005916BD">
        <w:rPr>
          <w:sz w:val="28"/>
          <w:szCs w:val="28"/>
        </w:rPr>
        <w:t>ccuracy and reliability about 98</w:t>
      </w:r>
      <w:r w:rsidRPr="003E5903">
        <w:rPr>
          <w:sz w:val="28"/>
          <w:szCs w:val="28"/>
        </w:rPr>
        <w:t>%, ensuring that our homemade products detection system delivers precise and trustworthy classification. This thorough evaluation process is essential in our mission to enhance the trustfulness of the app to deliver a homemade products .</w:t>
      </w:r>
    </w:p>
    <w:p w14:paraId="256B1D6C" w14:textId="77777777" w:rsidR="00670A6B" w:rsidRDefault="00670A6B" w:rsidP="003E5903">
      <w:pPr>
        <w:rPr>
          <w:sz w:val="28"/>
          <w:szCs w:val="28"/>
        </w:rPr>
      </w:pPr>
    </w:p>
    <w:p w14:paraId="5850044B" w14:textId="77777777" w:rsidR="00670A6B" w:rsidRDefault="00670A6B" w:rsidP="003E5903">
      <w:pPr>
        <w:rPr>
          <w:sz w:val="28"/>
          <w:szCs w:val="28"/>
        </w:rPr>
      </w:pPr>
    </w:p>
    <w:p w14:paraId="7AC082D8" w14:textId="77777777" w:rsidR="00670A6B" w:rsidRDefault="00670A6B" w:rsidP="003E5903">
      <w:pPr>
        <w:rPr>
          <w:sz w:val="28"/>
          <w:szCs w:val="28"/>
        </w:rPr>
      </w:pPr>
    </w:p>
    <w:p w14:paraId="67B78389" w14:textId="77777777" w:rsidR="00670A6B" w:rsidRDefault="00670A6B" w:rsidP="003E5903">
      <w:pPr>
        <w:rPr>
          <w:sz w:val="28"/>
          <w:szCs w:val="28"/>
        </w:rPr>
      </w:pPr>
    </w:p>
    <w:p w14:paraId="75BEB14F" w14:textId="77777777" w:rsidR="00670A6B" w:rsidRDefault="00670A6B" w:rsidP="003E5903">
      <w:pPr>
        <w:rPr>
          <w:sz w:val="28"/>
          <w:szCs w:val="28"/>
        </w:rPr>
      </w:pPr>
    </w:p>
    <w:p w14:paraId="2637EFD8" w14:textId="77777777" w:rsidR="00670A6B" w:rsidRDefault="00670A6B" w:rsidP="003E5903">
      <w:pPr>
        <w:rPr>
          <w:sz w:val="28"/>
          <w:szCs w:val="28"/>
        </w:rPr>
      </w:pPr>
    </w:p>
    <w:p w14:paraId="48670471" w14:textId="77777777" w:rsidR="00670A6B" w:rsidRDefault="00670A6B" w:rsidP="003E5903">
      <w:pPr>
        <w:rPr>
          <w:sz w:val="28"/>
          <w:szCs w:val="28"/>
        </w:rPr>
      </w:pPr>
    </w:p>
    <w:p w14:paraId="62F04276" w14:textId="2AC2BD43" w:rsidR="00670A6B" w:rsidRDefault="00670A6B" w:rsidP="003E5903">
      <w:pPr>
        <w:rPr>
          <w:sz w:val="28"/>
          <w:szCs w:val="28"/>
        </w:rPr>
      </w:pPr>
    </w:p>
    <w:p w14:paraId="0BE38A43" w14:textId="698A27C6" w:rsidR="00F27C29" w:rsidRDefault="00F27C29" w:rsidP="003E5903">
      <w:pPr>
        <w:rPr>
          <w:sz w:val="28"/>
          <w:szCs w:val="28"/>
        </w:rPr>
      </w:pPr>
    </w:p>
    <w:p w14:paraId="7424BF60" w14:textId="77777777" w:rsidR="00F27C29" w:rsidRDefault="00F27C29" w:rsidP="003E5903">
      <w:pPr>
        <w:rPr>
          <w:sz w:val="28"/>
          <w:szCs w:val="28"/>
        </w:rPr>
      </w:pPr>
    </w:p>
    <w:p w14:paraId="586B64CF" w14:textId="41741BE3" w:rsidR="00EF140C" w:rsidRDefault="00EF140C" w:rsidP="00EF140C">
      <w:pPr>
        <w:pStyle w:val="Chaptertitle1"/>
      </w:pPr>
      <w:bookmarkStart w:id="750" w:name="_Toc168963555"/>
      <w:bookmarkStart w:id="751" w:name="_Toc205101075"/>
      <w:r w:rsidRPr="00361919">
        <w:lastRenderedPageBreak/>
        <w:t>Progress of Model Training: Accuracy and Loss Over Epochs</w:t>
      </w:r>
      <w:bookmarkEnd w:id="750"/>
      <w:bookmarkEnd w:id="751"/>
    </w:p>
    <w:p w14:paraId="2173767D" w14:textId="246BED41" w:rsidR="00DC6AB1" w:rsidRPr="00361919" w:rsidRDefault="00DC6AB1" w:rsidP="00EF140C">
      <w:pPr>
        <w:pStyle w:val="Chaptertitle1"/>
      </w:pPr>
      <w:r>
        <w:rPr>
          <w:noProof/>
          <w:lang w:val="en-US"/>
        </w:rPr>
        <w:drawing>
          <wp:inline distT="0" distB="0" distL="114300" distR="114300" wp14:anchorId="5B799361" wp14:editId="6217D5FD">
            <wp:extent cx="4970780" cy="4970780"/>
            <wp:effectExtent l="0" t="0" r="12700" b="12700"/>
            <wp:docPr id="35" name="Picture 35" descr="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sults"/>
                    <pic:cNvPicPr>
                      <a:picLocks noChangeAspect="1"/>
                    </pic:cNvPicPr>
                  </pic:nvPicPr>
                  <pic:blipFill>
                    <a:blip r:embed="rId134"/>
                    <a:stretch>
                      <a:fillRect/>
                    </a:stretch>
                  </pic:blipFill>
                  <pic:spPr>
                    <a:xfrm>
                      <a:off x="0" y="0"/>
                      <a:ext cx="4970780" cy="4970780"/>
                    </a:xfrm>
                    <a:prstGeom prst="rect">
                      <a:avLst/>
                    </a:prstGeom>
                  </pic:spPr>
                </pic:pic>
              </a:graphicData>
            </a:graphic>
          </wp:inline>
        </w:drawing>
      </w:r>
    </w:p>
    <w:p w14:paraId="2B0733A4" w14:textId="7213EDE6" w:rsidR="00EF140C" w:rsidRDefault="00EF140C" w:rsidP="00EF140C"/>
    <w:p w14:paraId="4E54D745" w14:textId="77777777" w:rsidR="00EF140C" w:rsidRDefault="00EF140C" w:rsidP="00EF140C">
      <w:r>
        <w:br w:type="page"/>
      </w:r>
    </w:p>
    <w:p w14:paraId="360D42A4" w14:textId="05AC731E" w:rsidR="003A123C" w:rsidRPr="00014C23" w:rsidRDefault="00EF140C" w:rsidP="00014C23">
      <w:pPr>
        <w:pStyle w:val="Chaptertitle1"/>
      </w:pPr>
      <w:bookmarkStart w:id="752" w:name="_Toc168963556"/>
      <w:bookmarkStart w:id="753" w:name="_Toc936021138"/>
      <w:r w:rsidRPr="00942104">
        <w:lastRenderedPageBreak/>
        <w:t>This table provides a summary of a Yolov8l model’s training process. It includes the following details:</w:t>
      </w:r>
      <w:bookmarkEnd w:id="752"/>
      <w:bookmarkEnd w:id="753"/>
    </w:p>
    <w:tbl>
      <w:tblPr>
        <w:tblStyle w:val="PlainTable11"/>
        <w:tblW w:w="8550" w:type="dxa"/>
        <w:tblInd w:w="-5" w:type="dxa"/>
        <w:tblLook w:val="04A0" w:firstRow="1" w:lastRow="0" w:firstColumn="1" w:lastColumn="0" w:noHBand="0" w:noVBand="1"/>
      </w:tblPr>
      <w:tblGrid>
        <w:gridCol w:w="4230"/>
        <w:gridCol w:w="4320"/>
      </w:tblGrid>
      <w:tr w:rsidR="003A123C" w14:paraId="3EA1D63F" w14:textId="77777777" w:rsidTr="0004724C">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230" w:type="dxa"/>
          </w:tcPr>
          <w:p w14:paraId="35C24C72" w14:textId="77777777" w:rsidR="003A123C" w:rsidRPr="0004724C" w:rsidRDefault="003A123C" w:rsidP="00DA4359">
            <w:pPr>
              <w:jc w:val="center"/>
              <w:rPr>
                <w:b w:val="0"/>
                <w:bCs w:val="0"/>
                <w:sz w:val="32"/>
                <w:szCs w:val="32"/>
              </w:rPr>
            </w:pPr>
            <w:r w:rsidRPr="0004724C">
              <w:rPr>
                <w:sz w:val="32"/>
                <w:szCs w:val="32"/>
              </w:rPr>
              <w:t>Attribute</w:t>
            </w:r>
          </w:p>
        </w:tc>
        <w:tc>
          <w:tcPr>
            <w:tcW w:w="4320" w:type="dxa"/>
          </w:tcPr>
          <w:p w14:paraId="79FB7419" w14:textId="77777777" w:rsidR="003A123C" w:rsidRPr="0004724C" w:rsidRDefault="003A123C" w:rsidP="00DA4359">
            <w:pPr>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sidRPr="0004724C">
              <w:rPr>
                <w:sz w:val="32"/>
                <w:szCs w:val="32"/>
              </w:rPr>
              <w:t>Value</w:t>
            </w:r>
          </w:p>
        </w:tc>
      </w:tr>
      <w:tr w:rsidR="003A123C" w14:paraId="7A7A9AA2" w14:textId="77777777" w:rsidTr="0004724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230" w:type="dxa"/>
          </w:tcPr>
          <w:p w14:paraId="61A50FC4" w14:textId="77777777" w:rsidR="003A123C" w:rsidRPr="0004724C" w:rsidRDefault="003A123C" w:rsidP="00DA4359">
            <w:pPr>
              <w:jc w:val="center"/>
              <w:rPr>
                <w:sz w:val="32"/>
                <w:szCs w:val="32"/>
              </w:rPr>
            </w:pPr>
            <w:r w:rsidRPr="0004724C">
              <w:rPr>
                <w:sz w:val="32"/>
                <w:szCs w:val="32"/>
              </w:rPr>
              <w:t>Num</w:t>
            </w:r>
            <w:r w:rsidRPr="0004724C">
              <w:rPr>
                <w:sz w:val="32"/>
                <w:szCs w:val="32"/>
                <w:rtl/>
                <w:lang w:bidi="ar-EG"/>
              </w:rPr>
              <w:t xml:space="preserve"> </w:t>
            </w:r>
            <w:r w:rsidRPr="0004724C">
              <w:rPr>
                <w:sz w:val="32"/>
                <w:szCs w:val="32"/>
              </w:rPr>
              <w:t>of Classes</w:t>
            </w:r>
          </w:p>
        </w:tc>
        <w:tc>
          <w:tcPr>
            <w:tcW w:w="4320" w:type="dxa"/>
          </w:tcPr>
          <w:p w14:paraId="145ACD17" w14:textId="77777777" w:rsidR="003A123C" w:rsidRPr="00DA4359" w:rsidRDefault="003A123C" w:rsidP="00DA4359">
            <w:pPr>
              <w:jc w:val="center"/>
              <w:cnfStyle w:val="000000100000" w:firstRow="0" w:lastRow="0" w:firstColumn="0" w:lastColumn="0" w:oddVBand="0" w:evenVBand="0" w:oddHBand="1" w:evenHBand="0" w:firstRowFirstColumn="0" w:firstRowLastColumn="0" w:lastRowFirstColumn="0" w:lastRowLastColumn="0"/>
              <w:rPr>
                <w:sz w:val="32"/>
                <w:szCs w:val="32"/>
              </w:rPr>
            </w:pPr>
            <w:r w:rsidRPr="00DA4359">
              <w:rPr>
                <w:sz w:val="32"/>
                <w:szCs w:val="32"/>
              </w:rPr>
              <w:t>2</w:t>
            </w:r>
          </w:p>
        </w:tc>
      </w:tr>
      <w:tr w:rsidR="003A123C" w14:paraId="338BF226" w14:textId="77777777" w:rsidTr="0004724C">
        <w:trPr>
          <w:trHeight w:val="584"/>
        </w:trPr>
        <w:tc>
          <w:tcPr>
            <w:cnfStyle w:val="001000000000" w:firstRow="0" w:lastRow="0" w:firstColumn="1" w:lastColumn="0" w:oddVBand="0" w:evenVBand="0" w:oddHBand="0" w:evenHBand="0" w:firstRowFirstColumn="0" w:firstRowLastColumn="0" w:lastRowFirstColumn="0" w:lastRowLastColumn="0"/>
            <w:tcW w:w="4230" w:type="dxa"/>
          </w:tcPr>
          <w:p w14:paraId="4C8B2A4B" w14:textId="77777777" w:rsidR="003A123C" w:rsidRPr="00DA4359" w:rsidRDefault="003A123C" w:rsidP="00DA4359">
            <w:pPr>
              <w:jc w:val="center"/>
              <w:rPr>
                <w:sz w:val="32"/>
                <w:szCs w:val="32"/>
              </w:rPr>
            </w:pPr>
            <w:r w:rsidRPr="00DA4359">
              <w:rPr>
                <w:sz w:val="32"/>
                <w:szCs w:val="32"/>
              </w:rPr>
              <w:t>Batch Size</w:t>
            </w:r>
          </w:p>
        </w:tc>
        <w:tc>
          <w:tcPr>
            <w:tcW w:w="4320" w:type="dxa"/>
          </w:tcPr>
          <w:p w14:paraId="11E25963" w14:textId="77777777" w:rsidR="003A123C" w:rsidRPr="00DA4359" w:rsidRDefault="003A123C" w:rsidP="00DA4359">
            <w:pPr>
              <w:jc w:val="center"/>
              <w:cnfStyle w:val="000000000000" w:firstRow="0" w:lastRow="0" w:firstColumn="0" w:lastColumn="0" w:oddVBand="0" w:evenVBand="0" w:oddHBand="0" w:evenHBand="0" w:firstRowFirstColumn="0" w:firstRowLastColumn="0" w:lastRowFirstColumn="0" w:lastRowLastColumn="0"/>
              <w:rPr>
                <w:sz w:val="32"/>
                <w:szCs w:val="32"/>
              </w:rPr>
            </w:pPr>
            <w:r w:rsidRPr="00DA4359">
              <w:rPr>
                <w:sz w:val="32"/>
                <w:szCs w:val="32"/>
              </w:rPr>
              <w:t>32</w:t>
            </w:r>
          </w:p>
        </w:tc>
      </w:tr>
      <w:tr w:rsidR="003A123C" w14:paraId="243A4123" w14:textId="77777777" w:rsidTr="0004724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230" w:type="dxa"/>
          </w:tcPr>
          <w:p w14:paraId="1AD564B6" w14:textId="77777777" w:rsidR="003A123C" w:rsidRPr="00DA4359" w:rsidRDefault="003A123C" w:rsidP="00DA4359">
            <w:pPr>
              <w:jc w:val="center"/>
              <w:rPr>
                <w:sz w:val="32"/>
                <w:szCs w:val="32"/>
              </w:rPr>
            </w:pPr>
            <w:r w:rsidRPr="00DA4359">
              <w:rPr>
                <w:sz w:val="32"/>
                <w:szCs w:val="32"/>
              </w:rPr>
              <w:t>Num of Epochs</w:t>
            </w:r>
          </w:p>
        </w:tc>
        <w:tc>
          <w:tcPr>
            <w:tcW w:w="4320" w:type="dxa"/>
          </w:tcPr>
          <w:p w14:paraId="078569D8" w14:textId="77777777" w:rsidR="003A123C" w:rsidRPr="00DA4359" w:rsidRDefault="003A123C" w:rsidP="00DA4359">
            <w:pPr>
              <w:jc w:val="center"/>
              <w:cnfStyle w:val="000000100000" w:firstRow="0" w:lastRow="0" w:firstColumn="0" w:lastColumn="0" w:oddVBand="0" w:evenVBand="0" w:oddHBand="1" w:evenHBand="0" w:firstRowFirstColumn="0" w:firstRowLastColumn="0" w:lastRowFirstColumn="0" w:lastRowLastColumn="0"/>
              <w:rPr>
                <w:sz w:val="32"/>
                <w:szCs w:val="32"/>
              </w:rPr>
            </w:pPr>
            <w:r w:rsidRPr="00DA4359">
              <w:rPr>
                <w:sz w:val="32"/>
                <w:szCs w:val="32"/>
              </w:rPr>
              <w:t>30</w:t>
            </w:r>
          </w:p>
        </w:tc>
      </w:tr>
      <w:tr w:rsidR="003A123C" w14:paraId="683DF9E7" w14:textId="77777777" w:rsidTr="0004724C">
        <w:trPr>
          <w:trHeight w:val="584"/>
        </w:trPr>
        <w:tc>
          <w:tcPr>
            <w:cnfStyle w:val="001000000000" w:firstRow="0" w:lastRow="0" w:firstColumn="1" w:lastColumn="0" w:oddVBand="0" w:evenVBand="0" w:oddHBand="0" w:evenHBand="0" w:firstRowFirstColumn="0" w:firstRowLastColumn="0" w:lastRowFirstColumn="0" w:lastRowLastColumn="0"/>
            <w:tcW w:w="4230" w:type="dxa"/>
          </w:tcPr>
          <w:p w14:paraId="69E1A1FF" w14:textId="77777777" w:rsidR="003A123C" w:rsidRPr="00DA4359" w:rsidRDefault="003A123C" w:rsidP="00DA4359">
            <w:pPr>
              <w:jc w:val="center"/>
              <w:rPr>
                <w:sz w:val="32"/>
                <w:szCs w:val="32"/>
              </w:rPr>
            </w:pPr>
            <w:r w:rsidRPr="00DA4359">
              <w:rPr>
                <w:sz w:val="32"/>
                <w:szCs w:val="32"/>
              </w:rPr>
              <w:t>Final Train Accuracy</w:t>
            </w:r>
          </w:p>
        </w:tc>
        <w:tc>
          <w:tcPr>
            <w:tcW w:w="4320" w:type="dxa"/>
          </w:tcPr>
          <w:p w14:paraId="10109C04" w14:textId="77777777" w:rsidR="003A123C" w:rsidRPr="00DA4359" w:rsidRDefault="003A123C" w:rsidP="00DA4359">
            <w:pPr>
              <w:jc w:val="center"/>
              <w:cnfStyle w:val="000000000000" w:firstRow="0" w:lastRow="0" w:firstColumn="0" w:lastColumn="0" w:oddVBand="0" w:evenVBand="0" w:oddHBand="0" w:evenHBand="0" w:firstRowFirstColumn="0" w:firstRowLastColumn="0" w:lastRowFirstColumn="0" w:lastRowLastColumn="0"/>
              <w:rPr>
                <w:sz w:val="32"/>
                <w:szCs w:val="32"/>
              </w:rPr>
            </w:pPr>
            <w:r w:rsidRPr="00DA4359">
              <w:rPr>
                <w:sz w:val="32"/>
                <w:szCs w:val="32"/>
              </w:rPr>
              <w:t>0.9891</w:t>
            </w:r>
          </w:p>
        </w:tc>
      </w:tr>
      <w:tr w:rsidR="003A123C" w14:paraId="48E71AE2" w14:textId="77777777" w:rsidTr="0004724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230" w:type="dxa"/>
          </w:tcPr>
          <w:p w14:paraId="2CA8F274" w14:textId="77777777" w:rsidR="003A123C" w:rsidRPr="00DA4359" w:rsidRDefault="003A123C" w:rsidP="00DA4359">
            <w:pPr>
              <w:jc w:val="center"/>
              <w:rPr>
                <w:sz w:val="32"/>
                <w:szCs w:val="32"/>
              </w:rPr>
            </w:pPr>
            <w:r w:rsidRPr="00DA4359">
              <w:rPr>
                <w:sz w:val="32"/>
                <w:szCs w:val="32"/>
              </w:rPr>
              <w:t>Final Validation Accuracy</w:t>
            </w:r>
          </w:p>
        </w:tc>
        <w:tc>
          <w:tcPr>
            <w:tcW w:w="4320" w:type="dxa"/>
          </w:tcPr>
          <w:p w14:paraId="686A1651" w14:textId="77777777" w:rsidR="003A123C" w:rsidRPr="00DA4359" w:rsidRDefault="003A123C" w:rsidP="00DA4359">
            <w:pPr>
              <w:jc w:val="center"/>
              <w:cnfStyle w:val="000000100000" w:firstRow="0" w:lastRow="0" w:firstColumn="0" w:lastColumn="0" w:oddVBand="0" w:evenVBand="0" w:oddHBand="1" w:evenHBand="0" w:firstRowFirstColumn="0" w:firstRowLastColumn="0" w:lastRowFirstColumn="0" w:lastRowLastColumn="0"/>
              <w:rPr>
                <w:sz w:val="32"/>
                <w:szCs w:val="32"/>
              </w:rPr>
            </w:pPr>
            <w:r w:rsidRPr="00DA4359">
              <w:rPr>
                <w:sz w:val="32"/>
                <w:szCs w:val="32"/>
              </w:rPr>
              <w:t>0.98196</w:t>
            </w:r>
          </w:p>
        </w:tc>
      </w:tr>
      <w:tr w:rsidR="003A123C" w14:paraId="6FD5797E" w14:textId="77777777" w:rsidTr="0004724C">
        <w:trPr>
          <w:trHeight w:val="584"/>
        </w:trPr>
        <w:tc>
          <w:tcPr>
            <w:cnfStyle w:val="001000000000" w:firstRow="0" w:lastRow="0" w:firstColumn="1" w:lastColumn="0" w:oddVBand="0" w:evenVBand="0" w:oddHBand="0" w:evenHBand="0" w:firstRowFirstColumn="0" w:firstRowLastColumn="0" w:lastRowFirstColumn="0" w:lastRowLastColumn="0"/>
            <w:tcW w:w="4230" w:type="dxa"/>
          </w:tcPr>
          <w:p w14:paraId="64FF3ACC" w14:textId="77777777" w:rsidR="003A123C" w:rsidRPr="00DA4359" w:rsidRDefault="003A123C" w:rsidP="00DA4359">
            <w:pPr>
              <w:jc w:val="center"/>
              <w:rPr>
                <w:sz w:val="32"/>
                <w:szCs w:val="32"/>
              </w:rPr>
            </w:pPr>
            <w:r w:rsidRPr="00DA4359">
              <w:rPr>
                <w:sz w:val="32"/>
                <w:szCs w:val="32"/>
              </w:rPr>
              <w:t>Final Train Loss</w:t>
            </w:r>
          </w:p>
        </w:tc>
        <w:tc>
          <w:tcPr>
            <w:tcW w:w="4320" w:type="dxa"/>
          </w:tcPr>
          <w:p w14:paraId="2E7F9720" w14:textId="77777777" w:rsidR="003A123C" w:rsidRPr="00DA4359" w:rsidRDefault="003A123C" w:rsidP="00DA4359">
            <w:pPr>
              <w:jc w:val="center"/>
              <w:cnfStyle w:val="000000000000" w:firstRow="0" w:lastRow="0" w:firstColumn="0" w:lastColumn="0" w:oddVBand="0" w:evenVBand="0" w:oddHBand="0" w:evenHBand="0" w:firstRowFirstColumn="0" w:firstRowLastColumn="0" w:lastRowFirstColumn="0" w:lastRowLastColumn="0"/>
              <w:rPr>
                <w:sz w:val="32"/>
                <w:szCs w:val="32"/>
              </w:rPr>
            </w:pPr>
            <w:r w:rsidRPr="00DA4359">
              <w:rPr>
                <w:sz w:val="32"/>
                <w:szCs w:val="32"/>
              </w:rPr>
              <w:t>0.08167</w:t>
            </w:r>
          </w:p>
        </w:tc>
      </w:tr>
      <w:tr w:rsidR="003A123C" w14:paraId="15147304" w14:textId="77777777" w:rsidTr="0004724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4230" w:type="dxa"/>
          </w:tcPr>
          <w:p w14:paraId="6BA2D2ED" w14:textId="77777777" w:rsidR="003A123C" w:rsidRPr="00DA4359" w:rsidRDefault="003A123C" w:rsidP="00DA4359">
            <w:pPr>
              <w:jc w:val="center"/>
              <w:rPr>
                <w:sz w:val="32"/>
                <w:szCs w:val="32"/>
              </w:rPr>
            </w:pPr>
            <w:r w:rsidRPr="00DA4359">
              <w:rPr>
                <w:sz w:val="32"/>
                <w:szCs w:val="32"/>
              </w:rPr>
              <w:t>Final Val Loss</w:t>
            </w:r>
          </w:p>
        </w:tc>
        <w:tc>
          <w:tcPr>
            <w:tcW w:w="4320" w:type="dxa"/>
          </w:tcPr>
          <w:p w14:paraId="6082CD8D" w14:textId="77777777" w:rsidR="003A123C" w:rsidRPr="00DA4359" w:rsidRDefault="003A123C" w:rsidP="00DA4359">
            <w:pPr>
              <w:jc w:val="center"/>
              <w:cnfStyle w:val="000000100000" w:firstRow="0" w:lastRow="0" w:firstColumn="0" w:lastColumn="0" w:oddVBand="0" w:evenVBand="0" w:oddHBand="1" w:evenHBand="0" w:firstRowFirstColumn="0" w:firstRowLastColumn="0" w:lastRowFirstColumn="0" w:lastRowLastColumn="0"/>
              <w:rPr>
                <w:sz w:val="32"/>
                <w:szCs w:val="32"/>
              </w:rPr>
            </w:pPr>
            <w:r w:rsidRPr="00DA4359">
              <w:rPr>
                <w:sz w:val="32"/>
                <w:szCs w:val="32"/>
              </w:rPr>
              <w:t>0.05497</w:t>
            </w:r>
          </w:p>
        </w:tc>
      </w:tr>
      <w:tr w:rsidR="003A123C" w14:paraId="75439D12" w14:textId="77777777" w:rsidTr="0004724C">
        <w:trPr>
          <w:trHeight w:val="584"/>
        </w:trPr>
        <w:tc>
          <w:tcPr>
            <w:cnfStyle w:val="001000000000" w:firstRow="0" w:lastRow="0" w:firstColumn="1" w:lastColumn="0" w:oddVBand="0" w:evenVBand="0" w:oddHBand="0" w:evenHBand="0" w:firstRowFirstColumn="0" w:firstRowLastColumn="0" w:lastRowFirstColumn="0" w:lastRowLastColumn="0"/>
            <w:tcW w:w="4230" w:type="dxa"/>
            <w:shd w:val="clear" w:color="auto" w:fill="F2F2F2" w:themeFill="background1" w:themeFillShade="F2"/>
          </w:tcPr>
          <w:p w14:paraId="4C8D1D4B" w14:textId="77777777" w:rsidR="003A123C" w:rsidRPr="00DA4359" w:rsidRDefault="003A123C" w:rsidP="00DA4359">
            <w:pPr>
              <w:jc w:val="center"/>
              <w:rPr>
                <w:sz w:val="32"/>
                <w:szCs w:val="32"/>
              </w:rPr>
            </w:pPr>
            <w:r w:rsidRPr="00DA4359">
              <w:rPr>
                <w:sz w:val="32"/>
                <w:szCs w:val="32"/>
              </w:rPr>
              <w:t>Final test accuracy</w:t>
            </w:r>
          </w:p>
        </w:tc>
        <w:tc>
          <w:tcPr>
            <w:tcW w:w="4320" w:type="dxa"/>
            <w:shd w:val="clear" w:color="auto" w:fill="F2F2F2" w:themeFill="background1" w:themeFillShade="F2"/>
          </w:tcPr>
          <w:p w14:paraId="5CA9B2F7" w14:textId="77777777" w:rsidR="003A123C" w:rsidRPr="00DA4359" w:rsidRDefault="003A123C" w:rsidP="00DA4359">
            <w:pPr>
              <w:jc w:val="center"/>
              <w:cnfStyle w:val="000000000000" w:firstRow="0" w:lastRow="0" w:firstColumn="0" w:lastColumn="0" w:oddVBand="0" w:evenVBand="0" w:oddHBand="0" w:evenHBand="0" w:firstRowFirstColumn="0" w:firstRowLastColumn="0" w:lastRowFirstColumn="0" w:lastRowLastColumn="0"/>
              <w:rPr>
                <w:sz w:val="32"/>
                <w:szCs w:val="32"/>
              </w:rPr>
            </w:pPr>
            <w:r w:rsidRPr="00DA4359">
              <w:rPr>
                <w:sz w:val="32"/>
                <w:szCs w:val="32"/>
              </w:rPr>
              <w:t>0.98</w:t>
            </w:r>
          </w:p>
        </w:tc>
      </w:tr>
    </w:tbl>
    <w:p w14:paraId="3DEDB898" w14:textId="47D4CFEA" w:rsidR="003A123C" w:rsidRDefault="003A123C" w:rsidP="003E2C9B">
      <w:pPr>
        <w:rPr>
          <w:sz w:val="28"/>
          <w:szCs w:val="28"/>
          <w:rtl/>
        </w:rPr>
      </w:pPr>
    </w:p>
    <w:p w14:paraId="4A392437" w14:textId="77777777" w:rsidR="00451048" w:rsidRPr="003E2C9B" w:rsidRDefault="00451048" w:rsidP="003E2C9B">
      <w:pPr>
        <w:rPr>
          <w:sz w:val="28"/>
          <w:szCs w:val="28"/>
        </w:rPr>
      </w:pPr>
    </w:p>
    <w:p w14:paraId="2DC4C53C" w14:textId="77777777" w:rsidR="00764917" w:rsidRPr="003F6D4B" w:rsidRDefault="003A123C" w:rsidP="00764917">
      <w:pPr>
        <w:rPr>
          <w:b/>
          <w:bCs/>
          <w:sz w:val="28"/>
          <w:szCs w:val="28"/>
        </w:rPr>
      </w:pPr>
      <w:r w:rsidRPr="003E2C9B">
        <w:rPr>
          <w:sz w:val="28"/>
          <w:szCs w:val="28"/>
        </w:rPr>
        <w:t xml:space="preserve"> </w:t>
      </w:r>
      <w:r w:rsidR="00764917" w:rsidRPr="003F6D4B">
        <w:rPr>
          <w:b/>
          <w:bCs/>
          <w:sz w:val="28"/>
          <w:szCs w:val="28"/>
        </w:rPr>
        <w:t>Classification Report:</w:t>
      </w:r>
    </w:p>
    <w:tbl>
      <w:tblPr>
        <w:tblStyle w:val="TableGrid"/>
        <w:tblpPr w:leftFromText="180" w:rightFromText="180" w:vertAnchor="text" w:horzAnchor="margin" w:tblpY="-5"/>
        <w:tblW w:w="0" w:type="auto"/>
        <w:tblLook w:val="04A0" w:firstRow="1" w:lastRow="0" w:firstColumn="1" w:lastColumn="0" w:noHBand="0" w:noVBand="1"/>
      </w:tblPr>
      <w:tblGrid>
        <w:gridCol w:w="1881"/>
        <w:gridCol w:w="1867"/>
        <w:gridCol w:w="1867"/>
        <w:gridCol w:w="1867"/>
        <w:gridCol w:w="1868"/>
      </w:tblGrid>
      <w:tr w:rsidR="00764917" w14:paraId="147732AF" w14:textId="77777777" w:rsidTr="005C7B43">
        <w:tc>
          <w:tcPr>
            <w:tcW w:w="1870" w:type="dxa"/>
          </w:tcPr>
          <w:p w14:paraId="70CF5E85" w14:textId="77777777" w:rsidR="00764917" w:rsidRDefault="00764917" w:rsidP="005C7B43">
            <w:pPr>
              <w:rPr>
                <w:sz w:val="28"/>
                <w:szCs w:val="28"/>
              </w:rPr>
            </w:pPr>
          </w:p>
        </w:tc>
        <w:tc>
          <w:tcPr>
            <w:tcW w:w="1870" w:type="dxa"/>
          </w:tcPr>
          <w:p w14:paraId="5E69F858" w14:textId="77777777" w:rsidR="00764917" w:rsidRPr="000217FB" w:rsidRDefault="00764917" w:rsidP="005C7B43">
            <w:pPr>
              <w:rPr>
                <w:b/>
                <w:bCs/>
                <w:sz w:val="28"/>
                <w:szCs w:val="28"/>
              </w:rPr>
            </w:pPr>
            <w:r>
              <w:rPr>
                <w:sz w:val="28"/>
                <w:szCs w:val="28"/>
              </w:rPr>
              <w:t xml:space="preserve">   </w:t>
            </w:r>
            <w:r w:rsidRPr="000217FB">
              <w:rPr>
                <w:b/>
                <w:bCs/>
                <w:sz w:val="28"/>
                <w:szCs w:val="28"/>
              </w:rPr>
              <w:t>precision</w:t>
            </w:r>
          </w:p>
        </w:tc>
        <w:tc>
          <w:tcPr>
            <w:tcW w:w="1870" w:type="dxa"/>
          </w:tcPr>
          <w:p w14:paraId="226934B1" w14:textId="77777777" w:rsidR="00764917" w:rsidRPr="000217FB" w:rsidRDefault="00764917" w:rsidP="005C7B43">
            <w:pPr>
              <w:rPr>
                <w:b/>
                <w:bCs/>
                <w:sz w:val="28"/>
                <w:szCs w:val="28"/>
              </w:rPr>
            </w:pPr>
            <w:r>
              <w:rPr>
                <w:sz w:val="28"/>
                <w:szCs w:val="28"/>
              </w:rPr>
              <w:t xml:space="preserve">   </w:t>
            </w:r>
            <w:r w:rsidRPr="000217FB">
              <w:rPr>
                <w:b/>
                <w:bCs/>
                <w:sz w:val="28"/>
                <w:szCs w:val="28"/>
              </w:rPr>
              <w:t xml:space="preserve"> recall</w:t>
            </w:r>
          </w:p>
        </w:tc>
        <w:tc>
          <w:tcPr>
            <w:tcW w:w="1870" w:type="dxa"/>
          </w:tcPr>
          <w:p w14:paraId="39173348" w14:textId="77777777" w:rsidR="00764917" w:rsidRPr="000217FB" w:rsidRDefault="00764917" w:rsidP="005C7B43">
            <w:pPr>
              <w:rPr>
                <w:b/>
                <w:bCs/>
                <w:sz w:val="28"/>
                <w:szCs w:val="28"/>
              </w:rPr>
            </w:pPr>
            <w:r>
              <w:rPr>
                <w:sz w:val="28"/>
                <w:szCs w:val="28"/>
              </w:rPr>
              <w:t xml:space="preserve">  </w:t>
            </w:r>
            <w:r w:rsidRPr="000217FB">
              <w:rPr>
                <w:b/>
                <w:bCs/>
                <w:sz w:val="28"/>
                <w:szCs w:val="28"/>
              </w:rPr>
              <w:t>f1-score</w:t>
            </w:r>
          </w:p>
        </w:tc>
        <w:tc>
          <w:tcPr>
            <w:tcW w:w="1870" w:type="dxa"/>
          </w:tcPr>
          <w:p w14:paraId="4A1727D9" w14:textId="77777777" w:rsidR="00764917" w:rsidRPr="000217FB" w:rsidRDefault="00764917" w:rsidP="005C7B43">
            <w:pPr>
              <w:rPr>
                <w:b/>
                <w:bCs/>
                <w:sz w:val="28"/>
                <w:szCs w:val="28"/>
              </w:rPr>
            </w:pPr>
            <w:r w:rsidRPr="00F74399">
              <w:rPr>
                <w:sz w:val="28"/>
                <w:szCs w:val="28"/>
              </w:rPr>
              <w:t xml:space="preserve">   </w:t>
            </w:r>
            <w:r w:rsidRPr="000217FB">
              <w:rPr>
                <w:b/>
                <w:bCs/>
                <w:sz w:val="28"/>
                <w:szCs w:val="28"/>
              </w:rPr>
              <w:t xml:space="preserve"> support</w:t>
            </w:r>
          </w:p>
          <w:p w14:paraId="75608FBD" w14:textId="77777777" w:rsidR="00764917" w:rsidRDefault="00764917" w:rsidP="005C7B43">
            <w:pPr>
              <w:rPr>
                <w:sz w:val="28"/>
                <w:szCs w:val="28"/>
              </w:rPr>
            </w:pPr>
          </w:p>
        </w:tc>
      </w:tr>
      <w:tr w:rsidR="00764917" w14:paraId="2FB38632" w14:textId="77777777" w:rsidTr="005C7B43">
        <w:tc>
          <w:tcPr>
            <w:tcW w:w="1870" w:type="dxa"/>
          </w:tcPr>
          <w:p w14:paraId="3BE02224" w14:textId="77777777" w:rsidR="00764917" w:rsidRPr="004069F3" w:rsidRDefault="00764917" w:rsidP="005C7B43">
            <w:pPr>
              <w:rPr>
                <w:b/>
                <w:bCs/>
                <w:sz w:val="28"/>
                <w:szCs w:val="28"/>
              </w:rPr>
            </w:pPr>
            <w:r w:rsidRPr="004069F3">
              <w:rPr>
                <w:b/>
                <w:bCs/>
                <w:sz w:val="28"/>
                <w:szCs w:val="28"/>
              </w:rPr>
              <w:t>homemade</w:t>
            </w:r>
          </w:p>
        </w:tc>
        <w:tc>
          <w:tcPr>
            <w:tcW w:w="1870" w:type="dxa"/>
          </w:tcPr>
          <w:p w14:paraId="208A8C42" w14:textId="2647A694" w:rsidR="00764917" w:rsidRDefault="00764917" w:rsidP="005C7B43">
            <w:pPr>
              <w:rPr>
                <w:sz w:val="28"/>
                <w:szCs w:val="28"/>
              </w:rPr>
            </w:pPr>
            <w:r w:rsidRPr="00F74399">
              <w:rPr>
                <w:sz w:val="28"/>
                <w:szCs w:val="28"/>
              </w:rPr>
              <w:t>0.9</w:t>
            </w:r>
            <w:r>
              <w:rPr>
                <w:sz w:val="28"/>
                <w:szCs w:val="28"/>
              </w:rPr>
              <w:t>9</w:t>
            </w:r>
          </w:p>
        </w:tc>
        <w:tc>
          <w:tcPr>
            <w:tcW w:w="1870" w:type="dxa"/>
          </w:tcPr>
          <w:p w14:paraId="7E3376E5" w14:textId="1B7056D0" w:rsidR="00764917" w:rsidRDefault="00764917" w:rsidP="005C7B43">
            <w:pPr>
              <w:rPr>
                <w:sz w:val="28"/>
                <w:szCs w:val="28"/>
              </w:rPr>
            </w:pPr>
            <w:r w:rsidRPr="00F74399">
              <w:rPr>
                <w:sz w:val="28"/>
                <w:szCs w:val="28"/>
              </w:rPr>
              <w:t>0.</w:t>
            </w:r>
            <w:r>
              <w:rPr>
                <w:sz w:val="28"/>
                <w:szCs w:val="28"/>
              </w:rPr>
              <w:t>98</w:t>
            </w:r>
          </w:p>
        </w:tc>
        <w:tc>
          <w:tcPr>
            <w:tcW w:w="1870" w:type="dxa"/>
          </w:tcPr>
          <w:p w14:paraId="176534DE" w14:textId="2FE4754C" w:rsidR="00764917" w:rsidRDefault="00764917" w:rsidP="005C7B43">
            <w:pPr>
              <w:rPr>
                <w:sz w:val="28"/>
                <w:szCs w:val="28"/>
              </w:rPr>
            </w:pPr>
            <w:r w:rsidRPr="00F74399">
              <w:rPr>
                <w:sz w:val="28"/>
                <w:szCs w:val="28"/>
              </w:rPr>
              <w:t>0.</w:t>
            </w:r>
            <w:r>
              <w:rPr>
                <w:sz w:val="28"/>
                <w:szCs w:val="28"/>
              </w:rPr>
              <w:t>98</w:t>
            </w:r>
            <w:r w:rsidRPr="00F74399">
              <w:rPr>
                <w:sz w:val="28"/>
                <w:szCs w:val="28"/>
              </w:rPr>
              <w:t xml:space="preserve">       </w:t>
            </w:r>
          </w:p>
        </w:tc>
        <w:tc>
          <w:tcPr>
            <w:tcW w:w="1870" w:type="dxa"/>
          </w:tcPr>
          <w:p w14:paraId="20A9DDED" w14:textId="14EAB3A1" w:rsidR="00764917" w:rsidRDefault="00764917" w:rsidP="005C7B43">
            <w:pPr>
              <w:rPr>
                <w:sz w:val="28"/>
                <w:szCs w:val="28"/>
              </w:rPr>
            </w:pPr>
            <w:r w:rsidRPr="00F74399">
              <w:rPr>
                <w:sz w:val="28"/>
                <w:szCs w:val="28"/>
              </w:rPr>
              <w:t>5</w:t>
            </w:r>
            <w:r w:rsidR="00607F48">
              <w:rPr>
                <w:sz w:val="28"/>
                <w:szCs w:val="28"/>
              </w:rPr>
              <w:t>24</w:t>
            </w:r>
          </w:p>
        </w:tc>
      </w:tr>
      <w:tr w:rsidR="00764917" w14:paraId="1A8BBC14" w14:textId="77777777" w:rsidTr="005C7B43">
        <w:tc>
          <w:tcPr>
            <w:tcW w:w="1870" w:type="dxa"/>
          </w:tcPr>
          <w:p w14:paraId="152FEF61" w14:textId="77777777" w:rsidR="00764917" w:rsidRPr="0099671A" w:rsidRDefault="00764917" w:rsidP="005C7B43">
            <w:pPr>
              <w:rPr>
                <w:b/>
                <w:bCs/>
                <w:sz w:val="28"/>
                <w:szCs w:val="28"/>
              </w:rPr>
            </w:pPr>
            <w:r w:rsidRPr="0099671A">
              <w:rPr>
                <w:b/>
                <w:bCs/>
                <w:sz w:val="28"/>
                <w:szCs w:val="28"/>
              </w:rPr>
              <w:t>machinemade</w:t>
            </w:r>
          </w:p>
        </w:tc>
        <w:tc>
          <w:tcPr>
            <w:tcW w:w="1870" w:type="dxa"/>
          </w:tcPr>
          <w:p w14:paraId="6AFF0D17" w14:textId="25CE2FFE"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55A615AD" w14:textId="6A74BC7F" w:rsidR="00764917" w:rsidRDefault="00764917" w:rsidP="005C7B43">
            <w:pPr>
              <w:rPr>
                <w:sz w:val="28"/>
                <w:szCs w:val="28"/>
              </w:rPr>
            </w:pPr>
            <w:r w:rsidRPr="00F74399">
              <w:rPr>
                <w:sz w:val="28"/>
                <w:szCs w:val="28"/>
              </w:rPr>
              <w:t>0.9</w:t>
            </w:r>
            <w:r w:rsidR="00A02398">
              <w:rPr>
                <w:sz w:val="28"/>
                <w:szCs w:val="28"/>
              </w:rPr>
              <w:t>9</w:t>
            </w:r>
          </w:p>
        </w:tc>
        <w:tc>
          <w:tcPr>
            <w:tcW w:w="1870" w:type="dxa"/>
          </w:tcPr>
          <w:p w14:paraId="5F9A8475" w14:textId="3A1AC3A7"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45D86AF3" w14:textId="0AF9E575" w:rsidR="00764917" w:rsidRDefault="00764917" w:rsidP="005C7B43">
            <w:pPr>
              <w:rPr>
                <w:sz w:val="28"/>
                <w:szCs w:val="28"/>
              </w:rPr>
            </w:pPr>
            <w:r w:rsidRPr="00F74399">
              <w:rPr>
                <w:sz w:val="28"/>
                <w:szCs w:val="28"/>
              </w:rPr>
              <w:t>5</w:t>
            </w:r>
            <w:r w:rsidR="00607F48">
              <w:rPr>
                <w:sz w:val="28"/>
                <w:szCs w:val="28"/>
              </w:rPr>
              <w:t>29</w:t>
            </w:r>
          </w:p>
        </w:tc>
      </w:tr>
      <w:tr w:rsidR="00764917" w14:paraId="40777CAE" w14:textId="77777777" w:rsidTr="005C7B43">
        <w:tc>
          <w:tcPr>
            <w:tcW w:w="1870" w:type="dxa"/>
          </w:tcPr>
          <w:p w14:paraId="7DBB0FE6" w14:textId="77777777" w:rsidR="00764917" w:rsidRPr="0099671A" w:rsidRDefault="00764917" w:rsidP="005C7B43">
            <w:pPr>
              <w:rPr>
                <w:b/>
                <w:bCs/>
                <w:sz w:val="28"/>
                <w:szCs w:val="28"/>
              </w:rPr>
            </w:pPr>
            <w:r w:rsidRPr="0099671A">
              <w:rPr>
                <w:b/>
                <w:bCs/>
                <w:sz w:val="28"/>
                <w:szCs w:val="28"/>
              </w:rPr>
              <w:t>accuracy</w:t>
            </w:r>
          </w:p>
        </w:tc>
        <w:tc>
          <w:tcPr>
            <w:tcW w:w="1870" w:type="dxa"/>
          </w:tcPr>
          <w:p w14:paraId="0C5DD315" w14:textId="77777777" w:rsidR="00764917" w:rsidRDefault="00764917" w:rsidP="005C7B43">
            <w:pPr>
              <w:rPr>
                <w:sz w:val="28"/>
                <w:szCs w:val="28"/>
              </w:rPr>
            </w:pPr>
          </w:p>
        </w:tc>
        <w:tc>
          <w:tcPr>
            <w:tcW w:w="1870" w:type="dxa"/>
          </w:tcPr>
          <w:p w14:paraId="06778F18" w14:textId="77777777" w:rsidR="00764917" w:rsidRDefault="00764917" w:rsidP="005C7B43">
            <w:pPr>
              <w:rPr>
                <w:sz w:val="28"/>
                <w:szCs w:val="28"/>
              </w:rPr>
            </w:pPr>
          </w:p>
        </w:tc>
        <w:tc>
          <w:tcPr>
            <w:tcW w:w="1870" w:type="dxa"/>
          </w:tcPr>
          <w:p w14:paraId="33B9439E" w14:textId="746A4A00"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6563CB34" w14:textId="40C629C7" w:rsidR="00764917" w:rsidRDefault="00764917" w:rsidP="005C7B43">
            <w:pPr>
              <w:rPr>
                <w:sz w:val="28"/>
                <w:szCs w:val="28"/>
              </w:rPr>
            </w:pPr>
            <w:r w:rsidRPr="00F74399">
              <w:rPr>
                <w:sz w:val="28"/>
                <w:szCs w:val="28"/>
              </w:rPr>
              <w:t>105</w:t>
            </w:r>
            <w:r w:rsidR="00A02398">
              <w:rPr>
                <w:sz w:val="28"/>
                <w:szCs w:val="28"/>
              </w:rPr>
              <w:t>3</w:t>
            </w:r>
          </w:p>
        </w:tc>
      </w:tr>
      <w:tr w:rsidR="00764917" w14:paraId="66A8A8F1" w14:textId="77777777" w:rsidTr="005C7B43">
        <w:tc>
          <w:tcPr>
            <w:tcW w:w="1870" w:type="dxa"/>
          </w:tcPr>
          <w:p w14:paraId="42F7038A" w14:textId="77777777" w:rsidR="00764917" w:rsidRPr="004069F3" w:rsidRDefault="00764917" w:rsidP="005C7B43">
            <w:pPr>
              <w:rPr>
                <w:b/>
                <w:bCs/>
                <w:sz w:val="28"/>
                <w:szCs w:val="28"/>
              </w:rPr>
            </w:pPr>
            <w:r w:rsidRPr="004069F3">
              <w:rPr>
                <w:b/>
                <w:bCs/>
                <w:sz w:val="28"/>
                <w:szCs w:val="28"/>
              </w:rPr>
              <w:t>macro avg</w:t>
            </w:r>
          </w:p>
        </w:tc>
        <w:tc>
          <w:tcPr>
            <w:tcW w:w="1870" w:type="dxa"/>
          </w:tcPr>
          <w:p w14:paraId="194FA74B" w14:textId="2EBB44C9"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1FD199C7" w14:textId="3FBF3B03"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47051D3E" w14:textId="2ED2C473"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2A3FA4F9" w14:textId="0F76C5B2" w:rsidR="00764917" w:rsidRDefault="00764917" w:rsidP="005C7B43">
            <w:pPr>
              <w:rPr>
                <w:sz w:val="28"/>
                <w:szCs w:val="28"/>
              </w:rPr>
            </w:pPr>
            <w:r w:rsidRPr="00F74399">
              <w:rPr>
                <w:sz w:val="28"/>
                <w:szCs w:val="28"/>
              </w:rPr>
              <w:t>105</w:t>
            </w:r>
            <w:r w:rsidR="00A02398">
              <w:rPr>
                <w:sz w:val="28"/>
                <w:szCs w:val="28"/>
              </w:rPr>
              <w:t>3</w:t>
            </w:r>
          </w:p>
        </w:tc>
      </w:tr>
      <w:tr w:rsidR="00764917" w14:paraId="344D71A7" w14:textId="77777777" w:rsidTr="005C7B43">
        <w:tc>
          <w:tcPr>
            <w:tcW w:w="1870" w:type="dxa"/>
          </w:tcPr>
          <w:p w14:paraId="6F660023" w14:textId="77777777" w:rsidR="00764917" w:rsidRPr="004069F3" w:rsidRDefault="00764917" w:rsidP="005C7B43">
            <w:pPr>
              <w:rPr>
                <w:b/>
                <w:bCs/>
                <w:sz w:val="28"/>
                <w:szCs w:val="28"/>
              </w:rPr>
            </w:pPr>
            <w:r w:rsidRPr="004069F3">
              <w:rPr>
                <w:b/>
                <w:bCs/>
                <w:sz w:val="28"/>
                <w:szCs w:val="28"/>
              </w:rPr>
              <w:t xml:space="preserve">weighted avg       </w:t>
            </w:r>
          </w:p>
        </w:tc>
        <w:tc>
          <w:tcPr>
            <w:tcW w:w="1870" w:type="dxa"/>
          </w:tcPr>
          <w:p w14:paraId="37202FB5" w14:textId="4D57916D"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68D3094B" w14:textId="4BC156D3"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03187A96" w14:textId="07AA1AB9" w:rsidR="00764917" w:rsidRDefault="00764917" w:rsidP="005C7B43">
            <w:pPr>
              <w:rPr>
                <w:sz w:val="28"/>
                <w:szCs w:val="28"/>
              </w:rPr>
            </w:pPr>
            <w:r w:rsidRPr="00F74399">
              <w:rPr>
                <w:sz w:val="28"/>
                <w:szCs w:val="28"/>
              </w:rPr>
              <w:t>0.</w:t>
            </w:r>
            <w:r w:rsidR="00A02398">
              <w:rPr>
                <w:sz w:val="28"/>
                <w:szCs w:val="28"/>
              </w:rPr>
              <w:t>98</w:t>
            </w:r>
            <w:r w:rsidRPr="00F74399">
              <w:rPr>
                <w:sz w:val="28"/>
                <w:szCs w:val="28"/>
              </w:rPr>
              <w:t xml:space="preserve">     </w:t>
            </w:r>
          </w:p>
        </w:tc>
        <w:tc>
          <w:tcPr>
            <w:tcW w:w="1870" w:type="dxa"/>
          </w:tcPr>
          <w:p w14:paraId="5D237507" w14:textId="22BB9C70" w:rsidR="00764917" w:rsidRDefault="00764917" w:rsidP="005C7B43">
            <w:pPr>
              <w:rPr>
                <w:sz w:val="28"/>
                <w:szCs w:val="28"/>
              </w:rPr>
            </w:pPr>
            <w:r w:rsidRPr="00F74399">
              <w:rPr>
                <w:sz w:val="28"/>
                <w:szCs w:val="28"/>
              </w:rPr>
              <w:t>105</w:t>
            </w:r>
            <w:r w:rsidR="00A02398">
              <w:rPr>
                <w:sz w:val="28"/>
                <w:szCs w:val="28"/>
              </w:rPr>
              <w:t>3</w:t>
            </w:r>
          </w:p>
        </w:tc>
      </w:tr>
    </w:tbl>
    <w:p w14:paraId="1A0DD190" w14:textId="4E47FB6B" w:rsidR="00764917" w:rsidRDefault="00764917" w:rsidP="00764917">
      <w:pPr>
        <w:rPr>
          <w:sz w:val="28"/>
          <w:szCs w:val="28"/>
          <w:rtl/>
        </w:rPr>
      </w:pPr>
      <w:r>
        <w:rPr>
          <w:sz w:val="28"/>
          <w:szCs w:val="28"/>
        </w:rPr>
        <w:t xml:space="preserve">                 </w:t>
      </w:r>
      <w:r w:rsidRPr="00F74399">
        <w:rPr>
          <w:sz w:val="28"/>
          <w:szCs w:val="28"/>
        </w:rPr>
        <w:t xml:space="preserve">               </w:t>
      </w:r>
    </w:p>
    <w:p w14:paraId="3A85221F" w14:textId="68929B4F" w:rsidR="00014C23" w:rsidRDefault="00014C23" w:rsidP="00764917">
      <w:pPr>
        <w:rPr>
          <w:sz w:val="28"/>
          <w:szCs w:val="28"/>
          <w:rtl/>
        </w:rPr>
      </w:pPr>
    </w:p>
    <w:p w14:paraId="717E62A5" w14:textId="5751CC9C" w:rsidR="00EF140C" w:rsidRPr="00747781" w:rsidRDefault="00EF140C" w:rsidP="00EF140C">
      <w:pPr>
        <w:pStyle w:val="Chaptertitle1"/>
      </w:pPr>
      <w:bookmarkStart w:id="754" w:name="_Toc168963557"/>
      <w:bookmarkStart w:id="755" w:name="_Toc1644899338"/>
      <w:r w:rsidRPr="00747781">
        <w:lastRenderedPageBreak/>
        <w:t>Confusion matrix :</w:t>
      </w:r>
      <w:bookmarkEnd w:id="754"/>
      <w:bookmarkEnd w:id="755"/>
    </w:p>
    <w:p w14:paraId="189B3CFE" w14:textId="77777777" w:rsidR="00EF140C" w:rsidRDefault="00EF140C" w:rsidP="00EF140C">
      <w:pPr>
        <w:pStyle w:val="BodyText"/>
        <w:spacing w:line="276" w:lineRule="auto"/>
        <w:ind w:left="720" w:right="680"/>
        <w:rPr>
          <w:b/>
          <w:bCs/>
          <w:sz w:val="32"/>
          <w:szCs w:val="32"/>
        </w:rPr>
      </w:pPr>
      <w:r>
        <w:rPr>
          <w:b/>
          <w:bCs/>
          <w:noProof/>
          <w:sz w:val="32"/>
          <w:szCs w:val="32"/>
        </w:rPr>
        <mc:AlternateContent>
          <mc:Choice Requires="wps">
            <w:drawing>
              <wp:anchor distT="0" distB="0" distL="114300" distR="114300" simplePos="0" relativeHeight="252948992" behindDoc="0" locked="0" layoutInCell="1" allowOverlap="1" wp14:anchorId="37720A31" wp14:editId="2CFDBB24">
                <wp:simplePos x="0" y="0"/>
                <wp:positionH relativeFrom="column">
                  <wp:posOffset>276225</wp:posOffset>
                </wp:positionH>
                <wp:positionV relativeFrom="paragraph">
                  <wp:posOffset>285115</wp:posOffset>
                </wp:positionV>
                <wp:extent cx="5962650" cy="4448175"/>
                <wp:effectExtent l="0" t="0" r="19050" b="28575"/>
                <wp:wrapNone/>
                <wp:docPr id="1967533955" name="Text Box 13"/>
                <wp:cNvGraphicFramePr/>
                <a:graphic xmlns:a="http://schemas.openxmlformats.org/drawingml/2006/main">
                  <a:graphicData uri="http://schemas.microsoft.com/office/word/2010/wordprocessingShape">
                    <wps:wsp>
                      <wps:cNvSpPr txBox="1"/>
                      <wps:spPr>
                        <a:xfrm>
                          <a:off x="0" y="0"/>
                          <a:ext cx="5962650" cy="4448175"/>
                        </a:xfrm>
                        <a:prstGeom prst="rect">
                          <a:avLst/>
                        </a:prstGeom>
                        <a:solidFill>
                          <a:schemeClr val="lt1"/>
                        </a:solidFill>
                        <a:ln w="6350">
                          <a:solidFill>
                            <a:prstClr val="black"/>
                          </a:solidFill>
                        </a:ln>
                      </wps:spPr>
                      <wps:txbx>
                        <w:txbxContent>
                          <w:p w14:paraId="14988BFD" w14:textId="77777777" w:rsidR="005320BB" w:rsidRDefault="005320BB" w:rsidP="00EF140C">
                            <w:r>
                              <w:rPr>
                                <w:noProof/>
                              </w:rPr>
                              <w:drawing>
                                <wp:inline distT="0" distB="0" distL="114300" distR="114300" wp14:anchorId="3B3F12A5" wp14:editId="7DBB2472">
                                  <wp:extent cx="5771515" cy="4328795"/>
                                  <wp:effectExtent l="0" t="0" r="4445" b="14605"/>
                                  <wp:docPr id="1896388274" name="Picture 1896388274" descr="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nfusion_matrix"/>
                                          <pic:cNvPicPr>
                                            <a:picLocks noChangeAspect="1"/>
                                          </pic:cNvPicPr>
                                        </pic:nvPicPr>
                                        <pic:blipFill>
                                          <a:blip r:embed="rId135"/>
                                          <a:stretch>
                                            <a:fillRect/>
                                          </a:stretch>
                                        </pic:blipFill>
                                        <pic:spPr>
                                          <a:xfrm>
                                            <a:off x="0" y="0"/>
                                            <a:ext cx="5771515" cy="43287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37720A31" id="Text Box 13" o:spid="_x0000_s1068" type="#_x0000_t202" style="position:absolute;left:0;text-align:left;margin-left:21.75pt;margin-top:22.45pt;width:469.5pt;height:350.25pt;z-index:25294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" fillcolor="white [3201]" strokeweight=".5pt">
                <v:textbox>
                  <w:txbxContent>
                    <w:p w14:paraId="14988BFD" w14:textId="77777777" w:rsidR="005320BB" w:rsidRDefault="005320BB" w:rsidP="00EF140C">
                      <w:r>
                        <w:rPr>
                          <w:noProof/>
                        </w:rPr>
                        <w:drawing>
                          <wp:inline distT="0" distB="0" distL="114300" distR="114300" wp14:anchorId="3B3F12A5" wp14:editId="7DBB2472">
                            <wp:extent cx="5771515" cy="4328795"/>
                            <wp:effectExtent l="0" t="0" r="4445" b="14605"/>
                            <wp:docPr id="1896388274" name="Picture 1896388274" descr="confusion_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onfusion_matrix"/>
                                    <pic:cNvPicPr>
                                      <a:picLocks noChangeAspect="1"/>
                                    </pic:cNvPicPr>
                                  </pic:nvPicPr>
                                  <pic:blipFill>
                                    <a:blip r:embed="rId135"/>
                                    <a:stretch>
                                      <a:fillRect/>
                                    </a:stretch>
                                  </pic:blipFill>
                                  <pic:spPr>
                                    <a:xfrm>
                                      <a:off x="0" y="0"/>
                                      <a:ext cx="5771515" cy="4328795"/>
                                    </a:xfrm>
                                    <a:prstGeom prst="rect">
                                      <a:avLst/>
                                    </a:prstGeom>
                                  </pic:spPr>
                                </pic:pic>
                              </a:graphicData>
                            </a:graphic>
                          </wp:inline>
                        </w:drawing>
                      </w:r>
                    </w:p>
                  </w:txbxContent>
                </v:textbox>
              </v:shape>
            </w:pict>
          </mc:Fallback>
        </mc:AlternateContent>
      </w:r>
    </w:p>
    <w:p w14:paraId="189426DB" w14:textId="479D9DBB" w:rsidR="00EF140C" w:rsidRPr="00BA26AD" w:rsidRDefault="00EF140C" w:rsidP="00BA26AD">
      <w:pPr>
        <w:pStyle w:val="Chaptertitle1"/>
      </w:pPr>
      <w:bookmarkStart w:id="756" w:name="_Toc1268369827"/>
      <w:r>
        <w:br w:type="page"/>
      </w:r>
      <w:bookmarkEnd w:id="756"/>
    </w:p>
    <w:p w14:paraId="06A35AAE" w14:textId="77777777" w:rsidR="00EF140C" w:rsidRPr="002B0740" w:rsidRDefault="00EF140C" w:rsidP="00EF140C">
      <w:pPr>
        <w:pStyle w:val="Heading3"/>
        <w:rPr>
          <w:lang w:bidi="ar-EG"/>
        </w:rPr>
      </w:pPr>
      <w:bookmarkStart w:id="757" w:name="_Toc200374906"/>
      <w:bookmarkStart w:id="758" w:name="_Toc200377024"/>
      <w:bookmarkStart w:id="759" w:name="_Toc200379586"/>
      <w:bookmarkStart w:id="760" w:name="_Toc200379706"/>
      <w:bookmarkStart w:id="761" w:name="_Toc200380026"/>
      <w:bookmarkStart w:id="762" w:name="_Toc200380376"/>
      <w:bookmarkStart w:id="763" w:name="_Toc200381360"/>
      <w:bookmarkStart w:id="764" w:name="_Toc200381489"/>
      <w:bookmarkStart w:id="765" w:name="_Toc200507024"/>
      <w:r w:rsidRPr="002B0740">
        <w:lastRenderedPageBreak/>
        <w:t>5.2.</w:t>
      </w:r>
      <w:r w:rsidRPr="002B0740">
        <w:rPr>
          <w:lang w:bidi="ar-EG"/>
        </w:rPr>
        <w:t>2. Speed</w:t>
      </w:r>
      <w:bookmarkEnd w:id="757"/>
      <w:bookmarkEnd w:id="758"/>
      <w:bookmarkEnd w:id="759"/>
      <w:bookmarkEnd w:id="760"/>
      <w:bookmarkEnd w:id="761"/>
      <w:bookmarkEnd w:id="762"/>
      <w:bookmarkEnd w:id="763"/>
      <w:bookmarkEnd w:id="764"/>
      <w:bookmarkEnd w:id="765"/>
    </w:p>
    <w:p w14:paraId="43DA84C0" w14:textId="77777777" w:rsidR="00EF140C" w:rsidRPr="00D92B4B" w:rsidRDefault="00EF140C" w:rsidP="00EF140C">
      <w:pPr>
        <w:rPr>
          <w:color w:val="0D0D0D" w:themeColor="text1" w:themeTint="F2"/>
          <w:spacing w:val="-2"/>
          <w:sz w:val="28"/>
          <w:szCs w:val="28"/>
          <w:lang w:bidi="ar-EG"/>
        </w:rPr>
      </w:pPr>
      <w:r w:rsidRPr="00D92B4B">
        <w:rPr>
          <w:color w:val="0D0D0D" w:themeColor="text1" w:themeTint="F2"/>
          <w:spacing w:val="-2"/>
          <w:sz w:val="28"/>
          <w:szCs w:val="28"/>
          <w:lang w:bidi="ar-EG"/>
        </w:rPr>
        <w:t>The application’s speed was evaluated during navigation between pages using an internal testing environment, and the results were as follows:</w:t>
      </w:r>
    </w:p>
    <w:p w14:paraId="312394CA" w14:textId="77777777" w:rsidR="00EF140C" w:rsidRPr="00D92B4B" w:rsidRDefault="00EF140C" w:rsidP="00D46C1E">
      <w:pPr>
        <w:numPr>
          <w:ilvl w:val="0"/>
          <w:numId w:val="24"/>
        </w:numPr>
        <w:rPr>
          <w:color w:val="0D0D0D" w:themeColor="text1" w:themeTint="F2"/>
          <w:spacing w:val="-2"/>
          <w:sz w:val="28"/>
          <w:szCs w:val="28"/>
          <w:lang w:bidi="ar-EG"/>
        </w:rPr>
      </w:pPr>
      <w:r w:rsidRPr="00D92B4B">
        <w:rPr>
          <w:color w:val="0D0D0D" w:themeColor="text1" w:themeTint="F2"/>
          <w:spacing w:val="-2"/>
          <w:sz w:val="28"/>
          <w:szCs w:val="28"/>
          <w:lang w:bidi="ar-EG"/>
        </w:rPr>
        <w:t>Maximum Load Time (Max): The Artisan Home page took approximately 2.4 seconds to load, due to the large amount of displayed data such as products, orders, and reports.</w:t>
      </w:r>
    </w:p>
    <w:p w14:paraId="3D0FD775" w14:textId="77777777" w:rsidR="00EF140C" w:rsidRPr="00D92B4B" w:rsidRDefault="00EF140C" w:rsidP="00D46C1E">
      <w:pPr>
        <w:numPr>
          <w:ilvl w:val="0"/>
          <w:numId w:val="24"/>
        </w:numPr>
        <w:rPr>
          <w:color w:val="0D0D0D" w:themeColor="text1" w:themeTint="F2"/>
          <w:spacing w:val="-2"/>
          <w:sz w:val="28"/>
          <w:szCs w:val="28"/>
          <w:lang w:bidi="ar-EG"/>
        </w:rPr>
      </w:pPr>
      <w:r w:rsidRPr="00D92B4B">
        <w:rPr>
          <w:color w:val="0D0D0D" w:themeColor="text1" w:themeTint="F2"/>
          <w:spacing w:val="-2"/>
          <w:sz w:val="28"/>
          <w:szCs w:val="28"/>
          <w:lang w:bidi="ar-EG"/>
        </w:rPr>
        <w:t>Minimum Load Time (Min): The Login page loaded in about 0.7 seconds, owing to its simple content.</w:t>
      </w:r>
    </w:p>
    <w:p w14:paraId="23C987AF" w14:textId="77777777" w:rsidR="00EF140C" w:rsidRPr="00D92B4B" w:rsidRDefault="00EF140C" w:rsidP="00D46C1E">
      <w:pPr>
        <w:numPr>
          <w:ilvl w:val="0"/>
          <w:numId w:val="24"/>
        </w:numPr>
        <w:rPr>
          <w:color w:val="0D0D0D" w:themeColor="text1" w:themeTint="F2"/>
          <w:spacing w:val="-2"/>
          <w:sz w:val="28"/>
          <w:szCs w:val="28"/>
          <w:lang w:bidi="ar-EG"/>
        </w:rPr>
      </w:pPr>
      <w:r w:rsidRPr="00D92B4B">
        <w:rPr>
          <w:color w:val="0D0D0D" w:themeColor="text1" w:themeTint="F2"/>
          <w:spacing w:val="-2"/>
          <w:sz w:val="28"/>
          <w:szCs w:val="28"/>
          <w:lang w:bidi="ar-EG"/>
        </w:rPr>
        <w:t>Average Load Time: Across the main pages of the application, the average response time was approximately 1.3 seconds.</w:t>
      </w:r>
    </w:p>
    <w:p w14:paraId="056718CC" w14:textId="47220B6B" w:rsidR="00EF140C" w:rsidRDefault="00EF140C" w:rsidP="00EF140C">
      <w:pPr>
        <w:rPr>
          <w:color w:val="0D0D0D" w:themeColor="text1" w:themeTint="F2"/>
          <w:spacing w:val="-2"/>
          <w:sz w:val="28"/>
          <w:szCs w:val="28"/>
          <w:lang w:bidi="ar-EG"/>
        </w:rPr>
      </w:pPr>
      <w:r w:rsidRPr="00D92B4B">
        <w:rPr>
          <w:color w:val="0D0D0D" w:themeColor="text1" w:themeTint="F2"/>
          <w:spacing w:val="-2"/>
          <w:sz w:val="28"/>
          <w:szCs w:val="28"/>
          <w:lang w:bidi="ar-EG"/>
        </w:rPr>
        <w:t>These results indicate generally good performance, with room for improving the load speed of data-heavy pages like the Artisan Home page in future versions.</w:t>
      </w:r>
    </w:p>
    <w:p w14:paraId="001CF14D" w14:textId="77777777" w:rsidR="00DA4359" w:rsidRPr="00D92B4B" w:rsidRDefault="00DA4359" w:rsidP="00EF140C">
      <w:pPr>
        <w:rPr>
          <w:color w:val="0D0D0D" w:themeColor="text1" w:themeTint="F2"/>
          <w:spacing w:val="-2"/>
          <w:sz w:val="28"/>
          <w:szCs w:val="28"/>
          <w:lang w:bidi="ar-EG"/>
        </w:rPr>
      </w:pPr>
    </w:p>
    <w:p w14:paraId="5F2F03E1" w14:textId="77777777" w:rsidR="00EF140C" w:rsidRPr="00E4607F" w:rsidRDefault="00EF140C" w:rsidP="00EF140C">
      <w:pPr>
        <w:pStyle w:val="Heading3"/>
      </w:pPr>
      <w:bookmarkStart w:id="766" w:name="_Toc200377025"/>
      <w:bookmarkStart w:id="767" w:name="_Toc200379587"/>
      <w:bookmarkStart w:id="768" w:name="_Toc200379707"/>
      <w:bookmarkStart w:id="769" w:name="_Toc200380027"/>
      <w:bookmarkStart w:id="770" w:name="_Toc200380377"/>
      <w:bookmarkStart w:id="771" w:name="_Toc200381361"/>
      <w:bookmarkStart w:id="772" w:name="_Toc200381490"/>
      <w:bookmarkStart w:id="773" w:name="_Toc200507025"/>
      <w:r w:rsidRPr="00E4607F">
        <w:t>5.2.3</w:t>
      </w:r>
      <w:r w:rsidRPr="00E4607F">
        <w:rPr>
          <w:lang w:bidi="ar-EG"/>
        </w:rPr>
        <w:t>. Scalability</w:t>
      </w:r>
      <w:bookmarkEnd w:id="766"/>
      <w:bookmarkEnd w:id="767"/>
      <w:bookmarkEnd w:id="768"/>
      <w:bookmarkEnd w:id="769"/>
      <w:bookmarkEnd w:id="770"/>
      <w:bookmarkEnd w:id="771"/>
      <w:bookmarkEnd w:id="772"/>
      <w:bookmarkEnd w:id="773"/>
    </w:p>
    <w:p w14:paraId="29B4AA4D" w14:textId="77777777" w:rsidR="00EF140C" w:rsidRPr="00D92B4B" w:rsidRDefault="00EF140C" w:rsidP="00EF140C">
      <w:pPr>
        <w:rPr>
          <w:color w:val="0D0D0D" w:themeColor="text1" w:themeTint="F2"/>
          <w:spacing w:val="-2"/>
          <w:sz w:val="28"/>
          <w:szCs w:val="28"/>
          <w:lang w:bidi="ar-EG"/>
        </w:rPr>
      </w:pPr>
      <w:r w:rsidRPr="00537834">
        <w:rPr>
          <w:color w:val="0D0D0D" w:themeColor="text1" w:themeTint="F2"/>
          <w:spacing w:val="-2"/>
          <w:sz w:val="28"/>
          <w:szCs w:val="28"/>
          <w:lang w:bidi="ar-EG"/>
        </w:rPr>
        <w:t>Since the application is still under development and has not been released for public use yet, scalability has not been evaluated through actual users.</w:t>
      </w:r>
      <w:r w:rsidRPr="00537834">
        <w:rPr>
          <w:color w:val="0D0D0D" w:themeColor="text1" w:themeTint="F2"/>
          <w:spacing w:val="-2"/>
          <w:sz w:val="28"/>
          <w:szCs w:val="28"/>
          <w:lang w:bidi="ar-EG"/>
        </w:rPr>
        <w:br/>
        <w:t>However, the development team conducted internal simulation tests to ensure system stability when handling large volumes of data and users.</w:t>
      </w:r>
      <w:r w:rsidRPr="00537834">
        <w:rPr>
          <w:color w:val="0D0D0D" w:themeColor="text1" w:themeTint="F2"/>
          <w:spacing w:val="-2"/>
          <w:sz w:val="28"/>
          <w:szCs w:val="28"/>
          <w:lang w:bidi="ar-EG"/>
        </w:rPr>
        <w:br/>
        <w:t>The backend of the system is built using .NET C#, a robust technology that enables the creation of scalable applications by supporting concurrent requests, enhancing performance, and seamless integration with databases.</w:t>
      </w:r>
      <w:r w:rsidRPr="00537834">
        <w:rPr>
          <w:color w:val="0D0D0D" w:themeColor="text1" w:themeTint="F2"/>
          <w:spacing w:val="-2"/>
          <w:sz w:val="28"/>
          <w:szCs w:val="28"/>
          <w:lang w:bidi="ar-EG"/>
        </w:rPr>
        <w:br/>
        <w:t>Therefore, the system is expected to adapt to future growth and an increased number of users without impacting overall efficiency.</w:t>
      </w:r>
    </w:p>
    <w:p w14:paraId="12F62477" w14:textId="77777777" w:rsidR="00EF140C" w:rsidRDefault="00EF140C" w:rsidP="00EF140C">
      <w:pPr>
        <w:rPr>
          <w:b/>
          <w:bCs/>
          <w:color w:val="0D0D0D" w:themeColor="text1" w:themeTint="F2"/>
          <w:spacing w:val="-2"/>
          <w:sz w:val="28"/>
          <w:szCs w:val="28"/>
          <w:lang w:bidi="ar-EG"/>
        </w:rPr>
      </w:pPr>
    </w:p>
    <w:p w14:paraId="07E1B091" w14:textId="5D759B7E" w:rsidR="00EF140C" w:rsidRDefault="00BA26AD" w:rsidP="009D6708">
      <w:bookmarkStart w:id="774" w:name="_Toc200374907"/>
      <w:bookmarkStart w:id="775" w:name="_Toc200377026"/>
      <w:bookmarkStart w:id="776" w:name="_Toc200379588"/>
      <w:bookmarkStart w:id="777" w:name="_Toc200379708"/>
      <w:bookmarkStart w:id="778" w:name="_Toc200380028"/>
      <w:bookmarkStart w:id="779" w:name="_Toc200380378"/>
      <w:bookmarkStart w:id="780" w:name="_Toc200381362"/>
      <w:bookmarkStart w:id="781" w:name="_Toc200381491"/>
      <w:r>
        <w:rPr>
          <w:noProof/>
        </w:rPr>
        <mc:AlternateContent>
          <mc:Choice Requires="wpg">
            <w:drawing>
              <wp:anchor distT="0" distB="0" distL="114300" distR="114300" simplePos="0" relativeHeight="252990976" behindDoc="1" locked="0" layoutInCell="1" allowOverlap="1" wp14:anchorId="1D01168B" wp14:editId="264EC757">
                <wp:simplePos x="0" y="0"/>
                <wp:positionH relativeFrom="margin">
                  <wp:align>center</wp:align>
                </wp:positionH>
                <wp:positionV relativeFrom="page">
                  <wp:align>center</wp:align>
                </wp:positionV>
                <wp:extent cx="6864824" cy="9123528"/>
                <wp:effectExtent l="0" t="0" r="2540" b="635"/>
                <wp:wrapNone/>
                <wp:docPr id="2005151720"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2101204678" name="Rectangle 2101204678"/>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919105" name="Rectangle 35191910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F7227D2" w14:textId="77777777" w:rsidR="005320BB" w:rsidRDefault="005320BB" w:rsidP="00EF140C">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735761071" name="Text Box 1735761071"/>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819544018"/>
                                <w:showingPlcHdr/>
                                <w:dataBinding w:prefixMappings="xmlns:ns0='http://purl.org/dc/elements/1.1/' xmlns:ns1='http://schemas.openxmlformats.org/package/2006/metadata/core-properties' " w:xpath="/ns1:coreProperties[1]/ns0:title[1]" w:storeItemID="{6C3C8BC8-F283-45AE-878A-BAB7291924A1}"/>
                                <w:text/>
                              </w:sdtPr>
                              <w:sdtEndPr/>
                              <w:sdtContent>
                                <w:p w14:paraId="296E6740"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1D01168B" id="_x0000_s1069" style="position:absolute;left:0;text-align:left;margin-left:0;margin-top:0;width:540.55pt;height:718.4pt;z-index:-250325504;mso-width-percent:882;mso-height-percent:909;mso-position-horizontal:center;mso-position-horizontal-relative:margin;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">
                <v:rect id="Rectangle 2101204678" o:spid="_x0000_s1070"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" fillcolor="#4472c4 [3204]" stroked="f" strokeweight="1pt"/>
                <v:rect id="Rectangle 351919105" o:spid="_x0000_s1071"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" fillcolor="#4472c4 [3204]" stroked="f" strokeweight="1pt">
                  <v:textbox inset="36pt,57.6pt,36pt,36pt">
                    <w:txbxContent>
                      <w:p w14:paraId="0F7227D2" w14:textId="77777777" w:rsidR="005320BB" w:rsidRDefault="005320BB" w:rsidP="00EF140C">
                        <w:pPr>
                          <w:pStyle w:val="NoSpacing"/>
                          <w:spacing w:before="120"/>
                          <w:jc w:val="center"/>
                          <w:rPr>
                            <w:color w:val="FFFFFF" w:themeColor="background1"/>
                          </w:rPr>
                        </w:pPr>
                      </w:p>
                    </w:txbxContent>
                  </v:textbox>
                </v:rect>
                <v:shape id="Text Box 1735761071" o:spid="_x0000_s1072"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819544018"/>
                          <w:showingPlcHdr/>
                          <w:dataBinding w:prefixMappings="xmlns:ns0='http://purl.org/dc/elements/1.1/' xmlns:ns1='http://schemas.openxmlformats.org/package/2006/metadata/core-properties' " w:xpath="/ns1:coreProperties[1]/ns0:title[1]" w:storeItemID="{6C3C8BC8-F283-45AE-878A-BAB7291924A1}"/>
                          <w:text/>
                        </w:sdtPr>
                        <w:sdtEndPr/>
                        <w:sdtContent>
                          <w:p w14:paraId="296E6740"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v:textbox>
                </v:shape>
                <w10:wrap anchorx="margin" anchory="page"/>
              </v:group>
            </w:pict>
          </mc:Fallback>
        </mc:AlternateContent>
      </w:r>
    </w:p>
    <w:p w14:paraId="24BC884E" w14:textId="77777777" w:rsidR="00BA26AD" w:rsidRDefault="00BA26AD" w:rsidP="00D605AA"/>
    <w:p w14:paraId="150D066D" w14:textId="658B1BF6" w:rsidR="00BA26AD" w:rsidRDefault="00EF140C" w:rsidP="00BA26AD">
      <w:pPr>
        <w:pStyle w:val="Heading1"/>
        <w:jc w:val="center"/>
        <w:rPr>
          <w:color w:val="0070C0"/>
          <w:sz w:val="96"/>
          <w:szCs w:val="96"/>
        </w:rPr>
      </w:pPr>
      <w:bookmarkStart w:id="782" w:name="_Toc200507026"/>
      <w:r w:rsidRPr="00BA26AD">
        <w:rPr>
          <w:color w:val="0070C0"/>
          <w:sz w:val="96"/>
          <w:szCs w:val="96"/>
        </w:rPr>
        <w:t>Chapter 6</w:t>
      </w:r>
      <w:bookmarkEnd w:id="774"/>
      <w:bookmarkEnd w:id="775"/>
      <w:bookmarkEnd w:id="776"/>
      <w:bookmarkEnd w:id="777"/>
      <w:bookmarkEnd w:id="778"/>
      <w:bookmarkEnd w:id="779"/>
      <w:bookmarkEnd w:id="780"/>
      <w:bookmarkEnd w:id="781"/>
      <w:bookmarkEnd w:id="782"/>
    </w:p>
    <w:p w14:paraId="3198D504" w14:textId="48F5B427" w:rsidR="00EF140C" w:rsidRPr="00BA26AD" w:rsidRDefault="00BA26AD" w:rsidP="00BA26AD">
      <w:pPr>
        <w:jc w:val="center"/>
        <w:rPr>
          <w:b/>
          <w:bCs/>
          <w:color w:val="0070C0"/>
          <w:sz w:val="48"/>
          <w:szCs w:val="48"/>
        </w:rPr>
      </w:pPr>
      <w:r w:rsidRPr="00BA26AD">
        <w:rPr>
          <w:b/>
          <w:bCs/>
          <w:color w:val="0070C0"/>
          <w:sz w:val="48"/>
          <w:szCs w:val="48"/>
        </w:rPr>
        <w:t>Results &amp; Discussion</w:t>
      </w:r>
    </w:p>
    <w:p w14:paraId="4F30B905" w14:textId="77777777" w:rsidR="00EF140C" w:rsidRDefault="00EF140C" w:rsidP="00EF140C"/>
    <w:p w14:paraId="1B36C1FF" w14:textId="77777777" w:rsidR="00EF140C" w:rsidRDefault="00EF140C" w:rsidP="00EF140C"/>
    <w:p w14:paraId="1EBD0A90" w14:textId="77777777" w:rsidR="00EF140C" w:rsidRDefault="00EF140C" w:rsidP="00EF140C"/>
    <w:p w14:paraId="554AEF42" w14:textId="77777777" w:rsidR="00EF140C" w:rsidRDefault="00EF140C" w:rsidP="00EF140C"/>
    <w:p w14:paraId="36C9929D" w14:textId="77777777" w:rsidR="00EF140C" w:rsidRDefault="00EF140C" w:rsidP="00EF140C"/>
    <w:p w14:paraId="6E0A707E" w14:textId="77777777" w:rsidR="00EF140C" w:rsidRDefault="00EF140C" w:rsidP="00EF140C"/>
    <w:p w14:paraId="218A7B59" w14:textId="77777777" w:rsidR="00EF140C" w:rsidRDefault="00EF140C" w:rsidP="00EF140C"/>
    <w:p w14:paraId="58AADC9F" w14:textId="77777777" w:rsidR="00EF140C" w:rsidRDefault="00EF140C" w:rsidP="00EF140C"/>
    <w:p w14:paraId="2DDEB10E" w14:textId="77777777" w:rsidR="00EF140C" w:rsidRDefault="00EF140C" w:rsidP="00EF140C"/>
    <w:p w14:paraId="533B3223" w14:textId="77777777" w:rsidR="00EF140C" w:rsidRDefault="00EF140C" w:rsidP="00EF140C"/>
    <w:p w14:paraId="20FF5091" w14:textId="77777777" w:rsidR="00EF140C" w:rsidRDefault="00EF140C" w:rsidP="00EF140C"/>
    <w:p w14:paraId="7DC29B12" w14:textId="77777777" w:rsidR="00EF140C" w:rsidRDefault="00EF140C" w:rsidP="00EF140C"/>
    <w:p w14:paraId="2DC3FDEC" w14:textId="778FA9E5" w:rsidR="00EF140C" w:rsidRDefault="00EF140C" w:rsidP="00EF140C"/>
    <w:p w14:paraId="52F10E4A" w14:textId="77777777" w:rsidR="00EF140C" w:rsidRDefault="00EF140C" w:rsidP="00EF140C">
      <w:pPr>
        <w:pStyle w:val="Chaptertitle1"/>
      </w:pPr>
    </w:p>
    <w:p w14:paraId="0BC3B9F9" w14:textId="3CFCB813" w:rsidR="00EF140C" w:rsidRPr="00606E0D" w:rsidRDefault="00EF140C" w:rsidP="00A04A13">
      <w:pPr>
        <w:pStyle w:val="Heading2"/>
      </w:pPr>
      <w:r>
        <w:lastRenderedPageBreak/>
        <w:t xml:space="preserve"> </w:t>
      </w:r>
      <w:bookmarkStart w:id="783" w:name="_Toc200374908"/>
      <w:bookmarkStart w:id="784" w:name="_Toc200377027"/>
      <w:bookmarkStart w:id="785" w:name="_Toc200379589"/>
      <w:bookmarkStart w:id="786" w:name="_Toc200379709"/>
      <w:bookmarkStart w:id="787" w:name="_Toc200380029"/>
      <w:bookmarkStart w:id="788" w:name="_Toc200380379"/>
      <w:bookmarkStart w:id="789" w:name="_Toc200381363"/>
      <w:bookmarkStart w:id="790" w:name="_Toc200381492"/>
      <w:bookmarkStart w:id="791" w:name="_Toc200507027"/>
      <w:r>
        <w:t>6.1.</w:t>
      </w:r>
      <w:r w:rsidRPr="00606E0D">
        <w:t>Introduction</w:t>
      </w:r>
      <w:bookmarkEnd w:id="783"/>
      <w:bookmarkEnd w:id="784"/>
      <w:bookmarkEnd w:id="785"/>
      <w:bookmarkEnd w:id="786"/>
      <w:bookmarkEnd w:id="787"/>
      <w:bookmarkEnd w:id="788"/>
      <w:bookmarkEnd w:id="789"/>
      <w:bookmarkEnd w:id="790"/>
      <w:bookmarkEnd w:id="791"/>
      <w:r w:rsidRPr="00606E0D">
        <w:t xml:space="preserve">  </w:t>
      </w:r>
    </w:p>
    <w:p w14:paraId="6EC244FE" w14:textId="77777777" w:rsidR="00EF140C" w:rsidRPr="00C135BC" w:rsidRDefault="00EF140C" w:rsidP="001C56D9">
      <w:pPr>
        <w:pStyle w:val="NormalWeb"/>
        <w:jc w:val="both"/>
        <w:rPr>
          <w:sz w:val="28"/>
          <w:szCs w:val="28"/>
        </w:rPr>
      </w:pPr>
      <w:r w:rsidRPr="00E8444F">
        <w:rPr>
          <w:sz w:val="28"/>
          <w:szCs w:val="28"/>
        </w:rPr>
        <w:t>This chapter aims to present and analyze the results achieved during the development and implementation of the "Craft Management System" project, a mobile application built using Flutter and partially relying on artificial intelligence to enhance the user experience.</w:t>
      </w:r>
      <w:r w:rsidRPr="00E8444F">
        <w:rPr>
          <w:sz w:val="28"/>
          <w:szCs w:val="28"/>
        </w:rPr>
        <w:br/>
        <w:t>The chapter discusses the progress made in the project, the extent to which the predefined objectives were achieved, the challenges encountered, as well as the technical and implementation constraints.</w:t>
      </w:r>
      <w:r w:rsidRPr="00E8444F">
        <w:rPr>
          <w:sz w:val="28"/>
          <w:szCs w:val="28"/>
        </w:rPr>
        <w:br/>
        <w:t>It also explores how the adopted technologies contributed to improving the system’s efficiency and sets the stage for the next chapter focused on future work</w:t>
      </w:r>
      <w:r w:rsidRPr="00606E0D">
        <w:rPr>
          <w:sz w:val="28"/>
          <w:szCs w:val="28"/>
        </w:rPr>
        <w:t>.</w:t>
      </w:r>
    </w:p>
    <w:p w14:paraId="2DDDC5AD" w14:textId="08FDCB7F" w:rsidR="00EF140C" w:rsidRPr="00606E0D" w:rsidRDefault="00EF140C" w:rsidP="006F35FF">
      <w:pPr>
        <w:pStyle w:val="Heading2"/>
      </w:pPr>
      <w:bookmarkStart w:id="792" w:name="_Toc200374909"/>
      <w:bookmarkStart w:id="793" w:name="_Toc200377028"/>
      <w:bookmarkStart w:id="794" w:name="_Toc200379590"/>
      <w:bookmarkStart w:id="795" w:name="_Toc200379710"/>
      <w:bookmarkStart w:id="796" w:name="_Toc200380030"/>
      <w:bookmarkStart w:id="797" w:name="_Toc200380380"/>
      <w:bookmarkStart w:id="798" w:name="_Toc200381364"/>
      <w:bookmarkStart w:id="799" w:name="_Toc200381493"/>
      <w:bookmarkStart w:id="800" w:name="_Toc200507028"/>
      <w:r>
        <w:t>6.2.</w:t>
      </w:r>
      <w:r w:rsidRPr="00606E0D">
        <w:t>Summary of findings.</w:t>
      </w:r>
      <w:bookmarkStart w:id="801" w:name="_Hlk197456486"/>
      <w:bookmarkEnd w:id="792"/>
      <w:bookmarkEnd w:id="793"/>
      <w:bookmarkEnd w:id="794"/>
      <w:bookmarkEnd w:id="795"/>
      <w:bookmarkEnd w:id="796"/>
      <w:bookmarkEnd w:id="797"/>
      <w:bookmarkEnd w:id="798"/>
      <w:bookmarkEnd w:id="799"/>
      <w:bookmarkEnd w:id="800"/>
    </w:p>
    <w:p w14:paraId="2FF54C00" w14:textId="56E8E416" w:rsidR="00EF140C" w:rsidRDefault="00EF140C" w:rsidP="001C56D9">
      <w:pPr>
        <w:rPr>
          <w:sz w:val="28"/>
          <w:szCs w:val="28"/>
          <w:lang w:bidi="ar-EG"/>
        </w:rPr>
      </w:pPr>
      <w:r w:rsidRPr="001C56D9">
        <w:rPr>
          <w:sz w:val="28"/>
          <w:szCs w:val="28"/>
          <w:lang w:bidi="ar-EG"/>
        </w:rPr>
        <w:t>After working on the project, the initial version of the Craft Management System application was successfully developed, covering the core functionalities for all three main user interfaces:Artisan, Client, and Admin.</w:t>
      </w:r>
      <w:r w:rsidRPr="001C56D9">
        <w:rPr>
          <w:sz w:val="28"/>
          <w:szCs w:val="28"/>
          <w:lang w:bidi="ar-EG"/>
        </w:rPr>
        <w:br/>
        <w:t>An AI-based classification model was also integrated to accurately classify products, and it was successfully tested.</w:t>
      </w:r>
    </w:p>
    <w:p w14:paraId="3F830B11" w14:textId="77777777" w:rsidR="00363D56" w:rsidRPr="001C56D9" w:rsidRDefault="00363D56" w:rsidP="001C56D9">
      <w:pPr>
        <w:rPr>
          <w:sz w:val="28"/>
          <w:szCs w:val="28"/>
          <w:lang w:bidi="ar-EG"/>
        </w:rPr>
      </w:pPr>
    </w:p>
    <w:p w14:paraId="707160C8" w14:textId="77777777" w:rsidR="00EF140C" w:rsidRPr="00363D56" w:rsidRDefault="00EF140C" w:rsidP="00EF140C">
      <w:pPr>
        <w:jc w:val="left"/>
        <w:rPr>
          <w:b/>
          <w:bCs/>
          <w:sz w:val="30"/>
          <w:szCs w:val="30"/>
          <w:lang w:bidi="ar-EG"/>
        </w:rPr>
      </w:pPr>
      <w:r w:rsidRPr="00363D56">
        <w:rPr>
          <w:b/>
          <w:bCs/>
          <w:sz w:val="30"/>
          <w:szCs w:val="30"/>
          <w:lang w:bidi="ar-EG"/>
        </w:rPr>
        <w:t>Achieved Results:</w:t>
      </w:r>
    </w:p>
    <w:p w14:paraId="489ACF1E" w14:textId="77777777" w:rsidR="00EF140C" w:rsidRPr="00363D56" w:rsidRDefault="00EF140C" w:rsidP="00D46C1E">
      <w:pPr>
        <w:pStyle w:val="ListParagraph"/>
        <w:numPr>
          <w:ilvl w:val="0"/>
          <w:numId w:val="79"/>
        </w:numPr>
        <w:jc w:val="left"/>
        <w:rPr>
          <w:sz w:val="28"/>
          <w:szCs w:val="28"/>
          <w:lang w:bidi="ar-EG"/>
        </w:rPr>
      </w:pPr>
      <w:r w:rsidRPr="00363D56">
        <w:rPr>
          <w:b/>
          <w:bCs/>
          <w:sz w:val="28"/>
          <w:szCs w:val="28"/>
          <w:lang w:bidi="ar-EG"/>
        </w:rPr>
        <w:t>Artisan Interface:</w:t>
      </w:r>
    </w:p>
    <w:p w14:paraId="7608927A" w14:textId="61E51946" w:rsidR="00EF140C" w:rsidRPr="00363D56" w:rsidRDefault="00EF140C" w:rsidP="00D46C1E">
      <w:pPr>
        <w:pStyle w:val="ListParagraph"/>
        <w:numPr>
          <w:ilvl w:val="1"/>
          <w:numId w:val="79"/>
        </w:numPr>
        <w:rPr>
          <w:sz w:val="28"/>
          <w:szCs w:val="28"/>
          <w:lang w:bidi="ar-EG"/>
        </w:rPr>
      </w:pPr>
      <w:r w:rsidRPr="00363D56">
        <w:rPr>
          <w:sz w:val="28"/>
          <w:szCs w:val="28"/>
          <w:lang w:bidi="ar-EG"/>
        </w:rPr>
        <w:t>Craftsmen can log in or create a new account.</w:t>
      </w:r>
    </w:p>
    <w:p w14:paraId="41E857B1" w14:textId="7E6360A3" w:rsidR="00EF140C" w:rsidRPr="00363D56" w:rsidRDefault="00EF140C" w:rsidP="00D46C1E">
      <w:pPr>
        <w:pStyle w:val="ListParagraph"/>
        <w:numPr>
          <w:ilvl w:val="1"/>
          <w:numId w:val="79"/>
        </w:numPr>
        <w:rPr>
          <w:sz w:val="28"/>
          <w:szCs w:val="28"/>
          <w:lang w:bidi="ar-EG"/>
        </w:rPr>
      </w:pPr>
      <w:r w:rsidRPr="00363D56">
        <w:rPr>
          <w:sz w:val="28"/>
          <w:szCs w:val="28"/>
          <w:lang w:bidi="ar-EG"/>
        </w:rPr>
        <w:t>They can add new products with images, descriptions, and prices.</w:t>
      </w:r>
    </w:p>
    <w:p w14:paraId="0F639A25" w14:textId="050A4071" w:rsidR="00424DC8" w:rsidRPr="00424DC8" w:rsidRDefault="00EF140C" w:rsidP="00D46C1E">
      <w:pPr>
        <w:pStyle w:val="ListParagraph"/>
        <w:numPr>
          <w:ilvl w:val="1"/>
          <w:numId w:val="79"/>
        </w:numPr>
        <w:rPr>
          <w:b/>
          <w:bCs/>
          <w:color w:val="0D0D0D" w:themeColor="text1" w:themeTint="F2"/>
          <w:spacing w:val="-2"/>
          <w:sz w:val="28"/>
          <w:szCs w:val="28"/>
          <w:lang w:bidi="ar-EG"/>
        </w:rPr>
      </w:pPr>
      <w:r w:rsidRPr="00363D56">
        <w:rPr>
          <w:sz w:val="28"/>
          <w:szCs w:val="28"/>
          <w:lang w:bidi="ar-EG"/>
        </w:rPr>
        <w:t xml:space="preserve">They are able </w:t>
      </w:r>
      <w:r w:rsidR="00CF67B6">
        <w:rPr>
          <w:sz w:val="28"/>
          <w:szCs w:val="28"/>
          <w:lang w:bidi="ar-EG"/>
        </w:rPr>
        <w:t>to edit or delete their product</w:t>
      </w:r>
      <w:r w:rsidR="00424DC8">
        <w:rPr>
          <w:sz w:val="28"/>
          <w:szCs w:val="28"/>
          <w:lang w:bidi="ar-EG"/>
        </w:rPr>
        <w:t>s</w:t>
      </w:r>
    </w:p>
    <w:p w14:paraId="613497F2" w14:textId="150C5BAD" w:rsidR="00424DC8" w:rsidRPr="00424DC8" w:rsidRDefault="00424DC8" w:rsidP="00D46C1E">
      <w:pPr>
        <w:pStyle w:val="ListParagraph"/>
        <w:numPr>
          <w:ilvl w:val="1"/>
          <w:numId w:val="79"/>
        </w:numPr>
        <w:rPr>
          <w:sz w:val="28"/>
          <w:szCs w:val="28"/>
          <w:lang w:bidi="ar-EG"/>
        </w:rPr>
      </w:pPr>
      <w:r w:rsidRPr="00424DC8">
        <w:rPr>
          <w:sz w:val="28"/>
          <w:szCs w:val="28"/>
          <w:lang w:bidi="ar-EG"/>
        </w:rPr>
        <w:t>They can monitor sales reports and the number of orders.</w:t>
      </w:r>
    </w:p>
    <w:p w14:paraId="183FC13E" w14:textId="77777777" w:rsidR="00424DC8" w:rsidRPr="00424DC8" w:rsidRDefault="00424DC8" w:rsidP="00992199">
      <w:pPr>
        <w:rPr>
          <w:b/>
          <w:bCs/>
          <w:color w:val="0D0D0D" w:themeColor="text1" w:themeTint="F2"/>
          <w:spacing w:val="-2"/>
          <w:sz w:val="28"/>
          <w:szCs w:val="28"/>
          <w:rtl/>
          <w:lang w:bidi="ar-EG"/>
        </w:rPr>
        <w:sectPr w:rsidR="00424DC8" w:rsidRPr="00424DC8" w:rsidSect="00EF140C">
          <w:pgSz w:w="12240" w:h="15840"/>
          <w:pgMar w:top="1440" w:right="1440" w:bottom="1138" w:left="1440" w:header="720" w:footer="720" w:gutter="0"/>
          <w:cols w:space="720"/>
          <w:docGrid w:linePitch="360"/>
        </w:sectPr>
      </w:pPr>
    </w:p>
    <w:bookmarkEnd w:id="801"/>
    <w:p w14:paraId="554DA48F" w14:textId="77777777" w:rsidR="00EF140C" w:rsidRPr="00363D56" w:rsidRDefault="00EF140C" w:rsidP="00D46C1E">
      <w:pPr>
        <w:pStyle w:val="ListParagraph"/>
        <w:numPr>
          <w:ilvl w:val="0"/>
          <w:numId w:val="79"/>
        </w:numPr>
        <w:rPr>
          <w:sz w:val="28"/>
          <w:szCs w:val="28"/>
          <w:lang w:bidi="ar-EG"/>
        </w:rPr>
      </w:pPr>
      <w:r w:rsidRPr="00363D56">
        <w:rPr>
          <w:b/>
          <w:bCs/>
          <w:sz w:val="28"/>
          <w:szCs w:val="28"/>
          <w:lang w:bidi="ar-EG"/>
        </w:rPr>
        <w:lastRenderedPageBreak/>
        <w:t>Client Interface:</w:t>
      </w:r>
    </w:p>
    <w:p w14:paraId="1EAEE29C" w14:textId="1B3D6D8C" w:rsidR="00EF140C" w:rsidRPr="007526D0" w:rsidRDefault="00EF140C" w:rsidP="00D46C1E">
      <w:pPr>
        <w:pStyle w:val="ListParagraph"/>
        <w:numPr>
          <w:ilvl w:val="1"/>
          <w:numId w:val="79"/>
        </w:numPr>
        <w:rPr>
          <w:sz w:val="28"/>
          <w:szCs w:val="28"/>
          <w:lang w:bidi="ar-EG"/>
        </w:rPr>
      </w:pPr>
      <w:r w:rsidRPr="007526D0">
        <w:rPr>
          <w:sz w:val="28"/>
          <w:szCs w:val="28"/>
          <w:lang w:bidi="ar-EG"/>
        </w:rPr>
        <w:t>Clients can browse products based on categories.</w:t>
      </w:r>
    </w:p>
    <w:p w14:paraId="36383A49" w14:textId="36C374A4" w:rsidR="00EF140C" w:rsidRPr="007526D0" w:rsidRDefault="00EF140C" w:rsidP="00D46C1E">
      <w:pPr>
        <w:pStyle w:val="ListParagraph"/>
        <w:numPr>
          <w:ilvl w:val="1"/>
          <w:numId w:val="79"/>
        </w:numPr>
        <w:rPr>
          <w:sz w:val="28"/>
          <w:szCs w:val="28"/>
          <w:lang w:bidi="ar-EG"/>
        </w:rPr>
      </w:pPr>
      <w:r w:rsidRPr="007526D0">
        <w:rPr>
          <w:sz w:val="28"/>
          <w:szCs w:val="28"/>
          <w:lang w:bidi="ar-EG"/>
        </w:rPr>
        <w:t>They can add products to the shopping cart and complete their orders.</w:t>
      </w:r>
    </w:p>
    <w:p w14:paraId="2620E487" w14:textId="1402A57A" w:rsidR="00EF140C" w:rsidRDefault="00EF140C" w:rsidP="00D46C1E">
      <w:pPr>
        <w:pStyle w:val="ListParagraph"/>
        <w:numPr>
          <w:ilvl w:val="1"/>
          <w:numId w:val="79"/>
        </w:numPr>
        <w:rPr>
          <w:sz w:val="28"/>
          <w:szCs w:val="28"/>
          <w:lang w:bidi="ar-EG"/>
        </w:rPr>
      </w:pPr>
      <w:r w:rsidRPr="007526D0">
        <w:rPr>
          <w:sz w:val="28"/>
          <w:szCs w:val="28"/>
          <w:lang w:bidi="ar-EG"/>
        </w:rPr>
        <w:t>They can rate products and leave comments.</w:t>
      </w:r>
    </w:p>
    <w:p w14:paraId="4492F33D" w14:textId="77777777" w:rsidR="007526D0" w:rsidRPr="007526D0" w:rsidRDefault="007526D0" w:rsidP="00992199">
      <w:pPr>
        <w:pStyle w:val="ListParagraph"/>
        <w:ind w:left="1440"/>
        <w:rPr>
          <w:sz w:val="28"/>
          <w:szCs w:val="28"/>
          <w:lang w:bidi="ar-EG"/>
        </w:rPr>
      </w:pPr>
    </w:p>
    <w:p w14:paraId="56EBD8FF" w14:textId="77777777" w:rsidR="00EF140C" w:rsidRPr="00363D56" w:rsidRDefault="00EF140C" w:rsidP="00D46C1E">
      <w:pPr>
        <w:pStyle w:val="ListParagraph"/>
        <w:numPr>
          <w:ilvl w:val="0"/>
          <w:numId w:val="79"/>
        </w:numPr>
        <w:rPr>
          <w:sz w:val="28"/>
          <w:szCs w:val="28"/>
          <w:lang w:bidi="ar-EG"/>
        </w:rPr>
      </w:pPr>
      <w:r w:rsidRPr="00363D56">
        <w:rPr>
          <w:b/>
          <w:bCs/>
          <w:sz w:val="28"/>
          <w:szCs w:val="28"/>
          <w:lang w:bidi="ar-EG"/>
        </w:rPr>
        <w:t>Admin Interface:</w:t>
      </w:r>
    </w:p>
    <w:p w14:paraId="30F09331" w14:textId="11F822BE" w:rsidR="00EF140C" w:rsidRPr="007526D0" w:rsidRDefault="00EF140C" w:rsidP="00D46C1E">
      <w:pPr>
        <w:pStyle w:val="ListParagraph"/>
        <w:numPr>
          <w:ilvl w:val="1"/>
          <w:numId w:val="79"/>
        </w:numPr>
        <w:rPr>
          <w:sz w:val="28"/>
          <w:szCs w:val="28"/>
          <w:lang w:bidi="ar-EG"/>
        </w:rPr>
      </w:pPr>
      <w:r w:rsidRPr="007526D0">
        <w:rPr>
          <w:sz w:val="28"/>
          <w:szCs w:val="28"/>
          <w:lang w:bidi="ar-EG"/>
        </w:rPr>
        <w:t>The admin manages user accounts and platform content.</w:t>
      </w:r>
    </w:p>
    <w:p w14:paraId="184B8F80" w14:textId="47F36374" w:rsidR="00EF140C" w:rsidRPr="007526D0" w:rsidRDefault="00EF140C" w:rsidP="00D46C1E">
      <w:pPr>
        <w:pStyle w:val="ListParagraph"/>
        <w:numPr>
          <w:ilvl w:val="1"/>
          <w:numId w:val="79"/>
        </w:numPr>
        <w:rPr>
          <w:sz w:val="28"/>
          <w:szCs w:val="28"/>
          <w:lang w:bidi="ar-EG"/>
        </w:rPr>
      </w:pPr>
      <w:r w:rsidRPr="007526D0">
        <w:rPr>
          <w:sz w:val="28"/>
          <w:szCs w:val="28"/>
          <w:lang w:bidi="ar-EG"/>
        </w:rPr>
        <w:t>They can review, delete, or edit any inappropriate content.</w:t>
      </w:r>
    </w:p>
    <w:p w14:paraId="25CCED08" w14:textId="2B1520A5" w:rsidR="00EF140C" w:rsidRDefault="00EF140C" w:rsidP="00D46C1E">
      <w:pPr>
        <w:pStyle w:val="ListParagraph"/>
        <w:numPr>
          <w:ilvl w:val="1"/>
          <w:numId w:val="79"/>
        </w:numPr>
        <w:rPr>
          <w:sz w:val="28"/>
          <w:szCs w:val="28"/>
          <w:lang w:bidi="ar-EG"/>
        </w:rPr>
      </w:pPr>
      <w:r w:rsidRPr="007526D0">
        <w:rPr>
          <w:sz w:val="28"/>
          <w:szCs w:val="28"/>
          <w:lang w:bidi="ar-EG"/>
        </w:rPr>
        <w:t>They handle user complaints.</w:t>
      </w:r>
    </w:p>
    <w:p w14:paraId="2B152CF9" w14:textId="77777777" w:rsidR="007526D0" w:rsidRPr="007526D0" w:rsidRDefault="007526D0" w:rsidP="00992199">
      <w:pPr>
        <w:pStyle w:val="ListParagraph"/>
        <w:ind w:left="1440"/>
        <w:rPr>
          <w:sz w:val="28"/>
          <w:szCs w:val="28"/>
          <w:lang w:bidi="ar-EG"/>
        </w:rPr>
      </w:pPr>
    </w:p>
    <w:p w14:paraId="41AE02FB" w14:textId="77777777" w:rsidR="00EF140C" w:rsidRPr="00B31A5B" w:rsidRDefault="00EF140C" w:rsidP="00D46C1E">
      <w:pPr>
        <w:pStyle w:val="ListParagraph"/>
        <w:numPr>
          <w:ilvl w:val="0"/>
          <w:numId w:val="80"/>
        </w:numPr>
        <w:rPr>
          <w:b/>
          <w:bCs/>
          <w:sz w:val="28"/>
          <w:szCs w:val="28"/>
          <w:lang w:bidi="ar-EG"/>
        </w:rPr>
      </w:pPr>
      <w:r w:rsidRPr="00B31A5B">
        <w:rPr>
          <w:b/>
          <w:bCs/>
          <w:sz w:val="28"/>
          <w:szCs w:val="28"/>
          <w:lang w:bidi="ar-EG"/>
        </w:rPr>
        <w:t>Smart Product Classification System:</w:t>
      </w:r>
    </w:p>
    <w:p w14:paraId="2FE991B7" w14:textId="77777777" w:rsidR="00B31A5B" w:rsidRDefault="00EF140C" w:rsidP="00D46C1E">
      <w:pPr>
        <w:pStyle w:val="ListParagraph"/>
        <w:numPr>
          <w:ilvl w:val="1"/>
          <w:numId w:val="80"/>
        </w:numPr>
        <w:rPr>
          <w:sz w:val="28"/>
          <w:szCs w:val="28"/>
          <w:lang w:bidi="ar-EG"/>
        </w:rPr>
      </w:pPr>
      <w:r w:rsidRPr="00B31A5B">
        <w:rPr>
          <w:sz w:val="28"/>
          <w:szCs w:val="28"/>
          <w:lang w:bidi="ar-EG"/>
        </w:rPr>
        <w:t>A deep learning model was implemented to determine whether a product is handmade or machine-made.</w:t>
      </w:r>
    </w:p>
    <w:p w14:paraId="4BB51E11" w14:textId="5A52F94F" w:rsidR="00EF140C" w:rsidRDefault="00EF140C" w:rsidP="00D46C1E">
      <w:pPr>
        <w:pStyle w:val="ListParagraph"/>
        <w:numPr>
          <w:ilvl w:val="1"/>
          <w:numId w:val="80"/>
        </w:numPr>
        <w:rPr>
          <w:sz w:val="28"/>
          <w:szCs w:val="28"/>
          <w:lang w:bidi="ar-EG"/>
        </w:rPr>
      </w:pPr>
      <w:r w:rsidRPr="00B31A5B">
        <w:rPr>
          <w:sz w:val="28"/>
          <w:szCs w:val="28"/>
          <w:lang w:bidi="ar-EG"/>
        </w:rPr>
        <w:t>After testing multiple models ,the YOLOv8 model was selected as it achieved</w:t>
      </w:r>
      <w:r w:rsidR="005916BD">
        <w:rPr>
          <w:sz w:val="28"/>
          <w:szCs w:val="28"/>
          <w:lang w:bidi="ar-EG"/>
        </w:rPr>
        <w:t xml:space="preserve"> 98</w:t>
      </w:r>
      <w:r w:rsidRPr="00B31A5B">
        <w:rPr>
          <w:sz w:val="28"/>
          <w:szCs w:val="28"/>
          <w:lang w:bidi="ar-EG"/>
        </w:rPr>
        <w:t>% accuracy on the test dataset, which enhances user trust in the authenticity of displayed products.</w:t>
      </w:r>
    </w:p>
    <w:p w14:paraId="4F9207E7" w14:textId="77777777" w:rsidR="00B31A5B" w:rsidRPr="00B31A5B" w:rsidRDefault="00B31A5B" w:rsidP="00992199">
      <w:pPr>
        <w:pStyle w:val="ListParagraph"/>
        <w:ind w:left="1440"/>
        <w:rPr>
          <w:sz w:val="28"/>
          <w:szCs w:val="28"/>
          <w:lang w:bidi="ar-EG"/>
        </w:rPr>
      </w:pPr>
    </w:p>
    <w:p w14:paraId="7E4F4591" w14:textId="77777777" w:rsidR="00EF140C" w:rsidRPr="009E3D68" w:rsidRDefault="00EF140C" w:rsidP="006F35FF">
      <w:pPr>
        <w:pStyle w:val="Heading2"/>
        <w:rPr>
          <w:lang w:bidi="ar-EG"/>
        </w:rPr>
      </w:pPr>
      <w:bookmarkStart w:id="802" w:name="_Toc200374910"/>
      <w:bookmarkStart w:id="803" w:name="_Toc200377029"/>
      <w:bookmarkStart w:id="804" w:name="_Toc200379591"/>
      <w:bookmarkStart w:id="805" w:name="_Toc200379711"/>
      <w:bookmarkStart w:id="806" w:name="_Toc200380031"/>
      <w:bookmarkStart w:id="807" w:name="_Toc200380381"/>
      <w:bookmarkStart w:id="808" w:name="_Toc200381365"/>
      <w:bookmarkStart w:id="809" w:name="_Toc200381494"/>
      <w:bookmarkStart w:id="810" w:name="_Toc200507029"/>
      <w:r w:rsidRPr="009E3D68">
        <w:t>6.3.Interpretation of results</w:t>
      </w:r>
      <w:r>
        <w:t>.</w:t>
      </w:r>
      <w:bookmarkEnd w:id="802"/>
      <w:bookmarkEnd w:id="803"/>
      <w:bookmarkEnd w:id="804"/>
      <w:bookmarkEnd w:id="805"/>
      <w:bookmarkEnd w:id="806"/>
      <w:bookmarkEnd w:id="807"/>
      <w:bookmarkEnd w:id="808"/>
      <w:bookmarkEnd w:id="809"/>
      <w:bookmarkEnd w:id="810"/>
    </w:p>
    <w:p w14:paraId="422CD23F" w14:textId="77777777" w:rsidR="00EF140C" w:rsidRPr="00606E0D" w:rsidRDefault="00EF140C" w:rsidP="00992199">
      <w:pPr>
        <w:rPr>
          <w:sz w:val="28"/>
          <w:szCs w:val="28"/>
        </w:rPr>
      </w:pPr>
      <w:r w:rsidRPr="00606E0D">
        <w:rPr>
          <w:sz w:val="28"/>
          <w:szCs w:val="28"/>
        </w:rPr>
        <w:t>Based on the initial project plan, the application has successfully achieved its main objectives, which were:</w:t>
      </w:r>
    </w:p>
    <w:p w14:paraId="4C8A9D6B" w14:textId="77777777" w:rsidR="00EF140C" w:rsidRPr="00992199" w:rsidRDefault="00EF140C" w:rsidP="00D46C1E">
      <w:pPr>
        <w:pStyle w:val="ListParagraph"/>
        <w:numPr>
          <w:ilvl w:val="0"/>
          <w:numId w:val="80"/>
        </w:numPr>
        <w:rPr>
          <w:b/>
          <w:bCs/>
          <w:sz w:val="28"/>
          <w:szCs w:val="28"/>
        </w:rPr>
      </w:pPr>
      <w:r w:rsidRPr="00992199">
        <w:rPr>
          <w:b/>
          <w:bCs/>
          <w:sz w:val="28"/>
          <w:szCs w:val="28"/>
        </w:rPr>
        <w:t>Supporting and Empowering Craftsmen Digitally:</w:t>
      </w:r>
    </w:p>
    <w:p w14:paraId="7CC5E63D" w14:textId="77777777" w:rsidR="00EF140C" w:rsidRPr="00992199" w:rsidRDefault="00EF140C" w:rsidP="00D46C1E">
      <w:pPr>
        <w:pStyle w:val="ListParagraph"/>
        <w:numPr>
          <w:ilvl w:val="1"/>
          <w:numId w:val="80"/>
        </w:numPr>
        <w:rPr>
          <w:sz w:val="28"/>
          <w:szCs w:val="28"/>
        </w:rPr>
      </w:pPr>
      <w:r w:rsidRPr="00992199">
        <w:rPr>
          <w:sz w:val="28"/>
          <w:szCs w:val="28"/>
        </w:rPr>
        <w:t>This was accomplished through a user-friendly interface that allows craftsmen to showcase their products, monitor sales, and interact with clients.</w:t>
      </w:r>
    </w:p>
    <w:p w14:paraId="4F1EA03B" w14:textId="77777777" w:rsidR="00EF140C" w:rsidRPr="00606E0D" w:rsidRDefault="00EF140C" w:rsidP="00992199">
      <w:pPr>
        <w:rPr>
          <w:sz w:val="28"/>
          <w:szCs w:val="28"/>
        </w:rPr>
      </w:pPr>
    </w:p>
    <w:p w14:paraId="64F5CAD4" w14:textId="77777777" w:rsidR="00EF140C" w:rsidRPr="00992199" w:rsidRDefault="00EF140C" w:rsidP="00D46C1E">
      <w:pPr>
        <w:pStyle w:val="ListParagraph"/>
        <w:numPr>
          <w:ilvl w:val="0"/>
          <w:numId w:val="80"/>
        </w:numPr>
        <w:rPr>
          <w:b/>
          <w:bCs/>
          <w:sz w:val="28"/>
          <w:szCs w:val="28"/>
        </w:rPr>
      </w:pPr>
      <w:r w:rsidRPr="00992199">
        <w:rPr>
          <w:b/>
          <w:bCs/>
          <w:sz w:val="28"/>
          <w:szCs w:val="28"/>
        </w:rPr>
        <w:lastRenderedPageBreak/>
        <w:t>Enhancing User Trust:</w:t>
      </w:r>
    </w:p>
    <w:p w14:paraId="44730739" w14:textId="27D7E019" w:rsidR="00EF140C" w:rsidRDefault="00EF140C" w:rsidP="00D46C1E">
      <w:pPr>
        <w:pStyle w:val="ListParagraph"/>
        <w:numPr>
          <w:ilvl w:val="1"/>
          <w:numId w:val="80"/>
        </w:numPr>
        <w:rPr>
          <w:sz w:val="28"/>
          <w:szCs w:val="28"/>
        </w:rPr>
      </w:pPr>
      <w:r w:rsidRPr="00992199">
        <w:rPr>
          <w:sz w:val="28"/>
          <w:szCs w:val="28"/>
        </w:rPr>
        <w:t>The use of a smart classification model to distinguish between handmade and machine-made products helped reduce doubts and increase transparency.</w:t>
      </w:r>
    </w:p>
    <w:p w14:paraId="1FBCF4CD" w14:textId="77777777" w:rsidR="00672926" w:rsidRPr="00992199" w:rsidRDefault="00672926" w:rsidP="00672926">
      <w:pPr>
        <w:pStyle w:val="ListParagraph"/>
        <w:ind w:left="1440"/>
        <w:rPr>
          <w:sz w:val="28"/>
          <w:szCs w:val="28"/>
        </w:rPr>
      </w:pPr>
    </w:p>
    <w:p w14:paraId="0BE8F83E" w14:textId="77777777" w:rsidR="00EF140C" w:rsidRPr="00992199" w:rsidRDefault="00EF140C" w:rsidP="00D46C1E">
      <w:pPr>
        <w:pStyle w:val="ListParagraph"/>
        <w:numPr>
          <w:ilvl w:val="1"/>
          <w:numId w:val="80"/>
        </w:numPr>
        <w:rPr>
          <w:sz w:val="28"/>
          <w:szCs w:val="28"/>
        </w:rPr>
      </w:pPr>
      <w:r w:rsidRPr="00992199">
        <w:rPr>
          <w:sz w:val="28"/>
          <w:szCs w:val="28"/>
        </w:rPr>
        <w:t>Simplifying Purchase and Management Processes:</w:t>
      </w:r>
    </w:p>
    <w:p w14:paraId="03881089" w14:textId="00B267D7" w:rsidR="00EF140C" w:rsidRDefault="00EF140C" w:rsidP="00D46C1E">
      <w:pPr>
        <w:pStyle w:val="ListParagraph"/>
        <w:numPr>
          <w:ilvl w:val="2"/>
          <w:numId w:val="80"/>
        </w:numPr>
        <w:rPr>
          <w:sz w:val="28"/>
          <w:szCs w:val="28"/>
        </w:rPr>
      </w:pPr>
      <w:r w:rsidRPr="00992199">
        <w:rPr>
          <w:sz w:val="28"/>
          <w:szCs w:val="28"/>
        </w:rPr>
        <w:t>The three interfaces were designed to make it easy for all users to perform their tasks efficiently.</w:t>
      </w:r>
    </w:p>
    <w:p w14:paraId="574655B8" w14:textId="77777777" w:rsidR="004B29BA" w:rsidRPr="00992199" w:rsidRDefault="004B29BA" w:rsidP="004B29BA">
      <w:pPr>
        <w:pStyle w:val="ListParagraph"/>
        <w:ind w:left="2160"/>
        <w:rPr>
          <w:sz w:val="28"/>
          <w:szCs w:val="28"/>
        </w:rPr>
      </w:pPr>
    </w:p>
    <w:p w14:paraId="15EEF91E" w14:textId="77777777" w:rsidR="00EF140C" w:rsidRPr="00992199" w:rsidRDefault="00EF140C" w:rsidP="00D46C1E">
      <w:pPr>
        <w:pStyle w:val="ListParagraph"/>
        <w:numPr>
          <w:ilvl w:val="1"/>
          <w:numId w:val="80"/>
        </w:numPr>
        <w:rPr>
          <w:sz w:val="28"/>
          <w:szCs w:val="28"/>
        </w:rPr>
      </w:pPr>
      <w:r w:rsidRPr="00992199">
        <w:rPr>
          <w:sz w:val="28"/>
          <w:szCs w:val="28"/>
        </w:rPr>
        <w:t>However, some future objectives have not yet been fully implemented, such as:</w:t>
      </w:r>
    </w:p>
    <w:p w14:paraId="0BD7A0DC" w14:textId="77777777" w:rsidR="00EF140C" w:rsidRPr="00992199" w:rsidRDefault="00EF140C" w:rsidP="00D46C1E">
      <w:pPr>
        <w:pStyle w:val="ListParagraph"/>
        <w:numPr>
          <w:ilvl w:val="2"/>
          <w:numId w:val="80"/>
        </w:numPr>
        <w:rPr>
          <w:sz w:val="28"/>
          <w:szCs w:val="28"/>
        </w:rPr>
      </w:pPr>
      <w:r w:rsidRPr="00992199">
        <w:rPr>
          <w:sz w:val="28"/>
          <w:szCs w:val="28"/>
        </w:rPr>
        <w:t>Integrating multiple payment methods (currently, the app supports only cash on delivery).</w:t>
      </w:r>
    </w:p>
    <w:p w14:paraId="6A42CACC" w14:textId="77777777" w:rsidR="00EF140C" w:rsidRPr="00992199" w:rsidRDefault="00EF140C" w:rsidP="00D46C1E">
      <w:pPr>
        <w:pStyle w:val="ListParagraph"/>
        <w:numPr>
          <w:ilvl w:val="2"/>
          <w:numId w:val="80"/>
        </w:numPr>
        <w:rPr>
          <w:sz w:val="28"/>
          <w:szCs w:val="28"/>
        </w:rPr>
      </w:pPr>
      <w:r w:rsidRPr="00992199">
        <w:rPr>
          <w:sz w:val="28"/>
          <w:szCs w:val="28"/>
        </w:rPr>
        <w:t>Implementing a recommendation system to analyze top-selling products.</w:t>
      </w:r>
    </w:p>
    <w:p w14:paraId="1F6ADAC3" w14:textId="77777777" w:rsidR="00EF140C" w:rsidRPr="00992199" w:rsidRDefault="00EF140C" w:rsidP="00D46C1E">
      <w:pPr>
        <w:pStyle w:val="ListParagraph"/>
        <w:numPr>
          <w:ilvl w:val="2"/>
          <w:numId w:val="80"/>
        </w:numPr>
        <w:rPr>
          <w:sz w:val="28"/>
          <w:szCs w:val="28"/>
        </w:rPr>
      </w:pPr>
      <w:r w:rsidRPr="00992199">
        <w:rPr>
          <w:sz w:val="28"/>
          <w:szCs w:val="28"/>
        </w:rPr>
        <w:t>Developing a smart ID verification system based on OCR technology.</w:t>
      </w:r>
    </w:p>
    <w:p w14:paraId="61573ED5" w14:textId="77777777" w:rsidR="00EF140C" w:rsidRPr="00606E0D" w:rsidRDefault="00EF140C" w:rsidP="00992199">
      <w:pPr>
        <w:pStyle w:val="ListParagraph"/>
        <w:ind w:left="360"/>
        <w:rPr>
          <w:b/>
          <w:bCs/>
          <w:sz w:val="28"/>
          <w:szCs w:val="28"/>
        </w:rPr>
      </w:pPr>
    </w:p>
    <w:p w14:paraId="6B1262F8" w14:textId="77777777" w:rsidR="00EF140C" w:rsidRPr="00BD0456" w:rsidRDefault="00EF140C" w:rsidP="006F35FF">
      <w:pPr>
        <w:pStyle w:val="Heading2"/>
      </w:pPr>
      <w:bookmarkStart w:id="811" w:name="_Toc200374911"/>
      <w:bookmarkStart w:id="812" w:name="_Toc200377030"/>
      <w:bookmarkStart w:id="813" w:name="_Toc200379592"/>
      <w:bookmarkStart w:id="814" w:name="_Toc200379712"/>
      <w:bookmarkStart w:id="815" w:name="_Toc200380032"/>
      <w:bookmarkStart w:id="816" w:name="_Toc200380382"/>
      <w:bookmarkStart w:id="817" w:name="_Toc200381366"/>
      <w:bookmarkStart w:id="818" w:name="_Toc200381495"/>
      <w:bookmarkStart w:id="819" w:name="_Toc200507030"/>
      <w:r w:rsidRPr="00BD0456">
        <w:t>6.4.Limitations of the proposed solution.</w:t>
      </w:r>
      <w:bookmarkEnd w:id="811"/>
      <w:bookmarkEnd w:id="812"/>
      <w:bookmarkEnd w:id="813"/>
      <w:bookmarkEnd w:id="814"/>
      <w:bookmarkEnd w:id="815"/>
      <w:bookmarkEnd w:id="816"/>
      <w:bookmarkEnd w:id="817"/>
      <w:bookmarkEnd w:id="818"/>
      <w:bookmarkEnd w:id="819"/>
    </w:p>
    <w:p w14:paraId="3B6BAC05" w14:textId="77777777" w:rsidR="00EF140C" w:rsidRPr="00606E0D" w:rsidRDefault="00EF140C" w:rsidP="006F35FF">
      <w:pPr>
        <w:pStyle w:val="NormalWeb"/>
        <w:spacing w:before="0" w:beforeAutospacing="0"/>
        <w:ind w:left="360"/>
        <w:jc w:val="both"/>
        <w:rPr>
          <w:sz w:val="28"/>
          <w:szCs w:val="28"/>
        </w:rPr>
      </w:pPr>
      <w:r w:rsidRPr="00606E0D">
        <w:rPr>
          <w:sz w:val="28"/>
          <w:szCs w:val="28"/>
        </w:rPr>
        <w:t>Despite significant progress in developing the application and achieving most of the project objectives, we faced some challenges that impacted certain technical and operational aspects:</w:t>
      </w:r>
    </w:p>
    <w:p w14:paraId="5A944019" w14:textId="77777777" w:rsidR="005A4E23" w:rsidRDefault="00EF140C" w:rsidP="00D46C1E">
      <w:pPr>
        <w:pStyle w:val="NormalWeb"/>
        <w:numPr>
          <w:ilvl w:val="0"/>
          <w:numId w:val="81"/>
        </w:numPr>
        <w:spacing w:after="0" w:afterAutospacing="0"/>
        <w:jc w:val="both"/>
        <w:rPr>
          <w:rStyle w:val="Strong"/>
          <w:b w:val="0"/>
          <w:bCs w:val="0"/>
          <w:sz w:val="28"/>
          <w:szCs w:val="28"/>
        </w:rPr>
      </w:pPr>
      <w:r w:rsidRPr="00606E0D">
        <w:rPr>
          <w:rStyle w:val="Strong"/>
          <w:rFonts w:eastAsiaTheme="majorEastAsia"/>
          <w:sz w:val="28"/>
          <w:szCs w:val="28"/>
        </w:rPr>
        <w:t>Running AI Models Within the App:</w:t>
      </w:r>
    </w:p>
    <w:p w14:paraId="2CB31342" w14:textId="13D6E159" w:rsidR="00EF140C" w:rsidRDefault="005A4E23" w:rsidP="006F35FF">
      <w:pPr>
        <w:pStyle w:val="NormalWeb"/>
        <w:spacing w:before="0" w:beforeAutospacing="0"/>
        <w:ind w:left="1080"/>
        <w:jc w:val="both"/>
        <w:rPr>
          <w:sz w:val="28"/>
          <w:szCs w:val="28"/>
        </w:rPr>
      </w:pPr>
      <w:r w:rsidRPr="005A4E23">
        <w:rPr>
          <w:sz w:val="28"/>
          <w:szCs w:val="28"/>
        </w:rPr>
        <w:t>Due to limited support in some Flutter tools for directly running complex AI models, we adopted the use of external services to process images and classify products, adding an extra technical layer</w:t>
      </w:r>
      <w:r w:rsidR="00EF140C" w:rsidRPr="005A4E23">
        <w:rPr>
          <w:sz w:val="28"/>
          <w:szCs w:val="28"/>
        </w:rPr>
        <w:t>.</w:t>
      </w:r>
    </w:p>
    <w:p w14:paraId="358FE24A" w14:textId="77777777" w:rsidR="006F35FF" w:rsidRPr="005A4E23" w:rsidRDefault="006F35FF" w:rsidP="006F35FF">
      <w:pPr>
        <w:pStyle w:val="NormalWeb"/>
        <w:spacing w:before="0" w:beforeAutospacing="0"/>
        <w:ind w:left="1080"/>
        <w:jc w:val="both"/>
        <w:rPr>
          <w:sz w:val="28"/>
          <w:szCs w:val="28"/>
        </w:rPr>
      </w:pPr>
    </w:p>
    <w:p w14:paraId="1785D2EE" w14:textId="77777777" w:rsidR="006F35FF" w:rsidRPr="0008670B" w:rsidRDefault="00EF140C" w:rsidP="0008670B">
      <w:pPr>
        <w:pStyle w:val="ListParagraph"/>
        <w:numPr>
          <w:ilvl w:val="0"/>
          <w:numId w:val="81"/>
        </w:numPr>
        <w:rPr>
          <w:rStyle w:val="Strong"/>
          <w:b w:val="0"/>
          <w:bCs w:val="0"/>
          <w:i/>
          <w:iCs/>
          <w:sz w:val="28"/>
          <w:szCs w:val="28"/>
        </w:rPr>
      </w:pPr>
      <w:r w:rsidRPr="0008670B">
        <w:rPr>
          <w:b/>
          <w:bCs/>
          <w:sz w:val="28"/>
          <w:szCs w:val="28"/>
        </w:rPr>
        <w:lastRenderedPageBreak/>
        <w:t>Data Availability</w:t>
      </w:r>
      <w:r w:rsidRPr="0008670B">
        <w:rPr>
          <w:rStyle w:val="Strong"/>
          <w:b w:val="0"/>
          <w:bCs w:val="0"/>
          <w:i/>
          <w:iCs/>
          <w:sz w:val="28"/>
          <w:szCs w:val="28"/>
        </w:rPr>
        <w:t>:</w:t>
      </w:r>
    </w:p>
    <w:p w14:paraId="47C42DC0" w14:textId="585B1CD4" w:rsidR="00411D02" w:rsidRDefault="006F35FF" w:rsidP="00411D02">
      <w:pPr>
        <w:pStyle w:val="NormalWeb"/>
        <w:spacing w:before="0" w:beforeAutospacing="0"/>
        <w:ind w:left="1080"/>
        <w:jc w:val="both"/>
        <w:rPr>
          <w:sz w:val="28"/>
          <w:szCs w:val="28"/>
        </w:rPr>
      </w:pPr>
      <w:r w:rsidRPr="00606E0D">
        <w:rPr>
          <w:sz w:val="28"/>
          <w:szCs w:val="28"/>
        </w:rPr>
        <w:t>Collecting diverse and sufficient data to accurately train the model was challenging, but this was overcome by utilizing various sources and improving training techniques</w:t>
      </w:r>
      <w:r w:rsidR="00EF140C" w:rsidRPr="00606E0D">
        <w:rPr>
          <w:sz w:val="28"/>
          <w:szCs w:val="28"/>
        </w:rPr>
        <w:t>.</w:t>
      </w:r>
    </w:p>
    <w:p w14:paraId="3A6DE12F" w14:textId="77777777" w:rsidR="00411D02" w:rsidRPr="00B31A5B" w:rsidRDefault="00411D02" w:rsidP="00411D02">
      <w:pPr>
        <w:pStyle w:val="NormalWeb"/>
        <w:spacing w:before="0" w:beforeAutospacing="0" w:after="0" w:afterAutospacing="0"/>
        <w:ind w:left="1080"/>
        <w:jc w:val="both"/>
        <w:rPr>
          <w:rStyle w:val="Strong"/>
          <w:b w:val="0"/>
          <w:bCs w:val="0"/>
          <w:sz w:val="28"/>
          <w:szCs w:val="28"/>
        </w:rPr>
      </w:pPr>
    </w:p>
    <w:p w14:paraId="54F64F2C" w14:textId="77777777" w:rsidR="003B6B01" w:rsidRPr="003B6B01" w:rsidRDefault="00EF140C" w:rsidP="00D46C1E">
      <w:pPr>
        <w:pStyle w:val="NormalWeb"/>
        <w:numPr>
          <w:ilvl w:val="0"/>
          <w:numId w:val="81"/>
        </w:numPr>
        <w:spacing w:after="0" w:afterAutospacing="0"/>
        <w:jc w:val="both"/>
        <w:rPr>
          <w:rStyle w:val="Strong"/>
          <w:b w:val="0"/>
          <w:bCs w:val="0"/>
          <w:sz w:val="28"/>
          <w:szCs w:val="28"/>
        </w:rPr>
      </w:pPr>
      <w:r w:rsidRPr="00606E0D">
        <w:rPr>
          <w:rStyle w:val="Strong"/>
          <w:rFonts w:eastAsiaTheme="majorEastAsia"/>
          <w:sz w:val="28"/>
          <w:szCs w:val="28"/>
        </w:rPr>
        <w:t>Payment Options:</w:t>
      </w:r>
    </w:p>
    <w:p w14:paraId="6E394AD4" w14:textId="0FBBFB3A" w:rsidR="004B29BA" w:rsidRPr="004B29BA" w:rsidRDefault="003B6B01" w:rsidP="00411D02">
      <w:pPr>
        <w:pStyle w:val="NormalWeb"/>
        <w:spacing w:before="0" w:beforeAutospacing="0"/>
        <w:ind w:left="1080"/>
        <w:jc w:val="both"/>
        <w:rPr>
          <w:sz w:val="28"/>
          <w:szCs w:val="28"/>
        </w:rPr>
      </w:pPr>
      <w:r w:rsidRPr="00606E0D">
        <w:rPr>
          <w:sz w:val="28"/>
          <w:szCs w:val="28"/>
        </w:rPr>
        <w:t>Currently, the app supports cash on delivery only, which is a practical option for many users, with plans to develop multiple electronic payment methods in the future.</w:t>
      </w:r>
      <w:r w:rsidR="00EF140C" w:rsidRPr="00606E0D">
        <w:rPr>
          <w:sz w:val="28"/>
          <w:szCs w:val="28"/>
        </w:rPr>
        <w:br/>
      </w:r>
    </w:p>
    <w:p w14:paraId="158E4825" w14:textId="77777777" w:rsidR="003B6B01" w:rsidRPr="003B6B01" w:rsidRDefault="00EF140C" w:rsidP="00D46C1E">
      <w:pPr>
        <w:pStyle w:val="NormalWeb"/>
        <w:numPr>
          <w:ilvl w:val="0"/>
          <w:numId w:val="81"/>
        </w:numPr>
        <w:spacing w:after="0" w:afterAutospacing="0"/>
        <w:jc w:val="both"/>
        <w:rPr>
          <w:rStyle w:val="Strong"/>
          <w:b w:val="0"/>
          <w:bCs w:val="0"/>
          <w:sz w:val="28"/>
          <w:szCs w:val="28"/>
        </w:rPr>
      </w:pPr>
      <w:r w:rsidRPr="00606E0D">
        <w:rPr>
          <w:rStyle w:val="Strong"/>
          <w:rFonts w:eastAsiaTheme="majorEastAsia"/>
          <w:sz w:val="28"/>
          <w:szCs w:val="28"/>
        </w:rPr>
        <w:t>User Interface Design:</w:t>
      </w:r>
    </w:p>
    <w:p w14:paraId="7AD56E6C" w14:textId="2FA657F9" w:rsidR="004B29BA" w:rsidRPr="00606E0D" w:rsidRDefault="003B6B01" w:rsidP="00411D02">
      <w:pPr>
        <w:pStyle w:val="NormalWeb"/>
        <w:spacing w:before="0" w:beforeAutospacing="0"/>
        <w:ind w:left="1080"/>
        <w:jc w:val="both"/>
        <w:rPr>
          <w:sz w:val="28"/>
          <w:szCs w:val="28"/>
        </w:rPr>
      </w:pPr>
      <w:r w:rsidRPr="00606E0D">
        <w:rPr>
          <w:sz w:val="28"/>
          <w:szCs w:val="28"/>
        </w:rPr>
        <w:t>The interfaces were designed to be functional and user-friendly, with future plans to enhance the design and visual experience to better meet user expectations.</w:t>
      </w:r>
      <w:r w:rsidR="00EF140C" w:rsidRPr="00606E0D">
        <w:rPr>
          <w:sz w:val="28"/>
          <w:szCs w:val="28"/>
        </w:rPr>
        <w:br/>
      </w:r>
    </w:p>
    <w:p w14:paraId="0AE83504" w14:textId="5D00D168" w:rsidR="00411D02" w:rsidRDefault="00EF140C" w:rsidP="00D46C1E">
      <w:pPr>
        <w:pStyle w:val="NormalWeb"/>
        <w:numPr>
          <w:ilvl w:val="0"/>
          <w:numId w:val="81"/>
        </w:numPr>
        <w:spacing w:after="0" w:afterAutospacing="0"/>
        <w:jc w:val="both"/>
        <w:rPr>
          <w:sz w:val="28"/>
          <w:szCs w:val="28"/>
        </w:rPr>
      </w:pPr>
      <w:r w:rsidRPr="00606E0D">
        <w:rPr>
          <w:rStyle w:val="Strong"/>
          <w:rFonts w:eastAsiaTheme="majorEastAsia"/>
          <w:sz w:val="28"/>
          <w:szCs w:val="28"/>
        </w:rPr>
        <w:t>User Identity Verification:</w:t>
      </w:r>
    </w:p>
    <w:p w14:paraId="036E673A" w14:textId="753FB3A5" w:rsidR="00411D02" w:rsidRPr="00411D02" w:rsidRDefault="00411D02" w:rsidP="00411D02">
      <w:pPr>
        <w:pStyle w:val="NormalWeb"/>
        <w:spacing w:before="0" w:beforeAutospacing="0"/>
        <w:ind w:left="1080"/>
        <w:jc w:val="both"/>
        <w:rPr>
          <w:sz w:val="28"/>
          <w:szCs w:val="28"/>
        </w:rPr>
      </w:pPr>
      <w:r w:rsidRPr="00606E0D">
        <w:rPr>
          <w:sz w:val="28"/>
          <w:szCs w:val="28"/>
        </w:rPr>
        <w:t>At present, craftsman data is manually reviewed to ensure quality, while the implementation of an automated verification system is under consideration for upcoming versions to enhance security and trust.</w:t>
      </w:r>
    </w:p>
    <w:p w14:paraId="28FB0605" w14:textId="77777777" w:rsidR="00EF140C" w:rsidRPr="00D741E0" w:rsidRDefault="00EF140C" w:rsidP="00A26C1A">
      <w:pPr>
        <w:pStyle w:val="ListParagraph"/>
        <w:numPr>
          <w:ilvl w:val="0"/>
          <w:numId w:val="1"/>
        </w:numPr>
        <w:spacing w:line="278" w:lineRule="auto"/>
        <w:jc w:val="left"/>
        <w:rPr>
          <w:sz w:val="28"/>
          <w:szCs w:val="28"/>
        </w:rPr>
      </w:pPr>
      <w:r w:rsidRPr="00606E0D">
        <w:rPr>
          <w:sz w:val="28"/>
          <w:szCs w:val="28"/>
        </w:rPr>
        <w:br w:type="page"/>
      </w:r>
    </w:p>
    <w:p w14:paraId="4122AC75" w14:textId="77777777" w:rsidR="00EF140C" w:rsidRDefault="00EF140C" w:rsidP="00EF140C">
      <w:pPr>
        <w:jc w:val="left"/>
        <w:rPr>
          <w:b/>
          <w:bCs/>
          <w:color w:val="0D0D0D" w:themeColor="text1" w:themeTint="F2"/>
          <w:spacing w:val="-2"/>
        </w:rPr>
        <w:sectPr w:rsidR="00EF140C" w:rsidSect="00EF140C">
          <w:pgSz w:w="12240" w:h="15840"/>
          <w:pgMar w:top="1440" w:right="1440" w:bottom="1134" w:left="1440" w:header="720" w:footer="720" w:gutter="0"/>
          <w:cols w:space="720"/>
          <w:docGrid w:linePitch="360"/>
        </w:sectPr>
      </w:pPr>
    </w:p>
    <w:p w14:paraId="6A3ED8A5" w14:textId="77777777" w:rsidR="00EF140C" w:rsidRDefault="00EF140C" w:rsidP="00EF140C"/>
    <w:p w14:paraId="080A3179" w14:textId="77777777" w:rsidR="00EF140C" w:rsidRDefault="00EF140C" w:rsidP="00EF140C"/>
    <w:p w14:paraId="0A18A848" w14:textId="77777777" w:rsidR="00EF140C" w:rsidRDefault="00EF140C" w:rsidP="00EF140C"/>
    <w:p w14:paraId="685D4C7F" w14:textId="38EE5256" w:rsidR="00EF140C" w:rsidRPr="00D605AA" w:rsidRDefault="00EF140C" w:rsidP="00BA26AD">
      <w:pPr>
        <w:pStyle w:val="Heading1"/>
        <w:jc w:val="center"/>
        <w:rPr>
          <w:color w:val="0070C0"/>
          <w:sz w:val="96"/>
          <w:szCs w:val="96"/>
        </w:rPr>
      </w:pPr>
      <w:bookmarkStart w:id="820" w:name="_Toc200507031"/>
      <w:r w:rsidRPr="00D605AA">
        <w:rPr>
          <w:noProof/>
          <w:color w:val="0070C0"/>
          <w:sz w:val="96"/>
          <w:szCs w:val="96"/>
        </w:rPr>
        <mc:AlternateContent>
          <mc:Choice Requires="wpg">
            <w:drawing>
              <wp:anchor distT="0" distB="0" distL="114300" distR="114300" simplePos="0" relativeHeight="251643904" behindDoc="1" locked="0" layoutInCell="1" allowOverlap="1" wp14:anchorId="6E2C0B7F" wp14:editId="2AC1F9EE">
                <wp:simplePos x="0" y="0"/>
                <wp:positionH relativeFrom="page">
                  <wp:align>center</wp:align>
                </wp:positionH>
                <wp:positionV relativeFrom="page">
                  <wp:align>center</wp:align>
                </wp:positionV>
                <wp:extent cx="6864824" cy="9123528"/>
                <wp:effectExtent l="0" t="0" r="2540" b="635"/>
                <wp:wrapNone/>
                <wp:docPr id="348247379" name="Group 198"/>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56939246" name="Rectangle 56939246"/>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759871" name="Rectangle 405759871"/>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1174379395"/>
                                <w:showingPlcHdr/>
                                <w:dataBinding w:prefixMappings="xmlns:ns0='http://purl.org/dc/elements/1.1/' xmlns:ns1='http://schemas.openxmlformats.org/package/2006/metadata/core-properties' " w:xpath="/ns1:coreProperties[1]/ns0:creator[1]" w:storeItemID="{6C3C8BC8-F283-45AE-878A-BAB7291924A1}"/>
                                <w:text/>
                              </w:sdtPr>
                              <w:sdtEndPr/>
                              <w:sdtContent>
                                <w:p w14:paraId="0B7BD26D" w14:textId="0FB8000F" w:rsidR="005320BB" w:rsidRDefault="00B57350" w:rsidP="00EF140C">
                                  <w:pPr>
                                    <w:pStyle w:val="NoSpacing"/>
                                    <w:spacing w:before="120"/>
                                    <w:jc w:val="center"/>
                                    <w:rPr>
                                      <w:color w:val="FFFFFF" w:themeColor="background1"/>
                                    </w:rPr>
                                  </w:pPr>
                                  <w:r>
                                    <w:rPr>
                                      <w:color w:val="FFFFFF" w:themeColor="background1"/>
                                    </w:rPr>
                                    <w:t xml:space="preserve">     </w:t>
                                  </w:r>
                                </w:p>
                              </w:sdtContent>
                            </w:sdt>
                            <w:p w14:paraId="284460B6" w14:textId="77777777" w:rsidR="005320BB" w:rsidRDefault="00CF35F4" w:rsidP="00EF140C">
                              <w:pPr>
                                <w:pStyle w:val="NoSpacing"/>
                                <w:spacing w:before="120"/>
                                <w:jc w:val="center"/>
                                <w:rPr>
                                  <w:color w:val="FFFFFF" w:themeColor="background1"/>
                                </w:rPr>
                              </w:pPr>
                              <w:sdt>
                                <w:sdtPr>
                                  <w:rPr>
                                    <w:caps/>
                                    <w:color w:val="FFFFFF" w:themeColor="background1"/>
                                  </w:rPr>
                                  <w:alias w:val="Company"/>
                                  <w:tag w:val=""/>
                                  <w:id w:val="1418365404"/>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558361371"/>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755470550" name="Text Box 1755470550"/>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48124765"/>
                                <w:showingPlcHdr/>
                                <w:dataBinding w:prefixMappings="xmlns:ns0='http://purl.org/dc/elements/1.1/' xmlns:ns1='http://schemas.openxmlformats.org/package/2006/metadata/core-properties' " w:xpath="/ns1:coreProperties[1]/ns0:title[1]" w:storeItemID="{6C3C8BC8-F283-45AE-878A-BAB7291924A1}"/>
                                <w:text/>
                              </w:sdtPr>
                              <w:sdtEndPr/>
                              <w:sdtContent>
                                <w:p w14:paraId="623EFA09"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E2C0B7F" id="_x0000_s1073" style="position:absolute;left:0;text-align:left;margin-left:0;margin-top:0;width:540.55pt;height:718.4pt;z-index:-25167257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">
                <v:rect id="Rectangle 56939246" o:spid="_x0000_s1074"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" fillcolor="#4472c4 [3204]" stroked="f" strokeweight="1pt"/>
                <v:rect id="Rectangle 405759871" o:spid="_x0000_s1075"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" fillcolor="#4472c4 [3204]" stroked="f" strokeweight="1pt">
                  <v:textbox inset="36pt,57.6pt,36pt,36pt">
                    <w:txbxContent>
                      <w:sdt>
                        <w:sdtPr>
                          <w:rPr>
                            <w:color w:val="FFFFFF" w:themeColor="background1"/>
                          </w:rPr>
                          <w:alias w:val="Author"/>
                          <w:tag w:val=""/>
                          <w:id w:val="1174379395"/>
                          <w:showingPlcHdr/>
                          <w:dataBinding w:prefixMappings="xmlns:ns0='http://purl.org/dc/elements/1.1/' xmlns:ns1='http://schemas.openxmlformats.org/package/2006/metadata/core-properties' " w:xpath="/ns1:coreProperties[1]/ns0:creator[1]" w:storeItemID="{6C3C8BC8-F283-45AE-878A-BAB7291924A1}"/>
                          <w:text/>
                        </w:sdtPr>
                        <w:sdtEndPr/>
                        <w:sdtContent>
                          <w:p w14:paraId="0B7BD26D" w14:textId="0FB8000F" w:rsidR="005320BB" w:rsidRDefault="00B57350" w:rsidP="00EF140C">
                            <w:pPr>
                              <w:pStyle w:val="NoSpacing"/>
                              <w:spacing w:before="120"/>
                              <w:jc w:val="center"/>
                              <w:rPr>
                                <w:color w:val="FFFFFF" w:themeColor="background1"/>
                              </w:rPr>
                            </w:pPr>
                            <w:r>
                              <w:rPr>
                                <w:color w:val="FFFFFF" w:themeColor="background1"/>
                              </w:rPr>
                              <w:t xml:space="preserve">     </w:t>
                            </w:r>
                          </w:p>
                        </w:sdtContent>
                      </w:sdt>
                      <w:p w14:paraId="284460B6" w14:textId="77777777" w:rsidR="005320BB" w:rsidRDefault="00CF35F4" w:rsidP="00EF140C">
                        <w:pPr>
                          <w:pStyle w:val="NoSpacing"/>
                          <w:spacing w:before="120"/>
                          <w:jc w:val="center"/>
                          <w:rPr>
                            <w:color w:val="FFFFFF" w:themeColor="background1"/>
                          </w:rPr>
                        </w:pPr>
                        <w:sdt>
                          <w:sdtPr>
                            <w:rPr>
                              <w:caps/>
                              <w:color w:val="FFFFFF" w:themeColor="background1"/>
                            </w:rPr>
                            <w:alias w:val="Company"/>
                            <w:tag w:val=""/>
                            <w:id w:val="1418365404"/>
                            <w:showingPlcHdr/>
                            <w:dataBinding w:prefixMappings="xmlns:ns0='http://schemas.openxmlformats.org/officeDocument/2006/extended-properties' " w:xpath="/ns0:Properties[1]/ns0:Company[1]" w:storeItemID="{6668398D-A668-4E3E-A5EB-62B293D839F1}"/>
                            <w:text/>
                          </w:sdtPr>
                          <w:sdtEndPr/>
                          <w:sdtContent>
                            <w:r w:rsidR="005320BB">
                              <w:rPr>
                                <w:caps/>
                                <w:color w:val="FFFFFF" w:themeColor="background1"/>
                              </w:rPr>
                              <w:t xml:space="preserve">     </w:t>
                            </w:r>
                          </w:sdtContent>
                        </w:sdt>
                        <w:r w:rsidR="005320BB">
                          <w:rPr>
                            <w:color w:val="FFFFFF" w:themeColor="background1"/>
                          </w:rPr>
                          <w:t>  </w:t>
                        </w:r>
                        <w:sdt>
                          <w:sdtPr>
                            <w:rPr>
                              <w:color w:val="FFFFFF" w:themeColor="background1"/>
                            </w:rPr>
                            <w:alias w:val="Address"/>
                            <w:tag w:val=""/>
                            <w:id w:val="558361371"/>
                            <w:showingPlcHdr/>
                            <w:dataBinding w:prefixMappings="xmlns:ns0='http://schemas.microsoft.com/office/2006/coverPageProps' " w:xpath="/ns0:CoverPageProperties[1]/ns0:CompanyAddress[1]" w:storeItemID="{55AF091B-3C7A-41E3-B477-F2FDAA23CFDA}"/>
                            <w:text/>
                          </w:sdtPr>
                          <w:sdtEndPr/>
                          <w:sdtContent>
                            <w:r w:rsidR="005320BB">
                              <w:rPr>
                                <w:color w:val="FFFFFF" w:themeColor="background1"/>
                              </w:rPr>
                              <w:t xml:space="preserve">     </w:t>
                            </w:r>
                          </w:sdtContent>
                        </w:sdt>
                      </w:p>
                    </w:txbxContent>
                  </v:textbox>
                </v:rect>
                <v:shape id="Text Box 1755470550" o:spid="_x0000_s1076"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48124765"/>
                          <w:showingPlcHdr/>
                          <w:dataBinding w:prefixMappings="xmlns:ns0='http://purl.org/dc/elements/1.1/' xmlns:ns1='http://schemas.openxmlformats.org/package/2006/metadata/core-properties' " w:xpath="/ns1:coreProperties[1]/ns0:title[1]" w:storeItemID="{6C3C8BC8-F283-45AE-878A-BAB7291924A1}"/>
                          <w:text/>
                        </w:sdtPr>
                        <w:sdtEndPr/>
                        <w:sdtContent>
                          <w:p w14:paraId="623EFA09" w14:textId="77777777" w:rsidR="005320BB" w:rsidRDefault="005320BB" w:rsidP="00EF140C">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 xml:space="preserve">     </w:t>
                            </w:r>
                          </w:p>
                        </w:sdtContent>
                      </w:sdt>
                    </w:txbxContent>
                  </v:textbox>
                </v:shape>
                <w10:wrap anchorx="page" anchory="page"/>
              </v:group>
            </w:pict>
          </mc:Fallback>
        </mc:AlternateContent>
      </w:r>
      <w:bookmarkStart w:id="821" w:name="_Toc197463978"/>
      <w:r w:rsidRPr="00D605AA">
        <w:rPr>
          <w:color w:val="0070C0"/>
          <w:sz w:val="96"/>
          <w:szCs w:val="96"/>
        </w:rPr>
        <w:t>Chapter 7</w:t>
      </w:r>
      <w:bookmarkEnd w:id="820"/>
    </w:p>
    <w:p w14:paraId="5E4C8FA8" w14:textId="77777777" w:rsidR="00EF140C" w:rsidRPr="00D741E0" w:rsidRDefault="00EF140C" w:rsidP="00EF140C">
      <w:pPr>
        <w:jc w:val="center"/>
        <w:rPr>
          <w:b/>
          <w:bCs/>
          <w:color w:val="0070C0"/>
          <w:sz w:val="48"/>
          <w:szCs w:val="48"/>
        </w:rPr>
      </w:pPr>
      <w:r w:rsidRPr="00D741E0">
        <w:rPr>
          <w:b/>
          <w:bCs/>
          <w:color w:val="0070C0"/>
          <w:sz w:val="48"/>
          <w:szCs w:val="48"/>
        </w:rPr>
        <w:t>Conclusion &amp; Future Work</w:t>
      </w:r>
    </w:p>
    <w:p w14:paraId="3A3012F9" w14:textId="77777777" w:rsidR="00EF140C" w:rsidRDefault="00EF140C" w:rsidP="00EF140C"/>
    <w:p w14:paraId="6154A65C" w14:textId="77777777" w:rsidR="00EF140C" w:rsidRDefault="00EF140C" w:rsidP="00EF140C"/>
    <w:p w14:paraId="077EF157" w14:textId="77777777" w:rsidR="00EF140C" w:rsidRDefault="00EF140C" w:rsidP="00EF140C"/>
    <w:p w14:paraId="2BFD48E2" w14:textId="77777777" w:rsidR="00EF140C" w:rsidRDefault="00EF140C" w:rsidP="00EF140C"/>
    <w:p w14:paraId="2EE1DB5F" w14:textId="77777777" w:rsidR="00EF140C" w:rsidRDefault="00EF140C" w:rsidP="00EF140C"/>
    <w:p w14:paraId="29A99A1D" w14:textId="77777777" w:rsidR="00EF140C" w:rsidRDefault="00EF140C" w:rsidP="00EF140C"/>
    <w:p w14:paraId="6A8A12C4" w14:textId="77777777" w:rsidR="00EF140C" w:rsidRDefault="00EF140C" w:rsidP="00EF140C"/>
    <w:p w14:paraId="4DFEC6F0" w14:textId="77777777" w:rsidR="00EF140C" w:rsidRDefault="00EF140C" w:rsidP="00EF140C"/>
    <w:p w14:paraId="4222C7F1" w14:textId="77777777" w:rsidR="00EF140C" w:rsidRDefault="00EF140C" w:rsidP="00EF140C"/>
    <w:p w14:paraId="4B5D51D3" w14:textId="77777777" w:rsidR="00EF140C" w:rsidRDefault="00EF140C" w:rsidP="00EF140C"/>
    <w:p w14:paraId="5618ED5C" w14:textId="77777777" w:rsidR="00EF140C" w:rsidRDefault="00EF140C" w:rsidP="00EF140C"/>
    <w:p w14:paraId="1556B6DE" w14:textId="77777777" w:rsidR="00EF140C" w:rsidRDefault="00EF140C" w:rsidP="00EF140C"/>
    <w:p w14:paraId="3AB23153" w14:textId="6FC0D760" w:rsidR="00EF140C" w:rsidRDefault="00EF140C" w:rsidP="00B46233">
      <w:pPr>
        <w:tabs>
          <w:tab w:val="center" w:pos="4680"/>
          <w:tab w:val="left" w:pos="5062"/>
        </w:tabs>
      </w:pPr>
      <w:r>
        <w:t xml:space="preserve">   </w:t>
      </w:r>
      <w:bookmarkStart w:id="822" w:name="_Toc200374913"/>
      <w:bookmarkStart w:id="823" w:name="_Toc200377032"/>
      <w:bookmarkStart w:id="824" w:name="_Toc200379594"/>
      <w:bookmarkStart w:id="825" w:name="_Toc200379714"/>
      <w:bookmarkStart w:id="826" w:name="_Toc200380034"/>
      <w:bookmarkStart w:id="827" w:name="_Toc200380384"/>
      <w:bookmarkStart w:id="828" w:name="_Toc200381368"/>
      <w:bookmarkStart w:id="829" w:name="_Toc200381497"/>
      <w:bookmarkEnd w:id="821"/>
    </w:p>
    <w:p w14:paraId="65B5B24F" w14:textId="1A4CB7A6" w:rsidR="00EF140C" w:rsidRDefault="00EF140C" w:rsidP="00EF140C"/>
    <w:p w14:paraId="068663D5" w14:textId="77777777" w:rsidR="00EF140C" w:rsidRPr="004E4CA5" w:rsidRDefault="00EF140C" w:rsidP="006F35FF">
      <w:pPr>
        <w:pStyle w:val="Heading2"/>
      </w:pPr>
      <w:bookmarkStart w:id="830" w:name="_Toc200507032"/>
      <w:r w:rsidRPr="004E4CA5">
        <w:lastRenderedPageBreak/>
        <w:t>7.1.Summary of contributions.</w:t>
      </w:r>
      <w:bookmarkEnd w:id="822"/>
      <w:bookmarkEnd w:id="823"/>
      <w:bookmarkEnd w:id="824"/>
      <w:bookmarkEnd w:id="825"/>
      <w:bookmarkEnd w:id="826"/>
      <w:bookmarkEnd w:id="827"/>
      <w:bookmarkEnd w:id="828"/>
      <w:bookmarkEnd w:id="829"/>
      <w:bookmarkEnd w:id="830"/>
      <w:r w:rsidRPr="004E4CA5">
        <w:t xml:space="preserve">  </w:t>
      </w:r>
    </w:p>
    <w:p w14:paraId="74D56821" w14:textId="36E23FA2" w:rsidR="00530C61" w:rsidRDefault="00EF140C" w:rsidP="00CF3AAE">
      <w:pPr>
        <w:rPr>
          <w:sz w:val="28"/>
          <w:szCs w:val="28"/>
        </w:rPr>
      </w:pPr>
      <w:r w:rsidRPr="004E4CA5">
        <w:rPr>
          <w:sz w:val="28"/>
          <w:szCs w:val="28"/>
        </w:rPr>
        <w:t xml:space="preserve">Our project focused on developing a mobile application using Flutter, aimed at managing and marketing handcrafted products through a comprehensive system with three main interfaces: Artisan, Client, and Admin. The application seeks to support and empower artisans, facilitate the marketing and sale of their products, and ensure the quality of operations through admin supervision.To enhance user experience and improve system reliability, deep learning technologies were integrated into the app. Several models were trained to automatically classify products as either “handmade” or “factory-made” based on product images and entered information. After careful evaluation of model performance, </w:t>
      </w:r>
      <w:r w:rsidR="00CF3AAE" w:rsidRPr="00CF3AAE">
        <w:rPr>
          <w:sz w:val="28"/>
          <w:szCs w:val="28"/>
        </w:rPr>
        <w:t>Several deep learning models were trained and evaluated to classify products based on their images. Among these, YOLOv8 outperformed the others, achieving the highest accuracy rate of 98%. As a result, it was selected as the core of the classification system, significantly improving precision and building trust in the platform.</w:t>
      </w:r>
    </w:p>
    <w:p w14:paraId="19D2A2C3" w14:textId="77777777" w:rsidR="00CF3AAE" w:rsidRPr="00CF3AAE" w:rsidRDefault="00CF3AAE" w:rsidP="00CF3AAE">
      <w:pPr>
        <w:rPr>
          <w:sz w:val="28"/>
          <w:szCs w:val="28"/>
        </w:rPr>
      </w:pPr>
    </w:p>
    <w:p w14:paraId="4F3ACFAB" w14:textId="5A37256C" w:rsidR="00EF140C" w:rsidRDefault="00EF140C" w:rsidP="00EF140C">
      <w:pPr>
        <w:rPr>
          <w:sz w:val="28"/>
          <w:szCs w:val="28"/>
          <w:rtl/>
        </w:rPr>
      </w:pPr>
      <w:r w:rsidRPr="004E4CA5">
        <w:rPr>
          <w:sz w:val="28"/>
          <w:szCs w:val="28"/>
        </w:rPr>
        <w:t>This project highlights the importance of integrating artificial intelligence technologies with e-commerce solutions tailored for artisans. By customizing and evaluating several deep learning models, we successfully developed an intelligent system that helps users distinguish between handmade and factory-made products, thereby enhancing the platform’s credibility and supporting informed purchasing decisions.</w:t>
      </w:r>
    </w:p>
    <w:p w14:paraId="10A3956D" w14:textId="77777777" w:rsidR="00530C61" w:rsidRPr="004E4CA5" w:rsidRDefault="00530C61" w:rsidP="00EF140C">
      <w:pPr>
        <w:rPr>
          <w:sz w:val="28"/>
          <w:szCs w:val="28"/>
        </w:rPr>
      </w:pPr>
    </w:p>
    <w:p w14:paraId="3E9CF0FD" w14:textId="3DC68100" w:rsidR="00EF140C" w:rsidRPr="004E4CA5" w:rsidRDefault="00EF140C" w:rsidP="00530C61">
      <w:pPr>
        <w:rPr>
          <w:sz w:val="28"/>
          <w:szCs w:val="28"/>
        </w:rPr>
      </w:pPr>
      <w:r w:rsidRPr="004E4CA5">
        <w:rPr>
          <w:sz w:val="28"/>
          <w:szCs w:val="28"/>
        </w:rPr>
        <w:t>Looking forward, we aim to further develop intelligent features within the app and enhance the performance of the adopted models to keep up with technological advancements and maximize benefits for both artisans and customers.</w:t>
      </w:r>
    </w:p>
    <w:p w14:paraId="25D5F10E" w14:textId="77777777" w:rsidR="00EF140C" w:rsidRPr="004E4CA5" w:rsidRDefault="00EF140C" w:rsidP="006F35FF">
      <w:pPr>
        <w:pStyle w:val="Heading2"/>
      </w:pPr>
      <w:bookmarkStart w:id="831" w:name="_Toc200374914"/>
      <w:bookmarkStart w:id="832" w:name="_Toc200377033"/>
      <w:bookmarkStart w:id="833" w:name="_Toc200379595"/>
      <w:bookmarkStart w:id="834" w:name="_Toc200379715"/>
      <w:bookmarkStart w:id="835" w:name="_Toc200380035"/>
      <w:bookmarkStart w:id="836" w:name="_Toc200380385"/>
      <w:bookmarkStart w:id="837" w:name="_Toc200381369"/>
      <w:bookmarkStart w:id="838" w:name="_Toc200381498"/>
      <w:bookmarkStart w:id="839" w:name="_Toc200507033"/>
      <w:r w:rsidRPr="004E4CA5">
        <w:lastRenderedPageBreak/>
        <w:t>7.2.Possible improvements or extensions for future work.</w:t>
      </w:r>
      <w:bookmarkEnd w:id="831"/>
      <w:bookmarkEnd w:id="832"/>
      <w:bookmarkEnd w:id="833"/>
      <w:bookmarkEnd w:id="834"/>
      <w:bookmarkEnd w:id="835"/>
      <w:bookmarkEnd w:id="836"/>
      <w:bookmarkEnd w:id="837"/>
      <w:bookmarkEnd w:id="838"/>
      <w:bookmarkEnd w:id="839"/>
    </w:p>
    <w:p w14:paraId="2A4DB70D" w14:textId="2E0C11E2" w:rsidR="00EF140C" w:rsidRPr="004E4CA5" w:rsidRDefault="00EF140C" w:rsidP="00A66B54">
      <w:pPr>
        <w:rPr>
          <w:color w:val="0D0D0D" w:themeColor="text1" w:themeTint="F2"/>
          <w:spacing w:val="-2"/>
          <w:sz w:val="28"/>
          <w:szCs w:val="28"/>
          <w:lang w:bidi="ar-EG"/>
        </w:rPr>
      </w:pPr>
      <w:r w:rsidRPr="004E4CA5">
        <w:rPr>
          <w:color w:val="0D0D0D" w:themeColor="text1" w:themeTint="F2"/>
          <w:spacing w:val="-2"/>
          <w:sz w:val="28"/>
          <w:szCs w:val="28"/>
          <w:lang w:bidi="ar-EG"/>
        </w:rPr>
        <w:t>As part of our future development plans for the Craft Management System, we aim</w:t>
      </w:r>
      <w:r w:rsidR="00A66B54">
        <w:rPr>
          <w:rFonts w:hint="cs"/>
          <w:color w:val="0D0D0D" w:themeColor="text1" w:themeTint="F2"/>
          <w:spacing w:val="-2"/>
          <w:sz w:val="28"/>
          <w:szCs w:val="28"/>
          <w:rtl/>
          <w:lang w:bidi="ar-EG"/>
        </w:rPr>
        <w:t xml:space="preserve"> </w:t>
      </w:r>
      <w:r w:rsidRPr="004E4CA5">
        <w:rPr>
          <w:color w:val="0D0D0D" w:themeColor="text1" w:themeTint="F2"/>
          <w:spacing w:val="-2"/>
          <w:sz w:val="28"/>
          <w:szCs w:val="28"/>
          <w:lang w:bidi="ar-EG"/>
        </w:rPr>
        <w:t>to implement several advanced features to improve user experience, system</w:t>
      </w:r>
      <w:r w:rsidR="00A66B54">
        <w:rPr>
          <w:rFonts w:hint="cs"/>
          <w:color w:val="0D0D0D" w:themeColor="text1" w:themeTint="F2"/>
          <w:spacing w:val="-2"/>
          <w:sz w:val="28"/>
          <w:szCs w:val="28"/>
          <w:rtl/>
          <w:lang w:bidi="ar-EG"/>
        </w:rPr>
        <w:t xml:space="preserve"> </w:t>
      </w:r>
      <w:r w:rsidRPr="004E4CA5">
        <w:rPr>
          <w:color w:val="0D0D0D" w:themeColor="text1" w:themeTint="F2"/>
          <w:spacing w:val="-2"/>
          <w:sz w:val="28"/>
          <w:szCs w:val="28"/>
          <w:lang w:bidi="ar-EG"/>
        </w:rPr>
        <w:t>intelligence, and operational efficiency:</w:t>
      </w:r>
    </w:p>
    <w:p w14:paraId="63318F25" w14:textId="77777777" w:rsidR="007F0916" w:rsidRDefault="00EF140C" w:rsidP="00D46C1E">
      <w:pPr>
        <w:numPr>
          <w:ilvl w:val="0"/>
          <w:numId w:val="15"/>
        </w:numPr>
        <w:jc w:val="left"/>
        <w:rPr>
          <w:color w:val="0D0D0D" w:themeColor="text1" w:themeTint="F2"/>
          <w:spacing w:val="-2"/>
          <w:sz w:val="28"/>
          <w:szCs w:val="28"/>
          <w:lang w:bidi="ar-EG"/>
        </w:rPr>
      </w:pPr>
      <w:r w:rsidRPr="004E4CA5">
        <w:rPr>
          <w:b/>
          <w:bCs/>
          <w:color w:val="0D0D0D" w:themeColor="text1" w:themeTint="F2"/>
          <w:spacing w:val="-2"/>
          <w:sz w:val="28"/>
          <w:szCs w:val="28"/>
          <w:lang w:bidi="ar-EG"/>
        </w:rPr>
        <w:t>Chat System</w:t>
      </w:r>
      <w:r w:rsidRPr="004E4CA5">
        <w:rPr>
          <w:color w:val="0D0D0D" w:themeColor="text1" w:themeTint="F2"/>
          <w:spacing w:val="-2"/>
          <w:sz w:val="28"/>
          <w:szCs w:val="28"/>
          <w:lang w:bidi="ar-EG"/>
        </w:rPr>
        <w:t>:</w:t>
      </w:r>
    </w:p>
    <w:p w14:paraId="418E351F" w14:textId="2239B4FE" w:rsidR="00EF140C" w:rsidRDefault="00EF140C" w:rsidP="007F0916">
      <w:pPr>
        <w:ind w:left="720"/>
        <w:rPr>
          <w:color w:val="0D0D0D" w:themeColor="text1" w:themeTint="F2"/>
          <w:spacing w:val="-2"/>
          <w:sz w:val="28"/>
          <w:szCs w:val="28"/>
          <w:rtl/>
          <w:lang w:bidi="ar-EG"/>
        </w:rPr>
      </w:pPr>
      <w:r w:rsidRPr="007F0916">
        <w:rPr>
          <w:color w:val="0D0D0D" w:themeColor="text1" w:themeTint="F2"/>
          <w:spacing w:val="-2"/>
          <w:sz w:val="28"/>
          <w:szCs w:val="28"/>
          <w:lang w:bidi="ar-EG"/>
        </w:rPr>
        <w:t>We plan to integrate a real-time chat feature that allows direct communication between clients and artisans. This will help in answering inquiries, customizing orders, and building trust between users.</w:t>
      </w:r>
    </w:p>
    <w:p w14:paraId="1AE145B9" w14:textId="77777777" w:rsidR="007F0916" w:rsidRPr="007F0916" w:rsidRDefault="007F0916" w:rsidP="007F0916">
      <w:pPr>
        <w:ind w:left="720"/>
        <w:rPr>
          <w:color w:val="0D0D0D" w:themeColor="text1" w:themeTint="F2"/>
          <w:spacing w:val="-2"/>
          <w:sz w:val="28"/>
          <w:szCs w:val="28"/>
          <w:lang w:bidi="ar-EG"/>
        </w:rPr>
      </w:pPr>
    </w:p>
    <w:p w14:paraId="75EA6255" w14:textId="77777777" w:rsidR="008403C9" w:rsidRDefault="00EF140C" w:rsidP="00D46C1E">
      <w:pPr>
        <w:numPr>
          <w:ilvl w:val="0"/>
          <w:numId w:val="15"/>
        </w:numPr>
        <w:jc w:val="left"/>
        <w:rPr>
          <w:color w:val="0D0D0D" w:themeColor="text1" w:themeTint="F2"/>
          <w:spacing w:val="-2"/>
          <w:sz w:val="28"/>
          <w:szCs w:val="28"/>
          <w:lang w:bidi="ar-EG"/>
        </w:rPr>
      </w:pPr>
      <w:r w:rsidRPr="004E4CA5">
        <w:rPr>
          <w:b/>
          <w:bCs/>
          <w:color w:val="0D0D0D" w:themeColor="text1" w:themeTint="F2"/>
          <w:spacing w:val="-2"/>
          <w:sz w:val="28"/>
          <w:szCs w:val="28"/>
          <w:lang w:bidi="ar-EG"/>
        </w:rPr>
        <w:t>Multiple Payment Methods</w:t>
      </w:r>
      <w:r w:rsidRPr="004E4CA5">
        <w:rPr>
          <w:color w:val="0D0D0D" w:themeColor="text1" w:themeTint="F2"/>
          <w:spacing w:val="-2"/>
          <w:sz w:val="28"/>
          <w:szCs w:val="28"/>
          <w:lang w:bidi="ar-EG"/>
        </w:rPr>
        <w:t>:</w:t>
      </w:r>
    </w:p>
    <w:p w14:paraId="0C8131EE" w14:textId="5979C97B" w:rsidR="00EF140C" w:rsidRDefault="00EF140C" w:rsidP="008403C9">
      <w:pPr>
        <w:ind w:left="720"/>
        <w:rPr>
          <w:color w:val="0D0D0D" w:themeColor="text1" w:themeTint="F2"/>
          <w:spacing w:val="-2"/>
          <w:sz w:val="28"/>
          <w:szCs w:val="28"/>
          <w:lang w:bidi="ar-EG"/>
        </w:rPr>
      </w:pPr>
      <w:r w:rsidRPr="007F0916">
        <w:rPr>
          <w:color w:val="0D0D0D" w:themeColor="text1" w:themeTint="F2"/>
          <w:spacing w:val="-2"/>
          <w:sz w:val="28"/>
          <w:szCs w:val="28"/>
          <w:lang w:bidi="ar-EG"/>
        </w:rPr>
        <w:t>Currently, the system only supports "Cash on Delivery." In future updates, we aim to include various payment gateways such as credit/debit card payments, mobile wallets, and secure online transactions to make the purchasing process more flexible and convenient.</w:t>
      </w:r>
    </w:p>
    <w:p w14:paraId="478DAC03" w14:textId="77777777" w:rsidR="007F0916" w:rsidRPr="007F0916" w:rsidRDefault="007F0916" w:rsidP="007F0916">
      <w:pPr>
        <w:ind w:left="720"/>
        <w:jc w:val="left"/>
        <w:rPr>
          <w:color w:val="0D0D0D" w:themeColor="text1" w:themeTint="F2"/>
          <w:spacing w:val="-2"/>
          <w:sz w:val="28"/>
          <w:szCs w:val="28"/>
          <w:lang w:bidi="ar-EG"/>
        </w:rPr>
      </w:pPr>
    </w:p>
    <w:p w14:paraId="6CF75FDF" w14:textId="77777777" w:rsidR="008403C9" w:rsidRDefault="00EF140C" w:rsidP="00D46C1E">
      <w:pPr>
        <w:numPr>
          <w:ilvl w:val="0"/>
          <w:numId w:val="15"/>
        </w:numPr>
        <w:jc w:val="left"/>
        <w:rPr>
          <w:color w:val="0D0D0D" w:themeColor="text1" w:themeTint="F2"/>
          <w:spacing w:val="-2"/>
          <w:sz w:val="28"/>
          <w:szCs w:val="28"/>
          <w:lang w:bidi="ar-EG"/>
        </w:rPr>
      </w:pPr>
      <w:r w:rsidRPr="004E4CA5">
        <w:rPr>
          <w:b/>
          <w:bCs/>
          <w:color w:val="0D0D0D" w:themeColor="text1" w:themeTint="F2"/>
          <w:spacing w:val="-2"/>
          <w:sz w:val="28"/>
          <w:szCs w:val="28"/>
          <w:lang w:bidi="ar-EG"/>
        </w:rPr>
        <w:t>Recommendation Model</w:t>
      </w:r>
      <w:r w:rsidRPr="004E4CA5">
        <w:rPr>
          <w:color w:val="0D0D0D" w:themeColor="text1" w:themeTint="F2"/>
          <w:spacing w:val="-2"/>
          <w:sz w:val="28"/>
          <w:szCs w:val="28"/>
          <w:lang w:bidi="ar-EG"/>
        </w:rPr>
        <w:t>:</w:t>
      </w:r>
    </w:p>
    <w:p w14:paraId="6D1894BE" w14:textId="7BF723AC" w:rsidR="00EF140C" w:rsidRPr="008403C9" w:rsidRDefault="008403C9" w:rsidP="00D46C1E">
      <w:pPr>
        <w:numPr>
          <w:ilvl w:val="0"/>
          <w:numId w:val="15"/>
        </w:numPr>
        <w:rPr>
          <w:color w:val="0D0D0D" w:themeColor="text1" w:themeTint="F2"/>
          <w:spacing w:val="-2"/>
          <w:sz w:val="28"/>
          <w:szCs w:val="28"/>
          <w:lang w:bidi="ar-EG"/>
        </w:rPr>
      </w:pPr>
      <w:r w:rsidRPr="008403C9">
        <w:rPr>
          <w:color w:val="0D0D0D" w:themeColor="text1" w:themeTint="F2"/>
          <w:spacing w:val="-2"/>
          <w:sz w:val="28"/>
          <w:szCs w:val="28"/>
          <w:lang w:bidi="ar-EG"/>
        </w:rPr>
        <w:t>We aim to develop a smart recommendation system that not only supports artisans but also enhances the client experience. For Clients, the system will track and analyze their browsing and search behavior to display the products they interact with the most. This personalized approach helps customers easily revisit items of interest.</w:t>
      </w:r>
      <w:r w:rsidR="00EF140C" w:rsidRPr="008403C9">
        <w:rPr>
          <w:color w:val="0D0D0D" w:themeColor="text1" w:themeTint="F2"/>
          <w:spacing w:val="-2"/>
          <w:sz w:val="28"/>
          <w:szCs w:val="28"/>
          <w:lang w:bidi="ar-EG"/>
        </w:rPr>
        <w:br/>
      </w:r>
    </w:p>
    <w:p w14:paraId="630F2E9D" w14:textId="77777777" w:rsidR="00EF140C" w:rsidRPr="004E4CA5" w:rsidRDefault="00EF140C" w:rsidP="00EF140C">
      <w:pPr>
        <w:ind w:left="720"/>
        <w:rPr>
          <w:color w:val="0D0D0D" w:themeColor="text1" w:themeTint="F2"/>
          <w:spacing w:val="-2"/>
          <w:sz w:val="28"/>
          <w:szCs w:val="28"/>
          <w:lang w:bidi="ar-EG"/>
        </w:rPr>
      </w:pPr>
      <w:r w:rsidRPr="004E4CA5">
        <w:rPr>
          <w:color w:val="0D0D0D" w:themeColor="text1" w:themeTint="F2"/>
          <w:spacing w:val="-2"/>
          <w:sz w:val="28"/>
          <w:szCs w:val="28"/>
          <w:lang w:bidi="ar-EG"/>
        </w:rPr>
        <w:t xml:space="preserve"> </w:t>
      </w:r>
    </w:p>
    <w:p w14:paraId="00C21C87" w14:textId="77777777" w:rsidR="00E32140" w:rsidRDefault="00EF140C" w:rsidP="00D46C1E">
      <w:pPr>
        <w:numPr>
          <w:ilvl w:val="0"/>
          <w:numId w:val="15"/>
        </w:numPr>
        <w:jc w:val="left"/>
        <w:rPr>
          <w:color w:val="0D0D0D" w:themeColor="text1" w:themeTint="F2"/>
          <w:spacing w:val="-2"/>
          <w:sz w:val="28"/>
          <w:szCs w:val="28"/>
          <w:lang w:bidi="ar-EG"/>
        </w:rPr>
      </w:pPr>
      <w:r w:rsidRPr="004E4CA5">
        <w:rPr>
          <w:b/>
          <w:bCs/>
          <w:color w:val="0D0D0D" w:themeColor="text1" w:themeTint="F2"/>
          <w:spacing w:val="-2"/>
          <w:sz w:val="28"/>
          <w:szCs w:val="28"/>
          <w:lang w:bidi="ar-EG"/>
        </w:rPr>
        <w:lastRenderedPageBreak/>
        <w:t>ID Image Verification Model</w:t>
      </w:r>
      <w:r w:rsidRPr="004E4CA5">
        <w:rPr>
          <w:color w:val="0D0D0D" w:themeColor="text1" w:themeTint="F2"/>
          <w:spacing w:val="-2"/>
          <w:sz w:val="28"/>
          <w:szCs w:val="28"/>
          <w:lang w:bidi="ar-EG"/>
        </w:rPr>
        <w:t>:</w:t>
      </w:r>
    </w:p>
    <w:p w14:paraId="2DA2C8BC" w14:textId="0582AA0B" w:rsidR="00EF140C" w:rsidRPr="00E32140" w:rsidRDefault="00EF140C" w:rsidP="00530C61">
      <w:pPr>
        <w:ind w:left="720"/>
        <w:rPr>
          <w:color w:val="0D0D0D" w:themeColor="text1" w:themeTint="F2"/>
          <w:spacing w:val="-2"/>
          <w:sz w:val="28"/>
          <w:szCs w:val="28"/>
          <w:lang w:bidi="ar-EG"/>
        </w:rPr>
      </w:pPr>
      <w:r w:rsidRPr="00E32140">
        <w:rPr>
          <w:color w:val="0D0D0D" w:themeColor="text1" w:themeTint="F2"/>
          <w:spacing w:val="-2"/>
          <w:sz w:val="28"/>
          <w:szCs w:val="28"/>
          <w:lang w:bidi="ar-EG"/>
        </w:rPr>
        <w:t>We plan to implement a machine learning model that verifies whether an uploaded image is indeed a national ID. This will add a layer of security and trust, especially for artisan verification during registration.</w:t>
      </w:r>
    </w:p>
    <w:p w14:paraId="70390EB9" w14:textId="77777777" w:rsidR="00530C61" w:rsidRDefault="00530C61" w:rsidP="00EF140C">
      <w:pPr>
        <w:rPr>
          <w:color w:val="0D0D0D" w:themeColor="text1" w:themeTint="F2"/>
          <w:spacing w:val="-2"/>
          <w:sz w:val="28"/>
          <w:szCs w:val="28"/>
          <w:rtl/>
          <w:lang w:bidi="ar-EG"/>
        </w:rPr>
      </w:pPr>
    </w:p>
    <w:p w14:paraId="58FBA631" w14:textId="49E1A30D" w:rsidR="00EF140C" w:rsidRPr="00BA26AD" w:rsidRDefault="00EF140C" w:rsidP="00EF140C">
      <w:pPr>
        <w:rPr>
          <w:b/>
          <w:bCs/>
          <w:color w:val="0D0D0D" w:themeColor="text1" w:themeTint="F2"/>
          <w:spacing w:val="-2"/>
          <w:sz w:val="28"/>
          <w:szCs w:val="28"/>
          <w:lang w:bidi="ar-EG"/>
        </w:rPr>
      </w:pPr>
      <w:r w:rsidRPr="00BA26AD">
        <w:rPr>
          <w:b/>
          <w:bCs/>
          <w:color w:val="0D0D0D" w:themeColor="text1" w:themeTint="F2"/>
          <w:spacing w:val="-2"/>
          <w:sz w:val="28"/>
          <w:szCs w:val="28"/>
          <w:lang w:bidi="ar-EG"/>
        </w:rPr>
        <w:t>These improvements will significantly boost the functionality, trustworthiness, and smart capabilities of the application, ensuring it continues to evolve to meet user needs and market demands.</w:t>
      </w:r>
    </w:p>
    <w:p w14:paraId="49239418" w14:textId="77777777" w:rsidR="00EF140C" w:rsidRPr="006F702D" w:rsidRDefault="00EF140C" w:rsidP="00EF140C">
      <w:pPr>
        <w:jc w:val="left"/>
        <w:rPr>
          <w:color w:val="0D0D0D" w:themeColor="text1" w:themeTint="F2"/>
          <w:spacing w:val="-2"/>
          <w:sz w:val="26"/>
          <w:szCs w:val="26"/>
          <w:rtl/>
          <w:lang w:bidi="ar-EG"/>
        </w:rPr>
        <w:sectPr w:rsidR="00EF140C" w:rsidRPr="006F702D" w:rsidSect="00EF140C">
          <w:pgSz w:w="12240" w:h="15840"/>
          <w:pgMar w:top="1440" w:right="1440" w:bottom="1134" w:left="1440" w:header="720" w:footer="720" w:gutter="0"/>
          <w:cols w:space="720"/>
          <w:docGrid w:linePitch="360"/>
        </w:sectPr>
      </w:pPr>
    </w:p>
    <w:p w14:paraId="74F544F1" w14:textId="77777777" w:rsidR="00EF140C" w:rsidRDefault="00EF140C" w:rsidP="00EF140C">
      <w:pPr>
        <w:pStyle w:val="Heading1"/>
      </w:pPr>
      <w:bookmarkStart w:id="840" w:name="_Toc197463979"/>
      <w:bookmarkStart w:id="841" w:name="_Toc672903342"/>
      <w:bookmarkStart w:id="842" w:name="_Toc200374915"/>
      <w:bookmarkStart w:id="843" w:name="_Toc200377034"/>
      <w:bookmarkStart w:id="844" w:name="_Toc200379596"/>
      <w:bookmarkStart w:id="845" w:name="_Toc200379716"/>
      <w:bookmarkStart w:id="846" w:name="_Toc200380036"/>
      <w:bookmarkStart w:id="847" w:name="_Toc200380386"/>
      <w:bookmarkStart w:id="848" w:name="_Toc200381370"/>
      <w:bookmarkStart w:id="849" w:name="_Toc200381499"/>
      <w:bookmarkStart w:id="850" w:name="_Toc200507034"/>
      <w:r w:rsidRPr="00126C37">
        <w:lastRenderedPageBreak/>
        <w:t>References</w:t>
      </w:r>
      <w:bookmarkEnd w:id="840"/>
      <w:bookmarkEnd w:id="841"/>
      <w:bookmarkEnd w:id="842"/>
      <w:bookmarkEnd w:id="843"/>
      <w:bookmarkEnd w:id="844"/>
      <w:bookmarkEnd w:id="845"/>
      <w:bookmarkEnd w:id="846"/>
      <w:bookmarkEnd w:id="847"/>
      <w:bookmarkEnd w:id="848"/>
      <w:bookmarkEnd w:id="849"/>
      <w:bookmarkEnd w:id="850"/>
    </w:p>
    <w:p w14:paraId="0062C4CB" w14:textId="77777777" w:rsidR="00EF140C" w:rsidRPr="00006582" w:rsidRDefault="00CF35F4" w:rsidP="00EF140C">
      <w:pPr>
        <w:rPr>
          <w:rStyle w:val="Hyperlink"/>
          <w:sz w:val="28"/>
          <w:szCs w:val="28"/>
        </w:rPr>
      </w:pPr>
      <w:hyperlink w:history="1">
        <w:bookmarkStart w:id="851" w:name="_Toc200374916"/>
        <w:bookmarkStart w:id="852" w:name="_Toc1682505026"/>
        <w:r w:rsidR="00EF140C" w:rsidRPr="00006582">
          <w:rPr>
            <w:rStyle w:val="Hyperlink"/>
            <w:sz w:val="28"/>
            <w:szCs w:val="28"/>
          </w:rPr>
          <w:t>https://</w:t>
        </w:r>
        <w:hyperlink r:id="rId136">
          <w:r w:rsidR="00EF140C" w:rsidRPr="00006582">
            <w:rPr>
              <w:rStyle w:val="Hyperlink"/>
              <w:sz w:val="28"/>
              <w:szCs w:val="28"/>
            </w:rPr>
            <w:t>en.wikipedia.org/wiki/Etsy</w:t>
          </w:r>
          <w:bookmarkEnd w:id="851"/>
        </w:hyperlink>
        <w:bookmarkEnd w:id="852"/>
      </w:hyperlink>
    </w:p>
    <w:p w14:paraId="6824614E" w14:textId="77777777" w:rsidR="00EF140C" w:rsidRPr="00006582" w:rsidRDefault="00CF35F4" w:rsidP="00EF140C">
      <w:pPr>
        <w:rPr>
          <w:rStyle w:val="Hyperlink"/>
          <w:sz w:val="28"/>
          <w:szCs w:val="28"/>
        </w:rPr>
      </w:pPr>
      <w:hyperlink w:history="1">
        <w:bookmarkStart w:id="853" w:name="_Toc200374917"/>
        <w:bookmarkStart w:id="854" w:name="_Toc1796852818"/>
        <w:r w:rsidR="00EF140C" w:rsidRPr="00006582">
          <w:rPr>
            <w:rStyle w:val="Hyperlink"/>
            <w:sz w:val="28"/>
            <w:szCs w:val="28"/>
          </w:rPr>
          <w:t>https://</w:t>
        </w:r>
        <w:hyperlink r:id="rId137">
          <w:r w:rsidR="00EF140C" w:rsidRPr="00006582">
            <w:rPr>
              <w:rStyle w:val="Hyperlink"/>
              <w:sz w:val="28"/>
              <w:szCs w:val="28"/>
            </w:rPr>
            <w:t>press.aboutamazon.com/2015/10/debuting-the-home-for-artisans-handmade-at-amazon</w:t>
          </w:r>
          <w:bookmarkEnd w:id="853"/>
        </w:hyperlink>
        <w:bookmarkEnd w:id="854"/>
      </w:hyperlink>
    </w:p>
    <w:p w14:paraId="56B5EB11" w14:textId="77777777" w:rsidR="00EF140C" w:rsidRPr="00006582" w:rsidRDefault="00CF35F4" w:rsidP="00EF140C">
      <w:pPr>
        <w:rPr>
          <w:rStyle w:val="Hyperlink"/>
          <w:sz w:val="28"/>
          <w:szCs w:val="28"/>
        </w:rPr>
      </w:pPr>
      <w:hyperlink w:history="1">
        <w:bookmarkStart w:id="855" w:name="_Toc200374918"/>
        <w:bookmarkStart w:id="856" w:name="_Toc1152611465"/>
        <w:r w:rsidR="00EF140C" w:rsidRPr="00006582">
          <w:rPr>
            <w:rStyle w:val="Hyperlink"/>
            <w:sz w:val="28"/>
            <w:szCs w:val="28"/>
          </w:rPr>
          <w:t>https://</w:t>
        </w:r>
        <w:hyperlink r:id="rId138">
          <w:r w:rsidR="00EF140C" w:rsidRPr="00006582">
            <w:rPr>
              <w:rStyle w:val="Hyperlink"/>
              <w:sz w:val="28"/>
              <w:szCs w:val="28"/>
            </w:rPr>
            <w:t>ayadymisr.com/index.php?route=information/information&amp;information_id=4</w:t>
          </w:r>
          <w:bookmarkEnd w:id="855"/>
        </w:hyperlink>
        <w:bookmarkEnd w:id="856"/>
      </w:hyperlink>
    </w:p>
    <w:bookmarkStart w:id="857" w:name="_Toc917795763"/>
    <w:p w14:paraId="1C07CB76"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"https://herafy.net/%d8%b4%d8%b1%d9%88%d8%b7-%d8%a7%d9%84%d8%a8%d9%8a%d8%b9-%d9%88%d8%a7%d9%84%d8%aa%d8%ba%d9%84%d9%8a%d9%81/" \h</w:instrText>
      </w:r>
      <w:r w:rsidRPr="00006582">
        <w:rPr>
          <w:sz w:val="28"/>
          <w:szCs w:val="28"/>
        </w:rPr>
        <w:fldChar w:fldCharType="separate"/>
      </w:r>
      <w:bookmarkStart w:id="858" w:name="_Toc200374919"/>
      <w:r w:rsidRPr="00006582">
        <w:rPr>
          <w:rStyle w:val="Hyperlink"/>
          <w:sz w:val="28"/>
          <w:szCs w:val="28"/>
        </w:rPr>
        <w:t>https://herafy.net/%d8%b4%d8%b1%d9%88%d8%b7-%</w:t>
      </w:r>
      <w:r w:rsidRPr="00006582">
        <w:rPr>
          <w:sz w:val="28"/>
          <w:szCs w:val="28"/>
        </w:rPr>
        <w:fldChar w:fldCharType="end"/>
      </w:r>
      <w:hyperlink r:id="rId139">
        <w:r w:rsidRPr="00006582">
          <w:rPr>
            <w:rStyle w:val="Hyperlink"/>
            <w:sz w:val="28"/>
            <w:szCs w:val="28"/>
          </w:rPr>
          <w:t>d8%a7%d9%84%d8%a8%d9%8a%d8%b9-%d9%88%d8%a7%d9%84%d8%aa%d8%ba%d9%84%d9%8a%d9%81/</w:t>
        </w:r>
        <w:bookmarkEnd w:id="858"/>
      </w:hyperlink>
      <w:bookmarkEnd w:id="857"/>
    </w:p>
    <w:bookmarkStart w:id="859" w:name="_Toc1334143548"/>
    <w:p w14:paraId="72153100"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"https://oriental-o.com/%D9%85%D9%86-%D9%86%D8%AD%D9%86" \h</w:instrText>
      </w:r>
      <w:r w:rsidRPr="00006582">
        <w:rPr>
          <w:sz w:val="28"/>
          <w:szCs w:val="28"/>
        </w:rPr>
        <w:fldChar w:fldCharType="separate"/>
      </w:r>
      <w:bookmarkStart w:id="860" w:name="_Toc200374920"/>
      <w:r w:rsidRPr="00006582">
        <w:rPr>
          <w:rStyle w:val="Hyperlink"/>
          <w:sz w:val="28"/>
          <w:szCs w:val="28"/>
        </w:rPr>
        <w:t>https://oriental-o.com/%D9%85%D9%86-%</w:t>
      </w:r>
      <w:r w:rsidRPr="00006582">
        <w:rPr>
          <w:sz w:val="28"/>
          <w:szCs w:val="28"/>
        </w:rPr>
        <w:fldChar w:fldCharType="end"/>
      </w:r>
      <w:hyperlink r:id="rId140">
        <w:r w:rsidRPr="00006582">
          <w:rPr>
            <w:rStyle w:val="Hyperlink"/>
            <w:sz w:val="28"/>
            <w:szCs w:val="28"/>
          </w:rPr>
          <w:t>D9%86%D8%AD%D9%86</w:t>
        </w:r>
        <w:bookmarkEnd w:id="860"/>
      </w:hyperlink>
      <w:bookmarkEnd w:id="859"/>
    </w:p>
    <w:bookmarkStart w:id="861" w:name="_Toc835650811"/>
    <w:p w14:paraId="3205C39D"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"https://www.creativeegypt.org/ar/about" \h</w:instrText>
      </w:r>
      <w:r w:rsidRPr="00006582">
        <w:rPr>
          <w:sz w:val="28"/>
          <w:szCs w:val="28"/>
        </w:rPr>
        <w:fldChar w:fldCharType="separate"/>
      </w:r>
      <w:bookmarkStart w:id="862" w:name="_Toc200374921"/>
      <w:r w:rsidRPr="00006582">
        <w:rPr>
          <w:rStyle w:val="Hyperlink"/>
          <w:sz w:val="28"/>
          <w:szCs w:val="28"/>
        </w:rPr>
        <w:t>https://www.creativeegypt.org/ar/about</w:t>
      </w:r>
      <w:bookmarkEnd w:id="862"/>
      <w:r w:rsidRPr="00006582">
        <w:rPr>
          <w:sz w:val="28"/>
          <w:szCs w:val="28"/>
        </w:rPr>
        <w:fldChar w:fldCharType="end"/>
      </w:r>
      <w:bookmarkEnd w:id="861"/>
    </w:p>
    <w:p w14:paraId="222E2631" w14:textId="77777777" w:rsidR="00EF140C" w:rsidRPr="00006582" w:rsidRDefault="00EF140C" w:rsidP="00EF140C">
      <w:pPr>
        <w:rPr>
          <w:sz w:val="28"/>
          <w:szCs w:val="28"/>
        </w:rPr>
      </w:pPr>
    </w:p>
    <w:bookmarkStart w:id="863" w:name="_Toc131479770"/>
    <w:p w14:paraId="5F7BFC91"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"https://api.flutter.dev/flutter/material/MaterialApp-class.html" \h</w:instrText>
      </w:r>
      <w:r w:rsidRPr="00006582">
        <w:rPr>
          <w:sz w:val="28"/>
          <w:szCs w:val="28"/>
        </w:rPr>
        <w:fldChar w:fldCharType="separate"/>
      </w:r>
      <w:bookmarkStart w:id="864" w:name="_Toc200374922"/>
      <w:r w:rsidRPr="00006582">
        <w:rPr>
          <w:rStyle w:val="Hyperlink"/>
          <w:sz w:val="28"/>
          <w:szCs w:val="28"/>
        </w:rPr>
        <w:t>https://api.flutter.dev/flutter/material/MaterialApp-class.html</w:t>
      </w:r>
      <w:bookmarkEnd w:id="864"/>
      <w:r w:rsidRPr="00006582">
        <w:rPr>
          <w:sz w:val="28"/>
          <w:szCs w:val="28"/>
        </w:rPr>
        <w:fldChar w:fldCharType="end"/>
      </w:r>
      <w:bookmarkEnd w:id="863"/>
    </w:p>
    <w:bookmarkStart w:id="865" w:name="_Toc292177432"/>
    <w:p w14:paraId="32952D8E"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"https://dart.dev/language/modifier-reference" \h</w:instrText>
      </w:r>
      <w:r w:rsidRPr="00006582">
        <w:rPr>
          <w:sz w:val="28"/>
          <w:szCs w:val="28"/>
        </w:rPr>
        <w:fldChar w:fldCharType="separate"/>
      </w:r>
      <w:bookmarkStart w:id="866" w:name="_Toc200374923"/>
      <w:r w:rsidRPr="00006582">
        <w:rPr>
          <w:rStyle w:val="Hyperlink"/>
          <w:sz w:val="28"/>
          <w:szCs w:val="28"/>
        </w:rPr>
        <w:t>https://dart.dev/language/modifier-reference</w:t>
      </w:r>
      <w:bookmarkEnd w:id="866"/>
      <w:r w:rsidRPr="00006582">
        <w:rPr>
          <w:sz w:val="28"/>
          <w:szCs w:val="28"/>
        </w:rPr>
        <w:fldChar w:fldCharType="end"/>
      </w:r>
      <w:bookmarkEnd w:id="865"/>
    </w:p>
    <w:bookmarkStart w:id="867" w:name="_Toc706285303"/>
    <w:p w14:paraId="20016320"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"https://developers.googleblog.com/en/ready-for-production-apps-flutter-beta-3/" \h</w:instrText>
      </w:r>
      <w:r w:rsidRPr="00006582">
        <w:rPr>
          <w:sz w:val="28"/>
          <w:szCs w:val="28"/>
        </w:rPr>
        <w:fldChar w:fldCharType="separate"/>
      </w:r>
      <w:bookmarkStart w:id="868" w:name="_Toc200374924"/>
      <w:r w:rsidRPr="00006582">
        <w:rPr>
          <w:rStyle w:val="Hyperlink"/>
          <w:sz w:val="28"/>
          <w:szCs w:val="28"/>
        </w:rPr>
        <w:t>https://developers.googleblog.com/en/ready-for-production-apps-flutter-beta-3/</w:t>
      </w:r>
      <w:bookmarkEnd w:id="868"/>
      <w:r w:rsidRPr="00006582">
        <w:rPr>
          <w:sz w:val="28"/>
          <w:szCs w:val="28"/>
        </w:rPr>
        <w:fldChar w:fldCharType="end"/>
      </w:r>
      <w:bookmarkEnd w:id="867"/>
    </w:p>
    <w:bookmarkStart w:id="869" w:name="_Toc1623831268"/>
    <w:p w14:paraId="7044817D"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"https://drive.google.com/drive/u/1/folders/1vtP7qFiO1S1xvEdnDJNgVGmmCSZy-Lag" \h</w:instrText>
      </w:r>
      <w:r w:rsidRPr="00006582">
        <w:rPr>
          <w:sz w:val="28"/>
          <w:szCs w:val="28"/>
        </w:rPr>
        <w:fldChar w:fldCharType="separate"/>
      </w:r>
      <w:bookmarkStart w:id="870" w:name="_Toc200374925"/>
      <w:r w:rsidRPr="00006582">
        <w:rPr>
          <w:rStyle w:val="Hyperlink"/>
          <w:sz w:val="28"/>
          <w:szCs w:val="28"/>
        </w:rPr>
        <w:t>https://drive.google.com/drive/u/1/folders/1vtP7qFiO1S1xvEdnDJNgVGmmCSZy-Lag</w:t>
      </w:r>
      <w:bookmarkEnd w:id="870"/>
      <w:r w:rsidRPr="00006582">
        <w:rPr>
          <w:sz w:val="28"/>
          <w:szCs w:val="28"/>
        </w:rPr>
        <w:fldChar w:fldCharType="end"/>
      </w:r>
      <w:bookmarkEnd w:id="869"/>
    </w:p>
    <w:bookmarkStart w:id="871" w:name="_Toc1759826349"/>
    <w:p w14:paraId="0F288177"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"https://keras.io/api/models/" \h</w:instrText>
      </w:r>
      <w:r w:rsidRPr="00006582">
        <w:rPr>
          <w:sz w:val="28"/>
          <w:szCs w:val="28"/>
        </w:rPr>
        <w:fldChar w:fldCharType="separate"/>
      </w:r>
      <w:bookmarkStart w:id="872" w:name="_Toc200374926"/>
      <w:r w:rsidRPr="00006582">
        <w:rPr>
          <w:rStyle w:val="Hyperlink"/>
          <w:sz w:val="28"/>
          <w:szCs w:val="28"/>
        </w:rPr>
        <w:t>https://keras.io/api/models/</w:t>
      </w:r>
      <w:bookmarkEnd w:id="872"/>
      <w:r w:rsidRPr="00006582">
        <w:rPr>
          <w:sz w:val="28"/>
          <w:szCs w:val="28"/>
        </w:rPr>
        <w:fldChar w:fldCharType="end"/>
      </w:r>
      <w:bookmarkEnd w:id="871"/>
    </w:p>
    <w:bookmarkStart w:id="873" w:name="_Toc850285635"/>
    <w:p w14:paraId="1FFB58D2"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"https://keras.io/api/layers/activations/" \h</w:instrText>
      </w:r>
      <w:r w:rsidRPr="00006582">
        <w:rPr>
          <w:sz w:val="28"/>
          <w:szCs w:val="28"/>
        </w:rPr>
        <w:fldChar w:fldCharType="separate"/>
      </w:r>
      <w:bookmarkStart w:id="874" w:name="_Toc200374927"/>
      <w:r w:rsidRPr="00006582">
        <w:rPr>
          <w:rStyle w:val="Hyperlink"/>
          <w:sz w:val="28"/>
          <w:szCs w:val="28"/>
        </w:rPr>
        <w:t>https://keras.io/api/layers/activations/</w:t>
      </w:r>
      <w:bookmarkEnd w:id="874"/>
      <w:r w:rsidRPr="00006582">
        <w:rPr>
          <w:sz w:val="28"/>
          <w:szCs w:val="28"/>
        </w:rPr>
        <w:fldChar w:fldCharType="end"/>
      </w:r>
      <w:bookmarkEnd w:id="873"/>
    </w:p>
    <w:bookmarkStart w:id="875" w:name="_Toc355681820"/>
    <w:p w14:paraId="088B38AC"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"https://keras.io/api/metrics/accuracy_metrics/" \h</w:instrText>
      </w:r>
      <w:r w:rsidRPr="00006582">
        <w:rPr>
          <w:sz w:val="28"/>
          <w:szCs w:val="28"/>
        </w:rPr>
        <w:fldChar w:fldCharType="separate"/>
      </w:r>
      <w:bookmarkStart w:id="876" w:name="_Toc200374928"/>
      <w:r w:rsidRPr="00006582">
        <w:rPr>
          <w:rStyle w:val="Hyperlink"/>
          <w:sz w:val="28"/>
          <w:szCs w:val="28"/>
        </w:rPr>
        <w:t>https://keras.io/api/metrics/accuracy_metrics/</w:t>
      </w:r>
      <w:bookmarkEnd w:id="876"/>
      <w:r w:rsidRPr="00006582">
        <w:rPr>
          <w:sz w:val="28"/>
          <w:szCs w:val="28"/>
        </w:rPr>
        <w:fldChar w:fldCharType="end"/>
      </w:r>
      <w:bookmarkEnd w:id="875"/>
    </w:p>
    <w:bookmarkStart w:id="877" w:name="_Toc216669756"/>
    <w:p w14:paraId="6009E3CB"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"https://www.tensorflow.org/learn" \h</w:instrText>
      </w:r>
      <w:r w:rsidRPr="00006582">
        <w:rPr>
          <w:sz w:val="28"/>
          <w:szCs w:val="28"/>
        </w:rPr>
        <w:fldChar w:fldCharType="separate"/>
      </w:r>
      <w:bookmarkStart w:id="878" w:name="_Toc200374929"/>
      <w:r w:rsidRPr="00006582">
        <w:rPr>
          <w:rStyle w:val="Hyperlink"/>
          <w:sz w:val="28"/>
          <w:szCs w:val="28"/>
        </w:rPr>
        <w:t>https://www.tensorflow.org/learn</w:t>
      </w:r>
      <w:bookmarkEnd w:id="878"/>
      <w:r w:rsidRPr="00006582">
        <w:rPr>
          <w:sz w:val="28"/>
          <w:szCs w:val="28"/>
        </w:rPr>
        <w:fldChar w:fldCharType="end"/>
      </w:r>
      <w:bookmarkEnd w:id="877"/>
    </w:p>
    <w:bookmarkStart w:id="879" w:name="_Toc688166040"/>
    <w:p w14:paraId="7674BD42" w14:textId="77777777" w:rsidR="00EF140C" w:rsidRPr="00006582" w:rsidRDefault="00EF140C" w:rsidP="00EF140C">
      <w:pPr>
        <w:rPr>
          <w:color w:val="0563C1" w:themeColor="hyperlink"/>
          <w:sz w:val="28"/>
          <w:szCs w:val="28"/>
        </w:rPr>
      </w:pPr>
      <w:r w:rsidRPr="00006582">
        <w:rPr>
          <w:sz w:val="28"/>
          <w:szCs w:val="28"/>
        </w:rPr>
        <w:lastRenderedPageBreak/>
        <w:fldChar w:fldCharType="begin"/>
      </w:r>
      <w:r w:rsidRPr="00006582">
        <w:rPr>
          <w:sz w:val="28"/>
          <w:szCs w:val="28"/>
        </w:rPr>
        <w:instrText>HYPERLINK "https://keras.io/getting_started/" \h</w:instrText>
      </w:r>
      <w:r w:rsidRPr="00006582">
        <w:rPr>
          <w:sz w:val="28"/>
          <w:szCs w:val="28"/>
        </w:rPr>
        <w:fldChar w:fldCharType="separate"/>
      </w:r>
      <w:bookmarkStart w:id="880" w:name="_Toc200374930"/>
      <w:r w:rsidRPr="00006582">
        <w:rPr>
          <w:rStyle w:val="Hyperlink"/>
          <w:sz w:val="28"/>
          <w:szCs w:val="28"/>
        </w:rPr>
        <w:t>https://keras.io/getting_started/</w:t>
      </w:r>
      <w:bookmarkEnd w:id="880"/>
      <w:r w:rsidRPr="00006582">
        <w:rPr>
          <w:sz w:val="28"/>
          <w:szCs w:val="28"/>
        </w:rPr>
        <w:fldChar w:fldCharType="end"/>
      </w:r>
      <w:bookmarkEnd w:id="879"/>
    </w:p>
    <w:bookmarkStart w:id="881" w:name="_Toc892938976"/>
    <w:p w14:paraId="778D76FF"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"https://www.datacamp.com/tutorial/introduction-to-convolutional-neural-networks-cnns" \h</w:instrText>
      </w:r>
      <w:r w:rsidRPr="00006582">
        <w:rPr>
          <w:sz w:val="28"/>
          <w:szCs w:val="28"/>
        </w:rPr>
        <w:fldChar w:fldCharType="separate"/>
      </w:r>
      <w:bookmarkStart w:id="882" w:name="_Toc200374931"/>
      <w:r w:rsidRPr="00006582">
        <w:rPr>
          <w:rStyle w:val="Hyperlink"/>
          <w:sz w:val="28"/>
          <w:szCs w:val="28"/>
        </w:rPr>
        <w:t>https://www.datacamp.com/tutorial/introduction-to-convolutional-neural-networks-cnns</w:t>
      </w:r>
      <w:bookmarkEnd w:id="882"/>
      <w:r w:rsidRPr="00006582">
        <w:rPr>
          <w:sz w:val="28"/>
          <w:szCs w:val="28"/>
        </w:rPr>
        <w:fldChar w:fldCharType="end"/>
      </w:r>
      <w:bookmarkEnd w:id="881"/>
    </w:p>
    <w:bookmarkStart w:id="883" w:name="_Toc1615698953"/>
    <w:p w14:paraId="091B15BE"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"https://keras.io/api/applications/vgg/" \h</w:instrText>
      </w:r>
      <w:r w:rsidRPr="00006582">
        <w:rPr>
          <w:sz w:val="28"/>
          <w:szCs w:val="28"/>
        </w:rPr>
        <w:fldChar w:fldCharType="separate"/>
      </w:r>
      <w:bookmarkStart w:id="884" w:name="_Toc200374932"/>
      <w:r w:rsidRPr="00006582">
        <w:rPr>
          <w:rStyle w:val="Hyperlink"/>
          <w:sz w:val="28"/>
          <w:szCs w:val="28"/>
        </w:rPr>
        <w:t>https://keras.io/api/applications/vgg/</w:t>
      </w:r>
      <w:bookmarkEnd w:id="884"/>
      <w:r w:rsidRPr="00006582">
        <w:rPr>
          <w:sz w:val="28"/>
          <w:szCs w:val="28"/>
        </w:rPr>
        <w:fldChar w:fldCharType="end"/>
      </w:r>
      <w:bookmarkEnd w:id="883"/>
    </w:p>
    <w:bookmarkStart w:id="885" w:name="_Toc164679360"/>
    <w:p w14:paraId="6F1DCC4C"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"https://docs.ultralytics.com/ar/models/yolov8/" \l "key-features" \h</w:instrText>
      </w:r>
      <w:r w:rsidRPr="00006582">
        <w:rPr>
          <w:sz w:val="28"/>
          <w:szCs w:val="28"/>
        </w:rPr>
        <w:fldChar w:fldCharType="separate"/>
      </w:r>
      <w:bookmarkStart w:id="886" w:name="_Toc200374933"/>
      <w:r w:rsidRPr="00006582">
        <w:rPr>
          <w:rStyle w:val="Hyperlink"/>
          <w:sz w:val="28"/>
          <w:szCs w:val="28"/>
        </w:rPr>
        <w:t>https://docs.ultralytics.com/ar/models/yolov8/#key-features</w:t>
      </w:r>
      <w:bookmarkEnd w:id="886"/>
      <w:r w:rsidRPr="00006582">
        <w:rPr>
          <w:sz w:val="28"/>
          <w:szCs w:val="28"/>
        </w:rPr>
        <w:fldChar w:fldCharType="end"/>
      </w:r>
      <w:bookmarkEnd w:id="885"/>
    </w:p>
    <w:bookmarkStart w:id="887" w:name="_Toc1498699875"/>
    <w:p w14:paraId="65337B3D" w14:textId="77777777" w:rsidR="00EF140C" w:rsidRPr="00006582" w:rsidRDefault="00EF140C" w:rsidP="00EF140C">
      <w:pPr>
        <w:rPr>
          <w:rStyle w:val="Hyperlink"/>
          <w:sz w:val="28"/>
          <w:szCs w:val="28"/>
        </w:rPr>
      </w:pPr>
      <w:r w:rsidRPr="00006582">
        <w:rPr>
          <w:sz w:val="28"/>
          <w:szCs w:val="28"/>
        </w:rPr>
        <w:fldChar w:fldCharType="begin"/>
      </w:r>
      <w:r w:rsidRPr="00006582">
        <w:rPr>
          <w:sz w:val="28"/>
          <w:szCs w:val="28"/>
        </w:rPr>
        <w:instrText>HYPERLINK "https://github.com/ultralytics/ultralytics/issues/189" \h</w:instrText>
      </w:r>
      <w:r w:rsidRPr="00006582">
        <w:rPr>
          <w:sz w:val="28"/>
          <w:szCs w:val="28"/>
        </w:rPr>
        <w:fldChar w:fldCharType="separate"/>
      </w:r>
      <w:bookmarkStart w:id="888" w:name="_Toc200374934"/>
      <w:r w:rsidRPr="00006582">
        <w:rPr>
          <w:rStyle w:val="Hyperlink"/>
          <w:sz w:val="28"/>
          <w:szCs w:val="28"/>
        </w:rPr>
        <w:t>https://github.com/ultralytics/ultralytics/issues/189</w:t>
      </w:r>
      <w:bookmarkEnd w:id="888"/>
      <w:r w:rsidRPr="00006582">
        <w:rPr>
          <w:sz w:val="28"/>
          <w:szCs w:val="28"/>
        </w:rPr>
        <w:fldChar w:fldCharType="end"/>
      </w:r>
      <w:bookmarkEnd w:id="887"/>
    </w:p>
    <w:bookmarkStart w:id="889" w:name="_Toc883483642"/>
    <w:p w14:paraId="030BC847" w14:textId="77777777" w:rsidR="00EF140C" w:rsidRPr="00006582" w:rsidRDefault="00EF140C" w:rsidP="00EF140C">
      <w:pPr>
        <w:rPr>
          <w:sz w:val="28"/>
          <w:szCs w:val="28"/>
          <w:lang w:bidi="ar-EG"/>
        </w:rPr>
      </w:pPr>
      <w:r w:rsidRPr="00006582">
        <w:rPr>
          <w:sz w:val="28"/>
          <w:szCs w:val="28"/>
        </w:rPr>
        <w:fldChar w:fldCharType="begin"/>
      </w:r>
      <w:r w:rsidRPr="00006582">
        <w:rPr>
          <w:sz w:val="28"/>
          <w:szCs w:val="28"/>
        </w:rPr>
        <w:instrText>HYPERLINK "https://keras.io/api/applications/mobilenet" \h</w:instrText>
      </w:r>
      <w:r w:rsidRPr="00006582">
        <w:rPr>
          <w:sz w:val="28"/>
          <w:szCs w:val="28"/>
        </w:rPr>
        <w:fldChar w:fldCharType="separate"/>
      </w:r>
      <w:bookmarkStart w:id="890" w:name="_Toc200374935"/>
      <w:r w:rsidRPr="00006582">
        <w:rPr>
          <w:rStyle w:val="Hyperlink"/>
          <w:sz w:val="28"/>
          <w:szCs w:val="28"/>
          <w:lang w:bidi="ar-EG"/>
        </w:rPr>
        <w:t>https://keras.io/api/applications/mobilenet</w:t>
      </w:r>
      <w:bookmarkEnd w:id="890"/>
      <w:r w:rsidRPr="00006582">
        <w:rPr>
          <w:sz w:val="28"/>
          <w:szCs w:val="28"/>
        </w:rPr>
        <w:fldChar w:fldCharType="end"/>
      </w:r>
      <w:bookmarkEnd w:id="889"/>
    </w:p>
    <w:bookmarkStart w:id="891" w:name="_Toc618877652"/>
    <w:bookmarkStart w:id="892" w:name="_Toc200374936"/>
    <w:p w14:paraId="5EE7929C" w14:textId="3F23F9EE" w:rsidR="005470D8" w:rsidRPr="004136E9" w:rsidRDefault="00FA44DD" w:rsidP="004136E9">
      <w:r>
        <w:rPr>
          <w:sz w:val="28"/>
          <w:szCs w:val="28"/>
          <w:lang w:bidi="ar-EG"/>
        </w:rPr>
        <w:fldChar w:fldCharType="begin"/>
      </w:r>
      <w:r>
        <w:rPr>
          <w:sz w:val="28"/>
          <w:szCs w:val="28"/>
          <w:lang w:bidi="ar-EG"/>
        </w:rPr>
        <w:instrText xml:space="preserve"> HYPERLINK "</w:instrText>
      </w:r>
      <w:r w:rsidRPr="00FA44DD">
        <w:rPr>
          <w:sz w:val="28"/>
          <w:szCs w:val="28"/>
          <w:lang w:bidi="ar-EG"/>
        </w:rPr>
        <w:instrText>https://keras.io/api/applications/resnet/</w:instrText>
      </w:r>
      <w:r>
        <w:rPr>
          <w:sz w:val="28"/>
          <w:szCs w:val="28"/>
          <w:lang w:bidi="ar-EG"/>
        </w:rPr>
        <w:instrText xml:space="preserve">" </w:instrText>
      </w:r>
      <w:r>
        <w:rPr>
          <w:sz w:val="28"/>
          <w:szCs w:val="28"/>
          <w:lang w:bidi="ar-EG"/>
        </w:rPr>
        <w:fldChar w:fldCharType="separate"/>
      </w:r>
      <w:r w:rsidRPr="009F688E">
        <w:rPr>
          <w:rStyle w:val="Hyperlink"/>
          <w:sz w:val="28"/>
          <w:szCs w:val="28"/>
          <w:lang w:bidi="ar-EG"/>
        </w:rPr>
        <w:t>https://keras.io/api/applications/resnet/</w:t>
      </w:r>
      <w:bookmarkEnd w:id="891"/>
      <w:bookmarkEnd w:id="892"/>
      <w:r>
        <w:rPr>
          <w:sz w:val="28"/>
          <w:szCs w:val="28"/>
          <w:lang w:bidi="ar-EG"/>
        </w:rPr>
        <w:fldChar w:fldCharType="end"/>
      </w:r>
      <w:r w:rsidR="00EF140C" w:rsidRPr="003101D4">
        <w:rPr>
          <w:noProof/>
        </w:rPr>
        <w:drawing>
          <wp:anchor distT="0" distB="0" distL="114300" distR="114300" simplePos="0" relativeHeight="252775936" behindDoc="0" locked="0" layoutInCell="1" allowOverlap="1" wp14:anchorId="6E9DDD6D" wp14:editId="394480C1">
            <wp:simplePos x="0" y="0"/>
            <wp:positionH relativeFrom="column">
              <wp:posOffset>-3200400</wp:posOffset>
            </wp:positionH>
            <wp:positionV relativeFrom="paragraph">
              <wp:posOffset>-2454910</wp:posOffset>
            </wp:positionV>
            <wp:extent cx="2233930" cy="8423910"/>
            <wp:effectExtent l="0" t="0" r="0" b="0"/>
            <wp:wrapNone/>
            <wp:docPr id="1697591436" name="Picture 46" descr="A screenshot of a cell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91436" name="Picture 46" descr="A screenshot of a cell phon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2233930" cy="8423910"/>
                    </a:xfrm>
                    <a:prstGeom prst="rect">
                      <a:avLst/>
                    </a:prstGeom>
                  </pic:spPr>
                </pic:pic>
              </a:graphicData>
            </a:graphic>
          </wp:anchor>
        </w:drawing>
      </w:r>
      <w:r w:rsidR="004136E9">
        <w:tab/>
      </w:r>
    </w:p>
    <w:sectPr w:rsidR="005470D8" w:rsidRPr="004136E9" w:rsidSect="00823964">
      <w:headerReference w:type="default" r:id="rId141"/>
      <w:footerReference w:type="default" r:id="rId142"/>
      <w:pgSz w:w="12240" w:h="15840"/>
      <w:pgMar w:top="1440" w:right="1440" w:bottom="1134"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3ED1D3" w14:textId="77777777" w:rsidR="00CF35F4" w:rsidRDefault="00CF35F4" w:rsidP="005470D8">
      <w:pPr>
        <w:spacing w:after="0" w:line="240" w:lineRule="auto"/>
      </w:pPr>
      <w:r>
        <w:separator/>
      </w:r>
    </w:p>
  </w:endnote>
  <w:endnote w:type="continuationSeparator" w:id="0">
    <w:p w14:paraId="65B38493" w14:textId="77777777" w:rsidR="00CF35F4" w:rsidRDefault="00CF35F4" w:rsidP="005470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Yu Gothic">
    <w:altName w:val="游ゴシック"/>
    <w:panose1 w:val="020B04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inherit">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8235854"/>
      <w:docPartObj>
        <w:docPartGallery w:val="Page Numbers (Bottom of Page)"/>
        <w:docPartUnique/>
      </w:docPartObj>
    </w:sdtPr>
    <w:sdtEndPr>
      <w:rPr>
        <w:noProof/>
      </w:rPr>
    </w:sdtEndPr>
    <w:sdtContent>
      <w:p w14:paraId="57AE195E" w14:textId="2660AAC5" w:rsidR="005320BB" w:rsidRDefault="005320BB" w:rsidP="003D367F">
        <w:pPr>
          <w:pStyle w:val="Footer"/>
          <w:jc w:val="center"/>
        </w:pPr>
        <w:r>
          <w:fldChar w:fldCharType="begin"/>
        </w:r>
        <w:r>
          <w:instrText xml:space="preserve"> PAGE   \* MERGEFORMAT </w:instrText>
        </w:r>
        <w:r>
          <w:fldChar w:fldCharType="separate"/>
        </w:r>
        <w:r w:rsidR="008E38FB">
          <w:rPr>
            <w:noProof/>
          </w:rPr>
          <w:t>267</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4317739"/>
      <w:docPartObj>
        <w:docPartGallery w:val="Page Numbers (Bottom of Page)"/>
        <w:docPartUnique/>
      </w:docPartObj>
    </w:sdtPr>
    <w:sdtEndPr>
      <w:rPr>
        <w:noProof/>
      </w:rPr>
    </w:sdtEndPr>
    <w:sdtContent>
      <w:p w14:paraId="40173E30" w14:textId="43C11D85" w:rsidR="005320BB" w:rsidRDefault="005320BB" w:rsidP="003D367F">
        <w:pPr>
          <w:pStyle w:val="Footer"/>
          <w:jc w:val="center"/>
        </w:pPr>
        <w:r>
          <w:fldChar w:fldCharType="begin"/>
        </w:r>
        <w:r>
          <w:instrText xml:space="preserve"> PAGE   \* MERGEFORMAT </w:instrText>
        </w:r>
        <w:r>
          <w:fldChar w:fldCharType="separate"/>
        </w:r>
        <w:r w:rsidR="008E38FB">
          <w:rPr>
            <w:noProof/>
          </w:rPr>
          <w:t>270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7CBBBF5" w14:textId="77777777" w:rsidR="00CF35F4" w:rsidRDefault="00CF35F4" w:rsidP="005470D8">
      <w:pPr>
        <w:spacing w:after="0" w:line="240" w:lineRule="auto"/>
      </w:pPr>
      <w:r>
        <w:separator/>
      </w:r>
    </w:p>
  </w:footnote>
  <w:footnote w:type="continuationSeparator" w:id="0">
    <w:p w14:paraId="7331C30B" w14:textId="77777777" w:rsidR="00CF35F4" w:rsidRDefault="00CF35F4" w:rsidP="005470D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0C4428" w14:textId="3F683A5D" w:rsidR="005320BB" w:rsidRDefault="005320BB" w:rsidP="00781421">
    <w:pPr>
      <w:pStyle w:val="Header"/>
      <w:rPr>
        <w:rtl/>
      </w:rPr>
    </w:pPr>
    <w:r>
      <w:rPr>
        <w:noProof/>
      </w:rPr>
      <w:drawing>
        <wp:inline distT="0" distB="0" distL="0" distR="0" wp14:anchorId="418EB014" wp14:editId="1A05B481">
          <wp:extent cx="1790700" cy="685800"/>
          <wp:effectExtent l="0" t="0" r="0" b="0"/>
          <wp:docPr id="1625215493" name="Picture 1625215493"/>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p w14:paraId="1C93DEEC" w14:textId="77777777" w:rsidR="005320BB" w:rsidRDefault="005320BB" w:rsidP="0078142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BC39B" w14:textId="7FC3EA5C" w:rsidR="005320BB" w:rsidRDefault="005320BB" w:rsidP="00781421">
    <w:pPr>
      <w:pStyle w:val="Header"/>
    </w:pPr>
    <w:r>
      <w:rPr>
        <w:noProof/>
      </w:rPr>
      <w:drawing>
        <wp:inline distT="0" distB="0" distL="0" distR="0" wp14:anchorId="1CFCC441" wp14:editId="2801C41C">
          <wp:extent cx="1790700" cy="685800"/>
          <wp:effectExtent l="0" t="0" r="0" b="0"/>
          <wp:docPr id="519046669" name="Picture 519046669"/>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
                    <a:extLst>
                      <a:ext uri="{28A0092B-C50C-407E-A947-70E740481C1C}">
                        <a14:useLocalDpi xmlns:a14="http://schemas.microsoft.com/office/drawing/2010/main" val="0"/>
                      </a:ext>
                    </a:extLst>
                  </a:blip>
                  <a:stretch>
                    <a:fillRect/>
                  </a:stretch>
                </pic:blipFill>
                <pic:spPr>
                  <a:xfrm>
                    <a:off x="0" y="0"/>
                    <a:ext cx="1790700" cy="68580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86B59"/>
    <w:multiLevelType w:val="multilevel"/>
    <w:tmpl w:val="0714F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24742"/>
    <w:multiLevelType w:val="multilevel"/>
    <w:tmpl w:val="05F00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F36BB0"/>
    <w:multiLevelType w:val="hybridMultilevel"/>
    <w:tmpl w:val="BB92630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3190E09"/>
    <w:multiLevelType w:val="hybridMultilevel"/>
    <w:tmpl w:val="67627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1A3594"/>
    <w:multiLevelType w:val="hybridMultilevel"/>
    <w:tmpl w:val="4AE2452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3B67A5E"/>
    <w:multiLevelType w:val="multilevel"/>
    <w:tmpl w:val="B6DCBFF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4525D96"/>
    <w:multiLevelType w:val="multilevel"/>
    <w:tmpl w:val="26304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CF945D"/>
    <w:multiLevelType w:val="hybridMultilevel"/>
    <w:tmpl w:val="688E82D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46C8BF6E">
      <w:start w:val="1"/>
      <w:numFmt w:val="lowerRoman"/>
      <w:lvlText w:val="%3."/>
      <w:lvlJc w:val="right"/>
      <w:pPr>
        <w:ind w:left="2160" w:hanging="180"/>
      </w:pPr>
    </w:lvl>
    <w:lvl w:ilvl="3" w:tplc="9680546E">
      <w:start w:val="1"/>
      <w:numFmt w:val="decimal"/>
      <w:lvlText w:val="%4."/>
      <w:lvlJc w:val="left"/>
      <w:pPr>
        <w:ind w:left="2880" w:hanging="360"/>
      </w:pPr>
    </w:lvl>
    <w:lvl w:ilvl="4" w:tplc="8D440B28">
      <w:start w:val="1"/>
      <w:numFmt w:val="lowerLetter"/>
      <w:lvlText w:val="%5."/>
      <w:lvlJc w:val="left"/>
      <w:pPr>
        <w:ind w:left="3600" w:hanging="360"/>
      </w:pPr>
    </w:lvl>
    <w:lvl w:ilvl="5" w:tplc="6E2E423A">
      <w:start w:val="1"/>
      <w:numFmt w:val="lowerRoman"/>
      <w:lvlText w:val="%6."/>
      <w:lvlJc w:val="right"/>
      <w:pPr>
        <w:ind w:left="4320" w:hanging="180"/>
      </w:pPr>
    </w:lvl>
    <w:lvl w:ilvl="6" w:tplc="1C0AFDFA">
      <w:start w:val="1"/>
      <w:numFmt w:val="decimal"/>
      <w:lvlText w:val="%7."/>
      <w:lvlJc w:val="left"/>
      <w:pPr>
        <w:ind w:left="5040" w:hanging="360"/>
      </w:pPr>
    </w:lvl>
    <w:lvl w:ilvl="7" w:tplc="F41A476A">
      <w:start w:val="1"/>
      <w:numFmt w:val="lowerLetter"/>
      <w:lvlText w:val="%8."/>
      <w:lvlJc w:val="left"/>
      <w:pPr>
        <w:ind w:left="5760" w:hanging="360"/>
      </w:pPr>
    </w:lvl>
    <w:lvl w:ilvl="8" w:tplc="34C49FE2">
      <w:start w:val="1"/>
      <w:numFmt w:val="lowerRoman"/>
      <w:lvlText w:val="%9."/>
      <w:lvlJc w:val="right"/>
      <w:pPr>
        <w:ind w:left="6480" w:hanging="180"/>
      </w:pPr>
    </w:lvl>
  </w:abstractNum>
  <w:abstractNum w:abstractNumId="8" w15:restartNumberingAfterBreak="0">
    <w:nsid w:val="08043FB0"/>
    <w:multiLevelType w:val="hybridMultilevel"/>
    <w:tmpl w:val="D548AC7A"/>
    <w:lvl w:ilvl="0" w:tplc="04090009">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080D1CB7"/>
    <w:multiLevelType w:val="hybridMultilevel"/>
    <w:tmpl w:val="AAC83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8A977E9"/>
    <w:multiLevelType w:val="multilevel"/>
    <w:tmpl w:val="D8BAF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B462D75"/>
    <w:multiLevelType w:val="multilevel"/>
    <w:tmpl w:val="5900A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2A5259"/>
    <w:multiLevelType w:val="multilevel"/>
    <w:tmpl w:val="C4CAEC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D33311"/>
    <w:multiLevelType w:val="multilevel"/>
    <w:tmpl w:val="BC941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CD44159"/>
    <w:multiLevelType w:val="hybridMultilevel"/>
    <w:tmpl w:val="80B08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DA80EE0"/>
    <w:multiLevelType w:val="multilevel"/>
    <w:tmpl w:val="D55E1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C57D1C"/>
    <w:multiLevelType w:val="multilevel"/>
    <w:tmpl w:val="C8F4E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FF00BD1"/>
    <w:multiLevelType w:val="multilevel"/>
    <w:tmpl w:val="F37EA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02785B"/>
    <w:multiLevelType w:val="multilevel"/>
    <w:tmpl w:val="0CAC7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2F457B9"/>
    <w:multiLevelType w:val="hybridMultilevel"/>
    <w:tmpl w:val="54AA7D6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35B35CD"/>
    <w:multiLevelType w:val="multilevel"/>
    <w:tmpl w:val="6BF2B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5EC34CA"/>
    <w:multiLevelType w:val="multilevel"/>
    <w:tmpl w:val="CEC6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0D2C14"/>
    <w:multiLevelType w:val="multilevel"/>
    <w:tmpl w:val="7BA02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D26ABB"/>
    <w:multiLevelType w:val="hybridMultilevel"/>
    <w:tmpl w:val="19647806"/>
    <w:lvl w:ilvl="0" w:tplc="5C4EB952">
      <w:start w:val="1"/>
      <w:numFmt w:val="bullet"/>
      <w:lvlText w:val=""/>
      <w:lvlJc w:val="left"/>
      <w:pPr>
        <w:ind w:left="720" w:hanging="360"/>
      </w:pPr>
      <w:rPr>
        <w:rFonts w:ascii="Symbol" w:hAnsi="Symbol" w:hint="default"/>
        <w:color w:val="2F5496" w:themeColor="accent1" w:themeShade="BF"/>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9480AE2"/>
    <w:multiLevelType w:val="multilevel"/>
    <w:tmpl w:val="6DCE0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074007"/>
    <w:multiLevelType w:val="hybridMultilevel"/>
    <w:tmpl w:val="425E6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AF43F81"/>
    <w:multiLevelType w:val="hybridMultilevel"/>
    <w:tmpl w:val="0602DF86"/>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27" w15:restartNumberingAfterBreak="0">
    <w:nsid w:val="1BF83CEA"/>
    <w:multiLevelType w:val="multilevel"/>
    <w:tmpl w:val="48B8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D6325FD"/>
    <w:multiLevelType w:val="multilevel"/>
    <w:tmpl w:val="056087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DB158F2"/>
    <w:multiLevelType w:val="hybridMultilevel"/>
    <w:tmpl w:val="F67EED6A"/>
    <w:lvl w:ilvl="0" w:tplc="6660059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E28F965"/>
    <w:multiLevelType w:val="hybridMultilevel"/>
    <w:tmpl w:val="C14C16F6"/>
    <w:lvl w:ilvl="0" w:tplc="04090001">
      <w:start w:val="1"/>
      <w:numFmt w:val="bullet"/>
      <w:lvlText w:val=""/>
      <w:lvlJc w:val="left"/>
      <w:pPr>
        <w:ind w:left="720" w:hanging="360"/>
      </w:pPr>
      <w:rPr>
        <w:rFonts w:ascii="Symbol" w:hAnsi="Symbol" w:hint="default"/>
      </w:rPr>
    </w:lvl>
    <w:lvl w:ilvl="1" w:tplc="62724A28">
      <w:start w:val="1"/>
      <w:numFmt w:val="lowerLetter"/>
      <w:lvlText w:val="%2."/>
      <w:lvlJc w:val="left"/>
      <w:pPr>
        <w:ind w:left="1440" w:hanging="360"/>
      </w:pPr>
    </w:lvl>
    <w:lvl w:ilvl="2" w:tplc="449EDEF8">
      <w:start w:val="1"/>
      <w:numFmt w:val="lowerRoman"/>
      <w:lvlText w:val="%3."/>
      <w:lvlJc w:val="right"/>
      <w:pPr>
        <w:ind w:left="2160" w:hanging="180"/>
      </w:pPr>
    </w:lvl>
    <w:lvl w:ilvl="3" w:tplc="7CD8E6A6">
      <w:start w:val="1"/>
      <w:numFmt w:val="decimal"/>
      <w:lvlText w:val="%4."/>
      <w:lvlJc w:val="left"/>
      <w:pPr>
        <w:ind w:left="2880" w:hanging="360"/>
      </w:pPr>
    </w:lvl>
    <w:lvl w:ilvl="4" w:tplc="3202BFF6">
      <w:start w:val="1"/>
      <w:numFmt w:val="lowerLetter"/>
      <w:lvlText w:val="%5."/>
      <w:lvlJc w:val="left"/>
      <w:pPr>
        <w:ind w:left="3600" w:hanging="360"/>
      </w:pPr>
    </w:lvl>
    <w:lvl w:ilvl="5" w:tplc="CE24CB8C">
      <w:start w:val="1"/>
      <w:numFmt w:val="lowerRoman"/>
      <w:lvlText w:val="%6."/>
      <w:lvlJc w:val="right"/>
      <w:pPr>
        <w:ind w:left="4320" w:hanging="180"/>
      </w:pPr>
    </w:lvl>
    <w:lvl w:ilvl="6" w:tplc="69984BA8">
      <w:start w:val="1"/>
      <w:numFmt w:val="decimal"/>
      <w:lvlText w:val="%7."/>
      <w:lvlJc w:val="left"/>
      <w:pPr>
        <w:ind w:left="5040" w:hanging="360"/>
      </w:pPr>
    </w:lvl>
    <w:lvl w:ilvl="7" w:tplc="CB506108">
      <w:start w:val="1"/>
      <w:numFmt w:val="lowerLetter"/>
      <w:lvlText w:val="%8."/>
      <w:lvlJc w:val="left"/>
      <w:pPr>
        <w:ind w:left="5760" w:hanging="360"/>
      </w:pPr>
    </w:lvl>
    <w:lvl w:ilvl="8" w:tplc="F4723C24">
      <w:start w:val="1"/>
      <w:numFmt w:val="lowerRoman"/>
      <w:lvlText w:val="%9."/>
      <w:lvlJc w:val="right"/>
      <w:pPr>
        <w:ind w:left="6480" w:hanging="180"/>
      </w:pPr>
    </w:lvl>
  </w:abstractNum>
  <w:abstractNum w:abstractNumId="31" w15:restartNumberingAfterBreak="0">
    <w:nsid w:val="2056452A"/>
    <w:multiLevelType w:val="multilevel"/>
    <w:tmpl w:val="4AF29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D86564"/>
    <w:multiLevelType w:val="multilevel"/>
    <w:tmpl w:val="14AA3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61117F4"/>
    <w:multiLevelType w:val="hybridMultilevel"/>
    <w:tmpl w:val="35EC296A"/>
    <w:lvl w:ilvl="0" w:tplc="6660059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270C3B80"/>
    <w:multiLevelType w:val="multilevel"/>
    <w:tmpl w:val="CAB04C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7B92964"/>
    <w:multiLevelType w:val="multilevel"/>
    <w:tmpl w:val="3234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8A174DA"/>
    <w:multiLevelType w:val="multilevel"/>
    <w:tmpl w:val="5D34F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8D6463F"/>
    <w:multiLevelType w:val="multilevel"/>
    <w:tmpl w:val="41163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95973ED"/>
    <w:multiLevelType w:val="hybridMultilevel"/>
    <w:tmpl w:val="80826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EE206B"/>
    <w:multiLevelType w:val="multilevel"/>
    <w:tmpl w:val="BF709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B476C3D"/>
    <w:multiLevelType w:val="hybridMultilevel"/>
    <w:tmpl w:val="3AA088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BE93895"/>
    <w:multiLevelType w:val="hybridMultilevel"/>
    <w:tmpl w:val="BF06C08E"/>
    <w:lvl w:ilvl="0" w:tplc="66600594">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C7D60AE"/>
    <w:multiLevelType w:val="multilevel"/>
    <w:tmpl w:val="6B2021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8E7D85"/>
    <w:multiLevelType w:val="multilevel"/>
    <w:tmpl w:val="3BF6A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0AD18FB"/>
    <w:multiLevelType w:val="multilevel"/>
    <w:tmpl w:val="FB2A3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2D128C3"/>
    <w:multiLevelType w:val="hybridMultilevel"/>
    <w:tmpl w:val="F5C8908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33382DB8"/>
    <w:multiLevelType w:val="multilevel"/>
    <w:tmpl w:val="3F0E5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59E24F0"/>
    <w:multiLevelType w:val="hybridMultilevel"/>
    <w:tmpl w:val="A34AC3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6621CD2"/>
    <w:multiLevelType w:val="hybridMultilevel"/>
    <w:tmpl w:val="22B6E7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8177884"/>
    <w:multiLevelType w:val="multilevel"/>
    <w:tmpl w:val="38177884"/>
    <w:lvl w:ilvl="0">
      <w:start w:val="1"/>
      <w:numFmt w:val="bullet"/>
      <w:lvlText w:val=""/>
      <w:lvlJc w:val="left"/>
      <w:pPr>
        <w:ind w:left="-5686" w:hanging="360"/>
      </w:pPr>
      <w:rPr>
        <w:rFonts w:ascii="Symbol" w:hAnsi="Symbol" w:hint="default"/>
      </w:rPr>
    </w:lvl>
    <w:lvl w:ilvl="1">
      <w:start w:val="1"/>
      <w:numFmt w:val="bullet"/>
      <w:lvlText w:val="o"/>
      <w:lvlJc w:val="left"/>
      <w:pPr>
        <w:ind w:left="-4966" w:hanging="360"/>
      </w:pPr>
      <w:rPr>
        <w:rFonts w:ascii="Courier New" w:hAnsi="Courier New" w:cs="Courier New" w:hint="default"/>
      </w:rPr>
    </w:lvl>
    <w:lvl w:ilvl="2">
      <w:start w:val="1"/>
      <w:numFmt w:val="bullet"/>
      <w:lvlText w:val=""/>
      <w:lvlJc w:val="left"/>
      <w:pPr>
        <w:ind w:left="-4246" w:hanging="360"/>
      </w:pPr>
      <w:rPr>
        <w:rFonts w:ascii="Wingdings" w:hAnsi="Wingdings" w:hint="default"/>
      </w:rPr>
    </w:lvl>
    <w:lvl w:ilvl="3">
      <w:start w:val="1"/>
      <w:numFmt w:val="bullet"/>
      <w:lvlText w:val=""/>
      <w:lvlJc w:val="left"/>
      <w:pPr>
        <w:ind w:left="-3526" w:hanging="360"/>
      </w:pPr>
      <w:rPr>
        <w:rFonts w:ascii="Symbol" w:hAnsi="Symbol" w:hint="default"/>
      </w:rPr>
    </w:lvl>
    <w:lvl w:ilvl="4">
      <w:start w:val="1"/>
      <w:numFmt w:val="bullet"/>
      <w:lvlText w:val="o"/>
      <w:lvlJc w:val="left"/>
      <w:pPr>
        <w:ind w:left="-2806" w:hanging="360"/>
      </w:pPr>
      <w:rPr>
        <w:rFonts w:ascii="Courier New" w:hAnsi="Courier New" w:cs="Courier New" w:hint="default"/>
      </w:rPr>
    </w:lvl>
    <w:lvl w:ilvl="5">
      <w:start w:val="1"/>
      <w:numFmt w:val="bullet"/>
      <w:lvlText w:val=""/>
      <w:lvlJc w:val="left"/>
      <w:pPr>
        <w:ind w:left="-2086" w:hanging="360"/>
      </w:pPr>
      <w:rPr>
        <w:rFonts w:ascii="Wingdings" w:hAnsi="Wingdings" w:hint="default"/>
      </w:rPr>
    </w:lvl>
    <w:lvl w:ilvl="6">
      <w:start w:val="1"/>
      <w:numFmt w:val="bullet"/>
      <w:lvlText w:val=""/>
      <w:lvlJc w:val="left"/>
      <w:pPr>
        <w:ind w:left="-1366" w:hanging="360"/>
      </w:pPr>
      <w:rPr>
        <w:rFonts w:ascii="Symbol" w:hAnsi="Symbol" w:hint="default"/>
      </w:rPr>
    </w:lvl>
    <w:lvl w:ilvl="7">
      <w:start w:val="1"/>
      <w:numFmt w:val="bullet"/>
      <w:lvlText w:val="o"/>
      <w:lvlJc w:val="left"/>
      <w:pPr>
        <w:ind w:left="-646" w:hanging="360"/>
      </w:pPr>
      <w:rPr>
        <w:rFonts w:ascii="Courier New" w:hAnsi="Courier New" w:cs="Courier New" w:hint="default"/>
      </w:rPr>
    </w:lvl>
    <w:lvl w:ilvl="8">
      <w:start w:val="1"/>
      <w:numFmt w:val="bullet"/>
      <w:lvlText w:val=""/>
      <w:lvlJc w:val="left"/>
      <w:pPr>
        <w:ind w:left="74" w:hanging="360"/>
      </w:pPr>
      <w:rPr>
        <w:rFonts w:ascii="Wingdings" w:hAnsi="Wingdings" w:hint="default"/>
      </w:rPr>
    </w:lvl>
  </w:abstractNum>
  <w:abstractNum w:abstractNumId="50" w15:restartNumberingAfterBreak="0">
    <w:nsid w:val="3A422706"/>
    <w:multiLevelType w:val="hybridMultilevel"/>
    <w:tmpl w:val="BA46B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BA9043A"/>
    <w:multiLevelType w:val="hybridMultilevel"/>
    <w:tmpl w:val="C9B25FC8"/>
    <w:lvl w:ilvl="0" w:tplc="04090005">
      <w:start w:val="1"/>
      <w:numFmt w:val="bullet"/>
      <w:lvlText w:val=""/>
      <w:lvlJc w:val="left"/>
      <w:pPr>
        <w:ind w:left="1514" w:hanging="360"/>
      </w:pPr>
      <w:rPr>
        <w:rFonts w:ascii="Wingdings" w:hAnsi="Wingdings" w:hint="default"/>
        <w:b w:val="0"/>
        <w:bCs w:val="0"/>
        <w:i w:val="0"/>
        <w:iCs w:val="0"/>
        <w:color w:val="233D89"/>
        <w:spacing w:val="0"/>
        <w:w w:val="100"/>
        <w:sz w:val="28"/>
        <w:szCs w:val="28"/>
        <w:lang w:val="en-US" w:eastAsia="en-US" w:bidi="ar-SA"/>
      </w:rPr>
    </w:lvl>
    <w:lvl w:ilvl="1" w:tplc="FFFFFFFF" w:tentative="1">
      <w:start w:val="1"/>
      <w:numFmt w:val="bullet"/>
      <w:lvlText w:val="o"/>
      <w:lvlJc w:val="left"/>
      <w:pPr>
        <w:ind w:left="2234" w:hanging="360"/>
      </w:pPr>
      <w:rPr>
        <w:rFonts w:ascii="Courier New" w:hAnsi="Courier New" w:cs="Courier New" w:hint="default"/>
      </w:rPr>
    </w:lvl>
    <w:lvl w:ilvl="2" w:tplc="FFFFFFFF" w:tentative="1">
      <w:start w:val="1"/>
      <w:numFmt w:val="bullet"/>
      <w:lvlText w:val=""/>
      <w:lvlJc w:val="left"/>
      <w:pPr>
        <w:ind w:left="2954" w:hanging="360"/>
      </w:pPr>
      <w:rPr>
        <w:rFonts w:ascii="Wingdings" w:hAnsi="Wingdings" w:hint="default"/>
      </w:rPr>
    </w:lvl>
    <w:lvl w:ilvl="3" w:tplc="FFFFFFFF" w:tentative="1">
      <w:start w:val="1"/>
      <w:numFmt w:val="bullet"/>
      <w:lvlText w:val=""/>
      <w:lvlJc w:val="left"/>
      <w:pPr>
        <w:ind w:left="3674" w:hanging="360"/>
      </w:pPr>
      <w:rPr>
        <w:rFonts w:ascii="Symbol" w:hAnsi="Symbol" w:hint="default"/>
      </w:rPr>
    </w:lvl>
    <w:lvl w:ilvl="4" w:tplc="FFFFFFFF" w:tentative="1">
      <w:start w:val="1"/>
      <w:numFmt w:val="bullet"/>
      <w:lvlText w:val="o"/>
      <w:lvlJc w:val="left"/>
      <w:pPr>
        <w:ind w:left="4394" w:hanging="360"/>
      </w:pPr>
      <w:rPr>
        <w:rFonts w:ascii="Courier New" w:hAnsi="Courier New" w:cs="Courier New" w:hint="default"/>
      </w:rPr>
    </w:lvl>
    <w:lvl w:ilvl="5" w:tplc="FFFFFFFF" w:tentative="1">
      <w:start w:val="1"/>
      <w:numFmt w:val="bullet"/>
      <w:lvlText w:val=""/>
      <w:lvlJc w:val="left"/>
      <w:pPr>
        <w:ind w:left="5114" w:hanging="360"/>
      </w:pPr>
      <w:rPr>
        <w:rFonts w:ascii="Wingdings" w:hAnsi="Wingdings" w:hint="default"/>
      </w:rPr>
    </w:lvl>
    <w:lvl w:ilvl="6" w:tplc="FFFFFFFF" w:tentative="1">
      <w:start w:val="1"/>
      <w:numFmt w:val="bullet"/>
      <w:lvlText w:val=""/>
      <w:lvlJc w:val="left"/>
      <w:pPr>
        <w:ind w:left="5834" w:hanging="360"/>
      </w:pPr>
      <w:rPr>
        <w:rFonts w:ascii="Symbol" w:hAnsi="Symbol" w:hint="default"/>
      </w:rPr>
    </w:lvl>
    <w:lvl w:ilvl="7" w:tplc="FFFFFFFF" w:tentative="1">
      <w:start w:val="1"/>
      <w:numFmt w:val="bullet"/>
      <w:lvlText w:val="o"/>
      <w:lvlJc w:val="left"/>
      <w:pPr>
        <w:ind w:left="6554" w:hanging="360"/>
      </w:pPr>
      <w:rPr>
        <w:rFonts w:ascii="Courier New" w:hAnsi="Courier New" w:cs="Courier New" w:hint="default"/>
      </w:rPr>
    </w:lvl>
    <w:lvl w:ilvl="8" w:tplc="FFFFFFFF" w:tentative="1">
      <w:start w:val="1"/>
      <w:numFmt w:val="bullet"/>
      <w:lvlText w:val=""/>
      <w:lvlJc w:val="left"/>
      <w:pPr>
        <w:ind w:left="7274" w:hanging="360"/>
      </w:pPr>
      <w:rPr>
        <w:rFonts w:ascii="Wingdings" w:hAnsi="Wingdings" w:hint="default"/>
      </w:rPr>
    </w:lvl>
  </w:abstractNum>
  <w:abstractNum w:abstractNumId="52" w15:restartNumberingAfterBreak="0">
    <w:nsid w:val="3CF53D07"/>
    <w:multiLevelType w:val="multilevel"/>
    <w:tmpl w:val="03CE4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E520D0F"/>
    <w:multiLevelType w:val="multilevel"/>
    <w:tmpl w:val="4ED26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19B1D20"/>
    <w:multiLevelType w:val="multilevel"/>
    <w:tmpl w:val="08BC8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2323A5D"/>
    <w:multiLevelType w:val="multilevel"/>
    <w:tmpl w:val="42323A5D"/>
    <w:lvl w:ilvl="0">
      <w:numFmt w:val="bullet"/>
      <w:lvlText w:val="•"/>
      <w:lvlJc w:val="left"/>
      <w:pPr>
        <w:ind w:left="2175" w:hanging="360"/>
      </w:pPr>
      <w:rPr>
        <w:rFonts w:hint="default"/>
        <w:lang w:val="en-US" w:eastAsia="en-US" w:bidi="ar-SA"/>
      </w:rPr>
    </w:lvl>
    <w:lvl w:ilvl="1">
      <w:start w:val="1"/>
      <w:numFmt w:val="bullet"/>
      <w:lvlText w:val="o"/>
      <w:lvlJc w:val="left"/>
      <w:pPr>
        <w:ind w:left="2895" w:hanging="360"/>
      </w:pPr>
      <w:rPr>
        <w:rFonts w:ascii="Courier New" w:hAnsi="Courier New" w:cs="Courier New" w:hint="default"/>
      </w:rPr>
    </w:lvl>
    <w:lvl w:ilvl="2">
      <w:start w:val="1"/>
      <w:numFmt w:val="bullet"/>
      <w:lvlText w:val=""/>
      <w:lvlJc w:val="left"/>
      <w:pPr>
        <w:ind w:left="3615" w:hanging="360"/>
      </w:pPr>
      <w:rPr>
        <w:rFonts w:ascii="Wingdings" w:hAnsi="Wingdings" w:hint="default"/>
      </w:rPr>
    </w:lvl>
    <w:lvl w:ilvl="3">
      <w:start w:val="1"/>
      <w:numFmt w:val="bullet"/>
      <w:lvlText w:val=""/>
      <w:lvlJc w:val="left"/>
      <w:pPr>
        <w:ind w:left="4335" w:hanging="360"/>
      </w:pPr>
      <w:rPr>
        <w:rFonts w:ascii="Symbol" w:hAnsi="Symbol" w:hint="default"/>
      </w:rPr>
    </w:lvl>
    <w:lvl w:ilvl="4">
      <w:start w:val="1"/>
      <w:numFmt w:val="bullet"/>
      <w:lvlText w:val="o"/>
      <w:lvlJc w:val="left"/>
      <w:pPr>
        <w:ind w:left="5055" w:hanging="360"/>
      </w:pPr>
      <w:rPr>
        <w:rFonts w:ascii="Courier New" w:hAnsi="Courier New" w:cs="Courier New" w:hint="default"/>
      </w:rPr>
    </w:lvl>
    <w:lvl w:ilvl="5">
      <w:start w:val="1"/>
      <w:numFmt w:val="bullet"/>
      <w:lvlText w:val=""/>
      <w:lvlJc w:val="left"/>
      <w:pPr>
        <w:ind w:left="5775" w:hanging="360"/>
      </w:pPr>
      <w:rPr>
        <w:rFonts w:ascii="Wingdings" w:hAnsi="Wingdings" w:hint="default"/>
      </w:rPr>
    </w:lvl>
    <w:lvl w:ilvl="6">
      <w:start w:val="1"/>
      <w:numFmt w:val="bullet"/>
      <w:lvlText w:val=""/>
      <w:lvlJc w:val="left"/>
      <w:pPr>
        <w:ind w:left="6495" w:hanging="360"/>
      </w:pPr>
      <w:rPr>
        <w:rFonts w:ascii="Symbol" w:hAnsi="Symbol" w:hint="default"/>
      </w:rPr>
    </w:lvl>
    <w:lvl w:ilvl="7">
      <w:start w:val="1"/>
      <w:numFmt w:val="bullet"/>
      <w:lvlText w:val="o"/>
      <w:lvlJc w:val="left"/>
      <w:pPr>
        <w:ind w:left="7215" w:hanging="360"/>
      </w:pPr>
      <w:rPr>
        <w:rFonts w:ascii="Courier New" w:hAnsi="Courier New" w:cs="Courier New" w:hint="default"/>
      </w:rPr>
    </w:lvl>
    <w:lvl w:ilvl="8">
      <w:start w:val="1"/>
      <w:numFmt w:val="bullet"/>
      <w:lvlText w:val=""/>
      <w:lvlJc w:val="left"/>
      <w:pPr>
        <w:ind w:left="7935" w:hanging="360"/>
      </w:pPr>
      <w:rPr>
        <w:rFonts w:ascii="Wingdings" w:hAnsi="Wingdings" w:hint="default"/>
      </w:rPr>
    </w:lvl>
  </w:abstractNum>
  <w:abstractNum w:abstractNumId="56" w15:restartNumberingAfterBreak="0">
    <w:nsid w:val="42945FA7"/>
    <w:multiLevelType w:val="hybridMultilevel"/>
    <w:tmpl w:val="B2D66A3C"/>
    <w:lvl w:ilvl="0" w:tplc="04090001">
      <w:start w:val="1"/>
      <w:numFmt w:val="bullet"/>
      <w:lvlText w:val=""/>
      <w:lvlJc w:val="left"/>
      <w:pPr>
        <w:ind w:left="1514" w:hanging="360"/>
      </w:pPr>
      <w:rPr>
        <w:rFonts w:ascii="Symbol" w:hAnsi="Symbol" w:hint="default"/>
      </w:rPr>
    </w:lvl>
    <w:lvl w:ilvl="1" w:tplc="04090003" w:tentative="1">
      <w:start w:val="1"/>
      <w:numFmt w:val="bullet"/>
      <w:lvlText w:val="o"/>
      <w:lvlJc w:val="left"/>
      <w:pPr>
        <w:ind w:left="2234" w:hanging="360"/>
      </w:pPr>
      <w:rPr>
        <w:rFonts w:ascii="Courier New" w:hAnsi="Courier New" w:cs="Courier New" w:hint="default"/>
      </w:rPr>
    </w:lvl>
    <w:lvl w:ilvl="2" w:tplc="04090005" w:tentative="1">
      <w:start w:val="1"/>
      <w:numFmt w:val="bullet"/>
      <w:lvlText w:val=""/>
      <w:lvlJc w:val="left"/>
      <w:pPr>
        <w:ind w:left="2954" w:hanging="360"/>
      </w:pPr>
      <w:rPr>
        <w:rFonts w:ascii="Wingdings" w:hAnsi="Wingdings" w:hint="default"/>
      </w:rPr>
    </w:lvl>
    <w:lvl w:ilvl="3" w:tplc="04090001" w:tentative="1">
      <w:start w:val="1"/>
      <w:numFmt w:val="bullet"/>
      <w:lvlText w:val=""/>
      <w:lvlJc w:val="left"/>
      <w:pPr>
        <w:ind w:left="3674" w:hanging="360"/>
      </w:pPr>
      <w:rPr>
        <w:rFonts w:ascii="Symbol" w:hAnsi="Symbol" w:hint="default"/>
      </w:rPr>
    </w:lvl>
    <w:lvl w:ilvl="4" w:tplc="04090003" w:tentative="1">
      <w:start w:val="1"/>
      <w:numFmt w:val="bullet"/>
      <w:lvlText w:val="o"/>
      <w:lvlJc w:val="left"/>
      <w:pPr>
        <w:ind w:left="4394" w:hanging="360"/>
      </w:pPr>
      <w:rPr>
        <w:rFonts w:ascii="Courier New" w:hAnsi="Courier New" w:cs="Courier New" w:hint="default"/>
      </w:rPr>
    </w:lvl>
    <w:lvl w:ilvl="5" w:tplc="04090005" w:tentative="1">
      <w:start w:val="1"/>
      <w:numFmt w:val="bullet"/>
      <w:lvlText w:val=""/>
      <w:lvlJc w:val="left"/>
      <w:pPr>
        <w:ind w:left="5114" w:hanging="360"/>
      </w:pPr>
      <w:rPr>
        <w:rFonts w:ascii="Wingdings" w:hAnsi="Wingdings" w:hint="default"/>
      </w:rPr>
    </w:lvl>
    <w:lvl w:ilvl="6" w:tplc="04090001" w:tentative="1">
      <w:start w:val="1"/>
      <w:numFmt w:val="bullet"/>
      <w:lvlText w:val=""/>
      <w:lvlJc w:val="left"/>
      <w:pPr>
        <w:ind w:left="5834" w:hanging="360"/>
      </w:pPr>
      <w:rPr>
        <w:rFonts w:ascii="Symbol" w:hAnsi="Symbol" w:hint="default"/>
      </w:rPr>
    </w:lvl>
    <w:lvl w:ilvl="7" w:tplc="04090003" w:tentative="1">
      <w:start w:val="1"/>
      <w:numFmt w:val="bullet"/>
      <w:lvlText w:val="o"/>
      <w:lvlJc w:val="left"/>
      <w:pPr>
        <w:ind w:left="6554" w:hanging="360"/>
      </w:pPr>
      <w:rPr>
        <w:rFonts w:ascii="Courier New" w:hAnsi="Courier New" w:cs="Courier New" w:hint="default"/>
      </w:rPr>
    </w:lvl>
    <w:lvl w:ilvl="8" w:tplc="04090005" w:tentative="1">
      <w:start w:val="1"/>
      <w:numFmt w:val="bullet"/>
      <w:lvlText w:val=""/>
      <w:lvlJc w:val="left"/>
      <w:pPr>
        <w:ind w:left="7274" w:hanging="360"/>
      </w:pPr>
      <w:rPr>
        <w:rFonts w:ascii="Wingdings" w:hAnsi="Wingdings" w:hint="default"/>
      </w:rPr>
    </w:lvl>
  </w:abstractNum>
  <w:abstractNum w:abstractNumId="57" w15:restartNumberingAfterBreak="0">
    <w:nsid w:val="44053F4C"/>
    <w:multiLevelType w:val="multilevel"/>
    <w:tmpl w:val="14F67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46D5271"/>
    <w:multiLevelType w:val="hybridMultilevel"/>
    <w:tmpl w:val="FB92B11A"/>
    <w:lvl w:ilvl="0" w:tplc="6660059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5C60ED5"/>
    <w:multiLevelType w:val="hybridMultilevel"/>
    <w:tmpl w:val="85824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7144CB22">
      <w:start w:val="4"/>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64D4271"/>
    <w:multiLevelType w:val="multilevel"/>
    <w:tmpl w:val="75B2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6A564B6"/>
    <w:multiLevelType w:val="multilevel"/>
    <w:tmpl w:val="E6C4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84B1C39"/>
    <w:multiLevelType w:val="multilevel"/>
    <w:tmpl w:val="F83A8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8A228C0"/>
    <w:multiLevelType w:val="multilevel"/>
    <w:tmpl w:val="340AE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8BA5EC0"/>
    <w:multiLevelType w:val="hybridMultilevel"/>
    <w:tmpl w:val="7B26F8EA"/>
    <w:lvl w:ilvl="0" w:tplc="04090001">
      <w:start w:val="1"/>
      <w:numFmt w:val="bullet"/>
      <w:lvlText w:val=""/>
      <w:lvlJc w:val="left"/>
      <w:pPr>
        <w:ind w:left="1874" w:hanging="360"/>
      </w:pPr>
      <w:rPr>
        <w:rFonts w:ascii="Symbol" w:hAnsi="Symbol" w:hint="default"/>
      </w:rPr>
    </w:lvl>
    <w:lvl w:ilvl="1" w:tplc="04090003" w:tentative="1">
      <w:start w:val="1"/>
      <w:numFmt w:val="bullet"/>
      <w:lvlText w:val="o"/>
      <w:lvlJc w:val="left"/>
      <w:pPr>
        <w:ind w:left="2594" w:hanging="360"/>
      </w:pPr>
      <w:rPr>
        <w:rFonts w:ascii="Courier New" w:hAnsi="Courier New" w:cs="Courier New" w:hint="default"/>
      </w:rPr>
    </w:lvl>
    <w:lvl w:ilvl="2" w:tplc="04090005" w:tentative="1">
      <w:start w:val="1"/>
      <w:numFmt w:val="bullet"/>
      <w:lvlText w:val=""/>
      <w:lvlJc w:val="left"/>
      <w:pPr>
        <w:ind w:left="3314" w:hanging="360"/>
      </w:pPr>
      <w:rPr>
        <w:rFonts w:ascii="Wingdings" w:hAnsi="Wingdings" w:hint="default"/>
      </w:rPr>
    </w:lvl>
    <w:lvl w:ilvl="3" w:tplc="04090001" w:tentative="1">
      <w:start w:val="1"/>
      <w:numFmt w:val="bullet"/>
      <w:lvlText w:val=""/>
      <w:lvlJc w:val="left"/>
      <w:pPr>
        <w:ind w:left="4034" w:hanging="360"/>
      </w:pPr>
      <w:rPr>
        <w:rFonts w:ascii="Symbol" w:hAnsi="Symbol" w:hint="default"/>
      </w:rPr>
    </w:lvl>
    <w:lvl w:ilvl="4" w:tplc="04090003" w:tentative="1">
      <w:start w:val="1"/>
      <w:numFmt w:val="bullet"/>
      <w:lvlText w:val="o"/>
      <w:lvlJc w:val="left"/>
      <w:pPr>
        <w:ind w:left="4754" w:hanging="360"/>
      </w:pPr>
      <w:rPr>
        <w:rFonts w:ascii="Courier New" w:hAnsi="Courier New" w:cs="Courier New" w:hint="default"/>
      </w:rPr>
    </w:lvl>
    <w:lvl w:ilvl="5" w:tplc="04090005" w:tentative="1">
      <w:start w:val="1"/>
      <w:numFmt w:val="bullet"/>
      <w:lvlText w:val=""/>
      <w:lvlJc w:val="left"/>
      <w:pPr>
        <w:ind w:left="5474" w:hanging="360"/>
      </w:pPr>
      <w:rPr>
        <w:rFonts w:ascii="Wingdings" w:hAnsi="Wingdings" w:hint="default"/>
      </w:rPr>
    </w:lvl>
    <w:lvl w:ilvl="6" w:tplc="04090001" w:tentative="1">
      <w:start w:val="1"/>
      <w:numFmt w:val="bullet"/>
      <w:lvlText w:val=""/>
      <w:lvlJc w:val="left"/>
      <w:pPr>
        <w:ind w:left="6194" w:hanging="360"/>
      </w:pPr>
      <w:rPr>
        <w:rFonts w:ascii="Symbol" w:hAnsi="Symbol" w:hint="default"/>
      </w:rPr>
    </w:lvl>
    <w:lvl w:ilvl="7" w:tplc="04090003" w:tentative="1">
      <w:start w:val="1"/>
      <w:numFmt w:val="bullet"/>
      <w:lvlText w:val="o"/>
      <w:lvlJc w:val="left"/>
      <w:pPr>
        <w:ind w:left="6914" w:hanging="360"/>
      </w:pPr>
      <w:rPr>
        <w:rFonts w:ascii="Courier New" w:hAnsi="Courier New" w:cs="Courier New" w:hint="default"/>
      </w:rPr>
    </w:lvl>
    <w:lvl w:ilvl="8" w:tplc="04090005" w:tentative="1">
      <w:start w:val="1"/>
      <w:numFmt w:val="bullet"/>
      <w:lvlText w:val=""/>
      <w:lvlJc w:val="left"/>
      <w:pPr>
        <w:ind w:left="7634" w:hanging="360"/>
      </w:pPr>
      <w:rPr>
        <w:rFonts w:ascii="Wingdings" w:hAnsi="Wingdings" w:hint="default"/>
      </w:rPr>
    </w:lvl>
  </w:abstractNum>
  <w:abstractNum w:abstractNumId="65" w15:restartNumberingAfterBreak="0">
    <w:nsid w:val="490219A0"/>
    <w:multiLevelType w:val="multilevel"/>
    <w:tmpl w:val="8606F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93B1962"/>
    <w:multiLevelType w:val="hybridMultilevel"/>
    <w:tmpl w:val="061A4DD4"/>
    <w:lvl w:ilvl="0" w:tplc="04090001">
      <w:start w:val="1"/>
      <w:numFmt w:val="bullet"/>
      <w:lvlText w:val=""/>
      <w:lvlJc w:val="left"/>
      <w:pPr>
        <w:ind w:left="1080" w:hanging="360"/>
      </w:pPr>
      <w:rPr>
        <w:rFonts w:ascii="Symbol" w:hAnsi="Symbol" w:hint="default"/>
      </w:rPr>
    </w:lvl>
    <w:lvl w:ilvl="1" w:tplc="F8F463B6">
      <w:start w:val="1"/>
      <w:numFmt w:val="lowerLetter"/>
      <w:lvlText w:val="%2."/>
      <w:lvlJc w:val="left"/>
      <w:pPr>
        <w:ind w:left="1800" w:hanging="360"/>
      </w:pPr>
    </w:lvl>
    <w:lvl w:ilvl="2" w:tplc="920A0AE0">
      <w:start w:val="1"/>
      <w:numFmt w:val="lowerRoman"/>
      <w:lvlText w:val="%3."/>
      <w:lvlJc w:val="right"/>
      <w:pPr>
        <w:ind w:left="2520" w:hanging="180"/>
      </w:pPr>
    </w:lvl>
    <w:lvl w:ilvl="3" w:tplc="AC4A1E48">
      <w:start w:val="1"/>
      <w:numFmt w:val="decimal"/>
      <w:lvlText w:val="%4."/>
      <w:lvlJc w:val="left"/>
      <w:pPr>
        <w:ind w:left="3240" w:hanging="360"/>
      </w:pPr>
    </w:lvl>
    <w:lvl w:ilvl="4" w:tplc="1E6C62EE">
      <w:start w:val="1"/>
      <w:numFmt w:val="lowerLetter"/>
      <w:lvlText w:val="%5."/>
      <w:lvlJc w:val="left"/>
      <w:pPr>
        <w:ind w:left="3960" w:hanging="360"/>
      </w:pPr>
    </w:lvl>
    <w:lvl w:ilvl="5" w:tplc="9960A406">
      <w:start w:val="1"/>
      <w:numFmt w:val="lowerRoman"/>
      <w:lvlText w:val="%6."/>
      <w:lvlJc w:val="right"/>
      <w:pPr>
        <w:ind w:left="4680" w:hanging="180"/>
      </w:pPr>
    </w:lvl>
    <w:lvl w:ilvl="6" w:tplc="F3EC3520">
      <w:start w:val="1"/>
      <w:numFmt w:val="decimal"/>
      <w:lvlText w:val="%7."/>
      <w:lvlJc w:val="left"/>
      <w:pPr>
        <w:ind w:left="5400" w:hanging="360"/>
      </w:pPr>
    </w:lvl>
    <w:lvl w:ilvl="7" w:tplc="88DCFC44">
      <w:start w:val="1"/>
      <w:numFmt w:val="lowerLetter"/>
      <w:lvlText w:val="%8."/>
      <w:lvlJc w:val="left"/>
      <w:pPr>
        <w:ind w:left="6120" w:hanging="360"/>
      </w:pPr>
    </w:lvl>
    <w:lvl w:ilvl="8" w:tplc="69EE4F00">
      <w:start w:val="1"/>
      <w:numFmt w:val="lowerRoman"/>
      <w:lvlText w:val="%9."/>
      <w:lvlJc w:val="right"/>
      <w:pPr>
        <w:ind w:left="6840" w:hanging="180"/>
      </w:pPr>
    </w:lvl>
  </w:abstractNum>
  <w:abstractNum w:abstractNumId="67" w15:restartNumberingAfterBreak="0">
    <w:nsid w:val="4AC77B1B"/>
    <w:multiLevelType w:val="multilevel"/>
    <w:tmpl w:val="25520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B1B029B"/>
    <w:multiLevelType w:val="hybridMultilevel"/>
    <w:tmpl w:val="32FC6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B9131D9"/>
    <w:multiLevelType w:val="hybridMultilevel"/>
    <w:tmpl w:val="9F16BDB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4C534467"/>
    <w:multiLevelType w:val="hybridMultilevel"/>
    <w:tmpl w:val="8594F0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17C5B1E"/>
    <w:multiLevelType w:val="multilevel"/>
    <w:tmpl w:val="9C7E0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1C12EEE"/>
    <w:multiLevelType w:val="hybridMultilevel"/>
    <w:tmpl w:val="8B92C6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3B06024"/>
    <w:multiLevelType w:val="hybridMultilevel"/>
    <w:tmpl w:val="01800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3CC741A"/>
    <w:multiLevelType w:val="hybridMultilevel"/>
    <w:tmpl w:val="D2580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45F2555"/>
    <w:multiLevelType w:val="hybridMultilevel"/>
    <w:tmpl w:val="C2D629F4"/>
    <w:lvl w:ilvl="0" w:tplc="04090001">
      <w:start w:val="1"/>
      <w:numFmt w:val="bullet"/>
      <w:lvlText w:val=""/>
      <w:lvlJc w:val="left"/>
      <w:pPr>
        <w:ind w:left="720" w:hanging="360"/>
      </w:pPr>
      <w:rPr>
        <w:rFonts w:ascii="Symbol" w:hAnsi="Symbol" w:hint="default"/>
      </w:rPr>
    </w:lvl>
    <w:lvl w:ilvl="1" w:tplc="6888BF7A">
      <w:start w:val="1"/>
      <w:numFmt w:val="lowerLetter"/>
      <w:lvlText w:val="%2."/>
      <w:lvlJc w:val="left"/>
      <w:pPr>
        <w:ind w:left="1440" w:hanging="360"/>
      </w:pPr>
    </w:lvl>
    <w:lvl w:ilvl="2" w:tplc="246EEACE">
      <w:start w:val="1"/>
      <w:numFmt w:val="lowerRoman"/>
      <w:lvlText w:val="%3."/>
      <w:lvlJc w:val="right"/>
      <w:pPr>
        <w:ind w:left="2160" w:hanging="180"/>
      </w:pPr>
    </w:lvl>
    <w:lvl w:ilvl="3" w:tplc="6772EBE2">
      <w:start w:val="1"/>
      <w:numFmt w:val="decimal"/>
      <w:lvlText w:val="%4."/>
      <w:lvlJc w:val="left"/>
      <w:pPr>
        <w:ind w:left="2880" w:hanging="360"/>
      </w:pPr>
    </w:lvl>
    <w:lvl w:ilvl="4" w:tplc="0564074A">
      <w:start w:val="1"/>
      <w:numFmt w:val="lowerLetter"/>
      <w:lvlText w:val="%5."/>
      <w:lvlJc w:val="left"/>
      <w:pPr>
        <w:ind w:left="3600" w:hanging="360"/>
      </w:pPr>
    </w:lvl>
    <w:lvl w:ilvl="5" w:tplc="F11454A2">
      <w:start w:val="1"/>
      <w:numFmt w:val="lowerRoman"/>
      <w:lvlText w:val="%6."/>
      <w:lvlJc w:val="right"/>
      <w:pPr>
        <w:ind w:left="4320" w:hanging="180"/>
      </w:pPr>
    </w:lvl>
    <w:lvl w:ilvl="6" w:tplc="3214A770">
      <w:start w:val="1"/>
      <w:numFmt w:val="decimal"/>
      <w:lvlText w:val="%7."/>
      <w:lvlJc w:val="left"/>
      <w:pPr>
        <w:ind w:left="5040" w:hanging="360"/>
      </w:pPr>
    </w:lvl>
    <w:lvl w:ilvl="7" w:tplc="048CAFA6">
      <w:start w:val="1"/>
      <w:numFmt w:val="lowerLetter"/>
      <w:lvlText w:val="%8."/>
      <w:lvlJc w:val="left"/>
      <w:pPr>
        <w:ind w:left="5760" w:hanging="360"/>
      </w:pPr>
    </w:lvl>
    <w:lvl w:ilvl="8" w:tplc="1B502996">
      <w:start w:val="1"/>
      <w:numFmt w:val="lowerRoman"/>
      <w:lvlText w:val="%9."/>
      <w:lvlJc w:val="right"/>
      <w:pPr>
        <w:ind w:left="6480" w:hanging="180"/>
      </w:pPr>
    </w:lvl>
  </w:abstractNum>
  <w:abstractNum w:abstractNumId="76" w15:restartNumberingAfterBreak="0">
    <w:nsid w:val="558E7A2A"/>
    <w:multiLevelType w:val="multilevel"/>
    <w:tmpl w:val="BF5A6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5A72233"/>
    <w:multiLevelType w:val="hybridMultilevel"/>
    <w:tmpl w:val="8AD484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6B526A4"/>
    <w:multiLevelType w:val="hybridMultilevel"/>
    <w:tmpl w:val="1B76D1D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7522AEC"/>
    <w:multiLevelType w:val="multilevel"/>
    <w:tmpl w:val="D35AB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7EC32C1"/>
    <w:multiLevelType w:val="multilevel"/>
    <w:tmpl w:val="9CF4E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84B016F"/>
    <w:multiLevelType w:val="hybridMultilevel"/>
    <w:tmpl w:val="76AC49A4"/>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6C289156">
      <w:start w:val="1"/>
      <w:numFmt w:val="bullet"/>
      <w:lvlText w:val="-"/>
      <w:lvlJc w:val="left"/>
      <w:pPr>
        <w:ind w:left="2880" w:hanging="360"/>
      </w:pPr>
      <w:rPr>
        <w:rFonts w:ascii="Times New Roman" w:eastAsiaTheme="minorHAnsi" w:hAnsi="Times New Roman" w:cs="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591F4AF2"/>
    <w:multiLevelType w:val="multilevel"/>
    <w:tmpl w:val="B8A62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9805538"/>
    <w:multiLevelType w:val="multilevel"/>
    <w:tmpl w:val="40345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9AA1CA1"/>
    <w:multiLevelType w:val="multilevel"/>
    <w:tmpl w:val="FB50B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F83CE0"/>
    <w:multiLevelType w:val="multilevel"/>
    <w:tmpl w:val="16425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B6A4A70"/>
    <w:multiLevelType w:val="hybridMultilevel"/>
    <w:tmpl w:val="C7464608"/>
    <w:lvl w:ilvl="0" w:tplc="04090001">
      <w:start w:val="1"/>
      <w:numFmt w:val="bullet"/>
      <w:lvlText w:val=""/>
      <w:lvlJc w:val="left"/>
      <w:pPr>
        <w:ind w:left="1080" w:hanging="360"/>
      </w:pPr>
      <w:rPr>
        <w:rFonts w:ascii="Symbol" w:hAnsi="Symbol" w:hint="default"/>
      </w:rPr>
    </w:lvl>
    <w:lvl w:ilvl="1" w:tplc="56768378">
      <w:start w:val="1"/>
      <w:numFmt w:val="bullet"/>
      <w:lvlText w:val=""/>
      <w:lvlJc w:val="left"/>
      <w:pPr>
        <w:ind w:left="1800" w:hanging="360"/>
      </w:pPr>
      <w:rPr>
        <w:rFonts w:ascii="Wingdings" w:eastAsiaTheme="minorHAnsi" w:hAnsi="Wingdings" w:cstheme="majorBidi"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5BA4594C"/>
    <w:multiLevelType w:val="hybridMultilevel"/>
    <w:tmpl w:val="0EFC4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D0F4BAE"/>
    <w:multiLevelType w:val="multilevel"/>
    <w:tmpl w:val="1E0E8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D486827"/>
    <w:multiLevelType w:val="multilevel"/>
    <w:tmpl w:val="010A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E2616F4"/>
    <w:multiLevelType w:val="multilevel"/>
    <w:tmpl w:val="95C09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2977C46"/>
    <w:multiLevelType w:val="multilevel"/>
    <w:tmpl w:val="C632F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64E567DF"/>
    <w:multiLevelType w:val="multilevel"/>
    <w:tmpl w:val="5C327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5B77D58"/>
    <w:multiLevelType w:val="multilevel"/>
    <w:tmpl w:val="D27A1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65A44EC"/>
    <w:multiLevelType w:val="multilevel"/>
    <w:tmpl w:val="8744DE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78223D1"/>
    <w:multiLevelType w:val="multilevel"/>
    <w:tmpl w:val="709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82056D6"/>
    <w:multiLevelType w:val="multilevel"/>
    <w:tmpl w:val="682056D6"/>
    <w:lvl w:ilvl="0">
      <w:start w:val="1"/>
      <w:numFmt w:val="bullet"/>
      <w:lvlText w:val=""/>
      <w:lvlJc w:val="left"/>
      <w:pPr>
        <w:ind w:left="720" w:hanging="36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7" w15:restartNumberingAfterBreak="0">
    <w:nsid w:val="69B2277C"/>
    <w:multiLevelType w:val="hybridMultilevel"/>
    <w:tmpl w:val="A89A9D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15:restartNumberingAfterBreak="0">
    <w:nsid w:val="69DE3D8E"/>
    <w:multiLevelType w:val="hybridMultilevel"/>
    <w:tmpl w:val="56FEB980"/>
    <w:lvl w:ilvl="0" w:tplc="6660059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9" w15:restartNumberingAfterBreak="0">
    <w:nsid w:val="6ADA7983"/>
    <w:multiLevelType w:val="multilevel"/>
    <w:tmpl w:val="C832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08D31BD"/>
    <w:multiLevelType w:val="hybridMultilevel"/>
    <w:tmpl w:val="FFFFFFFF"/>
    <w:lvl w:ilvl="0" w:tplc="2E92FEF4">
      <w:start w:val="1"/>
      <w:numFmt w:val="bullet"/>
      <w:lvlText w:val=""/>
      <w:lvlJc w:val="left"/>
      <w:pPr>
        <w:ind w:left="720" w:hanging="360"/>
      </w:pPr>
      <w:rPr>
        <w:rFonts w:ascii="Symbol" w:hAnsi="Symbol" w:hint="default"/>
      </w:rPr>
    </w:lvl>
    <w:lvl w:ilvl="1" w:tplc="67D23F32">
      <w:start w:val="1"/>
      <w:numFmt w:val="bullet"/>
      <w:lvlText w:val="o"/>
      <w:lvlJc w:val="left"/>
      <w:pPr>
        <w:ind w:left="1440" w:hanging="360"/>
      </w:pPr>
      <w:rPr>
        <w:rFonts w:ascii="Courier New" w:hAnsi="Courier New" w:hint="default"/>
      </w:rPr>
    </w:lvl>
    <w:lvl w:ilvl="2" w:tplc="EC5C1078">
      <w:start w:val="1"/>
      <w:numFmt w:val="bullet"/>
      <w:lvlText w:val=""/>
      <w:lvlJc w:val="left"/>
      <w:pPr>
        <w:ind w:left="2160" w:hanging="360"/>
      </w:pPr>
      <w:rPr>
        <w:rFonts w:ascii="Wingdings" w:hAnsi="Wingdings" w:hint="default"/>
      </w:rPr>
    </w:lvl>
    <w:lvl w:ilvl="3" w:tplc="17A207B6">
      <w:start w:val="1"/>
      <w:numFmt w:val="bullet"/>
      <w:lvlText w:val=""/>
      <w:lvlJc w:val="left"/>
      <w:pPr>
        <w:ind w:left="2880" w:hanging="360"/>
      </w:pPr>
      <w:rPr>
        <w:rFonts w:ascii="Symbol" w:hAnsi="Symbol" w:hint="default"/>
      </w:rPr>
    </w:lvl>
    <w:lvl w:ilvl="4" w:tplc="3C6EBA02">
      <w:start w:val="1"/>
      <w:numFmt w:val="bullet"/>
      <w:lvlText w:val="o"/>
      <w:lvlJc w:val="left"/>
      <w:pPr>
        <w:ind w:left="3600" w:hanging="360"/>
      </w:pPr>
      <w:rPr>
        <w:rFonts w:ascii="Courier New" w:hAnsi="Courier New" w:hint="default"/>
      </w:rPr>
    </w:lvl>
    <w:lvl w:ilvl="5" w:tplc="625487C8">
      <w:start w:val="1"/>
      <w:numFmt w:val="bullet"/>
      <w:lvlText w:val=""/>
      <w:lvlJc w:val="left"/>
      <w:pPr>
        <w:ind w:left="4320" w:hanging="360"/>
      </w:pPr>
      <w:rPr>
        <w:rFonts w:ascii="Wingdings" w:hAnsi="Wingdings" w:hint="default"/>
      </w:rPr>
    </w:lvl>
    <w:lvl w:ilvl="6" w:tplc="99200936">
      <w:start w:val="1"/>
      <w:numFmt w:val="bullet"/>
      <w:lvlText w:val=""/>
      <w:lvlJc w:val="left"/>
      <w:pPr>
        <w:ind w:left="5040" w:hanging="360"/>
      </w:pPr>
      <w:rPr>
        <w:rFonts w:ascii="Symbol" w:hAnsi="Symbol" w:hint="default"/>
      </w:rPr>
    </w:lvl>
    <w:lvl w:ilvl="7" w:tplc="D10E9096">
      <w:start w:val="1"/>
      <w:numFmt w:val="bullet"/>
      <w:lvlText w:val="o"/>
      <w:lvlJc w:val="left"/>
      <w:pPr>
        <w:ind w:left="5760" w:hanging="360"/>
      </w:pPr>
      <w:rPr>
        <w:rFonts w:ascii="Courier New" w:hAnsi="Courier New" w:hint="default"/>
      </w:rPr>
    </w:lvl>
    <w:lvl w:ilvl="8" w:tplc="39F26A1A">
      <w:start w:val="1"/>
      <w:numFmt w:val="bullet"/>
      <w:lvlText w:val=""/>
      <w:lvlJc w:val="left"/>
      <w:pPr>
        <w:ind w:left="6480" w:hanging="360"/>
      </w:pPr>
      <w:rPr>
        <w:rFonts w:ascii="Wingdings" w:hAnsi="Wingdings" w:hint="default"/>
      </w:rPr>
    </w:lvl>
  </w:abstractNum>
  <w:abstractNum w:abstractNumId="101" w15:restartNumberingAfterBreak="0">
    <w:nsid w:val="70E84B74"/>
    <w:multiLevelType w:val="multilevel"/>
    <w:tmpl w:val="C456C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71370AF6"/>
    <w:multiLevelType w:val="multilevel"/>
    <w:tmpl w:val="5C44FC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21D09C3"/>
    <w:multiLevelType w:val="multilevel"/>
    <w:tmpl w:val="46A6A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2C078BC"/>
    <w:multiLevelType w:val="hybridMultilevel"/>
    <w:tmpl w:val="13DAF5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5" w15:restartNumberingAfterBreak="0">
    <w:nsid w:val="732A527E"/>
    <w:multiLevelType w:val="multilevel"/>
    <w:tmpl w:val="EE0CCA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4361704"/>
    <w:multiLevelType w:val="multilevel"/>
    <w:tmpl w:val="5BDCA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5FC1E07"/>
    <w:multiLevelType w:val="multilevel"/>
    <w:tmpl w:val="4E403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76E14A0"/>
    <w:multiLevelType w:val="multilevel"/>
    <w:tmpl w:val="F2125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99769C4"/>
    <w:multiLevelType w:val="multilevel"/>
    <w:tmpl w:val="B5BEE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00"/>
  </w:num>
  <w:num w:numId="3">
    <w:abstractNumId w:val="30"/>
  </w:num>
  <w:num w:numId="4">
    <w:abstractNumId w:val="35"/>
  </w:num>
  <w:num w:numId="5">
    <w:abstractNumId w:val="83"/>
  </w:num>
  <w:num w:numId="6">
    <w:abstractNumId w:val="17"/>
  </w:num>
  <w:num w:numId="7">
    <w:abstractNumId w:val="75"/>
  </w:num>
  <w:num w:numId="8">
    <w:abstractNumId w:val="85"/>
  </w:num>
  <w:num w:numId="9">
    <w:abstractNumId w:val="7"/>
  </w:num>
  <w:num w:numId="10">
    <w:abstractNumId w:val="22"/>
  </w:num>
  <w:num w:numId="11">
    <w:abstractNumId w:val="103"/>
  </w:num>
  <w:num w:numId="12">
    <w:abstractNumId w:val="1"/>
  </w:num>
  <w:num w:numId="13">
    <w:abstractNumId w:val="71"/>
  </w:num>
  <w:num w:numId="14">
    <w:abstractNumId w:val="93"/>
  </w:num>
  <w:num w:numId="15">
    <w:abstractNumId w:val="6"/>
  </w:num>
  <w:num w:numId="16">
    <w:abstractNumId w:val="11"/>
  </w:num>
  <w:num w:numId="17">
    <w:abstractNumId w:val="23"/>
  </w:num>
  <w:num w:numId="18">
    <w:abstractNumId w:val="51"/>
  </w:num>
  <w:num w:numId="19">
    <w:abstractNumId w:val="26"/>
  </w:num>
  <w:num w:numId="20">
    <w:abstractNumId w:val="64"/>
  </w:num>
  <w:num w:numId="21">
    <w:abstractNumId w:val="8"/>
  </w:num>
  <w:num w:numId="22">
    <w:abstractNumId w:val="36"/>
  </w:num>
  <w:num w:numId="23">
    <w:abstractNumId w:val="67"/>
  </w:num>
  <w:num w:numId="24">
    <w:abstractNumId w:val="76"/>
  </w:num>
  <w:num w:numId="25">
    <w:abstractNumId w:val="89"/>
  </w:num>
  <w:num w:numId="26">
    <w:abstractNumId w:val="21"/>
  </w:num>
  <w:num w:numId="27">
    <w:abstractNumId w:val="106"/>
  </w:num>
  <w:num w:numId="28">
    <w:abstractNumId w:val="52"/>
  </w:num>
  <w:num w:numId="29">
    <w:abstractNumId w:val="53"/>
  </w:num>
  <w:num w:numId="30">
    <w:abstractNumId w:val="92"/>
  </w:num>
  <w:num w:numId="31">
    <w:abstractNumId w:val="44"/>
  </w:num>
  <w:num w:numId="32">
    <w:abstractNumId w:val="105"/>
  </w:num>
  <w:num w:numId="33">
    <w:abstractNumId w:val="39"/>
  </w:num>
  <w:num w:numId="34">
    <w:abstractNumId w:val="42"/>
  </w:num>
  <w:num w:numId="35">
    <w:abstractNumId w:val="27"/>
  </w:num>
  <w:num w:numId="36">
    <w:abstractNumId w:val="13"/>
  </w:num>
  <w:num w:numId="37">
    <w:abstractNumId w:val="24"/>
  </w:num>
  <w:num w:numId="38">
    <w:abstractNumId w:val="15"/>
  </w:num>
  <w:num w:numId="39">
    <w:abstractNumId w:val="102"/>
  </w:num>
  <w:num w:numId="40">
    <w:abstractNumId w:val="101"/>
  </w:num>
  <w:num w:numId="41">
    <w:abstractNumId w:val="94"/>
  </w:num>
  <w:num w:numId="42">
    <w:abstractNumId w:val="109"/>
  </w:num>
  <w:num w:numId="43">
    <w:abstractNumId w:val="18"/>
  </w:num>
  <w:num w:numId="44">
    <w:abstractNumId w:val="0"/>
  </w:num>
  <w:num w:numId="45">
    <w:abstractNumId w:val="43"/>
  </w:num>
  <w:num w:numId="46">
    <w:abstractNumId w:val="61"/>
  </w:num>
  <w:num w:numId="47">
    <w:abstractNumId w:val="12"/>
  </w:num>
  <w:num w:numId="48">
    <w:abstractNumId w:val="54"/>
  </w:num>
  <w:num w:numId="49">
    <w:abstractNumId w:val="55"/>
  </w:num>
  <w:num w:numId="50">
    <w:abstractNumId w:val="49"/>
  </w:num>
  <w:num w:numId="51">
    <w:abstractNumId w:val="96"/>
  </w:num>
  <w:num w:numId="52">
    <w:abstractNumId w:val="31"/>
  </w:num>
  <w:num w:numId="53">
    <w:abstractNumId w:val="46"/>
  </w:num>
  <w:num w:numId="54">
    <w:abstractNumId w:val="37"/>
  </w:num>
  <w:num w:numId="55">
    <w:abstractNumId w:val="16"/>
  </w:num>
  <w:num w:numId="56">
    <w:abstractNumId w:val="34"/>
  </w:num>
  <w:num w:numId="57">
    <w:abstractNumId w:val="57"/>
  </w:num>
  <w:num w:numId="58">
    <w:abstractNumId w:val="32"/>
  </w:num>
  <w:num w:numId="59">
    <w:abstractNumId w:val="20"/>
  </w:num>
  <w:num w:numId="60">
    <w:abstractNumId w:val="108"/>
  </w:num>
  <w:num w:numId="61">
    <w:abstractNumId w:val="60"/>
  </w:num>
  <w:num w:numId="62">
    <w:abstractNumId w:val="99"/>
  </w:num>
  <w:num w:numId="63">
    <w:abstractNumId w:val="90"/>
  </w:num>
  <w:num w:numId="64">
    <w:abstractNumId w:val="79"/>
  </w:num>
  <w:num w:numId="65">
    <w:abstractNumId w:val="10"/>
  </w:num>
  <w:num w:numId="66">
    <w:abstractNumId w:val="88"/>
  </w:num>
  <w:num w:numId="67">
    <w:abstractNumId w:val="107"/>
  </w:num>
  <w:num w:numId="68">
    <w:abstractNumId w:val="82"/>
  </w:num>
  <w:num w:numId="69">
    <w:abstractNumId w:val="95"/>
  </w:num>
  <w:num w:numId="70">
    <w:abstractNumId w:val="63"/>
  </w:num>
  <w:num w:numId="71">
    <w:abstractNumId w:val="84"/>
  </w:num>
  <w:num w:numId="72">
    <w:abstractNumId w:val="62"/>
  </w:num>
  <w:num w:numId="73">
    <w:abstractNumId w:val="28"/>
  </w:num>
  <w:num w:numId="74">
    <w:abstractNumId w:val="80"/>
  </w:num>
  <w:num w:numId="75">
    <w:abstractNumId w:val="65"/>
  </w:num>
  <w:num w:numId="76">
    <w:abstractNumId w:val="25"/>
  </w:num>
  <w:num w:numId="77">
    <w:abstractNumId w:val="38"/>
  </w:num>
  <w:num w:numId="78">
    <w:abstractNumId w:val="66"/>
  </w:num>
  <w:num w:numId="79">
    <w:abstractNumId w:val="48"/>
  </w:num>
  <w:num w:numId="80">
    <w:abstractNumId w:val="72"/>
  </w:num>
  <w:num w:numId="81">
    <w:abstractNumId w:val="2"/>
  </w:num>
  <w:num w:numId="82">
    <w:abstractNumId w:val="59"/>
  </w:num>
  <w:num w:numId="83">
    <w:abstractNumId w:val="77"/>
  </w:num>
  <w:num w:numId="84">
    <w:abstractNumId w:val="9"/>
  </w:num>
  <w:num w:numId="85">
    <w:abstractNumId w:val="104"/>
  </w:num>
  <w:num w:numId="86">
    <w:abstractNumId w:val="50"/>
  </w:num>
  <w:num w:numId="87">
    <w:abstractNumId w:val="87"/>
  </w:num>
  <w:num w:numId="88">
    <w:abstractNumId w:val="14"/>
  </w:num>
  <w:num w:numId="89">
    <w:abstractNumId w:val="40"/>
  </w:num>
  <w:num w:numId="90">
    <w:abstractNumId w:val="86"/>
  </w:num>
  <w:num w:numId="91">
    <w:abstractNumId w:val="45"/>
  </w:num>
  <w:num w:numId="92">
    <w:abstractNumId w:val="4"/>
  </w:num>
  <w:num w:numId="93">
    <w:abstractNumId w:val="69"/>
  </w:num>
  <w:num w:numId="94">
    <w:abstractNumId w:val="81"/>
  </w:num>
  <w:num w:numId="95">
    <w:abstractNumId w:val="78"/>
  </w:num>
  <w:num w:numId="96">
    <w:abstractNumId w:val="19"/>
  </w:num>
  <w:num w:numId="97">
    <w:abstractNumId w:val="47"/>
  </w:num>
  <w:num w:numId="98">
    <w:abstractNumId w:val="70"/>
  </w:num>
  <w:num w:numId="99">
    <w:abstractNumId w:val="73"/>
  </w:num>
  <w:num w:numId="100">
    <w:abstractNumId w:val="97"/>
  </w:num>
  <w:num w:numId="101">
    <w:abstractNumId w:val="68"/>
  </w:num>
  <w:num w:numId="102">
    <w:abstractNumId w:val="3"/>
  </w:num>
  <w:num w:numId="103">
    <w:abstractNumId w:val="56"/>
  </w:num>
  <w:num w:numId="104">
    <w:abstractNumId w:val="74"/>
  </w:num>
  <w:num w:numId="105">
    <w:abstractNumId w:val="58"/>
  </w:num>
  <w:num w:numId="106">
    <w:abstractNumId w:val="98"/>
  </w:num>
  <w:num w:numId="107">
    <w:abstractNumId w:val="29"/>
  </w:num>
  <w:num w:numId="108">
    <w:abstractNumId w:val="41"/>
  </w:num>
  <w:num w:numId="109">
    <w:abstractNumId w:val="33"/>
  </w:num>
  <w:num w:numId="110">
    <w:abstractNumId w:val="91"/>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8"/>
  <w:hideSpellingErrors/>
  <w:hideGrammaticalErrors/>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721F"/>
    <w:rsid w:val="00001102"/>
    <w:rsid w:val="00002562"/>
    <w:rsid w:val="00002590"/>
    <w:rsid w:val="00003C6E"/>
    <w:rsid w:val="00003CC1"/>
    <w:rsid w:val="0000422C"/>
    <w:rsid w:val="00004E70"/>
    <w:rsid w:val="00006582"/>
    <w:rsid w:val="00006CDD"/>
    <w:rsid w:val="00007847"/>
    <w:rsid w:val="00007B8A"/>
    <w:rsid w:val="000103DB"/>
    <w:rsid w:val="00010639"/>
    <w:rsid w:val="00010F69"/>
    <w:rsid w:val="000119A7"/>
    <w:rsid w:val="0001201A"/>
    <w:rsid w:val="000130E4"/>
    <w:rsid w:val="00013106"/>
    <w:rsid w:val="0001415C"/>
    <w:rsid w:val="00014C23"/>
    <w:rsid w:val="00014D14"/>
    <w:rsid w:val="00015334"/>
    <w:rsid w:val="000154AB"/>
    <w:rsid w:val="00020748"/>
    <w:rsid w:val="00020B88"/>
    <w:rsid w:val="000212A0"/>
    <w:rsid w:val="000217FB"/>
    <w:rsid w:val="00022A2C"/>
    <w:rsid w:val="00022A3F"/>
    <w:rsid w:val="00022EE6"/>
    <w:rsid w:val="000233AA"/>
    <w:rsid w:val="00023E16"/>
    <w:rsid w:val="000266BE"/>
    <w:rsid w:val="000277D7"/>
    <w:rsid w:val="00033796"/>
    <w:rsid w:val="0003395E"/>
    <w:rsid w:val="00035063"/>
    <w:rsid w:val="000360DE"/>
    <w:rsid w:val="0003769C"/>
    <w:rsid w:val="000410CB"/>
    <w:rsid w:val="000415C8"/>
    <w:rsid w:val="000420A5"/>
    <w:rsid w:val="00043FA4"/>
    <w:rsid w:val="00044FDF"/>
    <w:rsid w:val="00045049"/>
    <w:rsid w:val="00045780"/>
    <w:rsid w:val="000459FE"/>
    <w:rsid w:val="0004624C"/>
    <w:rsid w:val="0004678F"/>
    <w:rsid w:val="0004724C"/>
    <w:rsid w:val="00047896"/>
    <w:rsid w:val="00050302"/>
    <w:rsid w:val="00050A10"/>
    <w:rsid w:val="00050F5F"/>
    <w:rsid w:val="00051823"/>
    <w:rsid w:val="00052850"/>
    <w:rsid w:val="00052E1C"/>
    <w:rsid w:val="00052F4F"/>
    <w:rsid w:val="00053021"/>
    <w:rsid w:val="00053917"/>
    <w:rsid w:val="00053DA7"/>
    <w:rsid w:val="00053DDE"/>
    <w:rsid w:val="0005440C"/>
    <w:rsid w:val="000547B1"/>
    <w:rsid w:val="00054CB5"/>
    <w:rsid w:val="000558DA"/>
    <w:rsid w:val="00055B18"/>
    <w:rsid w:val="0005664F"/>
    <w:rsid w:val="00056834"/>
    <w:rsid w:val="000573F5"/>
    <w:rsid w:val="00057595"/>
    <w:rsid w:val="000601BB"/>
    <w:rsid w:val="000603F8"/>
    <w:rsid w:val="000605BB"/>
    <w:rsid w:val="00060951"/>
    <w:rsid w:val="00060E71"/>
    <w:rsid w:val="000621A7"/>
    <w:rsid w:val="00062B8E"/>
    <w:rsid w:val="000639FC"/>
    <w:rsid w:val="00063A64"/>
    <w:rsid w:val="00064358"/>
    <w:rsid w:val="00064CF2"/>
    <w:rsid w:val="000663C4"/>
    <w:rsid w:val="00066457"/>
    <w:rsid w:val="0006691B"/>
    <w:rsid w:val="00067829"/>
    <w:rsid w:val="00067B69"/>
    <w:rsid w:val="00070298"/>
    <w:rsid w:val="000718BD"/>
    <w:rsid w:val="0007227B"/>
    <w:rsid w:val="00073D58"/>
    <w:rsid w:val="000741BD"/>
    <w:rsid w:val="000742C2"/>
    <w:rsid w:val="000746AC"/>
    <w:rsid w:val="000755A6"/>
    <w:rsid w:val="0007599F"/>
    <w:rsid w:val="000761F3"/>
    <w:rsid w:val="000767A3"/>
    <w:rsid w:val="00076EFF"/>
    <w:rsid w:val="00076FA5"/>
    <w:rsid w:val="00077614"/>
    <w:rsid w:val="00077621"/>
    <w:rsid w:val="000778F0"/>
    <w:rsid w:val="000802FA"/>
    <w:rsid w:val="000803C6"/>
    <w:rsid w:val="000804C5"/>
    <w:rsid w:val="00080C97"/>
    <w:rsid w:val="00080DC8"/>
    <w:rsid w:val="00080E2B"/>
    <w:rsid w:val="000811B3"/>
    <w:rsid w:val="0008151C"/>
    <w:rsid w:val="000822F8"/>
    <w:rsid w:val="00084289"/>
    <w:rsid w:val="00084344"/>
    <w:rsid w:val="00085A05"/>
    <w:rsid w:val="000865F5"/>
    <w:rsid w:val="000866D4"/>
    <w:rsid w:val="0008670B"/>
    <w:rsid w:val="00086875"/>
    <w:rsid w:val="000870EF"/>
    <w:rsid w:val="000908C7"/>
    <w:rsid w:val="00091574"/>
    <w:rsid w:val="00093768"/>
    <w:rsid w:val="0009444C"/>
    <w:rsid w:val="00094CF1"/>
    <w:rsid w:val="00094FD6"/>
    <w:rsid w:val="00094FEF"/>
    <w:rsid w:val="0009566A"/>
    <w:rsid w:val="00095A03"/>
    <w:rsid w:val="00095F54"/>
    <w:rsid w:val="000961EB"/>
    <w:rsid w:val="00096C67"/>
    <w:rsid w:val="00097103"/>
    <w:rsid w:val="000974CB"/>
    <w:rsid w:val="00097EE2"/>
    <w:rsid w:val="000A0902"/>
    <w:rsid w:val="000A0F07"/>
    <w:rsid w:val="000A10D7"/>
    <w:rsid w:val="000A1C5D"/>
    <w:rsid w:val="000A3271"/>
    <w:rsid w:val="000A3E10"/>
    <w:rsid w:val="000A3E61"/>
    <w:rsid w:val="000A3FCC"/>
    <w:rsid w:val="000A4EE9"/>
    <w:rsid w:val="000A4F6D"/>
    <w:rsid w:val="000A53E7"/>
    <w:rsid w:val="000A5437"/>
    <w:rsid w:val="000A5454"/>
    <w:rsid w:val="000A6C6A"/>
    <w:rsid w:val="000A70EA"/>
    <w:rsid w:val="000B056E"/>
    <w:rsid w:val="000B12B0"/>
    <w:rsid w:val="000B13A4"/>
    <w:rsid w:val="000B17B8"/>
    <w:rsid w:val="000B1CF6"/>
    <w:rsid w:val="000B1EC9"/>
    <w:rsid w:val="000B1FF2"/>
    <w:rsid w:val="000B2472"/>
    <w:rsid w:val="000B25BD"/>
    <w:rsid w:val="000B2982"/>
    <w:rsid w:val="000B2FC6"/>
    <w:rsid w:val="000B2FD8"/>
    <w:rsid w:val="000B36B0"/>
    <w:rsid w:val="000B5663"/>
    <w:rsid w:val="000B6079"/>
    <w:rsid w:val="000C005E"/>
    <w:rsid w:val="000C06D2"/>
    <w:rsid w:val="000C0B01"/>
    <w:rsid w:val="000C17C0"/>
    <w:rsid w:val="000C1C49"/>
    <w:rsid w:val="000C1D5C"/>
    <w:rsid w:val="000C22C7"/>
    <w:rsid w:val="000C244B"/>
    <w:rsid w:val="000C25F9"/>
    <w:rsid w:val="000C29FC"/>
    <w:rsid w:val="000C2AA3"/>
    <w:rsid w:val="000C3496"/>
    <w:rsid w:val="000C3854"/>
    <w:rsid w:val="000C39B0"/>
    <w:rsid w:val="000C3D94"/>
    <w:rsid w:val="000C499A"/>
    <w:rsid w:val="000C4BEC"/>
    <w:rsid w:val="000C4C22"/>
    <w:rsid w:val="000C5F49"/>
    <w:rsid w:val="000C61AB"/>
    <w:rsid w:val="000C67BC"/>
    <w:rsid w:val="000C7505"/>
    <w:rsid w:val="000C79C2"/>
    <w:rsid w:val="000C7E2F"/>
    <w:rsid w:val="000D1418"/>
    <w:rsid w:val="000D1457"/>
    <w:rsid w:val="000D1CF8"/>
    <w:rsid w:val="000D2A78"/>
    <w:rsid w:val="000D2B0E"/>
    <w:rsid w:val="000D3832"/>
    <w:rsid w:val="000D51B9"/>
    <w:rsid w:val="000D5A27"/>
    <w:rsid w:val="000D63C3"/>
    <w:rsid w:val="000D719E"/>
    <w:rsid w:val="000D74B0"/>
    <w:rsid w:val="000D786B"/>
    <w:rsid w:val="000D7DBD"/>
    <w:rsid w:val="000E0961"/>
    <w:rsid w:val="000E1283"/>
    <w:rsid w:val="000E1726"/>
    <w:rsid w:val="000E1DE2"/>
    <w:rsid w:val="000E1E9B"/>
    <w:rsid w:val="000E2BC7"/>
    <w:rsid w:val="000E3387"/>
    <w:rsid w:val="000E33AE"/>
    <w:rsid w:val="000E3833"/>
    <w:rsid w:val="000E570D"/>
    <w:rsid w:val="000E5BD4"/>
    <w:rsid w:val="000E63B0"/>
    <w:rsid w:val="000E67DB"/>
    <w:rsid w:val="000E7221"/>
    <w:rsid w:val="000E788B"/>
    <w:rsid w:val="000F0643"/>
    <w:rsid w:val="000F112E"/>
    <w:rsid w:val="000F21DC"/>
    <w:rsid w:val="000F3E05"/>
    <w:rsid w:val="000F46E7"/>
    <w:rsid w:val="000F478E"/>
    <w:rsid w:val="000F4C79"/>
    <w:rsid w:val="000F620D"/>
    <w:rsid w:val="000F66E1"/>
    <w:rsid w:val="000F678E"/>
    <w:rsid w:val="000F70ED"/>
    <w:rsid w:val="000F7B77"/>
    <w:rsid w:val="001001B1"/>
    <w:rsid w:val="00100AD2"/>
    <w:rsid w:val="00101321"/>
    <w:rsid w:val="0010133E"/>
    <w:rsid w:val="00101741"/>
    <w:rsid w:val="00102F31"/>
    <w:rsid w:val="001047A4"/>
    <w:rsid w:val="001049D7"/>
    <w:rsid w:val="0010646A"/>
    <w:rsid w:val="00107672"/>
    <w:rsid w:val="001076EF"/>
    <w:rsid w:val="00110529"/>
    <w:rsid w:val="001105C7"/>
    <w:rsid w:val="00110A40"/>
    <w:rsid w:val="00110E00"/>
    <w:rsid w:val="0011113A"/>
    <w:rsid w:val="00111FB3"/>
    <w:rsid w:val="00112320"/>
    <w:rsid w:val="00112AC5"/>
    <w:rsid w:val="00113732"/>
    <w:rsid w:val="00113890"/>
    <w:rsid w:val="001138A2"/>
    <w:rsid w:val="00114BCF"/>
    <w:rsid w:val="001157B8"/>
    <w:rsid w:val="00115FEB"/>
    <w:rsid w:val="00116C2D"/>
    <w:rsid w:val="0011732A"/>
    <w:rsid w:val="001173BA"/>
    <w:rsid w:val="00120C33"/>
    <w:rsid w:val="001215B4"/>
    <w:rsid w:val="001220E4"/>
    <w:rsid w:val="00122156"/>
    <w:rsid w:val="001223D3"/>
    <w:rsid w:val="00122B7A"/>
    <w:rsid w:val="001244A2"/>
    <w:rsid w:val="0012455F"/>
    <w:rsid w:val="00125A70"/>
    <w:rsid w:val="00126AED"/>
    <w:rsid w:val="00126C37"/>
    <w:rsid w:val="00126E37"/>
    <w:rsid w:val="001272DE"/>
    <w:rsid w:val="00130113"/>
    <w:rsid w:val="001304B2"/>
    <w:rsid w:val="00130A24"/>
    <w:rsid w:val="00130F7E"/>
    <w:rsid w:val="00131018"/>
    <w:rsid w:val="001314C2"/>
    <w:rsid w:val="001316E9"/>
    <w:rsid w:val="00132771"/>
    <w:rsid w:val="001327D1"/>
    <w:rsid w:val="001329F3"/>
    <w:rsid w:val="00132B87"/>
    <w:rsid w:val="00133DFD"/>
    <w:rsid w:val="001347B7"/>
    <w:rsid w:val="00135C07"/>
    <w:rsid w:val="00135D53"/>
    <w:rsid w:val="00136730"/>
    <w:rsid w:val="001373FD"/>
    <w:rsid w:val="001376A8"/>
    <w:rsid w:val="00137FFE"/>
    <w:rsid w:val="00140347"/>
    <w:rsid w:val="00141DAE"/>
    <w:rsid w:val="001425B2"/>
    <w:rsid w:val="001427AD"/>
    <w:rsid w:val="00142BF2"/>
    <w:rsid w:val="00143478"/>
    <w:rsid w:val="00144327"/>
    <w:rsid w:val="0014504E"/>
    <w:rsid w:val="001454B9"/>
    <w:rsid w:val="00145ADC"/>
    <w:rsid w:val="00147A2C"/>
    <w:rsid w:val="00147B42"/>
    <w:rsid w:val="001502AD"/>
    <w:rsid w:val="00150675"/>
    <w:rsid w:val="001506F4"/>
    <w:rsid w:val="00151F27"/>
    <w:rsid w:val="00152C0D"/>
    <w:rsid w:val="00153273"/>
    <w:rsid w:val="001536D2"/>
    <w:rsid w:val="001541DD"/>
    <w:rsid w:val="001544BD"/>
    <w:rsid w:val="001559BF"/>
    <w:rsid w:val="00156134"/>
    <w:rsid w:val="0015616E"/>
    <w:rsid w:val="00156D96"/>
    <w:rsid w:val="00157120"/>
    <w:rsid w:val="00157CBE"/>
    <w:rsid w:val="001608E2"/>
    <w:rsid w:val="00160A10"/>
    <w:rsid w:val="00160B3C"/>
    <w:rsid w:val="001616F4"/>
    <w:rsid w:val="00166005"/>
    <w:rsid w:val="001662B8"/>
    <w:rsid w:val="0016640C"/>
    <w:rsid w:val="00166444"/>
    <w:rsid w:val="0016669D"/>
    <w:rsid w:val="00166839"/>
    <w:rsid w:val="0016773E"/>
    <w:rsid w:val="00167DE4"/>
    <w:rsid w:val="00167E8B"/>
    <w:rsid w:val="00170BAC"/>
    <w:rsid w:val="0017133C"/>
    <w:rsid w:val="00171D16"/>
    <w:rsid w:val="001734D7"/>
    <w:rsid w:val="00173C13"/>
    <w:rsid w:val="00174D51"/>
    <w:rsid w:val="00174D6C"/>
    <w:rsid w:val="00177470"/>
    <w:rsid w:val="00180051"/>
    <w:rsid w:val="0018016F"/>
    <w:rsid w:val="001805F0"/>
    <w:rsid w:val="00180A33"/>
    <w:rsid w:val="00182C51"/>
    <w:rsid w:val="001837A2"/>
    <w:rsid w:val="0018489A"/>
    <w:rsid w:val="00185BBF"/>
    <w:rsid w:val="00185BC1"/>
    <w:rsid w:val="001865BA"/>
    <w:rsid w:val="001868D0"/>
    <w:rsid w:val="00186A48"/>
    <w:rsid w:val="0018704C"/>
    <w:rsid w:val="001871EB"/>
    <w:rsid w:val="0018793A"/>
    <w:rsid w:val="00187EA0"/>
    <w:rsid w:val="00187EBE"/>
    <w:rsid w:val="00190B7A"/>
    <w:rsid w:val="001911E6"/>
    <w:rsid w:val="001912A4"/>
    <w:rsid w:val="00191B2F"/>
    <w:rsid w:val="00192248"/>
    <w:rsid w:val="0019224C"/>
    <w:rsid w:val="00193078"/>
    <w:rsid w:val="00193701"/>
    <w:rsid w:val="001938DC"/>
    <w:rsid w:val="00194A03"/>
    <w:rsid w:val="0019663C"/>
    <w:rsid w:val="0019759D"/>
    <w:rsid w:val="00197C96"/>
    <w:rsid w:val="001A04AF"/>
    <w:rsid w:val="001A0D25"/>
    <w:rsid w:val="001A167D"/>
    <w:rsid w:val="001A16D6"/>
    <w:rsid w:val="001A25D5"/>
    <w:rsid w:val="001A2641"/>
    <w:rsid w:val="001A2D04"/>
    <w:rsid w:val="001A69F9"/>
    <w:rsid w:val="001B08FE"/>
    <w:rsid w:val="001B09E9"/>
    <w:rsid w:val="001B1E98"/>
    <w:rsid w:val="001B2188"/>
    <w:rsid w:val="001B2699"/>
    <w:rsid w:val="001B2DB1"/>
    <w:rsid w:val="001B3A4D"/>
    <w:rsid w:val="001B476C"/>
    <w:rsid w:val="001B5448"/>
    <w:rsid w:val="001B544D"/>
    <w:rsid w:val="001B56FF"/>
    <w:rsid w:val="001B5B01"/>
    <w:rsid w:val="001B5F93"/>
    <w:rsid w:val="001B62E3"/>
    <w:rsid w:val="001B6C1F"/>
    <w:rsid w:val="001B7906"/>
    <w:rsid w:val="001C03C9"/>
    <w:rsid w:val="001C141D"/>
    <w:rsid w:val="001C1CA3"/>
    <w:rsid w:val="001C237A"/>
    <w:rsid w:val="001C277C"/>
    <w:rsid w:val="001C3AB4"/>
    <w:rsid w:val="001C4564"/>
    <w:rsid w:val="001C56D9"/>
    <w:rsid w:val="001C59BC"/>
    <w:rsid w:val="001C6564"/>
    <w:rsid w:val="001C6840"/>
    <w:rsid w:val="001C6A70"/>
    <w:rsid w:val="001C7172"/>
    <w:rsid w:val="001C78E3"/>
    <w:rsid w:val="001D013D"/>
    <w:rsid w:val="001D0402"/>
    <w:rsid w:val="001D0814"/>
    <w:rsid w:val="001D082A"/>
    <w:rsid w:val="001D0951"/>
    <w:rsid w:val="001D1366"/>
    <w:rsid w:val="001D22E3"/>
    <w:rsid w:val="001D3524"/>
    <w:rsid w:val="001D3ABB"/>
    <w:rsid w:val="001D3D27"/>
    <w:rsid w:val="001D4071"/>
    <w:rsid w:val="001D4B85"/>
    <w:rsid w:val="001D5246"/>
    <w:rsid w:val="001D5403"/>
    <w:rsid w:val="001D5D62"/>
    <w:rsid w:val="001D677B"/>
    <w:rsid w:val="001D6791"/>
    <w:rsid w:val="001D68B5"/>
    <w:rsid w:val="001D7D9F"/>
    <w:rsid w:val="001E0CBE"/>
    <w:rsid w:val="001E105E"/>
    <w:rsid w:val="001E14BC"/>
    <w:rsid w:val="001E1D16"/>
    <w:rsid w:val="001E1D5E"/>
    <w:rsid w:val="001E4AFA"/>
    <w:rsid w:val="001E5F1E"/>
    <w:rsid w:val="001E7464"/>
    <w:rsid w:val="001E77B5"/>
    <w:rsid w:val="001F082F"/>
    <w:rsid w:val="001F1820"/>
    <w:rsid w:val="001F1827"/>
    <w:rsid w:val="001F19EA"/>
    <w:rsid w:val="001F1DE0"/>
    <w:rsid w:val="001F1FCD"/>
    <w:rsid w:val="001F244E"/>
    <w:rsid w:val="001F507C"/>
    <w:rsid w:val="001F5995"/>
    <w:rsid w:val="001F6384"/>
    <w:rsid w:val="001F6710"/>
    <w:rsid w:val="002000B1"/>
    <w:rsid w:val="00200C97"/>
    <w:rsid w:val="00200D97"/>
    <w:rsid w:val="00200E26"/>
    <w:rsid w:val="00200F4F"/>
    <w:rsid w:val="00200FEC"/>
    <w:rsid w:val="002011F7"/>
    <w:rsid w:val="0020201B"/>
    <w:rsid w:val="002021AE"/>
    <w:rsid w:val="0020448A"/>
    <w:rsid w:val="00204FC3"/>
    <w:rsid w:val="00205467"/>
    <w:rsid w:val="002054D0"/>
    <w:rsid w:val="00205786"/>
    <w:rsid w:val="00205A5C"/>
    <w:rsid w:val="00205DA2"/>
    <w:rsid w:val="00205E92"/>
    <w:rsid w:val="00205FD8"/>
    <w:rsid w:val="0020646F"/>
    <w:rsid w:val="00206B27"/>
    <w:rsid w:val="00206D58"/>
    <w:rsid w:val="00206E4C"/>
    <w:rsid w:val="0020765D"/>
    <w:rsid w:val="00210559"/>
    <w:rsid w:val="002121EF"/>
    <w:rsid w:val="00212699"/>
    <w:rsid w:val="00212A70"/>
    <w:rsid w:val="00212C31"/>
    <w:rsid w:val="00213474"/>
    <w:rsid w:val="00213A87"/>
    <w:rsid w:val="00215D5C"/>
    <w:rsid w:val="00216193"/>
    <w:rsid w:val="0021619E"/>
    <w:rsid w:val="002161F4"/>
    <w:rsid w:val="002166E0"/>
    <w:rsid w:val="00216F8E"/>
    <w:rsid w:val="0021734C"/>
    <w:rsid w:val="002174A5"/>
    <w:rsid w:val="00220529"/>
    <w:rsid w:val="00220862"/>
    <w:rsid w:val="00221FBE"/>
    <w:rsid w:val="00222781"/>
    <w:rsid w:val="00222AB8"/>
    <w:rsid w:val="00223568"/>
    <w:rsid w:val="00223747"/>
    <w:rsid w:val="00223E6B"/>
    <w:rsid w:val="002240DF"/>
    <w:rsid w:val="002245BA"/>
    <w:rsid w:val="0022466F"/>
    <w:rsid w:val="00226697"/>
    <w:rsid w:val="00226C37"/>
    <w:rsid w:val="00227295"/>
    <w:rsid w:val="00227A15"/>
    <w:rsid w:val="002303D1"/>
    <w:rsid w:val="0023069E"/>
    <w:rsid w:val="002306A8"/>
    <w:rsid w:val="00231927"/>
    <w:rsid w:val="00233A6A"/>
    <w:rsid w:val="002363A3"/>
    <w:rsid w:val="002369E3"/>
    <w:rsid w:val="002371DB"/>
    <w:rsid w:val="0023752F"/>
    <w:rsid w:val="00237F41"/>
    <w:rsid w:val="00240CC7"/>
    <w:rsid w:val="00240D28"/>
    <w:rsid w:val="002412EF"/>
    <w:rsid w:val="0024174F"/>
    <w:rsid w:val="00241BAF"/>
    <w:rsid w:val="00242D69"/>
    <w:rsid w:val="00243A2A"/>
    <w:rsid w:val="00244B31"/>
    <w:rsid w:val="002451D9"/>
    <w:rsid w:val="00251142"/>
    <w:rsid w:val="0025135E"/>
    <w:rsid w:val="002513C3"/>
    <w:rsid w:val="002522DC"/>
    <w:rsid w:val="00252508"/>
    <w:rsid w:val="00253158"/>
    <w:rsid w:val="002539A1"/>
    <w:rsid w:val="00253A47"/>
    <w:rsid w:val="00253E67"/>
    <w:rsid w:val="002541C4"/>
    <w:rsid w:val="002545A8"/>
    <w:rsid w:val="002549EC"/>
    <w:rsid w:val="00254C9B"/>
    <w:rsid w:val="002554B6"/>
    <w:rsid w:val="0025554E"/>
    <w:rsid w:val="00256010"/>
    <w:rsid w:val="00256B90"/>
    <w:rsid w:val="00256D81"/>
    <w:rsid w:val="00256E80"/>
    <w:rsid w:val="002573C6"/>
    <w:rsid w:val="00260665"/>
    <w:rsid w:val="00260ABF"/>
    <w:rsid w:val="002628A0"/>
    <w:rsid w:val="00262E9C"/>
    <w:rsid w:val="00265538"/>
    <w:rsid w:val="00265541"/>
    <w:rsid w:val="002658B7"/>
    <w:rsid w:val="002666B2"/>
    <w:rsid w:val="0026685E"/>
    <w:rsid w:val="00267392"/>
    <w:rsid w:val="002674EA"/>
    <w:rsid w:val="00267907"/>
    <w:rsid w:val="00267B22"/>
    <w:rsid w:val="0027037D"/>
    <w:rsid w:val="0027073E"/>
    <w:rsid w:val="00271874"/>
    <w:rsid w:val="002724E8"/>
    <w:rsid w:val="0027307F"/>
    <w:rsid w:val="00274E88"/>
    <w:rsid w:val="002752BB"/>
    <w:rsid w:val="002767D0"/>
    <w:rsid w:val="00276D1B"/>
    <w:rsid w:val="00276F1D"/>
    <w:rsid w:val="002774DC"/>
    <w:rsid w:val="002774EB"/>
    <w:rsid w:val="002804FB"/>
    <w:rsid w:val="00282E1D"/>
    <w:rsid w:val="0028331D"/>
    <w:rsid w:val="00283455"/>
    <w:rsid w:val="00285A88"/>
    <w:rsid w:val="002864C1"/>
    <w:rsid w:val="00287448"/>
    <w:rsid w:val="0029058A"/>
    <w:rsid w:val="0029059C"/>
    <w:rsid w:val="00291EB7"/>
    <w:rsid w:val="002922E0"/>
    <w:rsid w:val="00292EB6"/>
    <w:rsid w:val="00294A69"/>
    <w:rsid w:val="00294DC0"/>
    <w:rsid w:val="0029566C"/>
    <w:rsid w:val="002960D0"/>
    <w:rsid w:val="002963B6"/>
    <w:rsid w:val="002968E6"/>
    <w:rsid w:val="002A0109"/>
    <w:rsid w:val="002A0EF3"/>
    <w:rsid w:val="002A1ACA"/>
    <w:rsid w:val="002A1E33"/>
    <w:rsid w:val="002A3B57"/>
    <w:rsid w:val="002A3EA4"/>
    <w:rsid w:val="002A41C2"/>
    <w:rsid w:val="002A4268"/>
    <w:rsid w:val="002A4A48"/>
    <w:rsid w:val="002A4BF9"/>
    <w:rsid w:val="002A508B"/>
    <w:rsid w:val="002A6287"/>
    <w:rsid w:val="002A6639"/>
    <w:rsid w:val="002A6EAE"/>
    <w:rsid w:val="002A7084"/>
    <w:rsid w:val="002A7089"/>
    <w:rsid w:val="002A7573"/>
    <w:rsid w:val="002B0740"/>
    <w:rsid w:val="002B1D5E"/>
    <w:rsid w:val="002B21EE"/>
    <w:rsid w:val="002B37FD"/>
    <w:rsid w:val="002B6AED"/>
    <w:rsid w:val="002B6F7C"/>
    <w:rsid w:val="002B722B"/>
    <w:rsid w:val="002B78E3"/>
    <w:rsid w:val="002B7B1A"/>
    <w:rsid w:val="002B7C9B"/>
    <w:rsid w:val="002C0B68"/>
    <w:rsid w:val="002C0E32"/>
    <w:rsid w:val="002C1733"/>
    <w:rsid w:val="002C257B"/>
    <w:rsid w:val="002C2F3D"/>
    <w:rsid w:val="002C41EF"/>
    <w:rsid w:val="002C4797"/>
    <w:rsid w:val="002C4A6A"/>
    <w:rsid w:val="002C4BDF"/>
    <w:rsid w:val="002C5FCB"/>
    <w:rsid w:val="002C65CF"/>
    <w:rsid w:val="002C6D34"/>
    <w:rsid w:val="002C73A6"/>
    <w:rsid w:val="002C75FC"/>
    <w:rsid w:val="002C7AE8"/>
    <w:rsid w:val="002C7B6F"/>
    <w:rsid w:val="002D1257"/>
    <w:rsid w:val="002D19C7"/>
    <w:rsid w:val="002D2924"/>
    <w:rsid w:val="002D32D6"/>
    <w:rsid w:val="002D44CE"/>
    <w:rsid w:val="002D4931"/>
    <w:rsid w:val="002D4F74"/>
    <w:rsid w:val="002D5460"/>
    <w:rsid w:val="002D59C1"/>
    <w:rsid w:val="002D62EA"/>
    <w:rsid w:val="002D6963"/>
    <w:rsid w:val="002E0E3A"/>
    <w:rsid w:val="002E1234"/>
    <w:rsid w:val="002E1BB1"/>
    <w:rsid w:val="002E200C"/>
    <w:rsid w:val="002E283A"/>
    <w:rsid w:val="002E39C7"/>
    <w:rsid w:val="002E4EB1"/>
    <w:rsid w:val="002E51A4"/>
    <w:rsid w:val="002E586F"/>
    <w:rsid w:val="002E5CC4"/>
    <w:rsid w:val="002E6BA2"/>
    <w:rsid w:val="002E786B"/>
    <w:rsid w:val="002F0246"/>
    <w:rsid w:val="002F13A5"/>
    <w:rsid w:val="002F2F8C"/>
    <w:rsid w:val="002F3010"/>
    <w:rsid w:val="002F33D5"/>
    <w:rsid w:val="002F36C4"/>
    <w:rsid w:val="002F40C6"/>
    <w:rsid w:val="002F432F"/>
    <w:rsid w:val="002F4337"/>
    <w:rsid w:val="002F46B6"/>
    <w:rsid w:val="002F492F"/>
    <w:rsid w:val="002F5F38"/>
    <w:rsid w:val="002F70E3"/>
    <w:rsid w:val="00300213"/>
    <w:rsid w:val="00300E14"/>
    <w:rsid w:val="00300EC2"/>
    <w:rsid w:val="00301E32"/>
    <w:rsid w:val="00302074"/>
    <w:rsid w:val="00303794"/>
    <w:rsid w:val="00304396"/>
    <w:rsid w:val="00304595"/>
    <w:rsid w:val="0030474D"/>
    <w:rsid w:val="003047BC"/>
    <w:rsid w:val="00305379"/>
    <w:rsid w:val="0030545F"/>
    <w:rsid w:val="00305A0C"/>
    <w:rsid w:val="00305BB2"/>
    <w:rsid w:val="00305BC8"/>
    <w:rsid w:val="00305FDD"/>
    <w:rsid w:val="003060B1"/>
    <w:rsid w:val="00307334"/>
    <w:rsid w:val="003101D4"/>
    <w:rsid w:val="003101FF"/>
    <w:rsid w:val="00310285"/>
    <w:rsid w:val="00310364"/>
    <w:rsid w:val="00311243"/>
    <w:rsid w:val="00313F4E"/>
    <w:rsid w:val="00315917"/>
    <w:rsid w:val="00315AF1"/>
    <w:rsid w:val="00317030"/>
    <w:rsid w:val="00317D2C"/>
    <w:rsid w:val="003200A5"/>
    <w:rsid w:val="00320293"/>
    <w:rsid w:val="00321027"/>
    <w:rsid w:val="0032137E"/>
    <w:rsid w:val="00322053"/>
    <w:rsid w:val="00322C44"/>
    <w:rsid w:val="003232F0"/>
    <w:rsid w:val="003233F1"/>
    <w:rsid w:val="00323B8F"/>
    <w:rsid w:val="00323DD0"/>
    <w:rsid w:val="00324A7B"/>
    <w:rsid w:val="00324D03"/>
    <w:rsid w:val="003276FD"/>
    <w:rsid w:val="0033116C"/>
    <w:rsid w:val="00332AF5"/>
    <w:rsid w:val="00332FDC"/>
    <w:rsid w:val="00333641"/>
    <w:rsid w:val="00334016"/>
    <w:rsid w:val="00334369"/>
    <w:rsid w:val="003352BB"/>
    <w:rsid w:val="003367D9"/>
    <w:rsid w:val="00336D4D"/>
    <w:rsid w:val="00337311"/>
    <w:rsid w:val="0033787B"/>
    <w:rsid w:val="0034051C"/>
    <w:rsid w:val="00341665"/>
    <w:rsid w:val="003418BB"/>
    <w:rsid w:val="00341BCA"/>
    <w:rsid w:val="00341E01"/>
    <w:rsid w:val="0034272E"/>
    <w:rsid w:val="0034366B"/>
    <w:rsid w:val="00344E90"/>
    <w:rsid w:val="00346346"/>
    <w:rsid w:val="003464DA"/>
    <w:rsid w:val="00350AD0"/>
    <w:rsid w:val="00351459"/>
    <w:rsid w:val="0035249F"/>
    <w:rsid w:val="00352FB3"/>
    <w:rsid w:val="00353376"/>
    <w:rsid w:val="0035344F"/>
    <w:rsid w:val="00353813"/>
    <w:rsid w:val="003548F5"/>
    <w:rsid w:val="00356BA0"/>
    <w:rsid w:val="00357093"/>
    <w:rsid w:val="0036093B"/>
    <w:rsid w:val="00360BF3"/>
    <w:rsid w:val="00361365"/>
    <w:rsid w:val="00361470"/>
    <w:rsid w:val="00361708"/>
    <w:rsid w:val="00361749"/>
    <w:rsid w:val="00361919"/>
    <w:rsid w:val="00363073"/>
    <w:rsid w:val="00363445"/>
    <w:rsid w:val="00363720"/>
    <w:rsid w:val="00363B35"/>
    <w:rsid w:val="00363D56"/>
    <w:rsid w:val="003642B1"/>
    <w:rsid w:val="00364441"/>
    <w:rsid w:val="00364EE5"/>
    <w:rsid w:val="00364EFD"/>
    <w:rsid w:val="003654CB"/>
    <w:rsid w:val="003668B9"/>
    <w:rsid w:val="00367F04"/>
    <w:rsid w:val="00371185"/>
    <w:rsid w:val="00372B2D"/>
    <w:rsid w:val="00372C1C"/>
    <w:rsid w:val="00374969"/>
    <w:rsid w:val="00374CC1"/>
    <w:rsid w:val="00374CEE"/>
    <w:rsid w:val="00375239"/>
    <w:rsid w:val="00375371"/>
    <w:rsid w:val="00376572"/>
    <w:rsid w:val="0037687E"/>
    <w:rsid w:val="00376886"/>
    <w:rsid w:val="00377888"/>
    <w:rsid w:val="00377FA2"/>
    <w:rsid w:val="00380B5F"/>
    <w:rsid w:val="00380EF8"/>
    <w:rsid w:val="0038107A"/>
    <w:rsid w:val="00381167"/>
    <w:rsid w:val="00382D65"/>
    <w:rsid w:val="003839A1"/>
    <w:rsid w:val="0038426C"/>
    <w:rsid w:val="00384803"/>
    <w:rsid w:val="00384E27"/>
    <w:rsid w:val="00386B3F"/>
    <w:rsid w:val="00386E39"/>
    <w:rsid w:val="00386E82"/>
    <w:rsid w:val="00390DF1"/>
    <w:rsid w:val="0039166A"/>
    <w:rsid w:val="00391C39"/>
    <w:rsid w:val="00391FC7"/>
    <w:rsid w:val="00392FA5"/>
    <w:rsid w:val="003932F6"/>
    <w:rsid w:val="0039348B"/>
    <w:rsid w:val="00393874"/>
    <w:rsid w:val="003938D8"/>
    <w:rsid w:val="003950C2"/>
    <w:rsid w:val="00397079"/>
    <w:rsid w:val="003A0DB6"/>
    <w:rsid w:val="003A123C"/>
    <w:rsid w:val="003A26E1"/>
    <w:rsid w:val="003A2D0B"/>
    <w:rsid w:val="003A3564"/>
    <w:rsid w:val="003A35B6"/>
    <w:rsid w:val="003A3FC3"/>
    <w:rsid w:val="003A4139"/>
    <w:rsid w:val="003A4320"/>
    <w:rsid w:val="003A6FB1"/>
    <w:rsid w:val="003A7559"/>
    <w:rsid w:val="003A7E6F"/>
    <w:rsid w:val="003B063D"/>
    <w:rsid w:val="003B0C2E"/>
    <w:rsid w:val="003B14FB"/>
    <w:rsid w:val="003B22AD"/>
    <w:rsid w:val="003B4589"/>
    <w:rsid w:val="003B4E60"/>
    <w:rsid w:val="003B6B01"/>
    <w:rsid w:val="003B6C5E"/>
    <w:rsid w:val="003B770F"/>
    <w:rsid w:val="003C0318"/>
    <w:rsid w:val="003C08AA"/>
    <w:rsid w:val="003C22A6"/>
    <w:rsid w:val="003C2BD7"/>
    <w:rsid w:val="003C2E04"/>
    <w:rsid w:val="003C35AB"/>
    <w:rsid w:val="003C3CE1"/>
    <w:rsid w:val="003C412C"/>
    <w:rsid w:val="003C4411"/>
    <w:rsid w:val="003C4937"/>
    <w:rsid w:val="003C5CA6"/>
    <w:rsid w:val="003C69B3"/>
    <w:rsid w:val="003D051D"/>
    <w:rsid w:val="003D0621"/>
    <w:rsid w:val="003D0A8E"/>
    <w:rsid w:val="003D0DED"/>
    <w:rsid w:val="003D0F00"/>
    <w:rsid w:val="003D1825"/>
    <w:rsid w:val="003D228F"/>
    <w:rsid w:val="003D367F"/>
    <w:rsid w:val="003D39E1"/>
    <w:rsid w:val="003D3A8D"/>
    <w:rsid w:val="003D4FEA"/>
    <w:rsid w:val="003D5C91"/>
    <w:rsid w:val="003D67FE"/>
    <w:rsid w:val="003E0012"/>
    <w:rsid w:val="003E1065"/>
    <w:rsid w:val="003E1616"/>
    <w:rsid w:val="003E17EE"/>
    <w:rsid w:val="003E1D92"/>
    <w:rsid w:val="003E2C9B"/>
    <w:rsid w:val="003E2E27"/>
    <w:rsid w:val="003E2FA3"/>
    <w:rsid w:val="003E3628"/>
    <w:rsid w:val="003E3FBF"/>
    <w:rsid w:val="003E4AFD"/>
    <w:rsid w:val="003E4BD7"/>
    <w:rsid w:val="003E4DDF"/>
    <w:rsid w:val="003E4ECF"/>
    <w:rsid w:val="003E516E"/>
    <w:rsid w:val="003E5903"/>
    <w:rsid w:val="003E5FE0"/>
    <w:rsid w:val="003E70C5"/>
    <w:rsid w:val="003E78EC"/>
    <w:rsid w:val="003F005C"/>
    <w:rsid w:val="003F13BC"/>
    <w:rsid w:val="003F1F52"/>
    <w:rsid w:val="003F202D"/>
    <w:rsid w:val="003F22B9"/>
    <w:rsid w:val="003F27C8"/>
    <w:rsid w:val="003F2D74"/>
    <w:rsid w:val="003F2EF0"/>
    <w:rsid w:val="003F3A92"/>
    <w:rsid w:val="003F3BEA"/>
    <w:rsid w:val="003F46D2"/>
    <w:rsid w:val="003F4DE7"/>
    <w:rsid w:val="003F55D0"/>
    <w:rsid w:val="003F5F36"/>
    <w:rsid w:val="003F68CC"/>
    <w:rsid w:val="003F6D4B"/>
    <w:rsid w:val="003F6D74"/>
    <w:rsid w:val="003F73E2"/>
    <w:rsid w:val="003F76BF"/>
    <w:rsid w:val="0040221D"/>
    <w:rsid w:val="004026C7"/>
    <w:rsid w:val="00402F3B"/>
    <w:rsid w:val="0040526F"/>
    <w:rsid w:val="0040553D"/>
    <w:rsid w:val="00405A19"/>
    <w:rsid w:val="00406418"/>
    <w:rsid w:val="004069F3"/>
    <w:rsid w:val="00407E60"/>
    <w:rsid w:val="00411654"/>
    <w:rsid w:val="0041167C"/>
    <w:rsid w:val="00411D02"/>
    <w:rsid w:val="00412E5D"/>
    <w:rsid w:val="004136E9"/>
    <w:rsid w:val="00413A4E"/>
    <w:rsid w:val="00415203"/>
    <w:rsid w:val="00415B7C"/>
    <w:rsid w:val="00416B5F"/>
    <w:rsid w:val="0041701C"/>
    <w:rsid w:val="00420AE3"/>
    <w:rsid w:val="0042100B"/>
    <w:rsid w:val="004212DD"/>
    <w:rsid w:val="00421978"/>
    <w:rsid w:val="004222BB"/>
    <w:rsid w:val="004223D0"/>
    <w:rsid w:val="004226A2"/>
    <w:rsid w:val="00424605"/>
    <w:rsid w:val="00424725"/>
    <w:rsid w:val="00424817"/>
    <w:rsid w:val="00424DC8"/>
    <w:rsid w:val="00424F14"/>
    <w:rsid w:val="00425AA7"/>
    <w:rsid w:val="00425AFE"/>
    <w:rsid w:val="004260C5"/>
    <w:rsid w:val="0042625E"/>
    <w:rsid w:val="004271B2"/>
    <w:rsid w:val="00427B63"/>
    <w:rsid w:val="0043087C"/>
    <w:rsid w:val="00430B51"/>
    <w:rsid w:val="004319D6"/>
    <w:rsid w:val="00432617"/>
    <w:rsid w:val="004333AA"/>
    <w:rsid w:val="00434845"/>
    <w:rsid w:val="004354F4"/>
    <w:rsid w:val="00435BBE"/>
    <w:rsid w:val="00436FBA"/>
    <w:rsid w:val="004402FC"/>
    <w:rsid w:val="00440598"/>
    <w:rsid w:val="00440E0C"/>
    <w:rsid w:val="004411F6"/>
    <w:rsid w:val="00441F26"/>
    <w:rsid w:val="0044371E"/>
    <w:rsid w:val="00444573"/>
    <w:rsid w:val="00444C2D"/>
    <w:rsid w:val="00445659"/>
    <w:rsid w:val="00446B34"/>
    <w:rsid w:val="00446BE7"/>
    <w:rsid w:val="0044711D"/>
    <w:rsid w:val="004479C4"/>
    <w:rsid w:val="00451048"/>
    <w:rsid w:val="004522F6"/>
    <w:rsid w:val="0045358C"/>
    <w:rsid w:val="00454571"/>
    <w:rsid w:val="0045506E"/>
    <w:rsid w:val="0045605A"/>
    <w:rsid w:val="004573B0"/>
    <w:rsid w:val="004579F4"/>
    <w:rsid w:val="0046042A"/>
    <w:rsid w:val="00462387"/>
    <w:rsid w:val="004626D9"/>
    <w:rsid w:val="00462BAB"/>
    <w:rsid w:val="00463134"/>
    <w:rsid w:val="004636DA"/>
    <w:rsid w:val="0046370B"/>
    <w:rsid w:val="00463F54"/>
    <w:rsid w:val="004643B2"/>
    <w:rsid w:val="0046570D"/>
    <w:rsid w:val="004658F4"/>
    <w:rsid w:val="00465B92"/>
    <w:rsid w:val="004666C9"/>
    <w:rsid w:val="00467DE0"/>
    <w:rsid w:val="00467EC7"/>
    <w:rsid w:val="004702DF"/>
    <w:rsid w:val="00471125"/>
    <w:rsid w:val="004717F4"/>
    <w:rsid w:val="00471D43"/>
    <w:rsid w:val="00473FDE"/>
    <w:rsid w:val="004745CC"/>
    <w:rsid w:val="00476501"/>
    <w:rsid w:val="00476898"/>
    <w:rsid w:val="0047704F"/>
    <w:rsid w:val="00477F06"/>
    <w:rsid w:val="004802C8"/>
    <w:rsid w:val="0048049C"/>
    <w:rsid w:val="004817BA"/>
    <w:rsid w:val="004824B6"/>
    <w:rsid w:val="0048255C"/>
    <w:rsid w:val="00482D34"/>
    <w:rsid w:val="004847A6"/>
    <w:rsid w:val="004849DF"/>
    <w:rsid w:val="00484B19"/>
    <w:rsid w:val="00484B89"/>
    <w:rsid w:val="00484E03"/>
    <w:rsid w:val="00485CBA"/>
    <w:rsid w:val="00486478"/>
    <w:rsid w:val="00486A77"/>
    <w:rsid w:val="004872C9"/>
    <w:rsid w:val="00487395"/>
    <w:rsid w:val="0048778A"/>
    <w:rsid w:val="004905B9"/>
    <w:rsid w:val="00490911"/>
    <w:rsid w:val="004910C9"/>
    <w:rsid w:val="00491A88"/>
    <w:rsid w:val="00491F3E"/>
    <w:rsid w:val="0049389F"/>
    <w:rsid w:val="0049454B"/>
    <w:rsid w:val="004956E3"/>
    <w:rsid w:val="00496286"/>
    <w:rsid w:val="00496DCF"/>
    <w:rsid w:val="00497491"/>
    <w:rsid w:val="004A0661"/>
    <w:rsid w:val="004A0677"/>
    <w:rsid w:val="004A210B"/>
    <w:rsid w:val="004A2242"/>
    <w:rsid w:val="004A25FE"/>
    <w:rsid w:val="004A3127"/>
    <w:rsid w:val="004A3548"/>
    <w:rsid w:val="004A458C"/>
    <w:rsid w:val="004A4D1E"/>
    <w:rsid w:val="004A6220"/>
    <w:rsid w:val="004A6E91"/>
    <w:rsid w:val="004A70DA"/>
    <w:rsid w:val="004A7226"/>
    <w:rsid w:val="004A7323"/>
    <w:rsid w:val="004A7A66"/>
    <w:rsid w:val="004B08C2"/>
    <w:rsid w:val="004B0AF8"/>
    <w:rsid w:val="004B1072"/>
    <w:rsid w:val="004B10E3"/>
    <w:rsid w:val="004B1D8A"/>
    <w:rsid w:val="004B2114"/>
    <w:rsid w:val="004B29BA"/>
    <w:rsid w:val="004B353C"/>
    <w:rsid w:val="004B3A0A"/>
    <w:rsid w:val="004B3CB0"/>
    <w:rsid w:val="004B402E"/>
    <w:rsid w:val="004B4451"/>
    <w:rsid w:val="004B4A98"/>
    <w:rsid w:val="004B4BF2"/>
    <w:rsid w:val="004B645A"/>
    <w:rsid w:val="004B655D"/>
    <w:rsid w:val="004B676F"/>
    <w:rsid w:val="004B68B0"/>
    <w:rsid w:val="004B71B5"/>
    <w:rsid w:val="004B72D7"/>
    <w:rsid w:val="004B7545"/>
    <w:rsid w:val="004B7A9B"/>
    <w:rsid w:val="004C0036"/>
    <w:rsid w:val="004C0107"/>
    <w:rsid w:val="004C0215"/>
    <w:rsid w:val="004C1150"/>
    <w:rsid w:val="004C1EDD"/>
    <w:rsid w:val="004C207E"/>
    <w:rsid w:val="004C241D"/>
    <w:rsid w:val="004C3636"/>
    <w:rsid w:val="004C381A"/>
    <w:rsid w:val="004C4112"/>
    <w:rsid w:val="004C41AF"/>
    <w:rsid w:val="004C43BF"/>
    <w:rsid w:val="004C4BD3"/>
    <w:rsid w:val="004C4DEE"/>
    <w:rsid w:val="004C56EF"/>
    <w:rsid w:val="004C64E8"/>
    <w:rsid w:val="004C664D"/>
    <w:rsid w:val="004C726B"/>
    <w:rsid w:val="004D08A4"/>
    <w:rsid w:val="004D16AF"/>
    <w:rsid w:val="004D1B62"/>
    <w:rsid w:val="004D2194"/>
    <w:rsid w:val="004D2E44"/>
    <w:rsid w:val="004D3F05"/>
    <w:rsid w:val="004D4017"/>
    <w:rsid w:val="004D4119"/>
    <w:rsid w:val="004D5DB6"/>
    <w:rsid w:val="004D7C0D"/>
    <w:rsid w:val="004E060D"/>
    <w:rsid w:val="004E082A"/>
    <w:rsid w:val="004E0938"/>
    <w:rsid w:val="004E0D0E"/>
    <w:rsid w:val="004E1A34"/>
    <w:rsid w:val="004E1FCB"/>
    <w:rsid w:val="004E2719"/>
    <w:rsid w:val="004E35AF"/>
    <w:rsid w:val="004E367D"/>
    <w:rsid w:val="004E37E4"/>
    <w:rsid w:val="004E397F"/>
    <w:rsid w:val="004E490E"/>
    <w:rsid w:val="004E4A80"/>
    <w:rsid w:val="004E4AD4"/>
    <w:rsid w:val="004E4CA5"/>
    <w:rsid w:val="004E4E49"/>
    <w:rsid w:val="004E6B05"/>
    <w:rsid w:val="004E7CEB"/>
    <w:rsid w:val="004E7D50"/>
    <w:rsid w:val="004E7E2A"/>
    <w:rsid w:val="004F02FE"/>
    <w:rsid w:val="004F065F"/>
    <w:rsid w:val="004F20FF"/>
    <w:rsid w:val="004F22D9"/>
    <w:rsid w:val="004F230A"/>
    <w:rsid w:val="004F2A70"/>
    <w:rsid w:val="004F2C9E"/>
    <w:rsid w:val="004F34C8"/>
    <w:rsid w:val="004F3661"/>
    <w:rsid w:val="004F3E13"/>
    <w:rsid w:val="004F4278"/>
    <w:rsid w:val="004F429E"/>
    <w:rsid w:val="004F4774"/>
    <w:rsid w:val="004F5169"/>
    <w:rsid w:val="004F53AF"/>
    <w:rsid w:val="004F5804"/>
    <w:rsid w:val="004F6063"/>
    <w:rsid w:val="004F71B9"/>
    <w:rsid w:val="004F76AA"/>
    <w:rsid w:val="0050087E"/>
    <w:rsid w:val="00500CAC"/>
    <w:rsid w:val="005026CE"/>
    <w:rsid w:val="005046E0"/>
    <w:rsid w:val="00505869"/>
    <w:rsid w:val="00505B14"/>
    <w:rsid w:val="00506131"/>
    <w:rsid w:val="00506494"/>
    <w:rsid w:val="00506822"/>
    <w:rsid w:val="005078C3"/>
    <w:rsid w:val="005079A4"/>
    <w:rsid w:val="005107AD"/>
    <w:rsid w:val="00511153"/>
    <w:rsid w:val="00511904"/>
    <w:rsid w:val="0051290B"/>
    <w:rsid w:val="005136C5"/>
    <w:rsid w:val="00513FC0"/>
    <w:rsid w:val="00515AFE"/>
    <w:rsid w:val="00515B31"/>
    <w:rsid w:val="00515D84"/>
    <w:rsid w:val="00516571"/>
    <w:rsid w:val="0051677B"/>
    <w:rsid w:val="00517E6A"/>
    <w:rsid w:val="00517FE6"/>
    <w:rsid w:val="00520B41"/>
    <w:rsid w:val="0052175B"/>
    <w:rsid w:val="0052190E"/>
    <w:rsid w:val="00521BB2"/>
    <w:rsid w:val="00521CA6"/>
    <w:rsid w:val="005227E0"/>
    <w:rsid w:val="00522A3C"/>
    <w:rsid w:val="00522D88"/>
    <w:rsid w:val="005239FC"/>
    <w:rsid w:val="005242BB"/>
    <w:rsid w:val="005244DA"/>
    <w:rsid w:val="005248B6"/>
    <w:rsid w:val="005252BF"/>
    <w:rsid w:val="00525AEB"/>
    <w:rsid w:val="00525BBA"/>
    <w:rsid w:val="005261B1"/>
    <w:rsid w:val="00526A01"/>
    <w:rsid w:val="00527B00"/>
    <w:rsid w:val="00530120"/>
    <w:rsid w:val="00530C61"/>
    <w:rsid w:val="00530F02"/>
    <w:rsid w:val="0053187E"/>
    <w:rsid w:val="005319F7"/>
    <w:rsid w:val="005320BB"/>
    <w:rsid w:val="00532593"/>
    <w:rsid w:val="005326A6"/>
    <w:rsid w:val="00532C0E"/>
    <w:rsid w:val="00533DF3"/>
    <w:rsid w:val="005352F4"/>
    <w:rsid w:val="005369B7"/>
    <w:rsid w:val="00536A3D"/>
    <w:rsid w:val="00537834"/>
    <w:rsid w:val="005409D5"/>
    <w:rsid w:val="00540BDB"/>
    <w:rsid w:val="00542535"/>
    <w:rsid w:val="0054373A"/>
    <w:rsid w:val="00543B24"/>
    <w:rsid w:val="005440D0"/>
    <w:rsid w:val="00544A40"/>
    <w:rsid w:val="005470D8"/>
    <w:rsid w:val="005501B1"/>
    <w:rsid w:val="005501EE"/>
    <w:rsid w:val="005508CD"/>
    <w:rsid w:val="00550EB5"/>
    <w:rsid w:val="0055129B"/>
    <w:rsid w:val="00552310"/>
    <w:rsid w:val="00552460"/>
    <w:rsid w:val="00552B54"/>
    <w:rsid w:val="0055401B"/>
    <w:rsid w:val="00554762"/>
    <w:rsid w:val="00556DA2"/>
    <w:rsid w:val="00556F8D"/>
    <w:rsid w:val="0055778F"/>
    <w:rsid w:val="005600B7"/>
    <w:rsid w:val="00560561"/>
    <w:rsid w:val="00560BEE"/>
    <w:rsid w:val="00560EE2"/>
    <w:rsid w:val="00561BF2"/>
    <w:rsid w:val="00562642"/>
    <w:rsid w:val="00562BE0"/>
    <w:rsid w:val="0056305E"/>
    <w:rsid w:val="00563109"/>
    <w:rsid w:val="00563598"/>
    <w:rsid w:val="00563C14"/>
    <w:rsid w:val="005642A9"/>
    <w:rsid w:val="00565BB0"/>
    <w:rsid w:val="00565BE3"/>
    <w:rsid w:val="00565F81"/>
    <w:rsid w:val="00567006"/>
    <w:rsid w:val="00567AEB"/>
    <w:rsid w:val="00570109"/>
    <w:rsid w:val="00570D8E"/>
    <w:rsid w:val="00572855"/>
    <w:rsid w:val="0057361A"/>
    <w:rsid w:val="00574181"/>
    <w:rsid w:val="00574B0C"/>
    <w:rsid w:val="00574CA7"/>
    <w:rsid w:val="00575EF6"/>
    <w:rsid w:val="00576130"/>
    <w:rsid w:val="005763A2"/>
    <w:rsid w:val="00576675"/>
    <w:rsid w:val="00577092"/>
    <w:rsid w:val="00580283"/>
    <w:rsid w:val="0058166C"/>
    <w:rsid w:val="0058192F"/>
    <w:rsid w:val="00581E4C"/>
    <w:rsid w:val="00581EC8"/>
    <w:rsid w:val="00582A27"/>
    <w:rsid w:val="00584562"/>
    <w:rsid w:val="00584822"/>
    <w:rsid w:val="0058570A"/>
    <w:rsid w:val="0058575D"/>
    <w:rsid w:val="00585B41"/>
    <w:rsid w:val="00585FA2"/>
    <w:rsid w:val="00586C73"/>
    <w:rsid w:val="005877F6"/>
    <w:rsid w:val="00590A69"/>
    <w:rsid w:val="005916BD"/>
    <w:rsid w:val="0059272B"/>
    <w:rsid w:val="0059305C"/>
    <w:rsid w:val="00593A92"/>
    <w:rsid w:val="00594072"/>
    <w:rsid w:val="00594214"/>
    <w:rsid w:val="0059486F"/>
    <w:rsid w:val="005958A7"/>
    <w:rsid w:val="00596884"/>
    <w:rsid w:val="00597435"/>
    <w:rsid w:val="00597599"/>
    <w:rsid w:val="00597B43"/>
    <w:rsid w:val="00597C7A"/>
    <w:rsid w:val="005A041E"/>
    <w:rsid w:val="005A0E93"/>
    <w:rsid w:val="005A12E8"/>
    <w:rsid w:val="005A1A98"/>
    <w:rsid w:val="005A1E20"/>
    <w:rsid w:val="005A3172"/>
    <w:rsid w:val="005A4A9B"/>
    <w:rsid w:val="005A4E23"/>
    <w:rsid w:val="005A5041"/>
    <w:rsid w:val="005A58D9"/>
    <w:rsid w:val="005A5D22"/>
    <w:rsid w:val="005A663E"/>
    <w:rsid w:val="005A7693"/>
    <w:rsid w:val="005A7A76"/>
    <w:rsid w:val="005B0468"/>
    <w:rsid w:val="005B0546"/>
    <w:rsid w:val="005B1374"/>
    <w:rsid w:val="005B19EA"/>
    <w:rsid w:val="005B296F"/>
    <w:rsid w:val="005B2C38"/>
    <w:rsid w:val="005B2F06"/>
    <w:rsid w:val="005B34D5"/>
    <w:rsid w:val="005B4E26"/>
    <w:rsid w:val="005B4EB4"/>
    <w:rsid w:val="005B551A"/>
    <w:rsid w:val="005C0AA6"/>
    <w:rsid w:val="005C13F4"/>
    <w:rsid w:val="005C15B5"/>
    <w:rsid w:val="005C1E03"/>
    <w:rsid w:val="005C206C"/>
    <w:rsid w:val="005C22D4"/>
    <w:rsid w:val="005C27ED"/>
    <w:rsid w:val="005C3A8B"/>
    <w:rsid w:val="005C3AA8"/>
    <w:rsid w:val="005C3BE9"/>
    <w:rsid w:val="005C43E1"/>
    <w:rsid w:val="005C44C0"/>
    <w:rsid w:val="005C4DC9"/>
    <w:rsid w:val="005C5F31"/>
    <w:rsid w:val="005C60EA"/>
    <w:rsid w:val="005C64D6"/>
    <w:rsid w:val="005C6A76"/>
    <w:rsid w:val="005C6E4A"/>
    <w:rsid w:val="005C7481"/>
    <w:rsid w:val="005C7B43"/>
    <w:rsid w:val="005C7D17"/>
    <w:rsid w:val="005D0138"/>
    <w:rsid w:val="005D01F4"/>
    <w:rsid w:val="005D0FA2"/>
    <w:rsid w:val="005D1BD3"/>
    <w:rsid w:val="005D2379"/>
    <w:rsid w:val="005D254B"/>
    <w:rsid w:val="005D2AED"/>
    <w:rsid w:val="005D4759"/>
    <w:rsid w:val="005D5DD8"/>
    <w:rsid w:val="005D6172"/>
    <w:rsid w:val="005D6311"/>
    <w:rsid w:val="005D6553"/>
    <w:rsid w:val="005D66FD"/>
    <w:rsid w:val="005D6A2C"/>
    <w:rsid w:val="005D7965"/>
    <w:rsid w:val="005D7D3F"/>
    <w:rsid w:val="005D7F80"/>
    <w:rsid w:val="005E0FDB"/>
    <w:rsid w:val="005E2CBA"/>
    <w:rsid w:val="005E3481"/>
    <w:rsid w:val="005E3EF7"/>
    <w:rsid w:val="005E43B1"/>
    <w:rsid w:val="005E5843"/>
    <w:rsid w:val="005E59BC"/>
    <w:rsid w:val="005E71E0"/>
    <w:rsid w:val="005E7275"/>
    <w:rsid w:val="005E73C2"/>
    <w:rsid w:val="005F00DA"/>
    <w:rsid w:val="005F03E1"/>
    <w:rsid w:val="005F1AE7"/>
    <w:rsid w:val="005F1BE9"/>
    <w:rsid w:val="005F4437"/>
    <w:rsid w:val="005F44B7"/>
    <w:rsid w:val="005F54E1"/>
    <w:rsid w:val="005F5788"/>
    <w:rsid w:val="005F7276"/>
    <w:rsid w:val="005F7D6B"/>
    <w:rsid w:val="006004B0"/>
    <w:rsid w:val="0060094B"/>
    <w:rsid w:val="00600DFA"/>
    <w:rsid w:val="00601748"/>
    <w:rsid w:val="0060191F"/>
    <w:rsid w:val="00601B2D"/>
    <w:rsid w:val="0060286A"/>
    <w:rsid w:val="00603692"/>
    <w:rsid w:val="00603707"/>
    <w:rsid w:val="00604757"/>
    <w:rsid w:val="00606E0D"/>
    <w:rsid w:val="0060729E"/>
    <w:rsid w:val="00607392"/>
    <w:rsid w:val="00607624"/>
    <w:rsid w:val="00607CFC"/>
    <w:rsid w:val="00607F48"/>
    <w:rsid w:val="0061007F"/>
    <w:rsid w:val="00610FC3"/>
    <w:rsid w:val="00611BD0"/>
    <w:rsid w:val="00612045"/>
    <w:rsid w:val="006121AA"/>
    <w:rsid w:val="00612A1E"/>
    <w:rsid w:val="00612AC9"/>
    <w:rsid w:val="00612EFE"/>
    <w:rsid w:val="00613546"/>
    <w:rsid w:val="006137F5"/>
    <w:rsid w:val="0061409D"/>
    <w:rsid w:val="006141C7"/>
    <w:rsid w:val="0061569B"/>
    <w:rsid w:val="006158C3"/>
    <w:rsid w:val="00615918"/>
    <w:rsid w:val="00615CED"/>
    <w:rsid w:val="00616E2D"/>
    <w:rsid w:val="006178BA"/>
    <w:rsid w:val="00617B31"/>
    <w:rsid w:val="00617F96"/>
    <w:rsid w:val="006206B9"/>
    <w:rsid w:val="00622667"/>
    <w:rsid w:val="00622E66"/>
    <w:rsid w:val="00623E37"/>
    <w:rsid w:val="00625AA3"/>
    <w:rsid w:val="00626074"/>
    <w:rsid w:val="00626288"/>
    <w:rsid w:val="00626E49"/>
    <w:rsid w:val="00627889"/>
    <w:rsid w:val="00627ACE"/>
    <w:rsid w:val="00627BE5"/>
    <w:rsid w:val="006302BD"/>
    <w:rsid w:val="006306C7"/>
    <w:rsid w:val="0063250E"/>
    <w:rsid w:val="00632D9C"/>
    <w:rsid w:val="00633302"/>
    <w:rsid w:val="00633963"/>
    <w:rsid w:val="00633C00"/>
    <w:rsid w:val="00633CD1"/>
    <w:rsid w:val="00634199"/>
    <w:rsid w:val="006341D2"/>
    <w:rsid w:val="00634A6A"/>
    <w:rsid w:val="00635667"/>
    <w:rsid w:val="00635D8B"/>
    <w:rsid w:val="006365AB"/>
    <w:rsid w:val="0063665A"/>
    <w:rsid w:val="00636EBF"/>
    <w:rsid w:val="00637AF4"/>
    <w:rsid w:val="00640D80"/>
    <w:rsid w:val="00640F57"/>
    <w:rsid w:val="0064138A"/>
    <w:rsid w:val="00643A66"/>
    <w:rsid w:val="006454E9"/>
    <w:rsid w:val="006457A8"/>
    <w:rsid w:val="00647923"/>
    <w:rsid w:val="006503BF"/>
    <w:rsid w:val="006516F9"/>
    <w:rsid w:val="00653396"/>
    <w:rsid w:val="00654764"/>
    <w:rsid w:val="00654796"/>
    <w:rsid w:val="00654F34"/>
    <w:rsid w:val="006554E4"/>
    <w:rsid w:val="00655BC9"/>
    <w:rsid w:val="00655E6D"/>
    <w:rsid w:val="00656A76"/>
    <w:rsid w:val="00660A16"/>
    <w:rsid w:val="006610A7"/>
    <w:rsid w:val="006619E1"/>
    <w:rsid w:val="00661DE2"/>
    <w:rsid w:val="006621B1"/>
    <w:rsid w:val="0066279A"/>
    <w:rsid w:val="00662F38"/>
    <w:rsid w:val="006631AC"/>
    <w:rsid w:val="00663DBD"/>
    <w:rsid w:val="006676CF"/>
    <w:rsid w:val="00667AD0"/>
    <w:rsid w:val="006700A2"/>
    <w:rsid w:val="006708A0"/>
    <w:rsid w:val="006709B0"/>
    <w:rsid w:val="00670A6B"/>
    <w:rsid w:val="00671972"/>
    <w:rsid w:val="006725B6"/>
    <w:rsid w:val="0067281A"/>
    <w:rsid w:val="00672926"/>
    <w:rsid w:val="00673127"/>
    <w:rsid w:val="00674050"/>
    <w:rsid w:val="0067414F"/>
    <w:rsid w:val="00674475"/>
    <w:rsid w:val="00674705"/>
    <w:rsid w:val="006751C0"/>
    <w:rsid w:val="006753BD"/>
    <w:rsid w:val="0067596C"/>
    <w:rsid w:val="00676709"/>
    <w:rsid w:val="0067671B"/>
    <w:rsid w:val="0067769F"/>
    <w:rsid w:val="006777AE"/>
    <w:rsid w:val="00677B3E"/>
    <w:rsid w:val="00677E51"/>
    <w:rsid w:val="00680511"/>
    <w:rsid w:val="00682156"/>
    <w:rsid w:val="006823D9"/>
    <w:rsid w:val="00682787"/>
    <w:rsid w:val="006848E0"/>
    <w:rsid w:val="00684C0A"/>
    <w:rsid w:val="006858A7"/>
    <w:rsid w:val="00685BB5"/>
    <w:rsid w:val="0068688B"/>
    <w:rsid w:val="00686B91"/>
    <w:rsid w:val="00691769"/>
    <w:rsid w:val="00692717"/>
    <w:rsid w:val="0069340A"/>
    <w:rsid w:val="00693E54"/>
    <w:rsid w:val="006947A6"/>
    <w:rsid w:val="0069503F"/>
    <w:rsid w:val="00695313"/>
    <w:rsid w:val="006955E2"/>
    <w:rsid w:val="0069572C"/>
    <w:rsid w:val="00696105"/>
    <w:rsid w:val="00697044"/>
    <w:rsid w:val="006976C3"/>
    <w:rsid w:val="006A01F6"/>
    <w:rsid w:val="006A30C5"/>
    <w:rsid w:val="006A346C"/>
    <w:rsid w:val="006A3774"/>
    <w:rsid w:val="006A5610"/>
    <w:rsid w:val="006A5835"/>
    <w:rsid w:val="006A6A00"/>
    <w:rsid w:val="006A6AB3"/>
    <w:rsid w:val="006A7424"/>
    <w:rsid w:val="006A7B20"/>
    <w:rsid w:val="006B0B75"/>
    <w:rsid w:val="006B0E3C"/>
    <w:rsid w:val="006B12D1"/>
    <w:rsid w:val="006B21F8"/>
    <w:rsid w:val="006B2AB9"/>
    <w:rsid w:val="006B4EE6"/>
    <w:rsid w:val="006B6077"/>
    <w:rsid w:val="006B631F"/>
    <w:rsid w:val="006B6556"/>
    <w:rsid w:val="006B6AB3"/>
    <w:rsid w:val="006B7339"/>
    <w:rsid w:val="006C00E6"/>
    <w:rsid w:val="006C0B3A"/>
    <w:rsid w:val="006C10AC"/>
    <w:rsid w:val="006C116F"/>
    <w:rsid w:val="006C1B45"/>
    <w:rsid w:val="006C1E2B"/>
    <w:rsid w:val="006C24AC"/>
    <w:rsid w:val="006C2BA5"/>
    <w:rsid w:val="006C3AA2"/>
    <w:rsid w:val="006C440B"/>
    <w:rsid w:val="006C4F1B"/>
    <w:rsid w:val="006C6381"/>
    <w:rsid w:val="006C667D"/>
    <w:rsid w:val="006C730A"/>
    <w:rsid w:val="006C799E"/>
    <w:rsid w:val="006D0180"/>
    <w:rsid w:val="006D0815"/>
    <w:rsid w:val="006D0B08"/>
    <w:rsid w:val="006D209D"/>
    <w:rsid w:val="006D2470"/>
    <w:rsid w:val="006D33CC"/>
    <w:rsid w:val="006D3956"/>
    <w:rsid w:val="006D4022"/>
    <w:rsid w:val="006D45F2"/>
    <w:rsid w:val="006D4737"/>
    <w:rsid w:val="006D4AD7"/>
    <w:rsid w:val="006D5078"/>
    <w:rsid w:val="006D5BEC"/>
    <w:rsid w:val="006D6574"/>
    <w:rsid w:val="006D7859"/>
    <w:rsid w:val="006E077C"/>
    <w:rsid w:val="006E0EED"/>
    <w:rsid w:val="006E16B2"/>
    <w:rsid w:val="006E241C"/>
    <w:rsid w:val="006E2909"/>
    <w:rsid w:val="006E3034"/>
    <w:rsid w:val="006E385E"/>
    <w:rsid w:val="006E5E46"/>
    <w:rsid w:val="006E6517"/>
    <w:rsid w:val="006E65E5"/>
    <w:rsid w:val="006F168F"/>
    <w:rsid w:val="006F31D4"/>
    <w:rsid w:val="006F32B7"/>
    <w:rsid w:val="006F35FF"/>
    <w:rsid w:val="006F3828"/>
    <w:rsid w:val="006F3B4C"/>
    <w:rsid w:val="006F3CB8"/>
    <w:rsid w:val="006F42D9"/>
    <w:rsid w:val="006F50EE"/>
    <w:rsid w:val="006F6497"/>
    <w:rsid w:val="006F6D9C"/>
    <w:rsid w:val="006F702D"/>
    <w:rsid w:val="006F7728"/>
    <w:rsid w:val="00700170"/>
    <w:rsid w:val="00700494"/>
    <w:rsid w:val="0070083C"/>
    <w:rsid w:val="00700EC6"/>
    <w:rsid w:val="00702907"/>
    <w:rsid w:val="00703691"/>
    <w:rsid w:val="00703802"/>
    <w:rsid w:val="007044AC"/>
    <w:rsid w:val="007050E2"/>
    <w:rsid w:val="007052C2"/>
    <w:rsid w:val="00705A3F"/>
    <w:rsid w:val="00705B95"/>
    <w:rsid w:val="00705F2A"/>
    <w:rsid w:val="0070646B"/>
    <w:rsid w:val="007067AA"/>
    <w:rsid w:val="00707135"/>
    <w:rsid w:val="007074A6"/>
    <w:rsid w:val="0070787F"/>
    <w:rsid w:val="00710812"/>
    <w:rsid w:val="00710C00"/>
    <w:rsid w:val="0071187D"/>
    <w:rsid w:val="00712992"/>
    <w:rsid w:val="007131AE"/>
    <w:rsid w:val="0071390D"/>
    <w:rsid w:val="00713CC6"/>
    <w:rsid w:val="007151A9"/>
    <w:rsid w:val="00715510"/>
    <w:rsid w:val="00715E53"/>
    <w:rsid w:val="007163F8"/>
    <w:rsid w:val="00716FB0"/>
    <w:rsid w:val="0071786E"/>
    <w:rsid w:val="00717CA0"/>
    <w:rsid w:val="00717CF7"/>
    <w:rsid w:val="00720127"/>
    <w:rsid w:val="00720C75"/>
    <w:rsid w:val="00720F85"/>
    <w:rsid w:val="007214F7"/>
    <w:rsid w:val="00721AD0"/>
    <w:rsid w:val="00722A37"/>
    <w:rsid w:val="00723BEB"/>
    <w:rsid w:val="00724B25"/>
    <w:rsid w:val="00725540"/>
    <w:rsid w:val="007257CF"/>
    <w:rsid w:val="007257EC"/>
    <w:rsid w:val="00725C69"/>
    <w:rsid w:val="00725ED1"/>
    <w:rsid w:val="00726B0E"/>
    <w:rsid w:val="007274C0"/>
    <w:rsid w:val="00727891"/>
    <w:rsid w:val="007301B4"/>
    <w:rsid w:val="00730F43"/>
    <w:rsid w:val="00731137"/>
    <w:rsid w:val="007312BE"/>
    <w:rsid w:val="00731474"/>
    <w:rsid w:val="00731753"/>
    <w:rsid w:val="00731EF1"/>
    <w:rsid w:val="00732865"/>
    <w:rsid w:val="0073323A"/>
    <w:rsid w:val="00734DCC"/>
    <w:rsid w:val="007357C4"/>
    <w:rsid w:val="00735BC0"/>
    <w:rsid w:val="00736EF1"/>
    <w:rsid w:val="007374A3"/>
    <w:rsid w:val="007376F9"/>
    <w:rsid w:val="00737B48"/>
    <w:rsid w:val="007407B2"/>
    <w:rsid w:val="00740D1E"/>
    <w:rsid w:val="00740D57"/>
    <w:rsid w:val="00741223"/>
    <w:rsid w:val="00741CAE"/>
    <w:rsid w:val="00741CC0"/>
    <w:rsid w:val="0074284D"/>
    <w:rsid w:val="0074292E"/>
    <w:rsid w:val="00742A3F"/>
    <w:rsid w:val="007436E0"/>
    <w:rsid w:val="00745111"/>
    <w:rsid w:val="007466CE"/>
    <w:rsid w:val="00746FF3"/>
    <w:rsid w:val="007472E8"/>
    <w:rsid w:val="00747781"/>
    <w:rsid w:val="007500F2"/>
    <w:rsid w:val="0075038C"/>
    <w:rsid w:val="00750676"/>
    <w:rsid w:val="00750795"/>
    <w:rsid w:val="00750ECC"/>
    <w:rsid w:val="007511D9"/>
    <w:rsid w:val="00752167"/>
    <w:rsid w:val="007526D0"/>
    <w:rsid w:val="007528E9"/>
    <w:rsid w:val="00754E1D"/>
    <w:rsid w:val="0075559D"/>
    <w:rsid w:val="00755694"/>
    <w:rsid w:val="00755C75"/>
    <w:rsid w:val="00755C89"/>
    <w:rsid w:val="00755D6C"/>
    <w:rsid w:val="00755F96"/>
    <w:rsid w:val="0075608C"/>
    <w:rsid w:val="00756B65"/>
    <w:rsid w:val="00756E0A"/>
    <w:rsid w:val="00756F7A"/>
    <w:rsid w:val="00757BFB"/>
    <w:rsid w:val="00761D2A"/>
    <w:rsid w:val="00761E69"/>
    <w:rsid w:val="00763D58"/>
    <w:rsid w:val="0076451A"/>
    <w:rsid w:val="00764917"/>
    <w:rsid w:val="00765F07"/>
    <w:rsid w:val="007665BA"/>
    <w:rsid w:val="00770E2F"/>
    <w:rsid w:val="00770ECA"/>
    <w:rsid w:val="0077287B"/>
    <w:rsid w:val="0077292A"/>
    <w:rsid w:val="007732C4"/>
    <w:rsid w:val="00773753"/>
    <w:rsid w:val="007747E6"/>
    <w:rsid w:val="007747F3"/>
    <w:rsid w:val="0077580B"/>
    <w:rsid w:val="00776E86"/>
    <w:rsid w:val="00780096"/>
    <w:rsid w:val="00780258"/>
    <w:rsid w:val="00780DB1"/>
    <w:rsid w:val="00780DED"/>
    <w:rsid w:val="00781017"/>
    <w:rsid w:val="00781421"/>
    <w:rsid w:val="0078192F"/>
    <w:rsid w:val="00781945"/>
    <w:rsid w:val="00781EBA"/>
    <w:rsid w:val="00782461"/>
    <w:rsid w:val="0078314D"/>
    <w:rsid w:val="00784460"/>
    <w:rsid w:val="007849B3"/>
    <w:rsid w:val="007859CD"/>
    <w:rsid w:val="00786CA0"/>
    <w:rsid w:val="00786D86"/>
    <w:rsid w:val="007870F3"/>
    <w:rsid w:val="0079024D"/>
    <w:rsid w:val="007907E5"/>
    <w:rsid w:val="0079238E"/>
    <w:rsid w:val="007927DD"/>
    <w:rsid w:val="00792C86"/>
    <w:rsid w:val="00792CD2"/>
    <w:rsid w:val="00793184"/>
    <w:rsid w:val="00793CCA"/>
    <w:rsid w:val="00794606"/>
    <w:rsid w:val="00794D76"/>
    <w:rsid w:val="00794F1D"/>
    <w:rsid w:val="007957F9"/>
    <w:rsid w:val="00796642"/>
    <w:rsid w:val="0079694F"/>
    <w:rsid w:val="007A04A3"/>
    <w:rsid w:val="007A0682"/>
    <w:rsid w:val="007A0B08"/>
    <w:rsid w:val="007A1142"/>
    <w:rsid w:val="007A2530"/>
    <w:rsid w:val="007A3367"/>
    <w:rsid w:val="007A3583"/>
    <w:rsid w:val="007A4158"/>
    <w:rsid w:val="007A5288"/>
    <w:rsid w:val="007A6D89"/>
    <w:rsid w:val="007A726A"/>
    <w:rsid w:val="007A735E"/>
    <w:rsid w:val="007A76A0"/>
    <w:rsid w:val="007B0A28"/>
    <w:rsid w:val="007B273A"/>
    <w:rsid w:val="007B2DB4"/>
    <w:rsid w:val="007B2F0A"/>
    <w:rsid w:val="007B2FC0"/>
    <w:rsid w:val="007B337B"/>
    <w:rsid w:val="007B44D9"/>
    <w:rsid w:val="007B49FC"/>
    <w:rsid w:val="007B5E3E"/>
    <w:rsid w:val="007B606B"/>
    <w:rsid w:val="007B6423"/>
    <w:rsid w:val="007B71B5"/>
    <w:rsid w:val="007C00E9"/>
    <w:rsid w:val="007C01F1"/>
    <w:rsid w:val="007C0845"/>
    <w:rsid w:val="007C0B40"/>
    <w:rsid w:val="007C1B56"/>
    <w:rsid w:val="007C1F50"/>
    <w:rsid w:val="007C267C"/>
    <w:rsid w:val="007C2DC5"/>
    <w:rsid w:val="007C3057"/>
    <w:rsid w:val="007C33E1"/>
    <w:rsid w:val="007C34E7"/>
    <w:rsid w:val="007C35F6"/>
    <w:rsid w:val="007C3E16"/>
    <w:rsid w:val="007C4161"/>
    <w:rsid w:val="007C4AAC"/>
    <w:rsid w:val="007C4CB4"/>
    <w:rsid w:val="007C4E5B"/>
    <w:rsid w:val="007C532C"/>
    <w:rsid w:val="007C53AB"/>
    <w:rsid w:val="007C5542"/>
    <w:rsid w:val="007C558D"/>
    <w:rsid w:val="007C5600"/>
    <w:rsid w:val="007C5621"/>
    <w:rsid w:val="007C587E"/>
    <w:rsid w:val="007C5CAC"/>
    <w:rsid w:val="007C6A1F"/>
    <w:rsid w:val="007C742A"/>
    <w:rsid w:val="007C79E1"/>
    <w:rsid w:val="007C7D20"/>
    <w:rsid w:val="007D1A8B"/>
    <w:rsid w:val="007D1F6D"/>
    <w:rsid w:val="007D36ED"/>
    <w:rsid w:val="007D45B1"/>
    <w:rsid w:val="007D48ED"/>
    <w:rsid w:val="007D5414"/>
    <w:rsid w:val="007D564B"/>
    <w:rsid w:val="007D5D2D"/>
    <w:rsid w:val="007D63B2"/>
    <w:rsid w:val="007D63C4"/>
    <w:rsid w:val="007D6DC6"/>
    <w:rsid w:val="007D6EAC"/>
    <w:rsid w:val="007D786B"/>
    <w:rsid w:val="007D7956"/>
    <w:rsid w:val="007D7EB1"/>
    <w:rsid w:val="007D7EB7"/>
    <w:rsid w:val="007E02D9"/>
    <w:rsid w:val="007E0CF5"/>
    <w:rsid w:val="007E0ED2"/>
    <w:rsid w:val="007E1454"/>
    <w:rsid w:val="007E234A"/>
    <w:rsid w:val="007E2710"/>
    <w:rsid w:val="007E3805"/>
    <w:rsid w:val="007E3903"/>
    <w:rsid w:val="007E44F9"/>
    <w:rsid w:val="007E4824"/>
    <w:rsid w:val="007E4DD5"/>
    <w:rsid w:val="007E5151"/>
    <w:rsid w:val="007E5CE1"/>
    <w:rsid w:val="007E6B9F"/>
    <w:rsid w:val="007E6C6F"/>
    <w:rsid w:val="007E7118"/>
    <w:rsid w:val="007F018B"/>
    <w:rsid w:val="007F04F8"/>
    <w:rsid w:val="007F05D8"/>
    <w:rsid w:val="007F0916"/>
    <w:rsid w:val="007F1374"/>
    <w:rsid w:val="007F15F8"/>
    <w:rsid w:val="007F2141"/>
    <w:rsid w:val="007F2EE3"/>
    <w:rsid w:val="007F3F16"/>
    <w:rsid w:val="007F7463"/>
    <w:rsid w:val="007F7AA6"/>
    <w:rsid w:val="00800D04"/>
    <w:rsid w:val="00801007"/>
    <w:rsid w:val="00801114"/>
    <w:rsid w:val="008012EB"/>
    <w:rsid w:val="00801CBD"/>
    <w:rsid w:val="008035DE"/>
    <w:rsid w:val="008036C0"/>
    <w:rsid w:val="00805596"/>
    <w:rsid w:val="00805D61"/>
    <w:rsid w:val="008066D3"/>
    <w:rsid w:val="00807F4D"/>
    <w:rsid w:val="0081112F"/>
    <w:rsid w:val="0081199D"/>
    <w:rsid w:val="008119B6"/>
    <w:rsid w:val="00811E48"/>
    <w:rsid w:val="00812A85"/>
    <w:rsid w:val="008136D7"/>
    <w:rsid w:val="008142EF"/>
    <w:rsid w:val="00814E9B"/>
    <w:rsid w:val="0081503F"/>
    <w:rsid w:val="00815677"/>
    <w:rsid w:val="00816612"/>
    <w:rsid w:val="00816BF0"/>
    <w:rsid w:val="0081723D"/>
    <w:rsid w:val="0082030D"/>
    <w:rsid w:val="008205E3"/>
    <w:rsid w:val="00822291"/>
    <w:rsid w:val="00822299"/>
    <w:rsid w:val="008237AD"/>
    <w:rsid w:val="008237D4"/>
    <w:rsid w:val="00823964"/>
    <w:rsid w:val="00823F29"/>
    <w:rsid w:val="00824498"/>
    <w:rsid w:val="0082471F"/>
    <w:rsid w:val="008248A0"/>
    <w:rsid w:val="00826BE6"/>
    <w:rsid w:val="008272ED"/>
    <w:rsid w:val="00827444"/>
    <w:rsid w:val="00830C13"/>
    <w:rsid w:val="00832EE8"/>
    <w:rsid w:val="00834C8E"/>
    <w:rsid w:val="008353FB"/>
    <w:rsid w:val="008354D5"/>
    <w:rsid w:val="00835806"/>
    <w:rsid w:val="00836063"/>
    <w:rsid w:val="008369C7"/>
    <w:rsid w:val="0083779D"/>
    <w:rsid w:val="00840396"/>
    <w:rsid w:val="008403C9"/>
    <w:rsid w:val="00840E6E"/>
    <w:rsid w:val="00841BB7"/>
    <w:rsid w:val="00841CA2"/>
    <w:rsid w:val="0084279A"/>
    <w:rsid w:val="00842E62"/>
    <w:rsid w:val="0084334B"/>
    <w:rsid w:val="008435A2"/>
    <w:rsid w:val="00843FDA"/>
    <w:rsid w:val="008454AF"/>
    <w:rsid w:val="00845655"/>
    <w:rsid w:val="00845825"/>
    <w:rsid w:val="00846351"/>
    <w:rsid w:val="008469B2"/>
    <w:rsid w:val="00847442"/>
    <w:rsid w:val="00847AB8"/>
    <w:rsid w:val="00850486"/>
    <w:rsid w:val="008506BE"/>
    <w:rsid w:val="008518F3"/>
    <w:rsid w:val="00852EAC"/>
    <w:rsid w:val="00852F2F"/>
    <w:rsid w:val="00856B96"/>
    <w:rsid w:val="00856CC5"/>
    <w:rsid w:val="00856E7B"/>
    <w:rsid w:val="00856F38"/>
    <w:rsid w:val="00860B6D"/>
    <w:rsid w:val="0086113A"/>
    <w:rsid w:val="0086198A"/>
    <w:rsid w:val="008620E5"/>
    <w:rsid w:val="00862917"/>
    <w:rsid w:val="00863FC5"/>
    <w:rsid w:val="00865C24"/>
    <w:rsid w:val="0086657F"/>
    <w:rsid w:val="008666FB"/>
    <w:rsid w:val="00867BFF"/>
    <w:rsid w:val="00870BE2"/>
    <w:rsid w:val="0087162D"/>
    <w:rsid w:val="00872474"/>
    <w:rsid w:val="00872980"/>
    <w:rsid w:val="008739A3"/>
    <w:rsid w:val="008740B8"/>
    <w:rsid w:val="00875618"/>
    <w:rsid w:val="00875B17"/>
    <w:rsid w:val="008761D2"/>
    <w:rsid w:val="008776A9"/>
    <w:rsid w:val="00880F4F"/>
    <w:rsid w:val="00881193"/>
    <w:rsid w:val="00881873"/>
    <w:rsid w:val="008824D3"/>
    <w:rsid w:val="00883A6C"/>
    <w:rsid w:val="00883E0F"/>
    <w:rsid w:val="00884126"/>
    <w:rsid w:val="00885809"/>
    <w:rsid w:val="00886A44"/>
    <w:rsid w:val="00886E5A"/>
    <w:rsid w:val="00886FFF"/>
    <w:rsid w:val="00887FC6"/>
    <w:rsid w:val="008900D0"/>
    <w:rsid w:val="00891663"/>
    <w:rsid w:val="00891F5B"/>
    <w:rsid w:val="00892231"/>
    <w:rsid w:val="0089246F"/>
    <w:rsid w:val="00892AFD"/>
    <w:rsid w:val="00892DF5"/>
    <w:rsid w:val="008953B7"/>
    <w:rsid w:val="00896087"/>
    <w:rsid w:val="00896150"/>
    <w:rsid w:val="0089645F"/>
    <w:rsid w:val="00896EE1"/>
    <w:rsid w:val="008A0218"/>
    <w:rsid w:val="008A0B79"/>
    <w:rsid w:val="008A24CA"/>
    <w:rsid w:val="008A3844"/>
    <w:rsid w:val="008A389E"/>
    <w:rsid w:val="008A47A7"/>
    <w:rsid w:val="008A4BEC"/>
    <w:rsid w:val="008A4DDD"/>
    <w:rsid w:val="008A62F5"/>
    <w:rsid w:val="008A7BF7"/>
    <w:rsid w:val="008B0A8F"/>
    <w:rsid w:val="008B0C01"/>
    <w:rsid w:val="008B10E2"/>
    <w:rsid w:val="008B190F"/>
    <w:rsid w:val="008B1B3E"/>
    <w:rsid w:val="008B1DF3"/>
    <w:rsid w:val="008B3479"/>
    <w:rsid w:val="008B4481"/>
    <w:rsid w:val="008B4CF8"/>
    <w:rsid w:val="008B5707"/>
    <w:rsid w:val="008B6F7A"/>
    <w:rsid w:val="008B704E"/>
    <w:rsid w:val="008B7738"/>
    <w:rsid w:val="008C11D3"/>
    <w:rsid w:val="008C32DA"/>
    <w:rsid w:val="008C3586"/>
    <w:rsid w:val="008C39CA"/>
    <w:rsid w:val="008C3A75"/>
    <w:rsid w:val="008C4651"/>
    <w:rsid w:val="008C4BED"/>
    <w:rsid w:val="008C4C22"/>
    <w:rsid w:val="008C50E0"/>
    <w:rsid w:val="008C5697"/>
    <w:rsid w:val="008C5AA4"/>
    <w:rsid w:val="008C659E"/>
    <w:rsid w:val="008C6A08"/>
    <w:rsid w:val="008C6D59"/>
    <w:rsid w:val="008C7624"/>
    <w:rsid w:val="008D0184"/>
    <w:rsid w:val="008D0226"/>
    <w:rsid w:val="008D0D85"/>
    <w:rsid w:val="008D0EA8"/>
    <w:rsid w:val="008D13E7"/>
    <w:rsid w:val="008D18B4"/>
    <w:rsid w:val="008D242C"/>
    <w:rsid w:val="008D372D"/>
    <w:rsid w:val="008D3858"/>
    <w:rsid w:val="008D593F"/>
    <w:rsid w:val="008D635A"/>
    <w:rsid w:val="008D6CE2"/>
    <w:rsid w:val="008D6E40"/>
    <w:rsid w:val="008D74B6"/>
    <w:rsid w:val="008D7A54"/>
    <w:rsid w:val="008E0E7F"/>
    <w:rsid w:val="008E19E1"/>
    <w:rsid w:val="008E1BD2"/>
    <w:rsid w:val="008E2809"/>
    <w:rsid w:val="008E28D1"/>
    <w:rsid w:val="008E296E"/>
    <w:rsid w:val="008E2A9E"/>
    <w:rsid w:val="008E3888"/>
    <w:rsid w:val="008E38FB"/>
    <w:rsid w:val="008E47F4"/>
    <w:rsid w:val="008E4D08"/>
    <w:rsid w:val="008E50F5"/>
    <w:rsid w:val="008E522B"/>
    <w:rsid w:val="008E5C29"/>
    <w:rsid w:val="008E6008"/>
    <w:rsid w:val="008E6BBA"/>
    <w:rsid w:val="008E742B"/>
    <w:rsid w:val="008E76C2"/>
    <w:rsid w:val="008E7FE6"/>
    <w:rsid w:val="008F139A"/>
    <w:rsid w:val="008F1A72"/>
    <w:rsid w:val="008F1F54"/>
    <w:rsid w:val="008F2F89"/>
    <w:rsid w:val="008F3596"/>
    <w:rsid w:val="008F5F9D"/>
    <w:rsid w:val="008F7580"/>
    <w:rsid w:val="009006B2"/>
    <w:rsid w:val="009014FE"/>
    <w:rsid w:val="009016C8"/>
    <w:rsid w:val="009018FA"/>
    <w:rsid w:val="00902CD6"/>
    <w:rsid w:val="00903135"/>
    <w:rsid w:val="0090326D"/>
    <w:rsid w:val="00904C58"/>
    <w:rsid w:val="00904FFD"/>
    <w:rsid w:val="0090538B"/>
    <w:rsid w:val="00906312"/>
    <w:rsid w:val="00906DAA"/>
    <w:rsid w:val="0091014C"/>
    <w:rsid w:val="00910938"/>
    <w:rsid w:val="00911273"/>
    <w:rsid w:val="009113ED"/>
    <w:rsid w:val="009114BC"/>
    <w:rsid w:val="00911BB5"/>
    <w:rsid w:val="00911C7F"/>
    <w:rsid w:val="0091228E"/>
    <w:rsid w:val="00912F9D"/>
    <w:rsid w:val="00913410"/>
    <w:rsid w:val="00913544"/>
    <w:rsid w:val="00914222"/>
    <w:rsid w:val="009144F1"/>
    <w:rsid w:val="009150A3"/>
    <w:rsid w:val="00915295"/>
    <w:rsid w:val="009167B3"/>
    <w:rsid w:val="0091696C"/>
    <w:rsid w:val="00916E9A"/>
    <w:rsid w:val="00920917"/>
    <w:rsid w:val="0092199E"/>
    <w:rsid w:val="00923F64"/>
    <w:rsid w:val="009243AC"/>
    <w:rsid w:val="009246CA"/>
    <w:rsid w:val="00924E71"/>
    <w:rsid w:val="00925A68"/>
    <w:rsid w:val="00925CC1"/>
    <w:rsid w:val="00926229"/>
    <w:rsid w:val="0092675A"/>
    <w:rsid w:val="00926C16"/>
    <w:rsid w:val="009271DC"/>
    <w:rsid w:val="0092733A"/>
    <w:rsid w:val="00927D10"/>
    <w:rsid w:val="00927E62"/>
    <w:rsid w:val="00927F51"/>
    <w:rsid w:val="00930800"/>
    <w:rsid w:val="00930A8E"/>
    <w:rsid w:val="00930CC7"/>
    <w:rsid w:val="0093167D"/>
    <w:rsid w:val="00931804"/>
    <w:rsid w:val="009319A1"/>
    <w:rsid w:val="009325BA"/>
    <w:rsid w:val="00932F5C"/>
    <w:rsid w:val="009334D0"/>
    <w:rsid w:val="0093418C"/>
    <w:rsid w:val="009341CF"/>
    <w:rsid w:val="00934253"/>
    <w:rsid w:val="00935C82"/>
    <w:rsid w:val="00936AE5"/>
    <w:rsid w:val="00936F4D"/>
    <w:rsid w:val="00937227"/>
    <w:rsid w:val="00937D3E"/>
    <w:rsid w:val="00937DC4"/>
    <w:rsid w:val="00940155"/>
    <w:rsid w:val="009410C7"/>
    <w:rsid w:val="00941103"/>
    <w:rsid w:val="009417C0"/>
    <w:rsid w:val="00942104"/>
    <w:rsid w:val="00942685"/>
    <w:rsid w:val="00942EB5"/>
    <w:rsid w:val="00942FED"/>
    <w:rsid w:val="0094309A"/>
    <w:rsid w:val="00944D1D"/>
    <w:rsid w:val="00946529"/>
    <w:rsid w:val="009466D7"/>
    <w:rsid w:val="00946994"/>
    <w:rsid w:val="00947C4D"/>
    <w:rsid w:val="009508F3"/>
    <w:rsid w:val="00952126"/>
    <w:rsid w:val="00952462"/>
    <w:rsid w:val="0095248C"/>
    <w:rsid w:val="00954017"/>
    <w:rsid w:val="009545CD"/>
    <w:rsid w:val="00954EE2"/>
    <w:rsid w:val="0095568C"/>
    <w:rsid w:val="00955DB3"/>
    <w:rsid w:val="009565CA"/>
    <w:rsid w:val="00957A25"/>
    <w:rsid w:val="00957C03"/>
    <w:rsid w:val="00960484"/>
    <w:rsid w:val="00960655"/>
    <w:rsid w:val="00960B6E"/>
    <w:rsid w:val="0096107D"/>
    <w:rsid w:val="00961484"/>
    <w:rsid w:val="00961B36"/>
    <w:rsid w:val="00962B0D"/>
    <w:rsid w:val="00963023"/>
    <w:rsid w:val="009640F5"/>
    <w:rsid w:val="009649D0"/>
    <w:rsid w:val="00965367"/>
    <w:rsid w:val="00965493"/>
    <w:rsid w:val="00965DEA"/>
    <w:rsid w:val="00966F5C"/>
    <w:rsid w:val="00967022"/>
    <w:rsid w:val="0097049E"/>
    <w:rsid w:val="00970743"/>
    <w:rsid w:val="009712D2"/>
    <w:rsid w:val="00973549"/>
    <w:rsid w:val="0097354C"/>
    <w:rsid w:val="00975D1F"/>
    <w:rsid w:val="00976F6B"/>
    <w:rsid w:val="0098029A"/>
    <w:rsid w:val="0098052F"/>
    <w:rsid w:val="00980B5F"/>
    <w:rsid w:val="00980D27"/>
    <w:rsid w:val="009828C3"/>
    <w:rsid w:val="00983E43"/>
    <w:rsid w:val="009847C7"/>
    <w:rsid w:val="00985092"/>
    <w:rsid w:val="0098555E"/>
    <w:rsid w:val="0098673D"/>
    <w:rsid w:val="00987C08"/>
    <w:rsid w:val="00987FAB"/>
    <w:rsid w:val="00990C23"/>
    <w:rsid w:val="00990C94"/>
    <w:rsid w:val="00990F3F"/>
    <w:rsid w:val="00991761"/>
    <w:rsid w:val="00991E2C"/>
    <w:rsid w:val="00992199"/>
    <w:rsid w:val="0099232B"/>
    <w:rsid w:val="00992C79"/>
    <w:rsid w:val="009938E1"/>
    <w:rsid w:val="00993CD6"/>
    <w:rsid w:val="009942F3"/>
    <w:rsid w:val="009943BE"/>
    <w:rsid w:val="00994E3D"/>
    <w:rsid w:val="009957F5"/>
    <w:rsid w:val="00995CA2"/>
    <w:rsid w:val="00995EE0"/>
    <w:rsid w:val="009964A3"/>
    <w:rsid w:val="0099671A"/>
    <w:rsid w:val="009968F0"/>
    <w:rsid w:val="00997CF1"/>
    <w:rsid w:val="00997D9B"/>
    <w:rsid w:val="009A21F8"/>
    <w:rsid w:val="009A30AE"/>
    <w:rsid w:val="009A3166"/>
    <w:rsid w:val="009A4141"/>
    <w:rsid w:val="009A4ACB"/>
    <w:rsid w:val="009A4F3C"/>
    <w:rsid w:val="009A5AE7"/>
    <w:rsid w:val="009A5CA2"/>
    <w:rsid w:val="009A7A4C"/>
    <w:rsid w:val="009B15C8"/>
    <w:rsid w:val="009B19D2"/>
    <w:rsid w:val="009B19D7"/>
    <w:rsid w:val="009B229A"/>
    <w:rsid w:val="009B2511"/>
    <w:rsid w:val="009B37A7"/>
    <w:rsid w:val="009B3B80"/>
    <w:rsid w:val="009B579C"/>
    <w:rsid w:val="009B5EEE"/>
    <w:rsid w:val="009B5F61"/>
    <w:rsid w:val="009B6F61"/>
    <w:rsid w:val="009B7A18"/>
    <w:rsid w:val="009C05CF"/>
    <w:rsid w:val="009C109C"/>
    <w:rsid w:val="009C170C"/>
    <w:rsid w:val="009C18E5"/>
    <w:rsid w:val="009C1FD8"/>
    <w:rsid w:val="009C2BB0"/>
    <w:rsid w:val="009C546C"/>
    <w:rsid w:val="009C5AF7"/>
    <w:rsid w:val="009C6D51"/>
    <w:rsid w:val="009C7161"/>
    <w:rsid w:val="009C7B51"/>
    <w:rsid w:val="009D0392"/>
    <w:rsid w:val="009D07E8"/>
    <w:rsid w:val="009D08DC"/>
    <w:rsid w:val="009D3657"/>
    <w:rsid w:val="009D37FD"/>
    <w:rsid w:val="009D3ABE"/>
    <w:rsid w:val="009D410C"/>
    <w:rsid w:val="009D42FE"/>
    <w:rsid w:val="009D4AA6"/>
    <w:rsid w:val="009D57FA"/>
    <w:rsid w:val="009D5B6D"/>
    <w:rsid w:val="009D64BC"/>
    <w:rsid w:val="009D6708"/>
    <w:rsid w:val="009D6837"/>
    <w:rsid w:val="009D7CA7"/>
    <w:rsid w:val="009E0DE6"/>
    <w:rsid w:val="009E156E"/>
    <w:rsid w:val="009E2DDB"/>
    <w:rsid w:val="009E3AEF"/>
    <w:rsid w:val="009E3D68"/>
    <w:rsid w:val="009E3EF4"/>
    <w:rsid w:val="009E3F53"/>
    <w:rsid w:val="009E4403"/>
    <w:rsid w:val="009E5BEF"/>
    <w:rsid w:val="009E703E"/>
    <w:rsid w:val="009E721F"/>
    <w:rsid w:val="009E7422"/>
    <w:rsid w:val="009F0920"/>
    <w:rsid w:val="009F219A"/>
    <w:rsid w:val="009F4C82"/>
    <w:rsid w:val="009F6080"/>
    <w:rsid w:val="009F668E"/>
    <w:rsid w:val="009F6D78"/>
    <w:rsid w:val="009F6DAF"/>
    <w:rsid w:val="009F79F7"/>
    <w:rsid w:val="009F7D61"/>
    <w:rsid w:val="009F7F26"/>
    <w:rsid w:val="00A002EA"/>
    <w:rsid w:val="00A0173B"/>
    <w:rsid w:val="00A02226"/>
    <w:rsid w:val="00A02398"/>
    <w:rsid w:val="00A028B6"/>
    <w:rsid w:val="00A02B7A"/>
    <w:rsid w:val="00A034BD"/>
    <w:rsid w:val="00A04A13"/>
    <w:rsid w:val="00A04B3C"/>
    <w:rsid w:val="00A06041"/>
    <w:rsid w:val="00A06388"/>
    <w:rsid w:val="00A0707D"/>
    <w:rsid w:val="00A10567"/>
    <w:rsid w:val="00A10FB4"/>
    <w:rsid w:val="00A11B2E"/>
    <w:rsid w:val="00A11D03"/>
    <w:rsid w:val="00A12FAD"/>
    <w:rsid w:val="00A13A3C"/>
    <w:rsid w:val="00A13D89"/>
    <w:rsid w:val="00A1402D"/>
    <w:rsid w:val="00A14398"/>
    <w:rsid w:val="00A147AF"/>
    <w:rsid w:val="00A15241"/>
    <w:rsid w:val="00A153FE"/>
    <w:rsid w:val="00A15724"/>
    <w:rsid w:val="00A15DF8"/>
    <w:rsid w:val="00A17A41"/>
    <w:rsid w:val="00A17D8E"/>
    <w:rsid w:val="00A21684"/>
    <w:rsid w:val="00A22392"/>
    <w:rsid w:val="00A2282C"/>
    <w:rsid w:val="00A22E16"/>
    <w:rsid w:val="00A23471"/>
    <w:rsid w:val="00A26B9A"/>
    <w:rsid w:val="00A26C1A"/>
    <w:rsid w:val="00A26DCD"/>
    <w:rsid w:val="00A26EC8"/>
    <w:rsid w:val="00A2780D"/>
    <w:rsid w:val="00A318D1"/>
    <w:rsid w:val="00A3203A"/>
    <w:rsid w:val="00A320B3"/>
    <w:rsid w:val="00A326A2"/>
    <w:rsid w:val="00A32945"/>
    <w:rsid w:val="00A341A3"/>
    <w:rsid w:val="00A3456A"/>
    <w:rsid w:val="00A34DC9"/>
    <w:rsid w:val="00A35528"/>
    <w:rsid w:val="00A36E11"/>
    <w:rsid w:val="00A40746"/>
    <w:rsid w:val="00A40E22"/>
    <w:rsid w:val="00A40E32"/>
    <w:rsid w:val="00A40F1F"/>
    <w:rsid w:val="00A40F3A"/>
    <w:rsid w:val="00A41273"/>
    <w:rsid w:val="00A41889"/>
    <w:rsid w:val="00A41C01"/>
    <w:rsid w:val="00A4208D"/>
    <w:rsid w:val="00A4225D"/>
    <w:rsid w:val="00A425EE"/>
    <w:rsid w:val="00A4331E"/>
    <w:rsid w:val="00A43762"/>
    <w:rsid w:val="00A43AA4"/>
    <w:rsid w:val="00A4490B"/>
    <w:rsid w:val="00A476B6"/>
    <w:rsid w:val="00A47C1E"/>
    <w:rsid w:val="00A5006F"/>
    <w:rsid w:val="00A507DC"/>
    <w:rsid w:val="00A51E60"/>
    <w:rsid w:val="00A520B0"/>
    <w:rsid w:val="00A53585"/>
    <w:rsid w:val="00A552AD"/>
    <w:rsid w:val="00A557D4"/>
    <w:rsid w:val="00A56983"/>
    <w:rsid w:val="00A56EE4"/>
    <w:rsid w:val="00A57036"/>
    <w:rsid w:val="00A5778A"/>
    <w:rsid w:val="00A57BEA"/>
    <w:rsid w:val="00A60206"/>
    <w:rsid w:val="00A60E56"/>
    <w:rsid w:val="00A616A4"/>
    <w:rsid w:val="00A61956"/>
    <w:rsid w:val="00A624BC"/>
    <w:rsid w:val="00A62C28"/>
    <w:rsid w:val="00A62F44"/>
    <w:rsid w:val="00A634BA"/>
    <w:rsid w:val="00A65AB1"/>
    <w:rsid w:val="00A66318"/>
    <w:rsid w:val="00A66B54"/>
    <w:rsid w:val="00A671F8"/>
    <w:rsid w:val="00A67510"/>
    <w:rsid w:val="00A70B43"/>
    <w:rsid w:val="00A71FDA"/>
    <w:rsid w:val="00A73559"/>
    <w:rsid w:val="00A73DD8"/>
    <w:rsid w:val="00A746BF"/>
    <w:rsid w:val="00A74888"/>
    <w:rsid w:val="00A74A97"/>
    <w:rsid w:val="00A75B9B"/>
    <w:rsid w:val="00A76E72"/>
    <w:rsid w:val="00A77A7C"/>
    <w:rsid w:val="00A80370"/>
    <w:rsid w:val="00A803CF"/>
    <w:rsid w:val="00A80D38"/>
    <w:rsid w:val="00A82079"/>
    <w:rsid w:val="00A822D6"/>
    <w:rsid w:val="00A82593"/>
    <w:rsid w:val="00A82F06"/>
    <w:rsid w:val="00A84782"/>
    <w:rsid w:val="00A84A69"/>
    <w:rsid w:val="00A84E68"/>
    <w:rsid w:val="00A877F8"/>
    <w:rsid w:val="00A90291"/>
    <w:rsid w:val="00A91333"/>
    <w:rsid w:val="00A9202F"/>
    <w:rsid w:val="00A92F5E"/>
    <w:rsid w:val="00A932FF"/>
    <w:rsid w:val="00A934FA"/>
    <w:rsid w:val="00A942E2"/>
    <w:rsid w:val="00A945C2"/>
    <w:rsid w:val="00A949FF"/>
    <w:rsid w:val="00A94B96"/>
    <w:rsid w:val="00A956FB"/>
    <w:rsid w:val="00A96140"/>
    <w:rsid w:val="00A97E7A"/>
    <w:rsid w:val="00AA0B0E"/>
    <w:rsid w:val="00AA0FB6"/>
    <w:rsid w:val="00AA15C7"/>
    <w:rsid w:val="00AA1673"/>
    <w:rsid w:val="00AA1D1B"/>
    <w:rsid w:val="00AA1D4A"/>
    <w:rsid w:val="00AA2F5B"/>
    <w:rsid w:val="00AA2FF4"/>
    <w:rsid w:val="00AA3D8D"/>
    <w:rsid w:val="00AA4313"/>
    <w:rsid w:val="00AA4698"/>
    <w:rsid w:val="00AA4AAD"/>
    <w:rsid w:val="00AA5693"/>
    <w:rsid w:val="00AA7A1D"/>
    <w:rsid w:val="00AB022C"/>
    <w:rsid w:val="00AB032F"/>
    <w:rsid w:val="00AB16EA"/>
    <w:rsid w:val="00AB1F9B"/>
    <w:rsid w:val="00AB20A1"/>
    <w:rsid w:val="00AB2287"/>
    <w:rsid w:val="00AB2C43"/>
    <w:rsid w:val="00AB3287"/>
    <w:rsid w:val="00AB33AA"/>
    <w:rsid w:val="00AB3969"/>
    <w:rsid w:val="00AB3D06"/>
    <w:rsid w:val="00AB525B"/>
    <w:rsid w:val="00AB534A"/>
    <w:rsid w:val="00AB6910"/>
    <w:rsid w:val="00AB6C32"/>
    <w:rsid w:val="00AB6CA6"/>
    <w:rsid w:val="00AB7C6A"/>
    <w:rsid w:val="00AB7CC9"/>
    <w:rsid w:val="00AB7DF0"/>
    <w:rsid w:val="00AC0416"/>
    <w:rsid w:val="00AC05F2"/>
    <w:rsid w:val="00AC1074"/>
    <w:rsid w:val="00AC1660"/>
    <w:rsid w:val="00AC1BE9"/>
    <w:rsid w:val="00AC1C3B"/>
    <w:rsid w:val="00AC1D7B"/>
    <w:rsid w:val="00AC20A2"/>
    <w:rsid w:val="00AC2BA3"/>
    <w:rsid w:val="00AC2BF8"/>
    <w:rsid w:val="00AC353B"/>
    <w:rsid w:val="00AC390C"/>
    <w:rsid w:val="00AC3DA5"/>
    <w:rsid w:val="00AC3E6E"/>
    <w:rsid w:val="00AC460C"/>
    <w:rsid w:val="00AC4ACF"/>
    <w:rsid w:val="00AC4E50"/>
    <w:rsid w:val="00AC605F"/>
    <w:rsid w:val="00AC683E"/>
    <w:rsid w:val="00AC6F3C"/>
    <w:rsid w:val="00AC7CA6"/>
    <w:rsid w:val="00AD0F95"/>
    <w:rsid w:val="00AD1480"/>
    <w:rsid w:val="00AD37F0"/>
    <w:rsid w:val="00AD38D0"/>
    <w:rsid w:val="00AD3C55"/>
    <w:rsid w:val="00AD6222"/>
    <w:rsid w:val="00AD7206"/>
    <w:rsid w:val="00AD7B59"/>
    <w:rsid w:val="00AE1414"/>
    <w:rsid w:val="00AE16E2"/>
    <w:rsid w:val="00AE2A21"/>
    <w:rsid w:val="00AE2CAE"/>
    <w:rsid w:val="00AE363A"/>
    <w:rsid w:val="00AE410E"/>
    <w:rsid w:val="00AE4D53"/>
    <w:rsid w:val="00AE4F28"/>
    <w:rsid w:val="00AE729E"/>
    <w:rsid w:val="00AE7D4D"/>
    <w:rsid w:val="00AF1796"/>
    <w:rsid w:val="00AF2618"/>
    <w:rsid w:val="00AF2690"/>
    <w:rsid w:val="00AF2B07"/>
    <w:rsid w:val="00AF2BD4"/>
    <w:rsid w:val="00AF3179"/>
    <w:rsid w:val="00AF3499"/>
    <w:rsid w:val="00AF34B5"/>
    <w:rsid w:val="00AF38D6"/>
    <w:rsid w:val="00AF40B9"/>
    <w:rsid w:val="00AF4D60"/>
    <w:rsid w:val="00AF577D"/>
    <w:rsid w:val="00AF65C7"/>
    <w:rsid w:val="00AF6CC9"/>
    <w:rsid w:val="00AF718F"/>
    <w:rsid w:val="00AF7CD1"/>
    <w:rsid w:val="00AF7CD2"/>
    <w:rsid w:val="00B01007"/>
    <w:rsid w:val="00B01022"/>
    <w:rsid w:val="00B010AF"/>
    <w:rsid w:val="00B01174"/>
    <w:rsid w:val="00B016EB"/>
    <w:rsid w:val="00B0199E"/>
    <w:rsid w:val="00B01B44"/>
    <w:rsid w:val="00B0231F"/>
    <w:rsid w:val="00B026A0"/>
    <w:rsid w:val="00B026A6"/>
    <w:rsid w:val="00B02CBA"/>
    <w:rsid w:val="00B02FB2"/>
    <w:rsid w:val="00B038DC"/>
    <w:rsid w:val="00B04CB9"/>
    <w:rsid w:val="00B0580B"/>
    <w:rsid w:val="00B05D3D"/>
    <w:rsid w:val="00B05D75"/>
    <w:rsid w:val="00B05F3A"/>
    <w:rsid w:val="00B06E04"/>
    <w:rsid w:val="00B07A11"/>
    <w:rsid w:val="00B07CEF"/>
    <w:rsid w:val="00B11172"/>
    <w:rsid w:val="00B114AB"/>
    <w:rsid w:val="00B11B23"/>
    <w:rsid w:val="00B1200C"/>
    <w:rsid w:val="00B120CC"/>
    <w:rsid w:val="00B12679"/>
    <w:rsid w:val="00B13568"/>
    <w:rsid w:val="00B13983"/>
    <w:rsid w:val="00B13BF3"/>
    <w:rsid w:val="00B13CD3"/>
    <w:rsid w:val="00B13F50"/>
    <w:rsid w:val="00B16E58"/>
    <w:rsid w:val="00B17460"/>
    <w:rsid w:val="00B17B81"/>
    <w:rsid w:val="00B200F4"/>
    <w:rsid w:val="00B20A75"/>
    <w:rsid w:val="00B21BF1"/>
    <w:rsid w:val="00B25314"/>
    <w:rsid w:val="00B2558C"/>
    <w:rsid w:val="00B269A6"/>
    <w:rsid w:val="00B26BA6"/>
    <w:rsid w:val="00B30852"/>
    <w:rsid w:val="00B30B62"/>
    <w:rsid w:val="00B30C5F"/>
    <w:rsid w:val="00B313E1"/>
    <w:rsid w:val="00B3193B"/>
    <w:rsid w:val="00B319CA"/>
    <w:rsid w:val="00B31A5B"/>
    <w:rsid w:val="00B3205E"/>
    <w:rsid w:val="00B326BC"/>
    <w:rsid w:val="00B33B29"/>
    <w:rsid w:val="00B34628"/>
    <w:rsid w:val="00B35160"/>
    <w:rsid w:val="00B35AE7"/>
    <w:rsid w:val="00B35CD1"/>
    <w:rsid w:val="00B3681F"/>
    <w:rsid w:val="00B368C7"/>
    <w:rsid w:val="00B36FB5"/>
    <w:rsid w:val="00B37119"/>
    <w:rsid w:val="00B378A9"/>
    <w:rsid w:val="00B4108B"/>
    <w:rsid w:val="00B416D6"/>
    <w:rsid w:val="00B42268"/>
    <w:rsid w:val="00B4278F"/>
    <w:rsid w:val="00B44853"/>
    <w:rsid w:val="00B44AC9"/>
    <w:rsid w:val="00B44E45"/>
    <w:rsid w:val="00B45BFB"/>
    <w:rsid w:val="00B45DAB"/>
    <w:rsid w:val="00B4608C"/>
    <w:rsid w:val="00B46233"/>
    <w:rsid w:val="00B465B3"/>
    <w:rsid w:val="00B46DF1"/>
    <w:rsid w:val="00B47104"/>
    <w:rsid w:val="00B4756E"/>
    <w:rsid w:val="00B4764D"/>
    <w:rsid w:val="00B47B53"/>
    <w:rsid w:val="00B47F60"/>
    <w:rsid w:val="00B50653"/>
    <w:rsid w:val="00B506C7"/>
    <w:rsid w:val="00B508AF"/>
    <w:rsid w:val="00B50C5E"/>
    <w:rsid w:val="00B511D4"/>
    <w:rsid w:val="00B5134E"/>
    <w:rsid w:val="00B5147A"/>
    <w:rsid w:val="00B52D5C"/>
    <w:rsid w:val="00B542BB"/>
    <w:rsid w:val="00B55A53"/>
    <w:rsid w:val="00B55AA0"/>
    <w:rsid w:val="00B5638A"/>
    <w:rsid w:val="00B5662B"/>
    <w:rsid w:val="00B5672F"/>
    <w:rsid w:val="00B56D33"/>
    <w:rsid w:val="00B56FD0"/>
    <w:rsid w:val="00B5712A"/>
    <w:rsid w:val="00B57350"/>
    <w:rsid w:val="00B57409"/>
    <w:rsid w:val="00B57CAE"/>
    <w:rsid w:val="00B60955"/>
    <w:rsid w:val="00B60FF0"/>
    <w:rsid w:val="00B61370"/>
    <w:rsid w:val="00B61A17"/>
    <w:rsid w:val="00B61BFB"/>
    <w:rsid w:val="00B62351"/>
    <w:rsid w:val="00B6242C"/>
    <w:rsid w:val="00B62CF0"/>
    <w:rsid w:val="00B63234"/>
    <w:rsid w:val="00B6341A"/>
    <w:rsid w:val="00B637B3"/>
    <w:rsid w:val="00B638CC"/>
    <w:rsid w:val="00B6394C"/>
    <w:rsid w:val="00B63EBA"/>
    <w:rsid w:val="00B6439C"/>
    <w:rsid w:val="00B64A7E"/>
    <w:rsid w:val="00B64C88"/>
    <w:rsid w:val="00B64F8D"/>
    <w:rsid w:val="00B65D3F"/>
    <w:rsid w:val="00B669C1"/>
    <w:rsid w:val="00B6752C"/>
    <w:rsid w:val="00B67A63"/>
    <w:rsid w:val="00B70CAD"/>
    <w:rsid w:val="00B70D8C"/>
    <w:rsid w:val="00B710D2"/>
    <w:rsid w:val="00B7156D"/>
    <w:rsid w:val="00B71BEC"/>
    <w:rsid w:val="00B71EAD"/>
    <w:rsid w:val="00B72003"/>
    <w:rsid w:val="00B72242"/>
    <w:rsid w:val="00B72405"/>
    <w:rsid w:val="00B730C4"/>
    <w:rsid w:val="00B730D5"/>
    <w:rsid w:val="00B73A8B"/>
    <w:rsid w:val="00B73DA8"/>
    <w:rsid w:val="00B7415B"/>
    <w:rsid w:val="00B74192"/>
    <w:rsid w:val="00B74BCA"/>
    <w:rsid w:val="00B74E3A"/>
    <w:rsid w:val="00B752AE"/>
    <w:rsid w:val="00B75305"/>
    <w:rsid w:val="00B75855"/>
    <w:rsid w:val="00B7621A"/>
    <w:rsid w:val="00B7702B"/>
    <w:rsid w:val="00B77202"/>
    <w:rsid w:val="00B77316"/>
    <w:rsid w:val="00B80578"/>
    <w:rsid w:val="00B81404"/>
    <w:rsid w:val="00B81FD6"/>
    <w:rsid w:val="00B82174"/>
    <w:rsid w:val="00B8236E"/>
    <w:rsid w:val="00B832A3"/>
    <w:rsid w:val="00B839A4"/>
    <w:rsid w:val="00B83D69"/>
    <w:rsid w:val="00B84404"/>
    <w:rsid w:val="00B846AA"/>
    <w:rsid w:val="00B85138"/>
    <w:rsid w:val="00B856FA"/>
    <w:rsid w:val="00B8596F"/>
    <w:rsid w:val="00B86D7C"/>
    <w:rsid w:val="00B87658"/>
    <w:rsid w:val="00B8798D"/>
    <w:rsid w:val="00B87C83"/>
    <w:rsid w:val="00B91F7C"/>
    <w:rsid w:val="00B9226A"/>
    <w:rsid w:val="00B9241A"/>
    <w:rsid w:val="00B924FB"/>
    <w:rsid w:val="00B933C7"/>
    <w:rsid w:val="00B93F4F"/>
    <w:rsid w:val="00B94842"/>
    <w:rsid w:val="00B94906"/>
    <w:rsid w:val="00B94DFD"/>
    <w:rsid w:val="00B94E20"/>
    <w:rsid w:val="00B9539A"/>
    <w:rsid w:val="00B96114"/>
    <w:rsid w:val="00B965A9"/>
    <w:rsid w:val="00B966C8"/>
    <w:rsid w:val="00B97451"/>
    <w:rsid w:val="00B975E7"/>
    <w:rsid w:val="00BA039E"/>
    <w:rsid w:val="00BA0847"/>
    <w:rsid w:val="00BA15AF"/>
    <w:rsid w:val="00BA2362"/>
    <w:rsid w:val="00BA26AD"/>
    <w:rsid w:val="00BA2EAC"/>
    <w:rsid w:val="00BA4D59"/>
    <w:rsid w:val="00BA53FB"/>
    <w:rsid w:val="00BA5824"/>
    <w:rsid w:val="00BA5A8E"/>
    <w:rsid w:val="00BA5C76"/>
    <w:rsid w:val="00BA5F11"/>
    <w:rsid w:val="00BA5F3D"/>
    <w:rsid w:val="00BA602E"/>
    <w:rsid w:val="00BA75B8"/>
    <w:rsid w:val="00BA7A7C"/>
    <w:rsid w:val="00BB06D3"/>
    <w:rsid w:val="00BB14D4"/>
    <w:rsid w:val="00BB1F1F"/>
    <w:rsid w:val="00BB25BF"/>
    <w:rsid w:val="00BB36DA"/>
    <w:rsid w:val="00BB3A5A"/>
    <w:rsid w:val="00BB3E63"/>
    <w:rsid w:val="00BB570A"/>
    <w:rsid w:val="00BB6232"/>
    <w:rsid w:val="00BB68F4"/>
    <w:rsid w:val="00BB6DED"/>
    <w:rsid w:val="00BB6E8C"/>
    <w:rsid w:val="00BB73AD"/>
    <w:rsid w:val="00BB7AA5"/>
    <w:rsid w:val="00BB7E63"/>
    <w:rsid w:val="00BC0C56"/>
    <w:rsid w:val="00BC1E3F"/>
    <w:rsid w:val="00BC255B"/>
    <w:rsid w:val="00BC2966"/>
    <w:rsid w:val="00BC2F34"/>
    <w:rsid w:val="00BC3D06"/>
    <w:rsid w:val="00BC4275"/>
    <w:rsid w:val="00BC4897"/>
    <w:rsid w:val="00BC5B1C"/>
    <w:rsid w:val="00BC63E0"/>
    <w:rsid w:val="00BC6E7D"/>
    <w:rsid w:val="00BC7BDD"/>
    <w:rsid w:val="00BD0456"/>
    <w:rsid w:val="00BD08A4"/>
    <w:rsid w:val="00BD0D2F"/>
    <w:rsid w:val="00BD152D"/>
    <w:rsid w:val="00BD1C5A"/>
    <w:rsid w:val="00BD1FD3"/>
    <w:rsid w:val="00BD26EB"/>
    <w:rsid w:val="00BD33C8"/>
    <w:rsid w:val="00BD343E"/>
    <w:rsid w:val="00BD3674"/>
    <w:rsid w:val="00BD5138"/>
    <w:rsid w:val="00BD5ACE"/>
    <w:rsid w:val="00BD63F9"/>
    <w:rsid w:val="00BD686D"/>
    <w:rsid w:val="00BD7374"/>
    <w:rsid w:val="00BD7D11"/>
    <w:rsid w:val="00BE02EB"/>
    <w:rsid w:val="00BE06BA"/>
    <w:rsid w:val="00BE0D91"/>
    <w:rsid w:val="00BE2230"/>
    <w:rsid w:val="00BE2D66"/>
    <w:rsid w:val="00BE48B5"/>
    <w:rsid w:val="00BE4AB6"/>
    <w:rsid w:val="00BE4E14"/>
    <w:rsid w:val="00BE52F3"/>
    <w:rsid w:val="00BE575B"/>
    <w:rsid w:val="00BE6CAB"/>
    <w:rsid w:val="00BE731C"/>
    <w:rsid w:val="00BE7450"/>
    <w:rsid w:val="00BF05C1"/>
    <w:rsid w:val="00BF1709"/>
    <w:rsid w:val="00BF3DE7"/>
    <w:rsid w:val="00BF4478"/>
    <w:rsid w:val="00BF4707"/>
    <w:rsid w:val="00BF47E8"/>
    <w:rsid w:val="00BF5550"/>
    <w:rsid w:val="00C003D1"/>
    <w:rsid w:val="00C0158B"/>
    <w:rsid w:val="00C01AEA"/>
    <w:rsid w:val="00C024DA"/>
    <w:rsid w:val="00C02BE9"/>
    <w:rsid w:val="00C02FEB"/>
    <w:rsid w:val="00C03270"/>
    <w:rsid w:val="00C06C98"/>
    <w:rsid w:val="00C07D4E"/>
    <w:rsid w:val="00C1122D"/>
    <w:rsid w:val="00C12B73"/>
    <w:rsid w:val="00C12BB7"/>
    <w:rsid w:val="00C13183"/>
    <w:rsid w:val="00C135BC"/>
    <w:rsid w:val="00C1367A"/>
    <w:rsid w:val="00C15727"/>
    <w:rsid w:val="00C15AA5"/>
    <w:rsid w:val="00C168CD"/>
    <w:rsid w:val="00C16970"/>
    <w:rsid w:val="00C17AE5"/>
    <w:rsid w:val="00C17B11"/>
    <w:rsid w:val="00C21381"/>
    <w:rsid w:val="00C21C11"/>
    <w:rsid w:val="00C2216A"/>
    <w:rsid w:val="00C23807"/>
    <w:rsid w:val="00C24E2F"/>
    <w:rsid w:val="00C24F45"/>
    <w:rsid w:val="00C25171"/>
    <w:rsid w:val="00C252EF"/>
    <w:rsid w:val="00C25D90"/>
    <w:rsid w:val="00C27645"/>
    <w:rsid w:val="00C27D8D"/>
    <w:rsid w:val="00C302F1"/>
    <w:rsid w:val="00C313EF"/>
    <w:rsid w:val="00C31965"/>
    <w:rsid w:val="00C33654"/>
    <w:rsid w:val="00C33E37"/>
    <w:rsid w:val="00C34A11"/>
    <w:rsid w:val="00C350BB"/>
    <w:rsid w:val="00C35249"/>
    <w:rsid w:val="00C36DFC"/>
    <w:rsid w:val="00C36EF0"/>
    <w:rsid w:val="00C41414"/>
    <w:rsid w:val="00C421CB"/>
    <w:rsid w:val="00C429EA"/>
    <w:rsid w:val="00C42C5B"/>
    <w:rsid w:val="00C42CCE"/>
    <w:rsid w:val="00C42EE5"/>
    <w:rsid w:val="00C431DF"/>
    <w:rsid w:val="00C43B05"/>
    <w:rsid w:val="00C44E38"/>
    <w:rsid w:val="00C4503A"/>
    <w:rsid w:val="00C4524F"/>
    <w:rsid w:val="00C45E67"/>
    <w:rsid w:val="00C45ED2"/>
    <w:rsid w:val="00C4750F"/>
    <w:rsid w:val="00C4784E"/>
    <w:rsid w:val="00C5093B"/>
    <w:rsid w:val="00C50EA0"/>
    <w:rsid w:val="00C523E1"/>
    <w:rsid w:val="00C53301"/>
    <w:rsid w:val="00C533A2"/>
    <w:rsid w:val="00C53763"/>
    <w:rsid w:val="00C53CC9"/>
    <w:rsid w:val="00C5452E"/>
    <w:rsid w:val="00C54D5F"/>
    <w:rsid w:val="00C54D71"/>
    <w:rsid w:val="00C55628"/>
    <w:rsid w:val="00C55E6C"/>
    <w:rsid w:val="00C57717"/>
    <w:rsid w:val="00C6036E"/>
    <w:rsid w:val="00C603D1"/>
    <w:rsid w:val="00C61664"/>
    <w:rsid w:val="00C61942"/>
    <w:rsid w:val="00C62FF0"/>
    <w:rsid w:val="00C63688"/>
    <w:rsid w:val="00C63A4E"/>
    <w:rsid w:val="00C640D6"/>
    <w:rsid w:val="00C6542A"/>
    <w:rsid w:val="00C65FD9"/>
    <w:rsid w:val="00C67CD1"/>
    <w:rsid w:val="00C70056"/>
    <w:rsid w:val="00C71499"/>
    <w:rsid w:val="00C71BCE"/>
    <w:rsid w:val="00C7292E"/>
    <w:rsid w:val="00C72C47"/>
    <w:rsid w:val="00C80309"/>
    <w:rsid w:val="00C805B1"/>
    <w:rsid w:val="00C80889"/>
    <w:rsid w:val="00C81085"/>
    <w:rsid w:val="00C81106"/>
    <w:rsid w:val="00C814D0"/>
    <w:rsid w:val="00C815BD"/>
    <w:rsid w:val="00C819AD"/>
    <w:rsid w:val="00C8375E"/>
    <w:rsid w:val="00C84583"/>
    <w:rsid w:val="00C845A2"/>
    <w:rsid w:val="00C84617"/>
    <w:rsid w:val="00C8471F"/>
    <w:rsid w:val="00C86104"/>
    <w:rsid w:val="00C86193"/>
    <w:rsid w:val="00C86D8B"/>
    <w:rsid w:val="00C873FA"/>
    <w:rsid w:val="00C87436"/>
    <w:rsid w:val="00C91082"/>
    <w:rsid w:val="00C915C1"/>
    <w:rsid w:val="00C92160"/>
    <w:rsid w:val="00C9351C"/>
    <w:rsid w:val="00C93766"/>
    <w:rsid w:val="00C93C86"/>
    <w:rsid w:val="00C94545"/>
    <w:rsid w:val="00C94B81"/>
    <w:rsid w:val="00C95B8C"/>
    <w:rsid w:val="00C96CBC"/>
    <w:rsid w:val="00CA003B"/>
    <w:rsid w:val="00CA07B0"/>
    <w:rsid w:val="00CA1928"/>
    <w:rsid w:val="00CA1D58"/>
    <w:rsid w:val="00CA35B9"/>
    <w:rsid w:val="00CA364F"/>
    <w:rsid w:val="00CA37FC"/>
    <w:rsid w:val="00CA483F"/>
    <w:rsid w:val="00CA5530"/>
    <w:rsid w:val="00CA59E2"/>
    <w:rsid w:val="00CA7DDE"/>
    <w:rsid w:val="00CB0530"/>
    <w:rsid w:val="00CB0702"/>
    <w:rsid w:val="00CB14C5"/>
    <w:rsid w:val="00CB2344"/>
    <w:rsid w:val="00CB274D"/>
    <w:rsid w:val="00CB3370"/>
    <w:rsid w:val="00CB3C1F"/>
    <w:rsid w:val="00CB4778"/>
    <w:rsid w:val="00CB50FA"/>
    <w:rsid w:val="00CB6386"/>
    <w:rsid w:val="00CB6B91"/>
    <w:rsid w:val="00CB75B0"/>
    <w:rsid w:val="00CC0274"/>
    <w:rsid w:val="00CC1194"/>
    <w:rsid w:val="00CC2382"/>
    <w:rsid w:val="00CC400A"/>
    <w:rsid w:val="00CC4423"/>
    <w:rsid w:val="00CC446D"/>
    <w:rsid w:val="00CC4956"/>
    <w:rsid w:val="00CC4F01"/>
    <w:rsid w:val="00CC58D0"/>
    <w:rsid w:val="00CC68B1"/>
    <w:rsid w:val="00CC6904"/>
    <w:rsid w:val="00CC73D4"/>
    <w:rsid w:val="00CD1638"/>
    <w:rsid w:val="00CD1C94"/>
    <w:rsid w:val="00CD40FA"/>
    <w:rsid w:val="00CD4C4B"/>
    <w:rsid w:val="00CD4EB3"/>
    <w:rsid w:val="00CD50BB"/>
    <w:rsid w:val="00CD6589"/>
    <w:rsid w:val="00CD6620"/>
    <w:rsid w:val="00CD6CEB"/>
    <w:rsid w:val="00CD6D00"/>
    <w:rsid w:val="00CD7CC2"/>
    <w:rsid w:val="00CE02ED"/>
    <w:rsid w:val="00CE1D37"/>
    <w:rsid w:val="00CE268D"/>
    <w:rsid w:val="00CE2CC0"/>
    <w:rsid w:val="00CE4288"/>
    <w:rsid w:val="00CE45E3"/>
    <w:rsid w:val="00CE4DBE"/>
    <w:rsid w:val="00CE559C"/>
    <w:rsid w:val="00CE55D3"/>
    <w:rsid w:val="00CE6121"/>
    <w:rsid w:val="00CE6135"/>
    <w:rsid w:val="00CE6758"/>
    <w:rsid w:val="00CE6B31"/>
    <w:rsid w:val="00CE6D69"/>
    <w:rsid w:val="00CE7AD5"/>
    <w:rsid w:val="00CF05DA"/>
    <w:rsid w:val="00CF110D"/>
    <w:rsid w:val="00CF1F1A"/>
    <w:rsid w:val="00CF213A"/>
    <w:rsid w:val="00CF21CE"/>
    <w:rsid w:val="00CF281D"/>
    <w:rsid w:val="00CF301C"/>
    <w:rsid w:val="00CF35DD"/>
    <w:rsid w:val="00CF35F4"/>
    <w:rsid w:val="00CF3AAE"/>
    <w:rsid w:val="00CF4C22"/>
    <w:rsid w:val="00CF5689"/>
    <w:rsid w:val="00CF5A26"/>
    <w:rsid w:val="00CF5B95"/>
    <w:rsid w:val="00CF6003"/>
    <w:rsid w:val="00CF660F"/>
    <w:rsid w:val="00CF67B6"/>
    <w:rsid w:val="00CF68B4"/>
    <w:rsid w:val="00CF7580"/>
    <w:rsid w:val="00CF771E"/>
    <w:rsid w:val="00CF77B4"/>
    <w:rsid w:val="00CF79E0"/>
    <w:rsid w:val="00CF7A96"/>
    <w:rsid w:val="00D00C71"/>
    <w:rsid w:val="00D01535"/>
    <w:rsid w:val="00D0331F"/>
    <w:rsid w:val="00D046D5"/>
    <w:rsid w:val="00D04722"/>
    <w:rsid w:val="00D050A8"/>
    <w:rsid w:val="00D061D1"/>
    <w:rsid w:val="00D06CD1"/>
    <w:rsid w:val="00D0704C"/>
    <w:rsid w:val="00D07EEF"/>
    <w:rsid w:val="00D10220"/>
    <w:rsid w:val="00D1056F"/>
    <w:rsid w:val="00D10CBC"/>
    <w:rsid w:val="00D1115E"/>
    <w:rsid w:val="00D11BC0"/>
    <w:rsid w:val="00D12E90"/>
    <w:rsid w:val="00D1440A"/>
    <w:rsid w:val="00D16535"/>
    <w:rsid w:val="00D16B5E"/>
    <w:rsid w:val="00D16EBE"/>
    <w:rsid w:val="00D17A29"/>
    <w:rsid w:val="00D17E7F"/>
    <w:rsid w:val="00D20A90"/>
    <w:rsid w:val="00D21DD7"/>
    <w:rsid w:val="00D229AE"/>
    <w:rsid w:val="00D22EDB"/>
    <w:rsid w:val="00D2322A"/>
    <w:rsid w:val="00D23ABA"/>
    <w:rsid w:val="00D23C77"/>
    <w:rsid w:val="00D24408"/>
    <w:rsid w:val="00D246BD"/>
    <w:rsid w:val="00D25251"/>
    <w:rsid w:val="00D2549A"/>
    <w:rsid w:val="00D25549"/>
    <w:rsid w:val="00D25F0F"/>
    <w:rsid w:val="00D2783C"/>
    <w:rsid w:val="00D27B50"/>
    <w:rsid w:val="00D309EB"/>
    <w:rsid w:val="00D31442"/>
    <w:rsid w:val="00D32145"/>
    <w:rsid w:val="00D3257F"/>
    <w:rsid w:val="00D341AC"/>
    <w:rsid w:val="00D34A6E"/>
    <w:rsid w:val="00D34BD0"/>
    <w:rsid w:val="00D35C88"/>
    <w:rsid w:val="00D36192"/>
    <w:rsid w:val="00D3657E"/>
    <w:rsid w:val="00D36FDB"/>
    <w:rsid w:val="00D40AC6"/>
    <w:rsid w:val="00D4154B"/>
    <w:rsid w:val="00D41AB3"/>
    <w:rsid w:val="00D41F87"/>
    <w:rsid w:val="00D4216E"/>
    <w:rsid w:val="00D4242E"/>
    <w:rsid w:val="00D43ACE"/>
    <w:rsid w:val="00D448DE"/>
    <w:rsid w:val="00D449F7"/>
    <w:rsid w:val="00D44A4F"/>
    <w:rsid w:val="00D46C1E"/>
    <w:rsid w:val="00D47946"/>
    <w:rsid w:val="00D509F3"/>
    <w:rsid w:val="00D50EA5"/>
    <w:rsid w:val="00D51175"/>
    <w:rsid w:val="00D51312"/>
    <w:rsid w:val="00D5144B"/>
    <w:rsid w:val="00D514E9"/>
    <w:rsid w:val="00D52475"/>
    <w:rsid w:val="00D526A2"/>
    <w:rsid w:val="00D54D43"/>
    <w:rsid w:val="00D55B4D"/>
    <w:rsid w:val="00D5632D"/>
    <w:rsid w:val="00D56F04"/>
    <w:rsid w:val="00D574B5"/>
    <w:rsid w:val="00D57781"/>
    <w:rsid w:val="00D57877"/>
    <w:rsid w:val="00D57CE3"/>
    <w:rsid w:val="00D57D21"/>
    <w:rsid w:val="00D6058A"/>
    <w:rsid w:val="00D605AA"/>
    <w:rsid w:val="00D612AE"/>
    <w:rsid w:val="00D6194D"/>
    <w:rsid w:val="00D64857"/>
    <w:rsid w:val="00D663A0"/>
    <w:rsid w:val="00D67355"/>
    <w:rsid w:val="00D677E2"/>
    <w:rsid w:val="00D70F6A"/>
    <w:rsid w:val="00D71633"/>
    <w:rsid w:val="00D717EB"/>
    <w:rsid w:val="00D71851"/>
    <w:rsid w:val="00D71CB3"/>
    <w:rsid w:val="00D72247"/>
    <w:rsid w:val="00D72998"/>
    <w:rsid w:val="00D732D7"/>
    <w:rsid w:val="00D73BEC"/>
    <w:rsid w:val="00D741E0"/>
    <w:rsid w:val="00D74216"/>
    <w:rsid w:val="00D7585F"/>
    <w:rsid w:val="00D77830"/>
    <w:rsid w:val="00D77FC9"/>
    <w:rsid w:val="00D80BD4"/>
    <w:rsid w:val="00D81AA5"/>
    <w:rsid w:val="00D81F86"/>
    <w:rsid w:val="00D82015"/>
    <w:rsid w:val="00D820D3"/>
    <w:rsid w:val="00D830FA"/>
    <w:rsid w:val="00D84554"/>
    <w:rsid w:val="00D8588B"/>
    <w:rsid w:val="00D85FEA"/>
    <w:rsid w:val="00D86658"/>
    <w:rsid w:val="00D86682"/>
    <w:rsid w:val="00D86A60"/>
    <w:rsid w:val="00D86DE0"/>
    <w:rsid w:val="00D8795A"/>
    <w:rsid w:val="00D87DFA"/>
    <w:rsid w:val="00D9004A"/>
    <w:rsid w:val="00D90E6E"/>
    <w:rsid w:val="00D90FB4"/>
    <w:rsid w:val="00D9166F"/>
    <w:rsid w:val="00D91A98"/>
    <w:rsid w:val="00D925C9"/>
    <w:rsid w:val="00D92B4B"/>
    <w:rsid w:val="00D93563"/>
    <w:rsid w:val="00D9510A"/>
    <w:rsid w:val="00D953A6"/>
    <w:rsid w:val="00D96482"/>
    <w:rsid w:val="00D9671B"/>
    <w:rsid w:val="00DA007A"/>
    <w:rsid w:val="00DA012E"/>
    <w:rsid w:val="00DA1297"/>
    <w:rsid w:val="00DA20AA"/>
    <w:rsid w:val="00DA2742"/>
    <w:rsid w:val="00DA434B"/>
    <w:rsid w:val="00DA4359"/>
    <w:rsid w:val="00DA48D1"/>
    <w:rsid w:val="00DA5DA4"/>
    <w:rsid w:val="00DA62BC"/>
    <w:rsid w:val="00DA63B4"/>
    <w:rsid w:val="00DA68A2"/>
    <w:rsid w:val="00DA7490"/>
    <w:rsid w:val="00DA7FE8"/>
    <w:rsid w:val="00DB0A47"/>
    <w:rsid w:val="00DB1AC5"/>
    <w:rsid w:val="00DB1B4F"/>
    <w:rsid w:val="00DB1CE4"/>
    <w:rsid w:val="00DB487B"/>
    <w:rsid w:val="00DB4A40"/>
    <w:rsid w:val="00DB4B72"/>
    <w:rsid w:val="00DB5F06"/>
    <w:rsid w:val="00DB6049"/>
    <w:rsid w:val="00DB628D"/>
    <w:rsid w:val="00DB6499"/>
    <w:rsid w:val="00DB6C60"/>
    <w:rsid w:val="00DB729B"/>
    <w:rsid w:val="00DB742D"/>
    <w:rsid w:val="00DB78A3"/>
    <w:rsid w:val="00DC035C"/>
    <w:rsid w:val="00DC12E1"/>
    <w:rsid w:val="00DC1FD0"/>
    <w:rsid w:val="00DC2D08"/>
    <w:rsid w:val="00DC316B"/>
    <w:rsid w:val="00DC4970"/>
    <w:rsid w:val="00DC5105"/>
    <w:rsid w:val="00DC5835"/>
    <w:rsid w:val="00DC63FD"/>
    <w:rsid w:val="00DC6420"/>
    <w:rsid w:val="00DC6947"/>
    <w:rsid w:val="00DC6AB1"/>
    <w:rsid w:val="00DC6B7C"/>
    <w:rsid w:val="00DC6CB3"/>
    <w:rsid w:val="00DC7504"/>
    <w:rsid w:val="00DC75C0"/>
    <w:rsid w:val="00DD0466"/>
    <w:rsid w:val="00DD09A5"/>
    <w:rsid w:val="00DD0E89"/>
    <w:rsid w:val="00DD1389"/>
    <w:rsid w:val="00DD147A"/>
    <w:rsid w:val="00DD16F6"/>
    <w:rsid w:val="00DD181B"/>
    <w:rsid w:val="00DD19AF"/>
    <w:rsid w:val="00DD256E"/>
    <w:rsid w:val="00DD259E"/>
    <w:rsid w:val="00DD31D7"/>
    <w:rsid w:val="00DD3383"/>
    <w:rsid w:val="00DD3435"/>
    <w:rsid w:val="00DD3D88"/>
    <w:rsid w:val="00DD682A"/>
    <w:rsid w:val="00DD6A17"/>
    <w:rsid w:val="00DD6A38"/>
    <w:rsid w:val="00DE023D"/>
    <w:rsid w:val="00DE0E43"/>
    <w:rsid w:val="00DE115D"/>
    <w:rsid w:val="00DE3034"/>
    <w:rsid w:val="00DE4B05"/>
    <w:rsid w:val="00DE56EF"/>
    <w:rsid w:val="00DE5F65"/>
    <w:rsid w:val="00DE6261"/>
    <w:rsid w:val="00DE672A"/>
    <w:rsid w:val="00DE6819"/>
    <w:rsid w:val="00DE7F59"/>
    <w:rsid w:val="00DF01AC"/>
    <w:rsid w:val="00DF18E5"/>
    <w:rsid w:val="00DF1A61"/>
    <w:rsid w:val="00DF22BA"/>
    <w:rsid w:val="00DF22C3"/>
    <w:rsid w:val="00DF34FC"/>
    <w:rsid w:val="00DF40B8"/>
    <w:rsid w:val="00DF4487"/>
    <w:rsid w:val="00DF5A39"/>
    <w:rsid w:val="00DF5B07"/>
    <w:rsid w:val="00DF619A"/>
    <w:rsid w:val="00DF672D"/>
    <w:rsid w:val="00DF68EA"/>
    <w:rsid w:val="00DF6B14"/>
    <w:rsid w:val="00DF6D63"/>
    <w:rsid w:val="00E00516"/>
    <w:rsid w:val="00E00601"/>
    <w:rsid w:val="00E009E1"/>
    <w:rsid w:val="00E00FE1"/>
    <w:rsid w:val="00E01015"/>
    <w:rsid w:val="00E01AEF"/>
    <w:rsid w:val="00E0204B"/>
    <w:rsid w:val="00E020CF"/>
    <w:rsid w:val="00E02B16"/>
    <w:rsid w:val="00E031B4"/>
    <w:rsid w:val="00E0329E"/>
    <w:rsid w:val="00E049A7"/>
    <w:rsid w:val="00E069E5"/>
    <w:rsid w:val="00E06E8C"/>
    <w:rsid w:val="00E07ADA"/>
    <w:rsid w:val="00E1020E"/>
    <w:rsid w:val="00E107C5"/>
    <w:rsid w:val="00E10C2E"/>
    <w:rsid w:val="00E11E25"/>
    <w:rsid w:val="00E12F40"/>
    <w:rsid w:val="00E1369F"/>
    <w:rsid w:val="00E1384A"/>
    <w:rsid w:val="00E145F4"/>
    <w:rsid w:val="00E16047"/>
    <w:rsid w:val="00E16DFC"/>
    <w:rsid w:val="00E1796E"/>
    <w:rsid w:val="00E20193"/>
    <w:rsid w:val="00E2056F"/>
    <w:rsid w:val="00E20926"/>
    <w:rsid w:val="00E218E3"/>
    <w:rsid w:val="00E22033"/>
    <w:rsid w:val="00E2310F"/>
    <w:rsid w:val="00E254DC"/>
    <w:rsid w:val="00E2580F"/>
    <w:rsid w:val="00E25BF0"/>
    <w:rsid w:val="00E25F89"/>
    <w:rsid w:val="00E26255"/>
    <w:rsid w:val="00E264D1"/>
    <w:rsid w:val="00E266FE"/>
    <w:rsid w:val="00E27BF1"/>
    <w:rsid w:val="00E31762"/>
    <w:rsid w:val="00E31BB0"/>
    <w:rsid w:val="00E32140"/>
    <w:rsid w:val="00E3301C"/>
    <w:rsid w:val="00E33538"/>
    <w:rsid w:val="00E33E2A"/>
    <w:rsid w:val="00E34E71"/>
    <w:rsid w:val="00E34E83"/>
    <w:rsid w:val="00E35428"/>
    <w:rsid w:val="00E35DB9"/>
    <w:rsid w:val="00E3664B"/>
    <w:rsid w:val="00E36BF8"/>
    <w:rsid w:val="00E403C2"/>
    <w:rsid w:val="00E40492"/>
    <w:rsid w:val="00E41F6A"/>
    <w:rsid w:val="00E4230E"/>
    <w:rsid w:val="00E427FA"/>
    <w:rsid w:val="00E434B6"/>
    <w:rsid w:val="00E44001"/>
    <w:rsid w:val="00E441B8"/>
    <w:rsid w:val="00E4494E"/>
    <w:rsid w:val="00E44C64"/>
    <w:rsid w:val="00E45504"/>
    <w:rsid w:val="00E45558"/>
    <w:rsid w:val="00E4607F"/>
    <w:rsid w:val="00E46929"/>
    <w:rsid w:val="00E46F2E"/>
    <w:rsid w:val="00E478DE"/>
    <w:rsid w:val="00E47C26"/>
    <w:rsid w:val="00E500E0"/>
    <w:rsid w:val="00E50736"/>
    <w:rsid w:val="00E50D76"/>
    <w:rsid w:val="00E5158F"/>
    <w:rsid w:val="00E532B6"/>
    <w:rsid w:val="00E53993"/>
    <w:rsid w:val="00E539D6"/>
    <w:rsid w:val="00E54551"/>
    <w:rsid w:val="00E54676"/>
    <w:rsid w:val="00E546F6"/>
    <w:rsid w:val="00E54EC9"/>
    <w:rsid w:val="00E55762"/>
    <w:rsid w:val="00E55BD5"/>
    <w:rsid w:val="00E57867"/>
    <w:rsid w:val="00E61557"/>
    <w:rsid w:val="00E61B35"/>
    <w:rsid w:val="00E61F35"/>
    <w:rsid w:val="00E63042"/>
    <w:rsid w:val="00E634FA"/>
    <w:rsid w:val="00E6361E"/>
    <w:rsid w:val="00E65DE5"/>
    <w:rsid w:val="00E6677F"/>
    <w:rsid w:val="00E66A86"/>
    <w:rsid w:val="00E67E72"/>
    <w:rsid w:val="00E67EF3"/>
    <w:rsid w:val="00E72B47"/>
    <w:rsid w:val="00E73EB3"/>
    <w:rsid w:val="00E741E3"/>
    <w:rsid w:val="00E74769"/>
    <w:rsid w:val="00E74819"/>
    <w:rsid w:val="00E74E16"/>
    <w:rsid w:val="00E75225"/>
    <w:rsid w:val="00E752F8"/>
    <w:rsid w:val="00E766AA"/>
    <w:rsid w:val="00E8003B"/>
    <w:rsid w:val="00E81A49"/>
    <w:rsid w:val="00E81E7F"/>
    <w:rsid w:val="00E81F63"/>
    <w:rsid w:val="00E82284"/>
    <w:rsid w:val="00E826DE"/>
    <w:rsid w:val="00E833EB"/>
    <w:rsid w:val="00E8444F"/>
    <w:rsid w:val="00E84B54"/>
    <w:rsid w:val="00E85345"/>
    <w:rsid w:val="00E85E6C"/>
    <w:rsid w:val="00E860A9"/>
    <w:rsid w:val="00E86B3A"/>
    <w:rsid w:val="00E8710F"/>
    <w:rsid w:val="00E8BC01"/>
    <w:rsid w:val="00E900CF"/>
    <w:rsid w:val="00E910FB"/>
    <w:rsid w:val="00E918B6"/>
    <w:rsid w:val="00E91B03"/>
    <w:rsid w:val="00E92992"/>
    <w:rsid w:val="00E949E9"/>
    <w:rsid w:val="00E94DE9"/>
    <w:rsid w:val="00E952D7"/>
    <w:rsid w:val="00E96215"/>
    <w:rsid w:val="00E96662"/>
    <w:rsid w:val="00E96A92"/>
    <w:rsid w:val="00E97233"/>
    <w:rsid w:val="00E97FC6"/>
    <w:rsid w:val="00EA07D1"/>
    <w:rsid w:val="00EA09ED"/>
    <w:rsid w:val="00EA106A"/>
    <w:rsid w:val="00EA286A"/>
    <w:rsid w:val="00EA2E36"/>
    <w:rsid w:val="00EA31BB"/>
    <w:rsid w:val="00EA5276"/>
    <w:rsid w:val="00EA5783"/>
    <w:rsid w:val="00EA6800"/>
    <w:rsid w:val="00EA76A2"/>
    <w:rsid w:val="00EB05E2"/>
    <w:rsid w:val="00EB0AF8"/>
    <w:rsid w:val="00EB0B5D"/>
    <w:rsid w:val="00EB1172"/>
    <w:rsid w:val="00EB2A2C"/>
    <w:rsid w:val="00EB2AF2"/>
    <w:rsid w:val="00EB2DC7"/>
    <w:rsid w:val="00EB30FF"/>
    <w:rsid w:val="00EB389A"/>
    <w:rsid w:val="00EB3BA0"/>
    <w:rsid w:val="00EB422D"/>
    <w:rsid w:val="00EB559D"/>
    <w:rsid w:val="00EB631E"/>
    <w:rsid w:val="00EB7FA9"/>
    <w:rsid w:val="00EC1BE4"/>
    <w:rsid w:val="00EC284C"/>
    <w:rsid w:val="00EC37CE"/>
    <w:rsid w:val="00EC5381"/>
    <w:rsid w:val="00EC5BEC"/>
    <w:rsid w:val="00EC5C1A"/>
    <w:rsid w:val="00EC5E93"/>
    <w:rsid w:val="00EC6FA5"/>
    <w:rsid w:val="00ED079F"/>
    <w:rsid w:val="00ED2461"/>
    <w:rsid w:val="00ED2AE5"/>
    <w:rsid w:val="00ED346A"/>
    <w:rsid w:val="00ED3716"/>
    <w:rsid w:val="00ED381B"/>
    <w:rsid w:val="00ED46FB"/>
    <w:rsid w:val="00ED4CC5"/>
    <w:rsid w:val="00ED61AB"/>
    <w:rsid w:val="00ED7C85"/>
    <w:rsid w:val="00ED7EDF"/>
    <w:rsid w:val="00EE00C3"/>
    <w:rsid w:val="00EE0C0C"/>
    <w:rsid w:val="00EE13E3"/>
    <w:rsid w:val="00EE2178"/>
    <w:rsid w:val="00EE27C9"/>
    <w:rsid w:val="00EE2913"/>
    <w:rsid w:val="00EE2B6E"/>
    <w:rsid w:val="00EE2BAD"/>
    <w:rsid w:val="00EE2E64"/>
    <w:rsid w:val="00EE36A3"/>
    <w:rsid w:val="00EE41C3"/>
    <w:rsid w:val="00EE4CC5"/>
    <w:rsid w:val="00EE51DA"/>
    <w:rsid w:val="00EE6640"/>
    <w:rsid w:val="00EE6DC7"/>
    <w:rsid w:val="00EE77B5"/>
    <w:rsid w:val="00EF0712"/>
    <w:rsid w:val="00EF0C8E"/>
    <w:rsid w:val="00EF10EA"/>
    <w:rsid w:val="00EF140C"/>
    <w:rsid w:val="00EF14B0"/>
    <w:rsid w:val="00EF19DF"/>
    <w:rsid w:val="00EF2B5B"/>
    <w:rsid w:val="00EF3106"/>
    <w:rsid w:val="00EF37F9"/>
    <w:rsid w:val="00EF46D6"/>
    <w:rsid w:val="00EF4C2E"/>
    <w:rsid w:val="00EF55A2"/>
    <w:rsid w:val="00EF5E00"/>
    <w:rsid w:val="00EF62AD"/>
    <w:rsid w:val="00EF6321"/>
    <w:rsid w:val="00EF7078"/>
    <w:rsid w:val="00F014D9"/>
    <w:rsid w:val="00F01D15"/>
    <w:rsid w:val="00F02B5F"/>
    <w:rsid w:val="00F030C5"/>
    <w:rsid w:val="00F03127"/>
    <w:rsid w:val="00F03BC9"/>
    <w:rsid w:val="00F03D30"/>
    <w:rsid w:val="00F0484A"/>
    <w:rsid w:val="00F059AD"/>
    <w:rsid w:val="00F0664B"/>
    <w:rsid w:val="00F06FAA"/>
    <w:rsid w:val="00F07194"/>
    <w:rsid w:val="00F07491"/>
    <w:rsid w:val="00F0749D"/>
    <w:rsid w:val="00F07A78"/>
    <w:rsid w:val="00F07E3F"/>
    <w:rsid w:val="00F10980"/>
    <w:rsid w:val="00F10B96"/>
    <w:rsid w:val="00F1323A"/>
    <w:rsid w:val="00F13386"/>
    <w:rsid w:val="00F13B63"/>
    <w:rsid w:val="00F13C8B"/>
    <w:rsid w:val="00F13C8E"/>
    <w:rsid w:val="00F14573"/>
    <w:rsid w:val="00F15106"/>
    <w:rsid w:val="00F15D83"/>
    <w:rsid w:val="00F15FA1"/>
    <w:rsid w:val="00F1647F"/>
    <w:rsid w:val="00F16FB2"/>
    <w:rsid w:val="00F17B74"/>
    <w:rsid w:val="00F17DC2"/>
    <w:rsid w:val="00F2119A"/>
    <w:rsid w:val="00F2135D"/>
    <w:rsid w:val="00F220CD"/>
    <w:rsid w:val="00F23DF6"/>
    <w:rsid w:val="00F24345"/>
    <w:rsid w:val="00F250A4"/>
    <w:rsid w:val="00F2534C"/>
    <w:rsid w:val="00F256CB"/>
    <w:rsid w:val="00F26081"/>
    <w:rsid w:val="00F26C8D"/>
    <w:rsid w:val="00F26E0D"/>
    <w:rsid w:val="00F27215"/>
    <w:rsid w:val="00F27C29"/>
    <w:rsid w:val="00F302BD"/>
    <w:rsid w:val="00F31A13"/>
    <w:rsid w:val="00F31AC0"/>
    <w:rsid w:val="00F31B8D"/>
    <w:rsid w:val="00F32906"/>
    <w:rsid w:val="00F3301B"/>
    <w:rsid w:val="00F352E3"/>
    <w:rsid w:val="00F36020"/>
    <w:rsid w:val="00F36654"/>
    <w:rsid w:val="00F3720F"/>
    <w:rsid w:val="00F4050E"/>
    <w:rsid w:val="00F406B5"/>
    <w:rsid w:val="00F40FB2"/>
    <w:rsid w:val="00F411A7"/>
    <w:rsid w:val="00F41A10"/>
    <w:rsid w:val="00F41A1D"/>
    <w:rsid w:val="00F41D88"/>
    <w:rsid w:val="00F426CB"/>
    <w:rsid w:val="00F42CB1"/>
    <w:rsid w:val="00F43A21"/>
    <w:rsid w:val="00F43EF3"/>
    <w:rsid w:val="00F445BC"/>
    <w:rsid w:val="00F44918"/>
    <w:rsid w:val="00F44D6B"/>
    <w:rsid w:val="00F465A5"/>
    <w:rsid w:val="00F50BD8"/>
    <w:rsid w:val="00F50D62"/>
    <w:rsid w:val="00F51F33"/>
    <w:rsid w:val="00F521B6"/>
    <w:rsid w:val="00F5410D"/>
    <w:rsid w:val="00F542E9"/>
    <w:rsid w:val="00F5492F"/>
    <w:rsid w:val="00F55CBB"/>
    <w:rsid w:val="00F56D56"/>
    <w:rsid w:val="00F5726A"/>
    <w:rsid w:val="00F57284"/>
    <w:rsid w:val="00F5776C"/>
    <w:rsid w:val="00F60774"/>
    <w:rsid w:val="00F60CCD"/>
    <w:rsid w:val="00F61748"/>
    <w:rsid w:val="00F61F43"/>
    <w:rsid w:val="00F620B1"/>
    <w:rsid w:val="00F62E77"/>
    <w:rsid w:val="00F63134"/>
    <w:rsid w:val="00F632EF"/>
    <w:rsid w:val="00F63B7D"/>
    <w:rsid w:val="00F648BD"/>
    <w:rsid w:val="00F652C2"/>
    <w:rsid w:val="00F65DB2"/>
    <w:rsid w:val="00F65F5C"/>
    <w:rsid w:val="00F668F4"/>
    <w:rsid w:val="00F6696A"/>
    <w:rsid w:val="00F66B8B"/>
    <w:rsid w:val="00F66CAF"/>
    <w:rsid w:val="00F67A02"/>
    <w:rsid w:val="00F702A1"/>
    <w:rsid w:val="00F703DE"/>
    <w:rsid w:val="00F70767"/>
    <w:rsid w:val="00F7187A"/>
    <w:rsid w:val="00F720CE"/>
    <w:rsid w:val="00F731B1"/>
    <w:rsid w:val="00F73A8C"/>
    <w:rsid w:val="00F73F0F"/>
    <w:rsid w:val="00F74399"/>
    <w:rsid w:val="00F75679"/>
    <w:rsid w:val="00F757D8"/>
    <w:rsid w:val="00F7586E"/>
    <w:rsid w:val="00F75ACB"/>
    <w:rsid w:val="00F75AD2"/>
    <w:rsid w:val="00F80401"/>
    <w:rsid w:val="00F8058D"/>
    <w:rsid w:val="00F805CB"/>
    <w:rsid w:val="00F80A4C"/>
    <w:rsid w:val="00F81297"/>
    <w:rsid w:val="00F816A2"/>
    <w:rsid w:val="00F81CD2"/>
    <w:rsid w:val="00F8234B"/>
    <w:rsid w:val="00F82366"/>
    <w:rsid w:val="00F82496"/>
    <w:rsid w:val="00F84886"/>
    <w:rsid w:val="00F84BBD"/>
    <w:rsid w:val="00F84C6E"/>
    <w:rsid w:val="00F853D6"/>
    <w:rsid w:val="00F86992"/>
    <w:rsid w:val="00F871C3"/>
    <w:rsid w:val="00F87AF1"/>
    <w:rsid w:val="00F87F8F"/>
    <w:rsid w:val="00F90097"/>
    <w:rsid w:val="00F90176"/>
    <w:rsid w:val="00F90302"/>
    <w:rsid w:val="00F90309"/>
    <w:rsid w:val="00F91277"/>
    <w:rsid w:val="00F917A4"/>
    <w:rsid w:val="00F91922"/>
    <w:rsid w:val="00F92196"/>
    <w:rsid w:val="00F92667"/>
    <w:rsid w:val="00F934D6"/>
    <w:rsid w:val="00F936C5"/>
    <w:rsid w:val="00F93FFD"/>
    <w:rsid w:val="00F9439D"/>
    <w:rsid w:val="00F94FAC"/>
    <w:rsid w:val="00F951FC"/>
    <w:rsid w:val="00F9532D"/>
    <w:rsid w:val="00F95410"/>
    <w:rsid w:val="00F95910"/>
    <w:rsid w:val="00F95FAD"/>
    <w:rsid w:val="00F97B01"/>
    <w:rsid w:val="00FA0348"/>
    <w:rsid w:val="00FA049C"/>
    <w:rsid w:val="00FA0D14"/>
    <w:rsid w:val="00FA10FD"/>
    <w:rsid w:val="00FA1FEF"/>
    <w:rsid w:val="00FA2996"/>
    <w:rsid w:val="00FA397D"/>
    <w:rsid w:val="00FA3CD7"/>
    <w:rsid w:val="00FA44DD"/>
    <w:rsid w:val="00FA472F"/>
    <w:rsid w:val="00FA522B"/>
    <w:rsid w:val="00FA5561"/>
    <w:rsid w:val="00FA57B4"/>
    <w:rsid w:val="00FA5E82"/>
    <w:rsid w:val="00FA5FF0"/>
    <w:rsid w:val="00FA63EE"/>
    <w:rsid w:val="00FA6A5A"/>
    <w:rsid w:val="00FA7B88"/>
    <w:rsid w:val="00FB02D6"/>
    <w:rsid w:val="00FB1F84"/>
    <w:rsid w:val="00FB20D8"/>
    <w:rsid w:val="00FB230B"/>
    <w:rsid w:val="00FB23D9"/>
    <w:rsid w:val="00FB2AD0"/>
    <w:rsid w:val="00FB34C0"/>
    <w:rsid w:val="00FB37DB"/>
    <w:rsid w:val="00FB383F"/>
    <w:rsid w:val="00FB4840"/>
    <w:rsid w:val="00FB53A6"/>
    <w:rsid w:val="00FB5BC3"/>
    <w:rsid w:val="00FB634C"/>
    <w:rsid w:val="00FC036D"/>
    <w:rsid w:val="00FC09B3"/>
    <w:rsid w:val="00FC09DC"/>
    <w:rsid w:val="00FC0F58"/>
    <w:rsid w:val="00FC1801"/>
    <w:rsid w:val="00FC1EBF"/>
    <w:rsid w:val="00FC2073"/>
    <w:rsid w:val="00FC20C5"/>
    <w:rsid w:val="00FC2DE3"/>
    <w:rsid w:val="00FC2F93"/>
    <w:rsid w:val="00FC393B"/>
    <w:rsid w:val="00FC3FC3"/>
    <w:rsid w:val="00FC4004"/>
    <w:rsid w:val="00FC43C3"/>
    <w:rsid w:val="00FC4B02"/>
    <w:rsid w:val="00FC4D29"/>
    <w:rsid w:val="00FC558E"/>
    <w:rsid w:val="00FC6406"/>
    <w:rsid w:val="00FC7234"/>
    <w:rsid w:val="00FC7504"/>
    <w:rsid w:val="00FC7994"/>
    <w:rsid w:val="00FC7C11"/>
    <w:rsid w:val="00FD057C"/>
    <w:rsid w:val="00FD075C"/>
    <w:rsid w:val="00FD0CBF"/>
    <w:rsid w:val="00FD132F"/>
    <w:rsid w:val="00FD1E53"/>
    <w:rsid w:val="00FD2FC2"/>
    <w:rsid w:val="00FD3805"/>
    <w:rsid w:val="00FD3806"/>
    <w:rsid w:val="00FD3934"/>
    <w:rsid w:val="00FD5034"/>
    <w:rsid w:val="00FD50A6"/>
    <w:rsid w:val="00FD55A3"/>
    <w:rsid w:val="00FD6E88"/>
    <w:rsid w:val="00FD7B65"/>
    <w:rsid w:val="00FE03D4"/>
    <w:rsid w:val="00FE0578"/>
    <w:rsid w:val="00FE14FA"/>
    <w:rsid w:val="00FE15FD"/>
    <w:rsid w:val="00FE1C04"/>
    <w:rsid w:val="00FE1D9E"/>
    <w:rsid w:val="00FE2005"/>
    <w:rsid w:val="00FE2133"/>
    <w:rsid w:val="00FE301C"/>
    <w:rsid w:val="00FE3F19"/>
    <w:rsid w:val="00FE4618"/>
    <w:rsid w:val="00FE555D"/>
    <w:rsid w:val="00FE5A03"/>
    <w:rsid w:val="00FE5D12"/>
    <w:rsid w:val="00FE7C60"/>
    <w:rsid w:val="00FE7DAC"/>
    <w:rsid w:val="00FF0ADF"/>
    <w:rsid w:val="00FF1E62"/>
    <w:rsid w:val="00FF23F3"/>
    <w:rsid w:val="00FF2AE7"/>
    <w:rsid w:val="00FF2D50"/>
    <w:rsid w:val="00FF2DC2"/>
    <w:rsid w:val="00FF3379"/>
    <w:rsid w:val="00FF33AE"/>
    <w:rsid w:val="00FF3781"/>
    <w:rsid w:val="00FF38B3"/>
    <w:rsid w:val="00FF49C4"/>
    <w:rsid w:val="00FF4CBB"/>
    <w:rsid w:val="00FF6590"/>
    <w:rsid w:val="00FF6760"/>
    <w:rsid w:val="010344D6"/>
    <w:rsid w:val="01B6265A"/>
    <w:rsid w:val="0210C8DC"/>
    <w:rsid w:val="026933E6"/>
    <w:rsid w:val="02BCDF59"/>
    <w:rsid w:val="02F4D559"/>
    <w:rsid w:val="0328A828"/>
    <w:rsid w:val="03E3B2A7"/>
    <w:rsid w:val="048AA580"/>
    <w:rsid w:val="049C7688"/>
    <w:rsid w:val="04D6B04D"/>
    <w:rsid w:val="04D72B0F"/>
    <w:rsid w:val="04E58441"/>
    <w:rsid w:val="05201E37"/>
    <w:rsid w:val="055AB875"/>
    <w:rsid w:val="05841833"/>
    <w:rsid w:val="05AB2B20"/>
    <w:rsid w:val="05EAC5FB"/>
    <w:rsid w:val="05FA64C7"/>
    <w:rsid w:val="06832171"/>
    <w:rsid w:val="0693BAA2"/>
    <w:rsid w:val="069A7CA1"/>
    <w:rsid w:val="06DE7138"/>
    <w:rsid w:val="071EACE6"/>
    <w:rsid w:val="0725780B"/>
    <w:rsid w:val="074AF7CB"/>
    <w:rsid w:val="076CF27B"/>
    <w:rsid w:val="077632B8"/>
    <w:rsid w:val="077A64BC"/>
    <w:rsid w:val="07D4F3AA"/>
    <w:rsid w:val="08144AB6"/>
    <w:rsid w:val="0841BA45"/>
    <w:rsid w:val="0864C7B6"/>
    <w:rsid w:val="0865734C"/>
    <w:rsid w:val="08C0C820"/>
    <w:rsid w:val="08FA2D70"/>
    <w:rsid w:val="096C997D"/>
    <w:rsid w:val="09A1126C"/>
    <w:rsid w:val="09BED654"/>
    <w:rsid w:val="0ABFD4D9"/>
    <w:rsid w:val="0B323E02"/>
    <w:rsid w:val="0B48541F"/>
    <w:rsid w:val="0B4F2CE1"/>
    <w:rsid w:val="0B583AC3"/>
    <w:rsid w:val="0BC51789"/>
    <w:rsid w:val="0BDBB189"/>
    <w:rsid w:val="0CA356EE"/>
    <w:rsid w:val="0CB807C3"/>
    <w:rsid w:val="0CDD6DF9"/>
    <w:rsid w:val="0CFAAAD1"/>
    <w:rsid w:val="0D002EE5"/>
    <w:rsid w:val="0D9680CC"/>
    <w:rsid w:val="0E03C2E0"/>
    <w:rsid w:val="0E485890"/>
    <w:rsid w:val="0E6BAFDC"/>
    <w:rsid w:val="0E865889"/>
    <w:rsid w:val="0E908EF7"/>
    <w:rsid w:val="0ED1EE5E"/>
    <w:rsid w:val="0EDB22F8"/>
    <w:rsid w:val="0EE553F7"/>
    <w:rsid w:val="0EECF7F2"/>
    <w:rsid w:val="0F62B720"/>
    <w:rsid w:val="0F769122"/>
    <w:rsid w:val="0FC21533"/>
    <w:rsid w:val="0FEB328B"/>
    <w:rsid w:val="0FFFAAA2"/>
    <w:rsid w:val="10107838"/>
    <w:rsid w:val="1018F270"/>
    <w:rsid w:val="103B2305"/>
    <w:rsid w:val="1052300E"/>
    <w:rsid w:val="1091B4CD"/>
    <w:rsid w:val="10F8F8CA"/>
    <w:rsid w:val="1148BE41"/>
    <w:rsid w:val="11663A71"/>
    <w:rsid w:val="11C66F62"/>
    <w:rsid w:val="11E0423E"/>
    <w:rsid w:val="11ECC840"/>
    <w:rsid w:val="11FCBB10"/>
    <w:rsid w:val="12615B8F"/>
    <w:rsid w:val="126542BA"/>
    <w:rsid w:val="1294315D"/>
    <w:rsid w:val="12F912BF"/>
    <w:rsid w:val="1307E1CB"/>
    <w:rsid w:val="131A1BB1"/>
    <w:rsid w:val="1322D998"/>
    <w:rsid w:val="1371CB5B"/>
    <w:rsid w:val="13F1A21C"/>
    <w:rsid w:val="140EFD27"/>
    <w:rsid w:val="1433C33E"/>
    <w:rsid w:val="14623E2E"/>
    <w:rsid w:val="14B2EE97"/>
    <w:rsid w:val="14B452AF"/>
    <w:rsid w:val="1567A9DE"/>
    <w:rsid w:val="15836425"/>
    <w:rsid w:val="159168E3"/>
    <w:rsid w:val="15A836C7"/>
    <w:rsid w:val="1659955A"/>
    <w:rsid w:val="166AF061"/>
    <w:rsid w:val="168CAC4B"/>
    <w:rsid w:val="168F73CD"/>
    <w:rsid w:val="169851B0"/>
    <w:rsid w:val="16C55868"/>
    <w:rsid w:val="171BC567"/>
    <w:rsid w:val="1741716B"/>
    <w:rsid w:val="17F7ABB3"/>
    <w:rsid w:val="18205BD9"/>
    <w:rsid w:val="1826CB98"/>
    <w:rsid w:val="184D2169"/>
    <w:rsid w:val="185EFED6"/>
    <w:rsid w:val="187135F5"/>
    <w:rsid w:val="188FE512"/>
    <w:rsid w:val="18931F3E"/>
    <w:rsid w:val="18C25F95"/>
    <w:rsid w:val="18E43600"/>
    <w:rsid w:val="18E58AB5"/>
    <w:rsid w:val="18FA328E"/>
    <w:rsid w:val="1952D772"/>
    <w:rsid w:val="19DAB5AF"/>
    <w:rsid w:val="19EF3A6B"/>
    <w:rsid w:val="1A466589"/>
    <w:rsid w:val="1A488D16"/>
    <w:rsid w:val="1A6F6491"/>
    <w:rsid w:val="1B970523"/>
    <w:rsid w:val="1BA44EEF"/>
    <w:rsid w:val="1BBE9BD3"/>
    <w:rsid w:val="1BCE7F81"/>
    <w:rsid w:val="1BE6B1BA"/>
    <w:rsid w:val="1BEBA6D9"/>
    <w:rsid w:val="1C04ADCF"/>
    <w:rsid w:val="1C199954"/>
    <w:rsid w:val="1C4319D7"/>
    <w:rsid w:val="1C666E1D"/>
    <w:rsid w:val="1C910465"/>
    <w:rsid w:val="1D05FA1F"/>
    <w:rsid w:val="1D3F9F5E"/>
    <w:rsid w:val="1D462048"/>
    <w:rsid w:val="1D859552"/>
    <w:rsid w:val="1D90F9B1"/>
    <w:rsid w:val="1DE385ED"/>
    <w:rsid w:val="1E03128F"/>
    <w:rsid w:val="1E522D41"/>
    <w:rsid w:val="1E84157E"/>
    <w:rsid w:val="1EE8FD2F"/>
    <w:rsid w:val="1F3F99A1"/>
    <w:rsid w:val="1F4CC7FF"/>
    <w:rsid w:val="1F577D8B"/>
    <w:rsid w:val="1F72AE39"/>
    <w:rsid w:val="1FDAB96A"/>
    <w:rsid w:val="20B08F40"/>
    <w:rsid w:val="20BF6324"/>
    <w:rsid w:val="210F3C92"/>
    <w:rsid w:val="21A9CEC6"/>
    <w:rsid w:val="21CD48A1"/>
    <w:rsid w:val="220ACAED"/>
    <w:rsid w:val="221AE290"/>
    <w:rsid w:val="2250C51B"/>
    <w:rsid w:val="22A1F0A1"/>
    <w:rsid w:val="22C81AE4"/>
    <w:rsid w:val="22DE81D0"/>
    <w:rsid w:val="22FC184B"/>
    <w:rsid w:val="231FF492"/>
    <w:rsid w:val="2324DCB2"/>
    <w:rsid w:val="2335C9C4"/>
    <w:rsid w:val="23F2D79F"/>
    <w:rsid w:val="2477352E"/>
    <w:rsid w:val="2518AD40"/>
    <w:rsid w:val="25584D8F"/>
    <w:rsid w:val="255FE69E"/>
    <w:rsid w:val="257620D4"/>
    <w:rsid w:val="25C0E2BC"/>
    <w:rsid w:val="269C8034"/>
    <w:rsid w:val="2718ECB3"/>
    <w:rsid w:val="271E6DCA"/>
    <w:rsid w:val="27A91BFF"/>
    <w:rsid w:val="27CCA978"/>
    <w:rsid w:val="28A9F5CB"/>
    <w:rsid w:val="28BA9C44"/>
    <w:rsid w:val="29254391"/>
    <w:rsid w:val="2977CE4A"/>
    <w:rsid w:val="29A45A42"/>
    <w:rsid w:val="29F45B52"/>
    <w:rsid w:val="2A0500C7"/>
    <w:rsid w:val="2A146512"/>
    <w:rsid w:val="2B0DDE29"/>
    <w:rsid w:val="2B0FC499"/>
    <w:rsid w:val="2B475857"/>
    <w:rsid w:val="2B71B59F"/>
    <w:rsid w:val="2B9D0E5E"/>
    <w:rsid w:val="2C1DE680"/>
    <w:rsid w:val="2D37E445"/>
    <w:rsid w:val="2D390347"/>
    <w:rsid w:val="2D434D63"/>
    <w:rsid w:val="2D964CFE"/>
    <w:rsid w:val="2E3FD792"/>
    <w:rsid w:val="2F11B31C"/>
    <w:rsid w:val="2F830A72"/>
    <w:rsid w:val="2FB937AE"/>
    <w:rsid w:val="2FC4F23C"/>
    <w:rsid w:val="2FFFDCD3"/>
    <w:rsid w:val="305AAA6A"/>
    <w:rsid w:val="30A8D5C6"/>
    <w:rsid w:val="30AA3E88"/>
    <w:rsid w:val="30C10B75"/>
    <w:rsid w:val="30E383AE"/>
    <w:rsid w:val="315F67D5"/>
    <w:rsid w:val="3176DFF8"/>
    <w:rsid w:val="32AEE171"/>
    <w:rsid w:val="32C336D6"/>
    <w:rsid w:val="32E4795C"/>
    <w:rsid w:val="330C56BD"/>
    <w:rsid w:val="331BF64A"/>
    <w:rsid w:val="345DB9C4"/>
    <w:rsid w:val="35360E37"/>
    <w:rsid w:val="35535319"/>
    <w:rsid w:val="35B0BCD0"/>
    <w:rsid w:val="35CC78AD"/>
    <w:rsid w:val="362036E0"/>
    <w:rsid w:val="3658B705"/>
    <w:rsid w:val="367D4D55"/>
    <w:rsid w:val="36C7C8DB"/>
    <w:rsid w:val="36D92DEC"/>
    <w:rsid w:val="370B3A30"/>
    <w:rsid w:val="37267FD5"/>
    <w:rsid w:val="376CBB44"/>
    <w:rsid w:val="377F5FAA"/>
    <w:rsid w:val="37A0D88B"/>
    <w:rsid w:val="3838F5A9"/>
    <w:rsid w:val="383CB956"/>
    <w:rsid w:val="3848916A"/>
    <w:rsid w:val="385E95A4"/>
    <w:rsid w:val="3868E257"/>
    <w:rsid w:val="39159BF0"/>
    <w:rsid w:val="3986767C"/>
    <w:rsid w:val="399825E5"/>
    <w:rsid w:val="39D0307E"/>
    <w:rsid w:val="39D28E78"/>
    <w:rsid w:val="39E04E36"/>
    <w:rsid w:val="3A10C1CA"/>
    <w:rsid w:val="3A7480B2"/>
    <w:rsid w:val="3AECCFF9"/>
    <w:rsid w:val="3B062234"/>
    <w:rsid w:val="3B199388"/>
    <w:rsid w:val="3B3847FA"/>
    <w:rsid w:val="3B828AE6"/>
    <w:rsid w:val="3B86D19B"/>
    <w:rsid w:val="3BA3D85E"/>
    <w:rsid w:val="3BA5A301"/>
    <w:rsid w:val="3BB1F7CD"/>
    <w:rsid w:val="3BED3826"/>
    <w:rsid w:val="3C504040"/>
    <w:rsid w:val="3C519F7B"/>
    <w:rsid w:val="3C5C1D5D"/>
    <w:rsid w:val="3C5C2A58"/>
    <w:rsid w:val="3C6BE9AA"/>
    <w:rsid w:val="3CE6514B"/>
    <w:rsid w:val="3DBF7E90"/>
    <w:rsid w:val="3DDD9A1E"/>
    <w:rsid w:val="3E38917B"/>
    <w:rsid w:val="3E400C07"/>
    <w:rsid w:val="3E69A17C"/>
    <w:rsid w:val="3E783A50"/>
    <w:rsid w:val="3F16A2B3"/>
    <w:rsid w:val="3F4972C6"/>
    <w:rsid w:val="3FBB1010"/>
    <w:rsid w:val="400FA4CC"/>
    <w:rsid w:val="40363E89"/>
    <w:rsid w:val="40DFB736"/>
    <w:rsid w:val="411ABE03"/>
    <w:rsid w:val="4181CEE5"/>
    <w:rsid w:val="41D48261"/>
    <w:rsid w:val="421B0C6E"/>
    <w:rsid w:val="43028025"/>
    <w:rsid w:val="430D4338"/>
    <w:rsid w:val="436B0FF7"/>
    <w:rsid w:val="43762355"/>
    <w:rsid w:val="43F0B08D"/>
    <w:rsid w:val="43F64E9C"/>
    <w:rsid w:val="4469CAD5"/>
    <w:rsid w:val="44931F9F"/>
    <w:rsid w:val="44DC84F1"/>
    <w:rsid w:val="45D812D8"/>
    <w:rsid w:val="46227637"/>
    <w:rsid w:val="4624DF5C"/>
    <w:rsid w:val="4635A12C"/>
    <w:rsid w:val="463C1F9D"/>
    <w:rsid w:val="464E10B6"/>
    <w:rsid w:val="4699FC3F"/>
    <w:rsid w:val="469CF4EC"/>
    <w:rsid w:val="46BF2790"/>
    <w:rsid w:val="47127D1A"/>
    <w:rsid w:val="473EAB35"/>
    <w:rsid w:val="47B5B1BC"/>
    <w:rsid w:val="47F195DA"/>
    <w:rsid w:val="47FAEEE6"/>
    <w:rsid w:val="4882F5C5"/>
    <w:rsid w:val="48F252A0"/>
    <w:rsid w:val="497BB7A9"/>
    <w:rsid w:val="49DB949C"/>
    <w:rsid w:val="4A28711F"/>
    <w:rsid w:val="4A4A36E3"/>
    <w:rsid w:val="4A695D24"/>
    <w:rsid w:val="4AC9602C"/>
    <w:rsid w:val="4B2BF982"/>
    <w:rsid w:val="4BA5D4F2"/>
    <w:rsid w:val="4C1E421A"/>
    <w:rsid w:val="4C35EB31"/>
    <w:rsid w:val="4C4A913A"/>
    <w:rsid w:val="4D6619D5"/>
    <w:rsid w:val="4DA49630"/>
    <w:rsid w:val="4DC6BD8D"/>
    <w:rsid w:val="4DF887C5"/>
    <w:rsid w:val="4E1359B5"/>
    <w:rsid w:val="4E6A82C3"/>
    <w:rsid w:val="4EC1F481"/>
    <w:rsid w:val="4F55CF1C"/>
    <w:rsid w:val="4F57E125"/>
    <w:rsid w:val="4F84D2D9"/>
    <w:rsid w:val="4F8F523A"/>
    <w:rsid w:val="501D8BBE"/>
    <w:rsid w:val="502FF65E"/>
    <w:rsid w:val="50544F75"/>
    <w:rsid w:val="505C31AB"/>
    <w:rsid w:val="50F3382B"/>
    <w:rsid w:val="5124A65D"/>
    <w:rsid w:val="517F9FA3"/>
    <w:rsid w:val="519F6597"/>
    <w:rsid w:val="51A55356"/>
    <w:rsid w:val="51A58E56"/>
    <w:rsid w:val="51C26D00"/>
    <w:rsid w:val="51FC56EB"/>
    <w:rsid w:val="52B3587E"/>
    <w:rsid w:val="52EB85EF"/>
    <w:rsid w:val="52FE4E20"/>
    <w:rsid w:val="53334018"/>
    <w:rsid w:val="535CBB1C"/>
    <w:rsid w:val="538CDC63"/>
    <w:rsid w:val="5397F335"/>
    <w:rsid w:val="53CACC99"/>
    <w:rsid w:val="53F50378"/>
    <w:rsid w:val="5406AE1C"/>
    <w:rsid w:val="5415A6A4"/>
    <w:rsid w:val="5456BCA8"/>
    <w:rsid w:val="54B6D329"/>
    <w:rsid w:val="5518042B"/>
    <w:rsid w:val="556EC602"/>
    <w:rsid w:val="557E2A94"/>
    <w:rsid w:val="55848FD4"/>
    <w:rsid w:val="55D69B7E"/>
    <w:rsid w:val="565CCC12"/>
    <w:rsid w:val="566DB44E"/>
    <w:rsid w:val="569E5268"/>
    <w:rsid w:val="56F97EFF"/>
    <w:rsid w:val="5790C049"/>
    <w:rsid w:val="58097E28"/>
    <w:rsid w:val="58169B4B"/>
    <w:rsid w:val="5882E5D6"/>
    <w:rsid w:val="588C47C3"/>
    <w:rsid w:val="597637E2"/>
    <w:rsid w:val="59A490DE"/>
    <w:rsid w:val="59AEC4E5"/>
    <w:rsid w:val="59BD0C7F"/>
    <w:rsid w:val="59E446A0"/>
    <w:rsid w:val="59F0A410"/>
    <w:rsid w:val="5A0908F7"/>
    <w:rsid w:val="5A39C57E"/>
    <w:rsid w:val="5A990C3F"/>
    <w:rsid w:val="5ACD0ABF"/>
    <w:rsid w:val="5B230244"/>
    <w:rsid w:val="5B2EE8C8"/>
    <w:rsid w:val="5B543245"/>
    <w:rsid w:val="5BBE7735"/>
    <w:rsid w:val="5BCE2C34"/>
    <w:rsid w:val="5BD4FEC3"/>
    <w:rsid w:val="5C36F4E3"/>
    <w:rsid w:val="5CBB4523"/>
    <w:rsid w:val="5CDE5D8C"/>
    <w:rsid w:val="5D2D4CD6"/>
    <w:rsid w:val="5D87F694"/>
    <w:rsid w:val="5D8F9661"/>
    <w:rsid w:val="5DB2104D"/>
    <w:rsid w:val="5DC2BBBA"/>
    <w:rsid w:val="5E3DC00F"/>
    <w:rsid w:val="5E5545C0"/>
    <w:rsid w:val="5E6285C8"/>
    <w:rsid w:val="5E84B91C"/>
    <w:rsid w:val="5F047AD6"/>
    <w:rsid w:val="5F1407A1"/>
    <w:rsid w:val="5F723306"/>
    <w:rsid w:val="5FA8E192"/>
    <w:rsid w:val="5FF88E9D"/>
    <w:rsid w:val="60355603"/>
    <w:rsid w:val="604F57B2"/>
    <w:rsid w:val="61568823"/>
    <w:rsid w:val="61777894"/>
    <w:rsid w:val="61962055"/>
    <w:rsid w:val="61D0EBD2"/>
    <w:rsid w:val="623D4182"/>
    <w:rsid w:val="624500BA"/>
    <w:rsid w:val="627B1053"/>
    <w:rsid w:val="62E789C3"/>
    <w:rsid w:val="631A1E26"/>
    <w:rsid w:val="633CAF8D"/>
    <w:rsid w:val="63873485"/>
    <w:rsid w:val="6393273F"/>
    <w:rsid w:val="63EE5157"/>
    <w:rsid w:val="640FF589"/>
    <w:rsid w:val="6421BD0F"/>
    <w:rsid w:val="6449AF3A"/>
    <w:rsid w:val="646BF2B2"/>
    <w:rsid w:val="6497B4E3"/>
    <w:rsid w:val="64A3A4E1"/>
    <w:rsid w:val="65439D3A"/>
    <w:rsid w:val="655AFF5F"/>
    <w:rsid w:val="655F1A0C"/>
    <w:rsid w:val="65C7BA54"/>
    <w:rsid w:val="660FFC8A"/>
    <w:rsid w:val="66211740"/>
    <w:rsid w:val="66301A87"/>
    <w:rsid w:val="6682426E"/>
    <w:rsid w:val="66BB8E50"/>
    <w:rsid w:val="66CE60BB"/>
    <w:rsid w:val="66DBC355"/>
    <w:rsid w:val="66F6E6B8"/>
    <w:rsid w:val="66FA43FF"/>
    <w:rsid w:val="6720AF62"/>
    <w:rsid w:val="676415D6"/>
    <w:rsid w:val="682F78F7"/>
    <w:rsid w:val="6832F198"/>
    <w:rsid w:val="68615542"/>
    <w:rsid w:val="689396FC"/>
    <w:rsid w:val="68F2265C"/>
    <w:rsid w:val="6916CC01"/>
    <w:rsid w:val="695566BD"/>
    <w:rsid w:val="69E65B26"/>
    <w:rsid w:val="6A05AC4F"/>
    <w:rsid w:val="6A0C7455"/>
    <w:rsid w:val="6A12A540"/>
    <w:rsid w:val="6AF3BC00"/>
    <w:rsid w:val="6B2A24EF"/>
    <w:rsid w:val="6B508B7A"/>
    <w:rsid w:val="6B589E9B"/>
    <w:rsid w:val="6BD2CCDB"/>
    <w:rsid w:val="6C52D856"/>
    <w:rsid w:val="6CE53A0E"/>
    <w:rsid w:val="6D0832ED"/>
    <w:rsid w:val="6D2AD502"/>
    <w:rsid w:val="6D8BB0D3"/>
    <w:rsid w:val="6D8DBAD9"/>
    <w:rsid w:val="6D8DD1CA"/>
    <w:rsid w:val="6D9EE054"/>
    <w:rsid w:val="6DC565AD"/>
    <w:rsid w:val="6E001BA7"/>
    <w:rsid w:val="6E1758AC"/>
    <w:rsid w:val="6E20887A"/>
    <w:rsid w:val="6E9FD793"/>
    <w:rsid w:val="6EA02126"/>
    <w:rsid w:val="6EBF6ECA"/>
    <w:rsid w:val="6EE6FF3D"/>
    <w:rsid w:val="6F6DA3C6"/>
    <w:rsid w:val="6F9419BC"/>
    <w:rsid w:val="7004DA09"/>
    <w:rsid w:val="7039FA5D"/>
    <w:rsid w:val="7052BAFD"/>
    <w:rsid w:val="708EDA6D"/>
    <w:rsid w:val="711B3AE9"/>
    <w:rsid w:val="719EF6A0"/>
    <w:rsid w:val="71B36410"/>
    <w:rsid w:val="71D1F3B4"/>
    <w:rsid w:val="725EA8B9"/>
    <w:rsid w:val="72706FAA"/>
    <w:rsid w:val="7337ECAD"/>
    <w:rsid w:val="733EAF05"/>
    <w:rsid w:val="734052EC"/>
    <w:rsid w:val="73409393"/>
    <w:rsid w:val="7386B397"/>
    <w:rsid w:val="73AAB5C1"/>
    <w:rsid w:val="74173315"/>
    <w:rsid w:val="7421CCA4"/>
    <w:rsid w:val="742ADD23"/>
    <w:rsid w:val="742B8BE2"/>
    <w:rsid w:val="74439921"/>
    <w:rsid w:val="74A1D488"/>
    <w:rsid w:val="74FB327D"/>
    <w:rsid w:val="75171658"/>
    <w:rsid w:val="751E96FE"/>
    <w:rsid w:val="752A7C88"/>
    <w:rsid w:val="754E06C4"/>
    <w:rsid w:val="75FC028D"/>
    <w:rsid w:val="7645EB86"/>
    <w:rsid w:val="765AF170"/>
    <w:rsid w:val="7676972F"/>
    <w:rsid w:val="7680ECC5"/>
    <w:rsid w:val="76E99741"/>
    <w:rsid w:val="7751E9E1"/>
    <w:rsid w:val="77A65B95"/>
    <w:rsid w:val="77D7AA9A"/>
    <w:rsid w:val="78223A24"/>
    <w:rsid w:val="78508539"/>
    <w:rsid w:val="78B9B08E"/>
    <w:rsid w:val="78B9D7AC"/>
    <w:rsid w:val="78E52051"/>
    <w:rsid w:val="78FDB9BB"/>
    <w:rsid w:val="797562A8"/>
    <w:rsid w:val="7992C1E2"/>
    <w:rsid w:val="7996F3FC"/>
    <w:rsid w:val="799F582F"/>
    <w:rsid w:val="7A28624A"/>
    <w:rsid w:val="7A7F6169"/>
    <w:rsid w:val="7AD3A7B4"/>
    <w:rsid w:val="7B0B19DB"/>
    <w:rsid w:val="7B6A69E5"/>
    <w:rsid w:val="7C2A5DB0"/>
    <w:rsid w:val="7CA08B78"/>
    <w:rsid w:val="7D0CBCF8"/>
    <w:rsid w:val="7D14C52B"/>
    <w:rsid w:val="7D25DAEE"/>
    <w:rsid w:val="7D37C436"/>
    <w:rsid w:val="7DB48265"/>
    <w:rsid w:val="7DE2A27E"/>
    <w:rsid w:val="7DEC88D7"/>
    <w:rsid w:val="7E2E3E75"/>
    <w:rsid w:val="7E5FADEF"/>
    <w:rsid w:val="7E8D5ED9"/>
    <w:rsid w:val="7EE28660"/>
    <w:rsid w:val="7F3B8A9C"/>
    <w:rsid w:val="7F9BD05D"/>
    <w:rsid w:val="7FEB6D0F"/>
    <w:rsid w:val="7FF2CB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0965AA"/>
  <w15:chartTrackingRefBased/>
  <w15:docId w15:val="{43587180-9064-4483-A2DF-B109069E39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26C37"/>
    <w:pPr>
      <w:spacing w:line="360" w:lineRule="auto"/>
      <w:jc w:val="both"/>
    </w:pPr>
    <w:rPr>
      <w:rFonts w:asciiTheme="majorBidi" w:hAnsiTheme="majorBidi"/>
    </w:rPr>
  </w:style>
  <w:style w:type="paragraph" w:styleId="Heading1">
    <w:name w:val="heading 1"/>
    <w:basedOn w:val="Normal"/>
    <w:next w:val="Normal"/>
    <w:link w:val="Heading1Char"/>
    <w:uiPriority w:val="9"/>
    <w:qFormat/>
    <w:rsid w:val="00267B22"/>
    <w:pPr>
      <w:keepNext/>
      <w:keepLines/>
      <w:spacing w:before="360" w:after="80"/>
      <w:jc w:val="left"/>
      <w:outlineLvl w:val="0"/>
    </w:pPr>
    <w:rPr>
      <w:rFonts w:eastAsiaTheme="majorEastAsia" w:cstheme="majorBidi"/>
      <w:b/>
      <w:sz w:val="32"/>
      <w:szCs w:val="40"/>
    </w:rPr>
  </w:style>
  <w:style w:type="paragraph" w:styleId="Heading2">
    <w:name w:val="heading 2"/>
    <w:basedOn w:val="Normal"/>
    <w:next w:val="Normal"/>
    <w:link w:val="Heading2Char"/>
    <w:autoRedefine/>
    <w:uiPriority w:val="9"/>
    <w:unhideWhenUsed/>
    <w:qFormat/>
    <w:rsid w:val="006F35FF"/>
    <w:pPr>
      <w:keepNext/>
      <w:keepLines/>
      <w:spacing w:before="160" w:after="0"/>
      <w:outlineLvl w:val="1"/>
    </w:pPr>
    <w:rPr>
      <w:rFonts w:eastAsiaTheme="majorEastAsia" w:cstheme="majorBidi"/>
      <w:b/>
      <w:bCs/>
      <w:sz w:val="28"/>
      <w:szCs w:val="32"/>
    </w:rPr>
  </w:style>
  <w:style w:type="paragraph" w:styleId="Heading3">
    <w:name w:val="heading 3"/>
    <w:basedOn w:val="Normal"/>
    <w:next w:val="Normal"/>
    <w:link w:val="Heading3Char"/>
    <w:uiPriority w:val="9"/>
    <w:unhideWhenUsed/>
    <w:qFormat/>
    <w:rsid w:val="005470D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5470D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5470D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5470D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470D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470D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470D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7B22"/>
    <w:rPr>
      <w:rFonts w:asciiTheme="majorBidi" w:eastAsiaTheme="majorEastAsia" w:hAnsiTheme="majorBidi" w:cstheme="majorBidi"/>
      <w:b/>
      <w:sz w:val="32"/>
      <w:szCs w:val="40"/>
    </w:rPr>
  </w:style>
  <w:style w:type="character" w:customStyle="1" w:styleId="Heading2Char">
    <w:name w:val="Heading 2 Char"/>
    <w:basedOn w:val="DefaultParagraphFont"/>
    <w:link w:val="Heading2"/>
    <w:uiPriority w:val="9"/>
    <w:rsid w:val="006F35FF"/>
    <w:rPr>
      <w:rFonts w:asciiTheme="majorBidi" w:eastAsiaTheme="majorEastAsia" w:hAnsiTheme="majorBidi" w:cstheme="majorBidi"/>
      <w:b/>
      <w:bCs/>
      <w:sz w:val="28"/>
      <w:szCs w:val="32"/>
    </w:rPr>
  </w:style>
  <w:style w:type="character" w:customStyle="1" w:styleId="Heading3Char">
    <w:name w:val="Heading 3 Char"/>
    <w:basedOn w:val="DefaultParagraphFont"/>
    <w:link w:val="Heading3"/>
    <w:uiPriority w:val="9"/>
    <w:rsid w:val="005470D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5470D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rsid w:val="005470D8"/>
    <w:rPr>
      <w:rFonts w:eastAsiaTheme="majorEastAsia" w:cstheme="majorBidi"/>
      <w:color w:val="2F5496" w:themeColor="accent1" w:themeShade="BF"/>
    </w:rPr>
  </w:style>
  <w:style w:type="character" w:customStyle="1" w:styleId="Heading6Char">
    <w:name w:val="Heading 6 Char"/>
    <w:basedOn w:val="DefaultParagraphFont"/>
    <w:link w:val="Heading6"/>
    <w:uiPriority w:val="9"/>
    <w:rsid w:val="005470D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70D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70D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70D8"/>
    <w:rPr>
      <w:rFonts w:eastAsiaTheme="majorEastAsia" w:cstheme="majorBidi"/>
      <w:color w:val="272727" w:themeColor="text1" w:themeTint="D8"/>
    </w:rPr>
  </w:style>
  <w:style w:type="paragraph" w:styleId="Title">
    <w:name w:val="Title"/>
    <w:basedOn w:val="Normal"/>
    <w:next w:val="Normal"/>
    <w:link w:val="TitleChar"/>
    <w:uiPriority w:val="10"/>
    <w:qFormat/>
    <w:rsid w:val="0052175B"/>
    <w:pPr>
      <w:spacing w:after="80" w:line="240" w:lineRule="auto"/>
      <w:contextualSpacing/>
    </w:pPr>
    <w:rPr>
      <w:rFonts w:eastAsiaTheme="majorEastAsia" w:cstheme="majorBidi"/>
      <w:spacing w:val="-10"/>
      <w:kern w:val="28"/>
      <w:sz w:val="48"/>
      <w:szCs w:val="56"/>
    </w:rPr>
  </w:style>
  <w:style w:type="character" w:customStyle="1" w:styleId="TitleChar">
    <w:name w:val="Title Char"/>
    <w:basedOn w:val="DefaultParagraphFont"/>
    <w:link w:val="Title"/>
    <w:uiPriority w:val="10"/>
    <w:rsid w:val="0052175B"/>
    <w:rPr>
      <w:rFonts w:asciiTheme="majorBidi" w:eastAsiaTheme="majorEastAsia" w:hAnsiTheme="majorBidi" w:cstheme="majorBidi"/>
      <w:spacing w:val="-10"/>
      <w:kern w:val="28"/>
      <w:sz w:val="48"/>
      <w:szCs w:val="56"/>
    </w:rPr>
  </w:style>
  <w:style w:type="paragraph" w:styleId="Subtitle">
    <w:name w:val="Subtitle"/>
    <w:basedOn w:val="Normal"/>
    <w:next w:val="Normal"/>
    <w:link w:val="SubtitleChar"/>
    <w:uiPriority w:val="11"/>
    <w:qFormat/>
    <w:rsid w:val="0052175B"/>
    <w:pPr>
      <w:numPr>
        <w:ilvl w:val="1"/>
      </w:numPr>
      <w:jc w:val="center"/>
    </w:pPr>
    <w:rPr>
      <w:rFonts w:eastAsiaTheme="majorEastAsia" w:cstheme="majorBidi"/>
      <w:spacing w:val="15"/>
      <w:sz w:val="40"/>
      <w:szCs w:val="28"/>
    </w:rPr>
  </w:style>
  <w:style w:type="character" w:customStyle="1" w:styleId="SubtitleChar">
    <w:name w:val="Subtitle Char"/>
    <w:basedOn w:val="DefaultParagraphFont"/>
    <w:link w:val="Subtitle"/>
    <w:uiPriority w:val="11"/>
    <w:rsid w:val="0052175B"/>
    <w:rPr>
      <w:rFonts w:asciiTheme="majorBidi" w:eastAsiaTheme="majorEastAsia" w:hAnsiTheme="majorBidi" w:cstheme="majorBidi"/>
      <w:spacing w:val="15"/>
      <w:sz w:val="40"/>
      <w:szCs w:val="28"/>
    </w:rPr>
  </w:style>
  <w:style w:type="paragraph" w:styleId="Quote">
    <w:name w:val="Quote"/>
    <w:basedOn w:val="Normal"/>
    <w:next w:val="Normal"/>
    <w:link w:val="QuoteChar"/>
    <w:uiPriority w:val="29"/>
    <w:qFormat/>
    <w:rsid w:val="005470D8"/>
    <w:pPr>
      <w:spacing w:before="160"/>
      <w:jc w:val="center"/>
    </w:pPr>
    <w:rPr>
      <w:i/>
      <w:iCs/>
      <w:color w:val="404040" w:themeColor="text1" w:themeTint="BF"/>
    </w:rPr>
  </w:style>
  <w:style w:type="character" w:customStyle="1" w:styleId="QuoteChar">
    <w:name w:val="Quote Char"/>
    <w:basedOn w:val="DefaultParagraphFont"/>
    <w:link w:val="Quote"/>
    <w:uiPriority w:val="29"/>
    <w:rsid w:val="005470D8"/>
    <w:rPr>
      <w:i/>
      <w:iCs/>
      <w:color w:val="404040" w:themeColor="text1" w:themeTint="BF"/>
    </w:rPr>
  </w:style>
  <w:style w:type="paragraph" w:styleId="ListParagraph">
    <w:name w:val="List Paragraph"/>
    <w:basedOn w:val="Normal"/>
    <w:uiPriority w:val="34"/>
    <w:qFormat/>
    <w:rsid w:val="005470D8"/>
    <w:pPr>
      <w:ind w:left="720"/>
      <w:contextualSpacing/>
    </w:pPr>
  </w:style>
  <w:style w:type="character" w:styleId="IntenseEmphasis">
    <w:name w:val="Intense Emphasis"/>
    <w:basedOn w:val="DefaultParagraphFont"/>
    <w:uiPriority w:val="21"/>
    <w:qFormat/>
    <w:rsid w:val="005470D8"/>
    <w:rPr>
      <w:i/>
      <w:iCs/>
      <w:color w:val="2F5496" w:themeColor="accent1" w:themeShade="BF"/>
    </w:rPr>
  </w:style>
  <w:style w:type="paragraph" w:styleId="IntenseQuote">
    <w:name w:val="Intense Quote"/>
    <w:basedOn w:val="Normal"/>
    <w:next w:val="Normal"/>
    <w:link w:val="IntenseQuoteChar"/>
    <w:uiPriority w:val="30"/>
    <w:qFormat/>
    <w:rsid w:val="005470D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470D8"/>
    <w:rPr>
      <w:i/>
      <w:iCs/>
      <w:color w:val="2F5496" w:themeColor="accent1" w:themeShade="BF"/>
    </w:rPr>
  </w:style>
  <w:style w:type="character" w:styleId="IntenseReference">
    <w:name w:val="Intense Reference"/>
    <w:basedOn w:val="DefaultParagraphFont"/>
    <w:uiPriority w:val="32"/>
    <w:qFormat/>
    <w:rsid w:val="005470D8"/>
    <w:rPr>
      <w:b/>
      <w:bCs/>
      <w:smallCaps/>
      <w:color w:val="2F5496" w:themeColor="accent1" w:themeShade="BF"/>
      <w:spacing w:val="5"/>
    </w:rPr>
  </w:style>
  <w:style w:type="paragraph" w:styleId="Header">
    <w:name w:val="header"/>
    <w:basedOn w:val="Normal"/>
    <w:link w:val="HeaderChar"/>
    <w:uiPriority w:val="99"/>
    <w:unhideWhenUsed/>
    <w:rsid w:val="005470D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470D8"/>
  </w:style>
  <w:style w:type="paragraph" w:styleId="Footer">
    <w:name w:val="footer"/>
    <w:basedOn w:val="Normal"/>
    <w:link w:val="FooterChar"/>
    <w:uiPriority w:val="99"/>
    <w:unhideWhenUsed/>
    <w:rsid w:val="005470D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470D8"/>
  </w:style>
  <w:style w:type="table" w:styleId="TableGrid">
    <w:name w:val="Table Grid"/>
    <w:basedOn w:val="TableNormal"/>
    <w:uiPriority w:val="39"/>
    <w:qFormat/>
    <w:rsid w:val="008E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0B1FF2"/>
    <w:pPr>
      <w:spacing w:before="240" w:after="0" w:line="259" w:lineRule="auto"/>
      <w:outlineLvl w:val="9"/>
    </w:pPr>
    <w:rPr>
      <w:b w:val="0"/>
      <w:color w:val="2F5496" w:themeColor="accent1" w:themeShade="BF"/>
      <w:kern w:val="0"/>
      <w:szCs w:val="32"/>
      <w14:ligatures w14:val="none"/>
    </w:rPr>
  </w:style>
  <w:style w:type="paragraph" w:styleId="TOC2">
    <w:name w:val="toc 2"/>
    <w:basedOn w:val="Normal"/>
    <w:next w:val="Normal"/>
    <w:autoRedefine/>
    <w:uiPriority w:val="39"/>
    <w:unhideWhenUsed/>
    <w:qFormat/>
    <w:rsid w:val="000B1FF2"/>
    <w:pPr>
      <w:spacing w:after="100"/>
      <w:ind w:left="240"/>
    </w:pPr>
  </w:style>
  <w:style w:type="character" w:styleId="Hyperlink">
    <w:name w:val="Hyperlink"/>
    <w:basedOn w:val="DefaultParagraphFont"/>
    <w:uiPriority w:val="99"/>
    <w:unhideWhenUsed/>
    <w:rsid w:val="000B1FF2"/>
    <w:rPr>
      <w:color w:val="0563C1" w:themeColor="hyperlink"/>
      <w:u w:val="single"/>
    </w:rPr>
  </w:style>
  <w:style w:type="paragraph" w:customStyle="1" w:styleId="Chaptertitle">
    <w:name w:val="Chapter title"/>
    <w:basedOn w:val="Heading1"/>
    <w:link w:val="ChaptertitleChar"/>
    <w:autoRedefine/>
    <w:qFormat/>
    <w:rsid w:val="000718BD"/>
    <w:pPr>
      <w:jc w:val="both"/>
    </w:pPr>
    <w:rPr>
      <w:bCs/>
      <w:sz w:val="28"/>
      <w:szCs w:val="28"/>
      <w:u w:val="single"/>
    </w:rPr>
  </w:style>
  <w:style w:type="character" w:customStyle="1" w:styleId="ChaptertitleChar">
    <w:name w:val="Chapter title Char"/>
    <w:basedOn w:val="Heading1Char"/>
    <w:link w:val="Chaptertitle"/>
    <w:rsid w:val="000718BD"/>
    <w:rPr>
      <w:rFonts w:asciiTheme="majorBidi" w:eastAsiaTheme="majorEastAsia" w:hAnsiTheme="majorBidi" w:cstheme="majorBidi"/>
      <w:b/>
      <w:bCs/>
      <w:sz w:val="28"/>
      <w:szCs w:val="28"/>
      <w:u w:val="single"/>
    </w:rPr>
  </w:style>
  <w:style w:type="paragraph" w:styleId="TOC1">
    <w:name w:val="toc 1"/>
    <w:basedOn w:val="Normal"/>
    <w:next w:val="Normal"/>
    <w:autoRedefine/>
    <w:uiPriority w:val="39"/>
    <w:unhideWhenUsed/>
    <w:qFormat/>
    <w:rsid w:val="00267B22"/>
    <w:pPr>
      <w:spacing w:after="100"/>
    </w:pPr>
  </w:style>
  <w:style w:type="paragraph" w:customStyle="1" w:styleId="Chaptertitle1">
    <w:name w:val="Chapter title 1"/>
    <w:basedOn w:val="Title"/>
    <w:link w:val="Chaptertitle1Char"/>
    <w:autoRedefine/>
    <w:qFormat/>
    <w:rsid w:val="00361919"/>
    <w:pPr>
      <w:jc w:val="left"/>
    </w:pPr>
    <w:rPr>
      <w:b/>
      <w:bCs/>
      <w:sz w:val="28"/>
      <w:szCs w:val="28"/>
      <w:lang w:val="en"/>
    </w:rPr>
  </w:style>
  <w:style w:type="character" w:customStyle="1" w:styleId="Chaptertitle1Char">
    <w:name w:val="Chapter title 1 Char"/>
    <w:basedOn w:val="TitleChar"/>
    <w:link w:val="Chaptertitle1"/>
    <w:rsid w:val="00361919"/>
    <w:rPr>
      <w:rFonts w:asciiTheme="majorBidi" w:eastAsiaTheme="majorEastAsia" w:hAnsiTheme="majorBidi" w:cstheme="majorBidi"/>
      <w:b/>
      <w:bCs/>
      <w:spacing w:val="-10"/>
      <w:kern w:val="28"/>
      <w:sz w:val="28"/>
      <w:szCs w:val="28"/>
      <w:lang w:val="en"/>
    </w:rPr>
  </w:style>
  <w:style w:type="table" w:customStyle="1" w:styleId="GridTable1Light-Accent61">
    <w:name w:val="Grid Table 1 Light - Accent 61"/>
    <w:basedOn w:val="TableNormal"/>
    <w:uiPriority w:val="46"/>
    <w:rsid w:val="002A3B57"/>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NormalWeb">
    <w:name w:val="Normal (Web)"/>
    <w:basedOn w:val="Normal"/>
    <w:uiPriority w:val="99"/>
    <w:unhideWhenUsed/>
    <w:qFormat/>
    <w:rsid w:val="00F50D62"/>
    <w:pPr>
      <w:spacing w:before="100" w:beforeAutospacing="1" w:after="100" w:afterAutospacing="1" w:line="240" w:lineRule="auto"/>
      <w:jc w:val="left"/>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F50D62"/>
    <w:rPr>
      <w:b/>
      <w:bCs/>
    </w:rPr>
  </w:style>
  <w:style w:type="character" w:customStyle="1" w:styleId="UnresolvedMention1">
    <w:name w:val="Unresolved Mention1"/>
    <w:basedOn w:val="DefaultParagraphFont"/>
    <w:uiPriority w:val="99"/>
    <w:semiHidden/>
    <w:unhideWhenUsed/>
    <w:rsid w:val="00960484"/>
    <w:rPr>
      <w:color w:val="605E5C"/>
      <w:shd w:val="clear" w:color="auto" w:fill="E1DFDD"/>
    </w:rPr>
  </w:style>
  <w:style w:type="paragraph" w:styleId="HTMLPreformatted">
    <w:name w:val="HTML Preformatted"/>
    <w:basedOn w:val="Normal"/>
    <w:link w:val="HTMLPreformattedChar"/>
    <w:uiPriority w:val="99"/>
    <w:semiHidden/>
    <w:unhideWhenUsed/>
    <w:rsid w:val="003C412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3C412C"/>
    <w:rPr>
      <w:rFonts w:ascii="Courier New" w:eastAsia="Times New Roman" w:hAnsi="Courier New" w:cs="Courier New"/>
      <w:kern w:val="0"/>
      <w:sz w:val="20"/>
      <w:szCs w:val="20"/>
      <w14:ligatures w14:val="none"/>
    </w:rPr>
  </w:style>
  <w:style w:type="character" w:customStyle="1" w:styleId="y2iqfc">
    <w:name w:val="y2iqfc"/>
    <w:basedOn w:val="DefaultParagraphFont"/>
    <w:rsid w:val="003C412C"/>
  </w:style>
  <w:style w:type="paragraph" w:styleId="BodyText">
    <w:name w:val="Body Text"/>
    <w:basedOn w:val="Normal"/>
    <w:link w:val="BodyTextChar"/>
    <w:uiPriority w:val="1"/>
    <w:qFormat/>
    <w:rsid w:val="001D5D62"/>
    <w:pPr>
      <w:widowControl w:val="0"/>
      <w:autoSpaceDE w:val="0"/>
      <w:autoSpaceDN w:val="0"/>
      <w:spacing w:after="0" w:line="240" w:lineRule="auto"/>
      <w:jc w:val="left"/>
    </w:pPr>
    <w:rPr>
      <w:rFonts w:ascii="Calibri" w:eastAsia="Calibri" w:hAnsi="Calibri" w:cs="Calibri"/>
      <w:kern w:val="0"/>
      <w:sz w:val="28"/>
      <w:szCs w:val="28"/>
      <w14:ligatures w14:val="none"/>
    </w:rPr>
  </w:style>
  <w:style w:type="character" w:customStyle="1" w:styleId="BodyTextChar">
    <w:name w:val="Body Text Char"/>
    <w:basedOn w:val="DefaultParagraphFont"/>
    <w:link w:val="BodyText"/>
    <w:uiPriority w:val="1"/>
    <w:qFormat/>
    <w:rsid w:val="001D5D62"/>
    <w:rPr>
      <w:rFonts w:ascii="Calibri" w:eastAsia="Calibri" w:hAnsi="Calibri" w:cs="Calibri"/>
      <w:kern w:val="0"/>
      <w:sz w:val="28"/>
      <w:szCs w:val="28"/>
      <w14:ligatures w14:val="none"/>
    </w:rPr>
  </w:style>
  <w:style w:type="table" w:customStyle="1" w:styleId="PlainTable11">
    <w:name w:val="Plain Table 11"/>
    <w:basedOn w:val="TableNormal"/>
    <w:uiPriority w:val="41"/>
    <w:qFormat/>
    <w:rsid w:val="00C429EA"/>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3">
    <w:name w:val="toc 3"/>
    <w:basedOn w:val="Normal"/>
    <w:next w:val="Normal"/>
    <w:autoRedefine/>
    <w:uiPriority w:val="39"/>
    <w:unhideWhenUsed/>
    <w:qFormat/>
    <w:rsid w:val="00055B18"/>
    <w:pPr>
      <w:spacing w:after="100"/>
      <w:ind w:left="480"/>
    </w:pPr>
  </w:style>
  <w:style w:type="paragraph" w:styleId="TOC4">
    <w:name w:val="toc 4"/>
    <w:basedOn w:val="Normal"/>
    <w:uiPriority w:val="39"/>
    <w:qFormat/>
    <w:rsid w:val="00055B18"/>
    <w:pPr>
      <w:widowControl w:val="0"/>
      <w:autoSpaceDE w:val="0"/>
      <w:autoSpaceDN w:val="0"/>
      <w:spacing w:before="43" w:after="0" w:line="240" w:lineRule="auto"/>
      <w:ind w:left="3056" w:hanging="1004"/>
      <w:jc w:val="left"/>
    </w:pPr>
    <w:rPr>
      <w:rFonts w:ascii="Calibri" w:eastAsia="Calibri" w:hAnsi="Calibri" w:cs="Calibri"/>
      <w:kern w:val="0"/>
      <w14:ligatures w14:val="none"/>
    </w:rPr>
  </w:style>
  <w:style w:type="paragraph" w:styleId="TOC5">
    <w:name w:val="toc 5"/>
    <w:basedOn w:val="Normal"/>
    <w:uiPriority w:val="39"/>
    <w:qFormat/>
    <w:rsid w:val="00055B18"/>
    <w:pPr>
      <w:widowControl w:val="0"/>
      <w:autoSpaceDE w:val="0"/>
      <w:autoSpaceDN w:val="0"/>
      <w:spacing w:before="43" w:after="0" w:line="240" w:lineRule="auto"/>
      <w:ind w:left="4135" w:hanging="1074"/>
      <w:jc w:val="left"/>
    </w:pPr>
    <w:rPr>
      <w:rFonts w:ascii="Calibri" w:eastAsia="Calibri" w:hAnsi="Calibri" w:cs="Calibri"/>
      <w:kern w:val="0"/>
      <w14:ligatures w14:val="none"/>
    </w:rPr>
  </w:style>
  <w:style w:type="paragraph" w:styleId="TOC6">
    <w:name w:val="toc 6"/>
    <w:basedOn w:val="Normal"/>
    <w:uiPriority w:val="39"/>
    <w:qFormat/>
    <w:rsid w:val="00055B18"/>
    <w:pPr>
      <w:widowControl w:val="0"/>
      <w:autoSpaceDE w:val="0"/>
      <w:autoSpaceDN w:val="0"/>
      <w:spacing w:before="43" w:after="0" w:line="240" w:lineRule="auto"/>
      <w:ind w:left="5290" w:hanging="1149"/>
      <w:jc w:val="left"/>
    </w:pPr>
    <w:rPr>
      <w:rFonts w:ascii="Calibri" w:eastAsia="Calibri" w:hAnsi="Calibri" w:cs="Calibri"/>
      <w:kern w:val="0"/>
      <w14:ligatures w14:val="none"/>
    </w:rPr>
  </w:style>
  <w:style w:type="paragraph" w:styleId="TOC7">
    <w:name w:val="toc 7"/>
    <w:basedOn w:val="Normal"/>
    <w:uiPriority w:val="39"/>
    <w:qFormat/>
    <w:rsid w:val="00055B18"/>
    <w:pPr>
      <w:widowControl w:val="0"/>
      <w:autoSpaceDE w:val="0"/>
      <w:autoSpaceDN w:val="0"/>
      <w:spacing w:before="43" w:after="0" w:line="240" w:lineRule="auto"/>
      <w:ind w:left="6585" w:hanging="1292"/>
      <w:jc w:val="left"/>
    </w:pPr>
    <w:rPr>
      <w:rFonts w:ascii="Calibri" w:eastAsia="Calibri" w:hAnsi="Calibri" w:cs="Calibri"/>
      <w:kern w:val="0"/>
      <w14:ligatures w14:val="none"/>
    </w:rPr>
  </w:style>
  <w:style w:type="paragraph" w:customStyle="1" w:styleId="TableParagraph">
    <w:name w:val="Table Paragraph"/>
    <w:basedOn w:val="Normal"/>
    <w:uiPriority w:val="1"/>
    <w:qFormat/>
    <w:rsid w:val="00055B18"/>
    <w:pPr>
      <w:widowControl w:val="0"/>
      <w:autoSpaceDE w:val="0"/>
      <w:autoSpaceDN w:val="0"/>
      <w:spacing w:after="0" w:line="240" w:lineRule="auto"/>
      <w:ind w:left="467"/>
      <w:jc w:val="left"/>
    </w:pPr>
    <w:rPr>
      <w:rFonts w:ascii="Calibri" w:eastAsia="Calibri" w:hAnsi="Calibri" w:cs="Calibri"/>
      <w:kern w:val="0"/>
      <w:sz w:val="22"/>
      <w:szCs w:val="22"/>
      <w14:ligatures w14:val="none"/>
    </w:rPr>
  </w:style>
  <w:style w:type="paragraph" w:styleId="BalloonText">
    <w:name w:val="Balloon Text"/>
    <w:basedOn w:val="Normal"/>
    <w:link w:val="BalloonTextChar"/>
    <w:uiPriority w:val="99"/>
    <w:semiHidden/>
    <w:unhideWhenUsed/>
    <w:rsid w:val="00055B18"/>
    <w:pPr>
      <w:widowControl w:val="0"/>
      <w:autoSpaceDE w:val="0"/>
      <w:autoSpaceDN w:val="0"/>
      <w:spacing w:after="0" w:line="240" w:lineRule="auto"/>
      <w:jc w:val="left"/>
    </w:pPr>
    <w:rPr>
      <w:rFonts w:ascii="Tahoma" w:eastAsia="Calibri" w:hAnsi="Tahoma" w:cs="Tahoma"/>
      <w:kern w:val="0"/>
      <w:sz w:val="16"/>
      <w:szCs w:val="16"/>
      <w14:ligatures w14:val="none"/>
    </w:rPr>
  </w:style>
  <w:style w:type="character" w:customStyle="1" w:styleId="BalloonTextChar">
    <w:name w:val="Balloon Text Char"/>
    <w:basedOn w:val="DefaultParagraphFont"/>
    <w:link w:val="BalloonText"/>
    <w:uiPriority w:val="99"/>
    <w:semiHidden/>
    <w:rsid w:val="00055B18"/>
    <w:rPr>
      <w:rFonts w:ascii="Tahoma" w:eastAsia="Calibri" w:hAnsi="Tahoma" w:cs="Tahoma"/>
      <w:kern w:val="0"/>
      <w:sz w:val="16"/>
      <w:szCs w:val="16"/>
      <w14:ligatures w14:val="none"/>
    </w:rPr>
  </w:style>
  <w:style w:type="character" w:styleId="PlaceholderText">
    <w:name w:val="Placeholder Text"/>
    <w:basedOn w:val="DefaultParagraphFont"/>
    <w:uiPriority w:val="99"/>
    <w:semiHidden/>
    <w:rsid w:val="00055B18"/>
    <w:rPr>
      <w:color w:val="808080"/>
    </w:rPr>
  </w:style>
  <w:style w:type="table" w:styleId="LightList-Accent3">
    <w:name w:val="Light List Accent 3"/>
    <w:basedOn w:val="TableNormal"/>
    <w:uiPriority w:val="61"/>
    <w:rsid w:val="00055B18"/>
    <w:pPr>
      <w:spacing w:after="0" w:line="240" w:lineRule="auto"/>
    </w:pPr>
    <w:rPr>
      <w:rFonts w:eastAsiaTheme="minorEastAsia"/>
      <w:kern w:val="0"/>
      <w:sz w:val="22"/>
      <w:szCs w:val="22"/>
      <w14:ligatures w14:val="none"/>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character" w:customStyle="1" w:styleId="UnresolvedMention10">
    <w:name w:val="Unresolved Mention1"/>
    <w:basedOn w:val="DefaultParagraphFont"/>
    <w:uiPriority w:val="99"/>
    <w:semiHidden/>
    <w:unhideWhenUsed/>
    <w:rsid w:val="00055B18"/>
    <w:rPr>
      <w:color w:val="605E5C"/>
      <w:shd w:val="clear" w:color="auto" w:fill="E1DFDD"/>
    </w:rPr>
  </w:style>
  <w:style w:type="table" w:customStyle="1" w:styleId="GridTable2-Accent11">
    <w:name w:val="Grid Table 2 - Accent 11"/>
    <w:basedOn w:val="TableNormal"/>
    <w:uiPriority w:val="47"/>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2-Accent61">
    <w:name w:val="Grid Table 2 - Accent 61"/>
    <w:basedOn w:val="TableNormal"/>
    <w:uiPriority w:val="47"/>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2-Accent51">
    <w:name w:val="Grid Table 2 - Accent 51"/>
    <w:basedOn w:val="TableNormal"/>
    <w:uiPriority w:val="47"/>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PlainTable51">
    <w:name w:val="Plain Table 51"/>
    <w:basedOn w:val="TableNormal"/>
    <w:uiPriority w:val="45"/>
    <w:rsid w:val="00055B18"/>
    <w:pPr>
      <w:widowControl w:val="0"/>
      <w:autoSpaceDE w:val="0"/>
      <w:autoSpaceDN w:val="0"/>
      <w:spacing w:after="0" w:line="240" w:lineRule="auto"/>
    </w:pPr>
    <w:rPr>
      <w:kern w:val="0"/>
      <w:sz w:val="22"/>
      <w:szCs w:val="22"/>
      <w14:ligatures w14:val="none"/>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51">
    <w:name w:val="Grid Table 1 Light - Accent 51"/>
    <w:basedOn w:val="TableNormal"/>
    <w:uiPriority w:val="46"/>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GridTable4-Accent61">
    <w:name w:val="Grid Table 4 - Accent 6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GridTable4-Accent51">
    <w:name w:val="Grid Table 4 - Accent 5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GridTable4-Accent41">
    <w:name w:val="Grid Table 4 - Accent 4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customStyle="1" w:styleId="GridTable4-Accent31">
    <w:name w:val="Grid Table 4 - Accent 3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GridTable4-Accent21">
    <w:name w:val="Grid Table 4 - Accent 2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GridTable4-Accent11">
    <w:name w:val="Grid Table 4 - Accent 1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1">
    <w:name w:val="Grid Table 41"/>
    <w:basedOn w:val="TableNormal"/>
    <w:uiPriority w:val="49"/>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stTable3-Accent61">
    <w:name w:val="List Table 3 - Accent 61"/>
    <w:basedOn w:val="TableNormal"/>
    <w:uiPriority w:val="48"/>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customStyle="1" w:styleId="ListTable3-Accent51">
    <w:name w:val="List Table 3 - Accent 51"/>
    <w:basedOn w:val="TableNormal"/>
    <w:uiPriority w:val="48"/>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customStyle="1" w:styleId="TableGridLight1">
    <w:name w:val="Table Grid Light1"/>
    <w:basedOn w:val="TableNormal"/>
    <w:uiPriority w:val="40"/>
    <w:rsid w:val="00055B18"/>
    <w:pPr>
      <w:widowControl w:val="0"/>
      <w:autoSpaceDE w:val="0"/>
      <w:autoSpaceDN w:val="0"/>
      <w:spacing w:after="0" w:line="240" w:lineRule="auto"/>
    </w:pPr>
    <w:rPr>
      <w:kern w:val="0"/>
      <w:sz w:val="22"/>
      <w:szCs w:val="22"/>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31">
    <w:name w:val="Plain Table 31"/>
    <w:basedOn w:val="TableNormal"/>
    <w:uiPriority w:val="43"/>
    <w:rsid w:val="00055B18"/>
    <w:pPr>
      <w:widowControl w:val="0"/>
      <w:autoSpaceDE w:val="0"/>
      <w:autoSpaceDN w:val="0"/>
      <w:spacing w:after="0" w:line="240" w:lineRule="auto"/>
    </w:pPr>
    <w:rPr>
      <w:kern w:val="0"/>
      <w:sz w:val="22"/>
      <w:szCs w:val="22"/>
      <w14:ligatures w14:val="none"/>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41">
    <w:name w:val="Plain Table 41"/>
    <w:basedOn w:val="TableNormal"/>
    <w:uiPriority w:val="44"/>
    <w:rsid w:val="00055B18"/>
    <w:pPr>
      <w:widowControl w:val="0"/>
      <w:autoSpaceDE w:val="0"/>
      <w:autoSpaceDN w:val="0"/>
      <w:spacing w:after="0" w:line="240" w:lineRule="auto"/>
    </w:pPr>
    <w:rPr>
      <w:kern w:val="0"/>
      <w:sz w:val="22"/>
      <w:szCs w:val="22"/>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Spacing">
    <w:name w:val="No Spacing"/>
    <w:link w:val="NoSpacingChar"/>
    <w:uiPriority w:val="1"/>
    <w:qFormat/>
    <w:rsid w:val="00055B18"/>
    <w:pPr>
      <w:widowControl w:val="0"/>
      <w:autoSpaceDE w:val="0"/>
      <w:autoSpaceDN w:val="0"/>
      <w:spacing w:after="0" w:line="240" w:lineRule="auto"/>
    </w:pPr>
    <w:rPr>
      <w:rFonts w:ascii="Calibri" w:eastAsia="Calibri" w:hAnsi="Calibri" w:cs="Calibri"/>
      <w:kern w:val="0"/>
      <w:sz w:val="22"/>
      <w:szCs w:val="22"/>
      <w14:ligatures w14:val="none"/>
    </w:rPr>
  </w:style>
  <w:style w:type="paragraph" w:styleId="TOC8">
    <w:name w:val="toc 8"/>
    <w:basedOn w:val="Normal"/>
    <w:next w:val="Normal"/>
    <w:autoRedefine/>
    <w:uiPriority w:val="39"/>
    <w:unhideWhenUsed/>
    <w:rsid w:val="00055B18"/>
    <w:pPr>
      <w:spacing w:after="100" w:line="278" w:lineRule="auto"/>
      <w:ind w:left="1680"/>
      <w:jc w:val="left"/>
    </w:pPr>
    <w:rPr>
      <w:rFonts w:asciiTheme="minorHAnsi" w:eastAsiaTheme="minorEastAsia" w:hAnsiTheme="minorHAnsi"/>
    </w:rPr>
  </w:style>
  <w:style w:type="paragraph" w:styleId="TOC9">
    <w:name w:val="toc 9"/>
    <w:basedOn w:val="Normal"/>
    <w:next w:val="Normal"/>
    <w:autoRedefine/>
    <w:uiPriority w:val="39"/>
    <w:unhideWhenUsed/>
    <w:rsid w:val="00055B18"/>
    <w:pPr>
      <w:spacing w:after="100" w:line="278" w:lineRule="auto"/>
      <w:ind w:left="1920"/>
      <w:jc w:val="left"/>
    </w:pPr>
    <w:rPr>
      <w:rFonts w:asciiTheme="minorHAnsi" w:eastAsiaTheme="minorEastAsia" w:hAnsiTheme="minorHAnsi"/>
    </w:rPr>
  </w:style>
  <w:style w:type="table" w:styleId="PlainTable1">
    <w:name w:val="Plain Table 1"/>
    <w:basedOn w:val="TableNormal"/>
    <w:uiPriority w:val="41"/>
    <w:rsid w:val="00055B18"/>
    <w:pPr>
      <w:widowControl w:val="0"/>
      <w:autoSpaceDE w:val="0"/>
      <w:autoSpaceDN w:val="0"/>
      <w:spacing w:after="0" w:line="240" w:lineRule="auto"/>
    </w:pPr>
    <w:rPr>
      <w:kern w:val="0"/>
      <w:sz w:val="22"/>
      <w:szCs w:val="22"/>
      <w14:ligatures w14:val="none"/>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055B18"/>
    <w:rPr>
      <w:color w:val="954F72" w:themeColor="followedHyperlink"/>
      <w:u w:val="single"/>
    </w:rPr>
  </w:style>
  <w:style w:type="character" w:customStyle="1" w:styleId="NoSpacingChar">
    <w:name w:val="No Spacing Char"/>
    <w:basedOn w:val="DefaultParagraphFont"/>
    <w:link w:val="NoSpacing"/>
    <w:uiPriority w:val="1"/>
    <w:rsid w:val="003B0C2E"/>
    <w:rPr>
      <w:rFonts w:ascii="Calibri" w:eastAsia="Calibri" w:hAnsi="Calibri" w:cs="Calibri"/>
      <w:kern w:val="0"/>
      <w:sz w:val="22"/>
      <w:szCs w:val="22"/>
      <w14:ligatures w14:val="none"/>
    </w:rPr>
  </w:style>
  <w:style w:type="character" w:customStyle="1" w:styleId="UnresolvedMention">
    <w:name w:val="Unresolved Mention"/>
    <w:basedOn w:val="DefaultParagraphFont"/>
    <w:uiPriority w:val="99"/>
    <w:semiHidden/>
    <w:unhideWhenUsed/>
    <w:rsid w:val="00E218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39561">
      <w:bodyDiv w:val="1"/>
      <w:marLeft w:val="0"/>
      <w:marRight w:val="0"/>
      <w:marTop w:val="0"/>
      <w:marBottom w:val="0"/>
      <w:divBdr>
        <w:top w:val="none" w:sz="0" w:space="0" w:color="auto"/>
        <w:left w:val="none" w:sz="0" w:space="0" w:color="auto"/>
        <w:bottom w:val="none" w:sz="0" w:space="0" w:color="auto"/>
        <w:right w:val="none" w:sz="0" w:space="0" w:color="auto"/>
      </w:divBdr>
    </w:div>
    <w:div w:id="38021129">
      <w:bodyDiv w:val="1"/>
      <w:marLeft w:val="0"/>
      <w:marRight w:val="0"/>
      <w:marTop w:val="0"/>
      <w:marBottom w:val="0"/>
      <w:divBdr>
        <w:top w:val="none" w:sz="0" w:space="0" w:color="auto"/>
        <w:left w:val="none" w:sz="0" w:space="0" w:color="auto"/>
        <w:bottom w:val="none" w:sz="0" w:space="0" w:color="auto"/>
        <w:right w:val="none" w:sz="0" w:space="0" w:color="auto"/>
      </w:divBdr>
    </w:div>
    <w:div w:id="62879853">
      <w:bodyDiv w:val="1"/>
      <w:marLeft w:val="0"/>
      <w:marRight w:val="0"/>
      <w:marTop w:val="0"/>
      <w:marBottom w:val="0"/>
      <w:divBdr>
        <w:top w:val="none" w:sz="0" w:space="0" w:color="auto"/>
        <w:left w:val="none" w:sz="0" w:space="0" w:color="auto"/>
        <w:bottom w:val="none" w:sz="0" w:space="0" w:color="auto"/>
        <w:right w:val="none" w:sz="0" w:space="0" w:color="auto"/>
      </w:divBdr>
    </w:div>
    <w:div w:id="95058174">
      <w:bodyDiv w:val="1"/>
      <w:marLeft w:val="0"/>
      <w:marRight w:val="0"/>
      <w:marTop w:val="0"/>
      <w:marBottom w:val="0"/>
      <w:divBdr>
        <w:top w:val="none" w:sz="0" w:space="0" w:color="auto"/>
        <w:left w:val="none" w:sz="0" w:space="0" w:color="auto"/>
        <w:bottom w:val="none" w:sz="0" w:space="0" w:color="auto"/>
        <w:right w:val="none" w:sz="0" w:space="0" w:color="auto"/>
      </w:divBdr>
    </w:div>
    <w:div w:id="127818416">
      <w:bodyDiv w:val="1"/>
      <w:marLeft w:val="0"/>
      <w:marRight w:val="0"/>
      <w:marTop w:val="0"/>
      <w:marBottom w:val="0"/>
      <w:divBdr>
        <w:top w:val="none" w:sz="0" w:space="0" w:color="auto"/>
        <w:left w:val="none" w:sz="0" w:space="0" w:color="auto"/>
        <w:bottom w:val="none" w:sz="0" w:space="0" w:color="auto"/>
        <w:right w:val="none" w:sz="0" w:space="0" w:color="auto"/>
      </w:divBdr>
    </w:div>
    <w:div w:id="133107117">
      <w:bodyDiv w:val="1"/>
      <w:marLeft w:val="0"/>
      <w:marRight w:val="0"/>
      <w:marTop w:val="0"/>
      <w:marBottom w:val="0"/>
      <w:divBdr>
        <w:top w:val="none" w:sz="0" w:space="0" w:color="auto"/>
        <w:left w:val="none" w:sz="0" w:space="0" w:color="auto"/>
        <w:bottom w:val="none" w:sz="0" w:space="0" w:color="auto"/>
        <w:right w:val="none" w:sz="0" w:space="0" w:color="auto"/>
      </w:divBdr>
    </w:div>
    <w:div w:id="150683627">
      <w:bodyDiv w:val="1"/>
      <w:marLeft w:val="0"/>
      <w:marRight w:val="0"/>
      <w:marTop w:val="0"/>
      <w:marBottom w:val="0"/>
      <w:divBdr>
        <w:top w:val="none" w:sz="0" w:space="0" w:color="auto"/>
        <w:left w:val="none" w:sz="0" w:space="0" w:color="auto"/>
        <w:bottom w:val="none" w:sz="0" w:space="0" w:color="auto"/>
        <w:right w:val="none" w:sz="0" w:space="0" w:color="auto"/>
      </w:divBdr>
    </w:div>
    <w:div w:id="171648325">
      <w:bodyDiv w:val="1"/>
      <w:marLeft w:val="0"/>
      <w:marRight w:val="0"/>
      <w:marTop w:val="0"/>
      <w:marBottom w:val="0"/>
      <w:divBdr>
        <w:top w:val="none" w:sz="0" w:space="0" w:color="auto"/>
        <w:left w:val="none" w:sz="0" w:space="0" w:color="auto"/>
        <w:bottom w:val="none" w:sz="0" w:space="0" w:color="auto"/>
        <w:right w:val="none" w:sz="0" w:space="0" w:color="auto"/>
      </w:divBdr>
    </w:div>
    <w:div w:id="172186061">
      <w:bodyDiv w:val="1"/>
      <w:marLeft w:val="0"/>
      <w:marRight w:val="0"/>
      <w:marTop w:val="0"/>
      <w:marBottom w:val="0"/>
      <w:divBdr>
        <w:top w:val="none" w:sz="0" w:space="0" w:color="auto"/>
        <w:left w:val="none" w:sz="0" w:space="0" w:color="auto"/>
        <w:bottom w:val="none" w:sz="0" w:space="0" w:color="auto"/>
        <w:right w:val="none" w:sz="0" w:space="0" w:color="auto"/>
      </w:divBdr>
    </w:div>
    <w:div w:id="174618892">
      <w:bodyDiv w:val="1"/>
      <w:marLeft w:val="0"/>
      <w:marRight w:val="0"/>
      <w:marTop w:val="0"/>
      <w:marBottom w:val="0"/>
      <w:divBdr>
        <w:top w:val="none" w:sz="0" w:space="0" w:color="auto"/>
        <w:left w:val="none" w:sz="0" w:space="0" w:color="auto"/>
        <w:bottom w:val="none" w:sz="0" w:space="0" w:color="auto"/>
        <w:right w:val="none" w:sz="0" w:space="0" w:color="auto"/>
      </w:divBdr>
    </w:div>
    <w:div w:id="180706027">
      <w:bodyDiv w:val="1"/>
      <w:marLeft w:val="0"/>
      <w:marRight w:val="0"/>
      <w:marTop w:val="0"/>
      <w:marBottom w:val="0"/>
      <w:divBdr>
        <w:top w:val="none" w:sz="0" w:space="0" w:color="auto"/>
        <w:left w:val="none" w:sz="0" w:space="0" w:color="auto"/>
        <w:bottom w:val="none" w:sz="0" w:space="0" w:color="auto"/>
        <w:right w:val="none" w:sz="0" w:space="0" w:color="auto"/>
      </w:divBdr>
    </w:div>
    <w:div w:id="225117229">
      <w:bodyDiv w:val="1"/>
      <w:marLeft w:val="0"/>
      <w:marRight w:val="0"/>
      <w:marTop w:val="0"/>
      <w:marBottom w:val="0"/>
      <w:divBdr>
        <w:top w:val="none" w:sz="0" w:space="0" w:color="auto"/>
        <w:left w:val="none" w:sz="0" w:space="0" w:color="auto"/>
        <w:bottom w:val="none" w:sz="0" w:space="0" w:color="auto"/>
        <w:right w:val="none" w:sz="0" w:space="0" w:color="auto"/>
      </w:divBdr>
    </w:div>
    <w:div w:id="238906119">
      <w:bodyDiv w:val="1"/>
      <w:marLeft w:val="0"/>
      <w:marRight w:val="0"/>
      <w:marTop w:val="0"/>
      <w:marBottom w:val="0"/>
      <w:divBdr>
        <w:top w:val="none" w:sz="0" w:space="0" w:color="auto"/>
        <w:left w:val="none" w:sz="0" w:space="0" w:color="auto"/>
        <w:bottom w:val="none" w:sz="0" w:space="0" w:color="auto"/>
        <w:right w:val="none" w:sz="0" w:space="0" w:color="auto"/>
      </w:divBdr>
      <w:divsChild>
        <w:div w:id="1079866749">
          <w:blockQuote w:val="1"/>
          <w:marLeft w:val="720"/>
          <w:marRight w:val="720"/>
          <w:marTop w:val="100"/>
          <w:marBottom w:val="100"/>
          <w:divBdr>
            <w:top w:val="none" w:sz="0" w:space="0" w:color="auto"/>
            <w:left w:val="none" w:sz="0" w:space="0" w:color="auto"/>
            <w:bottom w:val="none" w:sz="0" w:space="0" w:color="auto"/>
            <w:right w:val="none" w:sz="0" w:space="0" w:color="auto"/>
          </w:divBdr>
        </w:div>
        <w:div w:id="1619708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2907184">
      <w:bodyDiv w:val="1"/>
      <w:marLeft w:val="0"/>
      <w:marRight w:val="0"/>
      <w:marTop w:val="0"/>
      <w:marBottom w:val="0"/>
      <w:divBdr>
        <w:top w:val="none" w:sz="0" w:space="0" w:color="auto"/>
        <w:left w:val="none" w:sz="0" w:space="0" w:color="auto"/>
        <w:bottom w:val="none" w:sz="0" w:space="0" w:color="auto"/>
        <w:right w:val="none" w:sz="0" w:space="0" w:color="auto"/>
      </w:divBdr>
    </w:div>
    <w:div w:id="261184925">
      <w:bodyDiv w:val="1"/>
      <w:marLeft w:val="0"/>
      <w:marRight w:val="0"/>
      <w:marTop w:val="0"/>
      <w:marBottom w:val="0"/>
      <w:divBdr>
        <w:top w:val="none" w:sz="0" w:space="0" w:color="auto"/>
        <w:left w:val="none" w:sz="0" w:space="0" w:color="auto"/>
        <w:bottom w:val="none" w:sz="0" w:space="0" w:color="auto"/>
        <w:right w:val="none" w:sz="0" w:space="0" w:color="auto"/>
      </w:divBdr>
    </w:div>
    <w:div w:id="277613642">
      <w:bodyDiv w:val="1"/>
      <w:marLeft w:val="0"/>
      <w:marRight w:val="0"/>
      <w:marTop w:val="0"/>
      <w:marBottom w:val="0"/>
      <w:divBdr>
        <w:top w:val="none" w:sz="0" w:space="0" w:color="auto"/>
        <w:left w:val="none" w:sz="0" w:space="0" w:color="auto"/>
        <w:bottom w:val="none" w:sz="0" w:space="0" w:color="auto"/>
        <w:right w:val="none" w:sz="0" w:space="0" w:color="auto"/>
      </w:divBdr>
    </w:div>
    <w:div w:id="278533474">
      <w:bodyDiv w:val="1"/>
      <w:marLeft w:val="0"/>
      <w:marRight w:val="0"/>
      <w:marTop w:val="0"/>
      <w:marBottom w:val="0"/>
      <w:divBdr>
        <w:top w:val="none" w:sz="0" w:space="0" w:color="auto"/>
        <w:left w:val="none" w:sz="0" w:space="0" w:color="auto"/>
        <w:bottom w:val="none" w:sz="0" w:space="0" w:color="auto"/>
        <w:right w:val="none" w:sz="0" w:space="0" w:color="auto"/>
      </w:divBdr>
    </w:div>
    <w:div w:id="300230746">
      <w:bodyDiv w:val="1"/>
      <w:marLeft w:val="0"/>
      <w:marRight w:val="0"/>
      <w:marTop w:val="0"/>
      <w:marBottom w:val="0"/>
      <w:divBdr>
        <w:top w:val="none" w:sz="0" w:space="0" w:color="auto"/>
        <w:left w:val="none" w:sz="0" w:space="0" w:color="auto"/>
        <w:bottom w:val="none" w:sz="0" w:space="0" w:color="auto"/>
        <w:right w:val="none" w:sz="0" w:space="0" w:color="auto"/>
      </w:divBdr>
    </w:div>
    <w:div w:id="319817879">
      <w:bodyDiv w:val="1"/>
      <w:marLeft w:val="0"/>
      <w:marRight w:val="0"/>
      <w:marTop w:val="0"/>
      <w:marBottom w:val="0"/>
      <w:divBdr>
        <w:top w:val="none" w:sz="0" w:space="0" w:color="auto"/>
        <w:left w:val="none" w:sz="0" w:space="0" w:color="auto"/>
        <w:bottom w:val="none" w:sz="0" w:space="0" w:color="auto"/>
        <w:right w:val="none" w:sz="0" w:space="0" w:color="auto"/>
      </w:divBdr>
    </w:div>
    <w:div w:id="337117515">
      <w:bodyDiv w:val="1"/>
      <w:marLeft w:val="0"/>
      <w:marRight w:val="0"/>
      <w:marTop w:val="0"/>
      <w:marBottom w:val="0"/>
      <w:divBdr>
        <w:top w:val="none" w:sz="0" w:space="0" w:color="auto"/>
        <w:left w:val="none" w:sz="0" w:space="0" w:color="auto"/>
        <w:bottom w:val="none" w:sz="0" w:space="0" w:color="auto"/>
        <w:right w:val="none" w:sz="0" w:space="0" w:color="auto"/>
      </w:divBdr>
    </w:div>
    <w:div w:id="376009643">
      <w:bodyDiv w:val="1"/>
      <w:marLeft w:val="0"/>
      <w:marRight w:val="0"/>
      <w:marTop w:val="0"/>
      <w:marBottom w:val="0"/>
      <w:divBdr>
        <w:top w:val="none" w:sz="0" w:space="0" w:color="auto"/>
        <w:left w:val="none" w:sz="0" w:space="0" w:color="auto"/>
        <w:bottom w:val="none" w:sz="0" w:space="0" w:color="auto"/>
        <w:right w:val="none" w:sz="0" w:space="0" w:color="auto"/>
      </w:divBdr>
    </w:div>
    <w:div w:id="509879619">
      <w:bodyDiv w:val="1"/>
      <w:marLeft w:val="0"/>
      <w:marRight w:val="0"/>
      <w:marTop w:val="0"/>
      <w:marBottom w:val="0"/>
      <w:divBdr>
        <w:top w:val="none" w:sz="0" w:space="0" w:color="auto"/>
        <w:left w:val="none" w:sz="0" w:space="0" w:color="auto"/>
        <w:bottom w:val="none" w:sz="0" w:space="0" w:color="auto"/>
        <w:right w:val="none" w:sz="0" w:space="0" w:color="auto"/>
      </w:divBdr>
      <w:divsChild>
        <w:div w:id="1369525568">
          <w:marLeft w:val="0"/>
          <w:marRight w:val="0"/>
          <w:marTop w:val="0"/>
          <w:marBottom w:val="0"/>
          <w:divBdr>
            <w:top w:val="none" w:sz="0" w:space="0" w:color="auto"/>
            <w:left w:val="none" w:sz="0" w:space="0" w:color="auto"/>
            <w:bottom w:val="none" w:sz="0" w:space="0" w:color="auto"/>
            <w:right w:val="none" w:sz="0" w:space="0" w:color="auto"/>
          </w:divBdr>
          <w:divsChild>
            <w:div w:id="1490946878">
              <w:marLeft w:val="0"/>
              <w:marRight w:val="0"/>
              <w:marTop w:val="0"/>
              <w:marBottom w:val="0"/>
              <w:divBdr>
                <w:top w:val="none" w:sz="0" w:space="0" w:color="auto"/>
                <w:left w:val="none" w:sz="0" w:space="0" w:color="auto"/>
                <w:bottom w:val="none" w:sz="0" w:space="0" w:color="auto"/>
                <w:right w:val="none" w:sz="0" w:space="0" w:color="auto"/>
              </w:divBdr>
              <w:divsChild>
                <w:div w:id="657610834">
                  <w:marLeft w:val="0"/>
                  <w:marRight w:val="0"/>
                  <w:marTop w:val="0"/>
                  <w:marBottom w:val="0"/>
                  <w:divBdr>
                    <w:top w:val="none" w:sz="0" w:space="0" w:color="auto"/>
                    <w:left w:val="none" w:sz="0" w:space="0" w:color="auto"/>
                    <w:bottom w:val="none" w:sz="0" w:space="0" w:color="auto"/>
                    <w:right w:val="none" w:sz="0" w:space="0" w:color="auto"/>
                  </w:divBdr>
                  <w:divsChild>
                    <w:div w:id="581912302">
                      <w:marLeft w:val="0"/>
                      <w:marRight w:val="0"/>
                      <w:marTop w:val="0"/>
                      <w:marBottom w:val="0"/>
                      <w:divBdr>
                        <w:top w:val="none" w:sz="0" w:space="0" w:color="auto"/>
                        <w:left w:val="none" w:sz="0" w:space="0" w:color="auto"/>
                        <w:bottom w:val="none" w:sz="0" w:space="0" w:color="auto"/>
                        <w:right w:val="none" w:sz="0" w:space="0" w:color="auto"/>
                      </w:divBdr>
                      <w:divsChild>
                        <w:div w:id="1775442583">
                          <w:marLeft w:val="0"/>
                          <w:marRight w:val="0"/>
                          <w:marTop w:val="0"/>
                          <w:marBottom w:val="0"/>
                          <w:divBdr>
                            <w:top w:val="none" w:sz="0" w:space="0" w:color="auto"/>
                            <w:left w:val="none" w:sz="0" w:space="0" w:color="auto"/>
                            <w:bottom w:val="none" w:sz="0" w:space="0" w:color="auto"/>
                            <w:right w:val="none" w:sz="0" w:space="0" w:color="auto"/>
                          </w:divBdr>
                          <w:divsChild>
                            <w:div w:id="365102487">
                              <w:marLeft w:val="0"/>
                              <w:marRight w:val="0"/>
                              <w:marTop w:val="0"/>
                              <w:marBottom w:val="0"/>
                              <w:divBdr>
                                <w:top w:val="none" w:sz="0" w:space="0" w:color="auto"/>
                                <w:left w:val="none" w:sz="0" w:space="0" w:color="auto"/>
                                <w:bottom w:val="none" w:sz="0" w:space="0" w:color="auto"/>
                                <w:right w:val="none" w:sz="0" w:space="0" w:color="auto"/>
                              </w:divBdr>
                              <w:divsChild>
                                <w:div w:id="779909122">
                                  <w:marLeft w:val="0"/>
                                  <w:marRight w:val="0"/>
                                  <w:marTop w:val="0"/>
                                  <w:marBottom w:val="0"/>
                                  <w:divBdr>
                                    <w:top w:val="none" w:sz="0" w:space="0" w:color="auto"/>
                                    <w:left w:val="none" w:sz="0" w:space="0" w:color="auto"/>
                                    <w:bottom w:val="none" w:sz="0" w:space="0" w:color="auto"/>
                                    <w:right w:val="none" w:sz="0" w:space="0" w:color="auto"/>
                                  </w:divBdr>
                                  <w:divsChild>
                                    <w:div w:id="416095138">
                                      <w:marLeft w:val="0"/>
                                      <w:marRight w:val="0"/>
                                      <w:marTop w:val="0"/>
                                      <w:marBottom w:val="0"/>
                                      <w:divBdr>
                                        <w:top w:val="none" w:sz="0" w:space="0" w:color="auto"/>
                                        <w:left w:val="none" w:sz="0" w:space="0" w:color="auto"/>
                                        <w:bottom w:val="none" w:sz="0" w:space="0" w:color="auto"/>
                                        <w:right w:val="none" w:sz="0" w:space="0" w:color="auto"/>
                                      </w:divBdr>
                                      <w:divsChild>
                                        <w:div w:id="834079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39703839">
      <w:bodyDiv w:val="1"/>
      <w:marLeft w:val="0"/>
      <w:marRight w:val="0"/>
      <w:marTop w:val="0"/>
      <w:marBottom w:val="0"/>
      <w:divBdr>
        <w:top w:val="none" w:sz="0" w:space="0" w:color="auto"/>
        <w:left w:val="none" w:sz="0" w:space="0" w:color="auto"/>
        <w:bottom w:val="none" w:sz="0" w:space="0" w:color="auto"/>
        <w:right w:val="none" w:sz="0" w:space="0" w:color="auto"/>
      </w:divBdr>
    </w:div>
    <w:div w:id="544681274">
      <w:bodyDiv w:val="1"/>
      <w:marLeft w:val="0"/>
      <w:marRight w:val="0"/>
      <w:marTop w:val="0"/>
      <w:marBottom w:val="0"/>
      <w:divBdr>
        <w:top w:val="none" w:sz="0" w:space="0" w:color="auto"/>
        <w:left w:val="none" w:sz="0" w:space="0" w:color="auto"/>
        <w:bottom w:val="none" w:sz="0" w:space="0" w:color="auto"/>
        <w:right w:val="none" w:sz="0" w:space="0" w:color="auto"/>
      </w:divBdr>
    </w:div>
    <w:div w:id="548690423">
      <w:bodyDiv w:val="1"/>
      <w:marLeft w:val="0"/>
      <w:marRight w:val="0"/>
      <w:marTop w:val="0"/>
      <w:marBottom w:val="0"/>
      <w:divBdr>
        <w:top w:val="none" w:sz="0" w:space="0" w:color="auto"/>
        <w:left w:val="none" w:sz="0" w:space="0" w:color="auto"/>
        <w:bottom w:val="none" w:sz="0" w:space="0" w:color="auto"/>
        <w:right w:val="none" w:sz="0" w:space="0" w:color="auto"/>
      </w:divBdr>
    </w:div>
    <w:div w:id="551356394">
      <w:bodyDiv w:val="1"/>
      <w:marLeft w:val="0"/>
      <w:marRight w:val="0"/>
      <w:marTop w:val="0"/>
      <w:marBottom w:val="0"/>
      <w:divBdr>
        <w:top w:val="none" w:sz="0" w:space="0" w:color="auto"/>
        <w:left w:val="none" w:sz="0" w:space="0" w:color="auto"/>
        <w:bottom w:val="none" w:sz="0" w:space="0" w:color="auto"/>
        <w:right w:val="none" w:sz="0" w:space="0" w:color="auto"/>
      </w:divBdr>
    </w:div>
    <w:div w:id="569732778">
      <w:bodyDiv w:val="1"/>
      <w:marLeft w:val="0"/>
      <w:marRight w:val="0"/>
      <w:marTop w:val="0"/>
      <w:marBottom w:val="0"/>
      <w:divBdr>
        <w:top w:val="none" w:sz="0" w:space="0" w:color="auto"/>
        <w:left w:val="none" w:sz="0" w:space="0" w:color="auto"/>
        <w:bottom w:val="none" w:sz="0" w:space="0" w:color="auto"/>
        <w:right w:val="none" w:sz="0" w:space="0" w:color="auto"/>
      </w:divBdr>
    </w:div>
    <w:div w:id="596980699">
      <w:bodyDiv w:val="1"/>
      <w:marLeft w:val="0"/>
      <w:marRight w:val="0"/>
      <w:marTop w:val="0"/>
      <w:marBottom w:val="0"/>
      <w:divBdr>
        <w:top w:val="none" w:sz="0" w:space="0" w:color="auto"/>
        <w:left w:val="none" w:sz="0" w:space="0" w:color="auto"/>
        <w:bottom w:val="none" w:sz="0" w:space="0" w:color="auto"/>
        <w:right w:val="none" w:sz="0" w:space="0" w:color="auto"/>
      </w:divBdr>
    </w:div>
    <w:div w:id="598295974">
      <w:bodyDiv w:val="1"/>
      <w:marLeft w:val="0"/>
      <w:marRight w:val="0"/>
      <w:marTop w:val="0"/>
      <w:marBottom w:val="0"/>
      <w:divBdr>
        <w:top w:val="none" w:sz="0" w:space="0" w:color="auto"/>
        <w:left w:val="none" w:sz="0" w:space="0" w:color="auto"/>
        <w:bottom w:val="none" w:sz="0" w:space="0" w:color="auto"/>
        <w:right w:val="none" w:sz="0" w:space="0" w:color="auto"/>
      </w:divBdr>
    </w:div>
    <w:div w:id="658732800">
      <w:bodyDiv w:val="1"/>
      <w:marLeft w:val="0"/>
      <w:marRight w:val="0"/>
      <w:marTop w:val="0"/>
      <w:marBottom w:val="0"/>
      <w:divBdr>
        <w:top w:val="none" w:sz="0" w:space="0" w:color="auto"/>
        <w:left w:val="none" w:sz="0" w:space="0" w:color="auto"/>
        <w:bottom w:val="none" w:sz="0" w:space="0" w:color="auto"/>
        <w:right w:val="none" w:sz="0" w:space="0" w:color="auto"/>
      </w:divBdr>
    </w:div>
    <w:div w:id="700204367">
      <w:bodyDiv w:val="1"/>
      <w:marLeft w:val="0"/>
      <w:marRight w:val="0"/>
      <w:marTop w:val="0"/>
      <w:marBottom w:val="0"/>
      <w:divBdr>
        <w:top w:val="none" w:sz="0" w:space="0" w:color="auto"/>
        <w:left w:val="none" w:sz="0" w:space="0" w:color="auto"/>
        <w:bottom w:val="none" w:sz="0" w:space="0" w:color="auto"/>
        <w:right w:val="none" w:sz="0" w:space="0" w:color="auto"/>
      </w:divBdr>
      <w:divsChild>
        <w:div w:id="1297637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7912616">
      <w:bodyDiv w:val="1"/>
      <w:marLeft w:val="0"/>
      <w:marRight w:val="0"/>
      <w:marTop w:val="0"/>
      <w:marBottom w:val="0"/>
      <w:divBdr>
        <w:top w:val="none" w:sz="0" w:space="0" w:color="auto"/>
        <w:left w:val="none" w:sz="0" w:space="0" w:color="auto"/>
        <w:bottom w:val="none" w:sz="0" w:space="0" w:color="auto"/>
        <w:right w:val="none" w:sz="0" w:space="0" w:color="auto"/>
      </w:divBdr>
    </w:div>
    <w:div w:id="826483906">
      <w:bodyDiv w:val="1"/>
      <w:marLeft w:val="0"/>
      <w:marRight w:val="0"/>
      <w:marTop w:val="0"/>
      <w:marBottom w:val="0"/>
      <w:divBdr>
        <w:top w:val="none" w:sz="0" w:space="0" w:color="auto"/>
        <w:left w:val="none" w:sz="0" w:space="0" w:color="auto"/>
        <w:bottom w:val="none" w:sz="0" w:space="0" w:color="auto"/>
        <w:right w:val="none" w:sz="0" w:space="0" w:color="auto"/>
      </w:divBdr>
    </w:div>
    <w:div w:id="896821054">
      <w:bodyDiv w:val="1"/>
      <w:marLeft w:val="0"/>
      <w:marRight w:val="0"/>
      <w:marTop w:val="0"/>
      <w:marBottom w:val="0"/>
      <w:divBdr>
        <w:top w:val="none" w:sz="0" w:space="0" w:color="auto"/>
        <w:left w:val="none" w:sz="0" w:space="0" w:color="auto"/>
        <w:bottom w:val="none" w:sz="0" w:space="0" w:color="auto"/>
        <w:right w:val="none" w:sz="0" w:space="0" w:color="auto"/>
      </w:divBdr>
    </w:div>
    <w:div w:id="917985228">
      <w:bodyDiv w:val="1"/>
      <w:marLeft w:val="0"/>
      <w:marRight w:val="0"/>
      <w:marTop w:val="0"/>
      <w:marBottom w:val="0"/>
      <w:divBdr>
        <w:top w:val="none" w:sz="0" w:space="0" w:color="auto"/>
        <w:left w:val="none" w:sz="0" w:space="0" w:color="auto"/>
        <w:bottom w:val="none" w:sz="0" w:space="0" w:color="auto"/>
        <w:right w:val="none" w:sz="0" w:space="0" w:color="auto"/>
      </w:divBdr>
    </w:div>
    <w:div w:id="943809624">
      <w:bodyDiv w:val="1"/>
      <w:marLeft w:val="0"/>
      <w:marRight w:val="0"/>
      <w:marTop w:val="0"/>
      <w:marBottom w:val="0"/>
      <w:divBdr>
        <w:top w:val="none" w:sz="0" w:space="0" w:color="auto"/>
        <w:left w:val="none" w:sz="0" w:space="0" w:color="auto"/>
        <w:bottom w:val="none" w:sz="0" w:space="0" w:color="auto"/>
        <w:right w:val="none" w:sz="0" w:space="0" w:color="auto"/>
      </w:divBdr>
    </w:div>
    <w:div w:id="979921834">
      <w:bodyDiv w:val="1"/>
      <w:marLeft w:val="0"/>
      <w:marRight w:val="0"/>
      <w:marTop w:val="0"/>
      <w:marBottom w:val="0"/>
      <w:divBdr>
        <w:top w:val="none" w:sz="0" w:space="0" w:color="auto"/>
        <w:left w:val="none" w:sz="0" w:space="0" w:color="auto"/>
        <w:bottom w:val="none" w:sz="0" w:space="0" w:color="auto"/>
        <w:right w:val="none" w:sz="0" w:space="0" w:color="auto"/>
      </w:divBdr>
    </w:div>
    <w:div w:id="980620874">
      <w:bodyDiv w:val="1"/>
      <w:marLeft w:val="0"/>
      <w:marRight w:val="0"/>
      <w:marTop w:val="0"/>
      <w:marBottom w:val="0"/>
      <w:divBdr>
        <w:top w:val="none" w:sz="0" w:space="0" w:color="auto"/>
        <w:left w:val="none" w:sz="0" w:space="0" w:color="auto"/>
        <w:bottom w:val="none" w:sz="0" w:space="0" w:color="auto"/>
        <w:right w:val="none" w:sz="0" w:space="0" w:color="auto"/>
      </w:divBdr>
    </w:div>
    <w:div w:id="1031078778">
      <w:bodyDiv w:val="1"/>
      <w:marLeft w:val="0"/>
      <w:marRight w:val="0"/>
      <w:marTop w:val="0"/>
      <w:marBottom w:val="0"/>
      <w:divBdr>
        <w:top w:val="none" w:sz="0" w:space="0" w:color="auto"/>
        <w:left w:val="none" w:sz="0" w:space="0" w:color="auto"/>
        <w:bottom w:val="none" w:sz="0" w:space="0" w:color="auto"/>
        <w:right w:val="none" w:sz="0" w:space="0" w:color="auto"/>
      </w:divBdr>
    </w:div>
    <w:div w:id="1036194819">
      <w:bodyDiv w:val="1"/>
      <w:marLeft w:val="0"/>
      <w:marRight w:val="0"/>
      <w:marTop w:val="0"/>
      <w:marBottom w:val="0"/>
      <w:divBdr>
        <w:top w:val="none" w:sz="0" w:space="0" w:color="auto"/>
        <w:left w:val="none" w:sz="0" w:space="0" w:color="auto"/>
        <w:bottom w:val="none" w:sz="0" w:space="0" w:color="auto"/>
        <w:right w:val="none" w:sz="0" w:space="0" w:color="auto"/>
      </w:divBdr>
    </w:div>
    <w:div w:id="1087340497">
      <w:bodyDiv w:val="1"/>
      <w:marLeft w:val="0"/>
      <w:marRight w:val="0"/>
      <w:marTop w:val="0"/>
      <w:marBottom w:val="0"/>
      <w:divBdr>
        <w:top w:val="none" w:sz="0" w:space="0" w:color="auto"/>
        <w:left w:val="none" w:sz="0" w:space="0" w:color="auto"/>
        <w:bottom w:val="none" w:sz="0" w:space="0" w:color="auto"/>
        <w:right w:val="none" w:sz="0" w:space="0" w:color="auto"/>
      </w:divBdr>
    </w:div>
    <w:div w:id="1097752805">
      <w:bodyDiv w:val="1"/>
      <w:marLeft w:val="0"/>
      <w:marRight w:val="0"/>
      <w:marTop w:val="0"/>
      <w:marBottom w:val="0"/>
      <w:divBdr>
        <w:top w:val="none" w:sz="0" w:space="0" w:color="auto"/>
        <w:left w:val="none" w:sz="0" w:space="0" w:color="auto"/>
        <w:bottom w:val="none" w:sz="0" w:space="0" w:color="auto"/>
        <w:right w:val="none" w:sz="0" w:space="0" w:color="auto"/>
      </w:divBdr>
    </w:div>
    <w:div w:id="1189950108">
      <w:bodyDiv w:val="1"/>
      <w:marLeft w:val="0"/>
      <w:marRight w:val="0"/>
      <w:marTop w:val="0"/>
      <w:marBottom w:val="0"/>
      <w:divBdr>
        <w:top w:val="none" w:sz="0" w:space="0" w:color="auto"/>
        <w:left w:val="none" w:sz="0" w:space="0" w:color="auto"/>
        <w:bottom w:val="none" w:sz="0" w:space="0" w:color="auto"/>
        <w:right w:val="none" w:sz="0" w:space="0" w:color="auto"/>
      </w:divBdr>
    </w:div>
    <w:div w:id="1201673248">
      <w:bodyDiv w:val="1"/>
      <w:marLeft w:val="0"/>
      <w:marRight w:val="0"/>
      <w:marTop w:val="0"/>
      <w:marBottom w:val="0"/>
      <w:divBdr>
        <w:top w:val="none" w:sz="0" w:space="0" w:color="auto"/>
        <w:left w:val="none" w:sz="0" w:space="0" w:color="auto"/>
        <w:bottom w:val="none" w:sz="0" w:space="0" w:color="auto"/>
        <w:right w:val="none" w:sz="0" w:space="0" w:color="auto"/>
      </w:divBdr>
    </w:div>
    <w:div w:id="1239559369">
      <w:bodyDiv w:val="1"/>
      <w:marLeft w:val="0"/>
      <w:marRight w:val="0"/>
      <w:marTop w:val="0"/>
      <w:marBottom w:val="0"/>
      <w:divBdr>
        <w:top w:val="none" w:sz="0" w:space="0" w:color="auto"/>
        <w:left w:val="none" w:sz="0" w:space="0" w:color="auto"/>
        <w:bottom w:val="none" w:sz="0" w:space="0" w:color="auto"/>
        <w:right w:val="none" w:sz="0" w:space="0" w:color="auto"/>
      </w:divBdr>
    </w:div>
    <w:div w:id="1249074937">
      <w:bodyDiv w:val="1"/>
      <w:marLeft w:val="0"/>
      <w:marRight w:val="0"/>
      <w:marTop w:val="0"/>
      <w:marBottom w:val="0"/>
      <w:divBdr>
        <w:top w:val="none" w:sz="0" w:space="0" w:color="auto"/>
        <w:left w:val="none" w:sz="0" w:space="0" w:color="auto"/>
        <w:bottom w:val="none" w:sz="0" w:space="0" w:color="auto"/>
        <w:right w:val="none" w:sz="0" w:space="0" w:color="auto"/>
      </w:divBdr>
    </w:div>
    <w:div w:id="1274244271">
      <w:bodyDiv w:val="1"/>
      <w:marLeft w:val="0"/>
      <w:marRight w:val="0"/>
      <w:marTop w:val="0"/>
      <w:marBottom w:val="0"/>
      <w:divBdr>
        <w:top w:val="none" w:sz="0" w:space="0" w:color="auto"/>
        <w:left w:val="none" w:sz="0" w:space="0" w:color="auto"/>
        <w:bottom w:val="none" w:sz="0" w:space="0" w:color="auto"/>
        <w:right w:val="none" w:sz="0" w:space="0" w:color="auto"/>
      </w:divBdr>
    </w:div>
    <w:div w:id="1279491344">
      <w:bodyDiv w:val="1"/>
      <w:marLeft w:val="0"/>
      <w:marRight w:val="0"/>
      <w:marTop w:val="0"/>
      <w:marBottom w:val="0"/>
      <w:divBdr>
        <w:top w:val="none" w:sz="0" w:space="0" w:color="auto"/>
        <w:left w:val="none" w:sz="0" w:space="0" w:color="auto"/>
        <w:bottom w:val="none" w:sz="0" w:space="0" w:color="auto"/>
        <w:right w:val="none" w:sz="0" w:space="0" w:color="auto"/>
      </w:divBdr>
    </w:div>
    <w:div w:id="1279986846">
      <w:bodyDiv w:val="1"/>
      <w:marLeft w:val="0"/>
      <w:marRight w:val="0"/>
      <w:marTop w:val="0"/>
      <w:marBottom w:val="0"/>
      <w:divBdr>
        <w:top w:val="none" w:sz="0" w:space="0" w:color="auto"/>
        <w:left w:val="none" w:sz="0" w:space="0" w:color="auto"/>
        <w:bottom w:val="none" w:sz="0" w:space="0" w:color="auto"/>
        <w:right w:val="none" w:sz="0" w:space="0" w:color="auto"/>
      </w:divBdr>
    </w:div>
    <w:div w:id="1301764730">
      <w:bodyDiv w:val="1"/>
      <w:marLeft w:val="0"/>
      <w:marRight w:val="0"/>
      <w:marTop w:val="0"/>
      <w:marBottom w:val="0"/>
      <w:divBdr>
        <w:top w:val="none" w:sz="0" w:space="0" w:color="auto"/>
        <w:left w:val="none" w:sz="0" w:space="0" w:color="auto"/>
        <w:bottom w:val="none" w:sz="0" w:space="0" w:color="auto"/>
        <w:right w:val="none" w:sz="0" w:space="0" w:color="auto"/>
      </w:divBdr>
    </w:div>
    <w:div w:id="1321234118">
      <w:bodyDiv w:val="1"/>
      <w:marLeft w:val="0"/>
      <w:marRight w:val="0"/>
      <w:marTop w:val="0"/>
      <w:marBottom w:val="0"/>
      <w:divBdr>
        <w:top w:val="none" w:sz="0" w:space="0" w:color="auto"/>
        <w:left w:val="none" w:sz="0" w:space="0" w:color="auto"/>
        <w:bottom w:val="none" w:sz="0" w:space="0" w:color="auto"/>
        <w:right w:val="none" w:sz="0" w:space="0" w:color="auto"/>
      </w:divBdr>
    </w:div>
    <w:div w:id="1346639241">
      <w:bodyDiv w:val="1"/>
      <w:marLeft w:val="0"/>
      <w:marRight w:val="0"/>
      <w:marTop w:val="0"/>
      <w:marBottom w:val="0"/>
      <w:divBdr>
        <w:top w:val="none" w:sz="0" w:space="0" w:color="auto"/>
        <w:left w:val="none" w:sz="0" w:space="0" w:color="auto"/>
        <w:bottom w:val="none" w:sz="0" w:space="0" w:color="auto"/>
        <w:right w:val="none" w:sz="0" w:space="0" w:color="auto"/>
      </w:divBdr>
    </w:div>
    <w:div w:id="1353459960">
      <w:bodyDiv w:val="1"/>
      <w:marLeft w:val="0"/>
      <w:marRight w:val="0"/>
      <w:marTop w:val="0"/>
      <w:marBottom w:val="0"/>
      <w:divBdr>
        <w:top w:val="none" w:sz="0" w:space="0" w:color="auto"/>
        <w:left w:val="none" w:sz="0" w:space="0" w:color="auto"/>
        <w:bottom w:val="none" w:sz="0" w:space="0" w:color="auto"/>
        <w:right w:val="none" w:sz="0" w:space="0" w:color="auto"/>
      </w:divBdr>
    </w:div>
    <w:div w:id="1362054266">
      <w:bodyDiv w:val="1"/>
      <w:marLeft w:val="0"/>
      <w:marRight w:val="0"/>
      <w:marTop w:val="0"/>
      <w:marBottom w:val="0"/>
      <w:divBdr>
        <w:top w:val="none" w:sz="0" w:space="0" w:color="auto"/>
        <w:left w:val="none" w:sz="0" w:space="0" w:color="auto"/>
        <w:bottom w:val="none" w:sz="0" w:space="0" w:color="auto"/>
        <w:right w:val="none" w:sz="0" w:space="0" w:color="auto"/>
      </w:divBdr>
    </w:div>
    <w:div w:id="1364355752">
      <w:bodyDiv w:val="1"/>
      <w:marLeft w:val="0"/>
      <w:marRight w:val="0"/>
      <w:marTop w:val="0"/>
      <w:marBottom w:val="0"/>
      <w:divBdr>
        <w:top w:val="none" w:sz="0" w:space="0" w:color="auto"/>
        <w:left w:val="none" w:sz="0" w:space="0" w:color="auto"/>
        <w:bottom w:val="none" w:sz="0" w:space="0" w:color="auto"/>
        <w:right w:val="none" w:sz="0" w:space="0" w:color="auto"/>
      </w:divBdr>
    </w:div>
    <w:div w:id="1370183447">
      <w:bodyDiv w:val="1"/>
      <w:marLeft w:val="0"/>
      <w:marRight w:val="0"/>
      <w:marTop w:val="0"/>
      <w:marBottom w:val="0"/>
      <w:divBdr>
        <w:top w:val="none" w:sz="0" w:space="0" w:color="auto"/>
        <w:left w:val="none" w:sz="0" w:space="0" w:color="auto"/>
        <w:bottom w:val="none" w:sz="0" w:space="0" w:color="auto"/>
        <w:right w:val="none" w:sz="0" w:space="0" w:color="auto"/>
      </w:divBdr>
    </w:div>
    <w:div w:id="1456950480">
      <w:bodyDiv w:val="1"/>
      <w:marLeft w:val="0"/>
      <w:marRight w:val="0"/>
      <w:marTop w:val="0"/>
      <w:marBottom w:val="0"/>
      <w:divBdr>
        <w:top w:val="none" w:sz="0" w:space="0" w:color="auto"/>
        <w:left w:val="none" w:sz="0" w:space="0" w:color="auto"/>
        <w:bottom w:val="none" w:sz="0" w:space="0" w:color="auto"/>
        <w:right w:val="none" w:sz="0" w:space="0" w:color="auto"/>
      </w:divBdr>
    </w:div>
    <w:div w:id="1505700467">
      <w:bodyDiv w:val="1"/>
      <w:marLeft w:val="0"/>
      <w:marRight w:val="0"/>
      <w:marTop w:val="0"/>
      <w:marBottom w:val="0"/>
      <w:divBdr>
        <w:top w:val="none" w:sz="0" w:space="0" w:color="auto"/>
        <w:left w:val="none" w:sz="0" w:space="0" w:color="auto"/>
        <w:bottom w:val="none" w:sz="0" w:space="0" w:color="auto"/>
        <w:right w:val="none" w:sz="0" w:space="0" w:color="auto"/>
      </w:divBdr>
    </w:div>
    <w:div w:id="1511065522">
      <w:bodyDiv w:val="1"/>
      <w:marLeft w:val="0"/>
      <w:marRight w:val="0"/>
      <w:marTop w:val="0"/>
      <w:marBottom w:val="0"/>
      <w:divBdr>
        <w:top w:val="none" w:sz="0" w:space="0" w:color="auto"/>
        <w:left w:val="none" w:sz="0" w:space="0" w:color="auto"/>
        <w:bottom w:val="none" w:sz="0" w:space="0" w:color="auto"/>
        <w:right w:val="none" w:sz="0" w:space="0" w:color="auto"/>
      </w:divBdr>
      <w:divsChild>
        <w:div w:id="1813714543">
          <w:blockQuote w:val="1"/>
          <w:marLeft w:val="720"/>
          <w:marRight w:val="720"/>
          <w:marTop w:val="100"/>
          <w:marBottom w:val="100"/>
          <w:divBdr>
            <w:top w:val="none" w:sz="0" w:space="0" w:color="auto"/>
            <w:left w:val="none" w:sz="0" w:space="0" w:color="auto"/>
            <w:bottom w:val="none" w:sz="0" w:space="0" w:color="auto"/>
            <w:right w:val="none" w:sz="0" w:space="0" w:color="auto"/>
          </w:divBdr>
        </w:div>
        <w:div w:id="8791745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50261999">
      <w:bodyDiv w:val="1"/>
      <w:marLeft w:val="0"/>
      <w:marRight w:val="0"/>
      <w:marTop w:val="0"/>
      <w:marBottom w:val="0"/>
      <w:divBdr>
        <w:top w:val="none" w:sz="0" w:space="0" w:color="auto"/>
        <w:left w:val="none" w:sz="0" w:space="0" w:color="auto"/>
        <w:bottom w:val="none" w:sz="0" w:space="0" w:color="auto"/>
        <w:right w:val="none" w:sz="0" w:space="0" w:color="auto"/>
      </w:divBdr>
      <w:divsChild>
        <w:div w:id="72025518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7926157">
      <w:bodyDiv w:val="1"/>
      <w:marLeft w:val="0"/>
      <w:marRight w:val="0"/>
      <w:marTop w:val="0"/>
      <w:marBottom w:val="0"/>
      <w:divBdr>
        <w:top w:val="none" w:sz="0" w:space="0" w:color="auto"/>
        <w:left w:val="none" w:sz="0" w:space="0" w:color="auto"/>
        <w:bottom w:val="none" w:sz="0" w:space="0" w:color="auto"/>
        <w:right w:val="none" w:sz="0" w:space="0" w:color="auto"/>
      </w:divBdr>
    </w:div>
    <w:div w:id="1625388279">
      <w:bodyDiv w:val="1"/>
      <w:marLeft w:val="0"/>
      <w:marRight w:val="0"/>
      <w:marTop w:val="0"/>
      <w:marBottom w:val="0"/>
      <w:divBdr>
        <w:top w:val="none" w:sz="0" w:space="0" w:color="auto"/>
        <w:left w:val="none" w:sz="0" w:space="0" w:color="auto"/>
        <w:bottom w:val="none" w:sz="0" w:space="0" w:color="auto"/>
        <w:right w:val="none" w:sz="0" w:space="0" w:color="auto"/>
      </w:divBdr>
    </w:div>
    <w:div w:id="1669407999">
      <w:bodyDiv w:val="1"/>
      <w:marLeft w:val="0"/>
      <w:marRight w:val="0"/>
      <w:marTop w:val="0"/>
      <w:marBottom w:val="0"/>
      <w:divBdr>
        <w:top w:val="none" w:sz="0" w:space="0" w:color="auto"/>
        <w:left w:val="none" w:sz="0" w:space="0" w:color="auto"/>
        <w:bottom w:val="none" w:sz="0" w:space="0" w:color="auto"/>
        <w:right w:val="none" w:sz="0" w:space="0" w:color="auto"/>
      </w:divBdr>
    </w:div>
    <w:div w:id="1677997585">
      <w:bodyDiv w:val="1"/>
      <w:marLeft w:val="0"/>
      <w:marRight w:val="0"/>
      <w:marTop w:val="0"/>
      <w:marBottom w:val="0"/>
      <w:divBdr>
        <w:top w:val="none" w:sz="0" w:space="0" w:color="auto"/>
        <w:left w:val="none" w:sz="0" w:space="0" w:color="auto"/>
        <w:bottom w:val="none" w:sz="0" w:space="0" w:color="auto"/>
        <w:right w:val="none" w:sz="0" w:space="0" w:color="auto"/>
      </w:divBdr>
    </w:div>
    <w:div w:id="1701199863">
      <w:bodyDiv w:val="1"/>
      <w:marLeft w:val="0"/>
      <w:marRight w:val="0"/>
      <w:marTop w:val="0"/>
      <w:marBottom w:val="0"/>
      <w:divBdr>
        <w:top w:val="none" w:sz="0" w:space="0" w:color="auto"/>
        <w:left w:val="none" w:sz="0" w:space="0" w:color="auto"/>
        <w:bottom w:val="none" w:sz="0" w:space="0" w:color="auto"/>
        <w:right w:val="none" w:sz="0" w:space="0" w:color="auto"/>
      </w:divBdr>
    </w:div>
    <w:div w:id="1747872946">
      <w:bodyDiv w:val="1"/>
      <w:marLeft w:val="0"/>
      <w:marRight w:val="0"/>
      <w:marTop w:val="0"/>
      <w:marBottom w:val="0"/>
      <w:divBdr>
        <w:top w:val="none" w:sz="0" w:space="0" w:color="auto"/>
        <w:left w:val="none" w:sz="0" w:space="0" w:color="auto"/>
        <w:bottom w:val="none" w:sz="0" w:space="0" w:color="auto"/>
        <w:right w:val="none" w:sz="0" w:space="0" w:color="auto"/>
      </w:divBdr>
    </w:div>
    <w:div w:id="1759406371">
      <w:bodyDiv w:val="1"/>
      <w:marLeft w:val="0"/>
      <w:marRight w:val="0"/>
      <w:marTop w:val="0"/>
      <w:marBottom w:val="0"/>
      <w:divBdr>
        <w:top w:val="none" w:sz="0" w:space="0" w:color="auto"/>
        <w:left w:val="none" w:sz="0" w:space="0" w:color="auto"/>
        <w:bottom w:val="none" w:sz="0" w:space="0" w:color="auto"/>
        <w:right w:val="none" w:sz="0" w:space="0" w:color="auto"/>
      </w:divBdr>
    </w:div>
    <w:div w:id="1790785005">
      <w:bodyDiv w:val="1"/>
      <w:marLeft w:val="0"/>
      <w:marRight w:val="0"/>
      <w:marTop w:val="0"/>
      <w:marBottom w:val="0"/>
      <w:divBdr>
        <w:top w:val="none" w:sz="0" w:space="0" w:color="auto"/>
        <w:left w:val="none" w:sz="0" w:space="0" w:color="auto"/>
        <w:bottom w:val="none" w:sz="0" w:space="0" w:color="auto"/>
        <w:right w:val="none" w:sz="0" w:space="0" w:color="auto"/>
      </w:divBdr>
    </w:div>
    <w:div w:id="1819809513">
      <w:bodyDiv w:val="1"/>
      <w:marLeft w:val="0"/>
      <w:marRight w:val="0"/>
      <w:marTop w:val="0"/>
      <w:marBottom w:val="0"/>
      <w:divBdr>
        <w:top w:val="none" w:sz="0" w:space="0" w:color="auto"/>
        <w:left w:val="none" w:sz="0" w:space="0" w:color="auto"/>
        <w:bottom w:val="none" w:sz="0" w:space="0" w:color="auto"/>
        <w:right w:val="none" w:sz="0" w:space="0" w:color="auto"/>
      </w:divBdr>
    </w:div>
    <w:div w:id="1821917489">
      <w:bodyDiv w:val="1"/>
      <w:marLeft w:val="0"/>
      <w:marRight w:val="0"/>
      <w:marTop w:val="0"/>
      <w:marBottom w:val="0"/>
      <w:divBdr>
        <w:top w:val="none" w:sz="0" w:space="0" w:color="auto"/>
        <w:left w:val="none" w:sz="0" w:space="0" w:color="auto"/>
        <w:bottom w:val="none" w:sz="0" w:space="0" w:color="auto"/>
        <w:right w:val="none" w:sz="0" w:space="0" w:color="auto"/>
      </w:divBdr>
    </w:div>
    <w:div w:id="1874072436">
      <w:bodyDiv w:val="1"/>
      <w:marLeft w:val="0"/>
      <w:marRight w:val="0"/>
      <w:marTop w:val="0"/>
      <w:marBottom w:val="0"/>
      <w:divBdr>
        <w:top w:val="none" w:sz="0" w:space="0" w:color="auto"/>
        <w:left w:val="none" w:sz="0" w:space="0" w:color="auto"/>
        <w:bottom w:val="none" w:sz="0" w:space="0" w:color="auto"/>
        <w:right w:val="none" w:sz="0" w:space="0" w:color="auto"/>
      </w:divBdr>
    </w:div>
    <w:div w:id="1891190320">
      <w:bodyDiv w:val="1"/>
      <w:marLeft w:val="0"/>
      <w:marRight w:val="0"/>
      <w:marTop w:val="0"/>
      <w:marBottom w:val="0"/>
      <w:divBdr>
        <w:top w:val="none" w:sz="0" w:space="0" w:color="auto"/>
        <w:left w:val="none" w:sz="0" w:space="0" w:color="auto"/>
        <w:bottom w:val="none" w:sz="0" w:space="0" w:color="auto"/>
        <w:right w:val="none" w:sz="0" w:space="0" w:color="auto"/>
      </w:divBdr>
    </w:div>
    <w:div w:id="1947930131">
      <w:bodyDiv w:val="1"/>
      <w:marLeft w:val="0"/>
      <w:marRight w:val="0"/>
      <w:marTop w:val="0"/>
      <w:marBottom w:val="0"/>
      <w:divBdr>
        <w:top w:val="none" w:sz="0" w:space="0" w:color="auto"/>
        <w:left w:val="none" w:sz="0" w:space="0" w:color="auto"/>
        <w:bottom w:val="none" w:sz="0" w:space="0" w:color="auto"/>
        <w:right w:val="none" w:sz="0" w:space="0" w:color="auto"/>
      </w:divBdr>
    </w:div>
    <w:div w:id="1967619599">
      <w:bodyDiv w:val="1"/>
      <w:marLeft w:val="0"/>
      <w:marRight w:val="0"/>
      <w:marTop w:val="0"/>
      <w:marBottom w:val="0"/>
      <w:divBdr>
        <w:top w:val="none" w:sz="0" w:space="0" w:color="auto"/>
        <w:left w:val="none" w:sz="0" w:space="0" w:color="auto"/>
        <w:bottom w:val="none" w:sz="0" w:space="0" w:color="auto"/>
        <w:right w:val="none" w:sz="0" w:space="0" w:color="auto"/>
      </w:divBdr>
    </w:div>
    <w:div w:id="1996910580">
      <w:bodyDiv w:val="1"/>
      <w:marLeft w:val="0"/>
      <w:marRight w:val="0"/>
      <w:marTop w:val="0"/>
      <w:marBottom w:val="0"/>
      <w:divBdr>
        <w:top w:val="none" w:sz="0" w:space="0" w:color="auto"/>
        <w:left w:val="none" w:sz="0" w:space="0" w:color="auto"/>
        <w:bottom w:val="none" w:sz="0" w:space="0" w:color="auto"/>
        <w:right w:val="none" w:sz="0" w:space="0" w:color="auto"/>
      </w:divBdr>
    </w:div>
    <w:div w:id="2024162012">
      <w:bodyDiv w:val="1"/>
      <w:marLeft w:val="0"/>
      <w:marRight w:val="0"/>
      <w:marTop w:val="0"/>
      <w:marBottom w:val="0"/>
      <w:divBdr>
        <w:top w:val="none" w:sz="0" w:space="0" w:color="auto"/>
        <w:left w:val="none" w:sz="0" w:space="0" w:color="auto"/>
        <w:bottom w:val="none" w:sz="0" w:space="0" w:color="auto"/>
        <w:right w:val="none" w:sz="0" w:space="0" w:color="auto"/>
      </w:divBdr>
    </w:div>
    <w:div w:id="2038462642">
      <w:bodyDiv w:val="1"/>
      <w:marLeft w:val="0"/>
      <w:marRight w:val="0"/>
      <w:marTop w:val="0"/>
      <w:marBottom w:val="0"/>
      <w:divBdr>
        <w:top w:val="none" w:sz="0" w:space="0" w:color="auto"/>
        <w:left w:val="none" w:sz="0" w:space="0" w:color="auto"/>
        <w:bottom w:val="none" w:sz="0" w:space="0" w:color="auto"/>
        <w:right w:val="none" w:sz="0" w:space="0" w:color="auto"/>
      </w:divBdr>
    </w:div>
    <w:div w:id="2071926934">
      <w:bodyDiv w:val="1"/>
      <w:marLeft w:val="0"/>
      <w:marRight w:val="0"/>
      <w:marTop w:val="0"/>
      <w:marBottom w:val="0"/>
      <w:divBdr>
        <w:top w:val="none" w:sz="0" w:space="0" w:color="auto"/>
        <w:left w:val="none" w:sz="0" w:space="0" w:color="auto"/>
        <w:bottom w:val="none" w:sz="0" w:space="0" w:color="auto"/>
        <w:right w:val="none" w:sz="0" w:space="0" w:color="auto"/>
      </w:divBdr>
    </w:div>
    <w:div w:id="2074769573">
      <w:bodyDiv w:val="1"/>
      <w:marLeft w:val="0"/>
      <w:marRight w:val="0"/>
      <w:marTop w:val="0"/>
      <w:marBottom w:val="0"/>
      <w:divBdr>
        <w:top w:val="none" w:sz="0" w:space="0" w:color="auto"/>
        <w:left w:val="none" w:sz="0" w:space="0" w:color="auto"/>
        <w:bottom w:val="none" w:sz="0" w:space="0" w:color="auto"/>
        <w:right w:val="none" w:sz="0" w:space="0" w:color="auto"/>
      </w:divBdr>
    </w:div>
    <w:div w:id="2090688258">
      <w:bodyDiv w:val="1"/>
      <w:marLeft w:val="0"/>
      <w:marRight w:val="0"/>
      <w:marTop w:val="0"/>
      <w:marBottom w:val="0"/>
      <w:divBdr>
        <w:top w:val="none" w:sz="0" w:space="0" w:color="auto"/>
        <w:left w:val="none" w:sz="0" w:space="0" w:color="auto"/>
        <w:bottom w:val="none" w:sz="0" w:space="0" w:color="auto"/>
        <w:right w:val="none" w:sz="0" w:space="0" w:color="auto"/>
      </w:divBdr>
    </w:div>
    <w:div w:id="2131584249">
      <w:bodyDiv w:val="1"/>
      <w:marLeft w:val="0"/>
      <w:marRight w:val="0"/>
      <w:marTop w:val="0"/>
      <w:marBottom w:val="0"/>
      <w:divBdr>
        <w:top w:val="none" w:sz="0" w:space="0" w:color="auto"/>
        <w:left w:val="none" w:sz="0" w:space="0" w:color="auto"/>
        <w:bottom w:val="none" w:sz="0" w:space="0" w:color="auto"/>
        <w:right w:val="none" w:sz="0" w:space="0" w:color="auto"/>
      </w:divBdr>
    </w:div>
    <w:div w:id="2141721984">
      <w:bodyDiv w:val="1"/>
      <w:marLeft w:val="0"/>
      <w:marRight w:val="0"/>
      <w:marTop w:val="0"/>
      <w:marBottom w:val="0"/>
      <w:divBdr>
        <w:top w:val="none" w:sz="0" w:space="0" w:color="auto"/>
        <w:left w:val="none" w:sz="0" w:space="0" w:color="auto"/>
        <w:bottom w:val="none" w:sz="0" w:space="0" w:color="auto"/>
        <w:right w:val="none" w:sz="0" w:space="0" w:color="auto"/>
      </w:divBdr>
    </w:div>
    <w:div w:id="2141729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g"/><Relationship Id="rId21" Type="http://schemas.openxmlformats.org/officeDocument/2006/relationships/image" Target="media/image13.jpeg"/><Relationship Id="rId42" Type="http://schemas.openxmlformats.org/officeDocument/2006/relationships/image" Target="media/image34.jpeg"/><Relationship Id="rId63" Type="http://schemas.openxmlformats.org/officeDocument/2006/relationships/image" Target="media/image55.jpeg"/><Relationship Id="rId84" Type="http://schemas.openxmlformats.org/officeDocument/2006/relationships/image" Target="media/image76.jpeg"/><Relationship Id="rId138" Type="http://schemas.openxmlformats.org/officeDocument/2006/relationships/hyperlink" Target="https://ayadymisr.com/index.php?route=information/information&amp;information_id=4" TargetMode="External"/><Relationship Id="rId107" Type="http://schemas.openxmlformats.org/officeDocument/2006/relationships/image" Target="media/image99.png"/><Relationship Id="rId11" Type="http://schemas.openxmlformats.org/officeDocument/2006/relationships/image" Target="media/image3.jpg"/><Relationship Id="rId32" Type="http://schemas.openxmlformats.org/officeDocument/2006/relationships/image" Target="media/image24.png"/><Relationship Id="rId37" Type="http://schemas.openxmlformats.org/officeDocument/2006/relationships/image" Target="media/image29.jpe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jpe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emf"/><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jpeg"/><Relationship Id="rId95" Type="http://schemas.openxmlformats.org/officeDocument/2006/relationships/image" Target="media/image87.jpe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jpeg"/><Relationship Id="rId64" Type="http://schemas.openxmlformats.org/officeDocument/2006/relationships/image" Target="media/image56.jpeg"/><Relationship Id="rId69" Type="http://schemas.openxmlformats.org/officeDocument/2006/relationships/image" Target="media/image61.jpeg"/><Relationship Id="rId113" Type="http://schemas.openxmlformats.org/officeDocument/2006/relationships/image" Target="media/image105.png"/><Relationship Id="rId118" Type="http://schemas.openxmlformats.org/officeDocument/2006/relationships/image" Target="media/image110.jpeg"/><Relationship Id="rId134" Type="http://schemas.openxmlformats.org/officeDocument/2006/relationships/image" Target="media/image126.png"/><Relationship Id="rId139" Type="http://schemas.openxmlformats.org/officeDocument/2006/relationships/hyperlink" Target="https://herafy.net/%d8%b4%d8%b1%d9%88%d8%b7-%d8%a7%d9%84%d8%a8%d9%8a%d8%b9-%d9%88%d8%a7%d9%84%d8%aa%d8%ba%d9%84%d9%8a%d9%81/" TargetMode="External"/><Relationship Id="rId80" Type="http://schemas.openxmlformats.org/officeDocument/2006/relationships/image" Target="media/image72.jpeg"/><Relationship Id="rId85" Type="http://schemas.openxmlformats.org/officeDocument/2006/relationships/image" Target="media/image77.jpeg"/><Relationship Id="rId12" Type="http://schemas.openxmlformats.org/officeDocument/2006/relationships/image" Target="media/image4.jpg"/><Relationship Id="rId17" Type="http://schemas.openxmlformats.org/officeDocument/2006/relationships/image" Target="media/image9.jpeg"/><Relationship Id="rId33" Type="http://schemas.openxmlformats.org/officeDocument/2006/relationships/image" Target="media/image25.png"/><Relationship Id="rId38" Type="http://schemas.openxmlformats.org/officeDocument/2006/relationships/image" Target="media/image30.jpeg"/><Relationship Id="rId59" Type="http://schemas.openxmlformats.org/officeDocument/2006/relationships/image" Target="media/image51.jpe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jpeg"/><Relationship Id="rId70" Type="http://schemas.openxmlformats.org/officeDocument/2006/relationships/image" Target="media/image62.jpeg"/><Relationship Id="rId75" Type="http://schemas.openxmlformats.org/officeDocument/2006/relationships/image" Target="media/image67.jpeg"/><Relationship Id="rId91" Type="http://schemas.openxmlformats.org/officeDocument/2006/relationships/image" Target="media/image83.jpeg"/><Relationship Id="rId96" Type="http://schemas.openxmlformats.org/officeDocument/2006/relationships/image" Target="media/image88.jpeg"/><Relationship Id="rId140" Type="http://schemas.openxmlformats.org/officeDocument/2006/relationships/hyperlink" Target="https://oriental-o.com/%D9%85%D9%86-%D9%86%D8%AD%D9%86"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jpeg"/><Relationship Id="rId28" Type="http://schemas.openxmlformats.org/officeDocument/2006/relationships/image" Target="media/image20.png"/><Relationship Id="rId49" Type="http://schemas.openxmlformats.org/officeDocument/2006/relationships/image" Target="media/image41.jpe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jpeg"/><Relationship Id="rId60" Type="http://schemas.openxmlformats.org/officeDocument/2006/relationships/image" Target="media/image52.jpeg"/><Relationship Id="rId65" Type="http://schemas.openxmlformats.org/officeDocument/2006/relationships/image" Target="media/image57.jpeg"/><Relationship Id="rId81" Type="http://schemas.openxmlformats.org/officeDocument/2006/relationships/image" Target="media/image73.jpeg"/><Relationship Id="rId86" Type="http://schemas.openxmlformats.org/officeDocument/2006/relationships/image" Target="media/image78.jpe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31.jpe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3.jpeg"/><Relationship Id="rId92" Type="http://schemas.openxmlformats.org/officeDocument/2006/relationships/image" Target="media/image84.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8.jpe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hyperlink" Target="https://en.wikipedia.org/wiki/Etsy" TargetMode="External"/><Relationship Id="rId61" Type="http://schemas.openxmlformats.org/officeDocument/2006/relationships/image" Target="media/image53.jpeg"/><Relationship Id="rId82" Type="http://schemas.openxmlformats.org/officeDocument/2006/relationships/image" Target="media/image74.jpe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jpeg"/><Relationship Id="rId77" Type="http://schemas.openxmlformats.org/officeDocument/2006/relationships/image" Target="media/image69.jpe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header" Target="header1.xml"/><Relationship Id="rId51" Type="http://schemas.openxmlformats.org/officeDocument/2006/relationships/image" Target="media/image43.jpeg"/><Relationship Id="rId72" Type="http://schemas.openxmlformats.org/officeDocument/2006/relationships/image" Target="media/image64.jpeg"/><Relationship Id="rId93" Type="http://schemas.openxmlformats.org/officeDocument/2006/relationships/image" Target="media/image85.jpeg"/><Relationship Id="rId98" Type="http://schemas.openxmlformats.org/officeDocument/2006/relationships/image" Target="media/image90.jpeg"/><Relationship Id="rId121" Type="http://schemas.openxmlformats.org/officeDocument/2006/relationships/image" Target="media/image113.png"/><Relationship Id="rId142" Type="http://schemas.openxmlformats.org/officeDocument/2006/relationships/footer" Target="footer2.xml"/><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image" Target="media/image38.jpeg"/><Relationship Id="rId67" Type="http://schemas.openxmlformats.org/officeDocument/2006/relationships/image" Target="media/image59.jpeg"/><Relationship Id="rId116" Type="http://schemas.openxmlformats.org/officeDocument/2006/relationships/image" Target="media/image108.jpg"/><Relationship Id="rId137" Type="http://schemas.openxmlformats.org/officeDocument/2006/relationships/hyperlink" Target="https://press.aboutamazon.com/2015/10/debuting-the-home-for-artisans-handmade-at-amazon" TargetMode="External"/><Relationship Id="rId20" Type="http://schemas.openxmlformats.org/officeDocument/2006/relationships/image" Target="media/image12.jpeg"/><Relationship Id="rId41" Type="http://schemas.openxmlformats.org/officeDocument/2006/relationships/image" Target="media/image33.jpeg"/><Relationship Id="rId62" Type="http://schemas.openxmlformats.org/officeDocument/2006/relationships/image" Target="media/image54.jpeg"/><Relationship Id="rId83" Type="http://schemas.openxmlformats.org/officeDocument/2006/relationships/image" Target="media/image75.jpe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7.jpeg"/><Relationship Id="rId36" Type="http://schemas.openxmlformats.org/officeDocument/2006/relationships/image" Target="media/image28.jp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g"/><Relationship Id="rId31" Type="http://schemas.openxmlformats.org/officeDocument/2006/relationships/image" Target="media/image23.jpeg"/><Relationship Id="rId52" Type="http://schemas.openxmlformats.org/officeDocument/2006/relationships/image" Target="media/image44.jpeg"/><Relationship Id="rId73" Type="http://schemas.openxmlformats.org/officeDocument/2006/relationships/image" Target="media/image65.jpeg"/><Relationship Id="rId78" Type="http://schemas.openxmlformats.org/officeDocument/2006/relationships/image" Target="media/image70.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8.png"/><Relationship Id="rId47" Type="http://schemas.openxmlformats.org/officeDocument/2006/relationships/image" Target="media/image39.jpeg"/><Relationship Id="rId68" Type="http://schemas.openxmlformats.org/officeDocument/2006/relationships/image" Target="media/image60.jpe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C\Downloads\EELU-Graduation%20Projects%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794804-3D14-49FC-A874-E42154A4A9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EELU-Graduation Projects Template</Template>
  <TotalTime>173</TotalTime>
  <Pages>1</Pages>
  <Words>34776</Words>
  <Characters>198225</Characters>
  <Application>Microsoft Office Word</Application>
  <DocSecurity>0</DocSecurity>
  <Lines>1651</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232536</CharactersWithSpaces>
  <SharedDoc>false</SharedDoc>
  <HLinks>
    <vt:vector size="738" baseType="variant">
      <vt:variant>
        <vt:i4>1179712</vt:i4>
      </vt:variant>
      <vt:variant>
        <vt:i4>678</vt:i4>
      </vt:variant>
      <vt:variant>
        <vt:i4>0</vt:i4>
      </vt:variant>
      <vt:variant>
        <vt:i4>5</vt:i4>
      </vt:variant>
      <vt:variant>
        <vt:lpwstr>https://keras.io/api/applications/resnet/</vt:lpwstr>
      </vt:variant>
      <vt:variant>
        <vt:lpwstr/>
      </vt:variant>
      <vt:variant>
        <vt:i4>7012393</vt:i4>
      </vt:variant>
      <vt:variant>
        <vt:i4>675</vt:i4>
      </vt:variant>
      <vt:variant>
        <vt:i4>0</vt:i4>
      </vt:variant>
      <vt:variant>
        <vt:i4>5</vt:i4>
      </vt:variant>
      <vt:variant>
        <vt:lpwstr>https://keras.io/api/applications/mobilenet</vt:lpwstr>
      </vt:variant>
      <vt:variant>
        <vt:lpwstr/>
      </vt:variant>
      <vt:variant>
        <vt:i4>1310732</vt:i4>
      </vt:variant>
      <vt:variant>
        <vt:i4>672</vt:i4>
      </vt:variant>
      <vt:variant>
        <vt:i4>0</vt:i4>
      </vt:variant>
      <vt:variant>
        <vt:i4>5</vt:i4>
      </vt:variant>
      <vt:variant>
        <vt:lpwstr>https://github.com/ultralytics/ultralytics/issues/189</vt:lpwstr>
      </vt:variant>
      <vt:variant>
        <vt:lpwstr/>
      </vt:variant>
      <vt:variant>
        <vt:i4>2293863</vt:i4>
      </vt:variant>
      <vt:variant>
        <vt:i4>669</vt:i4>
      </vt:variant>
      <vt:variant>
        <vt:i4>0</vt:i4>
      </vt:variant>
      <vt:variant>
        <vt:i4>5</vt:i4>
      </vt:variant>
      <vt:variant>
        <vt:lpwstr>https://docs.ultralytics.com/ar/models/yolov8/</vt:lpwstr>
      </vt:variant>
      <vt:variant>
        <vt:lpwstr>key-features</vt:lpwstr>
      </vt:variant>
      <vt:variant>
        <vt:i4>2424885</vt:i4>
      </vt:variant>
      <vt:variant>
        <vt:i4>666</vt:i4>
      </vt:variant>
      <vt:variant>
        <vt:i4>0</vt:i4>
      </vt:variant>
      <vt:variant>
        <vt:i4>5</vt:i4>
      </vt:variant>
      <vt:variant>
        <vt:lpwstr>https://keras.io/api/applications/vgg/</vt:lpwstr>
      </vt:variant>
      <vt:variant>
        <vt:lpwstr/>
      </vt:variant>
      <vt:variant>
        <vt:i4>5832772</vt:i4>
      </vt:variant>
      <vt:variant>
        <vt:i4>663</vt:i4>
      </vt:variant>
      <vt:variant>
        <vt:i4>0</vt:i4>
      </vt:variant>
      <vt:variant>
        <vt:i4>5</vt:i4>
      </vt:variant>
      <vt:variant>
        <vt:lpwstr>https://www.datacamp.com/tutorial/introduction-to-convolutional-neural-networks-cnns</vt:lpwstr>
      </vt:variant>
      <vt:variant>
        <vt:lpwstr/>
      </vt:variant>
      <vt:variant>
        <vt:i4>4915247</vt:i4>
      </vt:variant>
      <vt:variant>
        <vt:i4>660</vt:i4>
      </vt:variant>
      <vt:variant>
        <vt:i4>0</vt:i4>
      </vt:variant>
      <vt:variant>
        <vt:i4>5</vt:i4>
      </vt:variant>
      <vt:variant>
        <vt:lpwstr>https://keras.io/getting_started/</vt:lpwstr>
      </vt:variant>
      <vt:variant>
        <vt:lpwstr/>
      </vt:variant>
      <vt:variant>
        <vt:i4>6029400</vt:i4>
      </vt:variant>
      <vt:variant>
        <vt:i4>657</vt:i4>
      </vt:variant>
      <vt:variant>
        <vt:i4>0</vt:i4>
      </vt:variant>
      <vt:variant>
        <vt:i4>5</vt:i4>
      </vt:variant>
      <vt:variant>
        <vt:lpwstr>https://www.tensorflow.org/learn</vt:lpwstr>
      </vt:variant>
      <vt:variant>
        <vt:lpwstr/>
      </vt:variant>
      <vt:variant>
        <vt:i4>4718693</vt:i4>
      </vt:variant>
      <vt:variant>
        <vt:i4>654</vt:i4>
      </vt:variant>
      <vt:variant>
        <vt:i4>0</vt:i4>
      </vt:variant>
      <vt:variant>
        <vt:i4>5</vt:i4>
      </vt:variant>
      <vt:variant>
        <vt:lpwstr>https://keras.io/api/metrics/accuracy_metrics/</vt:lpwstr>
      </vt:variant>
      <vt:variant>
        <vt:lpwstr/>
      </vt:variant>
      <vt:variant>
        <vt:i4>5701711</vt:i4>
      </vt:variant>
      <vt:variant>
        <vt:i4>651</vt:i4>
      </vt:variant>
      <vt:variant>
        <vt:i4>0</vt:i4>
      </vt:variant>
      <vt:variant>
        <vt:i4>5</vt:i4>
      </vt:variant>
      <vt:variant>
        <vt:lpwstr>https://keras.io/api/layers/activations/</vt:lpwstr>
      </vt:variant>
      <vt:variant>
        <vt:lpwstr/>
      </vt:variant>
      <vt:variant>
        <vt:i4>1441866</vt:i4>
      </vt:variant>
      <vt:variant>
        <vt:i4>648</vt:i4>
      </vt:variant>
      <vt:variant>
        <vt:i4>0</vt:i4>
      </vt:variant>
      <vt:variant>
        <vt:i4>5</vt:i4>
      </vt:variant>
      <vt:variant>
        <vt:lpwstr>https://keras.io/api/models/</vt:lpwstr>
      </vt:variant>
      <vt:variant>
        <vt:lpwstr/>
      </vt:variant>
      <vt:variant>
        <vt:i4>1376279</vt:i4>
      </vt:variant>
      <vt:variant>
        <vt:i4>645</vt:i4>
      </vt:variant>
      <vt:variant>
        <vt:i4>0</vt:i4>
      </vt:variant>
      <vt:variant>
        <vt:i4>5</vt:i4>
      </vt:variant>
      <vt:variant>
        <vt:lpwstr>https://drive.google.com/drive/u/1/folders/1vtP7qFiO1S1xvEdnDJNgVGmmCSZy-Lag</vt:lpwstr>
      </vt:variant>
      <vt:variant>
        <vt:lpwstr/>
      </vt:variant>
      <vt:variant>
        <vt:i4>2162807</vt:i4>
      </vt:variant>
      <vt:variant>
        <vt:i4>642</vt:i4>
      </vt:variant>
      <vt:variant>
        <vt:i4>0</vt:i4>
      </vt:variant>
      <vt:variant>
        <vt:i4>5</vt:i4>
      </vt:variant>
      <vt:variant>
        <vt:lpwstr>https://developers.googleblog.com/en/ready-for-production-apps-flutter-beta-3/</vt:lpwstr>
      </vt:variant>
      <vt:variant>
        <vt:lpwstr/>
      </vt:variant>
      <vt:variant>
        <vt:i4>5832721</vt:i4>
      </vt:variant>
      <vt:variant>
        <vt:i4>639</vt:i4>
      </vt:variant>
      <vt:variant>
        <vt:i4>0</vt:i4>
      </vt:variant>
      <vt:variant>
        <vt:i4>5</vt:i4>
      </vt:variant>
      <vt:variant>
        <vt:lpwstr>https://dart.dev/language/modifier-reference</vt:lpwstr>
      </vt:variant>
      <vt:variant>
        <vt:lpwstr/>
      </vt:variant>
      <vt:variant>
        <vt:i4>6946918</vt:i4>
      </vt:variant>
      <vt:variant>
        <vt:i4>636</vt:i4>
      </vt:variant>
      <vt:variant>
        <vt:i4>0</vt:i4>
      </vt:variant>
      <vt:variant>
        <vt:i4>5</vt:i4>
      </vt:variant>
      <vt:variant>
        <vt:lpwstr>https://api.flutter.dev/flutter/material/MaterialApp-class.html</vt:lpwstr>
      </vt:variant>
      <vt:variant>
        <vt:lpwstr/>
      </vt:variant>
      <vt:variant>
        <vt:i4>3866749</vt:i4>
      </vt:variant>
      <vt:variant>
        <vt:i4>633</vt:i4>
      </vt:variant>
      <vt:variant>
        <vt:i4>0</vt:i4>
      </vt:variant>
      <vt:variant>
        <vt:i4>5</vt:i4>
      </vt:variant>
      <vt:variant>
        <vt:lpwstr>https://www.creativeegypt.org/ar/about</vt:lpwstr>
      </vt:variant>
      <vt:variant>
        <vt:lpwstr/>
      </vt:variant>
      <vt:variant>
        <vt:i4>7798901</vt:i4>
      </vt:variant>
      <vt:variant>
        <vt:i4>630</vt:i4>
      </vt:variant>
      <vt:variant>
        <vt:i4>0</vt:i4>
      </vt:variant>
      <vt:variant>
        <vt:i4>5</vt:i4>
      </vt:variant>
      <vt:variant>
        <vt:lpwstr>https://oriental-o.com/%D9%85%D9%86-%D9%86%D8%AD%D9%86</vt:lpwstr>
      </vt:variant>
      <vt:variant>
        <vt:lpwstr/>
      </vt:variant>
      <vt:variant>
        <vt:i4>7798901</vt:i4>
      </vt:variant>
      <vt:variant>
        <vt:i4>627</vt:i4>
      </vt:variant>
      <vt:variant>
        <vt:i4>0</vt:i4>
      </vt:variant>
      <vt:variant>
        <vt:i4>5</vt:i4>
      </vt:variant>
      <vt:variant>
        <vt:lpwstr>https://oriental-o.com/%D9%85%D9%86-%D9%86%D8%AD%D9%86</vt:lpwstr>
      </vt:variant>
      <vt:variant>
        <vt:lpwstr/>
      </vt:variant>
      <vt:variant>
        <vt:i4>5636191</vt:i4>
      </vt:variant>
      <vt:variant>
        <vt:i4>624</vt:i4>
      </vt:variant>
      <vt:variant>
        <vt:i4>0</vt:i4>
      </vt:variant>
      <vt:variant>
        <vt:i4>5</vt:i4>
      </vt:variant>
      <vt:variant>
        <vt:lpwstr>https://herafy.net/%d8%b4%d8%b1%d9%88%d8%b7-%d8%a7%d9%84%d8%a8%d9%8a%d8%b9-%d9%88%d8%a7%d9%84%d8%aa%d8%ba%d9%84%d9%8a%d9%81/</vt:lpwstr>
      </vt:variant>
      <vt:variant>
        <vt:lpwstr/>
      </vt:variant>
      <vt:variant>
        <vt:i4>5636191</vt:i4>
      </vt:variant>
      <vt:variant>
        <vt:i4>621</vt:i4>
      </vt:variant>
      <vt:variant>
        <vt:i4>0</vt:i4>
      </vt:variant>
      <vt:variant>
        <vt:i4>5</vt:i4>
      </vt:variant>
      <vt:variant>
        <vt:lpwstr>https://herafy.net/%d8%b4%d8%b1%d9%88%d8%b7-%d8%a7%d9%84%d8%a8%d9%8a%d8%b9-%d9%88%d8%a7%d9%84%d8%aa%d8%ba%d9%84%d9%8a%d9%81/</vt:lpwstr>
      </vt:variant>
      <vt:variant>
        <vt:lpwstr/>
      </vt:variant>
      <vt:variant>
        <vt:i4>5832820</vt:i4>
      </vt:variant>
      <vt:variant>
        <vt:i4>617</vt:i4>
      </vt:variant>
      <vt:variant>
        <vt:i4>0</vt:i4>
      </vt:variant>
      <vt:variant>
        <vt:i4>5</vt:i4>
      </vt:variant>
      <vt:variant>
        <vt:lpwstr>https://ayadymisr.com/index.php?route=information/information&amp;information_id=4</vt:lpwstr>
      </vt:variant>
      <vt:variant>
        <vt:lpwstr/>
      </vt:variant>
      <vt:variant>
        <vt:i4>6684706</vt:i4>
      </vt:variant>
      <vt:variant>
        <vt:i4>611</vt:i4>
      </vt:variant>
      <vt:variant>
        <vt:i4>0</vt:i4>
      </vt:variant>
      <vt:variant>
        <vt:i4>5</vt:i4>
      </vt:variant>
      <vt:variant>
        <vt:lpwstr>https://press.aboutamazon.com/2015/10/debuting-the-home-for-artisans-handmade-at-amazon</vt:lpwstr>
      </vt:variant>
      <vt:variant>
        <vt:lpwstr/>
      </vt:variant>
      <vt:variant>
        <vt:i4>2097250</vt:i4>
      </vt:variant>
      <vt:variant>
        <vt:i4>605</vt:i4>
      </vt:variant>
      <vt:variant>
        <vt:i4>0</vt:i4>
      </vt:variant>
      <vt:variant>
        <vt:i4>5</vt:i4>
      </vt:variant>
      <vt:variant>
        <vt:lpwstr>https://en.wikipedia.org/wiki/Etsy</vt:lpwstr>
      </vt:variant>
      <vt:variant>
        <vt:lpwstr/>
      </vt:variant>
      <vt:variant>
        <vt:i4>2490382</vt:i4>
      </vt:variant>
      <vt:variant>
        <vt:i4>596</vt:i4>
      </vt:variant>
      <vt:variant>
        <vt:i4>0</vt:i4>
      </vt:variant>
      <vt:variant>
        <vt:i4>5</vt:i4>
      </vt:variant>
      <vt:variant>
        <vt:lpwstr/>
      </vt:variant>
      <vt:variant>
        <vt:lpwstr>_Toc1526900446</vt:lpwstr>
      </vt:variant>
      <vt:variant>
        <vt:i4>1835071</vt:i4>
      </vt:variant>
      <vt:variant>
        <vt:i4>590</vt:i4>
      </vt:variant>
      <vt:variant>
        <vt:i4>0</vt:i4>
      </vt:variant>
      <vt:variant>
        <vt:i4>5</vt:i4>
      </vt:variant>
      <vt:variant>
        <vt:lpwstr/>
      </vt:variant>
      <vt:variant>
        <vt:lpwstr>_Toc618877652</vt:lpwstr>
      </vt:variant>
      <vt:variant>
        <vt:i4>1835061</vt:i4>
      </vt:variant>
      <vt:variant>
        <vt:i4>584</vt:i4>
      </vt:variant>
      <vt:variant>
        <vt:i4>0</vt:i4>
      </vt:variant>
      <vt:variant>
        <vt:i4>5</vt:i4>
      </vt:variant>
      <vt:variant>
        <vt:lpwstr/>
      </vt:variant>
      <vt:variant>
        <vt:lpwstr>_Toc883483642</vt:lpwstr>
      </vt:variant>
      <vt:variant>
        <vt:i4>3080192</vt:i4>
      </vt:variant>
      <vt:variant>
        <vt:i4>578</vt:i4>
      </vt:variant>
      <vt:variant>
        <vt:i4>0</vt:i4>
      </vt:variant>
      <vt:variant>
        <vt:i4>5</vt:i4>
      </vt:variant>
      <vt:variant>
        <vt:lpwstr/>
      </vt:variant>
      <vt:variant>
        <vt:lpwstr>_Toc1498699875</vt:lpwstr>
      </vt:variant>
      <vt:variant>
        <vt:i4>1572913</vt:i4>
      </vt:variant>
      <vt:variant>
        <vt:i4>572</vt:i4>
      </vt:variant>
      <vt:variant>
        <vt:i4>0</vt:i4>
      </vt:variant>
      <vt:variant>
        <vt:i4>5</vt:i4>
      </vt:variant>
      <vt:variant>
        <vt:lpwstr/>
      </vt:variant>
      <vt:variant>
        <vt:lpwstr>_Toc164679360</vt:lpwstr>
      </vt:variant>
      <vt:variant>
        <vt:i4>2555915</vt:i4>
      </vt:variant>
      <vt:variant>
        <vt:i4>566</vt:i4>
      </vt:variant>
      <vt:variant>
        <vt:i4>0</vt:i4>
      </vt:variant>
      <vt:variant>
        <vt:i4>5</vt:i4>
      </vt:variant>
      <vt:variant>
        <vt:lpwstr/>
      </vt:variant>
      <vt:variant>
        <vt:lpwstr>_Toc1615698953</vt:lpwstr>
      </vt:variant>
      <vt:variant>
        <vt:i4>1572912</vt:i4>
      </vt:variant>
      <vt:variant>
        <vt:i4>560</vt:i4>
      </vt:variant>
      <vt:variant>
        <vt:i4>0</vt:i4>
      </vt:variant>
      <vt:variant>
        <vt:i4>5</vt:i4>
      </vt:variant>
      <vt:variant>
        <vt:lpwstr/>
      </vt:variant>
      <vt:variant>
        <vt:lpwstr>_Toc892938976</vt:lpwstr>
      </vt:variant>
      <vt:variant>
        <vt:i4>1835064</vt:i4>
      </vt:variant>
      <vt:variant>
        <vt:i4>554</vt:i4>
      </vt:variant>
      <vt:variant>
        <vt:i4>0</vt:i4>
      </vt:variant>
      <vt:variant>
        <vt:i4>5</vt:i4>
      </vt:variant>
      <vt:variant>
        <vt:lpwstr/>
      </vt:variant>
      <vt:variant>
        <vt:lpwstr>_Toc688166040</vt:lpwstr>
      </vt:variant>
      <vt:variant>
        <vt:i4>1835061</vt:i4>
      </vt:variant>
      <vt:variant>
        <vt:i4>548</vt:i4>
      </vt:variant>
      <vt:variant>
        <vt:i4>0</vt:i4>
      </vt:variant>
      <vt:variant>
        <vt:i4>5</vt:i4>
      </vt:variant>
      <vt:variant>
        <vt:lpwstr/>
      </vt:variant>
      <vt:variant>
        <vt:lpwstr>_Toc216669756</vt:lpwstr>
      </vt:variant>
      <vt:variant>
        <vt:i4>1507382</vt:i4>
      </vt:variant>
      <vt:variant>
        <vt:i4>542</vt:i4>
      </vt:variant>
      <vt:variant>
        <vt:i4>0</vt:i4>
      </vt:variant>
      <vt:variant>
        <vt:i4>5</vt:i4>
      </vt:variant>
      <vt:variant>
        <vt:lpwstr/>
      </vt:variant>
      <vt:variant>
        <vt:lpwstr>_Toc355681820</vt:lpwstr>
      </vt:variant>
      <vt:variant>
        <vt:i4>1441846</vt:i4>
      </vt:variant>
      <vt:variant>
        <vt:i4>536</vt:i4>
      </vt:variant>
      <vt:variant>
        <vt:i4>0</vt:i4>
      </vt:variant>
      <vt:variant>
        <vt:i4>5</vt:i4>
      </vt:variant>
      <vt:variant>
        <vt:lpwstr/>
      </vt:variant>
      <vt:variant>
        <vt:lpwstr>_Toc850285635</vt:lpwstr>
      </vt:variant>
      <vt:variant>
        <vt:i4>2162702</vt:i4>
      </vt:variant>
      <vt:variant>
        <vt:i4>530</vt:i4>
      </vt:variant>
      <vt:variant>
        <vt:i4>0</vt:i4>
      </vt:variant>
      <vt:variant>
        <vt:i4>5</vt:i4>
      </vt:variant>
      <vt:variant>
        <vt:lpwstr/>
      </vt:variant>
      <vt:variant>
        <vt:lpwstr>_Toc1759826349</vt:lpwstr>
      </vt:variant>
      <vt:variant>
        <vt:i4>2818060</vt:i4>
      </vt:variant>
      <vt:variant>
        <vt:i4>524</vt:i4>
      </vt:variant>
      <vt:variant>
        <vt:i4>0</vt:i4>
      </vt:variant>
      <vt:variant>
        <vt:i4>5</vt:i4>
      </vt:variant>
      <vt:variant>
        <vt:lpwstr/>
      </vt:variant>
      <vt:variant>
        <vt:lpwstr>_Toc1623831268</vt:lpwstr>
      </vt:variant>
      <vt:variant>
        <vt:i4>1048634</vt:i4>
      </vt:variant>
      <vt:variant>
        <vt:i4>518</vt:i4>
      </vt:variant>
      <vt:variant>
        <vt:i4>0</vt:i4>
      </vt:variant>
      <vt:variant>
        <vt:i4>5</vt:i4>
      </vt:variant>
      <vt:variant>
        <vt:lpwstr/>
      </vt:variant>
      <vt:variant>
        <vt:lpwstr>_Toc706285303</vt:lpwstr>
      </vt:variant>
      <vt:variant>
        <vt:i4>1769523</vt:i4>
      </vt:variant>
      <vt:variant>
        <vt:i4>512</vt:i4>
      </vt:variant>
      <vt:variant>
        <vt:i4>0</vt:i4>
      </vt:variant>
      <vt:variant>
        <vt:i4>5</vt:i4>
      </vt:variant>
      <vt:variant>
        <vt:lpwstr/>
      </vt:variant>
      <vt:variant>
        <vt:lpwstr>_Toc292177432</vt:lpwstr>
      </vt:variant>
      <vt:variant>
        <vt:i4>1966128</vt:i4>
      </vt:variant>
      <vt:variant>
        <vt:i4>506</vt:i4>
      </vt:variant>
      <vt:variant>
        <vt:i4>0</vt:i4>
      </vt:variant>
      <vt:variant>
        <vt:i4>5</vt:i4>
      </vt:variant>
      <vt:variant>
        <vt:lpwstr/>
      </vt:variant>
      <vt:variant>
        <vt:lpwstr>_Toc131479770</vt:lpwstr>
      </vt:variant>
      <vt:variant>
        <vt:i4>1245232</vt:i4>
      </vt:variant>
      <vt:variant>
        <vt:i4>500</vt:i4>
      </vt:variant>
      <vt:variant>
        <vt:i4>0</vt:i4>
      </vt:variant>
      <vt:variant>
        <vt:i4>5</vt:i4>
      </vt:variant>
      <vt:variant>
        <vt:lpwstr/>
      </vt:variant>
      <vt:variant>
        <vt:lpwstr>_Toc835650811</vt:lpwstr>
      </vt:variant>
      <vt:variant>
        <vt:i4>2686980</vt:i4>
      </vt:variant>
      <vt:variant>
        <vt:i4>494</vt:i4>
      </vt:variant>
      <vt:variant>
        <vt:i4>0</vt:i4>
      </vt:variant>
      <vt:variant>
        <vt:i4>5</vt:i4>
      </vt:variant>
      <vt:variant>
        <vt:lpwstr/>
      </vt:variant>
      <vt:variant>
        <vt:lpwstr>_Toc1334143548</vt:lpwstr>
      </vt:variant>
      <vt:variant>
        <vt:i4>1179696</vt:i4>
      </vt:variant>
      <vt:variant>
        <vt:i4>488</vt:i4>
      </vt:variant>
      <vt:variant>
        <vt:i4>0</vt:i4>
      </vt:variant>
      <vt:variant>
        <vt:i4>5</vt:i4>
      </vt:variant>
      <vt:variant>
        <vt:lpwstr/>
      </vt:variant>
      <vt:variant>
        <vt:lpwstr>_Toc917795763</vt:lpwstr>
      </vt:variant>
      <vt:variant>
        <vt:i4>2359301</vt:i4>
      </vt:variant>
      <vt:variant>
        <vt:i4>482</vt:i4>
      </vt:variant>
      <vt:variant>
        <vt:i4>0</vt:i4>
      </vt:variant>
      <vt:variant>
        <vt:i4>5</vt:i4>
      </vt:variant>
      <vt:variant>
        <vt:lpwstr/>
      </vt:variant>
      <vt:variant>
        <vt:lpwstr>_Toc1152611465</vt:lpwstr>
      </vt:variant>
      <vt:variant>
        <vt:i4>2293763</vt:i4>
      </vt:variant>
      <vt:variant>
        <vt:i4>476</vt:i4>
      </vt:variant>
      <vt:variant>
        <vt:i4>0</vt:i4>
      </vt:variant>
      <vt:variant>
        <vt:i4>5</vt:i4>
      </vt:variant>
      <vt:variant>
        <vt:lpwstr/>
      </vt:variant>
      <vt:variant>
        <vt:lpwstr>_Toc1796852818</vt:lpwstr>
      </vt:variant>
      <vt:variant>
        <vt:i4>2424843</vt:i4>
      </vt:variant>
      <vt:variant>
        <vt:i4>470</vt:i4>
      </vt:variant>
      <vt:variant>
        <vt:i4>0</vt:i4>
      </vt:variant>
      <vt:variant>
        <vt:i4>5</vt:i4>
      </vt:variant>
      <vt:variant>
        <vt:lpwstr/>
      </vt:variant>
      <vt:variant>
        <vt:lpwstr>_Toc1682505026</vt:lpwstr>
      </vt:variant>
      <vt:variant>
        <vt:i4>1966135</vt:i4>
      </vt:variant>
      <vt:variant>
        <vt:i4>464</vt:i4>
      </vt:variant>
      <vt:variant>
        <vt:i4>0</vt:i4>
      </vt:variant>
      <vt:variant>
        <vt:i4>5</vt:i4>
      </vt:variant>
      <vt:variant>
        <vt:lpwstr/>
      </vt:variant>
      <vt:variant>
        <vt:lpwstr>_Toc672903342</vt:lpwstr>
      </vt:variant>
      <vt:variant>
        <vt:i4>2359311</vt:i4>
      </vt:variant>
      <vt:variant>
        <vt:i4>458</vt:i4>
      </vt:variant>
      <vt:variant>
        <vt:i4>0</vt:i4>
      </vt:variant>
      <vt:variant>
        <vt:i4>5</vt:i4>
      </vt:variant>
      <vt:variant>
        <vt:lpwstr/>
      </vt:variant>
      <vt:variant>
        <vt:lpwstr>_Toc1268369827</vt:lpwstr>
      </vt:variant>
      <vt:variant>
        <vt:i4>2555911</vt:i4>
      </vt:variant>
      <vt:variant>
        <vt:i4>452</vt:i4>
      </vt:variant>
      <vt:variant>
        <vt:i4>0</vt:i4>
      </vt:variant>
      <vt:variant>
        <vt:i4>5</vt:i4>
      </vt:variant>
      <vt:variant>
        <vt:lpwstr/>
      </vt:variant>
      <vt:variant>
        <vt:lpwstr>_Toc1644899338</vt:lpwstr>
      </vt:variant>
      <vt:variant>
        <vt:i4>1441852</vt:i4>
      </vt:variant>
      <vt:variant>
        <vt:i4>446</vt:i4>
      </vt:variant>
      <vt:variant>
        <vt:i4>0</vt:i4>
      </vt:variant>
      <vt:variant>
        <vt:i4>5</vt:i4>
      </vt:variant>
      <vt:variant>
        <vt:lpwstr/>
      </vt:variant>
      <vt:variant>
        <vt:lpwstr>_Toc936021138</vt:lpwstr>
      </vt:variant>
      <vt:variant>
        <vt:i4>1048631</vt:i4>
      </vt:variant>
      <vt:variant>
        <vt:i4>440</vt:i4>
      </vt:variant>
      <vt:variant>
        <vt:i4>0</vt:i4>
      </vt:variant>
      <vt:variant>
        <vt:i4>5</vt:i4>
      </vt:variant>
      <vt:variant>
        <vt:lpwstr/>
      </vt:variant>
      <vt:variant>
        <vt:lpwstr>_Toc205101075</vt:lpwstr>
      </vt:variant>
      <vt:variant>
        <vt:i4>1507385</vt:i4>
      </vt:variant>
      <vt:variant>
        <vt:i4>434</vt:i4>
      </vt:variant>
      <vt:variant>
        <vt:i4>0</vt:i4>
      </vt:variant>
      <vt:variant>
        <vt:i4>5</vt:i4>
      </vt:variant>
      <vt:variant>
        <vt:lpwstr/>
      </vt:variant>
      <vt:variant>
        <vt:lpwstr>_Toc481485496</vt:lpwstr>
      </vt:variant>
      <vt:variant>
        <vt:i4>2293766</vt:i4>
      </vt:variant>
      <vt:variant>
        <vt:i4>428</vt:i4>
      </vt:variant>
      <vt:variant>
        <vt:i4>0</vt:i4>
      </vt:variant>
      <vt:variant>
        <vt:i4>5</vt:i4>
      </vt:variant>
      <vt:variant>
        <vt:lpwstr/>
      </vt:variant>
      <vt:variant>
        <vt:lpwstr>_Toc1031466360</vt:lpwstr>
      </vt:variant>
      <vt:variant>
        <vt:i4>1900599</vt:i4>
      </vt:variant>
      <vt:variant>
        <vt:i4>422</vt:i4>
      </vt:variant>
      <vt:variant>
        <vt:i4>0</vt:i4>
      </vt:variant>
      <vt:variant>
        <vt:i4>5</vt:i4>
      </vt:variant>
      <vt:variant>
        <vt:lpwstr/>
      </vt:variant>
      <vt:variant>
        <vt:lpwstr>_Toc713718241</vt:lpwstr>
      </vt:variant>
      <vt:variant>
        <vt:i4>1769528</vt:i4>
      </vt:variant>
      <vt:variant>
        <vt:i4>416</vt:i4>
      </vt:variant>
      <vt:variant>
        <vt:i4>0</vt:i4>
      </vt:variant>
      <vt:variant>
        <vt:i4>5</vt:i4>
      </vt:variant>
      <vt:variant>
        <vt:lpwstr/>
      </vt:variant>
      <vt:variant>
        <vt:lpwstr>_Toc222089077</vt:lpwstr>
      </vt:variant>
      <vt:variant>
        <vt:i4>2424847</vt:i4>
      </vt:variant>
      <vt:variant>
        <vt:i4>410</vt:i4>
      </vt:variant>
      <vt:variant>
        <vt:i4>0</vt:i4>
      </vt:variant>
      <vt:variant>
        <vt:i4>5</vt:i4>
      </vt:variant>
      <vt:variant>
        <vt:lpwstr/>
      </vt:variant>
      <vt:variant>
        <vt:lpwstr>_Toc1164389926</vt:lpwstr>
      </vt:variant>
      <vt:variant>
        <vt:i4>3080203</vt:i4>
      </vt:variant>
      <vt:variant>
        <vt:i4>404</vt:i4>
      </vt:variant>
      <vt:variant>
        <vt:i4>0</vt:i4>
      </vt:variant>
      <vt:variant>
        <vt:i4>5</vt:i4>
      </vt:variant>
      <vt:variant>
        <vt:lpwstr/>
      </vt:variant>
      <vt:variant>
        <vt:lpwstr>_Toc1187634805</vt:lpwstr>
      </vt:variant>
      <vt:variant>
        <vt:i4>1048636</vt:i4>
      </vt:variant>
      <vt:variant>
        <vt:i4>398</vt:i4>
      </vt:variant>
      <vt:variant>
        <vt:i4>0</vt:i4>
      </vt:variant>
      <vt:variant>
        <vt:i4>5</vt:i4>
      </vt:variant>
      <vt:variant>
        <vt:lpwstr/>
      </vt:variant>
      <vt:variant>
        <vt:lpwstr>_Toc877716218</vt:lpwstr>
      </vt:variant>
      <vt:variant>
        <vt:i4>1507385</vt:i4>
      </vt:variant>
      <vt:variant>
        <vt:i4>392</vt:i4>
      </vt:variant>
      <vt:variant>
        <vt:i4>0</vt:i4>
      </vt:variant>
      <vt:variant>
        <vt:i4>5</vt:i4>
      </vt:variant>
      <vt:variant>
        <vt:lpwstr/>
      </vt:variant>
      <vt:variant>
        <vt:lpwstr>_Toc121802981</vt:lpwstr>
      </vt:variant>
      <vt:variant>
        <vt:i4>1376313</vt:i4>
      </vt:variant>
      <vt:variant>
        <vt:i4>386</vt:i4>
      </vt:variant>
      <vt:variant>
        <vt:i4>0</vt:i4>
      </vt:variant>
      <vt:variant>
        <vt:i4>5</vt:i4>
      </vt:variant>
      <vt:variant>
        <vt:lpwstr/>
      </vt:variant>
      <vt:variant>
        <vt:lpwstr>_Toc368462427</vt:lpwstr>
      </vt:variant>
      <vt:variant>
        <vt:i4>2228229</vt:i4>
      </vt:variant>
      <vt:variant>
        <vt:i4>380</vt:i4>
      </vt:variant>
      <vt:variant>
        <vt:i4>0</vt:i4>
      </vt:variant>
      <vt:variant>
        <vt:i4>5</vt:i4>
      </vt:variant>
      <vt:variant>
        <vt:lpwstr/>
      </vt:variant>
      <vt:variant>
        <vt:lpwstr>_Toc1369697036</vt:lpwstr>
      </vt:variant>
      <vt:variant>
        <vt:i4>1769520</vt:i4>
      </vt:variant>
      <vt:variant>
        <vt:i4>374</vt:i4>
      </vt:variant>
      <vt:variant>
        <vt:i4>0</vt:i4>
      </vt:variant>
      <vt:variant>
        <vt:i4>5</vt:i4>
      </vt:variant>
      <vt:variant>
        <vt:lpwstr/>
      </vt:variant>
      <vt:variant>
        <vt:lpwstr>_Toc596025107</vt:lpwstr>
      </vt:variant>
      <vt:variant>
        <vt:i4>2097156</vt:i4>
      </vt:variant>
      <vt:variant>
        <vt:i4>368</vt:i4>
      </vt:variant>
      <vt:variant>
        <vt:i4>0</vt:i4>
      </vt:variant>
      <vt:variant>
        <vt:i4>5</vt:i4>
      </vt:variant>
      <vt:variant>
        <vt:lpwstr/>
      </vt:variant>
      <vt:variant>
        <vt:lpwstr>_Toc1405246614</vt:lpwstr>
      </vt:variant>
      <vt:variant>
        <vt:i4>1048630</vt:i4>
      </vt:variant>
      <vt:variant>
        <vt:i4>362</vt:i4>
      </vt:variant>
      <vt:variant>
        <vt:i4>0</vt:i4>
      </vt:variant>
      <vt:variant>
        <vt:i4>5</vt:i4>
      </vt:variant>
      <vt:variant>
        <vt:lpwstr/>
      </vt:variant>
      <vt:variant>
        <vt:lpwstr>_Toc540641740</vt:lpwstr>
      </vt:variant>
      <vt:variant>
        <vt:i4>2555913</vt:i4>
      </vt:variant>
      <vt:variant>
        <vt:i4>356</vt:i4>
      </vt:variant>
      <vt:variant>
        <vt:i4>0</vt:i4>
      </vt:variant>
      <vt:variant>
        <vt:i4>5</vt:i4>
      </vt:variant>
      <vt:variant>
        <vt:lpwstr/>
      </vt:variant>
      <vt:variant>
        <vt:lpwstr>_Toc1605971105</vt:lpwstr>
      </vt:variant>
      <vt:variant>
        <vt:i4>1572927</vt:i4>
      </vt:variant>
      <vt:variant>
        <vt:i4>350</vt:i4>
      </vt:variant>
      <vt:variant>
        <vt:i4>0</vt:i4>
      </vt:variant>
      <vt:variant>
        <vt:i4>5</vt:i4>
      </vt:variant>
      <vt:variant>
        <vt:lpwstr/>
      </vt:variant>
      <vt:variant>
        <vt:lpwstr>_Toc227228876</vt:lpwstr>
      </vt:variant>
      <vt:variant>
        <vt:i4>1703992</vt:i4>
      </vt:variant>
      <vt:variant>
        <vt:i4>344</vt:i4>
      </vt:variant>
      <vt:variant>
        <vt:i4>0</vt:i4>
      </vt:variant>
      <vt:variant>
        <vt:i4>5</vt:i4>
      </vt:variant>
      <vt:variant>
        <vt:lpwstr/>
      </vt:variant>
      <vt:variant>
        <vt:lpwstr>_Toc159525289</vt:lpwstr>
      </vt:variant>
      <vt:variant>
        <vt:i4>1507385</vt:i4>
      </vt:variant>
      <vt:variant>
        <vt:i4>338</vt:i4>
      </vt:variant>
      <vt:variant>
        <vt:i4>0</vt:i4>
      </vt:variant>
      <vt:variant>
        <vt:i4>5</vt:i4>
      </vt:variant>
      <vt:variant>
        <vt:lpwstr/>
      </vt:variant>
      <vt:variant>
        <vt:lpwstr>_Toc837017742</vt:lpwstr>
      </vt:variant>
      <vt:variant>
        <vt:i4>1114171</vt:i4>
      </vt:variant>
      <vt:variant>
        <vt:i4>332</vt:i4>
      </vt:variant>
      <vt:variant>
        <vt:i4>0</vt:i4>
      </vt:variant>
      <vt:variant>
        <vt:i4>5</vt:i4>
      </vt:variant>
      <vt:variant>
        <vt:lpwstr/>
      </vt:variant>
      <vt:variant>
        <vt:lpwstr>_Toc830750624</vt:lpwstr>
      </vt:variant>
      <vt:variant>
        <vt:i4>3080195</vt:i4>
      </vt:variant>
      <vt:variant>
        <vt:i4>326</vt:i4>
      </vt:variant>
      <vt:variant>
        <vt:i4>0</vt:i4>
      </vt:variant>
      <vt:variant>
        <vt:i4>5</vt:i4>
      </vt:variant>
      <vt:variant>
        <vt:lpwstr/>
      </vt:variant>
      <vt:variant>
        <vt:lpwstr>_Toc2069386029</vt:lpwstr>
      </vt:variant>
      <vt:variant>
        <vt:i4>2752521</vt:i4>
      </vt:variant>
      <vt:variant>
        <vt:i4>320</vt:i4>
      </vt:variant>
      <vt:variant>
        <vt:i4>0</vt:i4>
      </vt:variant>
      <vt:variant>
        <vt:i4>5</vt:i4>
      </vt:variant>
      <vt:variant>
        <vt:lpwstr/>
      </vt:variant>
      <vt:variant>
        <vt:lpwstr>_Toc1439321391</vt:lpwstr>
      </vt:variant>
      <vt:variant>
        <vt:i4>1376311</vt:i4>
      </vt:variant>
      <vt:variant>
        <vt:i4>314</vt:i4>
      </vt:variant>
      <vt:variant>
        <vt:i4>0</vt:i4>
      </vt:variant>
      <vt:variant>
        <vt:i4>5</vt:i4>
      </vt:variant>
      <vt:variant>
        <vt:lpwstr/>
      </vt:variant>
      <vt:variant>
        <vt:lpwstr>_Toc571236019</vt:lpwstr>
      </vt:variant>
      <vt:variant>
        <vt:i4>2621447</vt:i4>
      </vt:variant>
      <vt:variant>
        <vt:i4>308</vt:i4>
      </vt:variant>
      <vt:variant>
        <vt:i4>0</vt:i4>
      </vt:variant>
      <vt:variant>
        <vt:i4>5</vt:i4>
      </vt:variant>
      <vt:variant>
        <vt:lpwstr/>
      </vt:variant>
      <vt:variant>
        <vt:lpwstr>_Toc1909859872</vt:lpwstr>
      </vt:variant>
      <vt:variant>
        <vt:i4>1638453</vt:i4>
      </vt:variant>
      <vt:variant>
        <vt:i4>302</vt:i4>
      </vt:variant>
      <vt:variant>
        <vt:i4>0</vt:i4>
      </vt:variant>
      <vt:variant>
        <vt:i4>5</vt:i4>
      </vt:variant>
      <vt:variant>
        <vt:lpwstr/>
      </vt:variant>
      <vt:variant>
        <vt:lpwstr>_Toc948478368</vt:lpwstr>
      </vt:variant>
      <vt:variant>
        <vt:i4>1114166</vt:i4>
      </vt:variant>
      <vt:variant>
        <vt:i4>296</vt:i4>
      </vt:variant>
      <vt:variant>
        <vt:i4>0</vt:i4>
      </vt:variant>
      <vt:variant>
        <vt:i4>5</vt:i4>
      </vt:variant>
      <vt:variant>
        <vt:lpwstr/>
      </vt:variant>
      <vt:variant>
        <vt:lpwstr>_Toc307073555</vt:lpwstr>
      </vt:variant>
      <vt:variant>
        <vt:i4>2162691</vt:i4>
      </vt:variant>
      <vt:variant>
        <vt:i4>290</vt:i4>
      </vt:variant>
      <vt:variant>
        <vt:i4>0</vt:i4>
      </vt:variant>
      <vt:variant>
        <vt:i4>5</vt:i4>
      </vt:variant>
      <vt:variant>
        <vt:lpwstr/>
      </vt:variant>
      <vt:variant>
        <vt:lpwstr>_Toc2104970084</vt:lpwstr>
      </vt:variant>
      <vt:variant>
        <vt:i4>1245239</vt:i4>
      </vt:variant>
      <vt:variant>
        <vt:i4>284</vt:i4>
      </vt:variant>
      <vt:variant>
        <vt:i4>0</vt:i4>
      </vt:variant>
      <vt:variant>
        <vt:i4>5</vt:i4>
      </vt:variant>
      <vt:variant>
        <vt:lpwstr/>
      </vt:variant>
      <vt:variant>
        <vt:lpwstr>_Toc353660170</vt:lpwstr>
      </vt:variant>
      <vt:variant>
        <vt:i4>2424844</vt:i4>
      </vt:variant>
      <vt:variant>
        <vt:i4>278</vt:i4>
      </vt:variant>
      <vt:variant>
        <vt:i4>0</vt:i4>
      </vt:variant>
      <vt:variant>
        <vt:i4>5</vt:i4>
      </vt:variant>
      <vt:variant>
        <vt:lpwstr/>
      </vt:variant>
      <vt:variant>
        <vt:lpwstr>_Toc1094613116</vt:lpwstr>
      </vt:variant>
      <vt:variant>
        <vt:i4>2555908</vt:i4>
      </vt:variant>
      <vt:variant>
        <vt:i4>272</vt:i4>
      </vt:variant>
      <vt:variant>
        <vt:i4>0</vt:i4>
      </vt:variant>
      <vt:variant>
        <vt:i4>5</vt:i4>
      </vt:variant>
      <vt:variant>
        <vt:lpwstr/>
      </vt:variant>
      <vt:variant>
        <vt:lpwstr>_Toc1125956485</vt:lpwstr>
      </vt:variant>
      <vt:variant>
        <vt:i4>1507386</vt:i4>
      </vt:variant>
      <vt:variant>
        <vt:i4>266</vt:i4>
      </vt:variant>
      <vt:variant>
        <vt:i4>0</vt:i4>
      </vt:variant>
      <vt:variant>
        <vt:i4>5</vt:i4>
      </vt:variant>
      <vt:variant>
        <vt:lpwstr/>
      </vt:variant>
      <vt:variant>
        <vt:lpwstr>_Toc712477828</vt:lpwstr>
      </vt:variant>
      <vt:variant>
        <vt:i4>1441847</vt:i4>
      </vt:variant>
      <vt:variant>
        <vt:i4>260</vt:i4>
      </vt:variant>
      <vt:variant>
        <vt:i4>0</vt:i4>
      </vt:variant>
      <vt:variant>
        <vt:i4>5</vt:i4>
      </vt:variant>
      <vt:variant>
        <vt:lpwstr/>
      </vt:variant>
      <vt:variant>
        <vt:lpwstr>_Toc377642725</vt:lpwstr>
      </vt:variant>
      <vt:variant>
        <vt:i4>2752523</vt:i4>
      </vt:variant>
      <vt:variant>
        <vt:i4>254</vt:i4>
      </vt:variant>
      <vt:variant>
        <vt:i4>0</vt:i4>
      </vt:variant>
      <vt:variant>
        <vt:i4>5</vt:i4>
      </vt:variant>
      <vt:variant>
        <vt:lpwstr/>
      </vt:variant>
      <vt:variant>
        <vt:lpwstr>_Toc1980527402</vt:lpwstr>
      </vt:variant>
      <vt:variant>
        <vt:i4>1835058</vt:i4>
      </vt:variant>
      <vt:variant>
        <vt:i4>248</vt:i4>
      </vt:variant>
      <vt:variant>
        <vt:i4>0</vt:i4>
      </vt:variant>
      <vt:variant>
        <vt:i4>5</vt:i4>
      </vt:variant>
      <vt:variant>
        <vt:lpwstr/>
      </vt:variant>
      <vt:variant>
        <vt:lpwstr>_Toc527048419</vt:lpwstr>
      </vt:variant>
      <vt:variant>
        <vt:i4>1245239</vt:i4>
      </vt:variant>
      <vt:variant>
        <vt:i4>242</vt:i4>
      </vt:variant>
      <vt:variant>
        <vt:i4>0</vt:i4>
      </vt:variant>
      <vt:variant>
        <vt:i4>5</vt:i4>
      </vt:variant>
      <vt:variant>
        <vt:lpwstr/>
      </vt:variant>
      <vt:variant>
        <vt:lpwstr>_Toc170106643</vt:lpwstr>
      </vt:variant>
      <vt:variant>
        <vt:i4>2162700</vt:i4>
      </vt:variant>
      <vt:variant>
        <vt:i4>236</vt:i4>
      </vt:variant>
      <vt:variant>
        <vt:i4>0</vt:i4>
      </vt:variant>
      <vt:variant>
        <vt:i4>5</vt:i4>
      </vt:variant>
      <vt:variant>
        <vt:lpwstr/>
      </vt:variant>
      <vt:variant>
        <vt:lpwstr>_Toc1261426097</vt:lpwstr>
      </vt:variant>
      <vt:variant>
        <vt:i4>2162697</vt:i4>
      </vt:variant>
      <vt:variant>
        <vt:i4>230</vt:i4>
      </vt:variant>
      <vt:variant>
        <vt:i4>0</vt:i4>
      </vt:variant>
      <vt:variant>
        <vt:i4>5</vt:i4>
      </vt:variant>
      <vt:variant>
        <vt:lpwstr/>
      </vt:variant>
      <vt:variant>
        <vt:lpwstr>_Toc1651138240</vt:lpwstr>
      </vt:variant>
      <vt:variant>
        <vt:i4>1703995</vt:i4>
      </vt:variant>
      <vt:variant>
        <vt:i4>224</vt:i4>
      </vt:variant>
      <vt:variant>
        <vt:i4>0</vt:i4>
      </vt:variant>
      <vt:variant>
        <vt:i4>5</vt:i4>
      </vt:variant>
      <vt:variant>
        <vt:lpwstr/>
      </vt:variant>
      <vt:variant>
        <vt:lpwstr>_Toc293092360</vt:lpwstr>
      </vt:variant>
      <vt:variant>
        <vt:i4>2097152</vt:i4>
      </vt:variant>
      <vt:variant>
        <vt:i4>218</vt:i4>
      </vt:variant>
      <vt:variant>
        <vt:i4>0</vt:i4>
      </vt:variant>
      <vt:variant>
        <vt:i4>5</vt:i4>
      </vt:variant>
      <vt:variant>
        <vt:lpwstr/>
      </vt:variant>
      <vt:variant>
        <vt:lpwstr>_Toc1725909530</vt:lpwstr>
      </vt:variant>
      <vt:variant>
        <vt:i4>3080197</vt:i4>
      </vt:variant>
      <vt:variant>
        <vt:i4>212</vt:i4>
      </vt:variant>
      <vt:variant>
        <vt:i4>0</vt:i4>
      </vt:variant>
      <vt:variant>
        <vt:i4>5</vt:i4>
      </vt:variant>
      <vt:variant>
        <vt:lpwstr/>
      </vt:variant>
      <vt:variant>
        <vt:lpwstr>_Toc1570131739</vt:lpwstr>
      </vt:variant>
      <vt:variant>
        <vt:i4>2359309</vt:i4>
      </vt:variant>
      <vt:variant>
        <vt:i4>206</vt:i4>
      </vt:variant>
      <vt:variant>
        <vt:i4>0</vt:i4>
      </vt:variant>
      <vt:variant>
        <vt:i4>5</vt:i4>
      </vt:variant>
      <vt:variant>
        <vt:lpwstr/>
      </vt:variant>
      <vt:variant>
        <vt:lpwstr>_Toc1718198643</vt:lpwstr>
      </vt:variant>
      <vt:variant>
        <vt:i4>2097160</vt:i4>
      </vt:variant>
      <vt:variant>
        <vt:i4>200</vt:i4>
      </vt:variant>
      <vt:variant>
        <vt:i4>0</vt:i4>
      </vt:variant>
      <vt:variant>
        <vt:i4>5</vt:i4>
      </vt:variant>
      <vt:variant>
        <vt:lpwstr/>
      </vt:variant>
      <vt:variant>
        <vt:lpwstr>_Toc1530916152</vt:lpwstr>
      </vt:variant>
      <vt:variant>
        <vt:i4>2686983</vt:i4>
      </vt:variant>
      <vt:variant>
        <vt:i4>194</vt:i4>
      </vt:variant>
      <vt:variant>
        <vt:i4>0</vt:i4>
      </vt:variant>
      <vt:variant>
        <vt:i4>5</vt:i4>
      </vt:variant>
      <vt:variant>
        <vt:lpwstr/>
      </vt:variant>
      <vt:variant>
        <vt:lpwstr>_Toc1750350905</vt:lpwstr>
      </vt:variant>
      <vt:variant>
        <vt:i4>1310781</vt:i4>
      </vt:variant>
      <vt:variant>
        <vt:i4>188</vt:i4>
      </vt:variant>
      <vt:variant>
        <vt:i4>0</vt:i4>
      </vt:variant>
      <vt:variant>
        <vt:i4>5</vt:i4>
      </vt:variant>
      <vt:variant>
        <vt:lpwstr/>
      </vt:variant>
      <vt:variant>
        <vt:lpwstr>_Toc223058993</vt:lpwstr>
      </vt:variant>
      <vt:variant>
        <vt:i4>1900604</vt:i4>
      </vt:variant>
      <vt:variant>
        <vt:i4>182</vt:i4>
      </vt:variant>
      <vt:variant>
        <vt:i4>0</vt:i4>
      </vt:variant>
      <vt:variant>
        <vt:i4>5</vt:i4>
      </vt:variant>
      <vt:variant>
        <vt:lpwstr/>
      </vt:variant>
      <vt:variant>
        <vt:lpwstr>_Toc722212880</vt:lpwstr>
      </vt:variant>
      <vt:variant>
        <vt:i4>3014659</vt:i4>
      </vt:variant>
      <vt:variant>
        <vt:i4>176</vt:i4>
      </vt:variant>
      <vt:variant>
        <vt:i4>0</vt:i4>
      </vt:variant>
      <vt:variant>
        <vt:i4>5</vt:i4>
      </vt:variant>
      <vt:variant>
        <vt:lpwstr/>
      </vt:variant>
      <vt:variant>
        <vt:lpwstr>_Toc1535455804</vt:lpwstr>
      </vt:variant>
      <vt:variant>
        <vt:i4>1572920</vt:i4>
      </vt:variant>
      <vt:variant>
        <vt:i4>170</vt:i4>
      </vt:variant>
      <vt:variant>
        <vt:i4>0</vt:i4>
      </vt:variant>
      <vt:variant>
        <vt:i4>5</vt:i4>
      </vt:variant>
      <vt:variant>
        <vt:lpwstr/>
      </vt:variant>
      <vt:variant>
        <vt:lpwstr>_Toc904449120</vt:lpwstr>
      </vt:variant>
      <vt:variant>
        <vt:i4>3014666</vt:i4>
      </vt:variant>
      <vt:variant>
        <vt:i4>164</vt:i4>
      </vt:variant>
      <vt:variant>
        <vt:i4>0</vt:i4>
      </vt:variant>
      <vt:variant>
        <vt:i4>5</vt:i4>
      </vt:variant>
      <vt:variant>
        <vt:lpwstr/>
      </vt:variant>
      <vt:variant>
        <vt:lpwstr>_Toc1967259765</vt:lpwstr>
      </vt:variant>
      <vt:variant>
        <vt:i4>2097159</vt:i4>
      </vt:variant>
      <vt:variant>
        <vt:i4>158</vt:i4>
      </vt:variant>
      <vt:variant>
        <vt:i4>0</vt:i4>
      </vt:variant>
      <vt:variant>
        <vt:i4>5</vt:i4>
      </vt:variant>
      <vt:variant>
        <vt:lpwstr/>
      </vt:variant>
      <vt:variant>
        <vt:lpwstr>_Toc1794814530</vt:lpwstr>
      </vt:variant>
      <vt:variant>
        <vt:i4>2162695</vt:i4>
      </vt:variant>
      <vt:variant>
        <vt:i4>152</vt:i4>
      </vt:variant>
      <vt:variant>
        <vt:i4>0</vt:i4>
      </vt:variant>
      <vt:variant>
        <vt:i4>5</vt:i4>
      </vt:variant>
      <vt:variant>
        <vt:lpwstr/>
      </vt:variant>
      <vt:variant>
        <vt:lpwstr>_Toc1071633347</vt:lpwstr>
      </vt:variant>
      <vt:variant>
        <vt:i4>1441848</vt:i4>
      </vt:variant>
      <vt:variant>
        <vt:i4>146</vt:i4>
      </vt:variant>
      <vt:variant>
        <vt:i4>0</vt:i4>
      </vt:variant>
      <vt:variant>
        <vt:i4>5</vt:i4>
      </vt:variant>
      <vt:variant>
        <vt:lpwstr/>
      </vt:variant>
      <vt:variant>
        <vt:lpwstr>_Toc836653371</vt:lpwstr>
      </vt:variant>
      <vt:variant>
        <vt:i4>1769533</vt:i4>
      </vt:variant>
      <vt:variant>
        <vt:i4>140</vt:i4>
      </vt:variant>
      <vt:variant>
        <vt:i4>0</vt:i4>
      </vt:variant>
      <vt:variant>
        <vt:i4>5</vt:i4>
      </vt:variant>
      <vt:variant>
        <vt:lpwstr/>
      </vt:variant>
      <vt:variant>
        <vt:lpwstr>_Toc50269339</vt:lpwstr>
      </vt:variant>
      <vt:variant>
        <vt:i4>2949121</vt:i4>
      </vt:variant>
      <vt:variant>
        <vt:i4>134</vt:i4>
      </vt:variant>
      <vt:variant>
        <vt:i4>0</vt:i4>
      </vt:variant>
      <vt:variant>
        <vt:i4>5</vt:i4>
      </vt:variant>
      <vt:variant>
        <vt:lpwstr/>
      </vt:variant>
      <vt:variant>
        <vt:lpwstr>_Toc1464091576</vt:lpwstr>
      </vt:variant>
      <vt:variant>
        <vt:i4>1048627</vt:i4>
      </vt:variant>
      <vt:variant>
        <vt:i4>128</vt:i4>
      </vt:variant>
      <vt:variant>
        <vt:i4>0</vt:i4>
      </vt:variant>
      <vt:variant>
        <vt:i4>5</vt:i4>
      </vt:variant>
      <vt:variant>
        <vt:lpwstr/>
      </vt:variant>
      <vt:variant>
        <vt:lpwstr>_Toc394315581</vt:lpwstr>
      </vt:variant>
      <vt:variant>
        <vt:i4>1703992</vt:i4>
      </vt:variant>
      <vt:variant>
        <vt:i4>122</vt:i4>
      </vt:variant>
      <vt:variant>
        <vt:i4>0</vt:i4>
      </vt:variant>
      <vt:variant>
        <vt:i4>5</vt:i4>
      </vt:variant>
      <vt:variant>
        <vt:lpwstr/>
      </vt:variant>
      <vt:variant>
        <vt:lpwstr>_Toc981626256</vt:lpwstr>
      </vt:variant>
      <vt:variant>
        <vt:i4>3014658</vt:i4>
      </vt:variant>
      <vt:variant>
        <vt:i4>116</vt:i4>
      </vt:variant>
      <vt:variant>
        <vt:i4>0</vt:i4>
      </vt:variant>
      <vt:variant>
        <vt:i4>5</vt:i4>
      </vt:variant>
      <vt:variant>
        <vt:lpwstr/>
      </vt:variant>
      <vt:variant>
        <vt:lpwstr>_Toc1278771521</vt:lpwstr>
      </vt:variant>
      <vt:variant>
        <vt:i4>1507387</vt:i4>
      </vt:variant>
      <vt:variant>
        <vt:i4>110</vt:i4>
      </vt:variant>
      <vt:variant>
        <vt:i4>0</vt:i4>
      </vt:variant>
      <vt:variant>
        <vt:i4>5</vt:i4>
      </vt:variant>
      <vt:variant>
        <vt:lpwstr/>
      </vt:variant>
      <vt:variant>
        <vt:lpwstr>_Toc196996569</vt:lpwstr>
      </vt:variant>
      <vt:variant>
        <vt:i4>2818063</vt:i4>
      </vt:variant>
      <vt:variant>
        <vt:i4>104</vt:i4>
      </vt:variant>
      <vt:variant>
        <vt:i4>0</vt:i4>
      </vt:variant>
      <vt:variant>
        <vt:i4>5</vt:i4>
      </vt:variant>
      <vt:variant>
        <vt:lpwstr/>
      </vt:variant>
      <vt:variant>
        <vt:lpwstr>_Toc1888287632</vt:lpwstr>
      </vt:variant>
      <vt:variant>
        <vt:i4>2818061</vt:i4>
      </vt:variant>
      <vt:variant>
        <vt:i4>98</vt:i4>
      </vt:variant>
      <vt:variant>
        <vt:i4>0</vt:i4>
      </vt:variant>
      <vt:variant>
        <vt:i4>5</vt:i4>
      </vt:variant>
      <vt:variant>
        <vt:lpwstr/>
      </vt:variant>
      <vt:variant>
        <vt:lpwstr>_Toc2037289172</vt:lpwstr>
      </vt:variant>
      <vt:variant>
        <vt:i4>1835057</vt:i4>
      </vt:variant>
      <vt:variant>
        <vt:i4>92</vt:i4>
      </vt:variant>
      <vt:variant>
        <vt:i4>0</vt:i4>
      </vt:variant>
      <vt:variant>
        <vt:i4>5</vt:i4>
      </vt:variant>
      <vt:variant>
        <vt:lpwstr/>
      </vt:variant>
      <vt:variant>
        <vt:lpwstr>_Toc265206698</vt:lpwstr>
      </vt:variant>
      <vt:variant>
        <vt:i4>2228227</vt:i4>
      </vt:variant>
      <vt:variant>
        <vt:i4>86</vt:i4>
      </vt:variant>
      <vt:variant>
        <vt:i4>0</vt:i4>
      </vt:variant>
      <vt:variant>
        <vt:i4>5</vt:i4>
      </vt:variant>
      <vt:variant>
        <vt:lpwstr/>
      </vt:variant>
      <vt:variant>
        <vt:lpwstr>_Toc1613663563</vt:lpwstr>
      </vt:variant>
      <vt:variant>
        <vt:i4>2359304</vt:i4>
      </vt:variant>
      <vt:variant>
        <vt:i4>80</vt:i4>
      </vt:variant>
      <vt:variant>
        <vt:i4>0</vt:i4>
      </vt:variant>
      <vt:variant>
        <vt:i4>5</vt:i4>
      </vt:variant>
      <vt:variant>
        <vt:lpwstr/>
      </vt:variant>
      <vt:variant>
        <vt:lpwstr>_Toc1996171803</vt:lpwstr>
      </vt:variant>
      <vt:variant>
        <vt:i4>2555904</vt:i4>
      </vt:variant>
      <vt:variant>
        <vt:i4>74</vt:i4>
      </vt:variant>
      <vt:variant>
        <vt:i4>0</vt:i4>
      </vt:variant>
      <vt:variant>
        <vt:i4>5</vt:i4>
      </vt:variant>
      <vt:variant>
        <vt:lpwstr/>
      </vt:variant>
      <vt:variant>
        <vt:lpwstr>_Toc1160937193</vt:lpwstr>
      </vt:variant>
      <vt:variant>
        <vt:i4>1179703</vt:i4>
      </vt:variant>
      <vt:variant>
        <vt:i4>68</vt:i4>
      </vt:variant>
      <vt:variant>
        <vt:i4>0</vt:i4>
      </vt:variant>
      <vt:variant>
        <vt:i4>5</vt:i4>
      </vt:variant>
      <vt:variant>
        <vt:lpwstr/>
      </vt:variant>
      <vt:variant>
        <vt:lpwstr>_Toc611786859</vt:lpwstr>
      </vt:variant>
      <vt:variant>
        <vt:i4>2555911</vt:i4>
      </vt:variant>
      <vt:variant>
        <vt:i4>62</vt:i4>
      </vt:variant>
      <vt:variant>
        <vt:i4>0</vt:i4>
      </vt:variant>
      <vt:variant>
        <vt:i4>5</vt:i4>
      </vt:variant>
      <vt:variant>
        <vt:lpwstr/>
      </vt:variant>
      <vt:variant>
        <vt:lpwstr>_Toc1521459796</vt:lpwstr>
      </vt:variant>
      <vt:variant>
        <vt:i4>1245245</vt:i4>
      </vt:variant>
      <vt:variant>
        <vt:i4>56</vt:i4>
      </vt:variant>
      <vt:variant>
        <vt:i4>0</vt:i4>
      </vt:variant>
      <vt:variant>
        <vt:i4>5</vt:i4>
      </vt:variant>
      <vt:variant>
        <vt:lpwstr/>
      </vt:variant>
      <vt:variant>
        <vt:lpwstr>_Toc268127545</vt:lpwstr>
      </vt:variant>
      <vt:variant>
        <vt:i4>1703997</vt:i4>
      </vt:variant>
      <vt:variant>
        <vt:i4>50</vt:i4>
      </vt:variant>
      <vt:variant>
        <vt:i4>0</vt:i4>
      </vt:variant>
      <vt:variant>
        <vt:i4>5</vt:i4>
      </vt:variant>
      <vt:variant>
        <vt:lpwstr/>
      </vt:variant>
      <vt:variant>
        <vt:lpwstr>_Toc588544440</vt:lpwstr>
      </vt:variant>
      <vt:variant>
        <vt:i4>2686985</vt:i4>
      </vt:variant>
      <vt:variant>
        <vt:i4>44</vt:i4>
      </vt:variant>
      <vt:variant>
        <vt:i4>0</vt:i4>
      </vt:variant>
      <vt:variant>
        <vt:i4>5</vt:i4>
      </vt:variant>
      <vt:variant>
        <vt:lpwstr/>
      </vt:variant>
      <vt:variant>
        <vt:lpwstr>_Toc1201689376</vt:lpwstr>
      </vt:variant>
      <vt:variant>
        <vt:i4>2621446</vt:i4>
      </vt:variant>
      <vt:variant>
        <vt:i4>38</vt:i4>
      </vt:variant>
      <vt:variant>
        <vt:i4>0</vt:i4>
      </vt:variant>
      <vt:variant>
        <vt:i4>5</vt:i4>
      </vt:variant>
      <vt:variant>
        <vt:lpwstr/>
      </vt:variant>
      <vt:variant>
        <vt:lpwstr>_Toc1852230402</vt:lpwstr>
      </vt:variant>
      <vt:variant>
        <vt:i4>2228231</vt:i4>
      </vt:variant>
      <vt:variant>
        <vt:i4>32</vt:i4>
      </vt:variant>
      <vt:variant>
        <vt:i4>0</vt:i4>
      </vt:variant>
      <vt:variant>
        <vt:i4>5</vt:i4>
      </vt:variant>
      <vt:variant>
        <vt:lpwstr/>
      </vt:variant>
      <vt:variant>
        <vt:lpwstr>_Toc1092857406</vt:lpwstr>
      </vt:variant>
      <vt:variant>
        <vt:i4>2883586</vt:i4>
      </vt:variant>
      <vt:variant>
        <vt:i4>26</vt:i4>
      </vt:variant>
      <vt:variant>
        <vt:i4>0</vt:i4>
      </vt:variant>
      <vt:variant>
        <vt:i4>5</vt:i4>
      </vt:variant>
      <vt:variant>
        <vt:lpwstr/>
      </vt:variant>
      <vt:variant>
        <vt:lpwstr>_Toc2095649268</vt:lpwstr>
      </vt:variant>
      <vt:variant>
        <vt:i4>2752518</vt:i4>
      </vt:variant>
      <vt:variant>
        <vt:i4>20</vt:i4>
      </vt:variant>
      <vt:variant>
        <vt:i4>0</vt:i4>
      </vt:variant>
      <vt:variant>
        <vt:i4>5</vt:i4>
      </vt:variant>
      <vt:variant>
        <vt:lpwstr/>
      </vt:variant>
      <vt:variant>
        <vt:lpwstr>_Toc1357381504</vt:lpwstr>
      </vt:variant>
      <vt:variant>
        <vt:i4>2424846</vt:i4>
      </vt:variant>
      <vt:variant>
        <vt:i4>14</vt:i4>
      </vt:variant>
      <vt:variant>
        <vt:i4>0</vt:i4>
      </vt:variant>
      <vt:variant>
        <vt:i4>5</vt:i4>
      </vt:variant>
      <vt:variant>
        <vt:lpwstr/>
      </vt:variant>
      <vt:variant>
        <vt:lpwstr>_Toc1653348516</vt:lpwstr>
      </vt:variant>
      <vt:variant>
        <vt:i4>2162689</vt:i4>
      </vt:variant>
      <vt:variant>
        <vt:i4>8</vt:i4>
      </vt:variant>
      <vt:variant>
        <vt:i4>0</vt:i4>
      </vt:variant>
      <vt:variant>
        <vt:i4>5</vt:i4>
      </vt:variant>
      <vt:variant>
        <vt:lpwstr/>
      </vt:variant>
      <vt:variant>
        <vt:lpwstr>_Toc1836176748</vt:lpwstr>
      </vt:variant>
      <vt:variant>
        <vt:i4>2621455</vt:i4>
      </vt:variant>
      <vt:variant>
        <vt:i4>2</vt:i4>
      </vt:variant>
      <vt:variant>
        <vt:i4>0</vt:i4>
      </vt:variant>
      <vt:variant>
        <vt:i4>5</vt:i4>
      </vt:variant>
      <vt:variant>
        <vt:lpwstr/>
      </vt:variant>
      <vt:variant>
        <vt:lpwstr>_Toc1324089555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Nada Saad</cp:lastModifiedBy>
  <cp:revision>6</cp:revision>
  <cp:lastPrinted>2025-06-10T22:02:00Z</cp:lastPrinted>
  <dcterms:created xsi:type="dcterms:W3CDTF">2025-06-10T22:08:00Z</dcterms:created>
  <dcterms:modified xsi:type="dcterms:W3CDTF">2025-06-11T09:17:00Z</dcterms:modified>
</cp:coreProperties>
</file>